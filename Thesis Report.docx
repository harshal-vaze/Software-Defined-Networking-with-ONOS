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0D8E17F7" w14:textId="6025450C" w:rsidR="00131570"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330503" w:history="1">
        <w:r w:rsidR="00131570" w:rsidRPr="006A40C9">
          <w:rPr>
            <w:rStyle w:val="Hyperlink"/>
          </w:rPr>
          <w:t>1</w:t>
        </w:r>
        <w:r w:rsidR="00131570">
          <w:rPr>
            <w:rFonts w:asciiTheme="minorHAnsi" w:eastAsiaTheme="minorEastAsia" w:hAnsiTheme="minorHAnsi" w:cstheme="minorBidi"/>
            <w:b w:val="0"/>
            <w:sz w:val="22"/>
            <w:szCs w:val="22"/>
            <w:lang w:val="en-DE" w:eastAsia="en-DE"/>
          </w:rPr>
          <w:tab/>
        </w:r>
        <w:r w:rsidR="00131570" w:rsidRPr="006A40C9">
          <w:rPr>
            <w:rStyle w:val="Hyperlink"/>
          </w:rPr>
          <w:t>Introduction</w:t>
        </w:r>
        <w:r w:rsidR="00131570">
          <w:rPr>
            <w:webHidden/>
          </w:rPr>
          <w:tab/>
        </w:r>
        <w:r w:rsidR="00131570">
          <w:rPr>
            <w:webHidden/>
          </w:rPr>
          <w:fldChar w:fldCharType="begin"/>
        </w:r>
        <w:r w:rsidR="00131570">
          <w:rPr>
            <w:webHidden/>
          </w:rPr>
          <w:instrText xml:space="preserve"> PAGEREF _Toc114330503 \h </w:instrText>
        </w:r>
        <w:r w:rsidR="00131570">
          <w:rPr>
            <w:webHidden/>
          </w:rPr>
        </w:r>
        <w:r w:rsidR="00131570">
          <w:rPr>
            <w:webHidden/>
          </w:rPr>
          <w:fldChar w:fldCharType="separate"/>
        </w:r>
        <w:r w:rsidR="00131570">
          <w:rPr>
            <w:webHidden/>
          </w:rPr>
          <w:t>7</w:t>
        </w:r>
        <w:r w:rsidR="00131570">
          <w:rPr>
            <w:webHidden/>
          </w:rPr>
          <w:fldChar w:fldCharType="end"/>
        </w:r>
      </w:hyperlink>
    </w:p>
    <w:p w14:paraId="1F3A26AA" w14:textId="7834751A" w:rsidR="00131570" w:rsidRDefault="00000000">
      <w:pPr>
        <w:pStyle w:val="TOC2"/>
        <w:rPr>
          <w:rFonts w:asciiTheme="minorHAnsi" w:eastAsiaTheme="minorEastAsia" w:hAnsiTheme="minorHAnsi" w:cstheme="minorBidi"/>
          <w:sz w:val="22"/>
          <w:szCs w:val="22"/>
          <w:lang w:val="en-DE" w:eastAsia="en-DE"/>
        </w:rPr>
      </w:pPr>
      <w:hyperlink w:anchor="_Toc114330504" w:history="1">
        <w:r w:rsidR="00131570" w:rsidRPr="006A40C9">
          <w:rPr>
            <w:rStyle w:val="Hyperlink"/>
            <w:rFonts w:cs="Times"/>
          </w:rPr>
          <w:t>1.1</w:t>
        </w:r>
        <w:r w:rsidR="00131570">
          <w:rPr>
            <w:rFonts w:asciiTheme="minorHAnsi" w:eastAsiaTheme="minorEastAsia" w:hAnsiTheme="minorHAnsi" w:cstheme="minorBidi"/>
            <w:sz w:val="22"/>
            <w:szCs w:val="22"/>
            <w:lang w:val="en-DE" w:eastAsia="en-DE"/>
          </w:rPr>
          <w:tab/>
        </w:r>
        <w:r w:rsidR="00131570" w:rsidRPr="006A40C9">
          <w:rPr>
            <w:rStyle w:val="Hyperlink"/>
            <w:rFonts w:cs="Times"/>
          </w:rPr>
          <w:t>Aim and Motivation</w:t>
        </w:r>
        <w:r w:rsidR="00131570">
          <w:rPr>
            <w:webHidden/>
          </w:rPr>
          <w:tab/>
        </w:r>
        <w:r w:rsidR="00131570">
          <w:rPr>
            <w:webHidden/>
          </w:rPr>
          <w:fldChar w:fldCharType="begin"/>
        </w:r>
        <w:r w:rsidR="00131570">
          <w:rPr>
            <w:webHidden/>
          </w:rPr>
          <w:instrText xml:space="preserve"> PAGEREF _Toc114330504 \h </w:instrText>
        </w:r>
        <w:r w:rsidR="00131570">
          <w:rPr>
            <w:webHidden/>
          </w:rPr>
        </w:r>
        <w:r w:rsidR="00131570">
          <w:rPr>
            <w:webHidden/>
          </w:rPr>
          <w:fldChar w:fldCharType="separate"/>
        </w:r>
        <w:r w:rsidR="00131570">
          <w:rPr>
            <w:webHidden/>
          </w:rPr>
          <w:t>7</w:t>
        </w:r>
        <w:r w:rsidR="00131570">
          <w:rPr>
            <w:webHidden/>
          </w:rPr>
          <w:fldChar w:fldCharType="end"/>
        </w:r>
      </w:hyperlink>
    </w:p>
    <w:p w14:paraId="14EA099F" w14:textId="20989535" w:rsidR="00131570" w:rsidRDefault="00000000">
      <w:pPr>
        <w:pStyle w:val="TOC2"/>
        <w:rPr>
          <w:rFonts w:asciiTheme="minorHAnsi" w:eastAsiaTheme="minorEastAsia" w:hAnsiTheme="minorHAnsi" w:cstheme="minorBidi"/>
          <w:sz w:val="22"/>
          <w:szCs w:val="22"/>
          <w:lang w:val="en-DE" w:eastAsia="en-DE"/>
        </w:rPr>
      </w:pPr>
      <w:hyperlink w:anchor="_Toc114330505" w:history="1">
        <w:r w:rsidR="00131570" w:rsidRPr="006A40C9">
          <w:rPr>
            <w:rStyle w:val="Hyperlink"/>
            <w:rFonts w:cs="Times"/>
          </w:rPr>
          <w:t>1.2</w:t>
        </w:r>
        <w:r w:rsidR="00131570">
          <w:rPr>
            <w:rFonts w:asciiTheme="minorHAnsi" w:eastAsiaTheme="minorEastAsia" w:hAnsiTheme="minorHAnsi" w:cstheme="minorBidi"/>
            <w:sz w:val="22"/>
            <w:szCs w:val="22"/>
            <w:lang w:val="en-DE" w:eastAsia="en-DE"/>
          </w:rPr>
          <w:tab/>
        </w:r>
        <w:r w:rsidR="00131570" w:rsidRPr="006A40C9">
          <w:rPr>
            <w:rStyle w:val="Hyperlink"/>
            <w:rFonts w:cs="Times"/>
          </w:rPr>
          <w:t>Problem Statement</w:t>
        </w:r>
        <w:r w:rsidR="00131570">
          <w:rPr>
            <w:webHidden/>
          </w:rPr>
          <w:tab/>
        </w:r>
        <w:r w:rsidR="00131570">
          <w:rPr>
            <w:webHidden/>
          </w:rPr>
          <w:fldChar w:fldCharType="begin"/>
        </w:r>
        <w:r w:rsidR="00131570">
          <w:rPr>
            <w:webHidden/>
          </w:rPr>
          <w:instrText xml:space="preserve"> PAGEREF _Toc114330505 \h </w:instrText>
        </w:r>
        <w:r w:rsidR="00131570">
          <w:rPr>
            <w:webHidden/>
          </w:rPr>
        </w:r>
        <w:r w:rsidR="00131570">
          <w:rPr>
            <w:webHidden/>
          </w:rPr>
          <w:fldChar w:fldCharType="separate"/>
        </w:r>
        <w:r w:rsidR="00131570">
          <w:rPr>
            <w:webHidden/>
          </w:rPr>
          <w:t>8</w:t>
        </w:r>
        <w:r w:rsidR="00131570">
          <w:rPr>
            <w:webHidden/>
          </w:rPr>
          <w:fldChar w:fldCharType="end"/>
        </w:r>
      </w:hyperlink>
    </w:p>
    <w:p w14:paraId="717FE5A3" w14:textId="29BFCE81" w:rsidR="00131570" w:rsidRDefault="00000000">
      <w:pPr>
        <w:pStyle w:val="TOC2"/>
        <w:rPr>
          <w:rFonts w:asciiTheme="minorHAnsi" w:eastAsiaTheme="minorEastAsia" w:hAnsiTheme="minorHAnsi" w:cstheme="minorBidi"/>
          <w:sz w:val="22"/>
          <w:szCs w:val="22"/>
          <w:lang w:val="en-DE" w:eastAsia="en-DE"/>
        </w:rPr>
      </w:pPr>
      <w:hyperlink w:anchor="_Toc114330506" w:history="1">
        <w:r w:rsidR="00131570" w:rsidRPr="006A40C9">
          <w:rPr>
            <w:rStyle w:val="Hyperlink"/>
            <w:rFonts w:cs="Times"/>
          </w:rPr>
          <w:t>1.3</w:t>
        </w:r>
        <w:r w:rsidR="00131570">
          <w:rPr>
            <w:rFonts w:asciiTheme="minorHAnsi" w:eastAsiaTheme="minorEastAsia" w:hAnsiTheme="minorHAnsi" w:cstheme="minorBidi"/>
            <w:sz w:val="22"/>
            <w:szCs w:val="22"/>
            <w:lang w:val="en-DE" w:eastAsia="en-DE"/>
          </w:rPr>
          <w:tab/>
        </w:r>
        <w:r w:rsidR="00131570" w:rsidRPr="006A40C9">
          <w:rPr>
            <w:rStyle w:val="Hyperlink"/>
            <w:rFonts w:cs="Times"/>
          </w:rPr>
          <w:t>Thesis Structure</w:t>
        </w:r>
        <w:r w:rsidR="00131570">
          <w:rPr>
            <w:webHidden/>
          </w:rPr>
          <w:tab/>
        </w:r>
        <w:r w:rsidR="00131570">
          <w:rPr>
            <w:webHidden/>
          </w:rPr>
          <w:fldChar w:fldCharType="begin"/>
        </w:r>
        <w:r w:rsidR="00131570">
          <w:rPr>
            <w:webHidden/>
          </w:rPr>
          <w:instrText xml:space="preserve"> PAGEREF _Toc114330506 \h </w:instrText>
        </w:r>
        <w:r w:rsidR="00131570">
          <w:rPr>
            <w:webHidden/>
          </w:rPr>
        </w:r>
        <w:r w:rsidR="00131570">
          <w:rPr>
            <w:webHidden/>
          </w:rPr>
          <w:fldChar w:fldCharType="separate"/>
        </w:r>
        <w:r w:rsidR="00131570">
          <w:rPr>
            <w:webHidden/>
          </w:rPr>
          <w:t>8</w:t>
        </w:r>
        <w:r w:rsidR="00131570">
          <w:rPr>
            <w:webHidden/>
          </w:rPr>
          <w:fldChar w:fldCharType="end"/>
        </w:r>
      </w:hyperlink>
    </w:p>
    <w:p w14:paraId="529985FD" w14:textId="2EC8C9FE" w:rsidR="00131570" w:rsidRDefault="00000000">
      <w:pPr>
        <w:pStyle w:val="TOC1"/>
        <w:rPr>
          <w:rFonts w:asciiTheme="minorHAnsi" w:eastAsiaTheme="minorEastAsia" w:hAnsiTheme="minorHAnsi" w:cstheme="minorBidi"/>
          <w:b w:val="0"/>
          <w:sz w:val="22"/>
          <w:szCs w:val="22"/>
          <w:lang w:val="en-DE" w:eastAsia="en-DE"/>
        </w:rPr>
      </w:pPr>
      <w:hyperlink w:anchor="_Toc114330507" w:history="1">
        <w:r w:rsidR="00131570" w:rsidRPr="006A40C9">
          <w:rPr>
            <w:rStyle w:val="Hyperlink"/>
            <w:rFonts w:ascii="Times New Roman" w:hAnsi="Times New Roman"/>
          </w:rPr>
          <w:t>2</w:t>
        </w:r>
        <w:r w:rsidR="00131570">
          <w:rPr>
            <w:rFonts w:asciiTheme="minorHAnsi" w:eastAsiaTheme="minorEastAsia" w:hAnsiTheme="minorHAnsi" w:cstheme="minorBidi"/>
            <w:b w:val="0"/>
            <w:sz w:val="22"/>
            <w:szCs w:val="22"/>
            <w:lang w:val="en-DE" w:eastAsia="en-DE"/>
          </w:rPr>
          <w:tab/>
        </w:r>
        <w:r w:rsidR="00131570" w:rsidRPr="006A40C9">
          <w:rPr>
            <w:rStyle w:val="Hyperlink"/>
          </w:rPr>
          <w:t>Theoretical Background</w:t>
        </w:r>
        <w:r w:rsidR="00131570">
          <w:rPr>
            <w:webHidden/>
          </w:rPr>
          <w:tab/>
        </w:r>
        <w:r w:rsidR="00131570">
          <w:rPr>
            <w:webHidden/>
          </w:rPr>
          <w:fldChar w:fldCharType="begin"/>
        </w:r>
        <w:r w:rsidR="00131570">
          <w:rPr>
            <w:webHidden/>
          </w:rPr>
          <w:instrText xml:space="preserve"> PAGEREF _Toc114330507 \h </w:instrText>
        </w:r>
        <w:r w:rsidR="00131570">
          <w:rPr>
            <w:webHidden/>
          </w:rPr>
        </w:r>
        <w:r w:rsidR="00131570">
          <w:rPr>
            <w:webHidden/>
          </w:rPr>
          <w:fldChar w:fldCharType="separate"/>
        </w:r>
        <w:r w:rsidR="00131570">
          <w:rPr>
            <w:webHidden/>
          </w:rPr>
          <w:t>9</w:t>
        </w:r>
        <w:r w:rsidR="00131570">
          <w:rPr>
            <w:webHidden/>
          </w:rPr>
          <w:fldChar w:fldCharType="end"/>
        </w:r>
      </w:hyperlink>
    </w:p>
    <w:p w14:paraId="66B62AC7" w14:textId="094DAE03" w:rsidR="00131570" w:rsidRDefault="00000000">
      <w:pPr>
        <w:pStyle w:val="TOC2"/>
        <w:rPr>
          <w:rFonts w:asciiTheme="minorHAnsi" w:eastAsiaTheme="minorEastAsia" w:hAnsiTheme="minorHAnsi" w:cstheme="minorBidi"/>
          <w:sz w:val="22"/>
          <w:szCs w:val="22"/>
          <w:lang w:val="en-DE" w:eastAsia="en-DE"/>
        </w:rPr>
      </w:pPr>
      <w:hyperlink w:anchor="_Toc114330508" w:history="1">
        <w:r w:rsidR="00131570" w:rsidRPr="006A40C9">
          <w:rPr>
            <w:rStyle w:val="Hyperlink"/>
            <w:rFonts w:cs="Times"/>
          </w:rPr>
          <w:t>2.1</w:t>
        </w:r>
        <w:r w:rsidR="00131570">
          <w:rPr>
            <w:rFonts w:asciiTheme="minorHAnsi" w:eastAsiaTheme="minorEastAsia" w:hAnsiTheme="minorHAnsi" w:cstheme="minorBidi"/>
            <w:sz w:val="22"/>
            <w:szCs w:val="22"/>
            <w:lang w:val="en-DE" w:eastAsia="en-DE"/>
          </w:rPr>
          <w:tab/>
        </w:r>
        <w:r w:rsidR="00131570" w:rsidRPr="006A40C9">
          <w:rPr>
            <w:rStyle w:val="Hyperlink"/>
            <w:rFonts w:cs="Times"/>
          </w:rPr>
          <w:t>Software defined Networking</w:t>
        </w:r>
        <w:r w:rsidR="00131570">
          <w:rPr>
            <w:webHidden/>
          </w:rPr>
          <w:tab/>
        </w:r>
        <w:r w:rsidR="00131570">
          <w:rPr>
            <w:webHidden/>
          </w:rPr>
          <w:fldChar w:fldCharType="begin"/>
        </w:r>
        <w:r w:rsidR="00131570">
          <w:rPr>
            <w:webHidden/>
          </w:rPr>
          <w:instrText xml:space="preserve"> PAGEREF _Toc114330508 \h </w:instrText>
        </w:r>
        <w:r w:rsidR="00131570">
          <w:rPr>
            <w:webHidden/>
          </w:rPr>
        </w:r>
        <w:r w:rsidR="00131570">
          <w:rPr>
            <w:webHidden/>
          </w:rPr>
          <w:fldChar w:fldCharType="separate"/>
        </w:r>
        <w:r w:rsidR="00131570">
          <w:rPr>
            <w:webHidden/>
          </w:rPr>
          <w:t>9</w:t>
        </w:r>
        <w:r w:rsidR="00131570">
          <w:rPr>
            <w:webHidden/>
          </w:rPr>
          <w:fldChar w:fldCharType="end"/>
        </w:r>
      </w:hyperlink>
    </w:p>
    <w:p w14:paraId="7593F566" w14:textId="0F67182B" w:rsidR="00131570" w:rsidRDefault="00000000">
      <w:pPr>
        <w:pStyle w:val="TOC2"/>
        <w:rPr>
          <w:rFonts w:asciiTheme="minorHAnsi" w:eastAsiaTheme="minorEastAsia" w:hAnsiTheme="minorHAnsi" w:cstheme="minorBidi"/>
          <w:sz w:val="22"/>
          <w:szCs w:val="22"/>
          <w:lang w:val="en-DE" w:eastAsia="en-DE"/>
        </w:rPr>
      </w:pPr>
      <w:hyperlink w:anchor="_Toc114330509" w:history="1">
        <w:r w:rsidR="00131570" w:rsidRPr="006A40C9">
          <w:rPr>
            <w:rStyle w:val="Hyperlink"/>
            <w:rFonts w:cs="Times"/>
          </w:rPr>
          <w:t>2.2</w:t>
        </w:r>
        <w:r w:rsidR="00131570">
          <w:rPr>
            <w:rFonts w:asciiTheme="minorHAnsi" w:eastAsiaTheme="minorEastAsia" w:hAnsiTheme="minorHAnsi" w:cstheme="minorBidi"/>
            <w:sz w:val="22"/>
            <w:szCs w:val="22"/>
            <w:lang w:val="en-DE" w:eastAsia="en-DE"/>
          </w:rPr>
          <w:tab/>
        </w:r>
        <w:r w:rsidR="00131570" w:rsidRPr="006A40C9">
          <w:rPr>
            <w:rStyle w:val="Hyperlink"/>
            <w:rFonts w:cs="Times"/>
          </w:rPr>
          <w:t>SDN Controllers</w:t>
        </w:r>
        <w:r w:rsidR="00131570">
          <w:rPr>
            <w:webHidden/>
          </w:rPr>
          <w:tab/>
        </w:r>
        <w:r w:rsidR="00131570">
          <w:rPr>
            <w:webHidden/>
          </w:rPr>
          <w:fldChar w:fldCharType="begin"/>
        </w:r>
        <w:r w:rsidR="00131570">
          <w:rPr>
            <w:webHidden/>
          </w:rPr>
          <w:instrText xml:space="preserve"> PAGEREF _Toc114330509 \h </w:instrText>
        </w:r>
        <w:r w:rsidR="00131570">
          <w:rPr>
            <w:webHidden/>
          </w:rPr>
        </w:r>
        <w:r w:rsidR="00131570">
          <w:rPr>
            <w:webHidden/>
          </w:rPr>
          <w:fldChar w:fldCharType="separate"/>
        </w:r>
        <w:r w:rsidR="00131570">
          <w:rPr>
            <w:webHidden/>
          </w:rPr>
          <w:t>11</w:t>
        </w:r>
        <w:r w:rsidR="00131570">
          <w:rPr>
            <w:webHidden/>
          </w:rPr>
          <w:fldChar w:fldCharType="end"/>
        </w:r>
      </w:hyperlink>
    </w:p>
    <w:p w14:paraId="483A337B" w14:textId="39AAD3F4" w:rsidR="00131570" w:rsidRDefault="00000000">
      <w:pPr>
        <w:pStyle w:val="TOC3"/>
        <w:rPr>
          <w:rFonts w:asciiTheme="minorHAnsi" w:eastAsiaTheme="minorEastAsia" w:hAnsiTheme="minorHAnsi" w:cstheme="minorBidi"/>
          <w:sz w:val="22"/>
          <w:szCs w:val="22"/>
          <w:lang w:val="en-DE" w:eastAsia="en-DE"/>
        </w:rPr>
      </w:pPr>
      <w:hyperlink w:anchor="_Toc114330510" w:history="1">
        <w:r w:rsidR="00131570" w:rsidRPr="006A40C9">
          <w:rPr>
            <w:rStyle w:val="Hyperlink"/>
            <w:rFonts w:cs="Times"/>
          </w:rPr>
          <w:t>2.2.1</w:t>
        </w:r>
        <w:r w:rsidR="00131570">
          <w:rPr>
            <w:rFonts w:asciiTheme="minorHAnsi" w:eastAsiaTheme="minorEastAsia" w:hAnsiTheme="minorHAnsi" w:cstheme="minorBidi"/>
            <w:sz w:val="22"/>
            <w:szCs w:val="22"/>
            <w:lang w:val="en-DE" w:eastAsia="en-DE"/>
          </w:rPr>
          <w:tab/>
        </w:r>
        <w:r w:rsidR="00131570" w:rsidRPr="006A40C9">
          <w:rPr>
            <w:rStyle w:val="Hyperlink"/>
            <w:rFonts w:cs="Times"/>
          </w:rPr>
          <w:t>ONOS</w:t>
        </w:r>
        <w:r w:rsidR="00131570">
          <w:rPr>
            <w:webHidden/>
          </w:rPr>
          <w:tab/>
        </w:r>
        <w:r w:rsidR="00131570">
          <w:rPr>
            <w:webHidden/>
          </w:rPr>
          <w:fldChar w:fldCharType="begin"/>
        </w:r>
        <w:r w:rsidR="00131570">
          <w:rPr>
            <w:webHidden/>
          </w:rPr>
          <w:instrText xml:space="preserve"> PAGEREF _Toc114330510 \h </w:instrText>
        </w:r>
        <w:r w:rsidR="00131570">
          <w:rPr>
            <w:webHidden/>
          </w:rPr>
        </w:r>
        <w:r w:rsidR="00131570">
          <w:rPr>
            <w:webHidden/>
          </w:rPr>
          <w:fldChar w:fldCharType="separate"/>
        </w:r>
        <w:r w:rsidR="00131570">
          <w:rPr>
            <w:webHidden/>
          </w:rPr>
          <w:t>16</w:t>
        </w:r>
        <w:r w:rsidR="00131570">
          <w:rPr>
            <w:webHidden/>
          </w:rPr>
          <w:fldChar w:fldCharType="end"/>
        </w:r>
      </w:hyperlink>
    </w:p>
    <w:p w14:paraId="7BD5BF09" w14:textId="18ED2D0B" w:rsidR="00131570" w:rsidRDefault="00000000">
      <w:pPr>
        <w:pStyle w:val="TOC3"/>
        <w:rPr>
          <w:rFonts w:asciiTheme="minorHAnsi" w:eastAsiaTheme="minorEastAsia" w:hAnsiTheme="minorHAnsi" w:cstheme="minorBidi"/>
          <w:sz w:val="22"/>
          <w:szCs w:val="22"/>
          <w:lang w:val="en-DE" w:eastAsia="en-DE"/>
        </w:rPr>
      </w:pPr>
      <w:hyperlink w:anchor="_Toc114330511" w:history="1">
        <w:r w:rsidR="00131570" w:rsidRPr="006A40C9">
          <w:rPr>
            <w:rStyle w:val="Hyperlink"/>
            <w:rFonts w:cs="Times"/>
          </w:rPr>
          <w:t>2.2.2</w:t>
        </w:r>
        <w:r w:rsidR="00131570">
          <w:rPr>
            <w:rFonts w:asciiTheme="minorHAnsi" w:eastAsiaTheme="minorEastAsia" w:hAnsiTheme="minorHAnsi" w:cstheme="minorBidi"/>
            <w:sz w:val="22"/>
            <w:szCs w:val="22"/>
            <w:lang w:val="en-DE" w:eastAsia="en-DE"/>
          </w:rPr>
          <w:tab/>
        </w:r>
        <w:r w:rsidR="00131570" w:rsidRPr="006A40C9">
          <w:rPr>
            <w:rStyle w:val="Hyperlink"/>
            <w:rFonts w:cs="Times"/>
          </w:rPr>
          <w:t>ODL</w:t>
        </w:r>
        <w:r w:rsidR="00131570">
          <w:rPr>
            <w:webHidden/>
          </w:rPr>
          <w:tab/>
        </w:r>
        <w:r w:rsidR="00131570">
          <w:rPr>
            <w:webHidden/>
          </w:rPr>
          <w:fldChar w:fldCharType="begin"/>
        </w:r>
        <w:r w:rsidR="00131570">
          <w:rPr>
            <w:webHidden/>
          </w:rPr>
          <w:instrText xml:space="preserve"> PAGEREF _Toc114330511 \h </w:instrText>
        </w:r>
        <w:r w:rsidR="00131570">
          <w:rPr>
            <w:webHidden/>
          </w:rPr>
        </w:r>
        <w:r w:rsidR="00131570">
          <w:rPr>
            <w:webHidden/>
          </w:rPr>
          <w:fldChar w:fldCharType="separate"/>
        </w:r>
        <w:r w:rsidR="00131570">
          <w:rPr>
            <w:webHidden/>
          </w:rPr>
          <w:t>16</w:t>
        </w:r>
        <w:r w:rsidR="00131570">
          <w:rPr>
            <w:webHidden/>
          </w:rPr>
          <w:fldChar w:fldCharType="end"/>
        </w:r>
      </w:hyperlink>
    </w:p>
    <w:p w14:paraId="520EB5CD" w14:textId="206B593F" w:rsidR="00131570" w:rsidRDefault="00000000">
      <w:pPr>
        <w:pStyle w:val="TOC3"/>
        <w:rPr>
          <w:rFonts w:asciiTheme="minorHAnsi" w:eastAsiaTheme="minorEastAsia" w:hAnsiTheme="minorHAnsi" w:cstheme="minorBidi"/>
          <w:sz w:val="22"/>
          <w:szCs w:val="22"/>
          <w:lang w:val="en-DE" w:eastAsia="en-DE"/>
        </w:rPr>
      </w:pPr>
      <w:hyperlink w:anchor="_Toc114330512" w:history="1">
        <w:r w:rsidR="00131570" w:rsidRPr="006A40C9">
          <w:rPr>
            <w:rStyle w:val="Hyperlink"/>
            <w:rFonts w:cs="Times"/>
          </w:rPr>
          <w:t>2.2.3</w:t>
        </w:r>
        <w:r w:rsidR="00131570">
          <w:rPr>
            <w:rFonts w:asciiTheme="minorHAnsi" w:eastAsiaTheme="minorEastAsia" w:hAnsiTheme="minorHAnsi" w:cstheme="minorBidi"/>
            <w:sz w:val="22"/>
            <w:szCs w:val="22"/>
            <w:lang w:val="en-DE" w:eastAsia="en-DE"/>
          </w:rPr>
          <w:tab/>
        </w:r>
        <w:r w:rsidR="00131570" w:rsidRPr="006A40C9">
          <w:rPr>
            <w:rStyle w:val="Hyperlink"/>
            <w:rFonts w:cs="Times"/>
          </w:rPr>
          <w:t>Ryu</w:t>
        </w:r>
        <w:r w:rsidR="00131570">
          <w:rPr>
            <w:webHidden/>
          </w:rPr>
          <w:tab/>
        </w:r>
        <w:r w:rsidR="00131570">
          <w:rPr>
            <w:webHidden/>
          </w:rPr>
          <w:fldChar w:fldCharType="begin"/>
        </w:r>
        <w:r w:rsidR="00131570">
          <w:rPr>
            <w:webHidden/>
          </w:rPr>
          <w:instrText xml:space="preserve"> PAGEREF _Toc114330512 \h </w:instrText>
        </w:r>
        <w:r w:rsidR="00131570">
          <w:rPr>
            <w:webHidden/>
          </w:rPr>
        </w:r>
        <w:r w:rsidR="00131570">
          <w:rPr>
            <w:webHidden/>
          </w:rPr>
          <w:fldChar w:fldCharType="separate"/>
        </w:r>
        <w:r w:rsidR="00131570">
          <w:rPr>
            <w:webHidden/>
          </w:rPr>
          <w:t>16</w:t>
        </w:r>
        <w:r w:rsidR="00131570">
          <w:rPr>
            <w:webHidden/>
          </w:rPr>
          <w:fldChar w:fldCharType="end"/>
        </w:r>
      </w:hyperlink>
    </w:p>
    <w:p w14:paraId="19616B4B" w14:textId="7A8944C5" w:rsidR="00131570" w:rsidRDefault="00000000">
      <w:pPr>
        <w:pStyle w:val="TOC2"/>
        <w:rPr>
          <w:rFonts w:asciiTheme="minorHAnsi" w:eastAsiaTheme="minorEastAsia" w:hAnsiTheme="minorHAnsi" w:cstheme="minorBidi"/>
          <w:sz w:val="22"/>
          <w:szCs w:val="22"/>
          <w:lang w:val="en-DE" w:eastAsia="en-DE"/>
        </w:rPr>
      </w:pPr>
      <w:hyperlink w:anchor="_Toc114330513" w:history="1">
        <w:r w:rsidR="00131570" w:rsidRPr="006A40C9">
          <w:rPr>
            <w:rStyle w:val="Hyperlink"/>
          </w:rPr>
          <w:t>2.3</w:t>
        </w:r>
        <w:r w:rsidR="00131570">
          <w:rPr>
            <w:rFonts w:asciiTheme="minorHAnsi" w:eastAsiaTheme="minorEastAsia" w:hAnsiTheme="minorHAnsi" w:cstheme="minorBidi"/>
            <w:sz w:val="22"/>
            <w:szCs w:val="22"/>
            <w:lang w:val="en-DE" w:eastAsia="en-DE"/>
          </w:rPr>
          <w:tab/>
        </w:r>
        <w:r w:rsidR="00131570" w:rsidRPr="006A40C9">
          <w:rPr>
            <w:rStyle w:val="Hyperlink"/>
          </w:rPr>
          <w:t>Software Switches</w:t>
        </w:r>
        <w:r w:rsidR="00131570">
          <w:rPr>
            <w:webHidden/>
          </w:rPr>
          <w:tab/>
        </w:r>
        <w:r w:rsidR="00131570">
          <w:rPr>
            <w:webHidden/>
          </w:rPr>
          <w:fldChar w:fldCharType="begin"/>
        </w:r>
        <w:r w:rsidR="00131570">
          <w:rPr>
            <w:webHidden/>
          </w:rPr>
          <w:instrText xml:space="preserve"> PAGEREF _Toc114330513 \h </w:instrText>
        </w:r>
        <w:r w:rsidR="00131570">
          <w:rPr>
            <w:webHidden/>
          </w:rPr>
        </w:r>
        <w:r w:rsidR="00131570">
          <w:rPr>
            <w:webHidden/>
          </w:rPr>
          <w:fldChar w:fldCharType="separate"/>
        </w:r>
        <w:r w:rsidR="00131570">
          <w:rPr>
            <w:webHidden/>
          </w:rPr>
          <w:t>17</w:t>
        </w:r>
        <w:r w:rsidR="00131570">
          <w:rPr>
            <w:webHidden/>
          </w:rPr>
          <w:fldChar w:fldCharType="end"/>
        </w:r>
      </w:hyperlink>
    </w:p>
    <w:p w14:paraId="495DCC5A" w14:textId="242DA2BD" w:rsidR="00131570" w:rsidRDefault="00000000">
      <w:pPr>
        <w:pStyle w:val="TOC2"/>
        <w:rPr>
          <w:rFonts w:asciiTheme="minorHAnsi" w:eastAsiaTheme="minorEastAsia" w:hAnsiTheme="minorHAnsi" w:cstheme="minorBidi"/>
          <w:sz w:val="22"/>
          <w:szCs w:val="22"/>
          <w:lang w:val="en-DE" w:eastAsia="en-DE"/>
        </w:rPr>
      </w:pPr>
      <w:hyperlink w:anchor="_Toc114330514" w:history="1">
        <w:r w:rsidR="00131570" w:rsidRPr="006A40C9">
          <w:rPr>
            <w:rStyle w:val="Hyperlink"/>
            <w:rFonts w:cs="Times"/>
          </w:rPr>
          <w:t>2.4</w:t>
        </w:r>
        <w:r w:rsidR="00131570">
          <w:rPr>
            <w:rFonts w:asciiTheme="minorHAnsi" w:eastAsiaTheme="minorEastAsia" w:hAnsiTheme="minorHAnsi" w:cstheme="minorBidi"/>
            <w:sz w:val="22"/>
            <w:szCs w:val="22"/>
            <w:lang w:val="en-DE" w:eastAsia="en-DE"/>
          </w:rPr>
          <w:tab/>
        </w:r>
        <w:r w:rsidR="00131570" w:rsidRPr="006A40C9">
          <w:rPr>
            <w:rStyle w:val="Hyperlink"/>
            <w:rFonts w:cs="Times"/>
          </w:rPr>
          <w:t>Virtual Emulated Environment</w:t>
        </w:r>
        <w:r w:rsidR="00131570">
          <w:rPr>
            <w:webHidden/>
          </w:rPr>
          <w:tab/>
        </w:r>
        <w:r w:rsidR="00131570">
          <w:rPr>
            <w:webHidden/>
          </w:rPr>
          <w:fldChar w:fldCharType="begin"/>
        </w:r>
        <w:r w:rsidR="00131570">
          <w:rPr>
            <w:webHidden/>
          </w:rPr>
          <w:instrText xml:space="preserve"> PAGEREF _Toc114330514 \h </w:instrText>
        </w:r>
        <w:r w:rsidR="00131570">
          <w:rPr>
            <w:webHidden/>
          </w:rPr>
        </w:r>
        <w:r w:rsidR="00131570">
          <w:rPr>
            <w:webHidden/>
          </w:rPr>
          <w:fldChar w:fldCharType="separate"/>
        </w:r>
        <w:r w:rsidR="00131570">
          <w:rPr>
            <w:webHidden/>
          </w:rPr>
          <w:t>17</w:t>
        </w:r>
        <w:r w:rsidR="00131570">
          <w:rPr>
            <w:webHidden/>
          </w:rPr>
          <w:fldChar w:fldCharType="end"/>
        </w:r>
      </w:hyperlink>
    </w:p>
    <w:p w14:paraId="2E7563B3" w14:textId="4BCDBEFC" w:rsidR="00131570" w:rsidRDefault="00000000">
      <w:pPr>
        <w:pStyle w:val="TOC3"/>
        <w:rPr>
          <w:rFonts w:asciiTheme="minorHAnsi" w:eastAsiaTheme="minorEastAsia" w:hAnsiTheme="minorHAnsi" w:cstheme="minorBidi"/>
          <w:sz w:val="22"/>
          <w:szCs w:val="22"/>
          <w:lang w:val="en-DE" w:eastAsia="en-DE"/>
        </w:rPr>
      </w:pPr>
      <w:hyperlink w:anchor="_Toc114330515" w:history="1">
        <w:r w:rsidR="00131570" w:rsidRPr="006A40C9">
          <w:rPr>
            <w:rStyle w:val="Hyperlink"/>
            <w:rFonts w:cs="Times"/>
          </w:rPr>
          <w:t>2.4.1</w:t>
        </w:r>
        <w:r w:rsidR="00131570">
          <w:rPr>
            <w:rFonts w:asciiTheme="minorHAnsi" w:eastAsiaTheme="minorEastAsia" w:hAnsiTheme="minorHAnsi" w:cstheme="minorBidi"/>
            <w:sz w:val="22"/>
            <w:szCs w:val="22"/>
            <w:lang w:val="en-DE" w:eastAsia="en-DE"/>
          </w:rPr>
          <w:tab/>
        </w:r>
        <w:r w:rsidR="00131570" w:rsidRPr="006A40C9">
          <w:rPr>
            <w:rStyle w:val="Hyperlink"/>
            <w:rFonts w:cs="Times"/>
          </w:rPr>
          <w:t>Mininet</w:t>
        </w:r>
        <w:r w:rsidR="00131570">
          <w:rPr>
            <w:webHidden/>
          </w:rPr>
          <w:tab/>
        </w:r>
        <w:r w:rsidR="00131570">
          <w:rPr>
            <w:webHidden/>
          </w:rPr>
          <w:fldChar w:fldCharType="begin"/>
        </w:r>
        <w:r w:rsidR="00131570">
          <w:rPr>
            <w:webHidden/>
          </w:rPr>
          <w:instrText xml:space="preserve"> PAGEREF _Toc114330515 \h </w:instrText>
        </w:r>
        <w:r w:rsidR="00131570">
          <w:rPr>
            <w:webHidden/>
          </w:rPr>
        </w:r>
        <w:r w:rsidR="00131570">
          <w:rPr>
            <w:webHidden/>
          </w:rPr>
          <w:fldChar w:fldCharType="separate"/>
        </w:r>
        <w:r w:rsidR="00131570">
          <w:rPr>
            <w:webHidden/>
          </w:rPr>
          <w:t>17</w:t>
        </w:r>
        <w:r w:rsidR="00131570">
          <w:rPr>
            <w:webHidden/>
          </w:rPr>
          <w:fldChar w:fldCharType="end"/>
        </w:r>
      </w:hyperlink>
    </w:p>
    <w:p w14:paraId="687E9D0C" w14:textId="720E10F3" w:rsidR="00131570" w:rsidRDefault="00000000">
      <w:pPr>
        <w:pStyle w:val="TOC3"/>
        <w:rPr>
          <w:rFonts w:asciiTheme="minorHAnsi" w:eastAsiaTheme="minorEastAsia" w:hAnsiTheme="minorHAnsi" w:cstheme="minorBidi"/>
          <w:sz w:val="22"/>
          <w:szCs w:val="22"/>
          <w:lang w:val="en-DE" w:eastAsia="en-DE"/>
        </w:rPr>
      </w:pPr>
      <w:hyperlink w:anchor="_Toc114330516" w:history="1">
        <w:r w:rsidR="00131570" w:rsidRPr="006A40C9">
          <w:rPr>
            <w:rStyle w:val="Hyperlink"/>
            <w:rFonts w:cs="Times"/>
          </w:rPr>
          <w:t>2.4.2</w:t>
        </w:r>
        <w:r w:rsidR="00131570">
          <w:rPr>
            <w:rFonts w:asciiTheme="minorHAnsi" w:eastAsiaTheme="minorEastAsia" w:hAnsiTheme="minorHAnsi" w:cstheme="minorBidi"/>
            <w:sz w:val="22"/>
            <w:szCs w:val="22"/>
            <w:lang w:val="en-DE" w:eastAsia="en-DE"/>
          </w:rPr>
          <w:tab/>
        </w:r>
        <w:r w:rsidR="00131570" w:rsidRPr="006A40C9">
          <w:rPr>
            <w:rStyle w:val="Hyperlink"/>
            <w:rFonts w:cs="Times"/>
          </w:rPr>
          <w:t>GNS3</w:t>
        </w:r>
        <w:r w:rsidR="00131570">
          <w:rPr>
            <w:webHidden/>
          </w:rPr>
          <w:tab/>
        </w:r>
        <w:r w:rsidR="00131570">
          <w:rPr>
            <w:webHidden/>
          </w:rPr>
          <w:fldChar w:fldCharType="begin"/>
        </w:r>
        <w:r w:rsidR="00131570">
          <w:rPr>
            <w:webHidden/>
          </w:rPr>
          <w:instrText xml:space="preserve"> PAGEREF _Toc114330516 \h </w:instrText>
        </w:r>
        <w:r w:rsidR="00131570">
          <w:rPr>
            <w:webHidden/>
          </w:rPr>
        </w:r>
        <w:r w:rsidR="00131570">
          <w:rPr>
            <w:webHidden/>
          </w:rPr>
          <w:fldChar w:fldCharType="separate"/>
        </w:r>
        <w:r w:rsidR="00131570">
          <w:rPr>
            <w:webHidden/>
          </w:rPr>
          <w:t>17</w:t>
        </w:r>
        <w:r w:rsidR="00131570">
          <w:rPr>
            <w:webHidden/>
          </w:rPr>
          <w:fldChar w:fldCharType="end"/>
        </w:r>
      </w:hyperlink>
    </w:p>
    <w:p w14:paraId="5C5BB916" w14:textId="268209F2" w:rsidR="00131570" w:rsidRDefault="00000000">
      <w:pPr>
        <w:pStyle w:val="TOC2"/>
        <w:rPr>
          <w:rFonts w:asciiTheme="minorHAnsi" w:eastAsiaTheme="minorEastAsia" w:hAnsiTheme="minorHAnsi" w:cstheme="minorBidi"/>
          <w:sz w:val="22"/>
          <w:szCs w:val="22"/>
          <w:lang w:val="en-DE" w:eastAsia="en-DE"/>
        </w:rPr>
      </w:pPr>
      <w:hyperlink w:anchor="_Toc114330517" w:history="1">
        <w:r w:rsidR="00131570" w:rsidRPr="006A40C9">
          <w:rPr>
            <w:rStyle w:val="Hyperlink"/>
          </w:rPr>
          <w:t>2.5</w:t>
        </w:r>
        <w:r w:rsidR="00131570">
          <w:rPr>
            <w:rFonts w:asciiTheme="minorHAnsi" w:eastAsiaTheme="minorEastAsia" w:hAnsiTheme="minorHAnsi" w:cstheme="minorBidi"/>
            <w:sz w:val="22"/>
            <w:szCs w:val="22"/>
            <w:lang w:val="en-DE" w:eastAsia="en-DE"/>
          </w:rPr>
          <w:tab/>
        </w:r>
        <w:r w:rsidR="00131570" w:rsidRPr="006A40C9">
          <w:rPr>
            <w:rStyle w:val="Hyperlink"/>
          </w:rPr>
          <w:t>OpenFlow Protocol</w:t>
        </w:r>
        <w:r w:rsidR="00131570">
          <w:rPr>
            <w:webHidden/>
          </w:rPr>
          <w:tab/>
        </w:r>
        <w:r w:rsidR="00131570">
          <w:rPr>
            <w:webHidden/>
          </w:rPr>
          <w:fldChar w:fldCharType="begin"/>
        </w:r>
        <w:r w:rsidR="00131570">
          <w:rPr>
            <w:webHidden/>
          </w:rPr>
          <w:instrText xml:space="preserve"> PAGEREF _Toc114330517 \h </w:instrText>
        </w:r>
        <w:r w:rsidR="00131570">
          <w:rPr>
            <w:webHidden/>
          </w:rPr>
        </w:r>
        <w:r w:rsidR="00131570">
          <w:rPr>
            <w:webHidden/>
          </w:rPr>
          <w:fldChar w:fldCharType="separate"/>
        </w:r>
        <w:r w:rsidR="00131570">
          <w:rPr>
            <w:webHidden/>
          </w:rPr>
          <w:t>18</w:t>
        </w:r>
        <w:r w:rsidR="00131570">
          <w:rPr>
            <w:webHidden/>
          </w:rPr>
          <w:fldChar w:fldCharType="end"/>
        </w:r>
      </w:hyperlink>
    </w:p>
    <w:p w14:paraId="45D87821" w14:textId="0A516BA6" w:rsidR="00131570" w:rsidRDefault="00000000">
      <w:pPr>
        <w:pStyle w:val="TOC1"/>
        <w:rPr>
          <w:rFonts w:asciiTheme="minorHAnsi" w:eastAsiaTheme="minorEastAsia" w:hAnsiTheme="minorHAnsi" w:cstheme="minorBidi"/>
          <w:b w:val="0"/>
          <w:sz w:val="22"/>
          <w:szCs w:val="22"/>
          <w:lang w:val="en-DE" w:eastAsia="en-DE"/>
        </w:rPr>
      </w:pPr>
      <w:hyperlink w:anchor="_Toc114330518" w:history="1">
        <w:r w:rsidR="00131570" w:rsidRPr="006A40C9">
          <w:rPr>
            <w:rStyle w:val="Hyperlink"/>
          </w:rPr>
          <w:t>3</w:t>
        </w:r>
        <w:r w:rsidR="00131570">
          <w:rPr>
            <w:rFonts w:asciiTheme="minorHAnsi" w:eastAsiaTheme="minorEastAsia" w:hAnsiTheme="minorHAnsi" w:cstheme="minorBidi"/>
            <w:b w:val="0"/>
            <w:sz w:val="22"/>
            <w:szCs w:val="22"/>
            <w:lang w:val="en-DE" w:eastAsia="en-DE"/>
          </w:rPr>
          <w:tab/>
        </w:r>
        <w:r w:rsidR="00131570" w:rsidRPr="006A40C9">
          <w:rPr>
            <w:rStyle w:val="Hyperlink"/>
          </w:rPr>
          <w:t>Requirements Analysis</w:t>
        </w:r>
        <w:r w:rsidR="00131570">
          <w:rPr>
            <w:webHidden/>
          </w:rPr>
          <w:tab/>
        </w:r>
        <w:r w:rsidR="00131570">
          <w:rPr>
            <w:webHidden/>
          </w:rPr>
          <w:fldChar w:fldCharType="begin"/>
        </w:r>
        <w:r w:rsidR="00131570">
          <w:rPr>
            <w:webHidden/>
          </w:rPr>
          <w:instrText xml:space="preserve"> PAGEREF _Toc114330518 \h </w:instrText>
        </w:r>
        <w:r w:rsidR="00131570">
          <w:rPr>
            <w:webHidden/>
          </w:rPr>
        </w:r>
        <w:r w:rsidR="00131570">
          <w:rPr>
            <w:webHidden/>
          </w:rPr>
          <w:fldChar w:fldCharType="separate"/>
        </w:r>
        <w:r w:rsidR="00131570">
          <w:rPr>
            <w:webHidden/>
          </w:rPr>
          <w:t>21</w:t>
        </w:r>
        <w:r w:rsidR="00131570">
          <w:rPr>
            <w:webHidden/>
          </w:rPr>
          <w:fldChar w:fldCharType="end"/>
        </w:r>
      </w:hyperlink>
    </w:p>
    <w:p w14:paraId="1C855C7D" w14:textId="75BB7D84" w:rsidR="00131570" w:rsidRDefault="00000000">
      <w:pPr>
        <w:pStyle w:val="TOC2"/>
        <w:rPr>
          <w:rFonts w:asciiTheme="minorHAnsi" w:eastAsiaTheme="minorEastAsia" w:hAnsiTheme="minorHAnsi" w:cstheme="minorBidi"/>
          <w:sz w:val="22"/>
          <w:szCs w:val="22"/>
          <w:lang w:val="en-DE" w:eastAsia="en-DE"/>
        </w:rPr>
      </w:pPr>
      <w:hyperlink w:anchor="_Toc114330519" w:history="1">
        <w:r w:rsidR="00131570" w:rsidRPr="006A40C9">
          <w:rPr>
            <w:rStyle w:val="Hyperlink"/>
            <w:rFonts w:cs="Times"/>
          </w:rPr>
          <w:t>3.1</w:t>
        </w:r>
        <w:r w:rsidR="00131570">
          <w:rPr>
            <w:rFonts w:asciiTheme="minorHAnsi" w:eastAsiaTheme="minorEastAsia" w:hAnsiTheme="minorHAnsi" w:cstheme="minorBidi"/>
            <w:sz w:val="22"/>
            <w:szCs w:val="22"/>
            <w:lang w:val="en-DE" w:eastAsia="en-DE"/>
          </w:rPr>
          <w:tab/>
        </w:r>
        <w:r w:rsidR="00131570" w:rsidRPr="006A40C9">
          <w:rPr>
            <w:rStyle w:val="Hyperlink"/>
            <w:rFonts w:cs="Times"/>
          </w:rPr>
          <w:t>General Objectives</w:t>
        </w:r>
        <w:r w:rsidR="00131570">
          <w:rPr>
            <w:webHidden/>
          </w:rPr>
          <w:tab/>
        </w:r>
        <w:r w:rsidR="00131570">
          <w:rPr>
            <w:webHidden/>
          </w:rPr>
          <w:fldChar w:fldCharType="begin"/>
        </w:r>
        <w:r w:rsidR="00131570">
          <w:rPr>
            <w:webHidden/>
          </w:rPr>
          <w:instrText xml:space="preserve"> PAGEREF _Toc114330519 \h </w:instrText>
        </w:r>
        <w:r w:rsidR="00131570">
          <w:rPr>
            <w:webHidden/>
          </w:rPr>
        </w:r>
        <w:r w:rsidR="00131570">
          <w:rPr>
            <w:webHidden/>
          </w:rPr>
          <w:fldChar w:fldCharType="separate"/>
        </w:r>
        <w:r w:rsidR="00131570">
          <w:rPr>
            <w:webHidden/>
          </w:rPr>
          <w:t>21</w:t>
        </w:r>
        <w:r w:rsidR="00131570">
          <w:rPr>
            <w:webHidden/>
          </w:rPr>
          <w:fldChar w:fldCharType="end"/>
        </w:r>
      </w:hyperlink>
    </w:p>
    <w:p w14:paraId="4339DA5D" w14:textId="32D4359A" w:rsidR="00131570" w:rsidRDefault="00000000">
      <w:pPr>
        <w:pStyle w:val="TOC2"/>
        <w:rPr>
          <w:rFonts w:asciiTheme="minorHAnsi" w:eastAsiaTheme="minorEastAsia" w:hAnsiTheme="minorHAnsi" w:cstheme="minorBidi"/>
          <w:sz w:val="22"/>
          <w:szCs w:val="22"/>
          <w:lang w:val="en-DE" w:eastAsia="en-DE"/>
        </w:rPr>
      </w:pPr>
      <w:hyperlink w:anchor="_Toc114330520" w:history="1">
        <w:r w:rsidR="00131570" w:rsidRPr="006A40C9">
          <w:rPr>
            <w:rStyle w:val="Hyperlink"/>
            <w:rFonts w:cs="Times"/>
          </w:rPr>
          <w:t>3.2</w:t>
        </w:r>
        <w:r w:rsidR="00131570">
          <w:rPr>
            <w:rFonts w:asciiTheme="minorHAnsi" w:eastAsiaTheme="minorEastAsia" w:hAnsiTheme="minorHAnsi" w:cstheme="minorBidi"/>
            <w:sz w:val="22"/>
            <w:szCs w:val="22"/>
            <w:lang w:val="en-DE" w:eastAsia="en-DE"/>
          </w:rPr>
          <w:tab/>
        </w:r>
        <w:r w:rsidR="00131570" w:rsidRPr="006A40C9">
          <w:rPr>
            <w:rStyle w:val="Hyperlink"/>
            <w:rFonts w:cs="Times"/>
          </w:rPr>
          <w:t>Work Plan</w:t>
        </w:r>
        <w:r w:rsidR="00131570">
          <w:rPr>
            <w:webHidden/>
          </w:rPr>
          <w:tab/>
        </w:r>
        <w:r w:rsidR="00131570">
          <w:rPr>
            <w:webHidden/>
          </w:rPr>
          <w:fldChar w:fldCharType="begin"/>
        </w:r>
        <w:r w:rsidR="00131570">
          <w:rPr>
            <w:webHidden/>
          </w:rPr>
          <w:instrText xml:space="preserve"> PAGEREF _Toc114330520 \h </w:instrText>
        </w:r>
        <w:r w:rsidR="00131570">
          <w:rPr>
            <w:webHidden/>
          </w:rPr>
        </w:r>
        <w:r w:rsidR="00131570">
          <w:rPr>
            <w:webHidden/>
          </w:rPr>
          <w:fldChar w:fldCharType="separate"/>
        </w:r>
        <w:r w:rsidR="00131570">
          <w:rPr>
            <w:webHidden/>
          </w:rPr>
          <w:t>21</w:t>
        </w:r>
        <w:r w:rsidR="00131570">
          <w:rPr>
            <w:webHidden/>
          </w:rPr>
          <w:fldChar w:fldCharType="end"/>
        </w:r>
      </w:hyperlink>
    </w:p>
    <w:p w14:paraId="1D7AE90B" w14:textId="062FDCD8" w:rsidR="00131570" w:rsidRDefault="00000000">
      <w:pPr>
        <w:pStyle w:val="TOC2"/>
        <w:rPr>
          <w:rFonts w:asciiTheme="minorHAnsi" w:eastAsiaTheme="minorEastAsia" w:hAnsiTheme="minorHAnsi" w:cstheme="minorBidi"/>
          <w:sz w:val="22"/>
          <w:szCs w:val="22"/>
          <w:lang w:val="en-DE" w:eastAsia="en-DE"/>
        </w:rPr>
      </w:pPr>
      <w:hyperlink w:anchor="_Toc114330521" w:history="1">
        <w:r w:rsidR="00131570" w:rsidRPr="006A40C9">
          <w:rPr>
            <w:rStyle w:val="Hyperlink"/>
            <w:rFonts w:cs="Times"/>
          </w:rPr>
          <w:t>3.3</w:t>
        </w:r>
        <w:r w:rsidR="00131570">
          <w:rPr>
            <w:rFonts w:asciiTheme="minorHAnsi" w:eastAsiaTheme="minorEastAsia" w:hAnsiTheme="minorHAnsi" w:cstheme="minorBidi"/>
            <w:sz w:val="22"/>
            <w:szCs w:val="22"/>
            <w:lang w:val="en-DE" w:eastAsia="en-DE"/>
          </w:rPr>
          <w:tab/>
        </w:r>
        <w:r w:rsidR="00131570" w:rsidRPr="006A40C9">
          <w:rPr>
            <w:rStyle w:val="Hyperlink"/>
            <w:rFonts w:cs="Times"/>
          </w:rPr>
          <w:t>Previous Work</w:t>
        </w:r>
        <w:r w:rsidR="00131570">
          <w:rPr>
            <w:webHidden/>
          </w:rPr>
          <w:tab/>
        </w:r>
        <w:r w:rsidR="00131570">
          <w:rPr>
            <w:webHidden/>
          </w:rPr>
          <w:fldChar w:fldCharType="begin"/>
        </w:r>
        <w:r w:rsidR="00131570">
          <w:rPr>
            <w:webHidden/>
          </w:rPr>
          <w:instrText xml:space="preserve"> PAGEREF _Toc114330521 \h </w:instrText>
        </w:r>
        <w:r w:rsidR="00131570">
          <w:rPr>
            <w:webHidden/>
          </w:rPr>
        </w:r>
        <w:r w:rsidR="00131570">
          <w:rPr>
            <w:webHidden/>
          </w:rPr>
          <w:fldChar w:fldCharType="separate"/>
        </w:r>
        <w:r w:rsidR="00131570">
          <w:rPr>
            <w:webHidden/>
          </w:rPr>
          <w:t>22</w:t>
        </w:r>
        <w:r w:rsidR="00131570">
          <w:rPr>
            <w:webHidden/>
          </w:rPr>
          <w:fldChar w:fldCharType="end"/>
        </w:r>
      </w:hyperlink>
    </w:p>
    <w:p w14:paraId="0F4B1ADF" w14:textId="7066A5B9" w:rsidR="00131570" w:rsidRDefault="00000000">
      <w:pPr>
        <w:pStyle w:val="TOC1"/>
        <w:rPr>
          <w:rFonts w:asciiTheme="minorHAnsi" w:eastAsiaTheme="minorEastAsia" w:hAnsiTheme="minorHAnsi" w:cstheme="minorBidi"/>
          <w:b w:val="0"/>
          <w:sz w:val="22"/>
          <w:szCs w:val="22"/>
          <w:lang w:val="en-DE" w:eastAsia="en-DE"/>
        </w:rPr>
      </w:pPr>
      <w:hyperlink w:anchor="_Toc114330522" w:history="1">
        <w:r w:rsidR="00131570" w:rsidRPr="006A40C9">
          <w:rPr>
            <w:rStyle w:val="Hyperlink"/>
          </w:rPr>
          <w:t>4</w:t>
        </w:r>
        <w:r w:rsidR="00131570">
          <w:rPr>
            <w:rFonts w:asciiTheme="minorHAnsi" w:eastAsiaTheme="minorEastAsia" w:hAnsiTheme="minorHAnsi" w:cstheme="minorBidi"/>
            <w:b w:val="0"/>
            <w:sz w:val="22"/>
            <w:szCs w:val="22"/>
            <w:lang w:val="en-DE" w:eastAsia="en-DE"/>
          </w:rPr>
          <w:tab/>
        </w:r>
        <w:r w:rsidR="00131570" w:rsidRPr="006A40C9">
          <w:rPr>
            <w:rStyle w:val="Hyperlink"/>
          </w:rPr>
          <w:t>Realization</w:t>
        </w:r>
        <w:r w:rsidR="00131570">
          <w:rPr>
            <w:webHidden/>
          </w:rPr>
          <w:tab/>
        </w:r>
        <w:r w:rsidR="00131570">
          <w:rPr>
            <w:webHidden/>
          </w:rPr>
          <w:fldChar w:fldCharType="begin"/>
        </w:r>
        <w:r w:rsidR="00131570">
          <w:rPr>
            <w:webHidden/>
          </w:rPr>
          <w:instrText xml:space="preserve"> PAGEREF _Toc114330522 \h </w:instrText>
        </w:r>
        <w:r w:rsidR="00131570">
          <w:rPr>
            <w:webHidden/>
          </w:rPr>
        </w:r>
        <w:r w:rsidR="00131570">
          <w:rPr>
            <w:webHidden/>
          </w:rPr>
          <w:fldChar w:fldCharType="separate"/>
        </w:r>
        <w:r w:rsidR="00131570">
          <w:rPr>
            <w:webHidden/>
          </w:rPr>
          <w:t>23</w:t>
        </w:r>
        <w:r w:rsidR="00131570">
          <w:rPr>
            <w:webHidden/>
          </w:rPr>
          <w:fldChar w:fldCharType="end"/>
        </w:r>
      </w:hyperlink>
    </w:p>
    <w:p w14:paraId="4F52A89D" w14:textId="2D4F7B03" w:rsidR="00131570" w:rsidRDefault="00000000">
      <w:pPr>
        <w:pStyle w:val="TOC2"/>
        <w:rPr>
          <w:rFonts w:asciiTheme="minorHAnsi" w:eastAsiaTheme="minorEastAsia" w:hAnsiTheme="minorHAnsi" w:cstheme="minorBidi"/>
          <w:sz w:val="22"/>
          <w:szCs w:val="22"/>
          <w:lang w:val="en-DE" w:eastAsia="en-DE"/>
        </w:rPr>
      </w:pPr>
      <w:hyperlink w:anchor="_Toc114330523" w:history="1">
        <w:r w:rsidR="00131570" w:rsidRPr="006A40C9">
          <w:rPr>
            <w:rStyle w:val="Hyperlink"/>
          </w:rPr>
          <w:t>4.1</w:t>
        </w:r>
        <w:r w:rsidR="00131570">
          <w:rPr>
            <w:rFonts w:asciiTheme="minorHAnsi" w:eastAsiaTheme="minorEastAsia" w:hAnsiTheme="minorHAnsi" w:cstheme="minorBidi"/>
            <w:sz w:val="22"/>
            <w:szCs w:val="22"/>
            <w:lang w:val="en-DE" w:eastAsia="en-DE"/>
          </w:rPr>
          <w:tab/>
        </w:r>
        <w:r w:rsidR="00131570" w:rsidRPr="006A40C9">
          <w:rPr>
            <w:rStyle w:val="Hyperlink"/>
          </w:rPr>
          <w:t>Installation of testbed</w:t>
        </w:r>
        <w:r w:rsidR="00131570">
          <w:rPr>
            <w:webHidden/>
          </w:rPr>
          <w:tab/>
        </w:r>
        <w:r w:rsidR="00131570">
          <w:rPr>
            <w:webHidden/>
          </w:rPr>
          <w:fldChar w:fldCharType="begin"/>
        </w:r>
        <w:r w:rsidR="00131570">
          <w:rPr>
            <w:webHidden/>
          </w:rPr>
          <w:instrText xml:space="preserve"> PAGEREF _Toc114330523 \h </w:instrText>
        </w:r>
        <w:r w:rsidR="00131570">
          <w:rPr>
            <w:webHidden/>
          </w:rPr>
        </w:r>
        <w:r w:rsidR="00131570">
          <w:rPr>
            <w:webHidden/>
          </w:rPr>
          <w:fldChar w:fldCharType="separate"/>
        </w:r>
        <w:r w:rsidR="00131570">
          <w:rPr>
            <w:webHidden/>
          </w:rPr>
          <w:t>23</w:t>
        </w:r>
        <w:r w:rsidR="00131570">
          <w:rPr>
            <w:webHidden/>
          </w:rPr>
          <w:fldChar w:fldCharType="end"/>
        </w:r>
      </w:hyperlink>
    </w:p>
    <w:p w14:paraId="311B7371" w14:textId="64607140" w:rsidR="00131570" w:rsidRDefault="00000000">
      <w:pPr>
        <w:pStyle w:val="TOC2"/>
        <w:rPr>
          <w:rFonts w:asciiTheme="minorHAnsi" w:eastAsiaTheme="minorEastAsia" w:hAnsiTheme="minorHAnsi" w:cstheme="minorBidi"/>
          <w:sz w:val="22"/>
          <w:szCs w:val="22"/>
          <w:lang w:val="en-DE" w:eastAsia="en-DE"/>
        </w:rPr>
      </w:pPr>
      <w:hyperlink w:anchor="_Toc114330524" w:history="1">
        <w:r w:rsidR="00131570" w:rsidRPr="006A40C9">
          <w:rPr>
            <w:rStyle w:val="Hyperlink"/>
          </w:rPr>
          <w:t>4.2</w:t>
        </w:r>
        <w:r w:rsidR="00131570">
          <w:rPr>
            <w:rFonts w:asciiTheme="minorHAnsi" w:eastAsiaTheme="minorEastAsia" w:hAnsiTheme="minorHAnsi" w:cstheme="minorBidi"/>
            <w:sz w:val="22"/>
            <w:szCs w:val="22"/>
            <w:lang w:val="en-DE" w:eastAsia="en-DE"/>
          </w:rPr>
          <w:tab/>
        </w:r>
        <w:r w:rsidR="00131570" w:rsidRPr="006A40C9">
          <w:rPr>
            <w:rStyle w:val="Hyperlink"/>
          </w:rPr>
          <w:t>Implementation with GNS3</w:t>
        </w:r>
        <w:r w:rsidR="00131570">
          <w:rPr>
            <w:webHidden/>
          </w:rPr>
          <w:tab/>
        </w:r>
        <w:r w:rsidR="00131570">
          <w:rPr>
            <w:webHidden/>
          </w:rPr>
          <w:fldChar w:fldCharType="begin"/>
        </w:r>
        <w:r w:rsidR="00131570">
          <w:rPr>
            <w:webHidden/>
          </w:rPr>
          <w:instrText xml:space="preserve"> PAGEREF _Toc114330524 \h </w:instrText>
        </w:r>
        <w:r w:rsidR="00131570">
          <w:rPr>
            <w:webHidden/>
          </w:rPr>
        </w:r>
        <w:r w:rsidR="00131570">
          <w:rPr>
            <w:webHidden/>
          </w:rPr>
          <w:fldChar w:fldCharType="separate"/>
        </w:r>
        <w:r w:rsidR="00131570">
          <w:rPr>
            <w:webHidden/>
          </w:rPr>
          <w:t>25</w:t>
        </w:r>
        <w:r w:rsidR="00131570">
          <w:rPr>
            <w:webHidden/>
          </w:rPr>
          <w:fldChar w:fldCharType="end"/>
        </w:r>
      </w:hyperlink>
    </w:p>
    <w:p w14:paraId="052878D1" w14:textId="1F9F618D" w:rsidR="00131570" w:rsidRDefault="00000000">
      <w:pPr>
        <w:pStyle w:val="TOC3"/>
        <w:rPr>
          <w:rFonts w:asciiTheme="minorHAnsi" w:eastAsiaTheme="minorEastAsia" w:hAnsiTheme="minorHAnsi" w:cstheme="minorBidi"/>
          <w:sz w:val="22"/>
          <w:szCs w:val="22"/>
          <w:lang w:val="en-DE" w:eastAsia="en-DE"/>
        </w:rPr>
      </w:pPr>
      <w:hyperlink w:anchor="_Toc114330525" w:history="1">
        <w:r w:rsidR="00131570" w:rsidRPr="006A40C9">
          <w:rPr>
            <w:rStyle w:val="Hyperlink"/>
          </w:rPr>
          <w:t>4.2.1</w:t>
        </w:r>
        <w:r w:rsidR="00131570">
          <w:rPr>
            <w:rFonts w:asciiTheme="minorHAnsi" w:eastAsiaTheme="minorEastAsia" w:hAnsiTheme="minorHAnsi" w:cstheme="minorBidi"/>
            <w:sz w:val="22"/>
            <w:szCs w:val="22"/>
            <w:lang w:val="en-DE" w:eastAsia="en-DE"/>
          </w:rPr>
          <w:tab/>
        </w:r>
        <w:r w:rsidR="00131570" w:rsidRPr="006A40C9">
          <w:rPr>
            <w:rStyle w:val="Hyperlink"/>
          </w:rPr>
          <w:t>ONOS GUI</w:t>
        </w:r>
        <w:r w:rsidR="00131570">
          <w:rPr>
            <w:webHidden/>
          </w:rPr>
          <w:tab/>
        </w:r>
        <w:r w:rsidR="00131570">
          <w:rPr>
            <w:webHidden/>
          </w:rPr>
          <w:fldChar w:fldCharType="begin"/>
        </w:r>
        <w:r w:rsidR="00131570">
          <w:rPr>
            <w:webHidden/>
          </w:rPr>
          <w:instrText xml:space="preserve"> PAGEREF _Toc114330525 \h </w:instrText>
        </w:r>
        <w:r w:rsidR="00131570">
          <w:rPr>
            <w:webHidden/>
          </w:rPr>
        </w:r>
        <w:r w:rsidR="00131570">
          <w:rPr>
            <w:webHidden/>
          </w:rPr>
          <w:fldChar w:fldCharType="separate"/>
        </w:r>
        <w:r w:rsidR="00131570">
          <w:rPr>
            <w:webHidden/>
          </w:rPr>
          <w:t>30</w:t>
        </w:r>
        <w:r w:rsidR="00131570">
          <w:rPr>
            <w:webHidden/>
          </w:rPr>
          <w:fldChar w:fldCharType="end"/>
        </w:r>
      </w:hyperlink>
    </w:p>
    <w:p w14:paraId="7CAF9754" w14:textId="6D263E0B" w:rsidR="00131570" w:rsidRDefault="00000000">
      <w:pPr>
        <w:pStyle w:val="TOC3"/>
        <w:rPr>
          <w:rFonts w:asciiTheme="minorHAnsi" w:eastAsiaTheme="minorEastAsia" w:hAnsiTheme="minorHAnsi" w:cstheme="minorBidi"/>
          <w:sz w:val="22"/>
          <w:szCs w:val="22"/>
          <w:lang w:val="en-DE" w:eastAsia="en-DE"/>
        </w:rPr>
      </w:pPr>
      <w:hyperlink w:anchor="_Toc114330526" w:history="1">
        <w:r w:rsidR="00131570" w:rsidRPr="006A40C9">
          <w:rPr>
            <w:rStyle w:val="Hyperlink"/>
          </w:rPr>
          <w:t>4.2.2</w:t>
        </w:r>
        <w:r w:rsidR="00131570">
          <w:rPr>
            <w:rFonts w:asciiTheme="minorHAnsi" w:eastAsiaTheme="minorEastAsia" w:hAnsiTheme="minorHAnsi" w:cstheme="minorBidi"/>
            <w:sz w:val="22"/>
            <w:szCs w:val="22"/>
            <w:lang w:val="en-DE" w:eastAsia="en-DE"/>
          </w:rPr>
          <w:tab/>
        </w:r>
        <w:r w:rsidR="00131570" w:rsidRPr="006A40C9">
          <w:rPr>
            <w:rStyle w:val="Hyperlink"/>
          </w:rPr>
          <w:t>Creation and Installation of Flows</w:t>
        </w:r>
        <w:r w:rsidR="00131570">
          <w:rPr>
            <w:webHidden/>
          </w:rPr>
          <w:tab/>
        </w:r>
        <w:r w:rsidR="00131570">
          <w:rPr>
            <w:webHidden/>
          </w:rPr>
          <w:fldChar w:fldCharType="begin"/>
        </w:r>
        <w:r w:rsidR="00131570">
          <w:rPr>
            <w:webHidden/>
          </w:rPr>
          <w:instrText xml:space="preserve"> PAGEREF _Toc114330526 \h </w:instrText>
        </w:r>
        <w:r w:rsidR="00131570">
          <w:rPr>
            <w:webHidden/>
          </w:rPr>
        </w:r>
        <w:r w:rsidR="00131570">
          <w:rPr>
            <w:webHidden/>
          </w:rPr>
          <w:fldChar w:fldCharType="separate"/>
        </w:r>
        <w:r w:rsidR="00131570">
          <w:rPr>
            <w:webHidden/>
          </w:rPr>
          <w:t>34</w:t>
        </w:r>
        <w:r w:rsidR="00131570">
          <w:rPr>
            <w:webHidden/>
          </w:rPr>
          <w:fldChar w:fldCharType="end"/>
        </w:r>
      </w:hyperlink>
    </w:p>
    <w:p w14:paraId="774D7490" w14:textId="7CC6EFA3" w:rsidR="00131570" w:rsidRDefault="00000000">
      <w:pPr>
        <w:pStyle w:val="TOC3"/>
        <w:rPr>
          <w:rFonts w:asciiTheme="minorHAnsi" w:eastAsiaTheme="minorEastAsia" w:hAnsiTheme="minorHAnsi" w:cstheme="minorBidi"/>
          <w:sz w:val="22"/>
          <w:szCs w:val="22"/>
          <w:lang w:val="en-DE" w:eastAsia="en-DE"/>
        </w:rPr>
      </w:pPr>
      <w:hyperlink w:anchor="_Toc114330527" w:history="1">
        <w:r w:rsidR="00131570" w:rsidRPr="006A40C9">
          <w:rPr>
            <w:rStyle w:val="Hyperlink"/>
          </w:rPr>
          <w:t>4.2.3</w:t>
        </w:r>
        <w:r w:rsidR="00131570">
          <w:rPr>
            <w:rFonts w:asciiTheme="minorHAnsi" w:eastAsiaTheme="minorEastAsia" w:hAnsiTheme="minorHAnsi" w:cstheme="minorBidi"/>
            <w:sz w:val="22"/>
            <w:szCs w:val="22"/>
            <w:lang w:val="en-DE" w:eastAsia="en-DE"/>
          </w:rPr>
          <w:tab/>
        </w:r>
        <w:r w:rsidR="00131570" w:rsidRPr="006A40C9">
          <w:rPr>
            <w:rStyle w:val="Hyperlink"/>
          </w:rPr>
          <w:t>Creation and Installation of Intents</w:t>
        </w:r>
        <w:r w:rsidR="00131570">
          <w:rPr>
            <w:webHidden/>
          </w:rPr>
          <w:tab/>
        </w:r>
        <w:r w:rsidR="00131570">
          <w:rPr>
            <w:webHidden/>
          </w:rPr>
          <w:fldChar w:fldCharType="begin"/>
        </w:r>
        <w:r w:rsidR="00131570">
          <w:rPr>
            <w:webHidden/>
          </w:rPr>
          <w:instrText xml:space="preserve"> PAGEREF _Toc114330527 \h </w:instrText>
        </w:r>
        <w:r w:rsidR="00131570">
          <w:rPr>
            <w:webHidden/>
          </w:rPr>
        </w:r>
        <w:r w:rsidR="00131570">
          <w:rPr>
            <w:webHidden/>
          </w:rPr>
          <w:fldChar w:fldCharType="separate"/>
        </w:r>
        <w:r w:rsidR="00131570">
          <w:rPr>
            <w:webHidden/>
          </w:rPr>
          <w:t>39</w:t>
        </w:r>
        <w:r w:rsidR="00131570">
          <w:rPr>
            <w:webHidden/>
          </w:rPr>
          <w:fldChar w:fldCharType="end"/>
        </w:r>
      </w:hyperlink>
    </w:p>
    <w:p w14:paraId="717DACAC" w14:textId="314E4106" w:rsidR="00131570" w:rsidRDefault="00000000">
      <w:pPr>
        <w:pStyle w:val="TOC2"/>
        <w:rPr>
          <w:rFonts w:asciiTheme="minorHAnsi" w:eastAsiaTheme="minorEastAsia" w:hAnsiTheme="minorHAnsi" w:cstheme="minorBidi"/>
          <w:sz w:val="22"/>
          <w:szCs w:val="22"/>
          <w:lang w:val="en-DE" w:eastAsia="en-DE"/>
        </w:rPr>
      </w:pPr>
      <w:hyperlink w:anchor="_Toc114330528" w:history="1">
        <w:r w:rsidR="00131570" w:rsidRPr="006A40C9">
          <w:rPr>
            <w:rStyle w:val="Hyperlink"/>
          </w:rPr>
          <w:t>4.3</w:t>
        </w:r>
        <w:r w:rsidR="00131570">
          <w:rPr>
            <w:rFonts w:asciiTheme="minorHAnsi" w:eastAsiaTheme="minorEastAsia" w:hAnsiTheme="minorHAnsi" w:cstheme="minorBidi"/>
            <w:sz w:val="22"/>
            <w:szCs w:val="22"/>
            <w:lang w:val="en-DE" w:eastAsia="en-DE"/>
          </w:rPr>
          <w:tab/>
        </w:r>
        <w:r w:rsidR="00131570" w:rsidRPr="006A40C9">
          <w:rPr>
            <w:rStyle w:val="Hyperlink"/>
          </w:rPr>
          <w:t>Implementation with Mininet</w:t>
        </w:r>
        <w:r w:rsidR="00131570">
          <w:rPr>
            <w:webHidden/>
          </w:rPr>
          <w:tab/>
        </w:r>
        <w:r w:rsidR="00131570">
          <w:rPr>
            <w:webHidden/>
          </w:rPr>
          <w:fldChar w:fldCharType="begin"/>
        </w:r>
        <w:r w:rsidR="00131570">
          <w:rPr>
            <w:webHidden/>
          </w:rPr>
          <w:instrText xml:space="preserve"> PAGEREF _Toc114330528 \h </w:instrText>
        </w:r>
        <w:r w:rsidR="00131570">
          <w:rPr>
            <w:webHidden/>
          </w:rPr>
        </w:r>
        <w:r w:rsidR="00131570">
          <w:rPr>
            <w:webHidden/>
          </w:rPr>
          <w:fldChar w:fldCharType="separate"/>
        </w:r>
        <w:r w:rsidR="00131570">
          <w:rPr>
            <w:webHidden/>
          </w:rPr>
          <w:t>44</w:t>
        </w:r>
        <w:r w:rsidR="00131570">
          <w:rPr>
            <w:webHidden/>
          </w:rPr>
          <w:fldChar w:fldCharType="end"/>
        </w:r>
      </w:hyperlink>
    </w:p>
    <w:p w14:paraId="7D564621" w14:textId="15F0F8D2" w:rsidR="00131570" w:rsidRDefault="00000000">
      <w:pPr>
        <w:pStyle w:val="TOC2"/>
        <w:rPr>
          <w:rFonts w:asciiTheme="minorHAnsi" w:eastAsiaTheme="minorEastAsia" w:hAnsiTheme="minorHAnsi" w:cstheme="minorBidi"/>
          <w:sz w:val="22"/>
          <w:szCs w:val="22"/>
          <w:lang w:val="en-DE" w:eastAsia="en-DE"/>
        </w:rPr>
      </w:pPr>
      <w:hyperlink w:anchor="_Toc114330529" w:history="1">
        <w:r w:rsidR="00131570" w:rsidRPr="006A40C9">
          <w:rPr>
            <w:rStyle w:val="Hyperlink"/>
          </w:rPr>
          <w:t>4.4</w:t>
        </w:r>
        <w:r w:rsidR="00131570">
          <w:rPr>
            <w:rFonts w:asciiTheme="minorHAnsi" w:eastAsiaTheme="minorEastAsia" w:hAnsiTheme="minorHAnsi" w:cstheme="minorBidi"/>
            <w:sz w:val="22"/>
            <w:szCs w:val="22"/>
            <w:lang w:val="en-DE" w:eastAsia="en-DE"/>
          </w:rPr>
          <w:tab/>
        </w:r>
        <w:r w:rsidR="00131570" w:rsidRPr="006A40C9">
          <w:rPr>
            <w:rStyle w:val="Hyperlink"/>
          </w:rPr>
          <w:t>Problems identified</w:t>
        </w:r>
        <w:r w:rsidR="00131570">
          <w:rPr>
            <w:webHidden/>
          </w:rPr>
          <w:tab/>
        </w:r>
        <w:r w:rsidR="00131570">
          <w:rPr>
            <w:webHidden/>
          </w:rPr>
          <w:fldChar w:fldCharType="begin"/>
        </w:r>
        <w:r w:rsidR="00131570">
          <w:rPr>
            <w:webHidden/>
          </w:rPr>
          <w:instrText xml:space="preserve"> PAGEREF _Toc114330529 \h </w:instrText>
        </w:r>
        <w:r w:rsidR="00131570">
          <w:rPr>
            <w:webHidden/>
          </w:rPr>
        </w:r>
        <w:r w:rsidR="00131570">
          <w:rPr>
            <w:webHidden/>
          </w:rPr>
          <w:fldChar w:fldCharType="separate"/>
        </w:r>
        <w:r w:rsidR="00131570">
          <w:rPr>
            <w:webHidden/>
          </w:rPr>
          <w:t>48</w:t>
        </w:r>
        <w:r w:rsidR="00131570">
          <w:rPr>
            <w:webHidden/>
          </w:rPr>
          <w:fldChar w:fldCharType="end"/>
        </w:r>
      </w:hyperlink>
    </w:p>
    <w:p w14:paraId="71CD65BC" w14:textId="0AC154D7" w:rsidR="00131570" w:rsidRDefault="00000000">
      <w:pPr>
        <w:pStyle w:val="TOC2"/>
        <w:rPr>
          <w:rFonts w:asciiTheme="minorHAnsi" w:eastAsiaTheme="minorEastAsia" w:hAnsiTheme="minorHAnsi" w:cstheme="minorBidi"/>
          <w:sz w:val="22"/>
          <w:szCs w:val="22"/>
          <w:lang w:val="en-DE" w:eastAsia="en-DE"/>
        </w:rPr>
      </w:pPr>
      <w:hyperlink w:anchor="_Toc114330530" w:history="1">
        <w:r w:rsidR="00131570" w:rsidRPr="006A40C9">
          <w:rPr>
            <w:rStyle w:val="Hyperlink"/>
          </w:rPr>
          <w:t>4.5</w:t>
        </w:r>
        <w:r w:rsidR="00131570">
          <w:rPr>
            <w:rFonts w:asciiTheme="minorHAnsi" w:eastAsiaTheme="minorEastAsia" w:hAnsiTheme="minorHAnsi" w:cstheme="minorBidi"/>
            <w:sz w:val="22"/>
            <w:szCs w:val="22"/>
            <w:lang w:val="en-DE" w:eastAsia="en-DE"/>
          </w:rPr>
          <w:tab/>
        </w:r>
        <w:r w:rsidR="00131570" w:rsidRPr="006A40C9">
          <w:rPr>
            <w:rStyle w:val="Hyperlink"/>
          </w:rPr>
          <w:t>Use Case-1: Testing the ONOS Controller with Isolated L2 Overlay Networks</w:t>
        </w:r>
        <w:r w:rsidR="00131570">
          <w:rPr>
            <w:webHidden/>
          </w:rPr>
          <w:tab/>
        </w:r>
        <w:r w:rsidR="00131570">
          <w:rPr>
            <w:webHidden/>
          </w:rPr>
          <w:fldChar w:fldCharType="begin"/>
        </w:r>
        <w:r w:rsidR="00131570">
          <w:rPr>
            <w:webHidden/>
          </w:rPr>
          <w:instrText xml:space="preserve"> PAGEREF _Toc114330530 \h </w:instrText>
        </w:r>
        <w:r w:rsidR="00131570">
          <w:rPr>
            <w:webHidden/>
          </w:rPr>
        </w:r>
        <w:r w:rsidR="00131570">
          <w:rPr>
            <w:webHidden/>
          </w:rPr>
          <w:fldChar w:fldCharType="separate"/>
        </w:r>
        <w:r w:rsidR="00131570">
          <w:rPr>
            <w:webHidden/>
          </w:rPr>
          <w:t>49</w:t>
        </w:r>
        <w:r w:rsidR="00131570">
          <w:rPr>
            <w:webHidden/>
          </w:rPr>
          <w:fldChar w:fldCharType="end"/>
        </w:r>
      </w:hyperlink>
    </w:p>
    <w:p w14:paraId="6FC4BFFA" w14:textId="512005A5" w:rsidR="00131570" w:rsidRDefault="00000000">
      <w:pPr>
        <w:pStyle w:val="TOC3"/>
        <w:rPr>
          <w:rFonts w:asciiTheme="minorHAnsi" w:eastAsiaTheme="minorEastAsia" w:hAnsiTheme="minorHAnsi" w:cstheme="minorBidi"/>
          <w:sz w:val="22"/>
          <w:szCs w:val="22"/>
          <w:lang w:val="en-DE" w:eastAsia="en-DE"/>
        </w:rPr>
      </w:pPr>
      <w:hyperlink w:anchor="_Toc114330531" w:history="1">
        <w:r w:rsidR="00131570" w:rsidRPr="006A40C9">
          <w:rPr>
            <w:rStyle w:val="Hyperlink"/>
          </w:rPr>
          <w:t>4.5.1</w:t>
        </w:r>
        <w:r w:rsidR="00131570">
          <w:rPr>
            <w:rFonts w:asciiTheme="minorHAnsi" w:eastAsiaTheme="minorEastAsia" w:hAnsiTheme="minorHAnsi" w:cstheme="minorBidi"/>
            <w:sz w:val="22"/>
            <w:szCs w:val="22"/>
            <w:lang w:val="en-DE" w:eastAsia="en-DE"/>
          </w:rPr>
          <w:tab/>
        </w:r>
        <w:r w:rsidR="00131570" w:rsidRPr="006A40C9">
          <w:rPr>
            <w:rStyle w:val="Hyperlink"/>
          </w:rPr>
          <w:t>Introduction</w:t>
        </w:r>
        <w:r w:rsidR="00131570">
          <w:rPr>
            <w:webHidden/>
          </w:rPr>
          <w:tab/>
        </w:r>
        <w:r w:rsidR="00131570">
          <w:rPr>
            <w:webHidden/>
          </w:rPr>
          <w:fldChar w:fldCharType="begin"/>
        </w:r>
        <w:r w:rsidR="00131570">
          <w:rPr>
            <w:webHidden/>
          </w:rPr>
          <w:instrText xml:space="preserve"> PAGEREF _Toc114330531 \h </w:instrText>
        </w:r>
        <w:r w:rsidR="00131570">
          <w:rPr>
            <w:webHidden/>
          </w:rPr>
        </w:r>
        <w:r w:rsidR="00131570">
          <w:rPr>
            <w:webHidden/>
          </w:rPr>
          <w:fldChar w:fldCharType="separate"/>
        </w:r>
        <w:r w:rsidR="00131570">
          <w:rPr>
            <w:webHidden/>
          </w:rPr>
          <w:t>49</w:t>
        </w:r>
        <w:r w:rsidR="00131570">
          <w:rPr>
            <w:webHidden/>
          </w:rPr>
          <w:fldChar w:fldCharType="end"/>
        </w:r>
      </w:hyperlink>
    </w:p>
    <w:p w14:paraId="6A05BC33" w14:textId="05A80601" w:rsidR="00131570" w:rsidRDefault="00000000">
      <w:pPr>
        <w:pStyle w:val="TOC3"/>
        <w:rPr>
          <w:rFonts w:asciiTheme="minorHAnsi" w:eastAsiaTheme="minorEastAsia" w:hAnsiTheme="minorHAnsi" w:cstheme="minorBidi"/>
          <w:sz w:val="22"/>
          <w:szCs w:val="22"/>
          <w:lang w:val="en-DE" w:eastAsia="en-DE"/>
        </w:rPr>
      </w:pPr>
      <w:hyperlink w:anchor="_Toc114330532" w:history="1">
        <w:r w:rsidR="00131570" w:rsidRPr="006A40C9">
          <w:rPr>
            <w:rStyle w:val="Hyperlink"/>
          </w:rPr>
          <w:t>4.5.2</w:t>
        </w:r>
        <w:r w:rsidR="00131570">
          <w:rPr>
            <w:rFonts w:asciiTheme="minorHAnsi" w:eastAsiaTheme="minorEastAsia" w:hAnsiTheme="minorHAnsi" w:cstheme="minorBidi"/>
            <w:sz w:val="22"/>
            <w:szCs w:val="22"/>
            <w:lang w:val="en-DE" w:eastAsia="en-DE"/>
          </w:rPr>
          <w:tab/>
        </w:r>
        <w:r w:rsidR="00131570" w:rsidRPr="006A40C9">
          <w:rPr>
            <w:rStyle w:val="Hyperlink"/>
          </w:rPr>
          <w:t>Working and Configuration</w:t>
        </w:r>
        <w:r w:rsidR="00131570">
          <w:rPr>
            <w:webHidden/>
          </w:rPr>
          <w:tab/>
        </w:r>
        <w:r w:rsidR="00131570">
          <w:rPr>
            <w:webHidden/>
          </w:rPr>
          <w:fldChar w:fldCharType="begin"/>
        </w:r>
        <w:r w:rsidR="00131570">
          <w:rPr>
            <w:webHidden/>
          </w:rPr>
          <w:instrText xml:space="preserve"> PAGEREF _Toc114330532 \h </w:instrText>
        </w:r>
        <w:r w:rsidR="00131570">
          <w:rPr>
            <w:webHidden/>
          </w:rPr>
        </w:r>
        <w:r w:rsidR="00131570">
          <w:rPr>
            <w:webHidden/>
          </w:rPr>
          <w:fldChar w:fldCharType="separate"/>
        </w:r>
        <w:r w:rsidR="00131570">
          <w:rPr>
            <w:webHidden/>
          </w:rPr>
          <w:t>53</w:t>
        </w:r>
        <w:r w:rsidR="00131570">
          <w:rPr>
            <w:webHidden/>
          </w:rPr>
          <w:fldChar w:fldCharType="end"/>
        </w:r>
      </w:hyperlink>
    </w:p>
    <w:p w14:paraId="7911DD65" w14:textId="6C4FA466" w:rsidR="00131570" w:rsidRDefault="00000000">
      <w:pPr>
        <w:pStyle w:val="TOC2"/>
        <w:rPr>
          <w:rFonts w:asciiTheme="minorHAnsi" w:eastAsiaTheme="minorEastAsia" w:hAnsiTheme="minorHAnsi" w:cstheme="minorBidi"/>
          <w:sz w:val="22"/>
          <w:szCs w:val="22"/>
          <w:lang w:val="en-DE" w:eastAsia="en-DE"/>
        </w:rPr>
      </w:pPr>
      <w:hyperlink w:anchor="_Toc114330533" w:history="1">
        <w:r w:rsidR="00131570" w:rsidRPr="006A40C9">
          <w:rPr>
            <w:rStyle w:val="Hyperlink"/>
          </w:rPr>
          <w:t>4.6</w:t>
        </w:r>
        <w:r w:rsidR="00131570">
          <w:rPr>
            <w:rFonts w:asciiTheme="minorHAnsi" w:eastAsiaTheme="minorEastAsia" w:hAnsiTheme="minorHAnsi" w:cstheme="minorBidi"/>
            <w:sz w:val="22"/>
            <w:szCs w:val="22"/>
            <w:lang w:val="en-DE" w:eastAsia="en-DE"/>
          </w:rPr>
          <w:tab/>
        </w:r>
        <w:r w:rsidR="00131570" w:rsidRPr="006A40C9">
          <w:rPr>
            <w:rStyle w:val="Hyperlink"/>
          </w:rPr>
          <w:t>Use Case-2: Testing the Network with Multiple ONOS Controllers</w:t>
        </w:r>
        <w:r w:rsidR="00131570">
          <w:rPr>
            <w:webHidden/>
          </w:rPr>
          <w:tab/>
        </w:r>
        <w:r w:rsidR="00131570">
          <w:rPr>
            <w:webHidden/>
          </w:rPr>
          <w:fldChar w:fldCharType="begin"/>
        </w:r>
        <w:r w:rsidR="00131570">
          <w:rPr>
            <w:webHidden/>
          </w:rPr>
          <w:instrText xml:space="preserve"> PAGEREF _Toc114330533 \h </w:instrText>
        </w:r>
        <w:r w:rsidR="00131570">
          <w:rPr>
            <w:webHidden/>
          </w:rPr>
        </w:r>
        <w:r w:rsidR="00131570">
          <w:rPr>
            <w:webHidden/>
          </w:rPr>
          <w:fldChar w:fldCharType="separate"/>
        </w:r>
        <w:r w:rsidR="00131570">
          <w:rPr>
            <w:webHidden/>
          </w:rPr>
          <w:t>57</w:t>
        </w:r>
        <w:r w:rsidR="00131570">
          <w:rPr>
            <w:webHidden/>
          </w:rPr>
          <w:fldChar w:fldCharType="end"/>
        </w:r>
      </w:hyperlink>
    </w:p>
    <w:p w14:paraId="3D6768F9" w14:textId="74BCCE77" w:rsidR="00131570" w:rsidRDefault="00000000">
      <w:pPr>
        <w:pStyle w:val="TOC3"/>
        <w:rPr>
          <w:rFonts w:asciiTheme="minorHAnsi" w:eastAsiaTheme="minorEastAsia" w:hAnsiTheme="minorHAnsi" w:cstheme="minorBidi"/>
          <w:sz w:val="22"/>
          <w:szCs w:val="22"/>
          <w:lang w:val="en-DE" w:eastAsia="en-DE"/>
        </w:rPr>
      </w:pPr>
      <w:hyperlink w:anchor="_Toc114330534" w:history="1">
        <w:r w:rsidR="00131570" w:rsidRPr="006A40C9">
          <w:rPr>
            <w:rStyle w:val="Hyperlink"/>
          </w:rPr>
          <w:t>4.6.1</w:t>
        </w:r>
        <w:r w:rsidR="00131570">
          <w:rPr>
            <w:rFonts w:asciiTheme="minorHAnsi" w:eastAsiaTheme="minorEastAsia" w:hAnsiTheme="minorHAnsi" w:cstheme="minorBidi"/>
            <w:sz w:val="22"/>
            <w:szCs w:val="22"/>
            <w:lang w:val="en-DE" w:eastAsia="en-DE"/>
          </w:rPr>
          <w:tab/>
        </w:r>
        <w:r w:rsidR="00131570" w:rsidRPr="006A40C9">
          <w:rPr>
            <w:rStyle w:val="Hyperlink"/>
          </w:rPr>
          <w:t>Introduction</w:t>
        </w:r>
        <w:r w:rsidR="00131570">
          <w:rPr>
            <w:webHidden/>
          </w:rPr>
          <w:tab/>
        </w:r>
        <w:r w:rsidR="00131570">
          <w:rPr>
            <w:webHidden/>
          </w:rPr>
          <w:fldChar w:fldCharType="begin"/>
        </w:r>
        <w:r w:rsidR="00131570">
          <w:rPr>
            <w:webHidden/>
          </w:rPr>
          <w:instrText xml:space="preserve"> PAGEREF _Toc114330534 \h </w:instrText>
        </w:r>
        <w:r w:rsidR="00131570">
          <w:rPr>
            <w:webHidden/>
          </w:rPr>
        </w:r>
        <w:r w:rsidR="00131570">
          <w:rPr>
            <w:webHidden/>
          </w:rPr>
          <w:fldChar w:fldCharType="separate"/>
        </w:r>
        <w:r w:rsidR="00131570">
          <w:rPr>
            <w:webHidden/>
          </w:rPr>
          <w:t>57</w:t>
        </w:r>
        <w:r w:rsidR="00131570">
          <w:rPr>
            <w:webHidden/>
          </w:rPr>
          <w:fldChar w:fldCharType="end"/>
        </w:r>
      </w:hyperlink>
    </w:p>
    <w:p w14:paraId="4332E6E8" w14:textId="6202B301" w:rsidR="00131570" w:rsidRDefault="00000000">
      <w:pPr>
        <w:pStyle w:val="TOC3"/>
        <w:rPr>
          <w:rFonts w:asciiTheme="minorHAnsi" w:eastAsiaTheme="minorEastAsia" w:hAnsiTheme="minorHAnsi" w:cstheme="minorBidi"/>
          <w:sz w:val="22"/>
          <w:szCs w:val="22"/>
          <w:lang w:val="en-DE" w:eastAsia="en-DE"/>
        </w:rPr>
      </w:pPr>
      <w:hyperlink w:anchor="_Toc114330535" w:history="1">
        <w:r w:rsidR="00131570" w:rsidRPr="006A40C9">
          <w:rPr>
            <w:rStyle w:val="Hyperlink"/>
          </w:rPr>
          <w:t>4.6.2</w:t>
        </w:r>
        <w:r w:rsidR="00131570">
          <w:rPr>
            <w:rFonts w:asciiTheme="minorHAnsi" w:eastAsiaTheme="minorEastAsia" w:hAnsiTheme="minorHAnsi" w:cstheme="minorBidi"/>
            <w:sz w:val="22"/>
            <w:szCs w:val="22"/>
            <w:lang w:val="en-DE" w:eastAsia="en-DE"/>
          </w:rPr>
          <w:tab/>
        </w:r>
        <w:r w:rsidR="00131570" w:rsidRPr="006A40C9">
          <w:rPr>
            <w:rStyle w:val="Hyperlink"/>
          </w:rPr>
          <w:t xml:space="preserve">Master Controllers with their </w:t>
        </w:r>
        <w:r w:rsidR="00131570" w:rsidRPr="006A40C9">
          <w:rPr>
            <w:rStyle w:val="Hyperlink"/>
            <w:rFonts w:cs="Times"/>
          </w:rPr>
          <w:t>Devices</w:t>
        </w:r>
        <w:r w:rsidR="00131570">
          <w:rPr>
            <w:webHidden/>
          </w:rPr>
          <w:tab/>
        </w:r>
        <w:r w:rsidR="00131570">
          <w:rPr>
            <w:webHidden/>
          </w:rPr>
          <w:fldChar w:fldCharType="begin"/>
        </w:r>
        <w:r w:rsidR="00131570">
          <w:rPr>
            <w:webHidden/>
          </w:rPr>
          <w:instrText xml:space="preserve"> PAGEREF _Toc114330535 \h </w:instrText>
        </w:r>
        <w:r w:rsidR="00131570">
          <w:rPr>
            <w:webHidden/>
          </w:rPr>
        </w:r>
        <w:r w:rsidR="00131570">
          <w:rPr>
            <w:webHidden/>
          </w:rPr>
          <w:fldChar w:fldCharType="separate"/>
        </w:r>
        <w:r w:rsidR="00131570">
          <w:rPr>
            <w:webHidden/>
          </w:rPr>
          <w:t>60</w:t>
        </w:r>
        <w:r w:rsidR="00131570">
          <w:rPr>
            <w:webHidden/>
          </w:rPr>
          <w:fldChar w:fldCharType="end"/>
        </w:r>
      </w:hyperlink>
    </w:p>
    <w:p w14:paraId="12D132F1" w14:textId="12373E4A" w:rsidR="00131570" w:rsidRDefault="00000000">
      <w:pPr>
        <w:pStyle w:val="TOC3"/>
        <w:rPr>
          <w:rFonts w:asciiTheme="minorHAnsi" w:eastAsiaTheme="minorEastAsia" w:hAnsiTheme="minorHAnsi" w:cstheme="minorBidi"/>
          <w:sz w:val="22"/>
          <w:szCs w:val="22"/>
          <w:lang w:val="en-DE" w:eastAsia="en-DE"/>
        </w:rPr>
      </w:pPr>
      <w:hyperlink w:anchor="_Toc114330536" w:history="1">
        <w:r w:rsidR="00131570" w:rsidRPr="006A40C9">
          <w:rPr>
            <w:rStyle w:val="Hyperlink"/>
          </w:rPr>
          <w:t>4.6.3</w:t>
        </w:r>
        <w:r w:rsidR="00131570">
          <w:rPr>
            <w:rFonts w:asciiTheme="minorHAnsi" w:eastAsiaTheme="minorEastAsia" w:hAnsiTheme="minorHAnsi" w:cstheme="minorBidi"/>
            <w:sz w:val="22"/>
            <w:szCs w:val="22"/>
            <w:lang w:val="en-DE" w:eastAsia="en-DE"/>
          </w:rPr>
          <w:tab/>
        </w:r>
        <w:r w:rsidR="00131570" w:rsidRPr="006A40C9">
          <w:rPr>
            <w:rStyle w:val="Hyperlink"/>
            <w:rFonts w:cs="Times"/>
          </w:rPr>
          <w:t xml:space="preserve">Proof and validation of </w:t>
        </w:r>
        <w:r w:rsidR="00131570" w:rsidRPr="006A40C9">
          <w:rPr>
            <w:rStyle w:val="Hyperlink"/>
          </w:rPr>
          <w:t>Link</w:t>
        </w:r>
        <w:r w:rsidR="00131570" w:rsidRPr="006A40C9">
          <w:rPr>
            <w:rStyle w:val="Hyperlink"/>
            <w:rFonts w:cs="Times"/>
          </w:rPr>
          <w:t xml:space="preserve"> failover functioning</w:t>
        </w:r>
        <w:r w:rsidR="00131570">
          <w:rPr>
            <w:webHidden/>
          </w:rPr>
          <w:tab/>
        </w:r>
        <w:r w:rsidR="00131570">
          <w:rPr>
            <w:webHidden/>
          </w:rPr>
          <w:fldChar w:fldCharType="begin"/>
        </w:r>
        <w:r w:rsidR="00131570">
          <w:rPr>
            <w:webHidden/>
          </w:rPr>
          <w:instrText xml:space="preserve"> PAGEREF _Toc114330536 \h </w:instrText>
        </w:r>
        <w:r w:rsidR="00131570">
          <w:rPr>
            <w:webHidden/>
          </w:rPr>
        </w:r>
        <w:r w:rsidR="00131570">
          <w:rPr>
            <w:webHidden/>
          </w:rPr>
          <w:fldChar w:fldCharType="separate"/>
        </w:r>
        <w:r w:rsidR="00131570">
          <w:rPr>
            <w:webHidden/>
          </w:rPr>
          <w:t>61</w:t>
        </w:r>
        <w:r w:rsidR="00131570">
          <w:rPr>
            <w:webHidden/>
          </w:rPr>
          <w:fldChar w:fldCharType="end"/>
        </w:r>
      </w:hyperlink>
    </w:p>
    <w:p w14:paraId="7E9C0729" w14:textId="6EF5B4E1" w:rsidR="00131570" w:rsidRDefault="00000000">
      <w:pPr>
        <w:pStyle w:val="TOC2"/>
        <w:rPr>
          <w:rFonts w:asciiTheme="minorHAnsi" w:eastAsiaTheme="minorEastAsia" w:hAnsiTheme="minorHAnsi" w:cstheme="minorBidi"/>
          <w:sz w:val="22"/>
          <w:szCs w:val="22"/>
          <w:lang w:val="en-DE" w:eastAsia="en-DE"/>
        </w:rPr>
      </w:pPr>
      <w:hyperlink w:anchor="_Toc114330537" w:history="1">
        <w:r w:rsidR="00131570" w:rsidRPr="006A40C9">
          <w:rPr>
            <w:rStyle w:val="Hyperlink"/>
          </w:rPr>
          <w:t>4.7</w:t>
        </w:r>
        <w:r w:rsidR="00131570">
          <w:rPr>
            <w:rFonts w:asciiTheme="minorHAnsi" w:eastAsiaTheme="minorEastAsia" w:hAnsiTheme="minorHAnsi" w:cstheme="minorBidi"/>
            <w:sz w:val="22"/>
            <w:szCs w:val="22"/>
            <w:lang w:val="en-DE" w:eastAsia="en-DE"/>
          </w:rPr>
          <w:tab/>
        </w:r>
        <w:r w:rsidR="00131570" w:rsidRPr="006A40C9">
          <w:rPr>
            <w:rStyle w:val="Hyperlink"/>
          </w:rPr>
          <w:t>Use Case-3: Testing the ONOS Controller with IPv6 Addressing</w:t>
        </w:r>
        <w:r w:rsidR="00131570">
          <w:rPr>
            <w:webHidden/>
          </w:rPr>
          <w:tab/>
        </w:r>
        <w:r w:rsidR="00131570">
          <w:rPr>
            <w:webHidden/>
          </w:rPr>
          <w:fldChar w:fldCharType="begin"/>
        </w:r>
        <w:r w:rsidR="00131570">
          <w:rPr>
            <w:webHidden/>
          </w:rPr>
          <w:instrText xml:space="preserve"> PAGEREF _Toc114330537 \h </w:instrText>
        </w:r>
        <w:r w:rsidR="00131570">
          <w:rPr>
            <w:webHidden/>
          </w:rPr>
        </w:r>
        <w:r w:rsidR="00131570">
          <w:rPr>
            <w:webHidden/>
          </w:rPr>
          <w:fldChar w:fldCharType="separate"/>
        </w:r>
        <w:r w:rsidR="00131570">
          <w:rPr>
            <w:webHidden/>
          </w:rPr>
          <w:t>63</w:t>
        </w:r>
        <w:r w:rsidR="00131570">
          <w:rPr>
            <w:webHidden/>
          </w:rPr>
          <w:fldChar w:fldCharType="end"/>
        </w:r>
      </w:hyperlink>
    </w:p>
    <w:p w14:paraId="42CBB844" w14:textId="4D231CB0" w:rsidR="00131570" w:rsidRDefault="00000000">
      <w:pPr>
        <w:pStyle w:val="TOC3"/>
        <w:rPr>
          <w:rFonts w:asciiTheme="minorHAnsi" w:eastAsiaTheme="minorEastAsia" w:hAnsiTheme="minorHAnsi" w:cstheme="minorBidi"/>
          <w:sz w:val="22"/>
          <w:szCs w:val="22"/>
          <w:lang w:val="en-DE" w:eastAsia="en-DE"/>
        </w:rPr>
      </w:pPr>
      <w:hyperlink w:anchor="_Toc114330538" w:history="1">
        <w:r w:rsidR="00131570" w:rsidRPr="006A40C9">
          <w:rPr>
            <w:rStyle w:val="Hyperlink"/>
          </w:rPr>
          <w:t>4.7.1</w:t>
        </w:r>
        <w:r w:rsidR="00131570">
          <w:rPr>
            <w:rFonts w:asciiTheme="minorHAnsi" w:eastAsiaTheme="minorEastAsia" w:hAnsiTheme="minorHAnsi" w:cstheme="minorBidi"/>
            <w:sz w:val="22"/>
            <w:szCs w:val="22"/>
            <w:lang w:val="en-DE" w:eastAsia="en-DE"/>
          </w:rPr>
          <w:tab/>
        </w:r>
        <w:r w:rsidR="00131570" w:rsidRPr="006A40C9">
          <w:rPr>
            <w:rStyle w:val="Hyperlink"/>
          </w:rPr>
          <w:t>Introduction</w:t>
        </w:r>
        <w:r w:rsidR="00131570">
          <w:rPr>
            <w:webHidden/>
          </w:rPr>
          <w:tab/>
        </w:r>
        <w:r w:rsidR="00131570">
          <w:rPr>
            <w:webHidden/>
          </w:rPr>
          <w:fldChar w:fldCharType="begin"/>
        </w:r>
        <w:r w:rsidR="00131570">
          <w:rPr>
            <w:webHidden/>
          </w:rPr>
          <w:instrText xml:space="preserve"> PAGEREF _Toc114330538 \h </w:instrText>
        </w:r>
        <w:r w:rsidR="00131570">
          <w:rPr>
            <w:webHidden/>
          </w:rPr>
        </w:r>
        <w:r w:rsidR="00131570">
          <w:rPr>
            <w:webHidden/>
          </w:rPr>
          <w:fldChar w:fldCharType="separate"/>
        </w:r>
        <w:r w:rsidR="00131570">
          <w:rPr>
            <w:webHidden/>
          </w:rPr>
          <w:t>63</w:t>
        </w:r>
        <w:r w:rsidR="00131570">
          <w:rPr>
            <w:webHidden/>
          </w:rPr>
          <w:fldChar w:fldCharType="end"/>
        </w:r>
      </w:hyperlink>
    </w:p>
    <w:p w14:paraId="1C68D2A9" w14:textId="06FCC170" w:rsidR="00131570" w:rsidRDefault="00000000">
      <w:pPr>
        <w:pStyle w:val="TOC3"/>
        <w:rPr>
          <w:rFonts w:asciiTheme="minorHAnsi" w:eastAsiaTheme="minorEastAsia" w:hAnsiTheme="minorHAnsi" w:cstheme="minorBidi"/>
          <w:sz w:val="22"/>
          <w:szCs w:val="22"/>
          <w:lang w:val="en-DE" w:eastAsia="en-DE"/>
        </w:rPr>
      </w:pPr>
      <w:hyperlink w:anchor="_Toc114330539" w:history="1">
        <w:r w:rsidR="00131570" w:rsidRPr="006A40C9">
          <w:rPr>
            <w:rStyle w:val="Hyperlink"/>
          </w:rPr>
          <w:t>4.7.2</w:t>
        </w:r>
        <w:r w:rsidR="00131570">
          <w:rPr>
            <w:rFonts w:asciiTheme="minorHAnsi" w:eastAsiaTheme="minorEastAsia" w:hAnsiTheme="minorHAnsi" w:cstheme="minorBidi"/>
            <w:sz w:val="22"/>
            <w:szCs w:val="22"/>
            <w:lang w:val="en-DE" w:eastAsia="en-DE"/>
          </w:rPr>
          <w:tab/>
        </w:r>
        <w:r w:rsidR="00131570" w:rsidRPr="006A40C9">
          <w:rPr>
            <w:rStyle w:val="Hyperlink"/>
          </w:rPr>
          <w:t>IPv6 tunnelling over IPv4</w:t>
        </w:r>
        <w:r w:rsidR="00131570">
          <w:rPr>
            <w:webHidden/>
          </w:rPr>
          <w:tab/>
        </w:r>
        <w:r w:rsidR="00131570">
          <w:rPr>
            <w:webHidden/>
          </w:rPr>
          <w:fldChar w:fldCharType="begin"/>
        </w:r>
        <w:r w:rsidR="00131570">
          <w:rPr>
            <w:webHidden/>
          </w:rPr>
          <w:instrText xml:space="preserve"> PAGEREF _Toc114330539 \h </w:instrText>
        </w:r>
        <w:r w:rsidR="00131570">
          <w:rPr>
            <w:webHidden/>
          </w:rPr>
        </w:r>
        <w:r w:rsidR="00131570">
          <w:rPr>
            <w:webHidden/>
          </w:rPr>
          <w:fldChar w:fldCharType="separate"/>
        </w:r>
        <w:r w:rsidR="00131570">
          <w:rPr>
            <w:webHidden/>
          </w:rPr>
          <w:t>64</w:t>
        </w:r>
        <w:r w:rsidR="00131570">
          <w:rPr>
            <w:webHidden/>
          </w:rPr>
          <w:fldChar w:fldCharType="end"/>
        </w:r>
      </w:hyperlink>
    </w:p>
    <w:p w14:paraId="7C665B95" w14:textId="48A137C3" w:rsidR="00131570" w:rsidRDefault="00000000">
      <w:pPr>
        <w:pStyle w:val="TOC2"/>
        <w:rPr>
          <w:rFonts w:asciiTheme="minorHAnsi" w:eastAsiaTheme="minorEastAsia" w:hAnsiTheme="minorHAnsi" w:cstheme="minorBidi"/>
          <w:sz w:val="22"/>
          <w:szCs w:val="22"/>
          <w:lang w:val="en-DE" w:eastAsia="en-DE"/>
        </w:rPr>
      </w:pPr>
      <w:hyperlink w:anchor="_Toc114330540" w:history="1">
        <w:r w:rsidR="00131570" w:rsidRPr="006A40C9">
          <w:rPr>
            <w:rStyle w:val="Hyperlink"/>
          </w:rPr>
          <w:t>4.8</w:t>
        </w:r>
        <w:r w:rsidR="00131570">
          <w:rPr>
            <w:rFonts w:asciiTheme="minorHAnsi" w:eastAsiaTheme="minorEastAsia" w:hAnsiTheme="minorHAnsi" w:cstheme="minorBidi"/>
            <w:sz w:val="22"/>
            <w:szCs w:val="22"/>
            <w:lang w:val="en-DE" w:eastAsia="en-DE"/>
          </w:rPr>
          <w:tab/>
        </w:r>
        <w:r w:rsidR="00131570" w:rsidRPr="006A40C9">
          <w:rPr>
            <w:rStyle w:val="Hyperlink"/>
          </w:rPr>
          <w:t>Use Case-4: Integrating Software-defined Network with the Legacy Networks</w:t>
        </w:r>
        <w:r w:rsidR="00131570">
          <w:rPr>
            <w:webHidden/>
          </w:rPr>
          <w:tab/>
        </w:r>
        <w:r w:rsidR="00131570">
          <w:rPr>
            <w:webHidden/>
          </w:rPr>
          <w:fldChar w:fldCharType="begin"/>
        </w:r>
        <w:r w:rsidR="00131570">
          <w:rPr>
            <w:webHidden/>
          </w:rPr>
          <w:instrText xml:space="preserve"> PAGEREF _Toc114330540 \h </w:instrText>
        </w:r>
        <w:r w:rsidR="00131570">
          <w:rPr>
            <w:webHidden/>
          </w:rPr>
        </w:r>
        <w:r w:rsidR="00131570">
          <w:rPr>
            <w:webHidden/>
          </w:rPr>
          <w:fldChar w:fldCharType="separate"/>
        </w:r>
        <w:r w:rsidR="00131570">
          <w:rPr>
            <w:webHidden/>
          </w:rPr>
          <w:t>65</w:t>
        </w:r>
        <w:r w:rsidR="00131570">
          <w:rPr>
            <w:webHidden/>
          </w:rPr>
          <w:fldChar w:fldCharType="end"/>
        </w:r>
      </w:hyperlink>
    </w:p>
    <w:p w14:paraId="7DD45A30" w14:textId="1CF2164D" w:rsidR="00131570" w:rsidRDefault="00000000">
      <w:pPr>
        <w:pStyle w:val="TOC3"/>
        <w:rPr>
          <w:rFonts w:asciiTheme="minorHAnsi" w:eastAsiaTheme="minorEastAsia" w:hAnsiTheme="minorHAnsi" w:cstheme="minorBidi"/>
          <w:sz w:val="22"/>
          <w:szCs w:val="22"/>
          <w:lang w:val="en-DE" w:eastAsia="en-DE"/>
        </w:rPr>
      </w:pPr>
      <w:hyperlink w:anchor="_Toc114330541" w:history="1">
        <w:r w:rsidR="00131570" w:rsidRPr="006A40C9">
          <w:rPr>
            <w:rStyle w:val="Hyperlink"/>
          </w:rPr>
          <w:t>4.8.1</w:t>
        </w:r>
        <w:r w:rsidR="00131570">
          <w:rPr>
            <w:rFonts w:asciiTheme="minorHAnsi" w:eastAsiaTheme="minorEastAsia" w:hAnsiTheme="minorHAnsi" w:cstheme="minorBidi"/>
            <w:sz w:val="22"/>
            <w:szCs w:val="22"/>
            <w:lang w:val="en-DE" w:eastAsia="en-DE"/>
          </w:rPr>
          <w:tab/>
        </w:r>
        <w:r w:rsidR="00131570" w:rsidRPr="006A40C9">
          <w:rPr>
            <w:rStyle w:val="Hyperlink"/>
          </w:rPr>
          <w:t>Introduction</w:t>
        </w:r>
        <w:r w:rsidR="00131570">
          <w:rPr>
            <w:webHidden/>
          </w:rPr>
          <w:tab/>
        </w:r>
        <w:r w:rsidR="00131570">
          <w:rPr>
            <w:webHidden/>
          </w:rPr>
          <w:fldChar w:fldCharType="begin"/>
        </w:r>
        <w:r w:rsidR="00131570">
          <w:rPr>
            <w:webHidden/>
          </w:rPr>
          <w:instrText xml:space="preserve"> PAGEREF _Toc114330541 \h </w:instrText>
        </w:r>
        <w:r w:rsidR="00131570">
          <w:rPr>
            <w:webHidden/>
          </w:rPr>
        </w:r>
        <w:r w:rsidR="00131570">
          <w:rPr>
            <w:webHidden/>
          </w:rPr>
          <w:fldChar w:fldCharType="separate"/>
        </w:r>
        <w:r w:rsidR="00131570">
          <w:rPr>
            <w:webHidden/>
          </w:rPr>
          <w:t>65</w:t>
        </w:r>
        <w:r w:rsidR="00131570">
          <w:rPr>
            <w:webHidden/>
          </w:rPr>
          <w:fldChar w:fldCharType="end"/>
        </w:r>
      </w:hyperlink>
    </w:p>
    <w:p w14:paraId="5694D567" w14:textId="37463A8B" w:rsidR="00131570" w:rsidRDefault="00000000">
      <w:pPr>
        <w:pStyle w:val="TOC3"/>
        <w:rPr>
          <w:rFonts w:asciiTheme="minorHAnsi" w:eastAsiaTheme="minorEastAsia" w:hAnsiTheme="minorHAnsi" w:cstheme="minorBidi"/>
          <w:sz w:val="22"/>
          <w:szCs w:val="22"/>
          <w:lang w:val="en-DE" w:eastAsia="en-DE"/>
        </w:rPr>
      </w:pPr>
      <w:hyperlink w:anchor="_Toc114330542" w:history="1">
        <w:r w:rsidR="00131570" w:rsidRPr="006A40C9">
          <w:rPr>
            <w:rStyle w:val="Hyperlink"/>
          </w:rPr>
          <w:t>4.8.2</w:t>
        </w:r>
        <w:r w:rsidR="00131570">
          <w:rPr>
            <w:rFonts w:asciiTheme="minorHAnsi" w:eastAsiaTheme="minorEastAsia" w:hAnsiTheme="minorHAnsi" w:cstheme="minorBidi"/>
            <w:sz w:val="22"/>
            <w:szCs w:val="22"/>
            <w:lang w:val="en-DE" w:eastAsia="en-DE"/>
          </w:rPr>
          <w:tab/>
        </w:r>
        <w:r w:rsidR="00131570" w:rsidRPr="006A40C9">
          <w:rPr>
            <w:rStyle w:val="Hyperlink"/>
          </w:rPr>
          <w:t>Configuration</w:t>
        </w:r>
        <w:r w:rsidR="00131570">
          <w:rPr>
            <w:webHidden/>
          </w:rPr>
          <w:tab/>
        </w:r>
        <w:r w:rsidR="00131570">
          <w:rPr>
            <w:webHidden/>
          </w:rPr>
          <w:fldChar w:fldCharType="begin"/>
        </w:r>
        <w:r w:rsidR="00131570">
          <w:rPr>
            <w:webHidden/>
          </w:rPr>
          <w:instrText xml:space="preserve"> PAGEREF _Toc114330542 \h </w:instrText>
        </w:r>
        <w:r w:rsidR="00131570">
          <w:rPr>
            <w:webHidden/>
          </w:rPr>
        </w:r>
        <w:r w:rsidR="00131570">
          <w:rPr>
            <w:webHidden/>
          </w:rPr>
          <w:fldChar w:fldCharType="separate"/>
        </w:r>
        <w:r w:rsidR="00131570">
          <w:rPr>
            <w:webHidden/>
          </w:rPr>
          <w:t>66</w:t>
        </w:r>
        <w:r w:rsidR="00131570">
          <w:rPr>
            <w:webHidden/>
          </w:rPr>
          <w:fldChar w:fldCharType="end"/>
        </w:r>
      </w:hyperlink>
    </w:p>
    <w:p w14:paraId="26CBB4E6" w14:textId="5BB02BD6" w:rsidR="00131570" w:rsidRDefault="00000000">
      <w:pPr>
        <w:pStyle w:val="TOC1"/>
        <w:rPr>
          <w:rFonts w:asciiTheme="minorHAnsi" w:eastAsiaTheme="minorEastAsia" w:hAnsiTheme="minorHAnsi" w:cstheme="minorBidi"/>
          <w:b w:val="0"/>
          <w:sz w:val="22"/>
          <w:szCs w:val="22"/>
          <w:lang w:val="en-DE" w:eastAsia="en-DE"/>
        </w:rPr>
      </w:pPr>
      <w:hyperlink w:anchor="_Toc114330543" w:history="1">
        <w:r w:rsidR="00131570" w:rsidRPr="006A40C9">
          <w:rPr>
            <w:rStyle w:val="Hyperlink"/>
          </w:rPr>
          <w:t>5</w:t>
        </w:r>
        <w:r w:rsidR="00131570">
          <w:rPr>
            <w:rFonts w:asciiTheme="minorHAnsi" w:eastAsiaTheme="minorEastAsia" w:hAnsiTheme="minorHAnsi" w:cstheme="minorBidi"/>
            <w:b w:val="0"/>
            <w:sz w:val="22"/>
            <w:szCs w:val="22"/>
            <w:lang w:val="en-DE" w:eastAsia="en-DE"/>
          </w:rPr>
          <w:tab/>
        </w:r>
        <w:r w:rsidR="00131570" w:rsidRPr="006A40C9">
          <w:rPr>
            <w:rStyle w:val="Hyperlink"/>
          </w:rPr>
          <w:t>Summary and Perspectives</w:t>
        </w:r>
        <w:r w:rsidR="00131570">
          <w:rPr>
            <w:webHidden/>
          </w:rPr>
          <w:tab/>
        </w:r>
        <w:r w:rsidR="00131570">
          <w:rPr>
            <w:webHidden/>
          </w:rPr>
          <w:fldChar w:fldCharType="begin"/>
        </w:r>
        <w:r w:rsidR="00131570">
          <w:rPr>
            <w:webHidden/>
          </w:rPr>
          <w:instrText xml:space="preserve"> PAGEREF _Toc114330543 \h </w:instrText>
        </w:r>
        <w:r w:rsidR="00131570">
          <w:rPr>
            <w:webHidden/>
          </w:rPr>
        </w:r>
        <w:r w:rsidR="00131570">
          <w:rPr>
            <w:webHidden/>
          </w:rPr>
          <w:fldChar w:fldCharType="separate"/>
        </w:r>
        <w:r w:rsidR="00131570">
          <w:rPr>
            <w:webHidden/>
          </w:rPr>
          <w:t>68</w:t>
        </w:r>
        <w:r w:rsidR="00131570">
          <w:rPr>
            <w:webHidden/>
          </w:rPr>
          <w:fldChar w:fldCharType="end"/>
        </w:r>
      </w:hyperlink>
    </w:p>
    <w:p w14:paraId="6FE7A548" w14:textId="497DB719" w:rsidR="00131570" w:rsidRDefault="00000000">
      <w:pPr>
        <w:pStyle w:val="TOC1"/>
        <w:rPr>
          <w:rFonts w:asciiTheme="minorHAnsi" w:eastAsiaTheme="minorEastAsia" w:hAnsiTheme="minorHAnsi" w:cstheme="minorBidi"/>
          <w:b w:val="0"/>
          <w:sz w:val="22"/>
          <w:szCs w:val="22"/>
          <w:lang w:val="en-DE" w:eastAsia="en-DE"/>
        </w:rPr>
      </w:pPr>
      <w:hyperlink w:anchor="_Toc114330544" w:history="1">
        <w:r w:rsidR="00131570" w:rsidRPr="006A40C9">
          <w:rPr>
            <w:rStyle w:val="Hyperlink"/>
          </w:rPr>
          <w:t>6</w:t>
        </w:r>
        <w:r w:rsidR="00131570">
          <w:rPr>
            <w:rFonts w:asciiTheme="minorHAnsi" w:eastAsiaTheme="minorEastAsia" w:hAnsiTheme="minorHAnsi" w:cstheme="minorBidi"/>
            <w:b w:val="0"/>
            <w:sz w:val="22"/>
            <w:szCs w:val="22"/>
            <w:lang w:val="en-DE" w:eastAsia="en-DE"/>
          </w:rPr>
          <w:tab/>
        </w:r>
        <w:r w:rsidR="00131570" w:rsidRPr="006A40C9">
          <w:rPr>
            <w:rStyle w:val="Hyperlink"/>
          </w:rPr>
          <w:t>Abbreviations</w:t>
        </w:r>
        <w:r w:rsidR="00131570">
          <w:rPr>
            <w:webHidden/>
          </w:rPr>
          <w:tab/>
        </w:r>
        <w:r w:rsidR="00131570">
          <w:rPr>
            <w:webHidden/>
          </w:rPr>
          <w:fldChar w:fldCharType="begin"/>
        </w:r>
        <w:r w:rsidR="00131570">
          <w:rPr>
            <w:webHidden/>
          </w:rPr>
          <w:instrText xml:space="preserve"> PAGEREF _Toc114330544 \h </w:instrText>
        </w:r>
        <w:r w:rsidR="00131570">
          <w:rPr>
            <w:webHidden/>
          </w:rPr>
        </w:r>
        <w:r w:rsidR="00131570">
          <w:rPr>
            <w:webHidden/>
          </w:rPr>
          <w:fldChar w:fldCharType="separate"/>
        </w:r>
        <w:r w:rsidR="00131570">
          <w:rPr>
            <w:webHidden/>
          </w:rPr>
          <w:t>69</w:t>
        </w:r>
        <w:r w:rsidR="00131570">
          <w:rPr>
            <w:webHidden/>
          </w:rPr>
          <w:fldChar w:fldCharType="end"/>
        </w:r>
      </w:hyperlink>
    </w:p>
    <w:p w14:paraId="24BCB12C" w14:textId="43E7CC24" w:rsidR="00131570" w:rsidRDefault="00000000">
      <w:pPr>
        <w:pStyle w:val="TOC1"/>
        <w:rPr>
          <w:rFonts w:asciiTheme="minorHAnsi" w:eastAsiaTheme="minorEastAsia" w:hAnsiTheme="minorHAnsi" w:cstheme="minorBidi"/>
          <w:b w:val="0"/>
          <w:sz w:val="22"/>
          <w:szCs w:val="22"/>
          <w:lang w:val="en-DE" w:eastAsia="en-DE"/>
        </w:rPr>
      </w:pPr>
      <w:hyperlink w:anchor="_Toc114330545" w:history="1">
        <w:r w:rsidR="00131570" w:rsidRPr="006A40C9">
          <w:rPr>
            <w:rStyle w:val="Hyperlink"/>
          </w:rPr>
          <w:t>7</w:t>
        </w:r>
        <w:r w:rsidR="00131570">
          <w:rPr>
            <w:rFonts w:asciiTheme="minorHAnsi" w:eastAsiaTheme="minorEastAsia" w:hAnsiTheme="minorHAnsi" w:cstheme="minorBidi"/>
            <w:b w:val="0"/>
            <w:sz w:val="22"/>
            <w:szCs w:val="22"/>
            <w:lang w:val="en-DE" w:eastAsia="en-DE"/>
          </w:rPr>
          <w:tab/>
        </w:r>
        <w:r w:rsidR="00131570" w:rsidRPr="006A40C9">
          <w:rPr>
            <w:rStyle w:val="Hyperlink"/>
          </w:rPr>
          <w:t>References</w:t>
        </w:r>
        <w:r w:rsidR="00131570">
          <w:rPr>
            <w:webHidden/>
          </w:rPr>
          <w:tab/>
        </w:r>
        <w:r w:rsidR="00131570">
          <w:rPr>
            <w:webHidden/>
          </w:rPr>
          <w:fldChar w:fldCharType="begin"/>
        </w:r>
        <w:r w:rsidR="00131570">
          <w:rPr>
            <w:webHidden/>
          </w:rPr>
          <w:instrText xml:space="preserve"> PAGEREF _Toc114330545 \h </w:instrText>
        </w:r>
        <w:r w:rsidR="00131570">
          <w:rPr>
            <w:webHidden/>
          </w:rPr>
        </w:r>
        <w:r w:rsidR="00131570">
          <w:rPr>
            <w:webHidden/>
          </w:rPr>
          <w:fldChar w:fldCharType="separate"/>
        </w:r>
        <w:r w:rsidR="00131570">
          <w:rPr>
            <w:webHidden/>
          </w:rPr>
          <w:t>71</w:t>
        </w:r>
        <w:r w:rsidR="00131570">
          <w:rPr>
            <w:webHidden/>
          </w:rPr>
          <w:fldChar w:fldCharType="end"/>
        </w:r>
      </w:hyperlink>
    </w:p>
    <w:p w14:paraId="75E59BC1" w14:textId="1FE2C906" w:rsidR="00131570" w:rsidRDefault="00000000">
      <w:pPr>
        <w:pStyle w:val="TOC1"/>
        <w:rPr>
          <w:rFonts w:asciiTheme="minorHAnsi" w:eastAsiaTheme="minorEastAsia" w:hAnsiTheme="minorHAnsi" w:cstheme="minorBidi"/>
          <w:b w:val="0"/>
          <w:sz w:val="22"/>
          <w:szCs w:val="22"/>
          <w:lang w:val="en-DE" w:eastAsia="en-DE"/>
        </w:rPr>
      </w:pPr>
      <w:hyperlink w:anchor="_Toc114330546" w:history="1">
        <w:r w:rsidR="00131570" w:rsidRPr="006A40C9">
          <w:rPr>
            <w:rStyle w:val="Hyperlink"/>
          </w:rPr>
          <w:t>8</w:t>
        </w:r>
        <w:r w:rsidR="00131570">
          <w:rPr>
            <w:rFonts w:asciiTheme="minorHAnsi" w:eastAsiaTheme="minorEastAsia" w:hAnsiTheme="minorHAnsi" w:cstheme="minorBidi"/>
            <w:b w:val="0"/>
            <w:sz w:val="22"/>
            <w:szCs w:val="22"/>
            <w:lang w:val="en-DE" w:eastAsia="en-DE"/>
          </w:rPr>
          <w:tab/>
        </w:r>
        <w:r w:rsidR="00131570" w:rsidRPr="006A40C9">
          <w:rPr>
            <w:rStyle w:val="Hyperlink"/>
          </w:rPr>
          <w:t>Appendix</w:t>
        </w:r>
        <w:r w:rsidR="00131570">
          <w:rPr>
            <w:webHidden/>
          </w:rPr>
          <w:tab/>
        </w:r>
        <w:r w:rsidR="00131570">
          <w:rPr>
            <w:webHidden/>
          </w:rPr>
          <w:fldChar w:fldCharType="begin"/>
        </w:r>
        <w:r w:rsidR="00131570">
          <w:rPr>
            <w:webHidden/>
          </w:rPr>
          <w:instrText xml:space="preserve"> PAGEREF _Toc114330546 \h </w:instrText>
        </w:r>
        <w:r w:rsidR="00131570">
          <w:rPr>
            <w:webHidden/>
          </w:rPr>
        </w:r>
        <w:r w:rsidR="00131570">
          <w:rPr>
            <w:webHidden/>
          </w:rPr>
          <w:fldChar w:fldCharType="separate"/>
        </w:r>
        <w:r w:rsidR="00131570">
          <w:rPr>
            <w:webHidden/>
          </w:rPr>
          <w:t>72</w:t>
        </w:r>
        <w:r w:rsidR="00131570">
          <w:rPr>
            <w:webHidden/>
          </w:rPr>
          <w:fldChar w:fldCharType="end"/>
        </w:r>
      </w:hyperlink>
    </w:p>
    <w:p w14:paraId="6769E9CE" w14:textId="049532DA"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4C5B787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Pr>
            <w:noProof/>
            <w:webHidden/>
          </w:rPr>
          <w:t>22</w:t>
        </w:r>
        <w:r>
          <w:rPr>
            <w:noProof/>
            <w:webHidden/>
          </w:rPr>
          <w:fldChar w:fldCharType="end"/>
        </w:r>
      </w:hyperlink>
    </w:p>
    <w:p w14:paraId="3B5F64CF" w14:textId="17E77D3E"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Figure 4. 2 End points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F07F67">
          <w:rPr>
            <w:noProof/>
            <w:webHidden/>
          </w:rPr>
          <w:t>55</w:t>
        </w:r>
        <w:r w:rsidR="00F07F67">
          <w:rPr>
            <w:noProof/>
            <w:webHidden/>
          </w:rPr>
          <w:fldChar w:fldCharType="end"/>
        </w:r>
      </w:hyperlink>
    </w:p>
    <w:p w14:paraId="55AB233A" w14:textId="4722BBB0"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Figure 4. 3 End points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F07F67">
          <w:rPr>
            <w:noProof/>
            <w:webHidden/>
          </w:rPr>
          <w:t>55</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330503"/>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330504"/>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330505"/>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330506"/>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330507"/>
      <w:r w:rsidRPr="006A2AA9">
        <w:lastRenderedPageBreak/>
        <w:t>Theoretical B</w:t>
      </w:r>
      <w:r w:rsidR="00AA3E58" w:rsidRPr="006A2AA9">
        <w:t>ackgroun</w:t>
      </w:r>
      <w:bookmarkEnd w:id="6"/>
      <w:bookmarkEnd w:id="7"/>
      <w:r w:rsidR="003B0752" w:rsidRPr="006A2AA9">
        <w:t>d</w:t>
      </w:r>
      <w:bookmarkEnd w:id="14"/>
    </w:p>
    <w:p w14:paraId="536387B5" w14:textId="77777777" w:rsidR="003B0752" w:rsidRPr="006A2AA9" w:rsidRDefault="003B0752" w:rsidP="003B0752">
      <w:pPr>
        <w:pStyle w:val="Heading2"/>
        <w:rPr>
          <w:rFonts w:cs="Times"/>
        </w:rPr>
      </w:pPr>
      <w:bookmarkStart w:id="15" w:name="_Toc108739175"/>
      <w:bookmarkStart w:id="16" w:name="_Toc114330508"/>
      <w:r w:rsidRPr="006A2AA9">
        <w:rPr>
          <w:rFonts w:cs="Times"/>
        </w:rPr>
        <w:t>Software defined Networking</w:t>
      </w:r>
      <w:bookmarkEnd w:id="15"/>
      <w:bookmarkEnd w:id="16"/>
    </w:p>
    <w:p w14:paraId="2C5A06D8" w14:textId="77777777" w:rsidR="003B0752" w:rsidRPr="006A2AA9" w:rsidRDefault="003B0752" w:rsidP="003B0752">
      <w:pPr>
        <w:rPr>
          <w:rFonts w:cs="Times"/>
        </w:rPr>
      </w:pPr>
      <w:r w:rsidRPr="006A2AA9">
        <w:rPr>
          <w:rFonts w:cs="Time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6A2AA9" w:rsidRDefault="003B0752" w:rsidP="003B0752">
      <w:pPr>
        <w:rPr>
          <w:rFonts w:cs="Times"/>
        </w:rPr>
      </w:pPr>
      <w:r w:rsidRPr="006A2AA9">
        <w:rPr>
          <w:rFonts w:cs="Times"/>
          <w:noProof/>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6A2AA9" w:rsidRDefault="00F74578" w:rsidP="00F74578">
      <w:pPr>
        <w:rPr>
          <w:rFonts w:cs="Times"/>
        </w:rPr>
      </w:pPr>
      <w:r w:rsidRPr="006A2AA9">
        <w:rPr>
          <w:rFonts w:cs="Times"/>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6A2AA9" w:rsidRDefault="00F74578" w:rsidP="00F74578">
      <w:pPr>
        <w:rPr>
          <w:rFonts w:cs="Times"/>
        </w:rPr>
      </w:pPr>
      <w:r w:rsidRPr="006A2AA9">
        <w:rPr>
          <w:rFonts w:cs="Times"/>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6A2AA9">
        <w:rPr>
          <w:rFonts w:cs="Times"/>
        </w:rPr>
        <w:t>QoE</w:t>
      </w:r>
      <w:proofErr w:type="spellEnd"/>
      <w:r w:rsidRPr="006A2AA9">
        <w:rPr>
          <w:rFonts w:cs="Times"/>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6A2AA9" w:rsidRDefault="00CF3A0F" w:rsidP="00CF3A0F">
      <w:pPr>
        <w:rPr>
          <w:rFonts w:cs="Times"/>
        </w:rPr>
      </w:pPr>
      <w:r w:rsidRPr="006A2AA9">
        <w:rPr>
          <w:rFonts w:cs="Times"/>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6A2AA9">
        <w:rPr>
          <w:rFonts w:cs="Times"/>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6A2AA9" w:rsidRDefault="005A3203" w:rsidP="00CF3A0F">
      <w:pPr>
        <w:rPr>
          <w:rFonts w:cs="Times"/>
        </w:rPr>
      </w:pPr>
    </w:p>
    <w:p w14:paraId="16453814" w14:textId="3E84A808" w:rsidR="005A3203" w:rsidRPr="006A2AA9" w:rsidRDefault="005A3203" w:rsidP="00CF3A0F">
      <w:pPr>
        <w:rPr>
          <w:rFonts w:cs="Times"/>
        </w:rPr>
      </w:pPr>
      <w:r w:rsidRPr="006A2AA9">
        <w:rPr>
          <w:rFonts w:cs="Times"/>
        </w:rPr>
        <w:t>Data plane:</w:t>
      </w:r>
    </w:p>
    <w:p w14:paraId="049C220B" w14:textId="44C409AD" w:rsidR="003174A6" w:rsidRPr="006A2AA9" w:rsidRDefault="003174A6" w:rsidP="003174A6">
      <w:pPr>
        <w:rPr>
          <w:rFonts w:cs="Times"/>
        </w:rPr>
      </w:pPr>
      <w:r w:rsidRPr="006A2AA9">
        <w:rPr>
          <w:rFonts w:cs="Times"/>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6A2AA9" w:rsidRDefault="001036D4" w:rsidP="001036D4">
      <w:pPr>
        <w:rPr>
          <w:rFonts w:cs="Times"/>
        </w:rPr>
      </w:pPr>
      <w:r w:rsidRPr="006A2AA9">
        <w:rPr>
          <w:rFonts w:cs="Times"/>
        </w:rPr>
        <w:t xml:space="preserve">Both OpenFlow [24] and </w:t>
      </w:r>
      <w:proofErr w:type="spellStart"/>
      <w:r w:rsidRPr="006A2AA9">
        <w:rPr>
          <w:rFonts w:cs="Times"/>
        </w:rPr>
        <w:t>ForCES</w:t>
      </w:r>
      <w:proofErr w:type="spellEnd"/>
      <w:r w:rsidRPr="006A2AA9">
        <w:rPr>
          <w:rFonts w:cs="Times"/>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6A2AA9">
        <w:rPr>
          <w:rFonts w:cs="Times"/>
        </w:rPr>
        <w:t xml:space="preserve"> </w:t>
      </w:r>
      <w:r w:rsidRPr="006A2AA9">
        <w:rPr>
          <w:rFonts w:cs="Times"/>
        </w:rPr>
        <w:t xml:space="preserve">Standardized by IETF, </w:t>
      </w:r>
      <w:proofErr w:type="spellStart"/>
      <w:r w:rsidRPr="006A2AA9">
        <w:rPr>
          <w:rFonts w:cs="Times"/>
        </w:rPr>
        <w:t>ForCES</w:t>
      </w:r>
      <w:proofErr w:type="spellEnd"/>
      <w:r w:rsidRPr="006A2AA9">
        <w:rPr>
          <w:rFonts w:cs="Times"/>
        </w:rPr>
        <w:t xml:space="preserve"> (Forwarding and Control Element Separation) [25] introduced the separation between the control plane and the forwarding plane. In doing so, </w:t>
      </w:r>
      <w:proofErr w:type="spellStart"/>
      <w:r w:rsidRPr="006A2AA9">
        <w:rPr>
          <w:rFonts w:cs="Times"/>
        </w:rPr>
        <w:t>ForCES</w:t>
      </w:r>
      <w:proofErr w:type="spellEnd"/>
      <w:r w:rsidRPr="006A2AA9">
        <w:rPr>
          <w:rFonts w:cs="Times"/>
        </w:rPr>
        <w:t xml:space="preserve"> defines two logic entities that are logically kept in the same physical device: the Control Element (CE) and the Forwarding Element (FE). However, despite being a mature standard solution, the </w:t>
      </w:r>
      <w:proofErr w:type="spellStart"/>
      <w:r w:rsidRPr="006A2AA9">
        <w:rPr>
          <w:rFonts w:cs="Times"/>
        </w:rPr>
        <w:t>ForCES</w:t>
      </w:r>
      <w:proofErr w:type="spellEnd"/>
      <w:r w:rsidRPr="006A2AA9">
        <w:rPr>
          <w:rFonts w:cs="Times"/>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6A2AA9">
        <w:rPr>
          <w:rFonts w:cs="Times"/>
        </w:rPr>
        <w:t>behaviour</w:t>
      </w:r>
      <w:r w:rsidRPr="006A2AA9">
        <w:rPr>
          <w:rFonts w:cs="Times"/>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6A2AA9" w:rsidRDefault="00141868" w:rsidP="001036D4">
      <w:pPr>
        <w:rPr>
          <w:rFonts w:cs="Times"/>
        </w:rPr>
      </w:pPr>
    </w:p>
    <w:p w14:paraId="6FEBC815" w14:textId="1734AB09" w:rsidR="00141868" w:rsidRPr="006A2AA9" w:rsidRDefault="00141868" w:rsidP="001036D4">
      <w:pPr>
        <w:rPr>
          <w:rFonts w:cs="Times"/>
        </w:rPr>
      </w:pPr>
      <w:r w:rsidRPr="006A2AA9">
        <w:rPr>
          <w:rFonts w:cs="Times"/>
        </w:rPr>
        <w:t>Control  plane:</w:t>
      </w:r>
    </w:p>
    <w:p w14:paraId="7EDD5562" w14:textId="0A663E28" w:rsidR="000563AA" w:rsidRPr="006A2AA9" w:rsidRDefault="000563AA" w:rsidP="000563AA">
      <w:pPr>
        <w:rPr>
          <w:rFonts w:cs="Times"/>
        </w:rPr>
      </w:pPr>
      <w:r w:rsidRPr="006A2AA9">
        <w:rPr>
          <w:rFonts w:cs="Times"/>
        </w:rPr>
        <w:t>Regarded as the most fundamental building entity in SDN</w:t>
      </w:r>
      <w:r w:rsidR="003907B3" w:rsidRPr="006A2AA9">
        <w:rPr>
          <w:rFonts w:cs="Times"/>
        </w:rPr>
        <w:t xml:space="preserve"> </w:t>
      </w:r>
      <w:r w:rsidRPr="006A2AA9">
        <w:rPr>
          <w:rFonts w:cs="Times"/>
        </w:rPr>
        <w:t>architecture, the control plane consists of a centralized software</w:t>
      </w:r>
      <w:r w:rsidR="003907B3" w:rsidRPr="006A2AA9">
        <w:rPr>
          <w:rFonts w:cs="Times"/>
        </w:rPr>
        <w:t xml:space="preserve"> </w:t>
      </w:r>
      <w:r w:rsidRPr="006A2AA9">
        <w:rPr>
          <w:rFonts w:cs="Times"/>
        </w:rPr>
        <w:t>controller that is responsible for handling communications</w:t>
      </w:r>
      <w:r w:rsidR="003907B3" w:rsidRPr="006A2AA9">
        <w:rPr>
          <w:rFonts w:cs="Times"/>
        </w:rPr>
        <w:t xml:space="preserve"> </w:t>
      </w:r>
      <w:r w:rsidRPr="006A2AA9">
        <w:rPr>
          <w:rFonts w:cs="Times"/>
        </w:rPr>
        <w:t>between network applications and devices through open</w:t>
      </w:r>
      <w:r w:rsidR="003907B3" w:rsidRPr="006A2AA9">
        <w:rPr>
          <w:rFonts w:cs="Times"/>
        </w:rPr>
        <w:t xml:space="preserve"> </w:t>
      </w:r>
      <w:r w:rsidRPr="006A2AA9">
        <w:rPr>
          <w:rFonts w:cs="Times"/>
        </w:rPr>
        <w:t>interfaces. More specifically, SDN controllers translate the</w:t>
      </w:r>
      <w:r w:rsidR="003907B3" w:rsidRPr="006A2AA9">
        <w:rPr>
          <w:rFonts w:cs="Times"/>
        </w:rPr>
        <w:t xml:space="preserve"> </w:t>
      </w:r>
      <w:r w:rsidRPr="006A2AA9">
        <w:rPr>
          <w:rFonts w:cs="Times"/>
        </w:rPr>
        <w:t>requirements of the application layer down to the underlying</w:t>
      </w:r>
      <w:r w:rsidR="003907B3" w:rsidRPr="006A2AA9">
        <w:rPr>
          <w:rFonts w:cs="Times"/>
        </w:rPr>
        <w:t xml:space="preserve"> </w:t>
      </w:r>
      <w:r w:rsidRPr="006A2AA9">
        <w:rPr>
          <w:rFonts w:cs="Times"/>
        </w:rPr>
        <w:t>data plane elements and give relevant information up to SDN</w:t>
      </w:r>
      <w:r w:rsidR="003907B3" w:rsidRPr="006A2AA9">
        <w:rPr>
          <w:rFonts w:cs="Times"/>
        </w:rPr>
        <w:t xml:space="preserve"> </w:t>
      </w:r>
      <w:r w:rsidRPr="006A2AA9">
        <w:rPr>
          <w:rFonts w:cs="Times"/>
        </w:rPr>
        <w:t>applications.</w:t>
      </w:r>
    </w:p>
    <w:p w14:paraId="47D8D803" w14:textId="292186E1" w:rsidR="000563AA" w:rsidRPr="006A2AA9" w:rsidRDefault="000563AA" w:rsidP="000563AA">
      <w:pPr>
        <w:rPr>
          <w:rFonts w:cs="Times"/>
        </w:rPr>
      </w:pPr>
      <w:r w:rsidRPr="006A2AA9">
        <w:rPr>
          <w:rFonts w:cs="Times"/>
        </w:rPr>
        <w:t>The SDN control layer is commonly referred to as the Network</w:t>
      </w:r>
      <w:r w:rsidR="003907B3" w:rsidRPr="006A2AA9">
        <w:rPr>
          <w:rFonts w:cs="Times"/>
        </w:rPr>
        <w:t xml:space="preserve"> </w:t>
      </w:r>
      <w:r w:rsidRPr="006A2AA9">
        <w:rPr>
          <w:rFonts w:cs="Times"/>
        </w:rPr>
        <w:t>Operating System (NOS) as it supports the network control</w:t>
      </w:r>
      <w:r w:rsidR="003907B3" w:rsidRPr="006A2AA9">
        <w:rPr>
          <w:rFonts w:cs="Times"/>
        </w:rPr>
        <w:t xml:space="preserve"> </w:t>
      </w:r>
      <w:r w:rsidRPr="006A2AA9">
        <w:rPr>
          <w:rFonts w:cs="Times"/>
        </w:rPr>
        <w:t>logic and provides the application layer with an abstracted</w:t>
      </w:r>
      <w:r w:rsidR="003907B3" w:rsidRPr="006A2AA9">
        <w:rPr>
          <w:rFonts w:cs="Times"/>
        </w:rPr>
        <w:t xml:space="preserve"> </w:t>
      </w:r>
      <w:r w:rsidRPr="006A2AA9">
        <w:rPr>
          <w:rFonts w:cs="Times"/>
        </w:rPr>
        <w:t>view of the global network, which contains enough information</w:t>
      </w:r>
      <w:r w:rsidR="003907B3" w:rsidRPr="006A2AA9">
        <w:rPr>
          <w:rFonts w:cs="Times"/>
        </w:rPr>
        <w:t xml:space="preserve"> </w:t>
      </w:r>
      <w:r w:rsidRPr="006A2AA9">
        <w:rPr>
          <w:rFonts w:cs="Times"/>
        </w:rPr>
        <w:t>to specify policies while hiding all implementation details.</w:t>
      </w:r>
      <w:r w:rsidR="003907B3" w:rsidRPr="006A2AA9">
        <w:rPr>
          <w:rFonts w:cs="Times"/>
        </w:rPr>
        <w:t xml:space="preserve"> </w:t>
      </w:r>
      <w:r w:rsidRPr="006A2AA9">
        <w:rPr>
          <w:rFonts w:cs="Times"/>
        </w:rPr>
        <w:t>Typically, the control plane is logically centralized and yet</w:t>
      </w:r>
      <w:r w:rsidR="003907B3" w:rsidRPr="006A2AA9">
        <w:rPr>
          <w:rFonts w:cs="Times"/>
        </w:rPr>
        <w:t xml:space="preserve"> </w:t>
      </w:r>
      <w:r w:rsidRPr="006A2AA9">
        <w:rPr>
          <w:rFonts w:cs="Times"/>
        </w:rPr>
        <w:t>implemented as a physically distributed system for scalability</w:t>
      </w:r>
      <w:r w:rsidR="003907B3" w:rsidRPr="006A2AA9">
        <w:rPr>
          <w:rFonts w:cs="Times"/>
        </w:rPr>
        <w:t xml:space="preserve"> </w:t>
      </w:r>
      <w:r w:rsidRPr="006A2AA9">
        <w:rPr>
          <w:rFonts w:cs="Times"/>
        </w:rPr>
        <w:t>and reliability reasons as discussed in Sections III and IV. In a</w:t>
      </w:r>
      <w:r w:rsidR="003907B3" w:rsidRPr="006A2AA9">
        <w:rPr>
          <w:rFonts w:cs="Times"/>
        </w:rPr>
        <w:t xml:space="preserve"> </w:t>
      </w:r>
      <w:r w:rsidRPr="006A2AA9">
        <w:rPr>
          <w:rFonts w:cs="Times"/>
        </w:rPr>
        <w:t>distributed SDN control configuration, East-Westbound APIs[40] are required to enable multiple SDN controllers to communicate</w:t>
      </w:r>
      <w:r w:rsidR="003907B3" w:rsidRPr="006A2AA9">
        <w:rPr>
          <w:rFonts w:cs="Times"/>
        </w:rPr>
        <w:t xml:space="preserve"> </w:t>
      </w:r>
      <w:r w:rsidRPr="006A2AA9">
        <w:rPr>
          <w:rFonts w:cs="Times"/>
        </w:rPr>
        <w:t>with each other and exchange network information.</w:t>
      </w:r>
    </w:p>
    <w:p w14:paraId="12400DC2" w14:textId="701830FF" w:rsidR="000563AA" w:rsidRPr="006A2AA9" w:rsidRDefault="000563AA" w:rsidP="000563AA">
      <w:pPr>
        <w:rPr>
          <w:rFonts w:cs="Times"/>
        </w:rPr>
      </w:pPr>
      <w:r w:rsidRPr="006A2AA9">
        <w:rPr>
          <w:rFonts w:cs="Times"/>
        </w:rPr>
        <w:t>Despite the many attempts to standardize SDN protocols, there</w:t>
      </w:r>
      <w:r w:rsidR="003907B3" w:rsidRPr="006A2AA9">
        <w:rPr>
          <w:rFonts w:cs="Times"/>
        </w:rPr>
        <w:t xml:space="preserve"> </w:t>
      </w:r>
      <w:r w:rsidRPr="006A2AA9">
        <w:rPr>
          <w:rFonts w:cs="Times"/>
        </w:rPr>
        <w:t>has been to date no standard for the East-West API which</w:t>
      </w:r>
      <w:r w:rsidR="003907B3" w:rsidRPr="006A2AA9">
        <w:rPr>
          <w:rFonts w:cs="Times"/>
        </w:rPr>
        <w:t xml:space="preserve"> </w:t>
      </w:r>
      <w:r w:rsidRPr="006A2AA9">
        <w:rPr>
          <w:rFonts w:cs="Times"/>
        </w:rPr>
        <w:t>remains proprietary for each controller vendor. Although a</w:t>
      </w:r>
      <w:r w:rsidR="003907B3" w:rsidRPr="006A2AA9">
        <w:rPr>
          <w:rFonts w:cs="Times"/>
        </w:rPr>
        <w:t xml:space="preserve"> </w:t>
      </w:r>
      <w:r w:rsidRPr="006A2AA9">
        <w:rPr>
          <w:rFonts w:cs="Times"/>
        </w:rPr>
        <w:t>number of East-Westbound communications happen only at</w:t>
      </w:r>
      <w:r w:rsidR="003907B3" w:rsidRPr="006A2AA9">
        <w:rPr>
          <w:rFonts w:cs="Times"/>
        </w:rPr>
        <w:t xml:space="preserve"> </w:t>
      </w:r>
      <w:r w:rsidRPr="006A2AA9">
        <w:rPr>
          <w:rFonts w:cs="Times"/>
        </w:rPr>
        <w:t>the data-store level and do not require additional protocol</w:t>
      </w:r>
      <w:r w:rsidR="003907B3" w:rsidRPr="006A2AA9">
        <w:rPr>
          <w:rFonts w:cs="Times"/>
        </w:rPr>
        <w:t xml:space="preserve"> </w:t>
      </w:r>
      <w:r w:rsidRPr="006A2AA9">
        <w:rPr>
          <w:rFonts w:cs="Times"/>
        </w:rPr>
        <w:t>specifics, it is becoming increasingly advisable to standardize</w:t>
      </w:r>
      <w:r w:rsidR="003907B3" w:rsidRPr="006A2AA9">
        <w:rPr>
          <w:rFonts w:cs="Times"/>
        </w:rPr>
        <w:t xml:space="preserve"> </w:t>
      </w:r>
      <w:r w:rsidRPr="006A2AA9">
        <w:rPr>
          <w:rFonts w:cs="Times"/>
        </w:rPr>
        <w:t>that communication interface in order to provide wider interoperability</w:t>
      </w:r>
      <w:r w:rsidR="003907B3" w:rsidRPr="006A2AA9">
        <w:rPr>
          <w:rFonts w:cs="Times"/>
        </w:rPr>
        <w:t xml:space="preserve"> </w:t>
      </w:r>
      <w:r w:rsidRPr="006A2AA9">
        <w:rPr>
          <w:rFonts w:cs="Times"/>
        </w:rPr>
        <w:t>between different controller technologies in different</w:t>
      </w:r>
      <w:r w:rsidR="003907B3" w:rsidRPr="006A2AA9">
        <w:rPr>
          <w:rFonts w:cs="Times"/>
        </w:rPr>
        <w:t xml:space="preserve"> </w:t>
      </w:r>
      <w:r w:rsidRPr="006A2AA9">
        <w:rPr>
          <w:rFonts w:cs="Times"/>
        </w:rPr>
        <w:t>autonomous SDN networks.</w:t>
      </w:r>
    </w:p>
    <w:p w14:paraId="2BED10A8" w14:textId="6D70AF33" w:rsidR="000563AA" w:rsidRPr="006A2AA9" w:rsidRDefault="000563AA" w:rsidP="000563AA">
      <w:pPr>
        <w:rPr>
          <w:rFonts w:cs="Times"/>
        </w:rPr>
      </w:pPr>
      <w:r w:rsidRPr="006A2AA9">
        <w:rPr>
          <w:rFonts w:cs="Times"/>
        </w:rPr>
        <w:t>On the other hand, an East-Westbound API standard requires</w:t>
      </w:r>
      <w:r w:rsidR="003907B3" w:rsidRPr="006A2AA9">
        <w:rPr>
          <w:rFonts w:cs="Times"/>
        </w:rPr>
        <w:t xml:space="preserve"> </w:t>
      </w:r>
      <w:r w:rsidRPr="006A2AA9">
        <w:rPr>
          <w:rFonts w:cs="Times"/>
        </w:rPr>
        <w:t>advanced data distribution mechanisms and involves</w:t>
      </w:r>
      <w:r w:rsidR="003907B3" w:rsidRPr="006A2AA9">
        <w:rPr>
          <w:rFonts w:cs="Times"/>
        </w:rPr>
        <w:t xml:space="preserve"> </w:t>
      </w:r>
      <w:r w:rsidRPr="006A2AA9">
        <w:rPr>
          <w:rFonts w:cs="Times"/>
        </w:rPr>
        <w:t>other special considerations. This brings about additional SDN</w:t>
      </w:r>
      <w:r w:rsidR="003907B3" w:rsidRPr="006A2AA9">
        <w:rPr>
          <w:rFonts w:cs="Times"/>
        </w:rPr>
        <w:t xml:space="preserve"> </w:t>
      </w:r>
      <w:r w:rsidRPr="006A2AA9">
        <w:rPr>
          <w:rFonts w:cs="Times"/>
        </w:rPr>
        <w:t>challenges, some of which have been raised by the state-</w:t>
      </w:r>
      <w:r w:rsidR="00141868" w:rsidRPr="006A2AA9">
        <w:rPr>
          <w:rFonts w:cs="Times"/>
        </w:rPr>
        <w:t>of the</w:t>
      </w:r>
      <w:r w:rsidR="003907B3" w:rsidRPr="006A2AA9">
        <w:rPr>
          <w:rFonts w:cs="Times"/>
        </w:rPr>
        <w:t xml:space="preserve"> </w:t>
      </w:r>
      <w:r w:rsidRPr="006A2AA9">
        <w:rPr>
          <w:rFonts w:cs="Times"/>
        </w:rPr>
        <w:t>art distributed controller platforms discussed in Sections</w:t>
      </w:r>
      <w:r w:rsidR="003907B3" w:rsidRPr="006A2AA9">
        <w:rPr>
          <w:rFonts w:cs="Times"/>
        </w:rPr>
        <w:t xml:space="preserve"> </w:t>
      </w:r>
      <w:r w:rsidRPr="006A2AA9">
        <w:rPr>
          <w:rFonts w:cs="Times"/>
        </w:rPr>
        <w:t>III and IV, but have yet to be fully addressed.</w:t>
      </w:r>
    </w:p>
    <w:p w14:paraId="74AF65FC" w14:textId="050B11B6" w:rsidR="00141868" w:rsidRPr="006A2AA9" w:rsidRDefault="00141868" w:rsidP="000563AA">
      <w:pPr>
        <w:rPr>
          <w:rFonts w:cs="Times"/>
        </w:rPr>
      </w:pPr>
    </w:p>
    <w:p w14:paraId="14B332E2" w14:textId="48B52AC3" w:rsidR="00141868" w:rsidRPr="006A2AA9" w:rsidRDefault="00141868" w:rsidP="000563AA">
      <w:pPr>
        <w:rPr>
          <w:rFonts w:cs="Times"/>
        </w:rPr>
      </w:pPr>
      <w:r w:rsidRPr="006A2AA9">
        <w:rPr>
          <w:rFonts w:cs="Times"/>
        </w:rPr>
        <w:t>Application Plane:</w:t>
      </w:r>
    </w:p>
    <w:p w14:paraId="1C2A0E9B" w14:textId="77777777" w:rsidR="003907B3" w:rsidRPr="006A2AA9" w:rsidRDefault="00141868" w:rsidP="00141868">
      <w:pPr>
        <w:rPr>
          <w:rFonts w:cs="Times"/>
        </w:rPr>
      </w:pPr>
      <w:r w:rsidRPr="006A2AA9">
        <w:rPr>
          <w:rFonts w:cs="Times"/>
        </w:rPr>
        <w:lastRenderedPageBreak/>
        <w:t>The SDN application plane comprises SDN applications</w:t>
      </w:r>
      <w:r w:rsidR="003907B3" w:rsidRPr="006A2AA9">
        <w:rPr>
          <w:rFonts w:cs="Times"/>
        </w:rPr>
        <w:t xml:space="preserve"> </w:t>
      </w:r>
      <w:r w:rsidRPr="006A2AA9">
        <w:rPr>
          <w:rFonts w:cs="Times"/>
        </w:rPr>
        <w:t>which are control programs designed to implement the network</w:t>
      </w:r>
      <w:r w:rsidR="003907B3" w:rsidRPr="006A2AA9">
        <w:rPr>
          <w:rFonts w:cs="Times"/>
        </w:rPr>
        <w:t xml:space="preserve"> </w:t>
      </w:r>
      <w:r w:rsidRPr="006A2AA9">
        <w:rPr>
          <w:rFonts w:cs="Times"/>
        </w:rPr>
        <w:t>control logic and strategies. This higher-level plane</w:t>
      </w:r>
      <w:r w:rsidR="003907B3" w:rsidRPr="006A2AA9">
        <w:rPr>
          <w:rFonts w:cs="Times"/>
        </w:rPr>
        <w:t xml:space="preserve"> </w:t>
      </w:r>
      <w:r w:rsidRPr="006A2AA9">
        <w:rPr>
          <w:rFonts w:cs="Times"/>
        </w:rPr>
        <w:t>interacts with the control plane via an open Northbound API.</w:t>
      </w:r>
      <w:r w:rsidR="003907B3" w:rsidRPr="006A2AA9">
        <w:rPr>
          <w:rFonts w:cs="Times"/>
        </w:rPr>
        <w:t xml:space="preserve"> </w:t>
      </w:r>
      <w:r w:rsidRPr="006A2AA9">
        <w:rPr>
          <w:rFonts w:cs="Times"/>
        </w:rPr>
        <w:t>In doing so, SDN applications communicate their network requirements to the SDN controller which translates them into</w:t>
      </w:r>
      <w:r w:rsidR="003907B3" w:rsidRPr="006A2AA9">
        <w:rPr>
          <w:rFonts w:cs="Times"/>
        </w:rPr>
        <w:t xml:space="preserve"> </w:t>
      </w:r>
      <w:r w:rsidRPr="006A2AA9">
        <w:rPr>
          <w:rFonts w:cs="Times"/>
        </w:rPr>
        <w:t>Southbound-specific commands and forwarding rules dictating</w:t>
      </w:r>
      <w:r w:rsidR="003907B3" w:rsidRPr="006A2AA9">
        <w:rPr>
          <w:rFonts w:cs="Times"/>
        </w:rPr>
        <w:t xml:space="preserve"> </w:t>
      </w:r>
      <w:r w:rsidRPr="006A2AA9">
        <w:rPr>
          <w:rFonts w:cs="Times"/>
        </w:rPr>
        <w:t>the behaviour of the individual data plane devices. Routing,</w:t>
      </w:r>
      <w:r w:rsidR="003907B3" w:rsidRPr="006A2AA9">
        <w:rPr>
          <w:rFonts w:cs="Times"/>
        </w:rPr>
        <w:t xml:space="preserve"> </w:t>
      </w:r>
      <w:r w:rsidRPr="006A2AA9">
        <w:rPr>
          <w:rFonts w:cs="Times"/>
        </w:rPr>
        <w:t>Traffic Engineering (TE), firewalls and load balancing are</w:t>
      </w:r>
      <w:r w:rsidR="003907B3" w:rsidRPr="006A2AA9">
        <w:rPr>
          <w:rFonts w:cs="Times"/>
        </w:rPr>
        <w:t xml:space="preserve"> </w:t>
      </w:r>
      <w:r w:rsidRPr="006A2AA9">
        <w:rPr>
          <w:rFonts w:cs="Times"/>
        </w:rPr>
        <w:t>typical examples of common SDN applications running on</w:t>
      </w:r>
      <w:r w:rsidR="003907B3" w:rsidRPr="006A2AA9">
        <w:rPr>
          <w:rFonts w:cs="Times"/>
        </w:rPr>
        <w:t xml:space="preserve"> </w:t>
      </w:r>
      <w:r w:rsidRPr="006A2AA9">
        <w:rPr>
          <w:rFonts w:cs="Times"/>
        </w:rPr>
        <w:t>top of existing controller platforms.</w:t>
      </w:r>
      <w:r w:rsidR="003907B3" w:rsidRPr="006A2AA9">
        <w:rPr>
          <w:rFonts w:cs="Times"/>
        </w:rPr>
        <w:t xml:space="preserve"> </w:t>
      </w:r>
      <w:r w:rsidRPr="006A2AA9">
        <w:rPr>
          <w:rFonts w:cs="Times"/>
        </w:rPr>
        <w:t>In the context of SDN, applications leverage the decoupling</w:t>
      </w:r>
      <w:r w:rsidR="003907B3" w:rsidRPr="006A2AA9">
        <w:rPr>
          <w:rFonts w:cs="Times"/>
        </w:rPr>
        <w:t xml:space="preserve"> </w:t>
      </w:r>
      <w:r w:rsidRPr="006A2AA9">
        <w:rPr>
          <w:rFonts w:cs="Times"/>
        </w:rPr>
        <w:t>of the application logic from the network hardware along with</w:t>
      </w:r>
      <w:r w:rsidR="003907B3" w:rsidRPr="006A2AA9">
        <w:rPr>
          <w:rFonts w:cs="Times"/>
        </w:rPr>
        <w:t xml:space="preserve"> </w:t>
      </w:r>
      <w:r w:rsidRPr="006A2AA9">
        <w:rPr>
          <w:rFonts w:cs="Times"/>
        </w:rPr>
        <w:t>the logical centralization of the network control, to directly express</w:t>
      </w:r>
      <w:r w:rsidR="003907B3" w:rsidRPr="006A2AA9">
        <w:rPr>
          <w:rFonts w:cs="Times"/>
        </w:rPr>
        <w:t xml:space="preserve"> </w:t>
      </w:r>
      <w:r w:rsidRPr="006A2AA9">
        <w:rPr>
          <w:rFonts w:cs="Times"/>
        </w:rPr>
        <w:t>the desired goals and policies in a centralized high-level</w:t>
      </w:r>
      <w:r w:rsidR="003907B3" w:rsidRPr="006A2AA9">
        <w:rPr>
          <w:rFonts w:cs="Times"/>
        </w:rPr>
        <w:t xml:space="preserve"> </w:t>
      </w:r>
      <w:r w:rsidRPr="006A2AA9">
        <w:rPr>
          <w:rFonts w:cs="Times"/>
        </w:rPr>
        <w:t>manner without being tied to the implementation and state distribution</w:t>
      </w:r>
      <w:r w:rsidR="003907B3" w:rsidRPr="006A2AA9">
        <w:rPr>
          <w:rFonts w:cs="Times"/>
        </w:rPr>
        <w:t xml:space="preserve"> </w:t>
      </w:r>
      <w:r w:rsidRPr="006A2AA9">
        <w:rPr>
          <w:rFonts w:cs="Times"/>
        </w:rPr>
        <w:t>details of the underlying networking infrastructure.</w:t>
      </w:r>
      <w:r w:rsidR="003907B3" w:rsidRPr="006A2AA9">
        <w:rPr>
          <w:rFonts w:cs="Times"/>
        </w:rPr>
        <w:t xml:space="preserve"> </w:t>
      </w:r>
    </w:p>
    <w:p w14:paraId="32560A69" w14:textId="51AD7329" w:rsidR="00141868" w:rsidRPr="006A2AA9" w:rsidRDefault="00141868" w:rsidP="00141868">
      <w:pPr>
        <w:rPr>
          <w:rFonts w:cs="Times"/>
        </w:rPr>
      </w:pPr>
      <w:r w:rsidRPr="006A2AA9">
        <w:rPr>
          <w:rFonts w:cs="Times"/>
        </w:rPr>
        <w:t>Concurrently, SDN applications make use of the abstracted</w:t>
      </w:r>
      <w:r w:rsidR="003907B3" w:rsidRPr="006A2AA9">
        <w:rPr>
          <w:rFonts w:cs="Times"/>
        </w:rPr>
        <w:t xml:space="preserve"> </w:t>
      </w:r>
      <w:r w:rsidRPr="006A2AA9">
        <w:rPr>
          <w:rFonts w:cs="Times"/>
        </w:rPr>
        <w:t>network view exposed through the Northbound interface to</w:t>
      </w:r>
      <w:r w:rsidR="003907B3" w:rsidRPr="006A2AA9">
        <w:rPr>
          <w:rFonts w:cs="Times"/>
        </w:rPr>
        <w:t xml:space="preserve"> </w:t>
      </w:r>
      <w:r w:rsidRPr="006A2AA9">
        <w:rPr>
          <w:rFonts w:cs="Times"/>
        </w:rPr>
        <w:t>consume the network services and functions provided by the</w:t>
      </w:r>
      <w:r w:rsidR="003907B3" w:rsidRPr="006A2AA9">
        <w:rPr>
          <w:rFonts w:cs="Times"/>
        </w:rPr>
        <w:t xml:space="preserve"> </w:t>
      </w:r>
      <w:r w:rsidRPr="006A2AA9">
        <w:rPr>
          <w:rFonts w:cs="Times"/>
        </w:rPr>
        <w:t>control plane according to their specific purposes.</w:t>
      </w:r>
      <w:r w:rsidR="003907B3" w:rsidRPr="006A2AA9">
        <w:rPr>
          <w:rFonts w:cs="Times"/>
        </w:rPr>
        <w:t xml:space="preserve"> </w:t>
      </w:r>
      <w:r w:rsidRPr="006A2AA9">
        <w:rPr>
          <w:rFonts w:cs="Times"/>
        </w:rPr>
        <w:t>That being said, the Northbound API implemented by SDN</w:t>
      </w:r>
      <w:r w:rsidR="003907B3" w:rsidRPr="006A2AA9">
        <w:rPr>
          <w:rFonts w:cs="Times"/>
        </w:rPr>
        <w:t xml:space="preserve"> </w:t>
      </w:r>
      <w:r w:rsidRPr="006A2AA9">
        <w:rPr>
          <w:rFonts w:cs="Times"/>
        </w:rPr>
        <w:t>controllers can be regarded as a network abstraction interface</w:t>
      </w:r>
      <w:r w:rsidR="003907B3" w:rsidRPr="006A2AA9">
        <w:rPr>
          <w:rFonts w:cs="Times"/>
        </w:rPr>
        <w:t xml:space="preserve"> </w:t>
      </w:r>
      <w:r w:rsidRPr="006A2AA9">
        <w:rPr>
          <w:rFonts w:cs="Times"/>
        </w:rPr>
        <w:t>to applications, easing network programmability, simplifying</w:t>
      </w:r>
      <w:r w:rsidR="003907B3" w:rsidRPr="006A2AA9">
        <w:rPr>
          <w:rFonts w:cs="Times"/>
        </w:rPr>
        <w:t xml:space="preserve"> </w:t>
      </w:r>
      <w:r w:rsidRPr="006A2AA9">
        <w:rPr>
          <w:rFonts w:cs="Times"/>
        </w:rPr>
        <w:t>control and management tasks and allowing for innovation. In</w:t>
      </w:r>
      <w:r w:rsidR="003907B3" w:rsidRPr="006A2AA9">
        <w:rPr>
          <w:rFonts w:cs="Times"/>
        </w:rPr>
        <w:t xml:space="preserve"> </w:t>
      </w:r>
      <w:r w:rsidRPr="006A2AA9">
        <w:rPr>
          <w:rFonts w:cs="Times"/>
        </w:rPr>
        <w:t>contrast to the Southbound API, the Northbound API is not</w:t>
      </w:r>
      <w:r w:rsidR="003907B3" w:rsidRPr="006A2AA9">
        <w:rPr>
          <w:rFonts w:cs="Times"/>
        </w:rPr>
        <w:t xml:space="preserve"> </w:t>
      </w:r>
      <w:r w:rsidRPr="006A2AA9">
        <w:rPr>
          <w:rFonts w:cs="Times"/>
        </w:rPr>
        <w:t>supported by an accepted standard.</w:t>
      </w:r>
      <w:r w:rsidR="003907B3" w:rsidRPr="006A2AA9">
        <w:rPr>
          <w:rFonts w:cs="Times"/>
        </w:rPr>
        <w:t xml:space="preserve"> </w:t>
      </w:r>
      <w:r w:rsidRPr="006A2AA9">
        <w:rPr>
          <w:rFonts w:cs="Times"/>
        </w:rPr>
        <w:t>Despite the broad variety of Northbound APIs adopted by the</w:t>
      </w:r>
      <w:r w:rsidR="003907B3" w:rsidRPr="006A2AA9">
        <w:rPr>
          <w:rFonts w:cs="Times"/>
        </w:rPr>
        <w:t xml:space="preserve"> </w:t>
      </w:r>
      <w:r w:rsidRPr="006A2AA9">
        <w:rPr>
          <w:rFonts w:cs="Times"/>
        </w:rPr>
        <w:t>SDN community (see Figure 2), we can classify them into two</w:t>
      </w:r>
      <w:r w:rsidR="003907B3" w:rsidRPr="006A2AA9">
        <w:rPr>
          <w:rFonts w:cs="Times"/>
        </w:rPr>
        <w:t xml:space="preserve"> </w:t>
      </w:r>
      <w:r w:rsidRPr="006A2AA9">
        <w:rPr>
          <w:rFonts w:cs="Times"/>
        </w:rPr>
        <w:t>main categories:</w:t>
      </w:r>
    </w:p>
    <w:p w14:paraId="1D72A363" w14:textId="67FEB591" w:rsidR="003907B3" w:rsidRPr="006A2AA9" w:rsidRDefault="00141868">
      <w:pPr>
        <w:pStyle w:val="ListParagraph"/>
        <w:numPr>
          <w:ilvl w:val="0"/>
          <w:numId w:val="20"/>
        </w:numPr>
        <w:rPr>
          <w:rFonts w:cs="Times"/>
        </w:rPr>
      </w:pPr>
      <w:r w:rsidRPr="006A2AA9">
        <w:rPr>
          <w:rFonts w:cs="Times"/>
        </w:rPr>
        <w:t>The first set involves simple and primitive APIs that are</w:t>
      </w:r>
      <w:r w:rsidR="003907B3" w:rsidRPr="006A2AA9">
        <w:rPr>
          <w:rFonts w:cs="Times"/>
        </w:rPr>
        <w:t xml:space="preserve"> </w:t>
      </w:r>
      <w:r w:rsidRPr="006A2AA9">
        <w:rPr>
          <w:rFonts w:cs="Times"/>
        </w:rPr>
        <w:t>directly linked to the internal services of the controller</w:t>
      </w:r>
      <w:r w:rsidR="003907B3" w:rsidRPr="006A2AA9">
        <w:rPr>
          <w:rFonts w:cs="Times"/>
        </w:rPr>
        <w:t xml:space="preserve"> </w:t>
      </w:r>
      <w:r w:rsidRPr="006A2AA9">
        <w:rPr>
          <w:rFonts w:cs="Times"/>
        </w:rPr>
        <w:t>platform. These implementations include</w:t>
      </w:r>
      <w:r w:rsidR="003907B3" w:rsidRPr="006A2AA9">
        <w:rPr>
          <w:rFonts w:cs="Times"/>
        </w:rPr>
        <w:t>:</w:t>
      </w:r>
    </w:p>
    <w:p w14:paraId="64A3174C" w14:textId="171D3D8E" w:rsidR="00141868" w:rsidRPr="006A2AA9" w:rsidRDefault="00141868">
      <w:pPr>
        <w:pStyle w:val="ListParagraph"/>
        <w:numPr>
          <w:ilvl w:val="2"/>
          <w:numId w:val="18"/>
        </w:numPr>
        <w:rPr>
          <w:rFonts w:cs="Times"/>
        </w:rPr>
      </w:pPr>
      <w:r w:rsidRPr="006A2AA9">
        <w:rPr>
          <w:rFonts w:cs="Times"/>
        </w:rPr>
        <w:t>Low-level ad-hoc APIs that are proprietary and</w:t>
      </w:r>
      <w:r w:rsidR="003907B3" w:rsidRPr="006A2AA9">
        <w:rPr>
          <w:rFonts w:cs="Times"/>
        </w:rPr>
        <w:t xml:space="preserve"> </w:t>
      </w:r>
      <w:r w:rsidRPr="006A2AA9">
        <w:rPr>
          <w:rFonts w:cs="Times"/>
        </w:rPr>
        <w:t>tightly dependent on the controller platform. Such</w:t>
      </w:r>
      <w:r w:rsidR="003907B3" w:rsidRPr="006A2AA9">
        <w:rPr>
          <w:rFonts w:cs="Times"/>
        </w:rPr>
        <w:t xml:space="preserve"> </w:t>
      </w:r>
      <w:r w:rsidRPr="006A2AA9">
        <w:rPr>
          <w:rFonts w:cs="Times"/>
        </w:rPr>
        <w:t>APIs are not considered as high-level abstractions</w:t>
      </w:r>
      <w:r w:rsidR="003907B3" w:rsidRPr="006A2AA9">
        <w:rPr>
          <w:rFonts w:cs="Times"/>
        </w:rPr>
        <w:t xml:space="preserve"> </w:t>
      </w:r>
      <w:r w:rsidRPr="006A2AA9">
        <w:rPr>
          <w:rFonts w:cs="Times"/>
        </w:rPr>
        <w:t>as they allow developers to directly implement</w:t>
      </w:r>
      <w:r w:rsidR="00F504D6" w:rsidRPr="006A2AA9">
        <w:rPr>
          <w:rFonts w:cs="Times"/>
        </w:rPr>
        <w:t xml:space="preserve"> </w:t>
      </w:r>
      <w:r w:rsidRPr="006A2AA9">
        <w:rPr>
          <w:rFonts w:cs="Times"/>
        </w:rPr>
        <w:t>applications within the controller in a low-level</w:t>
      </w:r>
      <w:r w:rsidR="00F504D6" w:rsidRPr="006A2AA9">
        <w:rPr>
          <w:rFonts w:cs="Times"/>
        </w:rPr>
        <w:t xml:space="preserve"> </w:t>
      </w:r>
      <w:r w:rsidRPr="006A2AA9">
        <w:rPr>
          <w:rFonts w:cs="Times"/>
        </w:rPr>
        <w:t>manner. Deployed internally, these applications are</w:t>
      </w:r>
      <w:r w:rsidR="00F504D6" w:rsidRPr="006A2AA9">
        <w:rPr>
          <w:rFonts w:cs="Times"/>
        </w:rPr>
        <w:t xml:space="preserve"> </w:t>
      </w:r>
      <w:r w:rsidRPr="006A2AA9">
        <w:rPr>
          <w:rFonts w:cs="Times"/>
        </w:rPr>
        <w:t>tightly coupled with the controller and written in its</w:t>
      </w:r>
      <w:r w:rsidR="00F504D6" w:rsidRPr="006A2AA9">
        <w:rPr>
          <w:rFonts w:cs="Times"/>
        </w:rPr>
        <w:t xml:space="preserve"> </w:t>
      </w:r>
      <w:r w:rsidRPr="006A2AA9">
        <w:rPr>
          <w:rFonts w:cs="Times"/>
        </w:rPr>
        <w:t>native general-purpose language. NOX in C++ and</w:t>
      </w:r>
      <w:r w:rsidR="00F504D6" w:rsidRPr="006A2AA9">
        <w:rPr>
          <w:rFonts w:cs="Times"/>
        </w:rPr>
        <w:t xml:space="preserve"> </w:t>
      </w:r>
      <w:r w:rsidRPr="006A2AA9">
        <w:rPr>
          <w:rFonts w:cs="Times"/>
        </w:rPr>
        <w:t>POX in Python are typical examples of controllers</w:t>
      </w:r>
      <w:r w:rsidR="00F504D6" w:rsidRPr="006A2AA9">
        <w:rPr>
          <w:rFonts w:cs="Times"/>
        </w:rPr>
        <w:t xml:space="preserve"> </w:t>
      </w:r>
      <w:r w:rsidRPr="006A2AA9">
        <w:rPr>
          <w:rFonts w:cs="Times"/>
        </w:rPr>
        <w:t>that use their own basic sets of APIs.</w:t>
      </w:r>
    </w:p>
    <w:p w14:paraId="1956DAD4" w14:textId="42847604" w:rsidR="00141868" w:rsidRPr="006A2AA9" w:rsidRDefault="00141868">
      <w:pPr>
        <w:pStyle w:val="ListParagraph"/>
        <w:numPr>
          <w:ilvl w:val="2"/>
          <w:numId w:val="19"/>
        </w:numPr>
        <w:rPr>
          <w:rFonts w:cs="Times"/>
        </w:rPr>
      </w:pPr>
      <w:r w:rsidRPr="006A2AA9">
        <w:rPr>
          <w:rFonts w:cs="Times"/>
        </w:rPr>
        <w:t>APIs based on Web services such as the widely-used</w:t>
      </w:r>
      <w:r w:rsidR="00F504D6" w:rsidRPr="006A2AA9">
        <w:rPr>
          <w:rFonts w:cs="Times"/>
        </w:rPr>
        <w:t xml:space="preserve"> </w:t>
      </w:r>
      <w:r w:rsidRPr="006A2AA9">
        <w:rPr>
          <w:rFonts w:cs="Times"/>
        </w:rPr>
        <w:t>REST API. This group of programming interfaces</w:t>
      </w:r>
      <w:r w:rsidR="00F504D6" w:rsidRPr="006A2AA9">
        <w:rPr>
          <w:rFonts w:cs="Times"/>
        </w:rPr>
        <w:t xml:space="preserve"> </w:t>
      </w:r>
      <w:r w:rsidRPr="006A2AA9">
        <w:rPr>
          <w:rFonts w:cs="Times"/>
        </w:rPr>
        <w:t>enables independent external applications (Clients)</w:t>
      </w:r>
      <w:r w:rsidR="00F504D6" w:rsidRPr="006A2AA9">
        <w:rPr>
          <w:rFonts w:cs="Times"/>
        </w:rPr>
        <w:t xml:space="preserve"> </w:t>
      </w:r>
      <w:r w:rsidRPr="006A2AA9">
        <w:rPr>
          <w:rFonts w:cs="Times"/>
        </w:rPr>
        <w:t>to access the functions and services of the SDN</w:t>
      </w:r>
      <w:r w:rsidR="00F504D6" w:rsidRPr="006A2AA9">
        <w:rPr>
          <w:rFonts w:cs="Times"/>
        </w:rPr>
        <w:t xml:space="preserve"> </w:t>
      </w:r>
      <w:r w:rsidRPr="006A2AA9">
        <w:rPr>
          <w:rFonts w:cs="Times"/>
        </w:rPr>
        <w:t>controller (Server). These applications can be written</w:t>
      </w:r>
      <w:r w:rsidR="00F504D6" w:rsidRPr="006A2AA9">
        <w:rPr>
          <w:rFonts w:cs="Times"/>
        </w:rPr>
        <w:t xml:space="preserve"> </w:t>
      </w:r>
      <w:r w:rsidRPr="006A2AA9">
        <w:rPr>
          <w:rFonts w:cs="Times"/>
        </w:rPr>
        <w:t>in any programming language and are not run inside</w:t>
      </w:r>
      <w:r w:rsidR="00F504D6" w:rsidRPr="006A2AA9">
        <w:rPr>
          <w:rFonts w:cs="Times"/>
        </w:rPr>
        <w:t xml:space="preserve"> </w:t>
      </w:r>
      <w:r w:rsidRPr="006A2AA9">
        <w:rPr>
          <w:rFonts w:cs="Times"/>
        </w:rPr>
        <w:t>the bundle hosting the controller software. Floodlight</w:t>
      </w:r>
      <w:r w:rsidR="00F504D6" w:rsidRPr="006A2AA9">
        <w:rPr>
          <w:rFonts w:cs="Times"/>
        </w:rPr>
        <w:t xml:space="preserve"> </w:t>
      </w:r>
      <w:r w:rsidRPr="006A2AA9">
        <w:rPr>
          <w:rFonts w:cs="Times"/>
        </w:rPr>
        <w:t>is an example of an SDN controller that adopts an</w:t>
      </w:r>
      <w:r w:rsidR="00F504D6" w:rsidRPr="006A2AA9">
        <w:rPr>
          <w:rFonts w:cs="Times"/>
        </w:rPr>
        <w:t xml:space="preserve"> </w:t>
      </w:r>
      <w:r w:rsidRPr="006A2AA9">
        <w:rPr>
          <w:rFonts w:cs="Times"/>
        </w:rPr>
        <w:t>embedded Northbound API based on REST.</w:t>
      </w:r>
    </w:p>
    <w:p w14:paraId="69365EDE" w14:textId="7E117192" w:rsidR="00141868" w:rsidRPr="006A2AA9" w:rsidRDefault="00141868">
      <w:pPr>
        <w:pStyle w:val="ListParagraph"/>
        <w:numPr>
          <w:ilvl w:val="0"/>
          <w:numId w:val="19"/>
        </w:numPr>
        <w:rPr>
          <w:rFonts w:cs="Times"/>
        </w:rPr>
      </w:pPr>
      <w:r w:rsidRPr="006A2AA9">
        <w:rPr>
          <w:rFonts w:cs="Times"/>
        </w:rPr>
        <w:t>The second category contains higher level APIs that</w:t>
      </w:r>
      <w:r w:rsidR="00F504D6" w:rsidRPr="006A2AA9">
        <w:rPr>
          <w:rFonts w:cs="Times"/>
        </w:rPr>
        <w:t xml:space="preserve"> </w:t>
      </w:r>
      <w:r w:rsidRPr="006A2AA9">
        <w:rPr>
          <w:rFonts w:cs="Times"/>
        </w:rPr>
        <w:t>rely on domain-specific programming languages such as</w:t>
      </w:r>
      <w:r w:rsidR="00F504D6" w:rsidRPr="006A2AA9">
        <w:rPr>
          <w:rFonts w:cs="Times"/>
        </w:rPr>
        <w:t xml:space="preserve"> </w:t>
      </w:r>
      <w:r w:rsidRPr="006A2AA9">
        <w:rPr>
          <w:rFonts w:cs="Times"/>
        </w:rPr>
        <w:t xml:space="preserve">Frenetic [41], </w:t>
      </w:r>
      <w:proofErr w:type="spellStart"/>
      <w:r w:rsidRPr="006A2AA9">
        <w:rPr>
          <w:rFonts w:cs="Times"/>
        </w:rPr>
        <w:t>Procera</w:t>
      </w:r>
      <w:proofErr w:type="spellEnd"/>
      <w:r w:rsidRPr="006A2AA9">
        <w:rPr>
          <w:rFonts w:cs="Times"/>
        </w:rPr>
        <w:t xml:space="preserve"> [42] and Pyretic [43] as an indirect</w:t>
      </w:r>
      <w:r w:rsidR="00F504D6" w:rsidRPr="006A2AA9">
        <w:rPr>
          <w:rFonts w:cs="Times"/>
        </w:rPr>
        <w:t xml:space="preserve"> </w:t>
      </w:r>
      <w:r w:rsidRPr="006A2AA9">
        <w:rPr>
          <w:rFonts w:cs="Times"/>
        </w:rPr>
        <w:t>way for applications to interact with the controller. These</w:t>
      </w:r>
      <w:r w:rsidR="00F504D6" w:rsidRPr="006A2AA9">
        <w:rPr>
          <w:rFonts w:cs="Times"/>
        </w:rPr>
        <w:t xml:space="preserve"> </w:t>
      </w:r>
      <w:r w:rsidRPr="006A2AA9">
        <w:rPr>
          <w:rFonts w:cs="Times"/>
        </w:rPr>
        <w:t>APIs are designed to raise the level of abstraction in order</w:t>
      </w:r>
      <w:r w:rsidR="00F504D6" w:rsidRPr="006A2AA9">
        <w:rPr>
          <w:rFonts w:cs="Times"/>
        </w:rPr>
        <w:t xml:space="preserve"> </w:t>
      </w:r>
      <w:r w:rsidRPr="006A2AA9">
        <w:rPr>
          <w:rFonts w:cs="Times"/>
        </w:rPr>
        <w:t>to allow for the flexible development of applications and</w:t>
      </w:r>
      <w:r w:rsidR="00F504D6" w:rsidRPr="006A2AA9">
        <w:rPr>
          <w:rFonts w:cs="Times"/>
        </w:rPr>
        <w:t xml:space="preserve"> </w:t>
      </w:r>
      <w:r w:rsidRPr="006A2AA9">
        <w:rPr>
          <w:rFonts w:cs="Times"/>
        </w:rPr>
        <w:t>for the specification of high-level network policies.</w:t>
      </w:r>
    </w:p>
    <w:p w14:paraId="6F8EC8EF" w14:textId="182A5DEC" w:rsidR="003B0752" w:rsidRPr="006A2AA9" w:rsidRDefault="003B0752" w:rsidP="003B0752">
      <w:pPr>
        <w:pStyle w:val="Heading2"/>
        <w:rPr>
          <w:rFonts w:cs="Times"/>
        </w:rPr>
      </w:pPr>
      <w:bookmarkStart w:id="17" w:name="_Toc108739176"/>
      <w:bookmarkStart w:id="18" w:name="_Toc114330509"/>
      <w:r w:rsidRPr="006A2AA9">
        <w:rPr>
          <w:rFonts w:cs="Times"/>
        </w:rPr>
        <w:t>SDN Controllers</w:t>
      </w:r>
      <w:bookmarkEnd w:id="17"/>
      <w:bookmarkEnd w:id="18"/>
    </w:p>
    <w:p w14:paraId="3F2CF3A2" w14:textId="4D4CDD18" w:rsidR="00596707" w:rsidRDefault="00596707" w:rsidP="00596707">
      <w:r w:rsidRPr="006A2AA9">
        <w:t>Distributed SDN Control: Survey, Taxonomy and Challenges</w:t>
      </w:r>
      <w:sdt>
        <w:sdtPr>
          <w:id w:val="1094063375"/>
          <w:citation/>
        </w:sdtPr>
        <w:sdtContent>
          <w:r w:rsidR="00F708F4" w:rsidRPr="006A2AA9">
            <w:fldChar w:fldCharType="begin"/>
          </w:r>
          <w:r w:rsidR="00F708F4" w:rsidRPr="006A2AA9">
            <w:instrText xml:space="preserve"> CITATION Ban17 \l 1033 </w:instrText>
          </w:r>
          <w:r w:rsidR="00F708F4" w:rsidRPr="006A2AA9">
            <w:fldChar w:fldCharType="separate"/>
          </w:r>
          <w:r w:rsidR="00131570">
            <w:rPr>
              <w:noProof/>
            </w:rPr>
            <w:t xml:space="preserve"> [1]</w:t>
          </w:r>
          <w:r w:rsidR="00F708F4" w:rsidRPr="006A2AA9">
            <w:fldChar w:fldCharType="end"/>
          </w:r>
        </w:sdtContent>
      </w:sdt>
    </w:p>
    <w:p w14:paraId="23E7E3D9" w14:textId="10B03A3B" w:rsidR="00551D94" w:rsidRPr="006A2AA9" w:rsidRDefault="00551D94" w:rsidP="00596707">
      <w:r>
        <w:t>Point about multiple controller physical, logical separation</w:t>
      </w:r>
      <w:sdt>
        <w:sdtPr>
          <w:id w:val="-713501082"/>
          <w:citation/>
        </w:sdtPr>
        <w:sdtContent>
          <w:r>
            <w:fldChar w:fldCharType="begin"/>
          </w:r>
          <w:r>
            <w:rPr>
              <w:lang w:val="en-US"/>
            </w:rPr>
            <w:instrText xml:space="preserve"> CITATION Oth16 \l 1033 </w:instrText>
          </w:r>
          <w:r>
            <w:fldChar w:fldCharType="separate"/>
          </w:r>
          <w:r w:rsidR="00131570">
            <w:rPr>
              <w:noProof/>
              <w:lang w:val="en-US"/>
            </w:rPr>
            <w:t xml:space="preserve"> </w:t>
          </w:r>
          <w:r w:rsidR="00131570" w:rsidRPr="00131570">
            <w:rPr>
              <w:noProof/>
              <w:lang w:val="en-US"/>
            </w:rPr>
            <w:t>[2]</w:t>
          </w:r>
          <w:r>
            <w:fldChar w:fldCharType="end"/>
          </w:r>
        </w:sdtContent>
      </w:sdt>
    </w:p>
    <w:p w14:paraId="56AA4445" w14:textId="120E53E6" w:rsidR="002C79D7" w:rsidRPr="006A2AA9" w:rsidRDefault="002C79D7" w:rsidP="00596707">
      <w:r w:rsidRPr="006A2AA9">
        <w:rPr>
          <w:noProof/>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6A2AA9" w:rsidRDefault="007713E8" w:rsidP="00596707"/>
    <w:p w14:paraId="061CA8BF" w14:textId="6B354807" w:rsidR="007713E8" w:rsidRPr="006A2AA9" w:rsidRDefault="007713E8" w:rsidP="007713E8">
      <w:r w:rsidRPr="006A2AA9">
        <w:t>Despite the undeniable strengths of SDN, there have always</w:t>
      </w:r>
      <w:r w:rsidR="001A1047" w:rsidRPr="006A2AA9">
        <w:t xml:space="preserve"> </w:t>
      </w:r>
      <w:r w:rsidRPr="006A2AA9">
        <w:t>been serious concerns about the ability to extend SDN to largescale</w:t>
      </w:r>
      <w:r w:rsidR="001A1047" w:rsidRPr="006A2AA9">
        <w:t xml:space="preserve"> </w:t>
      </w:r>
      <w:r w:rsidRPr="006A2AA9">
        <w:t>networks.</w:t>
      </w:r>
      <w:r w:rsidR="001A1047" w:rsidRPr="006A2AA9">
        <w:t xml:space="preserve"> </w:t>
      </w:r>
      <w:r w:rsidRPr="006A2AA9">
        <w:t>Some argue that these scalability limits are basically linke</w:t>
      </w:r>
      <w:r w:rsidR="001A1047" w:rsidRPr="006A2AA9">
        <w:t xml:space="preserve">d </w:t>
      </w:r>
      <w:r w:rsidRPr="006A2AA9">
        <w:t>to the protocol standards being used for the implementation</w:t>
      </w:r>
      <w:r w:rsidR="001A1047" w:rsidRPr="006A2AA9">
        <w:t xml:space="preserve"> </w:t>
      </w:r>
      <w:r w:rsidRPr="006A2AA9">
        <w:t>of SDN. OpenFlow [24] in particular, although recognized as</w:t>
      </w:r>
      <w:r w:rsidR="001A1047" w:rsidRPr="006A2AA9">
        <w:t xml:space="preserve"> </w:t>
      </w:r>
      <w:r w:rsidRPr="006A2AA9">
        <w:t>a leading and widely-deployed SDN Southbound technology,</w:t>
      </w:r>
      <w:r w:rsidR="001A1047" w:rsidRPr="006A2AA9">
        <w:t xml:space="preserve"> </w:t>
      </w:r>
      <w:r w:rsidRPr="006A2AA9">
        <w:t>is currently being rethought for potentially causing excessive</w:t>
      </w:r>
      <w:r w:rsidR="001A1047" w:rsidRPr="006A2AA9">
        <w:t xml:space="preserve"> </w:t>
      </w:r>
      <w:r w:rsidRPr="006A2AA9">
        <w:t>overheads on switches (switch bottleneck). Scalable alternatives</w:t>
      </w:r>
      <w:r w:rsidR="001A1047" w:rsidRPr="006A2AA9">
        <w:t xml:space="preserve"> </w:t>
      </w:r>
      <w:r w:rsidRPr="006A2AA9">
        <w:t>to the OpenFlow standard which propose to revisit the</w:t>
      </w:r>
      <w:r w:rsidR="001A1047" w:rsidRPr="006A2AA9">
        <w:t xml:space="preserve"> </w:t>
      </w:r>
      <w:r w:rsidRPr="006A2AA9">
        <w:t>delegation of control between the controller and the switches</w:t>
      </w:r>
      <w:r w:rsidR="001A1047" w:rsidRPr="006A2AA9">
        <w:t xml:space="preserve"> </w:t>
      </w:r>
      <w:r w:rsidRPr="006A2AA9">
        <w:t>with the aim of reducing the reliance on SDN the control</w:t>
      </w:r>
      <w:r w:rsidR="001A1047" w:rsidRPr="006A2AA9">
        <w:t xml:space="preserve"> </w:t>
      </w:r>
      <w:r w:rsidRPr="006A2AA9">
        <w:t>plane, have been discussed in II-A.</w:t>
      </w:r>
      <w:r w:rsidR="001A1047" w:rsidRPr="006A2AA9">
        <w:t xml:space="preserve"> </w:t>
      </w:r>
      <w:r w:rsidRPr="006A2AA9">
        <w:t>Another entirely different approach to addressing the SDN</w:t>
      </w:r>
      <w:r w:rsidR="001A1047" w:rsidRPr="006A2AA9">
        <w:t xml:space="preserve"> </w:t>
      </w:r>
      <w:r w:rsidRPr="006A2AA9">
        <w:t>scalability and reliability challenges, which is advocated by</w:t>
      </w:r>
      <w:r w:rsidR="001A1047" w:rsidRPr="006A2AA9">
        <w:t xml:space="preserve"> </w:t>
      </w:r>
      <w:r w:rsidRPr="006A2AA9">
        <w:t>the present paper, is to physically distribute the SDN control</w:t>
      </w:r>
      <w:r w:rsidR="001A1047" w:rsidRPr="006A2AA9">
        <w:t xml:space="preserve"> </w:t>
      </w:r>
      <w:r w:rsidRPr="006A2AA9">
        <w:t>plane. This has led to a first categorization of existing controller</w:t>
      </w:r>
      <w:r w:rsidR="001A1047" w:rsidRPr="006A2AA9">
        <w:t xml:space="preserve"> </w:t>
      </w:r>
      <w:r w:rsidRPr="006A2AA9">
        <w:t>platforms into centralized and distributed architectures.</w:t>
      </w:r>
    </w:p>
    <w:p w14:paraId="4BA2C92A" w14:textId="3EF6D9F9" w:rsidR="007713E8" w:rsidRPr="006A2AA9" w:rsidRDefault="007713E8" w:rsidP="007713E8"/>
    <w:p w14:paraId="7EF1B3F2" w14:textId="77777777" w:rsidR="007713E8" w:rsidRPr="006A2AA9" w:rsidRDefault="007713E8" w:rsidP="007713E8">
      <w:r w:rsidRPr="006A2AA9">
        <w:t>Centralized SDN control</w:t>
      </w:r>
    </w:p>
    <w:p w14:paraId="03B89B9E" w14:textId="01746100" w:rsidR="007713E8" w:rsidRPr="006A2AA9" w:rsidRDefault="007713E8" w:rsidP="007713E8">
      <w:r w:rsidRPr="006A2AA9">
        <w:t>A physically-centralized control plane consisting of a single</w:t>
      </w:r>
      <w:r w:rsidR="001A1047" w:rsidRPr="006A2AA9">
        <w:t xml:space="preserve"> </w:t>
      </w:r>
      <w:r w:rsidRPr="006A2AA9">
        <w:t>controller for the entire network is a theoretically perfect design</w:t>
      </w:r>
      <w:r w:rsidR="001A1047" w:rsidRPr="006A2AA9">
        <w:t xml:space="preserve"> </w:t>
      </w:r>
      <w:r w:rsidRPr="006A2AA9">
        <w:t>choice in terms of simplicity. However, a single controller</w:t>
      </w:r>
      <w:r w:rsidR="001A1047" w:rsidRPr="006A2AA9">
        <w:t xml:space="preserve"> </w:t>
      </w:r>
      <w:r w:rsidRPr="006A2AA9">
        <w:t>system may not keep up with the growth of the network. It is</w:t>
      </w:r>
      <w:r w:rsidR="001A1047" w:rsidRPr="006A2AA9">
        <w:t xml:space="preserve"> </w:t>
      </w:r>
      <w:r w:rsidRPr="006A2AA9">
        <w:t>likely to become overwhelmed (controller bottleneck) while</w:t>
      </w:r>
      <w:r w:rsidR="001A1047" w:rsidRPr="006A2AA9">
        <w:t xml:space="preserve"> </w:t>
      </w:r>
      <w:r w:rsidRPr="006A2AA9">
        <w:t>dealing with an increasing number of requests and concurrently</w:t>
      </w:r>
      <w:r w:rsidR="001A1047" w:rsidRPr="006A2AA9">
        <w:t xml:space="preserve"> </w:t>
      </w:r>
      <w:r w:rsidRPr="006A2AA9">
        <w:t>struggling to achieve the same performance guarantees.</w:t>
      </w:r>
      <w:r w:rsidR="001A1047" w:rsidRPr="006A2AA9">
        <w:t xml:space="preserve"> </w:t>
      </w:r>
      <w:r w:rsidRPr="006A2AA9">
        <w:t>Obviously, a centralized SDN controller does not meet</w:t>
      </w:r>
      <w:r w:rsidR="001A1047" w:rsidRPr="006A2AA9">
        <w:t xml:space="preserve"> </w:t>
      </w:r>
      <w:r w:rsidRPr="006A2AA9">
        <w:t>the different requirements of large-scale real-world network</w:t>
      </w:r>
      <w:r w:rsidR="001A1047" w:rsidRPr="006A2AA9">
        <w:t xml:space="preserve"> </w:t>
      </w:r>
      <w:r w:rsidRPr="006A2AA9">
        <w:t xml:space="preserve">deployments. Data </w:t>
      </w:r>
      <w:proofErr w:type="spellStart"/>
      <w:r w:rsidRPr="006A2AA9">
        <w:t>Centers</w:t>
      </w:r>
      <w:proofErr w:type="spellEnd"/>
      <w:r w:rsidRPr="006A2AA9">
        <w:t xml:space="preserve"> and Service Provider Networks</w:t>
      </w:r>
      <w:r w:rsidR="001A1047" w:rsidRPr="006A2AA9">
        <w:t xml:space="preserve"> </w:t>
      </w:r>
      <w:r w:rsidRPr="006A2AA9">
        <w:t>are typical examples of such large-scale networks presenting</w:t>
      </w:r>
      <w:r w:rsidR="001A1047" w:rsidRPr="006A2AA9">
        <w:t xml:space="preserve"> </w:t>
      </w:r>
      <w:r w:rsidRPr="006A2AA9">
        <w:t>different requirements in terms of scalability and reliability.</w:t>
      </w:r>
      <w:r w:rsidR="001A1047" w:rsidRPr="006A2AA9">
        <w:t xml:space="preserve"> </w:t>
      </w:r>
      <w:r w:rsidRPr="006A2AA9">
        <w:t xml:space="preserve">More specifically, a Data </w:t>
      </w:r>
      <w:proofErr w:type="spellStart"/>
      <w:r w:rsidRPr="006A2AA9">
        <w:t>Center</w:t>
      </w:r>
      <w:proofErr w:type="spellEnd"/>
      <w:r w:rsidRPr="006A2AA9">
        <w:t xml:space="preserve"> Network involves tens of</w:t>
      </w:r>
      <w:r w:rsidR="001A1047" w:rsidRPr="006A2AA9">
        <w:t xml:space="preserve"> </w:t>
      </w:r>
      <w:r w:rsidRPr="006A2AA9">
        <w:t>thousands of switching elements. Such a great number of</w:t>
      </w:r>
      <w:r w:rsidR="001A1047" w:rsidRPr="006A2AA9">
        <w:t xml:space="preserve"> </w:t>
      </w:r>
      <w:r w:rsidRPr="006A2AA9">
        <w:t>forwarding elements which can grow at a fast pace is expected</w:t>
      </w:r>
      <w:r w:rsidR="001A1047" w:rsidRPr="006A2AA9">
        <w:t xml:space="preserve"> </w:t>
      </w:r>
      <w:r w:rsidRPr="006A2AA9">
        <w:t>to generate a huge number of control events that are enough to</w:t>
      </w:r>
      <w:r w:rsidR="001A1047" w:rsidRPr="006A2AA9">
        <w:t xml:space="preserve"> </w:t>
      </w:r>
      <w:r w:rsidRPr="006A2AA9">
        <w:t>overload a single centralized SDN controller [44, 45]. Studies</w:t>
      </w:r>
      <w:r w:rsidR="001A1047" w:rsidRPr="006A2AA9">
        <w:t xml:space="preserve"> </w:t>
      </w:r>
      <w:r w:rsidRPr="006A2AA9">
        <w:t>conducted in [46] show important scalability implications (in</w:t>
      </w:r>
      <w:r w:rsidR="001A1047" w:rsidRPr="006A2AA9">
        <w:t xml:space="preserve"> </w:t>
      </w:r>
      <w:r w:rsidRPr="006A2AA9">
        <w:t>terms of throughput) for centralized controller approaches.</w:t>
      </w:r>
      <w:r w:rsidR="001A1047" w:rsidRPr="006A2AA9">
        <w:t xml:space="preserve"> </w:t>
      </w:r>
      <w:r w:rsidRPr="006A2AA9">
        <w:t>They demonstrate that multiple controllers should be used to</w:t>
      </w:r>
      <w:r w:rsidR="001A1047" w:rsidRPr="006A2AA9">
        <w:t xml:space="preserve"> </w:t>
      </w:r>
      <w:r w:rsidRPr="006A2AA9">
        <w:t>scale the throughput of a centralized controller and meet the</w:t>
      </w:r>
      <w:r w:rsidR="001A1047" w:rsidRPr="006A2AA9">
        <w:t xml:space="preserve"> </w:t>
      </w:r>
      <w:r w:rsidRPr="006A2AA9">
        <w:t xml:space="preserve">traffic characteristics within realistic data </w:t>
      </w:r>
      <w:proofErr w:type="spellStart"/>
      <w:r w:rsidRPr="006A2AA9">
        <w:t>centers</w:t>
      </w:r>
      <w:proofErr w:type="spellEnd"/>
      <w:r w:rsidRPr="006A2AA9">
        <w:t>.</w:t>
      </w:r>
      <w:r w:rsidR="001A1047" w:rsidRPr="006A2AA9">
        <w:t xml:space="preserve"> </w:t>
      </w:r>
      <w:r w:rsidRPr="006A2AA9">
        <w:t xml:space="preserve">Unlike data </w:t>
      </w:r>
      <w:proofErr w:type="spellStart"/>
      <w:r w:rsidRPr="006A2AA9">
        <w:t>centers</w:t>
      </w:r>
      <w:proofErr w:type="spellEnd"/>
      <w:r w:rsidRPr="006A2AA9">
        <w:t>, Service Provider Networks are characterized</w:t>
      </w:r>
      <w:r w:rsidR="001A1047" w:rsidRPr="006A2AA9">
        <w:t xml:space="preserve"> </w:t>
      </w:r>
      <w:r w:rsidRPr="006A2AA9">
        <w:t>by a modest number of network nodes. However,</w:t>
      </w:r>
      <w:r w:rsidR="001A1047" w:rsidRPr="006A2AA9">
        <w:t xml:space="preserve"> </w:t>
      </w:r>
      <w:r w:rsidRPr="006A2AA9">
        <w:t>these nodes are usually geographically distributed making the</w:t>
      </w:r>
      <w:r w:rsidR="001A1047" w:rsidRPr="006A2AA9">
        <w:t xml:space="preserve"> </w:t>
      </w:r>
      <w:r w:rsidRPr="006A2AA9">
        <w:t>diameter of these networks very large [44]. This entails a</w:t>
      </w:r>
      <w:r w:rsidR="001A1047" w:rsidRPr="006A2AA9">
        <w:t xml:space="preserve"> </w:t>
      </w:r>
      <w:r w:rsidRPr="006A2AA9">
        <w:t>different type of controller scalability issues for centralized</w:t>
      </w:r>
      <w:r w:rsidR="001A1047" w:rsidRPr="006A2AA9">
        <w:t xml:space="preserve"> </w:t>
      </w:r>
      <w:r w:rsidRPr="006A2AA9">
        <w:t>controller approaches, more specifically, high latencies. In</w:t>
      </w:r>
      <w:r w:rsidR="001A1047" w:rsidRPr="006A2AA9">
        <w:t xml:space="preserve"> </w:t>
      </w:r>
      <w:r w:rsidRPr="006A2AA9">
        <w:t>addition to latency requirements, service provider networks</w:t>
      </w:r>
      <w:r w:rsidR="001A1047" w:rsidRPr="006A2AA9">
        <w:t xml:space="preserve"> </w:t>
      </w:r>
      <w:r w:rsidRPr="006A2AA9">
        <w:t>have large numbers of flows that may generate overhead and</w:t>
      </w:r>
      <w:r w:rsidR="001A1047" w:rsidRPr="006A2AA9">
        <w:t xml:space="preserve"> </w:t>
      </w:r>
      <w:r w:rsidRPr="006A2AA9">
        <w:t>bandwidth issues. In general, Wide Area Network (WAN) deployments typically</w:t>
      </w:r>
      <w:r w:rsidR="001A1047" w:rsidRPr="006A2AA9">
        <w:t xml:space="preserve"> </w:t>
      </w:r>
      <w:r w:rsidRPr="006A2AA9">
        <w:t>impose strict resiliency requirements. In addition, they</w:t>
      </w:r>
      <w:r w:rsidR="001A1047" w:rsidRPr="006A2AA9">
        <w:t xml:space="preserve"> </w:t>
      </w:r>
      <w:r w:rsidRPr="006A2AA9">
        <w:t xml:space="preserve">present higher propagation delays as compared to data </w:t>
      </w:r>
      <w:proofErr w:type="spellStart"/>
      <w:r w:rsidRPr="006A2AA9">
        <w:t>center</w:t>
      </w:r>
      <w:proofErr w:type="spellEnd"/>
      <w:r w:rsidR="001A1047" w:rsidRPr="006A2AA9">
        <w:t xml:space="preserve"> </w:t>
      </w:r>
      <w:r w:rsidRPr="006A2AA9">
        <w:t>networks. Obviously, a centralized controller design in a SDWAN</w:t>
      </w:r>
      <w:r w:rsidR="001A1047" w:rsidRPr="006A2AA9">
        <w:t xml:space="preserve"> </w:t>
      </w:r>
      <w:r w:rsidRPr="006A2AA9">
        <w:t xml:space="preserve">cannot achieve the desired failure resiliency and </w:t>
      </w:r>
      <w:proofErr w:type="spellStart"/>
      <w:r w:rsidRPr="006A2AA9">
        <w:t>scaleout</w:t>
      </w:r>
      <w:proofErr w:type="spellEnd"/>
      <w:r w:rsidR="001A1047" w:rsidRPr="006A2AA9">
        <w:t xml:space="preserve"> </w:t>
      </w:r>
      <w:proofErr w:type="spellStart"/>
      <w:r w:rsidR="001A1047" w:rsidRPr="006A2AA9">
        <w:t>b</w:t>
      </w:r>
      <w:r w:rsidRPr="006A2AA9">
        <w:t>ehaviors</w:t>
      </w:r>
      <w:proofErr w:type="spellEnd"/>
      <w:r w:rsidRPr="006A2AA9">
        <w:t xml:space="preserve"> [47]. Several studies have emphasized the need</w:t>
      </w:r>
      <w:r w:rsidR="001A1047" w:rsidRPr="006A2AA9">
        <w:t xml:space="preserve"> </w:t>
      </w:r>
      <w:r w:rsidRPr="006A2AA9">
        <w:t>for a distributed control plane in a SD-WAN architecture: They</w:t>
      </w:r>
      <w:r w:rsidR="001A1047" w:rsidRPr="006A2AA9">
        <w:t xml:space="preserve"> </w:t>
      </w:r>
      <w:r w:rsidRPr="006A2AA9">
        <w:t>indeed focused on placing multiple controllers on real WAN</w:t>
      </w:r>
      <w:r w:rsidR="001A1047" w:rsidRPr="006A2AA9">
        <w:t xml:space="preserve"> </w:t>
      </w:r>
      <w:r w:rsidRPr="006A2AA9">
        <w:t xml:space="preserve">topologies to benefit both control plane latency and </w:t>
      </w:r>
      <w:proofErr w:type="spellStart"/>
      <w:r w:rsidRPr="006A2AA9">
        <w:t>faulttolerance</w:t>
      </w:r>
      <w:proofErr w:type="spellEnd"/>
      <w:r w:rsidR="001A1047" w:rsidRPr="006A2AA9">
        <w:t xml:space="preserve"> </w:t>
      </w:r>
      <w:r w:rsidRPr="006A2AA9">
        <w:t>[48, 49].</w:t>
      </w:r>
      <w:r w:rsidR="001A1047" w:rsidRPr="006A2AA9">
        <w:t xml:space="preserve"> </w:t>
      </w:r>
      <w:r w:rsidRPr="006A2AA9">
        <w:t>That said, the potential scalability, reliability and vulnerability</w:t>
      </w:r>
      <w:r w:rsidR="001A1047" w:rsidRPr="006A2AA9">
        <w:t xml:space="preserve"> </w:t>
      </w:r>
      <w:r w:rsidRPr="006A2AA9">
        <w:t>concerns associated with centralized controller approaches</w:t>
      </w:r>
      <w:r w:rsidR="001A1047" w:rsidRPr="006A2AA9">
        <w:t xml:space="preserve"> </w:t>
      </w:r>
      <w:r w:rsidRPr="006A2AA9">
        <w:t>have been further confirmed through studies [7, 50] on the</w:t>
      </w:r>
      <w:r w:rsidR="001A1047" w:rsidRPr="006A2AA9">
        <w:t xml:space="preserve"> </w:t>
      </w:r>
      <w:proofErr w:type="spellStart"/>
      <w:r w:rsidRPr="006A2AA9">
        <w:t>behavior</w:t>
      </w:r>
      <w:proofErr w:type="spellEnd"/>
      <w:r w:rsidRPr="006A2AA9">
        <w:t xml:space="preserve"> of state-of-the-art centralized SDN controllers such</w:t>
      </w:r>
      <w:r w:rsidR="001A1047" w:rsidRPr="006A2AA9">
        <w:t xml:space="preserve"> </w:t>
      </w:r>
      <w:r w:rsidRPr="006A2AA9">
        <w:t>as NOX [51], Beacon [52] and Floodlight [53] in different</w:t>
      </w:r>
      <w:r w:rsidR="001A1047" w:rsidRPr="006A2AA9">
        <w:t xml:space="preserve"> </w:t>
      </w:r>
      <w:r w:rsidRPr="006A2AA9">
        <w:t>networking environments.</w:t>
      </w:r>
    </w:p>
    <w:p w14:paraId="1F14F8EE" w14:textId="66FEBD62" w:rsidR="007713E8" w:rsidRPr="006A2AA9" w:rsidRDefault="007713E8" w:rsidP="007713E8">
      <w:r w:rsidRPr="006A2AA9">
        <w:t>In particular, NOX classic [51], the world’s first-generation</w:t>
      </w:r>
      <w:r w:rsidR="001A1047" w:rsidRPr="006A2AA9">
        <w:t xml:space="preserve"> </w:t>
      </w:r>
      <w:r w:rsidRPr="006A2AA9">
        <w:t>OpenFlow controller with an event-based programming model,</w:t>
      </w:r>
      <w:r w:rsidR="001A1047" w:rsidRPr="006A2AA9">
        <w:t xml:space="preserve"> </w:t>
      </w:r>
      <w:r w:rsidRPr="006A2AA9">
        <w:t>is believed to be limited in terms of throughput. Indeed, it</w:t>
      </w:r>
      <w:r w:rsidR="001A1047" w:rsidRPr="006A2AA9">
        <w:t xml:space="preserve"> </w:t>
      </w:r>
      <w:r w:rsidRPr="006A2AA9">
        <w:t>cannot handle a large number of flows, namely a rate of 30k</w:t>
      </w:r>
      <w:r w:rsidR="001A1047" w:rsidRPr="006A2AA9">
        <w:t xml:space="preserve"> </w:t>
      </w:r>
      <w:r w:rsidRPr="006A2AA9">
        <w:t>flow initiation events per second [7, 54]. Such a flow setup</w:t>
      </w:r>
      <w:r w:rsidR="001A1047" w:rsidRPr="006A2AA9">
        <w:t xml:space="preserve"> </w:t>
      </w:r>
      <w:r w:rsidRPr="006A2AA9">
        <w:t>throughput may sound sufficient for an enterprise network,</w:t>
      </w:r>
      <w:r w:rsidR="001A1047" w:rsidRPr="006A2AA9">
        <w:t xml:space="preserve"> </w:t>
      </w:r>
      <w:r w:rsidRPr="006A2AA9">
        <w:t>but, it could be arguable for data-</w:t>
      </w:r>
      <w:proofErr w:type="spellStart"/>
      <w:r w:rsidRPr="006A2AA9">
        <w:t>center</w:t>
      </w:r>
      <w:proofErr w:type="spellEnd"/>
      <w:r w:rsidRPr="006A2AA9">
        <w:t xml:space="preserve"> deployments with</w:t>
      </w:r>
      <w:r w:rsidR="001A1047" w:rsidRPr="006A2AA9">
        <w:t xml:space="preserve"> </w:t>
      </w:r>
      <w:r w:rsidRPr="006A2AA9">
        <w:t>high flow initiation rates [46]. Improved versions of NOX have</w:t>
      </w:r>
      <w:r w:rsidR="001A1047" w:rsidRPr="006A2AA9">
        <w:t xml:space="preserve"> </w:t>
      </w:r>
      <w:r w:rsidRPr="006A2AA9">
        <w:t>been consequently developed by the same community (</w:t>
      </w:r>
      <w:proofErr w:type="spellStart"/>
      <w:r w:rsidRPr="006A2AA9">
        <w:t>Nicira</w:t>
      </w:r>
      <w:proofErr w:type="spellEnd"/>
      <w:r w:rsidR="001A1047" w:rsidRPr="006A2AA9">
        <w:t xml:space="preserve"> </w:t>
      </w:r>
      <w:r w:rsidRPr="006A2AA9">
        <w:t>Networks) such as NOX-MT [55] for better performance and</w:t>
      </w:r>
      <w:r w:rsidR="001A1047" w:rsidRPr="006A2AA9">
        <w:t xml:space="preserve"> </w:t>
      </w:r>
      <w:r w:rsidRPr="006A2AA9">
        <w:t>POX [56] for a more developer-friendly environment.</w:t>
      </w:r>
      <w:r w:rsidR="001A1047" w:rsidRPr="006A2AA9">
        <w:t xml:space="preserve"> </w:t>
      </w:r>
      <w:r w:rsidRPr="006A2AA9">
        <w:t>However, while none of these centralized designs is believed</w:t>
      </w:r>
      <w:r w:rsidR="001A1047" w:rsidRPr="006A2AA9">
        <w:t xml:space="preserve"> </w:t>
      </w:r>
      <w:r w:rsidRPr="006A2AA9">
        <w:t>to meet the above scalability and reliability requirements of</w:t>
      </w:r>
      <w:r w:rsidR="001A1047" w:rsidRPr="006A2AA9">
        <w:t xml:space="preserve"> </w:t>
      </w:r>
      <w:r w:rsidRPr="006A2AA9">
        <w:t>large-scale networks, they have gained greater prominence as</w:t>
      </w:r>
      <w:r w:rsidR="001A1047" w:rsidRPr="006A2AA9">
        <w:t xml:space="preserve"> </w:t>
      </w:r>
      <w:r w:rsidRPr="006A2AA9">
        <w:t>they were widely used for research and educational purposes.</w:t>
      </w:r>
      <w:r w:rsidR="001A1047" w:rsidRPr="006A2AA9">
        <w:t xml:space="preserve"> </w:t>
      </w:r>
      <w:r w:rsidRPr="006A2AA9">
        <w:t xml:space="preserve">Additionally, Floodlight [53] which is a very popular </w:t>
      </w:r>
      <w:proofErr w:type="spellStart"/>
      <w:r w:rsidRPr="006A2AA9">
        <w:t>Javabased</w:t>
      </w:r>
      <w:proofErr w:type="spellEnd"/>
      <w:r w:rsidR="001A1047" w:rsidRPr="006A2AA9">
        <w:t xml:space="preserve"> </w:t>
      </w:r>
      <w:r w:rsidRPr="006A2AA9">
        <w:t>OpenFlow controller from Big Switch Networks, suffers</w:t>
      </w:r>
      <w:r w:rsidR="001A1047" w:rsidRPr="006A2AA9">
        <w:t xml:space="preserve"> </w:t>
      </w:r>
      <w:r w:rsidRPr="006A2AA9">
        <w:t>from serious security and resiliency issues. For instance,</w:t>
      </w:r>
      <w:r w:rsidR="001A1047" w:rsidRPr="006A2AA9">
        <w:t xml:space="preserve"> </w:t>
      </w:r>
      <w:r w:rsidRPr="006A2AA9">
        <w:t>Dhawan et al. [57] have reported that the centralized SDN</w:t>
      </w:r>
      <w:r w:rsidR="001A1047" w:rsidRPr="006A2AA9">
        <w:t xml:space="preserve"> </w:t>
      </w:r>
      <w:r w:rsidRPr="006A2AA9">
        <w:t>controller is inherently susceptible to Denial-of-Service (DoS)</w:t>
      </w:r>
      <w:r w:rsidR="001A1047" w:rsidRPr="006A2AA9">
        <w:t xml:space="preserve"> </w:t>
      </w:r>
      <w:r w:rsidRPr="006A2AA9">
        <w:t xml:space="preserve">attacks. Another subsequent version of Floodlight, called </w:t>
      </w:r>
      <w:proofErr w:type="spellStart"/>
      <w:r w:rsidRPr="006A2AA9">
        <w:t>SEFloodlight</w:t>
      </w:r>
      <w:proofErr w:type="spellEnd"/>
      <w:r w:rsidRPr="006A2AA9">
        <w:t>,</w:t>
      </w:r>
      <w:r w:rsidR="001A1047" w:rsidRPr="006A2AA9">
        <w:t xml:space="preserve"> </w:t>
      </w:r>
      <w:r w:rsidRPr="006A2AA9">
        <w:t>has therefore been released to overcome these</w:t>
      </w:r>
      <w:r w:rsidR="001A1047" w:rsidRPr="006A2AA9">
        <w:t xml:space="preserve"> </w:t>
      </w:r>
      <w:r w:rsidRPr="006A2AA9">
        <w:t>problems by integrating security applications. However, despite</w:t>
      </w:r>
      <w:r w:rsidR="001A1047" w:rsidRPr="006A2AA9">
        <w:t xml:space="preserve"> </w:t>
      </w:r>
      <w:r w:rsidRPr="006A2AA9">
        <w:t>the introduced security enhancements aimed at shielding</w:t>
      </w:r>
      <w:r w:rsidR="001A1047" w:rsidRPr="006A2AA9">
        <w:t xml:space="preserve"> </w:t>
      </w:r>
      <w:r w:rsidRPr="006A2AA9">
        <w:t>the centralized controller, the latter remains a potential weakness</w:t>
      </w:r>
      <w:r w:rsidR="001A1047" w:rsidRPr="006A2AA9">
        <w:t xml:space="preserve"> </w:t>
      </w:r>
      <w:r w:rsidRPr="006A2AA9">
        <w:t>compromising the whole network. In fact, the controlle</w:t>
      </w:r>
      <w:r w:rsidR="00FE7A41" w:rsidRPr="006A2AA9">
        <w:t>r</w:t>
      </w:r>
      <w:r w:rsidR="001A1047" w:rsidRPr="006A2AA9">
        <w:t xml:space="preserve"> </w:t>
      </w:r>
      <w:r w:rsidRPr="006A2AA9">
        <w:t>still maintains a single point of failure and bottlenecks even</w:t>
      </w:r>
      <w:r w:rsidR="00FE7A41" w:rsidRPr="006A2AA9">
        <w:t xml:space="preserve"> </w:t>
      </w:r>
      <w:r w:rsidRPr="006A2AA9">
        <w:t>if its latest version is less vulnerable to malicious attacks.</w:t>
      </w:r>
      <w:r w:rsidR="00FE7A41" w:rsidRPr="006A2AA9">
        <w:t xml:space="preserve"> </w:t>
      </w:r>
      <w:r w:rsidRPr="006A2AA9">
        <w:t>On the other hand, given its obvious performance and</w:t>
      </w:r>
      <w:r w:rsidR="00FE7A41" w:rsidRPr="006A2AA9">
        <w:t xml:space="preserve"> </w:t>
      </w:r>
      <w:r w:rsidRPr="006A2AA9">
        <w:t xml:space="preserve">functionality advantages, the </w:t>
      </w:r>
      <w:r w:rsidRPr="006A2AA9">
        <w:lastRenderedPageBreak/>
        <w:t>open-source Floodlight has been</w:t>
      </w:r>
      <w:r w:rsidR="00FE7A41" w:rsidRPr="006A2AA9">
        <w:t xml:space="preserve"> </w:t>
      </w:r>
      <w:r w:rsidRPr="006A2AA9">
        <w:t>extensively used to build other SDN controller platforms</w:t>
      </w:r>
      <w:r w:rsidR="00FE7A41" w:rsidRPr="006A2AA9">
        <w:t xml:space="preserve"> </w:t>
      </w:r>
      <w:r w:rsidRPr="006A2AA9">
        <w:t>supporting distributed architectures such as ONOS [58] and</w:t>
      </w:r>
      <w:r w:rsidR="00FE7A41" w:rsidRPr="006A2AA9">
        <w:t xml:space="preserve"> </w:t>
      </w:r>
      <w:r w:rsidRPr="006A2AA9">
        <w:t>DISCO [59].</w:t>
      </w:r>
    </w:p>
    <w:p w14:paraId="20346A17" w14:textId="4A6AE468" w:rsidR="007713E8" w:rsidRPr="006A2AA9" w:rsidRDefault="007713E8" w:rsidP="007713E8"/>
    <w:p w14:paraId="310E70FC" w14:textId="77777777" w:rsidR="001A1047" w:rsidRPr="006A2AA9" w:rsidRDefault="001A1047" w:rsidP="001A1047">
      <w:r w:rsidRPr="006A2AA9">
        <w:t>Distributed SDN control</w:t>
      </w:r>
    </w:p>
    <w:p w14:paraId="2E5A08CD" w14:textId="739D324A" w:rsidR="001A1047" w:rsidRPr="006A2AA9" w:rsidRDefault="001A1047" w:rsidP="001A1047">
      <w:r w:rsidRPr="006A2AA9">
        <w:t>Alternatively, physically-distributed control plane</w:t>
      </w:r>
      <w:r w:rsidR="00FE7A41" w:rsidRPr="006A2AA9">
        <w:t xml:space="preserve"> </w:t>
      </w:r>
      <w:r w:rsidRPr="006A2AA9">
        <w:t>architectures have received increased research attention</w:t>
      </w:r>
      <w:r w:rsidR="00FE7A41" w:rsidRPr="006A2AA9">
        <w:t xml:space="preserve"> </w:t>
      </w:r>
      <w:r w:rsidRPr="006A2AA9">
        <w:t>in recent years since they appeared as a potential solution</w:t>
      </w:r>
      <w:r w:rsidR="00FE7A41" w:rsidRPr="006A2AA9">
        <w:t xml:space="preserve"> </w:t>
      </w:r>
      <w:r w:rsidRPr="006A2AA9">
        <w:t>to mitigate the issues brought about by centralized SDN</w:t>
      </w:r>
      <w:r w:rsidR="00FE7A41" w:rsidRPr="006A2AA9">
        <w:t xml:space="preserve"> </w:t>
      </w:r>
      <w:r w:rsidRPr="006A2AA9">
        <w:t>architectures (poor scalability, Single Point of Failure</w:t>
      </w:r>
      <w:r w:rsidR="00FE7A41" w:rsidRPr="006A2AA9">
        <w:t xml:space="preserve"> </w:t>
      </w:r>
      <w:r w:rsidRPr="006A2AA9">
        <w:t>(SPOF), performance bottlenecks, etc). As a result, various</w:t>
      </w:r>
      <w:r w:rsidR="00FE7A41" w:rsidRPr="006A2AA9">
        <w:t xml:space="preserve"> </w:t>
      </w:r>
      <w:r w:rsidRPr="006A2AA9">
        <w:t>SDN control plane designs have been proposed in recent</w:t>
      </w:r>
      <w:r w:rsidR="00FE7A41" w:rsidRPr="006A2AA9">
        <w:t xml:space="preserve"> </w:t>
      </w:r>
      <w:r w:rsidRPr="006A2AA9">
        <w:t>literature. Yet, we discern two main categories of distributed</w:t>
      </w:r>
      <w:r w:rsidR="00FE7A41" w:rsidRPr="006A2AA9">
        <w:t xml:space="preserve"> </w:t>
      </w:r>
      <w:r w:rsidRPr="006A2AA9">
        <w:t>SDN control architectures based on the physical organization</w:t>
      </w:r>
      <w:r w:rsidR="00FE7A41" w:rsidRPr="006A2AA9">
        <w:t xml:space="preserve"> </w:t>
      </w:r>
      <w:r w:rsidRPr="006A2AA9">
        <w:t>of SDN controllers: A flat SDN control architecture and a</w:t>
      </w:r>
      <w:r w:rsidR="00FE7A41" w:rsidRPr="006A2AA9">
        <w:t xml:space="preserve"> </w:t>
      </w:r>
      <w:r w:rsidRPr="006A2AA9">
        <w:t>hierarchical SDN control architecture (see Figure 3).</w:t>
      </w:r>
    </w:p>
    <w:p w14:paraId="709F2835" w14:textId="77777777" w:rsidR="00030006" w:rsidRPr="006A2AA9" w:rsidRDefault="00030006" w:rsidP="001A1047"/>
    <w:p w14:paraId="4F107AE9" w14:textId="77777777" w:rsidR="001A1047" w:rsidRPr="006A2AA9" w:rsidRDefault="001A1047" w:rsidP="001A1047">
      <w:r w:rsidRPr="006A2AA9">
        <w:t>1) Flat SDN control:</w:t>
      </w:r>
    </w:p>
    <w:p w14:paraId="3B971870" w14:textId="09E84D5E" w:rsidR="001A1047" w:rsidRPr="006A2AA9" w:rsidRDefault="001A1047" w:rsidP="001A1047">
      <w:r w:rsidRPr="006A2AA9">
        <w:t>The flat structure implies the horizontal partitioning of</w:t>
      </w:r>
      <w:r w:rsidR="00FE7A41" w:rsidRPr="006A2AA9">
        <w:t xml:space="preserve"> </w:t>
      </w:r>
      <w:r w:rsidRPr="006A2AA9">
        <w:t>the network into multiple areas, each of which is handled</w:t>
      </w:r>
      <w:r w:rsidR="00FE7A41" w:rsidRPr="006A2AA9">
        <w:t xml:space="preserve"> </w:t>
      </w:r>
      <w:r w:rsidRPr="006A2AA9">
        <w:t>by a single controller in charge of managing a subset of</w:t>
      </w:r>
      <w:r w:rsidR="00FE7A41" w:rsidRPr="006A2AA9">
        <w:t xml:space="preserve"> </w:t>
      </w:r>
      <w:r w:rsidRPr="006A2AA9">
        <w:t>SDN switches. There are several advantages to organizing</w:t>
      </w:r>
      <w:r w:rsidR="00FE7A41" w:rsidRPr="006A2AA9">
        <w:t xml:space="preserve"> </w:t>
      </w:r>
      <w:r w:rsidRPr="006A2AA9">
        <w:t>controllers in such a flat style, including reduced control</w:t>
      </w:r>
      <w:r w:rsidR="00FE7A41" w:rsidRPr="006A2AA9">
        <w:t xml:space="preserve"> </w:t>
      </w:r>
      <w:r w:rsidRPr="006A2AA9">
        <w:t>latency and improved resiliency.</w:t>
      </w:r>
      <w:r w:rsidR="00FE7A41" w:rsidRPr="006A2AA9">
        <w:t xml:space="preserve"> </w:t>
      </w:r>
      <w:proofErr w:type="spellStart"/>
      <w:r w:rsidRPr="006A2AA9">
        <w:t>Onix</w:t>
      </w:r>
      <w:proofErr w:type="spellEnd"/>
      <w:r w:rsidRPr="006A2AA9">
        <w:t xml:space="preserve"> [60], </w:t>
      </w:r>
      <w:proofErr w:type="spellStart"/>
      <w:r w:rsidRPr="006A2AA9">
        <w:t>Hyperflow</w:t>
      </w:r>
      <w:proofErr w:type="spellEnd"/>
      <w:r w:rsidRPr="006A2AA9">
        <w:t xml:space="preserve"> [61] and ONOS [58] are typical examples</w:t>
      </w:r>
      <w:r w:rsidR="00FE7A41" w:rsidRPr="006A2AA9">
        <w:t xml:space="preserve"> </w:t>
      </w:r>
      <w:r w:rsidRPr="006A2AA9">
        <w:t>of flat physically-distributed controller platforms which</w:t>
      </w:r>
      <w:r w:rsidR="00FE7A41" w:rsidRPr="006A2AA9">
        <w:t xml:space="preserve"> </w:t>
      </w:r>
      <w:r w:rsidRPr="006A2AA9">
        <w:t>are initially designed to improve control plane scalability</w:t>
      </w:r>
      <w:r w:rsidR="00FE7A41" w:rsidRPr="006A2AA9">
        <w:t xml:space="preserve"> </w:t>
      </w:r>
      <w:r w:rsidRPr="006A2AA9">
        <w:t>through the use of multiple interconnected controllers sharing</w:t>
      </w:r>
      <w:r w:rsidR="00FE7A41" w:rsidRPr="006A2AA9">
        <w:t xml:space="preserve"> </w:t>
      </w:r>
      <w:r w:rsidRPr="006A2AA9">
        <w:t>a global network-wide view and allowing for the development</w:t>
      </w:r>
      <w:r w:rsidR="00FE7A41" w:rsidRPr="006A2AA9">
        <w:t xml:space="preserve"> </w:t>
      </w:r>
      <w:r w:rsidRPr="006A2AA9">
        <w:t>of centralized control applications. However, each of these</w:t>
      </w:r>
      <w:r w:rsidR="00FE7A41" w:rsidRPr="006A2AA9">
        <w:t xml:space="preserve"> </w:t>
      </w:r>
      <w:r w:rsidRPr="006A2AA9">
        <w:t>contributions takes a different approach to distribute controller</w:t>
      </w:r>
      <w:r w:rsidR="00FE7A41" w:rsidRPr="006A2AA9">
        <w:t xml:space="preserve"> </w:t>
      </w:r>
      <w:r w:rsidRPr="006A2AA9">
        <w:t>states and providing control plane scalability.</w:t>
      </w:r>
      <w:r w:rsidR="00FE7A41" w:rsidRPr="006A2AA9">
        <w:t xml:space="preserve"> </w:t>
      </w:r>
      <w:r w:rsidRPr="006A2AA9">
        <w:t xml:space="preserve">For example, </w:t>
      </w:r>
      <w:proofErr w:type="spellStart"/>
      <w:r w:rsidRPr="006A2AA9">
        <w:t>Onix</w:t>
      </w:r>
      <w:proofErr w:type="spellEnd"/>
      <w:r w:rsidRPr="006A2AA9">
        <w:t xml:space="preserve"> provides a good scalability through</w:t>
      </w:r>
      <w:r w:rsidR="00FE7A41" w:rsidRPr="006A2AA9">
        <w:t xml:space="preserve"> </w:t>
      </w:r>
      <w:r w:rsidRPr="006A2AA9">
        <w:t>additional partitioning and aggregation mechanisms. To be</w:t>
      </w:r>
      <w:r w:rsidR="00FE7A41" w:rsidRPr="006A2AA9">
        <w:t xml:space="preserve"> </w:t>
      </w:r>
      <w:r w:rsidRPr="006A2AA9">
        <w:t xml:space="preserve">more specific, </w:t>
      </w:r>
      <w:proofErr w:type="spellStart"/>
      <w:r w:rsidRPr="006A2AA9">
        <w:t>Onix</w:t>
      </w:r>
      <w:proofErr w:type="spellEnd"/>
      <w:r w:rsidRPr="006A2AA9">
        <w:t xml:space="preserve"> partitions the NIB (Network Information</w:t>
      </w:r>
      <w:r w:rsidR="00FE7A41" w:rsidRPr="006A2AA9">
        <w:t xml:space="preserve"> </w:t>
      </w:r>
      <w:r w:rsidRPr="006A2AA9">
        <w:t>Base) giving each controller instance responsibility for a</w:t>
      </w:r>
      <w:r w:rsidR="00FE7A41" w:rsidRPr="006A2AA9">
        <w:t xml:space="preserve"> </w:t>
      </w:r>
      <w:r w:rsidRPr="006A2AA9">
        <w:t>subset of the NIB and it aggregates by making application</w:t>
      </w:r>
      <w:r w:rsidR="00FE7A41" w:rsidRPr="006A2AA9">
        <w:t xml:space="preserve"> </w:t>
      </w:r>
      <w:r w:rsidRPr="006A2AA9">
        <w:t>reduce the fidelity of information before sharing it between</w:t>
      </w:r>
      <w:r w:rsidR="00FE7A41" w:rsidRPr="006A2AA9">
        <w:t xml:space="preserve"> </w:t>
      </w:r>
      <w:r w:rsidRPr="006A2AA9">
        <w:t xml:space="preserve">other </w:t>
      </w:r>
      <w:proofErr w:type="spellStart"/>
      <w:r w:rsidRPr="006A2AA9">
        <w:t>Onix</w:t>
      </w:r>
      <w:proofErr w:type="spellEnd"/>
      <w:r w:rsidRPr="006A2AA9">
        <w:t xml:space="preserve"> instances within the cluster. Similar to </w:t>
      </w:r>
      <w:proofErr w:type="spellStart"/>
      <w:r w:rsidRPr="006A2AA9">
        <w:t>Onix</w:t>
      </w:r>
      <w:proofErr w:type="spellEnd"/>
      <w:r w:rsidRPr="006A2AA9">
        <w:t>, each</w:t>
      </w:r>
      <w:r w:rsidR="00FE7A41" w:rsidRPr="006A2AA9">
        <w:t xml:space="preserve"> </w:t>
      </w:r>
      <w:r w:rsidRPr="006A2AA9">
        <w:t>ONOS instance (composing the cluster) that is responsible for</w:t>
      </w:r>
      <w:r w:rsidR="00FE7A41" w:rsidRPr="006A2AA9">
        <w:t xml:space="preserve"> </w:t>
      </w:r>
      <w:r w:rsidRPr="006A2AA9">
        <w:t>a subset of network devices holds a portion of the network</w:t>
      </w:r>
      <w:r w:rsidR="00FE7A41" w:rsidRPr="006A2AA9">
        <w:t xml:space="preserve"> </w:t>
      </w:r>
      <w:r w:rsidRPr="006A2AA9">
        <w:t xml:space="preserve">view that is also represented in a graph. Different from </w:t>
      </w:r>
      <w:proofErr w:type="spellStart"/>
      <w:r w:rsidRPr="006A2AA9">
        <w:t>Onix</w:t>
      </w:r>
      <w:proofErr w:type="spellEnd"/>
      <w:r w:rsidR="00FE7A41" w:rsidRPr="006A2AA9">
        <w:t xml:space="preserve"> </w:t>
      </w:r>
      <w:r w:rsidRPr="006A2AA9">
        <w:t xml:space="preserve">and ONOS, every controller in </w:t>
      </w:r>
      <w:proofErr w:type="spellStart"/>
      <w:r w:rsidRPr="006A2AA9">
        <w:t>HyperFlow</w:t>
      </w:r>
      <w:proofErr w:type="spellEnd"/>
      <w:r w:rsidRPr="006A2AA9">
        <w:t xml:space="preserve"> has the global</w:t>
      </w:r>
      <w:r w:rsidR="00FE7A41" w:rsidRPr="006A2AA9">
        <w:t xml:space="preserve"> </w:t>
      </w:r>
      <w:r w:rsidRPr="006A2AA9">
        <w:t>network view, thus getting the illusion of control over the</w:t>
      </w:r>
      <w:r w:rsidR="00FE7A41" w:rsidRPr="006A2AA9">
        <w:t xml:space="preserve"> </w:t>
      </w:r>
      <w:r w:rsidRPr="006A2AA9">
        <w:t xml:space="preserve">whole network. Yet, </w:t>
      </w:r>
      <w:proofErr w:type="spellStart"/>
      <w:r w:rsidRPr="006A2AA9">
        <w:t>HyperFlow</w:t>
      </w:r>
      <w:proofErr w:type="spellEnd"/>
      <w:r w:rsidRPr="006A2AA9">
        <w:t xml:space="preserve"> can be considered as a</w:t>
      </w:r>
      <w:r w:rsidR="00FE7A41" w:rsidRPr="006A2AA9">
        <w:t xml:space="preserve"> </w:t>
      </w:r>
      <w:r w:rsidRPr="006A2AA9">
        <w:t>scalable option for specific policies in which a small number</w:t>
      </w:r>
      <w:r w:rsidR="00FE7A41" w:rsidRPr="006A2AA9">
        <w:t xml:space="preserve"> </w:t>
      </w:r>
      <w:r w:rsidRPr="006A2AA9">
        <w:t>of network events affect the global network state. In that case,</w:t>
      </w:r>
      <w:r w:rsidR="00FE7A41" w:rsidRPr="006A2AA9">
        <w:t xml:space="preserve"> </w:t>
      </w:r>
      <w:r w:rsidRPr="006A2AA9">
        <w:t>scalability is ensured by propagating these (less frequent)</w:t>
      </w:r>
      <w:r w:rsidR="00FE7A41" w:rsidRPr="006A2AA9">
        <w:t xml:space="preserve"> </w:t>
      </w:r>
      <w:r w:rsidRPr="006A2AA9">
        <w:t>selected events through the event propagation system.</w:t>
      </w:r>
      <w:r w:rsidR="00FE7A41" w:rsidRPr="006A2AA9">
        <w:t xml:space="preserve"> </w:t>
      </w:r>
      <w:r w:rsidRPr="006A2AA9">
        <w:t>Furthermore, different mechanisms are put in place by these</w:t>
      </w:r>
      <w:r w:rsidR="00FE7A41" w:rsidRPr="006A2AA9">
        <w:t xml:space="preserve"> </w:t>
      </w:r>
      <w:r w:rsidRPr="006A2AA9">
        <w:t>distributed controller platforms to meet fault-tolerance and</w:t>
      </w:r>
      <w:r w:rsidR="00FE7A41" w:rsidRPr="006A2AA9">
        <w:t xml:space="preserve"> </w:t>
      </w:r>
      <w:r w:rsidRPr="006A2AA9">
        <w:t>reliability requirements in the event of failures or attacks.</w:t>
      </w:r>
      <w:r w:rsidR="00FE7A41" w:rsidRPr="006A2AA9">
        <w:t xml:space="preserve"> </w:t>
      </w:r>
      <w:proofErr w:type="spellStart"/>
      <w:r w:rsidRPr="006A2AA9">
        <w:t>Onix</w:t>
      </w:r>
      <w:proofErr w:type="spellEnd"/>
      <w:r w:rsidRPr="006A2AA9">
        <w:t xml:space="preserve"> [60] uses different recovery mechanisms depending</w:t>
      </w:r>
      <w:r w:rsidR="00FE7A41" w:rsidRPr="006A2AA9">
        <w:t xml:space="preserve"> </w:t>
      </w:r>
      <w:r w:rsidRPr="006A2AA9">
        <w:t xml:space="preserve">on the detected failures. </w:t>
      </w:r>
      <w:proofErr w:type="spellStart"/>
      <w:r w:rsidRPr="006A2AA9">
        <w:t>Onix</w:t>
      </w:r>
      <w:proofErr w:type="spellEnd"/>
      <w:r w:rsidRPr="006A2AA9">
        <w:t xml:space="preserve"> instance failure is most of the</w:t>
      </w:r>
      <w:r w:rsidR="00FE7A41" w:rsidRPr="006A2AA9">
        <w:t xml:space="preserve"> </w:t>
      </w:r>
      <w:r w:rsidRPr="006A2AA9">
        <w:t>time handled by distributed coordination mechanisms among</w:t>
      </w:r>
      <w:r w:rsidR="00FE7A41" w:rsidRPr="006A2AA9">
        <w:t xml:space="preserve"> </w:t>
      </w:r>
      <w:r w:rsidRPr="006A2AA9">
        <w:t>replicas whereas network element/link failures are under the</w:t>
      </w:r>
      <w:r w:rsidR="00FE7A41" w:rsidRPr="006A2AA9">
        <w:t xml:space="preserve"> </w:t>
      </w:r>
      <w:r w:rsidRPr="006A2AA9">
        <w:t xml:space="preserve">full responsibility of applications developed atop </w:t>
      </w:r>
      <w:proofErr w:type="spellStart"/>
      <w:r w:rsidRPr="006A2AA9">
        <w:t>Onix</w:t>
      </w:r>
      <w:proofErr w:type="spellEnd"/>
      <w:r w:rsidRPr="006A2AA9">
        <w:t>. Besides,</w:t>
      </w:r>
      <w:r w:rsidR="00FE7A41" w:rsidRPr="006A2AA9">
        <w:t xml:space="preserve"> </w:t>
      </w:r>
      <w:proofErr w:type="spellStart"/>
      <w:r w:rsidRPr="006A2AA9">
        <w:t>Onix</w:t>
      </w:r>
      <w:proofErr w:type="spellEnd"/>
      <w:r w:rsidRPr="006A2AA9">
        <w:t xml:space="preserve"> is assumed reliable when it comes to connectivity</w:t>
      </w:r>
      <w:r w:rsidR="00FE7A41" w:rsidRPr="006A2AA9">
        <w:t xml:space="preserve"> </w:t>
      </w:r>
      <w:r w:rsidRPr="006A2AA9">
        <w:t>infrastructure failures as it can dedicate the failure recovery</w:t>
      </w:r>
      <w:r w:rsidR="00FE7A41" w:rsidRPr="006A2AA9">
        <w:t xml:space="preserve"> </w:t>
      </w:r>
      <w:r w:rsidRPr="006A2AA9">
        <w:t>task to a separate management backbone that uses a multipathing</w:t>
      </w:r>
      <w:r w:rsidR="00FE7A41" w:rsidRPr="006A2AA9">
        <w:t xml:space="preserve"> </w:t>
      </w:r>
      <w:r w:rsidRPr="006A2AA9">
        <w:t>protocol.</w:t>
      </w:r>
    </w:p>
    <w:p w14:paraId="5C81227E" w14:textId="7C9996EC" w:rsidR="001A1047" w:rsidRPr="006A2AA9" w:rsidRDefault="001A1047" w:rsidP="001A1047">
      <w:r w:rsidRPr="006A2AA9">
        <w:t xml:space="preserve">Likewise, </w:t>
      </w:r>
      <w:proofErr w:type="spellStart"/>
      <w:r w:rsidRPr="006A2AA9">
        <w:t>Hyperflow</w:t>
      </w:r>
      <w:proofErr w:type="spellEnd"/>
      <w:r w:rsidRPr="006A2AA9">
        <w:t xml:space="preserve"> [61] focuses on ensuring resiliency</w:t>
      </w:r>
      <w:r w:rsidR="00FE7A41" w:rsidRPr="006A2AA9">
        <w:t xml:space="preserve"> </w:t>
      </w:r>
      <w:r w:rsidRPr="006A2AA9">
        <w:t>and fault tolerance as a means for achieving availability.</w:t>
      </w:r>
      <w:r w:rsidR="00FE7A41" w:rsidRPr="006A2AA9">
        <w:t xml:space="preserve"> </w:t>
      </w:r>
      <w:r w:rsidRPr="006A2AA9">
        <w:t>When a controller failure is discovered by the failure detection</w:t>
      </w:r>
      <w:r w:rsidR="00FE7A41" w:rsidRPr="006A2AA9">
        <w:t xml:space="preserve"> </w:t>
      </w:r>
      <w:r w:rsidRPr="006A2AA9">
        <w:t xml:space="preserve">mechanisms deployed by its publish/subscribe </w:t>
      </w:r>
      <w:proofErr w:type="spellStart"/>
      <w:r w:rsidRPr="006A2AA9">
        <w:t>WheelFS</w:t>
      </w:r>
      <w:proofErr w:type="spellEnd"/>
      <w:r w:rsidRPr="006A2AA9">
        <w:t xml:space="preserve"> [62]</w:t>
      </w:r>
      <w:r w:rsidR="00FE7A41" w:rsidRPr="006A2AA9">
        <w:t xml:space="preserve"> </w:t>
      </w:r>
      <w:r w:rsidRPr="006A2AA9">
        <w:t xml:space="preserve">system, </w:t>
      </w:r>
      <w:proofErr w:type="spellStart"/>
      <w:r w:rsidRPr="006A2AA9">
        <w:t>HyperFlow</w:t>
      </w:r>
      <w:proofErr w:type="spellEnd"/>
      <w:r w:rsidRPr="006A2AA9">
        <w:t xml:space="preserve"> reconfigures the affected switches and</w:t>
      </w:r>
      <w:r w:rsidR="00FE7A41" w:rsidRPr="006A2AA9">
        <w:t xml:space="preserve"> </w:t>
      </w:r>
      <w:r w:rsidRPr="006A2AA9">
        <w:t>redirects them to another nearby controller instance (from a</w:t>
      </w:r>
      <w:r w:rsidR="00FE7A41" w:rsidRPr="006A2AA9">
        <w:t xml:space="preserve"> </w:t>
      </w:r>
      <w:r w:rsidR="00AA49B0" w:rsidRPr="006A2AA9">
        <w:t>neighbour’s</w:t>
      </w:r>
      <w:r w:rsidRPr="006A2AA9">
        <w:t xml:space="preserve"> site). Alongside this ability to tackle component</w:t>
      </w:r>
      <w:r w:rsidR="00FE7A41" w:rsidRPr="006A2AA9">
        <w:t xml:space="preserve"> </w:t>
      </w:r>
      <w:r w:rsidRPr="006A2AA9">
        <w:t xml:space="preserve">failures, </w:t>
      </w:r>
      <w:proofErr w:type="spellStart"/>
      <w:r w:rsidRPr="006A2AA9">
        <w:t>HyperFlow</w:t>
      </w:r>
      <w:proofErr w:type="spellEnd"/>
      <w:r w:rsidRPr="006A2AA9">
        <w:t xml:space="preserve"> is resilient to network partitioning thanks</w:t>
      </w:r>
      <w:r w:rsidR="00FE7A41" w:rsidRPr="006A2AA9">
        <w:t xml:space="preserve"> </w:t>
      </w:r>
      <w:r w:rsidRPr="006A2AA9">
        <w:t xml:space="preserve">to the partition tolerance property of </w:t>
      </w:r>
      <w:proofErr w:type="spellStart"/>
      <w:r w:rsidRPr="006A2AA9">
        <w:t>WheelFS</w:t>
      </w:r>
      <w:proofErr w:type="spellEnd"/>
      <w:r w:rsidRPr="006A2AA9">
        <w:t>. In fact, in</w:t>
      </w:r>
      <w:r w:rsidR="00FE7A41" w:rsidRPr="006A2AA9">
        <w:t xml:space="preserve"> </w:t>
      </w:r>
      <w:r w:rsidRPr="006A2AA9">
        <w:t xml:space="preserve">the presence of a network partitioning, </w:t>
      </w:r>
      <w:proofErr w:type="spellStart"/>
      <w:r w:rsidRPr="006A2AA9">
        <w:t>WheelFS</w:t>
      </w:r>
      <w:proofErr w:type="spellEnd"/>
      <w:r w:rsidRPr="006A2AA9">
        <w:t xml:space="preserve"> partitions</w:t>
      </w:r>
      <w:r w:rsidR="00FE7A41" w:rsidRPr="006A2AA9">
        <w:t xml:space="preserve"> </w:t>
      </w:r>
      <w:r w:rsidRPr="006A2AA9">
        <w:t xml:space="preserve">continue to operate independently, thus </w:t>
      </w:r>
      <w:r w:rsidR="00AA49B0" w:rsidRPr="006A2AA9">
        <w:t>favouring</w:t>
      </w:r>
      <w:r w:rsidRPr="006A2AA9">
        <w:t xml:space="preserve"> availability.</w:t>
      </w:r>
      <w:r w:rsidR="00FE7A41" w:rsidRPr="006A2AA9">
        <w:t xml:space="preserve"> </w:t>
      </w:r>
      <w:r w:rsidRPr="006A2AA9">
        <w:t>Similarly, ONOS [58] considers fault-tolerance as a prerequisite</w:t>
      </w:r>
      <w:r w:rsidR="00FE7A41" w:rsidRPr="006A2AA9">
        <w:t xml:space="preserve"> </w:t>
      </w:r>
      <w:r w:rsidRPr="006A2AA9">
        <w:t>for adopting SDN in Service Provider networks. ONOS’s</w:t>
      </w:r>
      <w:r w:rsidR="00FE7A41" w:rsidRPr="006A2AA9">
        <w:t xml:space="preserve"> </w:t>
      </w:r>
      <w:r w:rsidRPr="006A2AA9">
        <w:t>distributed control plane guards against controller instance</w:t>
      </w:r>
      <w:r w:rsidR="00FE7A41" w:rsidRPr="006A2AA9">
        <w:t xml:space="preserve"> </w:t>
      </w:r>
      <w:r w:rsidRPr="006A2AA9">
        <w:t>failures by connecting, from the onset, each SDN switch to</w:t>
      </w:r>
      <w:r w:rsidR="00FE7A41" w:rsidRPr="006A2AA9">
        <w:t xml:space="preserve"> </w:t>
      </w:r>
      <w:r w:rsidRPr="006A2AA9">
        <w:t>more than one SDN controller; its master controller and other</w:t>
      </w:r>
      <w:r w:rsidR="00FE7A41" w:rsidRPr="006A2AA9">
        <w:t xml:space="preserve"> </w:t>
      </w:r>
      <w:r w:rsidRPr="006A2AA9">
        <w:t>backup controllers (from other domains) that may take over</w:t>
      </w:r>
      <w:r w:rsidR="00FE7A41" w:rsidRPr="006A2AA9">
        <w:t xml:space="preserve"> </w:t>
      </w:r>
      <w:r w:rsidRPr="006A2AA9">
        <w:t>in the wake of master controller failures. Load balancing</w:t>
      </w:r>
      <w:r w:rsidR="00FE7A41" w:rsidRPr="006A2AA9">
        <w:t xml:space="preserve"> </w:t>
      </w:r>
      <w:r w:rsidRPr="006A2AA9">
        <w:t xml:space="preserve">mechanisms are also provided to balance the </w:t>
      </w:r>
      <w:proofErr w:type="spellStart"/>
      <w:r w:rsidRPr="006A2AA9">
        <w:t>mastership</w:t>
      </w:r>
      <w:proofErr w:type="spellEnd"/>
      <w:r w:rsidRPr="006A2AA9">
        <w:t xml:space="preserve"> of</w:t>
      </w:r>
      <w:r w:rsidR="00FE7A41" w:rsidRPr="006A2AA9">
        <w:t xml:space="preserve"> </w:t>
      </w:r>
      <w:r w:rsidRPr="006A2AA9">
        <w:t>switches among the controllers of the cluster for scalability</w:t>
      </w:r>
      <w:r w:rsidR="00FE7A41" w:rsidRPr="006A2AA9">
        <w:t xml:space="preserve"> </w:t>
      </w:r>
      <w:r w:rsidRPr="006A2AA9">
        <w:t>purposes. Besides, ONOS incorporates additional recovery</w:t>
      </w:r>
      <w:r w:rsidR="00FE7A41" w:rsidRPr="006A2AA9">
        <w:t xml:space="preserve"> </w:t>
      </w:r>
      <w:r w:rsidRPr="006A2AA9">
        <w:t>protocols, such as the Anti-Entropy protocol [63], for healing</w:t>
      </w:r>
      <w:r w:rsidR="00FE7A41" w:rsidRPr="006A2AA9">
        <w:t xml:space="preserve"> </w:t>
      </w:r>
      <w:r w:rsidRPr="006A2AA9">
        <w:t>from lost updates due to such controller crashes.</w:t>
      </w:r>
      <w:r w:rsidR="00FE7A41" w:rsidRPr="006A2AA9">
        <w:t xml:space="preserve"> </w:t>
      </w:r>
      <w:r w:rsidRPr="006A2AA9">
        <w:t>Recent SDN controller platform solutions [64, 65, 66, 67,</w:t>
      </w:r>
      <w:r w:rsidR="00FE7A41" w:rsidRPr="006A2AA9">
        <w:t xml:space="preserve"> 6</w:t>
      </w:r>
      <w:r w:rsidRPr="006A2AA9">
        <w:t>8, 69] focused specifically on improving fault-tolerance in</w:t>
      </w:r>
      <w:r w:rsidR="00FE7A41" w:rsidRPr="006A2AA9">
        <w:t xml:space="preserve"> </w:t>
      </w:r>
      <w:r w:rsidRPr="006A2AA9">
        <w:t>the distributed SDN control plane. Some of these works</w:t>
      </w:r>
      <w:r w:rsidR="00FE7A41" w:rsidRPr="006A2AA9">
        <w:t xml:space="preserve"> </w:t>
      </w:r>
      <w:r w:rsidRPr="006A2AA9">
        <w:t>assumed a simplified flat design where the SDN control was</w:t>
      </w:r>
      <w:r w:rsidR="00FE7A41" w:rsidRPr="006A2AA9">
        <w:t xml:space="preserve"> </w:t>
      </w:r>
      <w:r w:rsidRPr="006A2AA9">
        <w:t>centralized. However, since the main focus was placed at the</w:t>
      </w:r>
      <w:r w:rsidR="00FE7A41" w:rsidRPr="006A2AA9">
        <w:t xml:space="preserve"> </w:t>
      </w:r>
      <w:r w:rsidRPr="006A2AA9">
        <w:t>fault-tolerance aspect, we believe that their ideas and their</w:t>
      </w:r>
      <w:r w:rsidR="00FE7A41" w:rsidRPr="006A2AA9">
        <w:t xml:space="preserve"> </w:t>
      </w:r>
      <w:r w:rsidRPr="006A2AA9">
        <w:t>fault-tolerance approaches can be leveraged in the context of</w:t>
      </w:r>
      <w:r w:rsidR="00FE7A41" w:rsidRPr="006A2AA9">
        <w:t xml:space="preserve"> </w:t>
      </w:r>
      <w:r w:rsidRPr="006A2AA9">
        <w:t>medium to large scale SDNs where the network control is</w:t>
      </w:r>
      <w:r w:rsidR="00FE7A41" w:rsidRPr="006A2AA9">
        <w:t xml:space="preserve"> </w:t>
      </w:r>
      <w:r w:rsidRPr="006A2AA9">
        <w:t>physically distributed among multiple controllers.</w:t>
      </w:r>
    </w:p>
    <w:p w14:paraId="107F5928" w14:textId="70D87DBF" w:rsidR="001A1047" w:rsidRPr="006A2AA9" w:rsidRDefault="001A1047" w:rsidP="001A1047">
      <w:r w:rsidRPr="006A2AA9">
        <w:lastRenderedPageBreak/>
        <w:t>In particular, Botelho et. al [70] developed a hybrid SDN</w:t>
      </w:r>
      <w:r w:rsidR="00FE7A41" w:rsidRPr="006A2AA9">
        <w:t xml:space="preserve"> </w:t>
      </w:r>
      <w:r w:rsidRPr="006A2AA9">
        <w:t>controller architecture that combines both passive and active</w:t>
      </w:r>
      <w:r w:rsidR="00FE7A41" w:rsidRPr="006A2AA9">
        <w:t xml:space="preserve"> </w:t>
      </w:r>
      <w:r w:rsidRPr="006A2AA9">
        <w:t>replication approaches for achieving control plane fault</w:t>
      </w:r>
      <w:r w:rsidR="00FE7A41" w:rsidRPr="006A2AA9">
        <w:t xml:space="preserve"> </w:t>
      </w:r>
      <w:r w:rsidRPr="006A2AA9">
        <w:t>tolerance.</w:t>
      </w:r>
      <w:r w:rsidR="00FE7A41" w:rsidRPr="006A2AA9">
        <w:t xml:space="preserve"> </w:t>
      </w:r>
      <w:proofErr w:type="spellStart"/>
      <w:r w:rsidRPr="006A2AA9">
        <w:t>SMaRtLight</w:t>
      </w:r>
      <w:proofErr w:type="spellEnd"/>
      <w:r w:rsidRPr="006A2AA9">
        <w:t xml:space="preserve"> adopts a simple Floodlight [53]-based</w:t>
      </w:r>
      <w:r w:rsidR="00FE7A41" w:rsidRPr="006A2AA9">
        <w:t xml:space="preserve"> </w:t>
      </w:r>
      <w:r w:rsidRPr="006A2AA9">
        <w:t>multi-controller design following OpenFlow 1.3, where one</w:t>
      </w:r>
      <w:r w:rsidR="00FE7A41" w:rsidRPr="006A2AA9">
        <w:t xml:space="preserve"> </w:t>
      </w:r>
      <w:r w:rsidRPr="006A2AA9">
        <w:t>main controller (the primary) manages all network switches,</w:t>
      </w:r>
      <w:r w:rsidR="00FE7A41" w:rsidRPr="006A2AA9">
        <w:t xml:space="preserve"> </w:t>
      </w:r>
      <w:r w:rsidRPr="006A2AA9">
        <w:t>and other controller replicas monitor the primary controller</w:t>
      </w:r>
      <w:r w:rsidR="00FE7A41" w:rsidRPr="006A2AA9">
        <w:t xml:space="preserve"> </w:t>
      </w:r>
      <w:r w:rsidRPr="006A2AA9">
        <w:t>and serve as backups in case it fails.</w:t>
      </w:r>
      <w:r w:rsidR="00FE7A41" w:rsidRPr="006A2AA9">
        <w:t xml:space="preserve"> </w:t>
      </w:r>
      <w:r w:rsidRPr="006A2AA9">
        <w:t>This variant of a traditional passive replication system relies</w:t>
      </w:r>
      <w:r w:rsidR="00FE7A41" w:rsidRPr="006A2AA9">
        <w:t xml:space="preserve"> </w:t>
      </w:r>
      <w:r w:rsidRPr="006A2AA9">
        <w:t>on an external data store that is implemented using a modern</w:t>
      </w:r>
      <w:r w:rsidR="00FE7A41" w:rsidRPr="006A2AA9">
        <w:t xml:space="preserve"> </w:t>
      </w:r>
      <w:r w:rsidRPr="006A2AA9">
        <w:t xml:space="preserve">active Replicated State Machine (RSM) built with a </w:t>
      </w:r>
      <w:proofErr w:type="spellStart"/>
      <w:r w:rsidRPr="006A2AA9">
        <w:t>Paxoslike</w:t>
      </w:r>
      <w:proofErr w:type="spellEnd"/>
      <w:r w:rsidR="00FE7A41" w:rsidRPr="006A2AA9">
        <w:t xml:space="preserve"> </w:t>
      </w:r>
      <w:r w:rsidRPr="006A2AA9">
        <w:t>protocol (BFT-</w:t>
      </w:r>
      <w:proofErr w:type="spellStart"/>
      <w:r w:rsidRPr="006A2AA9">
        <w:t>SMaRt</w:t>
      </w:r>
      <w:proofErr w:type="spellEnd"/>
      <w:r w:rsidRPr="006A2AA9">
        <w:t xml:space="preserve"> [71]) to ensure fault-tolerance and</w:t>
      </w:r>
      <w:r w:rsidR="00FE7A41" w:rsidRPr="006A2AA9">
        <w:t xml:space="preserve"> </w:t>
      </w:r>
      <w:r w:rsidRPr="006A2AA9">
        <w:t>strong consistency. This shared data store is used for storing</w:t>
      </w:r>
      <w:r w:rsidR="00FE7A41" w:rsidRPr="006A2AA9">
        <w:t xml:space="preserve"> </w:t>
      </w:r>
      <w:r w:rsidRPr="006A2AA9">
        <w:t>the network and application state (the common global NIB)</w:t>
      </w:r>
      <w:r w:rsidR="00FE7A41" w:rsidRPr="006A2AA9">
        <w:t xml:space="preserve"> </w:t>
      </w:r>
      <w:r w:rsidRPr="006A2AA9">
        <w:t>and also for coordinating fault detection and leader election</w:t>
      </w:r>
      <w:r w:rsidR="00FE7A41" w:rsidRPr="006A2AA9">
        <w:t xml:space="preserve"> </w:t>
      </w:r>
      <w:r w:rsidRPr="006A2AA9">
        <w:t>operations between controller replicas that run a lease management</w:t>
      </w:r>
      <w:r w:rsidR="00FE7A41" w:rsidRPr="006A2AA9">
        <w:t xml:space="preserve"> </w:t>
      </w:r>
      <w:r w:rsidRPr="006A2AA9">
        <w:t>algorithm.</w:t>
      </w:r>
    </w:p>
    <w:p w14:paraId="1C49DB46" w14:textId="40A54DD8" w:rsidR="001A1047" w:rsidRPr="006A2AA9" w:rsidRDefault="001A1047" w:rsidP="001A1047">
      <w:r w:rsidRPr="006A2AA9">
        <w:t>In case of a failure of the primary controller, the elected</w:t>
      </w:r>
      <w:r w:rsidR="00FE7A41" w:rsidRPr="006A2AA9">
        <w:t xml:space="preserve"> </w:t>
      </w:r>
      <w:r w:rsidRPr="006A2AA9">
        <w:t>backup controller starts reading the current state from the</w:t>
      </w:r>
      <w:r w:rsidR="00FE7A41" w:rsidRPr="006A2AA9">
        <w:t xml:space="preserve"> </w:t>
      </w:r>
      <w:r w:rsidRPr="006A2AA9">
        <w:t>shared consistent data store in order to mitigate the cold-start</w:t>
      </w:r>
      <w:r w:rsidR="00FE7A41" w:rsidRPr="006A2AA9">
        <w:t xml:space="preserve"> </w:t>
      </w:r>
      <w:r w:rsidRPr="006A2AA9">
        <w:t>(empty state) issue associated with traditional passive replication</w:t>
      </w:r>
      <w:r w:rsidR="00FE7A41" w:rsidRPr="006A2AA9">
        <w:t xml:space="preserve"> </w:t>
      </w:r>
      <w:r w:rsidRPr="006A2AA9">
        <w:t>approaches, and thereby ensure a smoother transition to</w:t>
      </w:r>
      <w:r w:rsidR="00FE7A41" w:rsidRPr="006A2AA9">
        <w:t xml:space="preserve"> </w:t>
      </w:r>
      <w:r w:rsidRPr="006A2AA9">
        <w:t>the new primary controller role.</w:t>
      </w:r>
      <w:r w:rsidR="00FE7A41" w:rsidRPr="006A2AA9">
        <w:t xml:space="preserve"> </w:t>
      </w:r>
      <w:r w:rsidRPr="006A2AA9">
        <w:t xml:space="preserve">The limited feasibility of the deployed controller </w:t>
      </w:r>
      <w:r w:rsidR="00AA49B0" w:rsidRPr="006A2AA9">
        <w:t>fault tolerance</w:t>
      </w:r>
      <w:r w:rsidR="00FE7A41" w:rsidRPr="006A2AA9">
        <w:t xml:space="preserve"> </w:t>
      </w:r>
      <w:r w:rsidRPr="006A2AA9">
        <w:t>strategy is warranted by the limited scope of the</w:t>
      </w:r>
      <w:r w:rsidR="00FE7A41" w:rsidRPr="006A2AA9">
        <w:t xml:space="preserve"> </w:t>
      </w:r>
      <w:proofErr w:type="spellStart"/>
      <w:r w:rsidRPr="006A2AA9">
        <w:t>SMaRtLight</w:t>
      </w:r>
      <w:proofErr w:type="spellEnd"/>
      <w:r w:rsidRPr="006A2AA9">
        <w:t xml:space="preserve"> solution which is only intended for small to</w:t>
      </w:r>
      <w:r w:rsidR="00FE7A41" w:rsidRPr="006A2AA9">
        <w:t xml:space="preserve"> </w:t>
      </w:r>
      <w:r w:rsidRPr="006A2AA9">
        <w:t>medium-sized SDN networks. On the other hand, in large-scale</w:t>
      </w:r>
      <w:r w:rsidR="00FE7A41" w:rsidRPr="006A2AA9">
        <w:t xml:space="preserve"> </w:t>
      </w:r>
      <w:r w:rsidRPr="006A2AA9">
        <w:t>deployments, adopting a simplified Master-Slave approach,</w:t>
      </w:r>
      <w:r w:rsidR="00FE7A41" w:rsidRPr="006A2AA9">
        <w:t xml:space="preserve"> </w:t>
      </w:r>
      <w:r w:rsidRPr="006A2AA9">
        <w:t>and more importantly, assuming a single main controller</w:t>
      </w:r>
      <w:r w:rsidR="00FE7A41" w:rsidRPr="006A2AA9">
        <w:t xml:space="preserve"> </w:t>
      </w:r>
      <w:r w:rsidRPr="006A2AA9">
        <w:t>scheme where one controller replica must retrieve all the</w:t>
      </w:r>
      <w:r w:rsidR="00FE7A41" w:rsidRPr="006A2AA9">
        <w:t xml:space="preserve"> </w:t>
      </w:r>
      <w:r w:rsidRPr="006A2AA9">
        <w:t>network state from the shared data store in failure scenarios,</w:t>
      </w:r>
      <w:r w:rsidR="00FE7A41" w:rsidRPr="006A2AA9">
        <w:t xml:space="preserve"> </w:t>
      </w:r>
      <w:r w:rsidRPr="006A2AA9">
        <w:t>have major disadvantages in terms of increased latency and</w:t>
      </w:r>
      <w:r w:rsidR="00FE7A41" w:rsidRPr="006A2AA9">
        <w:t xml:space="preserve"> </w:t>
      </w:r>
      <w:r w:rsidRPr="006A2AA9">
        <w:t>failover time.</w:t>
      </w:r>
    </w:p>
    <w:p w14:paraId="186C5532" w14:textId="6DD0866D" w:rsidR="001A1047" w:rsidRPr="006A2AA9" w:rsidRDefault="001A1047" w:rsidP="001A1047">
      <w:r w:rsidRPr="006A2AA9">
        <w:t xml:space="preserve">Similarly, the </w:t>
      </w:r>
      <w:proofErr w:type="spellStart"/>
      <w:r w:rsidRPr="006A2AA9">
        <w:t>Ravana</w:t>
      </w:r>
      <w:proofErr w:type="spellEnd"/>
      <w:r w:rsidRPr="006A2AA9">
        <w:t xml:space="preserve"> controller platform proposal [66]</w:t>
      </w:r>
      <w:r w:rsidR="00FE7A41" w:rsidRPr="006A2AA9">
        <w:t xml:space="preserve"> </w:t>
      </w:r>
      <w:r w:rsidRPr="006A2AA9">
        <w:t>addresses the issue of recovering from complete fail-stop</w:t>
      </w:r>
      <w:r w:rsidR="00FE7A41" w:rsidRPr="006A2AA9">
        <w:t xml:space="preserve"> </w:t>
      </w:r>
      <w:r w:rsidRPr="006A2AA9">
        <w:t>controller crashes. It offers the abstraction of a fault-free</w:t>
      </w:r>
      <w:r w:rsidR="00030006" w:rsidRPr="006A2AA9">
        <w:t xml:space="preserve"> </w:t>
      </w:r>
      <w:r w:rsidRPr="006A2AA9">
        <w:t>centralized SDN controller to unmodified control applications</w:t>
      </w:r>
      <w:r w:rsidR="00030006" w:rsidRPr="006A2AA9">
        <w:t xml:space="preserve"> </w:t>
      </w:r>
      <w:r w:rsidRPr="006A2AA9">
        <w:t>which are relieved of the burden of handling controller failures.</w:t>
      </w:r>
      <w:r w:rsidR="00030006" w:rsidRPr="006A2AA9">
        <w:t xml:space="preserve"> </w:t>
      </w:r>
      <w:r w:rsidRPr="006A2AA9">
        <w:t>Accordingly, network programmers write application programs</w:t>
      </w:r>
      <w:r w:rsidR="00030006" w:rsidRPr="006A2AA9">
        <w:t xml:space="preserve"> </w:t>
      </w:r>
      <w:r w:rsidRPr="006A2AA9">
        <w:t xml:space="preserve">for a single main controller and the transparent </w:t>
      </w:r>
      <w:proofErr w:type="spellStart"/>
      <w:r w:rsidRPr="006A2AA9">
        <w:t>masterslave</w:t>
      </w:r>
      <w:proofErr w:type="spellEnd"/>
      <w:r w:rsidR="00030006" w:rsidRPr="006A2AA9">
        <w:t xml:space="preserve"> </w:t>
      </w:r>
      <w:proofErr w:type="spellStart"/>
      <w:r w:rsidRPr="006A2AA9">
        <w:t>Ravana</w:t>
      </w:r>
      <w:proofErr w:type="spellEnd"/>
      <w:r w:rsidRPr="006A2AA9">
        <w:t xml:space="preserve"> protocol takes care of replicating, seamlessly and</w:t>
      </w:r>
      <w:r w:rsidR="00030006" w:rsidRPr="006A2AA9">
        <w:t xml:space="preserve"> </w:t>
      </w:r>
      <w:r w:rsidRPr="006A2AA9">
        <w:t>consistently, the control logic to other backup controllers for</w:t>
      </w:r>
      <w:r w:rsidR="00030006" w:rsidRPr="006A2AA9">
        <w:t xml:space="preserve"> </w:t>
      </w:r>
      <w:r w:rsidRPr="006A2AA9">
        <w:t>fault-tolerance.</w:t>
      </w:r>
      <w:r w:rsidR="00030006" w:rsidRPr="006A2AA9">
        <w:t xml:space="preserve"> </w:t>
      </w:r>
      <w:r w:rsidRPr="006A2AA9">
        <w:t xml:space="preserve">The </w:t>
      </w:r>
      <w:proofErr w:type="spellStart"/>
      <w:r w:rsidRPr="006A2AA9">
        <w:t>Ravana</w:t>
      </w:r>
      <w:proofErr w:type="spellEnd"/>
      <w:r w:rsidRPr="006A2AA9">
        <w:t xml:space="preserve"> approach deploys enhanced Replicated State</w:t>
      </w:r>
      <w:r w:rsidR="00030006" w:rsidRPr="006A2AA9">
        <w:t xml:space="preserve"> </w:t>
      </w:r>
      <w:r w:rsidRPr="006A2AA9">
        <w:t xml:space="preserve">Machine (RSM) techniques that are extended with </w:t>
      </w:r>
      <w:proofErr w:type="spellStart"/>
      <w:r w:rsidRPr="006A2AA9">
        <w:t>switchside</w:t>
      </w:r>
      <w:proofErr w:type="spellEnd"/>
      <w:r w:rsidR="00030006" w:rsidRPr="006A2AA9">
        <w:t xml:space="preserve"> </w:t>
      </w:r>
      <w:r w:rsidRPr="006A2AA9">
        <w:t>mechanisms to ensure that control messages are processed</w:t>
      </w:r>
      <w:r w:rsidR="00030006" w:rsidRPr="006A2AA9">
        <w:t xml:space="preserve"> </w:t>
      </w:r>
      <w:r w:rsidRPr="006A2AA9">
        <w:t>transactionally with ordered and exactly-once semantics</w:t>
      </w:r>
      <w:r w:rsidR="00030006" w:rsidRPr="006A2AA9">
        <w:t xml:space="preserve"> </w:t>
      </w:r>
      <w:r w:rsidRPr="006A2AA9">
        <w:t xml:space="preserve">even in the presence of failures. The three </w:t>
      </w:r>
      <w:proofErr w:type="spellStart"/>
      <w:r w:rsidRPr="006A2AA9">
        <w:t>Ravana</w:t>
      </w:r>
      <w:proofErr w:type="spellEnd"/>
      <w:r w:rsidRPr="006A2AA9">
        <w:t xml:space="preserve"> prototype</w:t>
      </w:r>
      <w:r w:rsidR="00030006" w:rsidRPr="006A2AA9">
        <w:t xml:space="preserve"> </w:t>
      </w:r>
      <w:r w:rsidRPr="006A2AA9">
        <w:t>components, namely the Ryu [72]-based controller runtime,</w:t>
      </w:r>
      <w:r w:rsidR="00030006" w:rsidRPr="006A2AA9">
        <w:t xml:space="preserve"> </w:t>
      </w:r>
      <w:r w:rsidRPr="006A2AA9">
        <w:t>the switch runtime, and the control channel interface, work</w:t>
      </w:r>
      <w:r w:rsidR="00030006" w:rsidRPr="006A2AA9">
        <w:t xml:space="preserve"> </w:t>
      </w:r>
      <w:r w:rsidRPr="006A2AA9">
        <w:t>cooperatively to guarantee the desired correctness and robustness</w:t>
      </w:r>
      <w:r w:rsidR="00030006" w:rsidRPr="006A2AA9">
        <w:t xml:space="preserve"> </w:t>
      </w:r>
      <w:r w:rsidRPr="006A2AA9">
        <w:t>properties of a fault-tolerant logically centralized SDN</w:t>
      </w:r>
      <w:r w:rsidR="00030006" w:rsidRPr="006A2AA9">
        <w:t xml:space="preserve"> </w:t>
      </w:r>
      <w:r w:rsidRPr="006A2AA9">
        <w:t>controller.</w:t>
      </w:r>
      <w:r w:rsidR="00030006" w:rsidRPr="006A2AA9">
        <w:t xml:space="preserve"> </w:t>
      </w:r>
      <w:r w:rsidRPr="006A2AA9">
        <w:t>More specifically, when the master controller crashes, the</w:t>
      </w:r>
      <w:r w:rsidR="00030006" w:rsidRPr="006A2AA9">
        <w:t xml:space="preserve"> </w:t>
      </w:r>
      <w:proofErr w:type="spellStart"/>
      <w:r w:rsidRPr="006A2AA9">
        <w:t>Ravana</w:t>
      </w:r>
      <w:proofErr w:type="spellEnd"/>
      <w:r w:rsidRPr="006A2AA9">
        <w:t xml:space="preserve"> protocol detects the failure within a short failover</w:t>
      </w:r>
      <w:r w:rsidR="00030006" w:rsidRPr="006A2AA9">
        <w:t xml:space="preserve"> </w:t>
      </w:r>
      <w:r w:rsidRPr="006A2AA9">
        <w:t>time and elects the standby slave controller to take over using</w:t>
      </w:r>
      <w:r w:rsidR="00030006" w:rsidRPr="006A2AA9">
        <w:t xml:space="preserve"> </w:t>
      </w:r>
      <w:r w:rsidRPr="006A2AA9">
        <w:t>Zookeeper [73]-like failure detection and leader election</w:t>
      </w:r>
      <w:r w:rsidR="00030006" w:rsidRPr="006A2AA9">
        <w:t xml:space="preserve"> </w:t>
      </w:r>
      <w:r w:rsidRPr="006A2AA9">
        <w:t>mechanisms. The new leader finishes processing any logged</w:t>
      </w:r>
      <w:r w:rsidR="00030006" w:rsidRPr="006A2AA9">
        <w:t xml:space="preserve"> </w:t>
      </w:r>
      <w:r w:rsidRPr="006A2AA9">
        <w:t>events in order to catch up with the failed master controller</w:t>
      </w:r>
      <w:r w:rsidR="00030006" w:rsidRPr="006A2AA9">
        <w:t xml:space="preserve"> </w:t>
      </w:r>
      <w:r w:rsidRPr="006A2AA9">
        <w:t>state. Then, it registers with the affected switches in the role</w:t>
      </w:r>
      <w:r w:rsidR="00030006" w:rsidRPr="006A2AA9">
        <w:t xml:space="preserve"> </w:t>
      </w:r>
      <w:r w:rsidRPr="006A2AA9">
        <w:t>of the new master before proceeding with normal controller</w:t>
      </w:r>
      <w:r w:rsidR="00030006" w:rsidRPr="006A2AA9">
        <w:t xml:space="preserve"> </w:t>
      </w:r>
      <w:r w:rsidRPr="006A2AA9">
        <w:t>operations.</w:t>
      </w:r>
    </w:p>
    <w:p w14:paraId="73C1F9E8" w14:textId="77777777" w:rsidR="00030006" w:rsidRPr="006A2AA9" w:rsidRDefault="00030006" w:rsidP="001A1047"/>
    <w:p w14:paraId="0F0D0D9F" w14:textId="77777777" w:rsidR="001A1047" w:rsidRPr="006A2AA9" w:rsidRDefault="001A1047" w:rsidP="001A1047">
      <w:r w:rsidRPr="006A2AA9">
        <w:t>2) Hierarchical SDN control:</w:t>
      </w:r>
    </w:p>
    <w:p w14:paraId="6FBCA955" w14:textId="4690BB70" w:rsidR="001A1047" w:rsidRPr="006A2AA9" w:rsidRDefault="001A1047" w:rsidP="001A1047">
      <w:r w:rsidRPr="006A2AA9">
        <w:t>The hierarchical SDN control architecture assumes that the</w:t>
      </w:r>
      <w:r w:rsidR="00030006" w:rsidRPr="006A2AA9">
        <w:t xml:space="preserve"> </w:t>
      </w:r>
      <w:r w:rsidRPr="006A2AA9">
        <w:t>network control plane is vertically partitioned into multiple</w:t>
      </w:r>
      <w:r w:rsidR="00030006" w:rsidRPr="006A2AA9">
        <w:t xml:space="preserve"> </w:t>
      </w:r>
      <w:r w:rsidRPr="006A2AA9">
        <w:t>levels (layers) depending on the required services. According</w:t>
      </w:r>
      <w:r w:rsidR="00030006" w:rsidRPr="006A2AA9">
        <w:t xml:space="preserve"> </w:t>
      </w:r>
      <w:r w:rsidRPr="006A2AA9">
        <w:t>to [74], a hierarchical organization of the control plane can</w:t>
      </w:r>
      <w:r w:rsidR="00030006" w:rsidRPr="006A2AA9">
        <w:t xml:space="preserve"> </w:t>
      </w:r>
      <w:r w:rsidRPr="006A2AA9">
        <w:t>improve SDN scalability and performance.</w:t>
      </w:r>
      <w:r w:rsidR="00030006" w:rsidRPr="006A2AA9">
        <w:t xml:space="preserve"> </w:t>
      </w:r>
      <w:r w:rsidRPr="006A2AA9">
        <w:t xml:space="preserve">To improve scalability, </w:t>
      </w:r>
      <w:proofErr w:type="spellStart"/>
      <w:r w:rsidRPr="006A2AA9">
        <w:t>Kandoo</w:t>
      </w:r>
      <w:proofErr w:type="spellEnd"/>
      <w:r w:rsidRPr="006A2AA9">
        <w:t xml:space="preserve"> [31] assumes a hierarchical</w:t>
      </w:r>
      <w:r w:rsidR="00030006" w:rsidRPr="006A2AA9">
        <w:t xml:space="preserve"> </w:t>
      </w:r>
      <w:r w:rsidRPr="006A2AA9">
        <w:t>two-layer control structure that partitions control applications</w:t>
      </w:r>
      <w:r w:rsidR="00030006" w:rsidRPr="006A2AA9">
        <w:t xml:space="preserve"> </w:t>
      </w:r>
      <w:r w:rsidRPr="006A2AA9">
        <w:t xml:space="preserve">into local and global. Contrary to </w:t>
      </w:r>
      <w:proofErr w:type="spellStart"/>
      <w:r w:rsidRPr="006A2AA9">
        <w:t>DevoFlow</w:t>
      </w:r>
      <w:proofErr w:type="spellEnd"/>
      <w:r w:rsidRPr="006A2AA9">
        <w:t xml:space="preserve"> [28] and DIFANE</w:t>
      </w:r>
      <w:r w:rsidR="00030006" w:rsidRPr="006A2AA9">
        <w:t xml:space="preserve"> </w:t>
      </w:r>
      <w:r w:rsidRPr="006A2AA9">
        <w:t xml:space="preserve">[27], </w:t>
      </w:r>
      <w:proofErr w:type="spellStart"/>
      <w:r w:rsidRPr="006A2AA9">
        <w:t>Kandoo</w:t>
      </w:r>
      <w:proofErr w:type="spellEnd"/>
      <w:r w:rsidRPr="006A2AA9">
        <w:t xml:space="preserve"> proposes to reduce the overall stress on the</w:t>
      </w:r>
      <w:r w:rsidR="00030006" w:rsidRPr="006A2AA9">
        <w:t xml:space="preserve"> </w:t>
      </w:r>
      <w:r w:rsidRPr="006A2AA9">
        <w:t>control plane without the need to modify OpenFlow switches.</w:t>
      </w:r>
      <w:r w:rsidR="00030006" w:rsidRPr="006A2AA9">
        <w:t xml:space="preserve"> I</w:t>
      </w:r>
      <w:r w:rsidRPr="006A2AA9">
        <w:t>nstead, it establishes a two-level hierarchical control plane,</w:t>
      </w:r>
      <w:r w:rsidR="00030006" w:rsidRPr="006A2AA9">
        <w:t xml:space="preserve"> </w:t>
      </w:r>
      <w:r w:rsidRPr="006A2AA9">
        <w:t>where frequent events occurring near the data path are handled</w:t>
      </w:r>
      <w:r w:rsidR="00030006" w:rsidRPr="006A2AA9">
        <w:t xml:space="preserve"> </w:t>
      </w:r>
      <w:r w:rsidRPr="006A2AA9">
        <w:t>by the bottom layer (local controllers with no interconnection</w:t>
      </w:r>
      <w:r w:rsidR="00030006" w:rsidRPr="006A2AA9">
        <w:t xml:space="preserve"> </w:t>
      </w:r>
      <w:r w:rsidRPr="006A2AA9">
        <w:t>running local applications) and non-local events requiring a</w:t>
      </w:r>
      <w:r w:rsidR="00030006" w:rsidRPr="006A2AA9">
        <w:t xml:space="preserve"> </w:t>
      </w:r>
      <w:r w:rsidRPr="006A2AA9">
        <w:t>network-wide view are handled by the top layer (a logically</w:t>
      </w:r>
      <w:r w:rsidR="00030006" w:rsidRPr="006A2AA9">
        <w:t xml:space="preserve"> </w:t>
      </w:r>
      <w:r w:rsidRPr="006A2AA9">
        <w:t>centralized root controller running non-local applications and</w:t>
      </w:r>
      <w:r w:rsidR="00030006" w:rsidRPr="006A2AA9">
        <w:t xml:space="preserve"> </w:t>
      </w:r>
      <w:r w:rsidRPr="006A2AA9">
        <w:t>managing local controllers).</w:t>
      </w:r>
    </w:p>
    <w:p w14:paraId="2AB762C8" w14:textId="5D161821" w:rsidR="001A1047" w:rsidRPr="006A2AA9" w:rsidRDefault="001A1047" w:rsidP="001A1047">
      <w:r w:rsidRPr="006A2AA9">
        <w:t>Despite the obvious scalability advantages of such a control</w:t>
      </w:r>
      <w:r w:rsidR="00030006" w:rsidRPr="006A2AA9">
        <w:t xml:space="preserve"> </w:t>
      </w:r>
      <w:r w:rsidRPr="006A2AA9">
        <w:t>plane configuration where local controllers can scale linearly</w:t>
      </w:r>
      <w:r w:rsidR="00030006" w:rsidRPr="006A2AA9">
        <w:t xml:space="preserve"> </w:t>
      </w:r>
      <w:r w:rsidRPr="006A2AA9">
        <w:t xml:space="preserve">as they do not share information, </w:t>
      </w:r>
      <w:proofErr w:type="spellStart"/>
      <w:r w:rsidRPr="006A2AA9">
        <w:t>Kandoo</w:t>
      </w:r>
      <w:proofErr w:type="spellEnd"/>
      <w:r w:rsidRPr="006A2AA9">
        <w:t xml:space="preserve"> did not envision</w:t>
      </w:r>
      <w:r w:rsidR="00030006" w:rsidRPr="006A2AA9">
        <w:t xml:space="preserve"> </w:t>
      </w:r>
      <w:r w:rsidRPr="006A2AA9">
        <w:t>fault-tolerance and resiliency strategies to protect itself from</w:t>
      </w:r>
      <w:r w:rsidR="00030006" w:rsidRPr="006A2AA9">
        <w:t xml:space="preserve"> </w:t>
      </w:r>
      <w:r w:rsidRPr="006A2AA9">
        <w:t>potential failures and attacks in the data and control planes.</w:t>
      </w:r>
      <w:r w:rsidR="00030006" w:rsidRPr="006A2AA9">
        <w:t xml:space="preserve"> </w:t>
      </w:r>
      <w:r w:rsidRPr="006A2AA9">
        <w:t xml:space="preserve">Besides, from a developer perspective, </w:t>
      </w:r>
      <w:proofErr w:type="spellStart"/>
      <w:r w:rsidRPr="006A2AA9">
        <w:t>Kandoo</w:t>
      </w:r>
      <w:proofErr w:type="spellEnd"/>
      <w:r w:rsidRPr="006A2AA9">
        <w:t xml:space="preserve"> imposes</w:t>
      </w:r>
      <w:r w:rsidR="00030006" w:rsidRPr="006A2AA9">
        <w:t xml:space="preserve"> </w:t>
      </w:r>
      <w:r w:rsidRPr="006A2AA9">
        <w:t xml:space="preserve">some </w:t>
      </w:r>
      <w:proofErr w:type="spellStart"/>
      <w:r w:rsidRPr="006A2AA9">
        <w:t>kandoo</w:t>
      </w:r>
      <w:proofErr w:type="spellEnd"/>
      <w:r w:rsidRPr="006A2AA9">
        <w:t>-specific conditions on the control applications</w:t>
      </w:r>
      <w:r w:rsidR="00030006" w:rsidRPr="006A2AA9">
        <w:t xml:space="preserve"> </w:t>
      </w:r>
      <w:r w:rsidRPr="006A2AA9">
        <w:t>developed on top of it, in such a way that makes them aware</w:t>
      </w:r>
      <w:r w:rsidR="00030006" w:rsidRPr="006A2AA9">
        <w:t xml:space="preserve"> </w:t>
      </w:r>
      <w:r w:rsidRPr="006A2AA9">
        <w:t>of its existence.</w:t>
      </w:r>
      <w:r w:rsidR="00030006" w:rsidRPr="006A2AA9">
        <w:t xml:space="preserve"> </w:t>
      </w:r>
      <w:r w:rsidRPr="006A2AA9">
        <w:t>On the other hand, Google’s B4 [75, 76], a private intradomain</w:t>
      </w:r>
      <w:r w:rsidR="00030006" w:rsidRPr="006A2AA9">
        <w:t xml:space="preserve"> </w:t>
      </w:r>
      <w:r w:rsidRPr="006A2AA9">
        <w:t xml:space="preserve">software-defined WAN connecting their data </w:t>
      </w:r>
      <w:proofErr w:type="spellStart"/>
      <w:r w:rsidRPr="006A2AA9">
        <w:t>centers</w:t>
      </w:r>
      <w:proofErr w:type="spellEnd"/>
      <w:r w:rsidR="00030006" w:rsidRPr="006A2AA9">
        <w:t xml:space="preserve"> </w:t>
      </w:r>
      <w:r w:rsidRPr="006A2AA9">
        <w:t>across the planet, proposes a two-level hierarchical control</w:t>
      </w:r>
      <w:r w:rsidR="00030006" w:rsidRPr="006A2AA9">
        <w:t xml:space="preserve"> </w:t>
      </w:r>
      <w:r w:rsidRPr="006A2AA9">
        <w:t>framework for improving scalability. At the lower layer,</w:t>
      </w:r>
      <w:r w:rsidR="00030006" w:rsidRPr="006A2AA9">
        <w:t xml:space="preserve"> </w:t>
      </w:r>
      <w:r w:rsidRPr="006A2AA9">
        <w:t>each data-</w:t>
      </w:r>
      <w:proofErr w:type="spellStart"/>
      <w:r w:rsidRPr="006A2AA9">
        <w:t>center</w:t>
      </w:r>
      <w:proofErr w:type="spellEnd"/>
      <w:r w:rsidRPr="006A2AA9">
        <w:t xml:space="preserve"> site is handled by an </w:t>
      </w:r>
      <w:proofErr w:type="spellStart"/>
      <w:r w:rsidRPr="006A2AA9">
        <w:t>Onix</w:t>
      </w:r>
      <w:proofErr w:type="spellEnd"/>
      <w:r w:rsidRPr="006A2AA9">
        <w:t>-based [60] SDN</w:t>
      </w:r>
      <w:r w:rsidR="00030006" w:rsidRPr="006A2AA9">
        <w:t xml:space="preserve"> </w:t>
      </w:r>
      <w:r w:rsidRPr="006A2AA9">
        <w:t>controller hosting local site-level control applications. These</w:t>
      </w:r>
      <w:r w:rsidR="00030006" w:rsidRPr="006A2AA9">
        <w:t xml:space="preserve"> </w:t>
      </w:r>
      <w:r w:rsidRPr="006A2AA9">
        <w:t>site controllers are managed by a global SDN Gateway that</w:t>
      </w:r>
      <w:r w:rsidR="00030006" w:rsidRPr="006A2AA9">
        <w:t xml:space="preserve"> </w:t>
      </w:r>
      <w:r w:rsidRPr="006A2AA9">
        <w:t xml:space="preserve">collects network information from multiple sites through </w:t>
      </w:r>
      <w:proofErr w:type="spellStart"/>
      <w:r w:rsidRPr="006A2AA9">
        <w:t>sitelevel</w:t>
      </w:r>
      <w:proofErr w:type="spellEnd"/>
      <w:r w:rsidR="00030006" w:rsidRPr="006A2AA9">
        <w:t xml:space="preserve"> </w:t>
      </w:r>
      <w:r w:rsidRPr="006A2AA9">
        <w:t>TE services and sends them to a logically centralized TE</w:t>
      </w:r>
      <w:r w:rsidR="00030006" w:rsidRPr="006A2AA9">
        <w:t xml:space="preserve"> </w:t>
      </w:r>
      <w:r w:rsidRPr="006A2AA9">
        <w:t>server which also operates at the upper layer of the control</w:t>
      </w:r>
      <w:r w:rsidR="00030006" w:rsidRPr="006A2AA9">
        <w:t xml:space="preserve"> </w:t>
      </w:r>
      <w:r w:rsidRPr="006A2AA9">
        <w:t>hierarchy. Based on an abstract topology, the latter enforces</w:t>
      </w:r>
      <w:r w:rsidR="00030006" w:rsidRPr="006A2AA9">
        <w:t xml:space="preserve"> </w:t>
      </w:r>
      <w:r w:rsidRPr="006A2AA9">
        <w:t>high-level TE policies that are mainly aimed at optimizing</w:t>
      </w:r>
      <w:r w:rsidR="00030006" w:rsidRPr="006A2AA9">
        <w:t xml:space="preserve"> </w:t>
      </w:r>
      <w:r w:rsidRPr="006A2AA9">
        <w:lastRenderedPageBreak/>
        <w:t>bandwidth allocation between competing applications across</w:t>
      </w:r>
      <w:r w:rsidR="00030006" w:rsidRPr="006A2AA9">
        <w:t xml:space="preserve"> </w:t>
      </w:r>
      <w:r w:rsidRPr="006A2AA9">
        <w:t>the different data-</w:t>
      </w:r>
      <w:proofErr w:type="spellStart"/>
      <w:r w:rsidRPr="006A2AA9">
        <w:t>center</w:t>
      </w:r>
      <w:proofErr w:type="spellEnd"/>
      <w:r w:rsidRPr="006A2AA9">
        <w:t xml:space="preserve"> sites. That being said, the TE server</w:t>
      </w:r>
      <w:r w:rsidR="00030006" w:rsidRPr="006A2AA9">
        <w:t xml:space="preserve"> p</w:t>
      </w:r>
      <w:r w:rsidRPr="006A2AA9">
        <w:t>rograms these forwarding rules at the different sites through</w:t>
      </w:r>
      <w:r w:rsidR="00030006" w:rsidRPr="006A2AA9">
        <w:t xml:space="preserve"> </w:t>
      </w:r>
      <w:r w:rsidRPr="006A2AA9">
        <w:t>the same gateway API. These TE entries will be installed into</w:t>
      </w:r>
      <w:r w:rsidR="00030006" w:rsidRPr="006A2AA9">
        <w:t xml:space="preserve"> h</w:t>
      </w:r>
      <w:r w:rsidRPr="006A2AA9">
        <w:t>igher-priority switch forwarding tables alongside the standard</w:t>
      </w:r>
      <w:r w:rsidR="00030006" w:rsidRPr="006A2AA9">
        <w:t xml:space="preserve"> </w:t>
      </w:r>
      <w:r w:rsidRPr="006A2AA9">
        <w:t>shortest-path forwarding tables. In this context, it is worth</w:t>
      </w:r>
      <w:r w:rsidR="00030006" w:rsidRPr="006A2AA9">
        <w:t xml:space="preserve"> </w:t>
      </w:r>
      <w:r w:rsidRPr="006A2AA9">
        <w:t>mentioning that the topology abstraction which consists in</w:t>
      </w:r>
      <w:r w:rsidR="00030006" w:rsidRPr="006A2AA9">
        <w:t xml:space="preserve"> </w:t>
      </w:r>
      <w:r w:rsidRPr="006A2AA9">
        <w:t>abstracting each site into a super-node with an aggregated</w:t>
      </w:r>
      <w:r w:rsidR="00030006" w:rsidRPr="006A2AA9">
        <w:t xml:space="preserve"> </w:t>
      </w:r>
      <w:r w:rsidRPr="006A2AA9">
        <w:t>super-trunk to a remote site is key to improving the scalability</w:t>
      </w:r>
      <w:r w:rsidR="00030006" w:rsidRPr="006A2AA9">
        <w:t xml:space="preserve"> </w:t>
      </w:r>
      <w:r w:rsidRPr="006A2AA9">
        <w:t>of the B4 network. Indeed, this abstraction hides the details</w:t>
      </w:r>
      <w:r w:rsidR="00030006" w:rsidRPr="006A2AA9">
        <w:t xml:space="preserve"> a</w:t>
      </w:r>
      <w:r w:rsidRPr="006A2AA9">
        <w:t>nd complexity from the logically centralized TE controller,</w:t>
      </w:r>
      <w:r w:rsidR="00030006" w:rsidRPr="006A2AA9">
        <w:t xml:space="preserve"> </w:t>
      </w:r>
      <w:r w:rsidRPr="006A2AA9">
        <w:t>thereby allowing it to run protocols at a coarse granularity</w:t>
      </w:r>
      <w:r w:rsidR="00030006" w:rsidRPr="006A2AA9">
        <w:t xml:space="preserve"> </w:t>
      </w:r>
      <w:r w:rsidRPr="006A2AA9">
        <w:t>based on a global controller view and, more importantly</w:t>
      </w:r>
      <w:r w:rsidR="00030006" w:rsidRPr="006A2AA9">
        <w:t xml:space="preserve"> </w:t>
      </w:r>
      <w:r w:rsidRPr="006A2AA9">
        <w:t>preventing it from becoming a serious performance bottleneck.</w:t>
      </w:r>
      <w:r w:rsidR="00030006" w:rsidRPr="006A2AA9">
        <w:t xml:space="preserve"> </w:t>
      </w:r>
      <w:r w:rsidRPr="006A2AA9">
        <w:t xml:space="preserve">Unlike </w:t>
      </w:r>
      <w:proofErr w:type="spellStart"/>
      <w:r w:rsidRPr="006A2AA9">
        <w:t>Kandoo</w:t>
      </w:r>
      <w:proofErr w:type="spellEnd"/>
      <w:r w:rsidRPr="006A2AA9">
        <w:t xml:space="preserve"> [31], B4 [75] deploys robust reliability</w:t>
      </w:r>
      <w:r w:rsidR="00030006" w:rsidRPr="006A2AA9">
        <w:t xml:space="preserve"> </w:t>
      </w:r>
      <w:r w:rsidRPr="006A2AA9">
        <w:t>and fault-tolerance mechanisms at both levels of the control</w:t>
      </w:r>
      <w:r w:rsidR="00030006" w:rsidRPr="006A2AA9">
        <w:t xml:space="preserve"> </w:t>
      </w:r>
      <w:r w:rsidRPr="006A2AA9">
        <w:t>hierarchy in order to enhance the B4 system availability. These</w:t>
      </w:r>
      <w:r w:rsidR="00030006" w:rsidRPr="006A2AA9">
        <w:t xml:space="preserve"> </w:t>
      </w:r>
      <w:r w:rsidRPr="006A2AA9">
        <w:t>mechanisms have been especially enhanced after experiencing</w:t>
      </w:r>
      <w:r w:rsidR="00030006" w:rsidRPr="006A2AA9">
        <w:t xml:space="preserve"> </w:t>
      </w:r>
      <w:r w:rsidRPr="006A2AA9">
        <w:t xml:space="preserve">a large-scale B4 outage. In particular, </w:t>
      </w:r>
      <w:proofErr w:type="spellStart"/>
      <w:r w:rsidRPr="006A2AA9">
        <w:t>Paxos</w:t>
      </w:r>
      <w:proofErr w:type="spellEnd"/>
      <w:r w:rsidRPr="006A2AA9">
        <w:t xml:space="preserve"> [77] is used for</w:t>
      </w:r>
      <w:r w:rsidR="00030006" w:rsidRPr="006A2AA9">
        <w:t xml:space="preserve"> </w:t>
      </w:r>
      <w:r w:rsidRPr="006A2AA9">
        <w:t>detecting and handling the primary controller failure within</w:t>
      </w:r>
      <w:r w:rsidR="00030006" w:rsidRPr="006A2AA9">
        <w:t xml:space="preserve"> </w:t>
      </w:r>
      <w:r w:rsidRPr="006A2AA9">
        <w:t>each data-</w:t>
      </w:r>
      <w:proofErr w:type="spellStart"/>
      <w:r w:rsidRPr="006A2AA9">
        <w:t>center</w:t>
      </w:r>
      <w:proofErr w:type="spellEnd"/>
      <w:r w:rsidRPr="006A2AA9">
        <w:t xml:space="preserve"> site by electing a new leader controller</w:t>
      </w:r>
      <w:r w:rsidR="00030006" w:rsidRPr="006A2AA9">
        <w:t xml:space="preserve"> </w:t>
      </w:r>
      <w:r w:rsidRPr="006A2AA9">
        <w:t>among a set of reachable standby instances. On the other</w:t>
      </w:r>
      <w:r w:rsidR="00030006" w:rsidRPr="006A2AA9">
        <w:t xml:space="preserve"> </w:t>
      </w:r>
      <w:r w:rsidRPr="006A2AA9">
        <w:t>hand, network failures at the upper layer are addressed by</w:t>
      </w:r>
      <w:r w:rsidR="00030006" w:rsidRPr="006A2AA9">
        <w:t xml:space="preserve"> </w:t>
      </w:r>
      <w:r w:rsidRPr="006A2AA9">
        <w:t>the logically centralized TE controller which adapts to failed</w:t>
      </w:r>
      <w:r w:rsidR="00030006" w:rsidRPr="006A2AA9">
        <w:t xml:space="preserve"> </w:t>
      </w:r>
      <w:r w:rsidRPr="006A2AA9">
        <w:t>or unresponsive site controllers in the bandwidth allocation</w:t>
      </w:r>
      <w:r w:rsidR="00030006" w:rsidRPr="006A2AA9">
        <w:t xml:space="preserve"> </w:t>
      </w:r>
      <w:r w:rsidRPr="006A2AA9">
        <w:t>process. Additionally, B4 is resilient against other failure</w:t>
      </w:r>
      <w:r w:rsidR="00030006" w:rsidRPr="006A2AA9">
        <w:t xml:space="preserve"> </w:t>
      </w:r>
      <w:r w:rsidRPr="006A2AA9">
        <w:t>scenarios where the upper-level TE controller encounters</w:t>
      </w:r>
      <w:r w:rsidR="00030006" w:rsidRPr="006A2AA9">
        <w:t xml:space="preserve"> </w:t>
      </w:r>
      <w:r w:rsidRPr="006A2AA9">
        <w:t>major problems in reaching the lower-level site controllers</w:t>
      </w:r>
      <w:r w:rsidR="00030006" w:rsidRPr="006A2AA9">
        <w:t xml:space="preserve"> </w:t>
      </w:r>
      <w:r w:rsidRPr="006A2AA9">
        <w:t>(e.g. TE operation/session failures). Moreover, B4 guards</w:t>
      </w:r>
      <w:r w:rsidR="00030006" w:rsidRPr="006A2AA9">
        <w:t xml:space="preserve"> </w:t>
      </w:r>
      <w:r w:rsidRPr="006A2AA9">
        <w:t>against the failure of the logically centralized TE controller by</w:t>
      </w:r>
      <w:r w:rsidR="00030006" w:rsidRPr="006A2AA9">
        <w:t xml:space="preserve"> </w:t>
      </w:r>
      <w:r w:rsidRPr="006A2AA9">
        <w:t>geographically replicating TE servers across multiple WAN</w:t>
      </w:r>
      <w:r w:rsidR="00030006" w:rsidRPr="006A2AA9">
        <w:t xml:space="preserve"> </w:t>
      </w:r>
      <w:r w:rsidRPr="006A2AA9">
        <w:t>sites (one master TE server and four secondary hot standbys).</w:t>
      </w:r>
      <w:r w:rsidR="00030006" w:rsidRPr="006A2AA9">
        <w:t xml:space="preserve"> </w:t>
      </w:r>
      <w:r w:rsidRPr="006A2AA9">
        <w:t>Finally, another fault recovery mechanism is used in case</w:t>
      </w:r>
      <w:r w:rsidR="00030006" w:rsidRPr="006A2AA9">
        <w:t xml:space="preserve"> </w:t>
      </w:r>
      <w:r w:rsidRPr="006A2AA9">
        <w:t>the TE controller service itself faces serious problems. That</w:t>
      </w:r>
      <w:r w:rsidR="00030006" w:rsidRPr="006A2AA9">
        <w:t xml:space="preserve"> </w:t>
      </w:r>
      <w:r w:rsidRPr="006A2AA9">
        <w:t>mechanism stops the TE service and enables the standard</w:t>
      </w:r>
      <w:r w:rsidR="00030006" w:rsidRPr="006A2AA9">
        <w:t xml:space="preserve"> </w:t>
      </w:r>
      <w:r w:rsidRPr="006A2AA9">
        <w:t>shortest-path routing mechanism as an independent service. In the same spirit, Espresso [78] is another interesting SDN</w:t>
      </w:r>
      <w:r w:rsidR="00030006" w:rsidRPr="006A2AA9">
        <w:t xml:space="preserve"> </w:t>
      </w:r>
      <w:r w:rsidRPr="006A2AA9">
        <w:t>contribution that represents the latest and more challenging</w:t>
      </w:r>
      <w:r w:rsidR="00030006" w:rsidRPr="006A2AA9">
        <w:t xml:space="preserve"> </w:t>
      </w:r>
      <w:r w:rsidRPr="006A2AA9">
        <w:t>pillar of Google’s SDN strategy. Building on the previous</w:t>
      </w:r>
      <w:r w:rsidR="00030006" w:rsidRPr="006A2AA9">
        <w:t xml:space="preserve"> </w:t>
      </w:r>
      <w:r w:rsidRPr="006A2AA9">
        <w:t>three layers of that strategy (the B4 WAN [75], the Andromeda</w:t>
      </w:r>
      <w:r w:rsidR="00030006" w:rsidRPr="006A2AA9">
        <w:t xml:space="preserve"> </w:t>
      </w:r>
      <w:r w:rsidRPr="006A2AA9">
        <w:t xml:space="preserve">NFV stack and the Jupiter data </w:t>
      </w:r>
      <w:proofErr w:type="spellStart"/>
      <w:r w:rsidRPr="006A2AA9">
        <w:t>center</w:t>
      </w:r>
      <w:proofErr w:type="spellEnd"/>
      <w:r w:rsidRPr="006A2AA9">
        <w:t xml:space="preserve"> interconnect), Espresso</w:t>
      </w:r>
      <w:r w:rsidR="00030006" w:rsidRPr="006A2AA9">
        <w:t xml:space="preserve"> </w:t>
      </w:r>
      <w:r w:rsidRPr="006A2AA9">
        <w:t>extends the SDN approach to the peering edge of Google’s</w:t>
      </w:r>
      <w:r w:rsidR="00030006" w:rsidRPr="006A2AA9">
        <w:t xml:space="preserve"> </w:t>
      </w:r>
      <w:r w:rsidRPr="006A2AA9">
        <w:t>network where it connects to other networks worldwide.</w:t>
      </w:r>
      <w:r w:rsidR="00030006" w:rsidRPr="006A2AA9">
        <w:t xml:space="preserve"> C</w:t>
      </w:r>
      <w:r w:rsidRPr="006A2AA9">
        <w:t>onsidered as a large-scale SDN deployment for the public</w:t>
      </w:r>
      <w:r w:rsidR="00030006" w:rsidRPr="006A2AA9">
        <w:t xml:space="preserve"> </w:t>
      </w:r>
      <w:r w:rsidRPr="006A2AA9">
        <w:t>Internet, Espresso, which has been in production for more</w:t>
      </w:r>
      <w:r w:rsidR="00030006" w:rsidRPr="006A2AA9">
        <w:t xml:space="preserve"> </w:t>
      </w:r>
      <w:r w:rsidRPr="006A2AA9">
        <w:t>than two years, routes over 22% of Google’s total traffic to</w:t>
      </w:r>
      <w:r w:rsidR="00030006" w:rsidRPr="006A2AA9">
        <w:t xml:space="preserve"> </w:t>
      </w:r>
      <w:r w:rsidRPr="006A2AA9">
        <w:t>the Internet. More specifically, the Espresso technology allows</w:t>
      </w:r>
      <w:r w:rsidR="00030006" w:rsidRPr="006A2AA9">
        <w:t xml:space="preserve"> </w:t>
      </w:r>
      <w:r w:rsidRPr="006A2AA9">
        <w:t>Google to dynamically choose from where to serve content for</w:t>
      </w:r>
      <w:r w:rsidR="00030006" w:rsidRPr="006A2AA9">
        <w:t xml:space="preserve"> </w:t>
      </w:r>
      <w:r w:rsidRPr="006A2AA9">
        <w:t>individual users based on real-time measurements of end-to</w:t>
      </w:r>
      <w:r w:rsidR="0088115E" w:rsidRPr="006A2AA9">
        <w:t>-</w:t>
      </w:r>
      <w:r w:rsidRPr="006A2AA9">
        <w:t>end</w:t>
      </w:r>
      <w:r w:rsidR="00030006" w:rsidRPr="006A2AA9">
        <w:t xml:space="preserve"> </w:t>
      </w:r>
      <w:r w:rsidRPr="006A2AA9">
        <w:t>network connections.</w:t>
      </w:r>
      <w:r w:rsidR="00030006" w:rsidRPr="006A2AA9">
        <w:t xml:space="preserve"> </w:t>
      </w:r>
      <w:r w:rsidRPr="006A2AA9">
        <w:t>To deliver unprecedented scale-out and efficiency, Espresso</w:t>
      </w:r>
      <w:r w:rsidR="00030006" w:rsidRPr="006A2AA9">
        <w:t xml:space="preserve"> </w:t>
      </w:r>
      <w:r w:rsidRPr="006A2AA9">
        <w:t>assumes a hierarchical control plane design split between</w:t>
      </w:r>
      <w:r w:rsidR="00030006" w:rsidRPr="006A2AA9">
        <w:t xml:space="preserve"> </w:t>
      </w:r>
      <w:r w:rsidRPr="006A2AA9">
        <w:t>Global controllers and Local controllers that perform different</w:t>
      </w:r>
      <w:r w:rsidR="00030006" w:rsidRPr="006A2AA9">
        <w:t xml:space="preserve"> </w:t>
      </w:r>
      <w:r w:rsidRPr="006A2AA9">
        <w:t>functions. Besides, Espresso’s software programmability</w:t>
      </w:r>
      <w:r w:rsidR="00030006" w:rsidRPr="006A2AA9">
        <w:t xml:space="preserve"> </w:t>
      </w:r>
      <w:r w:rsidRPr="006A2AA9">
        <w:t>design principle externalizes features into software thereby</w:t>
      </w:r>
      <w:r w:rsidR="00030006" w:rsidRPr="006A2AA9">
        <w:t xml:space="preserve"> </w:t>
      </w:r>
      <w:r w:rsidRPr="006A2AA9">
        <w:t>exploiting commodity servers for scale.</w:t>
      </w:r>
      <w:r w:rsidR="00030006" w:rsidRPr="006A2AA9">
        <w:t xml:space="preserve"> </w:t>
      </w:r>
      <w:r w:rsidRPr="006A2AA9">
        <w:t>Moreover, Espresso achieves higher availability (reliability)</w:t>
      </w:r>
      <w:r w:rsidR="00030006" w:rsidRPr="006A2AA9">
        <w:t xml:space="preserve"> </w:t>
      </w:r>
      <w:r w:rsidRPr="006A2AA9">
        <w:t>when compared to existing router-centric Internet protocols.</w:t>
      </w:r>
      <w:r w:rsidR="00030006" w:rsidRPr="006A2AA9">
        <w:t xml:space="preserve"> </w:t>
      </w:r>
      <w:r w:rsidRPr="006A2AA9">
        <w:t>Indeed, it supports a fail static system, where the local</w:t>
      </w:r>
      <w:r w:rsidR="00030006" w:rsidRPr="006A2AA9">
        <w:t xml:space="preserve"> </w:t>
      </w:r>
      <w:r w:rsidRPr="006A2AA9">
        <w:t>data plane keeps the last known good state to allow for</w:t>
      </w:r>
      <w:r w:rsidR="00030006" w:rsidRPr="006A2AA9">
        <w:t xml:space="preserve"> </w:t>
      </w:r>
      <w:r w:rsidRPr="006A2AA9">
        <w:t>control plane unavailability without impacting data plane and</w:t>
      </w:r>
      <w:r w:rsidR="00030006" w:rsidRPr="006A2AA9">
        <w:t xml:space="preserve"> </w:t>
      </w:r>
      <w:r w:rsidRPr="006A2AA9">
        <w:t>BGP peering operations. Finally, another important feature of</w:t>
      </w:r>
      <w:r w:rsidR="00030006" w:rsidRPr="006A2AA9">
        <w:t xml:space="preserve"> </w:t>
      </w:r>
      <w:r w:rsidRPr="006A2AA9">
        <w:t>Espresso is that it provides full interoperability with the rest</w:t>
      </w:r>
      <w:r w:rsidR="00030006" w:rsidRPr="006A2AA9">
        <w:t xml:space="preserve"> </w:t>
      </w:r>
      <w:r w:rsidRPr="006A2AA9">
        <w:t>of the Internet and the traditional heterogeneous peers.</w:t>
      </w:r>
    </w:p>
    <w:p w14:paraId="53BF78A7" w14:textId="29CA4A93" w:rsidR="003B0752" w:rsidRPr="006A2AA9" w:rsidRDefault="003B0752" w:rsidP="003B0752">
      <w:pPr>
        <w:pStyle w:val="Heading3"/>
        <w:rPr>
          <w:rFonts w:cs="Times"/>
          <w:lang w:val="en-GB"/>
        </w:rPr>
      </w:pPr>
      <w:bookmarkStart w:id="19" w:name="_Toc108739177"/>
      <w:bookmarkStart w:id="20" w:name="_Toc114330510"/>
      <w:r w:rsidRPr="006A2AA9">
        <w:rPr>
          <w:rFonts w:cs="Times"/>
          <w:lang w:val="en-GB"/>
        </w:rPr>
        <w:lastRenderedPageBreak/>
        <w:t>ONOS</w:t>
      </w:r>
      <w:bookmarkEnd w:id="19"/>
      <w:bookmarkEnd w:id="20"/>
    </w:p>
    <w:p w14:paraId="509BBDD9" w14:textId="417AFA1C" w:rsidR="002C79D7" w:rsidRPr="006A2AA9" w:rsidRDefault="002C79D7" w:rsidP="002C79D7">
      <w:r w:rsidRPr="006A2AA9">
        <w:rPr>
          <w:rFonts w:cs="Times"/>
          <w:noProof/>
          <w:color w:val="000000" w:themeColor="text1"/>
          <w:sz w:val="24"/>
          <w:szCs w:val="24"/>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00D160B8" w:rsidR="00ED5540" w:rsidRPr="006A2AA9" w:rsidRDefault="00ED5540" w:rsidP="00ED5540">
      <w:pPr>
        <w:pStyle w:val="Caption"/>
      </w:pPr>
      <w:bookmarkStart w:id="21" w:name="_Toc113732712"/>
      <w:bookmarkStart w:id="22" w:name="_Toc114155734"/>
      <w:r w:rsidRPr="006A2AA9">
        <w:t xml:space="preserve">Figure </w:t>
      </w:r>
      <w:r w:rsidRPr="006A2AA9">
        <w:fldChar w:fldCharType="begin"/>
      </w:r>
      <w:r w:rsidRPr="006A2AA9">
        <w:instrText xml:space="preserve"> SEQ Figure \* ARABIC </w:instrText>
      </w:r>
      <w:r w:rsidRPr="006A2AA9">
        <w:fldChar w:fldCharType="separate"/>
      </w:r>
      <w:r w:rsidR="006C3AE6" w:rsidRPr="006A2AA9">
        <w:t>1</w:t>
      </w:r>
      <w:r w:rsidRPr="006A2AA9">
        <w:fldChar w:fldCharType="end"/>
      </w:r>
      <w:r w:rsidRPr="006A2AA9">
        <w:t xml:space="preserve"> </w:t>
      </w:r>
      <w:proofErr w:type="spellStart"/>
      <w:r w:rsidRPr="006A2AA9">
        <w:t>gui</w:t>
      </w:r>
      <w:bookmarkEnd w:id="21"/>
      <w:bookmarkEnd w:id="22"/>
      <w:proofErr w:type="spellEnd"/>
    </w:p>
    <w:p w14:paraId="73847402" w14:textId="77777777" w:rsidR="003B0752" w:rsidRPr="006A2AA9" w:rsidRDefault="003B0752" w:rsidP="003B0752">
      <w:pPr>
        <w:pStyle w:val="Heading3"/>
        <w:rPr>
          <w:rFonts w:cs="Times"/>
          <w:lang w:val="en-GB"/>
        </w:rPr>
      </w:pPr>
      <w:bookmarkStart w:id="23" w:name="_Toc108739178"/>
      <w:bookmarkStart w:id="24" w:name="_Toc114330511"/>
      <w:r w:rsidRPr="006A2AA9">
        <w:rPr>
          <w:rFonts w:cs="Times"/>
          <w:lang w:val="en-GB"/>
        </w:rPr>
        <w:t>ODL</w:t>
      </w:r>
      <w:bookmarkEnd w:id="23"/>
      <w:bookmarkEnd w:id="24"/>
    </w:p>
    <w:p w14:paraId="3B636CA9" w14:textId="7F1FDC29" w:rsidR="003B0752" w:rsidRPr="006A2AA9" w:rsidRDefault="003B0752" w:rsidP="003B0752">
      <w:pPr>
        <w:pStyle w:val="Heading3"/>
        <w:rPr>
          <w:rFonts w:cs="Times"/>
          <w:lang w:val="en-GB"/>
        </w:rPr>
      </w:pPr>
      <w:bookmarkStart w:id="25" w:name="_Toc108739179"/>
      <w:bookmarkStart w:id="26" w:name="_Toc114330512"/>
      <w:r w:rsidRPr="006A2AA9">
        <w:rPr>
          <w:rFonts w:cs="Times"/>
          <w:lang w:val="en-GB"/>
        </w:rPr>
        <w:t>Ryu</w:t>
      </w:r>
      <w:bookmarkEnd w:id="25"/>
      <w:bookmarkEnd w:id="26"/>
    </w:p>
    <w:p w14:paraId="044E04D0" w14:textId="237D3C0E" w:rsidR="00D22F8D" w:rsidRPr="006A2AA9" w:rsidRDefault="00D22F8D">
      <w:pPr>
        <w:spacing w:after="0" w:line="240" w:lineRule="auto"/>
        <w:jc w:val="left"/>
      </w:pPr>
    </w:p>
    <w:p w14:paraId="734D784D" w14:textId="3E5D7F76" w:rsidR="00D22F8D" w:rsidRPr="006A2AA9" w:rsidRDefault="00D22F8D" w:rsidP="002C79D7">
      <w:pPr>
        <w:pStyle w:val="Heading2"/>
      </w:pPr>
      <w:bookmarkStart w:id="27" w:name="_Toc114330513"/>
      <w:r w:rsidRPr="006A2AA9">
        <w:lastRenderedPageBreak/>
        <w:t>Software Switches</w:t>
      </w:r>
      <w:bookmarkEnd w:id="27"/>
    </w:p>
    <w:p w14:paraId="23EFB8BF" w14:textId="3E8F39EC" w:rsidR="002C79D7" w:rsidRPr="006A2AA9" w:rsidRDefault="002C79D7" w:rsidP="002C79D7">
      <w:r w:rsidRPr="006A2AA9">
        <w:rPr>
          <w:noProof/>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6A2AA9" w:rsidRDefault="003B0752" w:rsidP="003B0752">
      <w:pPr>
        <w:pStyle w:val="Heading2"/>
        <w:rPr>
          <w:rFonts w:cs="Times"/>
        </w:rPr>
      </w:pPr>
      <w:bookmarkStart w:id="28" w:name="_Toc108739180"/>
      <w:bookmarkStart w:id="29" w:name="_Toc114330514"/>
      <w:r w:rsidRPr="006A2AA9">
        <w:rPr>
          <w:rFonts w:cs="Times"/>
        </w:rPr>
        <w:t>Virtual Emulated Environment</w:t>
      </w:r>
      <w:bookmarkEnd w:id="28"/>
      <w:bookmarkEnd w:id="29"/>
    </w:p>
    <w:p w14:paraId="3B3219B7" w14:textId="77777777" w:rsidR="003B0752" w:rsidRPr="006A2AA9" w:rsidRDefault="003B0752" w:rsidP="003B0752">
      <w:pPr>
        <w:pStyle w:val="Heading3"/>
        <w:rPr>
          <w:rFonts w:cs="Times"/>
          <w:lang w:val="en-GB"/>
        </w:rPr>
      </w:pPr>
      <w:bookmarkStart w:id="30" w:name="_Toc108739181"/>
      <w:bookmarkStart w:id="31" w:name="_Toc114330515"/>
      <w:r w:rsidRPr="006A2AA9">
        <w:rPr>
          <w:rFonts w:cs="Times"/>
          <w:lang w:val="en-GB"/>
        </w:rPr>
        <w:t>Mininet</w:t>
      </w:r>
      <w:bookmarkEnd w:id="30"/>
      <w:bookmarkEnd w:id="31"/>
    </w:p>
    <w:p w14:paraId="0C1158A0" w14:textId="77777777" w:rsidR="003B0752" w:rsidRPr="006A2AA9" w:rsidRDefault="003B0752" w:rsidP="003B0752">
      <w:pPr>
        <w:rPr>
          <w:rFonts w:cs="Times"/>
        </w:rPr>
      </w:pPr>
      <w:r w:rsidRPr="006A2AA9">
        <w:rPr>
          <w:rFonts w:cs="Time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6A2AA9" w:rsidRDefault="003B0752" w:rsidP="003B0752">
      <w:pPr>
        <w:rPr>
          <w:rFonts w:cs="Times"/>
        </w:rPr>
      </w:pPr>
      <w:r w:rsidRPr="006A2AA9">
        <w:rPr>
          <w:rFonts w:cs="Times"/>
        </w:rPr>
        <w:t>Advantages of Mininet :</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7DD84F49" w14:textId="77777777" w:rsidR="003B0752" w:rsidRPr="006A2AA9" w:rsidRDefault="003B0752">
      <w:pPr>
        <w:pStyle w:val="ListParagraph"/>
        <w:numPr>
          <w:ilvl w:val="0"/>
          <w:numId w:val="9"/>
        </w:numPr>
        <w:spacing w:before="240"/>
        <w:rPr>
          <w:rFonts w:cs="Times"/>
        </w:rPr>
      </w:pPr>
      <w:r w:rsidRPr="006A2AA9">
        <w:rPr>
          <w:rFonts w:cs="Times"/>
        </w:rPr>
        <w:t>It is also very easy to connect with other network devices.</w:t>
      </w:r>
    </w:p>
    <w:p w14:paraId="6E668DB1" w14:textId="77777777" w:rsidR="003B0752" w:rsidRPr="006A2AA9" w:rsidRDefault="003B0752">
      <w:pPr>
        <w:pStyle w:val="ListParagraph"/>
        <w:numPr>
          <w:ilvl w:val="0"/>
          <w:numId w:val="9"/>
        </w:numPr>
        <w:spacing w:before="240"/>
        <w:rPr>
          <w:rFonts w:cs="Times"/>
        </w:rPr>
      </w:pPr>
      <w:r w:rsidRPr="006A2AA9">
        <w:rPr>
          <w:rFonts w:cs="Times"/>
        </w:rPr>
        <w:t>It has high availability.</w:t>
      </w:r>
    </w:p>
    <w:p w14:paraId="6F56A7F9" w14:textId="77777777" w:rsidR="003B0752" w:rsidRPr="006A2AA9" w:rsidRDefault="003B0752" w:rsidP="003B0752"/>
    <w:p w14:paraId="6A76F237" w14:textId="77777777" w:rsidR="003B0752" w:rsidRPr="006A2AA9" w:rsidRDefault="003B0752" w:rsidP="003B0752">
      <w:pPr>
        <w:pStyle w:val="Heading3"/>
        <w:rPr>
          <w:rFonts w:cs="Times"/>
          <w:lang w:val="en-GB"/>
        </w:rPr>
      </w:pPr>
      <w:bookmarkStart w:id="32" w:name="_Toc108739182"/>
      <w:bookmarkStart w:id="33" w:name="_Toc114330516"/>
      <w:r w:rsidRPr="006A2AA9">
        <w:rPr>
          <w:rFonts w:cs="Times"/>
          <w:lang w:val="en-GB"/>
        </w:rPr>
        <w:t>GNS3</w:t>
      </w:r>
      <w:bookmarkEnd w:id="32"/>
      <w:bookmarkEnd w:id="33"/>
    </w:p>
    <w:p w14:paraId="7037246F" w14:textId="77777777" w:rsidR="003B0752" w:rsidRPr="006A2AA9" w:rsidRDefault="003B0752" w:rsidP="003B0752">
      <w:r w:rsidRPr="006A2AA9">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6A2AA9">
        <w:t>vRouters</w:t>
      </w:r>
      <w:proofErr w:type="spellEnd"/>
      <w:r w:rsidRPr="006A2AA9">
        <w:t xml:space="preserve">, Cumulus Linux switches, Docker instances, Juniper </w:t>
      </w:r>
      <w:proofErr w:type="spellStart"/>
      <w:r w:rsidRPr="006A2AA9">
        <w:t>vRR</w:t>
      </w:r>
      <w:proofErr w:type="spellEnd"/>
      <w:r w:rsidRPr="006A2AA9">
        <w:t xml:space="preserve">, HPE VSRs, Nokia </w:t>
      </w:r>
      <w:proofErr w:type="spellStart"/>
      <w:r w:rsidRPr="006A2AA9">
        <w:t>vSIM</w:t>
      </w:r>
      <w:proofErr w:type="spellEnd"/>
      <w:r w:rsidRPr="006A2AA9">
        <w:t xml:space="preserve">, multiple Linux appliances and many others. Furthermore, </w:t>
      </w:r>
      <w:r w:rsidRPr="006A2AA9">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6A2AA9" w:rsidRDefault="003B0752" w:rsidP="003B0752">
      <w:r w:rsidRPr="006A2AA9">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pPr>
        <w:pStyle w:val="ListParagraph"/>
        <w:numPr>
          <w:ilvl w:val="0"/>
          <w:numId w:val="12"/>
        </w:numPr>
        <w:spacing w:before="240"/>
      </w:pPr>
      <w:r w:rsidRPr="006A2AA9">
        <w:t>Client part: The GNS3-all-in-one software (GUI)</w:t>
      </w:r>
    </w:p>
    <w:p w14:paraId="287CF59F" w14:textId="77777777" w:rsidR="003B0752" w:rsidRPr="006A2AA9" w:rsidRDefault="003B0752">
      <w:pPr>
        <w:pStyle w:val="ListParagraph"/>
        <w:numPr>
          <w:ilvl w:val="0"/>
          <w:numId w:val="1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7777777" w:rsidR="003B0752" w:rsidRPr="006A2AA9" w:rsidRDefault="003B0752" w:rsidP="003B0752">
      <w:r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6453CD47" w14:textId="77777777" w:rsidR="003B0752" w:rsidRPr="006A2AA9" w:rsidRDefault="003B0752">
      <w:pPr>
        <w:pStyle w:val="ListParagraph"/>
        <w:numPr>
          <w:ilvl w:val="0"/>
          <w:numId w:val="10"/>
        </w:numPr>
        <w:spacing w:before="240"/>
        <w:rPr>
          <w:rFonts w:cs="Times"/>
        </w:rPr>
      </w:pPr>
      <w:r w:rsidRPr="006A2AA9">
        <w:rPr>
          <w:rFonts w:cs="Times"/>
        </w:rPr>
        <w:t>Free and Open Source software</w:t>
      </w:r>
    </w:p>
    <w:p w14:paraId="7DF712F4" w14:textId="77777777" w:rsidR="003B0752" w:rsidRPr="006A2AA9" w:rsidRDefault="003B0752">
      <w:pPr>
        <w:pStyle w:val="ListParagraph"/>
        <w:numPr>
          <w:ilvl w:val="0"/>
          <w:numId w:val="10"/>
        </w:numPr>
        <w:spacing w:before="240"/>
        <w:rPr>
          <w:rFonts w:cs="Times"/>
        </w:rPr>
      </w:pPr>
      <w:r w:rsidRPr="006A2AA9">
        <w:rPr>
          <w:rFonts w:cs="Times"/>
        </w:rPr>
        <w:t>No monthly or yearly license fees</w:t>
      </w:r>
    </w:p>
    <w:p w14:paraId="0A9F05A4" w14:textId="77777777" w:rsidR="003B0752" w:rsidRPr="006A2AA9" w:rsidRDefault="003B0752">
      <w:pPr>
        <w:pStyle w:val="ListParagraph"/>
        <w:numPr>
          <w:ilvl w:val="0"/>
          <w:numId w:val="10"/>
        </w:numPr>
        <w:spacing w:before="240"/>
        <w:rPr>
          <w:rFonts w:cs="Times"/>
        </w:rPr>
      </w:pPr>
      <w:r w:rsidRPr="006A2AA9">
        <w:rPr>
          <w:rFonts w:cs="Times"/>
        </w:rPr>
        <w:t>No limitation on number of devices (only limitation is the user hardware: CPU and memory)</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5119A08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xml:space="preserve">, VMware workstation, </w:t>
      </w:r>
      <w:proofErr w:type="spellStart"/>
      <w:r w:rsidRPr="006A2AA9">
        <w:rPr>
          <w:rFonts w:cs="Times"/>
        </w:rPr>
        <w:t>ESXi</w:t>
      </w:r>
      <w:proofErr w:type="spellEnd"/>
      <w:r w:rsidRPr="006A2AA9">
        <w:rPr>
          <w:rFonts w:cs="Times"/>
        </w:rPr>
        <w:t>, Fusion)</w:t>
      </w:r>
    </w:p>
    <w:p w14:paraId="6BBD0564" w14:textId="77777777" w:rsidR="003B0752" w:rsidRPr="006A2AA9" w:rsidRDefault="003B0752">
      <w:pPr>
        <w:pStyle w:val="ListParagraph"/>
        <w:numPr>
          <w:ilvl w:val="0"/>
          <w:numId w:val="10"/>
        </w:numPr>
        <w:spacing w:before="240"/>
        <w:rPr>
          <w:rFonts w:cs="Times"/>
        </w:rPr>
      </w:pPr>
      <w:r w:rsidRPr="006A2AA9">
        <w:rPr>
          <w:rFonts w:cs="Times"/>
        </w:rPr>
        <w:t>Downloadable, free, pre-configured and optimized appliances available to simplify deployment</w:t>
      </w:r>
    </w:p>
    <w:p w14:paraId="4D84B0FB" w14:textId="77777777" w:rsidR="003B0752" w:rsidRPr="006A2AA9" w:rsidRDefault="003B0752">
      <w:pPr>
        <w:pStyle w:val="ListParagraph"/>
        <w:numPr>
          <w:ilvl w:val="0"/>
          <w:numId w:val="10"/>
        </w:numPr>
        <w:spacing w:before="240"/>
        <w:rPr>
          <w:rFonts w:cs="Times"/>
        </w:rPr>
      </w:pPr>
      <w:r w:rsidRPr="006A2AA9">
        <w:rPr>
          <w:rFonts w:cs="Times"/>
        </w:rPr>
        <w:t>Native support for Linux without the need for need for additional virtualization software</w:t>
      </w:r>
    </w:p>
    <w:p w14:paraId="76867D80" w14:textId="77777777" w:rsidR="003B0752" w:rsidRPr="006A2AA9" w:rsidRDefault="003B0752">
      <w:pPr>
        <w:pStyle w:val="ListParagraph"/>
        <w:numPr>
          <w:ilvl w:val="0"/>
          <w:numId w:val="10"/>
        </w:numPr>
        <w:spacing w:before="240"/>
        <w:rPr>
          <w:rFonts w:cs="Times"/>
        </w:rPr>
      </w:pPr>
      <w:r w:rsidRPr="006A2AA9">
        <w:rPr>
          <w:rFonts w:cs="Times"/>
        </w:rPr>
        <w:t>Software from multiple vendors freely available</w:t>
      </w:r>
    </w:p>
    <w:p w14:paraId="20897C0E" w14:textId="77777777" w:rsidR="003B0752" w:rsidRPr="006A2AA9" w:rsidRDefault="003B0752">
      <w:pPr>
        <w:pStyle w:val="ListParagraph"/>
        <w:numPr>
          <w:ilvl w:val="0"/>
          <w:numId w:val="10"/>
        </w:numPr>
        <w:spacing w:before="240"/>
        <w:rPr>
          <w:rFonts w:cs="Times"/>
        </w:rPr>
      </w:pPr>
      <w:r w:rsidRPr="006A2AA9">
        <w:rPr>
          <w:rFonts w:cs="Times"/>
        </w:rPr>
        <w:t>Large and active community (800,000+ members)</w:t>
      </w:r>
    </w:p>
    <w:p w14:paraId="5568F5EF" w14:textId="77777777" w:rsidR="003B0752" w:rsidRPr="006A2AA9" w:rsidRDefault="003B0752" w:rsidP="003B0752">
      <w:pPr>
        <w:rPr>
          <w:rFonts w:cs="Times"/>
        </w:rPr>
      </w:pPr>
      <w:r w:rsidRPr="006A2AA9">
        <w:rPr>
          <w:rFonts w:cs="Times"/>
        </w:rPr>
        <w:t>Disadvantages:</w:t>
      </w:r>
    </w:p>
    <w:p w14:paraId="36AFAB4A" w14:textId="77777777" w:rsidR="003B0752" w:rsidRPr="006A2AA9" w:rsidRDefault="003B0752">
      <w:pPr>
        <w:pStyle w:val="ListParagraph"/>
        <w:numPr>
          <w:ilvl w:val="0"/>
          <w:numId w:val="11"/>
        </w:numPr>
        <w:spacing w:before="240"/>
        <w:rPr>
          <w:rFonts w:cs="Times"/>
        </w:rPr>
      </w:pPr>
      <w:r w:rsidRPr="006A2AA9">
        <w:rPr>
          <w:rFonts w:cs="Times"/>
        </w:rPr>
        <w:t>Cisco as well as other software images need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4" w:name="_Toc114330517"/>
      <w:r w:rsidRPr="006A2AA9">
        <w:t>OpenFlow</w:t>
      </w:r>
      <w:r w:rsidR="00E97372" w:rsidRPr="006A2AA9">
        <w:t xml:space="preserve"> Protocol</w:t>
      </w:r>
      <w:bookmarkEnd w:id="34"/>
    </w:p>
    <w:p w14:paraId="4EB9A069" w14:textId="34B07997" w:rsidR="00DC1859" w:rsidRPr="006A2AA9" w:rsidRDefault="00DC1859" w:rsidP="008E6836">
      <w:r w:rsidRPr="006A2AA9">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6A2AA9">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6A2AA9">
        <w:t>DevoFlow</w:t>
      </w:r>
      <w:proofErr w:type="spellEnd"/>
      <w:r w:rsidRPr="006A2AA9">
        <w:t xml:space="preserve"> [28] claims to minimize switch-</w:t>
      </w:r>
      <w:proofErr w:type="spellStart"/>
      <w:r w:rsidRPr="006A2AA9">
        <w:t>tocontroller</w:t>
      </w:r>
      <w:proofErr w:type="spellEnd"/>
      <w:r w:rsidRPr="006A2AA9">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6A2AA9">
        <w:t>DevoFlow</w:t>
      </w:r>
      <w:proofErr w:type="spellEnd"/>
      <w:r w:rsidRPr="006A2AA9">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6A2AA9">
        <w:t>OpenState</w:t>
      </w:r>
      <w:proofErr w:type="spellEnd"/>
      <w:r w:rsidRPr="006A2AA9">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 xml:space="preserve">Despite having the advantage of building on the adaptation activity of the OpenFlow standard and leveraging its evolution using the (stateful) extensions provided by recent versions (version 1.3 and 1.4), </w:t>
      </w:r>
      <w:proofErr w:type="spellStart"/>
      <w:r w:rsidRPr="006A2AA9">
        <w:t>OpenState</w:t>
      </w:r>
      <w:proofErr w:type="spellEnd"/>
      <w:r w:rsidRPr="006A2AA9">
        <w:t xml:space="preserv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 xml:space="preserve">feasibility of the hardware implementation of </w:t>
      </w:r>
      <w:proofErr w:type="spellStart"/>
      <w:r w:rsidRPr="006A2AA9">
        <w:t>OpenState</w:t>
      </w:r>
      <w:proofErr w:type="spellEnd"/>
      <w:r w:rsidRPr="006A2AA9">
        <w:t xml:space="preserv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 xml:space="preserve">of </w:t>
      </w:r>
      <w:proofErr w:type="spellStart"/>
      <w:r w:rsidRPr="006A2AA9">
        <w:t>OpenState</w:t>
      </w:r>
      <w:proofErr w:type="spellEnd"/>
      <w:r w:rsidRPr="006A2AA9">
        <w:t xml:space="preserv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 xml:space="preserve">address both switch and controller scalability issues. The </w:t>
      </w:r>
      <w:proofErr w:type="spellStart"/>
      <w:r w:rsidRPr="006A2AA9">
        <w:t>InSP</w:t>
      </w:r>
      <w:proofErr w:type="spellEnd"/>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 xml:space="preserve">an </w:t>
      </w:r>
      <w:proofErr w:type="spellStart"/>
      <w:r w:rsidRPr="006A2AA9">
        <w:t>InSP</w:t>
      </w:r>
      <w:proofErr w:type="spellEnd"/>
      <w:r w:rsidRPr="006A2AA9">
        <w:t xml:space="preserve">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 xml:space="preserve">According to [36], the </w:t>
      </w:r>
      <w:proofErr w:type="spellStart"/>
      <w:r w:rsidRPr="006A2AA9">
        <w:t>InSP</w:t>
      </w:r>
      <w:proofErr w:type="spellEnd"/>
      <w:r w:rsidRPr="006A2AA9">
        <w:t xml:space="preserve">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6276B33D" w:rsidR="00261827" w:rsidRPr="006A2AA9" w:rsidRDefault="003A4272" w:rsidP="003A4272">
      <w:r>
        <w:t xml:space="preserve">OpenFlow is normalized by the Open Networking Foundation (ONF) [5], backed by the leaders of IT industry like Facebook, Cisco, Google, HP, and others. For this reason, understanding the OpenFlow architecture is important to grasp the notion of SDN, which we are going to present in the next subsection. Before that, we should realize that OpenFlow is just an instantiation of SDN, as there are many existing and under development southbound APIs, for instance, </w:t>
      </w:r>
      <w:proofErr w:type="spellStart"/>
      <w:r>
        <w:t>OpFlex</w:t>
      </w:r>
      <w:proofErr w:type="spellEnd"/>
      <w:r>
        <w:t xml:space="preserve"> [6],which distributes some of the complexity of managing the network to the </w:t>
      </w:r>
      <w:r>
        <w:lastRenderedPageBreak/>
        <w:t xml:space="preserve">infrastructure layer to improve the scalability. On the other hand, </w:t>
      </w:r>
      <w:proofErr w:type="spellStart"/>
      <w:r>
        <w:t>ForCES</w:t>
      </w:r>
      <w:proofErr w:type="spellEnd"/>
      <w:r>
        <w:t xml:space="preserve"> [7] proposes a flexible method to ameliorate the management of traditional networks without using a logically centralized controller, while ROFL [8],which relies on OpenFlow, provides an API for software developers to enable full development of new applications [1]. </w:t>
      </w:r>
      <w:sdt>
        <w:sdtPr>
          <w:id w:val="1203827237"/>
          <w:citation/>
        </w:sdtPr>
        <w:sdtContent>
          <w:r>
            <w:fldChar w:fldCharType="begin"/>
          </w:r>
          <w:r>
            <w:rPr>
              <w:lang w:val="en-US"/>
            </w:rPr>
            <w:instrText xml:space="preserve"> CITATION Oth16 \l 1033 </w:instrText>
          </w:r>
          <w:r>
            <w:fldChar w:fldCharType="separate"/>
          </w:r>
          <w:r w:rsidR="00131570" w:rsidRPr="00131570">
            <w:rPr>
              <w:noProof/>
              <w:lang w:val="en-US"/>
            </w:rPr>
            <w:t>[2]</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5" w:name="_Toc114330518"/>
      <w:r w:rsidRPr="006A2AA9">
        <w:lastRenderedPageBreak/>
        <w:t>Requirements</w:t>
      </w:r>
      <w:r w:rsidR="00CE6790" w:rsidRPr="006A2AA9">
        <w:t xml:space="preserve"> Analysis</w:t>
      </w:r>
      <w:bookmarkEnd w:id="35"/>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6" w:name="_Toc431391102"/>
      <w:bookmarkStart w:id="37" w:name="_Toc108739185"/>
      <w:bookmarkStart w:id="38" w:name="_Toc114330519"/>
      <w:r w:rsidRPr="006A2AA9">
        <w:rPr>
          <w:rFonts w:cs="Times"/>
        </w:rPr>
        <w:t>General Objectives</w:t>
      </w:r>
      <w:bookmarkEnd w:id="36"/>
      <w:bookmarkEnd w:id="37"/>
      <w:bookmarkEnd w:id="38"/>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7777777" w:rsidR="003B0752" w:rsidRPr="006A2AA9"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08C331DF" w14:textId="77777777" w:rsidR="003B0752" w:rsidRPr="006A2AA9" w:rsidRDefault="003B0752">
      <w:pPr>
        <w:pStyle w:val="ListParagraph"/>
        <w:numPr>
          <w:ilvl w:val="0"/>
          <w:numId w:val="15"/>
        </w:numPr>
        <w:spacing w:before="240"/>
        <w:rPr>
          <w:rFonts w:cs="Times"/>
        </w:rPr>
      </w:pPr>
      <w:r w:rsidRPr="006A2AA9">
        <w:rPr>
          <w:rFonts w:cs="Times"/>
        </w:rPr>
        <w:t>Proof and validation of functioning failover mechanisms to improve resilience.</w:t>
      </w:r>
    </w:p>
    <w:p w14:paraId="435CDA67" w14:textId="77777777"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43070ED0" w14:textId="77777777" w:rsidR="003B0752" w:rsidRPr="006A2AA9" w:rsidRDefault="003B0752">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00D00A9F" w14:textId="77777777" w:rsidR="003B0752" w:rsidRPr="006A2AA9" w:rsidRDefault="003B0752">
      <w:pPr>
        <w:pStyle w:val="ListParagraph"/>
        <w:numPr>
          <w:ilvl w:val="0"/>
          <w:numId w:val="14"/>
        </w:numPr>
        <w:spacing w:before="240"/>
        <w:rPr>
          <w:rFonts w:cs="Times"/>
        </w:rPr>
      </w:pPr>
      <w:r w:rsidRPr="006A2AA9">
        <w:rPr>
          <w:rFonts w:cs="Times"/>
        </w:rPr>
        <w:t>How to provide different paths in the network with different QoS properties?</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9" w:name="_Toc108739186"/>
      <w:bookmarkStart w:id="40" w:name="_Toc114330520"/>
      <w:r w:rsidRPr="006A2AA9">
        <w:rPr>
          <w:rFonts w:cs="Times"/>
        </w:rPr>
        <w:t>Work Plan</w:t>
      </w:r>
      <w:bookmarkEnd w:id="39"/>
      <w:bookmarkEnd w:id="40"/>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77777777" w:rsidR="003B0752" w:rsidRPr="006A2AA9" w:rsidRDefault="003B0752">
      <w:pPr>
        <w:pStyle w:val="ListParagraph"/>
        <w:numPr>
          <w:ilvl w:val="0"/>
          <w:numId w:val="16"/>
        </w:numPr>
        <w:spacing w:before="240"/>
      </w:pPr>
      <w:r w:rsidRPr="006A2AA9">
        <w:t>Research about the emulation software.</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77777777" w:rsidR="003B0752" w:rsidRPr="006A2AA9" w:rsidRDefault="003B0752">
      <w:pPr>
        <w:pStyle w:val="ListParagraph"/>
        <w:numPr>
          <w:ilvl w:val="0"/>
          <w:numId w:val="16"/>
        </w:numPr>
        <w:spacing w:before="240"/>
      </w:pPr>
      <w:r w:rsidRPr="006A2AA9">
        <w:t>Installing different network devices preferably open-source devices to run inside the emulated environment.</w:t>
      </w:r>
    </w:p>
    <w:p w14:paraId="660D3442" w14:textId="77777777" w:rsidR="003B0752" w:rsidRPr="006A2AA9" w:rsidRDefault="003B0752">
      <w:pPr>
        <w:pStyle w:val="ListParagraph"/>
        <w:numPr>
          <w:ilvl w:val="0"/>
          <w:numId w:val="16"/>
        </w:numPr>
        <w:spacing w:before="240"/>
      </w:pPr>
      <w:r w:rsidRPr="006A2AA9">
        <w:t>Setting up the connection between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lastRenderedPageBreak/>
        <w:t>Creating use cases suitable for SDN controller in the emulated environment.</w:t>
      </w:r>
    </w:p>
    <w:p w14:paraId="58B6091B" w14:textId="77777777" w:rsidR="003B0752" w:rsidRPr="006A2AA9" w:rsidRDefault="003B0752">
      <w:pPr>
        <w:pStyle w:val="ListParagraph"/>
        <w:numPr>
          <w:ilvl w:val="0"/>
          <w:numId w:val="16"/>
        </w:numPr>
        <w:spacing w:before="240"/>
      </w:pPr>
      <w:r w:rsidRPr="006A2AA9">
        <w:t>Implementing and testing these use cases in the emulated environment.</w:t>
      </w:r>
    </w:p>
    <w:p w14:paraId="5A8840CA" w14:textId="77777777" w:rsidR="003B0752" w:rsidRPr="006A2AA9" w:rsidRDefault="003B0752" w:rsidP="003B0752">
      <w:pPr>
        <w:pStyle w:val="Heading2"/>
        <w:rPr>
          <w:rFonts w:cs="Times"/>
        </w:rPr>
      </w:pPr>
      <w:bookmarkStart w:id="41" w:name="_Toc108739187"/>
      <w:bookmarkStart w:id="42" w:name="_Toc114330521"/>
      <w:r w:rsidRPr="006A2AA9">
        <w:rPr>
          <w:rFonts w:cs="Times"/>
        </w:rPr>
        <w:t>Previous Work</w:t>
      </w:r>
      <w:bookmarkEnd w:id="41"/>
      <w:bookmarkEnd w:id="42"/>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7777777" w:rsidR="003B0752" w:rsidRPr="006A2AA9" w:rsidRDefault="003B0752">
      <w:pPr>
        <w:pStyle w:val="ListParagraph"/>
        <w:numPr>
          <w:ilvl w:val="0"/>
          <w:numId w:val="5"/>
        </w:numPr>
        <w:spacing w:before="240" w:after="0" w:line="240" w:lineRule="auto"/>
        <w:rPr>
          <w:rFonts w:cs="Times"/>
        </w:rPr>
      </w:pPr>
      <w:r w:rsidRPr="006A2AA9">
        <w:rPr>
          <w:rFonts w:cs="Times"/>
        </w:rPr>
        <w:t>Currently various Open-source SDN controllers are available to be implemented and tested in the environment. To name few, OpenDayLight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6A2AA9" w:rsidRDefault="003B0752">
      <w:pPr>
        <w:pStyle w:val="ListParagraph"/>
        <w:numPr>
          <w:ilvl w:val="0"/>
          <w:numId w:val="8"/>
        </w:numPr>
        <w:spacing w:before="240"/>
        <w:rPr>
          <w:rFonts w:cs="Times"/>
        </w:rPr>
      </w:pPr>
      <w:r w:rsidRPr="006A2AA9">
        <w:rPr>
          <w:rFonts w:cs="Times"/>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43" w:name="_Toc114330522"/>
      <w:r w:rsidRPr="006A2AA9">
        <w:lastRenderedPageBreak/>
        <w:t>Realization</w:t>
      </w:r>
      <w:bookmarkEnd w:id="43"/>
    </w:p>
    <w:p w14:paraId="70AACB3C" w14:textId="3465082D"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4" w:name="_Toc114330523"/>
      <w:r w:rsidRPr="006A2AA9">
        <w:t>Installation</w:t>
      </w:r>
      <w:r w:rsidR="006E5C1F" w:rsidRPr="006A2AA9">
        <w:t xml:space="preserve"> of testbed</w:t>
      </w:r>
      <w:bookmarkEnd w:id="44"/>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4DB259A7" w:rsidR="007A35A7" w:rsidRPr="006A2AA9" w:rsidRDefault="007A35A7" w:rsidP="007A35A7">
      <w:pPr>
        <w:pStyle w:val="Caption"/>
        <w:jc w:val="center"/>
      </w:pPr>
      <w:bookmarkStart w:id="45" w:name="_Toc114155779"/>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1</w:t>
      </w:r>
      <w:r w:rsidRPr="006A2AA9">
        <w:fldChar w:fldCharType="end"/>
      </w:r>
      <w:r w:rsidRPr="006A2AA9">
        <w:t>: Different virtual machines instances in VirtualBox</w:t>
      </w:r>
      <w:bookmarkEnd w:id="45"/>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7" w:name="_Toc114330524"/>
      <w:r w:rsidRPr="006A2AA9">
        <w:lastRenderedPageBreak/>
        <w:t>Implementation</w:t>
      </w:r>
      <w:r w:rsidR="00332F90" w:rsidRPr="006A2AA9">
        <w:t xml:space="preserve"> with GNS3</w:t>
      </w:r>
      <w:bookmarkEnd w:id="4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noProof/>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2"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3"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8"/>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9"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9"/>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50" w:name="_Toc114330525"/>
      <w:r w:rsidRPr="006A2AA9">
        <w:rPr>
          <w:lang w:val="en-GB"/>
        </w:rPr>
        <w:lastRenderedPageBreak/>
        <w:t>ONOS GUI</w:t>
      </w:r>
      <w:bookmarkEnd w:id="50"/>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28" w:history="1">
        <w:r w:rsidR="00BA3759" w:rsidRPr="006A2AA9">
          <w:rPr>
            <w:rStyle w:val="Hyperlink"/>
            <w:rFonts w:cs="Times"/>
          </w:rPr>
          <w:t>http://localhost:8181/onos/ui</w:t>
        </w:r>
      </w:hyperlink>
      <w:r w:rsidR="00BA3759" w:rsidRPr="006A2AA9">
        <w:rPr>
          <w:rFonts w:cs="Times"/>
        </w:rPr>
        <w:t xml:space="preserve"> or </w:t>
      </w:r>
      <w:hyperlink r:id="rId29"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51" w:name="_Toc114330526"/>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5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373A33E0"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382D88" w:rsidRPr="006A2AA9">
            <w:instrText xml:space="preserve"> CITATION Ope15 \l 1033 </w:instrText>
          </w:r>
          <w:r w:rsidR="00382D88" w:rsidRPr="006A2AA9">
            <w:fldChar w:fldCharType="separate"/>
          </w:r>
          <w:r w:rsidR="00131570">
            <w:rPr>
              <w:noProof/>
            </w:rPr>
            <w:t>[3]</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2544E71A"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382D88" w:rsidRPr="006A2AA9">
            <w:instrText xml:space="preserve"> CITATION Ope15 \l 1033 </w:instrText>
          </w:r>
          <w:r w:rsidR="00382D88" w:rsidRPr="006A2AA9">
            <w:fldChar w:fldCharType="separate"/>
          </w:r>
          <w:r w:rsidR="00131570">
            <w:rPr>
              <w:noProof/>
            </w:rPr>
            <w:t xml:space="preserve"> [3]</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6"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52" w:name="_Toc114330527"/>
      <w:r w:rsidRPr="006A2AA9">
        <w:rPr>
          <w:lang w:val="en-GB"/>
        </w:rPr>
        <w:t xml:space="preserve">Creation and Installation of </w:t>
      </w:r>
      <w:r w:rsidR="00455B7F" w:rsidRPr="006A2AA9">
        <w:rPr>
          <w:lang w:val="en-GB"/>
        </w:rPr>
        <w:t>Intents</w:t>
      </w:r>
      <w:bookmarkEnd w:id="52"/>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4492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CDDCB" id="Rectangle 45" o:spid="_x0000_s1026" style="position:absolute;margin-left:1.95pt;margin-top:101.35pt;width:436.55pt;height:3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4083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E0F54" id="Rectangle 29" o:spid="_x0000_s1026" style="position:absolute;margin-left:81.7pt;margin-top:134.6pt;width:287.75pt;height:10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3" w:name="_Toc114330528"/>
      <w:r w:rsidRPr="006A2AA9">
        <w:lastRenderedPageBreak/>
        <w:t>Implementation with Mininet</w:t>
      </w:r>
      <w:bookmarkEnd w:id="53"/>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64288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03503" id="Rectangle 55" o:spid="_x0000_s1026" style="position:absolute;margin-left:2.35pt;margin-top:326.25pt;width:115.6pt;height:17.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584DD48F"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131570">
            <w:rPr>
              <w:noProof/>
            </w:rPr>
            <w:t>[4]</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198D695F"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131570">
            <w:rPr>
              <w:noProof/>
            </w:rPr>
            <w:t>[5]</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4" w:name="_Toc114330529"/>
      <w:r w:rsidRPr="006A2AA9">
        <w:t>Problems identified</w:t>
      </w:r>
      <w:bookmarkEnd w:id="54"/>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first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77777777" w:rsidR="004D2D10" w:rsidRPr="006A2AA9" w:rsidRDefault="004D2D10">
      <w:pPr>
        <w:pStyle w:val="ListParagraph"/>
        <w:numPr>
          <w:ilvl w:val="0"/>
          <w:numId w:val="6"/>
        </w:numPr>
        <w:spacing w:before="240"/>
        <w:rPr>
          <w:rFonts w:cs="Times"/>
        </w:rPr>
      </w:pPr>
      <w:r w:rsidRPr="006A2AA9">
        <w:rPr>
          <w:rFonts w:cs="Times"/>
        </w:rPr>
        <w:t>New versions of OpenDayLight controller do not support the GUI and L2 switch applications since these projects were separated from OpenDayLight.</w:t>
      </w:r>
    </w:p>
    <w:p w14:paraId="11C80725" w14:textId="77777777" w:rsidR="004D2D10" w:rsidRPr="006A2AA9" w:rsidRDefault="004D2D10">
      <w:pPr>
        <w:pStyle w:val="ListParagraph"/>
        <w:numPr>
          <w:ilvl w:val="0"/>
          <w:numId w:val="6"/>
        </w:numPr>
        <w:spacing w:before="240"/>
        <w:rPr>
          <w:rFonts w:cs="Times"/>
        </w:rPr>
      </w:pPr>
      <w:r w:rsidRPr="006A2AA9">
        <w:rPr>
          <w:rFonts w:cs="Times"/>
        </w:rPr>
        <w:t>Unlike previous versions of OpenFlow protocol, latest version of this protocol needs to be specified on all the networking devices.</w:t>
      </w:r>
    </w:p>
    <w:p w14:paraId="41C6C532" w14:textId="77777777"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the version of OpenFlow protocol to be used. </w:t>
      </w:r>
    </w:p>
    <w:p w14:paraId="02CB5E97" w14:textId="4632713E" w:rsidR="00D27FD2" w:rsidRPr="006A2AA9"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4D0745EE" w14:textId="45AD4D7D" w:rsidR="00D27FD2" w:rsidRPr="006A2AA9" w:rsidRDefault="00D27FD2">
      <w:pPr>
        <w:pStyle w:val="ListParagraph"/>
        <w:numPr>
          <w:ilvl w:val="0"/>
          <w:numId w:val="6"/>
        </w:numPr>
        <w:spacing w:before="240"/>
        <w:rPr>
          <w:rFonts w:cs="Times"/>
        </w:rPr>
      </w:pPr>
      <w:r w:rsidRPr="006A2AA9">
        <w:rPr>
          <w:rFonts w:cs="Times"/>
        </w:rPr>
        <w:t xml:space="preserve">On repeated use of same Open vSwitches for multiple use cases, ONOS </w:t>
      </w:r>
      <w:r w:rsidR="00B37441" w:rsidRPr="006A2AA9">
        <w:rPr>
          <w:rFonts w:cs="Times"/>
        </w:rPr>
        <w:t>controller confuses and configures rules from one network to another network. The reason behind this is the Open vSwitches used have the same MAC addresses in both the networks. This can be taken care by clearing all configurations and data on the ONOS controller</w:t>
      </w:r>
      <w:r w:rsidR="00467133" w:rsidRPr="006A2AA9">
        <w:rPr>
          <w:rFonts w:cs="Times"/>
        </w:rPr>
        <w:t xml:space="preserve"> using command </w:t>
      </w:r>
      <w:r w:rsidR="00C84B7A" w:rsidRPr="006A2AA9">
        <w:rPr>
          <w:rFonts w:cs="Times"/>
          <w:b/>
          <w:bCs/>
          <w:i/>
          <w:iCs/>
        </w:rPr>
        <w:t>wipe-out</w:t>
      </w:r>
      <w:r w:rsidR="00467133" w:rsidRPr="006A2AA9">
        <w:rPr>
          <w:rFonts w:cs="Times"/>
          <w:b/>
          <w:bCs/>
          <w:i/>
          <w:iCs/>
        </w:rPr>
        <w:t xml:space="preserve"> please</w:t>
      </w:r>
      <w:r w:rsidR="00467133" w:rsidRPr="006A2AA9">
        <w:rPr>
          <w:rFonts w:cs="Times"/>
        </w:rPr>
        <w:t xml:space="preserve"> on ONOS CLI</w:t>
      </w:r>
      <w:r w:rsidR="00B37441" w:rsidRPr="006A2AA9">
        <w:rPr>
          <w:rFonts w:cs="Times"/>
        </w:rPr>
        <w:t>.</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5" w:name="_Toc114330530"/>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5"/>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47DB0ECE"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131570">
            <w:rPr>
              <w:noProof/>
            </w:rPr>
            <w:t xml:space="preserve"> [6]</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276EC039"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131570">
            <w:rPr>
              <w:noProof/>
            </w:rPr>
            <w:t>[7]</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131570">
            <w:rPr>
              <w:noProof/>
            </w:rPr>
            <w:t xml:space="preserve"> [6]</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6" w:name="_Toc114330531"/>
      <w:r w:rsidRPr="006A2AA9">
        <w:rPr>
          <w:lang w:val="en-GB"/>
        </w:rPr>
        <w:t>Introduction</w:t>
      </w:r>
      <w:bookmarkEnd w:id="56"/>
    </w:p>
    <w:p w14:paraId="5DD7E5CD" w14:textId="2B6D14FF"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virtually separate paths were created to isolate the traffic flow between the end points.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05E108FB" w:rsidR="001A75DA" w:rsidRPr="006A2AA9" w:rsidRDefault="001A75DA" w:rsidP="005B09AA">
      <w:r w:rsidRPr="006A2AA9">
        <w:t xml:space="preserve">An OpenFlow network of four end points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end points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4"/>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7CA5521E" w:rsidR="00FE6657" w:rsidRPr="006A2AA9" w:rsidRDefault="00526FB3" w:rsidP="00376457">
      <w:r w:rsidRPr="006A2AA9">
        <w:t>The end points were specifically configured to be in the same subnet network</w:t>
      </w:r>
      <w:r w:rsidR="00440BF8" w:rsidRPr="006A2AA9">
        <w:t xml:space="preserve"> for testing the VPLS application</w:t>
      </w:r>
      <w:r w:rsidRPr="006A2AA9">
        <w:t xml:space="preserve">. Before configuring the VPLS on the created network, end points were able to </w:t>
      </w:r>
      <w:r w:rsidR="00296D5E" w:rsidRPr="006A2AA9">
        <w:t>communicate with every other end points.</w:t>
      </w:r>
      <w:r w:rsidR="00F144D1" w:rsidRPr="006A2AA9">
        <w:t xml:space="preserve"> For creating the VPLS network, extreme end points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Since there are four end points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end points H1 and Server2 were </w:t>
      </w:r>
      <w:r w:rsidR="002627E1" w:rsidRPr="006A2AA9">
        <w:t>configured into VPLS ID-1 (end points in blue</w:t>
      </w:r>
      <w:r w:rsidR="00FA3B88" w:rsidRPr="006A2AA9">
        <w:t xml:space="preserve"> in above figure</w:t>
      </w:r>
      <w:r w:rsidR="002627E1" w:rsidRPr="006A2AA9">
        <w:t>) and the end points H2 and Server1 were configured into VPLS ID-2 (end points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2DD1A1D0"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end points.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6"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7"/>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57998CB2" w:rsidR="00605647" w:rsidRPr="006A2AA9" w:rsidRDefault="00416BA6" w:rsidP="00605647">
      <w:r w:rsidRPr="006A2AA9">
        <w:t>For each end point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end point for that intent is connected to. The egress points</w:t>
      </w:r>
      <w:r w:rsidR="007B789B" w:rsidRPr="006A2AA9">
        <w:t xml:space="preserve"> (multi point)</w:t>
      </w:r>
      <w:r w:rsidRPr="006A2AA9">
        <w:t xml:space="preserve"> are any other switchports where destination end points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end point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end points if VLANs are configured.</w:t>
      </w:r>
    </w:p>
    <w:p w14:paraId="75AF3ADE" w14:textId="507C1486" w:rsidR="00665DB8" w:rsidRPr="006A2AA9" w:rsidRDefault="00665DB8" w:rsidP="00665DB8">
      <w:r w:rsidRPr="006A2AA9">
        <w:t xml:space="preserve">Unicast traffic is transferred through multi-point to single-point intents. </w:t>
      </w:r>
      <w:r w:rsidR="004521A8" w:rsidRPr="006A2AA9">
        <w:t>For each end point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end points of same VPLS ID are connected. </w:t>
      </w:r>
      <w:r w:rsidRPr="006A2AA9">
        <w:t>The egress point</w:t>
      </w:r>
      <w:r w:rsidR="00BF719F" w:rsidRPr="006A2AA9">
        <w:t xml:space="preserve"> (single point) </w:t>
      </w:r>
      <w:r w:rsidRPr="006A2AA9">
        <w:t xml:space="preserve">of each intent is the switchport where the destination end point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FC3B81" w:rsidRPr="006A2AA9">
        <w:t>end point</w:t>
      </w:r>
      <w:r w:rsidRPr="006A2AA9">
        <w:t xml:space="preserve"> and the VLAN I</w:t>
      </w:r>
      <w:r w:rsidR="00FC3B81" w:rsidRPr="006A2AA9">
        <w:t>D</w:t>
      </w:r>
      <w:r w:rsidRPr="006A2AA9">
        <w:t xml:space="preserve"> of the source </w:t>
      </w:r>
      <w:r w:rsidR="00FC3B81" w:rsidRPr="006A2AA9">
        <w:t>end point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FC3B81" w:rsidRPr="006A2AA9">
        <w:t>end point</w:t>
      </w:r>
      <w:r w:rsidR="00092446" w:rsidRPr="006A2AA9">
        <w:t xml:space="preserve"> </w:t>
      </w:r>
      <w:r w:rsidR="00FC3B81" w:rsidRPr="006A2AA9">
        <w:t>if VLAN is configured.</w:t>
      </w:r>
    </w:p>
    <w:p w14:paraId="4F08F965" w14:textId="1A02D8A8"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F2562D" w:rsidRPr="006A2AA9">
        <w:t>end points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867650" w:rsidRPr="006A2AA9">
        <w:t>end points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8"/>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7AD25D2A" w:rsidR="002D0CF7" w:rsidRPr="006A2AA9" w:rsidRDefault="00573700" w:rsidP="002D0CF7">
      <w:pPr>
        <w:pStyle w:val="Heading3"/>
        <w:rPr>
          <w:lang w:val="en-GB"/>
        </w:rPr>
      </w:pPr>
      <w:bookmarkStart w:id="57" w:name="_Toc114330532"/>
      <w:r w:rsidRPr="006A2AA9">
        <w:rPr>
          <w:lang w:val="en-GB"/>
        </w:rPr>
        <w:lastRenderedPageBreak/>
        <w:t xml:space="preserve">Working and </w:t>
      </w:r>
      <w:r w:rsidR="002D0CF7" w:rsidRPr="006A2AA9">
        <w:rPr>
          <w:lang w:val="en-GB"/>
        </w:rPr>
        <w:t>Configuration</w:t>
      </w:r>
      <w:bookmarkEnd w:id="57"/>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49537015"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131570" w:rsidRPr="00131570">
            <w:rPr>
              <w:rFonts w:cs="Times"/>
              <w:noProof/>
              <w:color w:val="000000" w:themeColor="text1"/>
            </w:rPr>
            <w:t>[8]</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0"/>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07770720"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(end point)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end points,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The end points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end points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48B2124A"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end point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1"/>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2"/>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1BF7817D"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end points.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end points.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54144"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81764" id="Rectangle 77" o:spid="_x0000_s1026" style="position:absolute;margin-left:2.55pt;margin-top:72.65pt;width:445pt;height:24.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3"/>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60854503" w:rsidR="00D27B70" w:rsidRPr="006A2AA9" w:rsidRDefault="00E81DF4" w:rsidP="006C5BD4">
      <w:pPr>
        <w:spacing w:before="240"/>
        <w:rPr>
          <w:rFonts w:cs="Times"/>
          <w:color w:val="000000" w:themeColor="text1"/>
        </w:rPr>
      </w:pPr>
      <w:r w:rsidRPr="006A2AA9">
        <w:rPr>
          <w:rFonts w:cs="Times"/>
          <w:color w:val="000000" w:themeColor="text1"/>
        </w:rPr>
        <w:t>Finally the working of created VPLS network was tested from the end points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end points configured in the same VPLS IDs were able to send traffic to each other while the traffic was not reaching to the end points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5107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06102" id="Rectangle 132" o:spid="_x0000_s1026" style="position:absolute;margin-left:229.45pt;margin-top:106.6pt;width:201.3pt;height:40.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4902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3016E" id="Rectangle 109" o:spid="_x0000_s1026" style="position:absolute;margin-left:3.85pt;margin-top:1pt;width:202.65pt;height:40.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5926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65B53" id="Rectangle 126" o:spid="_x0000_s1026" style="position:absolute;margin-left:229.65pt;margin-top:.9pt;width:216.5pt;height:4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61312"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904D5" id="Rectangle 127" o:spid="_x0000_s1026" style="position:absolute;margin-left:229.65pt;margin-top:53.85pt;width:201.3pt;height:4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4697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1C2D7" id="Rectangle 112" o:spid="_x0000_s1026" style="position:absolute;margin-left:3.8pt;margin-top:107pt;width:220.3pt;height:40.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516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77065" id="Rectangle 108" o:spid="_x0000_s1026" style="position:absolute;margin-left:3.85pt;margin-top:52.95pt;width:202.7pt;height:40.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4"/>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5"/>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49F09580" w:rsidR="006A2AA9" w:rsidRPr="006A2AA9" w:rsidRDefault="006A2AA9" w:rsidP="006A2AA9">
      <w:pPr>
        <w:pStyle w:val="Caption"/>
        <w:jc w:val="center"/>
      </w:pPr>
      <w:bookmarkStart w:id="58" w:name="_Toc114155780"/>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2</w:t>
      </w:r>
      <w:r w:rsidRPr="006A2AA9">
        <w:fldChar w:fldCharType="end"/>
      </w:r>
      <w:r w:rsidRPr="006A2AA9">
        <w:t xml:space="preserve"> End points connected in VPLS 1 were successfully sending traffic to each other</w:t>
      </w:r>
      <w:bookmarkEnd w:id="58"/>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5721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9E5F2" id="Rectangle 107" o:spid="_x0000_s1026" style="position:absolute;margin-left:226.45pt;margin-top:52.55pt;width:223.6pt;height:4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3360"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ABC1" id="Rectangle 129" o:spid="_x0000_s1026" style="position:absolute;margin-left:1.25pt;margin-top:-.1pt;width:202.7pt;height:4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65408"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5ED53" id="Rectangle 130" o:spid="_x0000_s1026" style="position:absolute;margin-left:1.25pt;margin-top:106.65pt;width:202.7pt;height:4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67456"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8153" id="Rectangle 131" o:spid="_x0000_s1026" style="position:absolute;margin-left:.95pt;margin-top:52.8pt;width:221.8pt;height:4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69504"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98AB6" id="Rectangle 81" o:spid="_x0000_s1026" style="position:absolute;margin-left:225.8pt;margin-top:-.1pt;width:202.7pt;height:4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71552"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0D147" id="Rectangle 82" o:spid="_x0000_s1026" style="position:absolute;margin-left:225.8pt;margin-top:106.6pt;width:202.7pt;height:4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7"/>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41EAC3" w:rsidR="006A2AA9" w:rsidRPr="006A2AA9" w:rsidRDefault="006A2AA9" w:rsidP="006A2AA9">
      <w:pPr>
        <w:pStyle w:val="Caption"/>
        <w:jc w:val="center"/>
      </w:pPr>
      <w:bookmarkStart w:id="59" w:name="_Toc114155781"/>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3</w:t>
      </w:r>
      <w:r w:rsidRPr="006A2AA9">
        <w:fldChar w:fldCharType="end"/>
      </w:r>
      <w:r w:rsidRPr="006A2AA9">
        <w:t xml:space="preserve"> End points connected in VPLS 2 were successfully sending traffic to each other</w:t>
      </w:r>
      <w:bookmarkEnd w:id="59"/>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60" w:name="_Toc114330533"/>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60"/>
    </w:p>
    <w:p w14:paraId="5C230296" w14:textId="713D4698"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131570" w:rsidRPr="00131570">
            <w:rPr>
              <w:noProof/>
              <w:lang w:val="en-US"/>
            </w:rPr>
            <w:t>[9]</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25C9F53E"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131570" w:rsidRPr="00131570">
            <w:rPr>
              <w:noProof/>
              <w:lang w:val="en-US"/>
            </w:rPr>
            <w:t>[2]</w:t>
          </w:r>
          <w:r w:rsidR="00E942A7">
            <w:fldChar w:fldCharType="end"/>
          </w:r>
        </w:sdtContent>
      </w:sdt>
    </w:p>
    <w:p w14:paraId="4B8ED092" w14:textId="08ECE3CD"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131570">
            <w:rPr>
              <w:noProof/>
              <w:lang w:val="en-US"/>
            </w:rPr>
            <w:t xml:space="preserve"> </w:t>
          </w:r>
          <w:r w:rsidR="00131570" w:rsidRPr="00131570">
            <w:rPr>
              <w:noProof/>
              <w:lang w:val="en-US"/>
            </w:rPr>
            <w:t>[2]</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3A6EE012"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131570" w:rsidRPr="00131570">
            <w:rPr>
              <w:noProof/>
              <w:lang w:val="en-US"/>
            </w:rPr>
            <w:t>[1]</w:t>
          </w:r>
          <w:r w:rsidR="00A7653F">
            <w:fldChar w:fldCharType="end"/>
          </w:r>
        </w:sdtContent>
      </w:sdt>
    </w:p>
    <w:p w14:paraId="538A826C" w14:textId="286B5B88" w:rsidR="004D2D10" w:rsidRDefault="004D2D10" w:rsidP="004D2D10">
      <w:pPr>
        <w:pStyle w:val="Heading3"/>
        <w:rPr>
          <w:lang w:val="en-GB"/>
        </w:rPr>
      </w:pPr>
      <w:bookmarkStart w:id="61" w:name="_Toc114330534"/>
      <w:r w:rsidRPr="006A2AA9">
        <w:rPr>
          <w:lang w:val="en-GB"/>
        </w:rPr>
        <w:t>Introduction</w:t>
      </w:r>
      <w:bookmarkEnd w:id="61"/>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065C48A4"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131570" w:rsidRPr="00131570">
            <w:rPr>
              <w:noProof/>
              <w:lang w:val="en-US"/>
            </w:rPr>
            <w:t>[10]</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131570" w:rsidRPr="00131570">
            <w:rPr>
              <w:noProof/>
              <w:lang w:val="en-US"/>
            </w:rPr>
            <w:t>[11]</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131570" w:rsidRPr="00131570">
            <w:rPr>
              <w:noProof/>
              <w:lang w:val="en-US"/>
            </w:rPr>
            <w:t>[12]</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8"/>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48085F5C"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131570" w:rsidRPr="00131570">
            <w:rPr>
              <w:noProof/>
              <w:lang w:val="en-US"/>
            </w:rPr>
            <w:t>[13]</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9"/>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0"/>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673600"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85BB9" id="Rectangle 75" o:spid="_x0000_s1026" style="position:absolute;margin-left:4pt;margin-top:28pt;width:194.15pt;height:3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1"/>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EB8B28A"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7F4B1D">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2"/>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306C00EE"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7F4B1D">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62" w:name="_Toc114330535"/>
      <w:r>
        <w:rPr>
          <w:lang w:val="en-GB"/>
        </w:rPr>
        <w:t>Master</w:t>
      </w:r>
      <w:r w:rsidR="004D2D10" w:rsidRPr="006A2AA9">
        <w:rPr>
          <w:lang w:val="en-GB"/>
        </w:rPr>
        <w:t xml:space="preserve"> Controllers with their </w:t>
      </w:r>
      <w:r w:rsidR="00C8631C">
        <w:rPr>
          <w:rFonts w:cs="Times"/>
          <w:color w:val="000000" w:themeColor="text1"/>
        </w:rPr>
        <w:t>Devices</w:t>
      </w:r>
      <w:bookmarkEnd w:id="62"/>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3"/>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767B72A6"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7F4B1D">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4"/>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AB8FE5A" w:rsidR="004D2D10" w:rsidRDefault="007F4B1D" w:rsidP="007F4B1D">
      <w:pPr>
        <w:pStyle w:val="Caption"/>
        <w:jc w:val="center"/>
      </w:pPr>
      <w:r>
        <w:t xml:space="preserve">Figure 4. </w:t>
      </w:r>
      <w:r>
        <w:fldChar w:fldCharType="begin"/>
      </w:r>
      <w:r>
        <w:instrText xml:space="preserve"> SEQ Figure_4. \* ARABIC </w:instrText>
      </w:r>
      <w:r>
        <w:fldChar w:fldCharType="separate"/>
      </w:r>
      <w:r>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63" w:name="_Toc114330536"/>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63"/>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1DF4CBA2"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131570" w:rsidRPr="00131570">
            <w:rPr>
              <w:noProof/>
              <w:lang w:val="en-US"/>
            </w:rPr>
            <w:t>[14]</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391F9226"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end points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end points.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131570">
            <w:rPr>
              <w:noProof/>
              <w:lang w:val="en-US"/>
            </w:rPr>
            <w:t xml:space="preserve"> </w:t>
          </w:r>
          <w:r w:rsidR="00131570" w:rsidRPr="00131570">
            <w:rPr>
              <w:noProof/>
              <w:lang w:val="en-US"/>
            </w:rPr>
            <w:t>[15]</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6A722716"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end points, the Intent subsystem </w:t>
      </w:r>
      <w:r w:rsidR="007A41D6">
        <w:t>creates</w:t>
      </w:r>
      <w:r w:rsidR="00501A2F">
        <w:t xml:space="preserve"> the path between the end points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131570" w:rsidRPr="00131570">
            <w:rPr>
              <w:noProof/>
              <w:lang w:val="en-US"/>
            </w:rPr>
            <w:t>[16]</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4332C95"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end points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5"/>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F8D9A18" w:rsidR="00731B89" w:rsidRPr="006A2AA9" w:rsidRDefault="00D72532" w:rsidP="00C3708F">
      <w:r>
        <w:t xml:space="preserve">The created intent was able to find the best shortest path between the selected end points through Leaf1-Spine1-Leaf4 path as seen in the above figure. </w:t>
      </w:r>
      <w:bookmarkStart w:id="64"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4"/>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6"/>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7"/>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5" w:name="_Toc114330537"/>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5"/>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516D7547"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control and data plane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EC4AADA"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already-used IPv4 addresses</w:t>
      </w:r>
      <w:r w:rsidR="00DE705D">
        <w:t xml:space="preserve"> to address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DE705D" w:rsidRPr="00DE705D">
            <w:rPr>
              <w:noProof/>
              <w:lang w:val="en-US"/>
            </w:rPr>
            <w:t>[17]</w:t>
          </w:r>
          <w:r w:rsidR="00DE705D">
            <w:fldChar w:fldCharType="end"/>
          </w:r>
        </w:sdtContent>
      </w:sdt>
    </w:p>
    <w:p w14:paraId="18643B86" w14:textId="503E430E" w:rsidR="004D2D10" w:rsidRDefault="004D2D10" w:rsidP="004D2D10">
      <w:pPr>
        <w:pStyle w:val="Heading3"/>
        <w:rPr>
          <w:rStyle w:val="Heading3Char"/>
          <w:lang w:val="en-GB"/>
        </w:rPr>
      </w:pPr>
      <w:bookmarkStart w:id="66" w:name="_Toc114330538"/>
      <w:r w:rsidRPr="006A2AA9">
        <w:rPr>
          <w:lang w:val="en-GB"/>
        </w:rPr>
        <w:lastRenderedPageBreak/>
        <w:t>I</w:t>
      </w:r>
      <w:r w:rsidRPr="006A2AA9">
        <w:rPr>
          <w:rStyle w:val="Heading3Char"/>
          <w:lang w:val="en-GB"/>
        </w:rPr>
        <w:t>ntroduction</w:t>
      </w:r>
      <w:bookmarkEnd w:id="66"/>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For activating IPv6 on ONOS</w:t>
      </w:r>
      <w:r w:rsidR="00DD3029">
        <w:t xml:space="preserve"> controller</w:t>
      </w:r>
      <w:r w:rsidR="005A6BC5">
        <w:t>,</w:t>
      </w:r>
      <w:r w:rsidR="00CC5624">
        <w:t xml:space="preserve"> following</w:t>
      </w:r>
      <w:r w:rsidR="005A6BC5">
        <w:t xml:space="preserve"> </w:t>
      </w:r>
      <w:r w:rsidR="005A6BC5">
        <w:t>configurations</w:t>
      </w:r>
      <w:r w:rsidR="005A6BC5">
        <w:t xml:space="preserve">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70A0EE32"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Pr="00690200">
            <w:rPr>
              <w:noProof/>
              <w:lang w:val="en-US"/>
            </w:rPr>
            <w:t>[18]</w:t>
          </w:r>
          <w:r>
            <w:fldChar w:fldCharType="end"/>
          </w:r>
        </w:sdtContent>
      </w:sdt>
      <w:r w:rsidR="001C3D8D">
        <w:t xml:space="preserve"> are outdated</w:t>
      </w:r>
      <w:r>
        <w:t>.</w:t>
      </w:r>
    </w:p>
    <w:p w14:paraId="7DEE3FC2" w14:textId="6CBA6134"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end points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The following figure shows the implemented network consisting of four end points, two end points (H1 and H4) just using IPv6 addressing scheme and two end points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88"/>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7089FE62" w:rsidR="00D839B9" w:rsidRPr="00DA694A" w:rsidRDefault="007E309C" w:rsidP="00DA694A">
      <w:r>
        <w:lastRenderedPageBreak/>
        <w:t xml:space="preserve">After successful configuration and booting up the network in GNS3 software, ONOS controller was able to identify the IPv6 end points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89"/>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7AF87017"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local and Global Unicast IPv6 addresses for all the end points.</w:t>
      </w:r>
    </w:p>
    <w:p w14:paraId="0E64048E" w14:textId="0EC15E24" w:rsidR="00A307DD" w:rsidRDefault="000F1566" w:rsidP="004D2D10">
      <w:r w:rsidRPr="000F1566">
        <w:drawing>
          <wp:inline distT="0" distB="0" distL="0" distR="0" wp14:anchorId="2B455170" wp14:editId="15D4E31A">
            <wp:extent cx="5776636" cy="3361038"/>
            <wp:effectExtent l="0" t="0" r="0" b="0"/>
            <wp:docPr id="123" name="Picture 12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with medium confidence"/>
                    <pic:cNvPicPr/>
                  </pic:nvPicPr>
                  <pic:blipFill rotWithShape="1">
                    <a:blip r:embed="rId90"/>
                    <a:srcRect r="1902"/>
                    <a:stretch/>
                  </pic:blipFill>
                  <pic:spPr bwMode="auto">
                    <a:xfrm>
                      <a:off x="0" y="0"/>
                      <a:ext cx="5782288" cy="3364327"/>
                    </a:xfrm>
                    <a:prstGeom prst="rect">
                      <a:avLst/>
                    </a:prstGeom>
                    <a:ln>
                      <a:noFill/>
                    </a:ln>
                    <a:extLst>
                      <a:ext uri="{53640926-AAD7-44D8-BBD7-CCE9431645EC}">
                        <a14:shadowObscured xmlns:a14="http://schemas.microsoft.com/office/drawing/2010/main"/>
                      </a:ext>
                    </a:extLst>
                  </pic:spPr>
                </pic:pic>
              </a:graphicData>
            </a:graphic>
          </wp:inline>
        </w:drawing>
      </w:r>
    </w:p>
    <w:p w14:paraId="4F83290A" w14:textId="0685A152" w:rsidR="00CF7AD4" w:rsidRDefault="00B72468" w:rsidP="00A3064E">
      <w:pPr>
        <w:jc w:val="center"/>
      </w:pPr>
      <w:r w:rsidRPr="00B72468">
        <w:lastRenderedPageBreak/>
        <w:drawing>
          <wp:inline distT="0" distB="0" distL="0" distR="0" wp14:anchorId="4F8A6A87" wp14:editId="2222D0BA">
            <wp:extent cx="5760720" cy="3649980"/>
            <wp:effectExtent l="0" t="0" r="0" b="762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91"/>
                    <a:stretch>
                      <a:fillRect/>
                    </a:stretch>
                  </pic:blipFill>
                  <pic:spPr>
                    <a:xfrm>
                      <a:off x="0" y="0"/>
                      <a:ext cx="5760720" cy="3649980"/>
                    </a:xfrm>
                    <a:prstGeom prst="rect">
                      <a:avLst/>
                    </a:prstGeom>
                  </pic:spPr>
                </pic:pic>
              </a:graphicData>
            </a:graphic>
          </wp:inline>
        </w:drawing>
      </w:r>
    </w:p>
    <w:p w14:paraId="0FCB78AF" w14:textId="77777777" w:rsidR="00CF7AD4" w:rsidRDefault="00CF7AD4" w:rsidP="004D2D10"/>
    <w:p w14:paraId="0B0F1BF9" w14:textId="5DB0C418" w:rsidR="00393C4E" w:rsidRDefault="00393C4E" w:rsidP="004D2D10"/>
    <w:p w14:paraId="615FC61A" w14:textId="7BD74AAE" w:rsidR="00393C4E" w:rsidRDefault="00DD05AB" w:rsidP="00E64B96">
      <w:pPr>
        <w:jc w:val="center"/>
      </w:pPr>
      <w:r w:rsidRPr="00DD05AB">
        <w:drawing>
          <wp:inline distT="0" distB="0" distL="0" distR="0" wp14:anchorId="0D59024E" wp14:editId="6B3C2125">
            <wp:extent cx="4299568" cy="2274904"/>
            <wp:effectExtent l="0" t="0" r="6350" b="0"/>
            <wp:docPr id="117" name="Picture 11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 timeline&#10;&#10;Description automatically generated"/>
                    <pic:cNvPicPr/>
                  </pic:nvPicPr>
                  <pic:blipFill>
                    <a:blip r:embed="rId92"/>
                    <a:stretch>
                      <a:fillRect/>
                    </a:stretch>
                  </pic:blipFill>
                  <pic:spPr>
                    <a:xfrm>
                      <a:off x="0" y="0"/>
                      <a:ext cx="4329950" cy="2290979"/>
                    </a:xfrm>
                    <a:prstGeom prst="rect">
                      <a:avLst/>
                    </a:prstGeom>
                  </pic:spPr>
                </pic:pic>
              </a:graphicData>
            </a:graphic>
          </wp:inline>
        </w:drawing>
      </w:r>
    </w:p>
    <w:p w14:paraId="12A449C8" w14:textId="77777777" w:rsidR="003D0285" w:rsidRDefault="003D0285" w:rsidP="003D0285"/>
    <w:p w14:paraId="72B60F3D" w14:textId="4D739903" w:rsidR="00F8522B" w:rsidRDefault="00F8522B" w:rsidP="003D0285"/>
    <w:p w14:paraId="66C1D9AF" w14:textId="35C9075C" w:rsidR="00F8522B" w:rsidRDefault="00F8522B" w:rsidP="003D0285"/>
    <w:p w14:paraId="7C2C26C4" w14:textId="77777777" w:rsidR="00F8522B" w:rsidRDefault="00F8522B" w:rsidP="003D0285"/>
    <w:p w14:paraId="4C9AA5A4" w14:textId="77777777" w:rsidR="00C454F9" w:rsidRPr="006A2AA9" w:rsidRDefault="00C454F9" w:rsidP="004D2D10"/>
    <w:p w14:paraId="4EC8092D" w14:textId="77777777" w:rsidR="004D2D10" w:rsidRPr="006A2AA9" w:rsidRDefault="004D2D10" w:rsidP="004D2D10">
      <w:pPr>
        <w:pStyle w:val="Heading3"/>
        <w:rPr>
          <w:lang w:val="en-GB"/>
        </w:rPr>
      </w:pPr>
      <w:bookmarkStart w:id="67" w:name="_Toc114330539"/>
      <w:r w:rsidRPr="006A2AA9">
        <w:rPr>
          <w:lang w:val="en-GB"/>
        </w:rPr>
        <w:t>IPv6 tunnelling over IPv4</w:t>
      </w:r>
      <w:bookmarkEnd w:id="67"/>
    </w:p>
    <w:p w14:paraId="7CA51B88" w14:textId="64E4E7D3" w:rsidR="00EA659D" w:rsidRPr="006A2AA9" w:rsidRDefault="00EA659D" w:rsidP="001D6C42"/>
    <w:p w14:paraId="4551E101" w14:textId="167CEFEF" w:rsidR="001D6C42" w:rsidRPr="006A2AA9" w:rsidRDefault="001D6C42" w:rsidP="004D2D10">
      <w:pPr>
        <w:jc w:val="center"/>
      </w:pPr>
      <w:r w:rsidRPr="006A2AA9">
        <w:rPr>
          <w:noProof/>
        </w:rPr>
        <w:lastRenderedPageBreak/>
        <w:drawing>
          <wp:inline distT="0" distB="0" distL="0" distR="0" wp14:anchorId="520D67B5" wp14:editId="6F10CD5E">
            <wp:extent cx="5760720" cy="2624455"/>
            <wp:effectExtent l="0" t="0" r="0" b="4445"/>
            <wp:docPr id="90" name="Picture 9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radar chart&#10;&#10;Description automatically generated"/>
                    <pic:cNvPicPr/>
                  </pic:nvPicPr>
                  <pic:blipFill>
                    <a:blip r:embed="rId93"/>
                    <a:stretch>
                      <a:fillRect/>
                    </a:stretch>
                  </pic:blipFill>
                  <pic:spPr>
                    <a:xfrm>
                      <a:off x="0" y="0"/>
                      <a:ext cx="5760720" cy="2624455"/>
                    </a:xfrm>
                    <a:prstGeom prst="rect">
                      <a:avLst/>
                    </a:prstGeom>
                  </pic:spPr>
                </pic:pic>
              </a:graphicData>
            </a:graphic>
          </wp:inline>
        </w:drawing>
      </w:r>
    </w:p>
    <w:p w14:paraId="21A65756" w14:textId="77777777" w:rsidR="004D2D10" w:rsidRPr="006A2AA9"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3DBCED4F" w14:textId="546EF621" w:rsidR="00CB34FE" w:rsidRDefault="003C3E92" w:rsidP="00A31728">
      <w:pPr>
        <w:jc w:val="center"/>
      </w:pPr>
      <w:r w:rsidRPr="006A2AA9">
        <w:rPr>
          <w:noProof/>
        </w:rPr>
        <w:drawing>
          <wp:inline distT="0" distB="0" distL="0" distR="0" wp14:anchorId="671346D3" wp14:editId="142FFBFA">
            <wp:extent cx="5644267" cy="3901970"/>
            <wp:effectExtent l="0" t="0" r="0" b="381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4"/>
                    <a:srcRect l="750" t="10634" r="1262" b="28707"/>
                    <a:stretch/>
                  </pic:blipFill>
                  <pic:spPr bwMode="auto">
                    <a:xfrm>
                      <a:off x="0" y="0"/>
                      <a:ext cx="5644796" cy="3902336"/>
                    </a:xfrm>
                    <a:prstGeom prst="rect">
                      <a:avLst/>
                    </a:prstGeom>
                    <a:ln>
                      <a:noFill/>
                    </a:ln>
                    <a:extLst>
                      <a:ext uri="{53640926-AAD7-44D8-BBD7-CCE9431645EC}">
                        <a14:shadowObscured xmlns:a14="http://schemas.microsoft.com/office/drawing/2010/main"/>
                      </a:ext>
                    </a:extLst>
                  </pic:spPr>
                </pic:pic>
              </a:graphicData>
            </a:graphic>
          </wp:inline>
        </w:drawing>
      </w:r>
    </w:p>
    <w:p w14:paraId="3FE52FE6" w14:textId="77777777" w:rsidR="002F516C" w:rsidRDefault="002F516C" w:rsidP="00CB34FE"/>
    <w:p w14:paraId="17902DE3" w14:textId="113D0F72" w:rsidR="00223CC3" w:rsidRDefault="00223CC3" w:rsidP="00CB34FE"/>
    <w:p w14:paraId="6E8641CE" w14:textId="6F1226F1" w:rsidR="00223CC3" w:rsidRDefault="00223CC3" w:rsidP="00CB34FE"/>
    <w:p w14:paraId="4F6D8C26" w14:textId="77777777" w:rsidR="00223CC3" w:rsidRPr="006A2AA9" w:rsidRDefault="00223CC3" w:rsidP="00223CC3">
      <w:pPr>
        <w:rPr>
          <w:rFonts w:cs="Times"/>
          <w:color w:val="000000" w:themeColor="text1"/>
        </w:rPr>
      </w:pPr>
      <w:r w:rsidRPr="006A2AA9">
        <w:rPr>
          <w:rFonts w:cs="Times"/>
          <w:color w:val="000000" w:themeColor="text1"/>
        </w:rPr>
        <w:t>In this sub-chapter following points will be discussed,</w:t>
      </w:r>
    </w:p>
    <w:p w14:paraId="38A660AD" w14:textId="77777777" w:rsidR="00223CC3" w:rsidRPr="006A2AA9" w:rsidRDefault="00223CC3" w:rsidP="00223CC3">
      <w:pPr>
        <w:pStyle w:val="ListParagraph"/>
        <w:numPr>
          <w:ilvl w:val="0"/>
          <w:numId w:val="17"/>
        </w:numPr>
        <w:spacing w:before="240"/>
        <w:rPr>
          <w:rFonts w:cs="Times"/>
          <w:color w:val="000000" w:themeColor="text1"/>
        </w:rPr>
      </w:pPr>
      <w:r w:rsidRPr="006A2AA9">
        <w:rPr>
          <w:rFonts w:cs="Times"/>
          <w:color w:val="000000" w:themeColor="text1"/>
        </w:rPr>
        <w:t>Creating three networks; two IPv6 networks and one IPv4 network</w:t>
      </w:r>
    </w:p>
    <w:p w14:paraId="61D7A2A4" w14:textId="77777777" w:rsidR="00223CC3" w:rsidRPr="006A2AA9" w:rsidRDefault="00223CC3" w:rsidP="00223CC3">
      <w:pPr>
        <w:pStyle w:val="ListParagraph"/>
        <w:numPr>
          <w:ilvl w:val="0"/>
          <w:numId w:val="17"/>
        </w:numPr>
        <w:spacing w:before="240"/>
        <w:rPr>
          <w:rFonts w:cs="Times"/>
          <w:color w:val="000000" w:themeColor="text1"/>
        </w:rPr>
      </w:pPr>
      <w:r w:rsidRPr="006A2AA9">
        <w:rPr>
          <w:rFonts w:cs="Times"/>
          <w:color w:val="000000" w:themeColor="text1"/>
        </w:rPr>
        <w:t>Configuration of all these networks on SDN controller</w:t>
      </w:r>
    </w:p>
    <w:p w14:paraId="28874698" w14:textId="77777777" w:rsidR="00223CC3" w:rsidRPr="006A2AA9" w:rsidRDefault="00223CC3" w:rsidP="00223CC3">
      <w:pPr>
        <w:pStyle w:val="ListParagraph"/>
        <w:numPr>
          <w:ilvl w:val="0"/>
          <w:numId w:val="17"/>
        </w:numPr>
        <w:spacing w:before="240"/>
        <w:rPr>
          <w:rFonts w:cs="Times"/>
          <w:color w:val="000000" w:themeColor="text1"/>
        </w:rPr>
      </w:pPr>
      <w:r w:rsidRPr="006A2AA9">
        <w:rPr>
          <w:rFonts w:cs="Times"/>
          <w:color w:val="000000" w:themeColor="text1"/>
        </w:rPr>
        <w:t>Creating IPv6 tunnel through IPv4 network</w:t>
      </w:r>
    </w:p>
    <w:p w14:paraId="68AC06F7" w14:textId="2A941217" w:rsidR="00223CC3" w:rsidRDefault="00223CC3" w:rsidP="00223CC3">
      <w:pPr>
        <w:pStyle w:val="ListParagraph"/>
        <w:numPr>
          <w:ilvl w:val="0"/>
          <w:numId w:val="17"/>
        </w:numPr>
        <w:spacing w:before="240"/>
        <w:rPr>
          <w:rFonts w:cs="Times"/>
          <w:color w:val="000000" w:themeColor="text1"/>
        </w:rPr>
      </w:pPr>
      <w:r w:rsidRPr="006A2AA9">
        <w:rPr>
          <w:rFonts w:cs="Times"/>
          <w:color w:val="000000" w:themeColor="text1"/>
        </w:rPr>
        <w:t>Evaluating how packets are forwarded through OpenFlow protocol</w:t>
      </w:r>
    </w:p>
    <w:p w14:paraId="0D86C677" w14:textId="77777777" w:rsidR="00223CC3" w:rsidRPr="00223CC3" w:rsidRDefault="00223CC3" w:rsidP="00223CC3">
      <w:pPr>
        <w:spacing w:before="240"/>
        <w:rPr>
          <w:rFonts w:cs="Times"/>
          <w:color w:val="000000" w:themeColor="text1"/>
        </w:rPr>
      </w:pPr>
    </w:p>
    <w:p w14:paraId="0D04107A" w14:textId="37FF2734" w:rsidR="004D2D10" w:rsidRPr="006A2AA9" w:rsidRDefault="004D2D10" w:rsidP="004D2D10">
      <w:pPr>
        <w:pStyle w:val="Heading2"/>
        <w:rPr>
          <w:rStyle w:val="Heading2Char"/>
        </w:rPr>
      </w:pPr>
      <w:bookmarkStart w:id="68" w:name="_Toc114330540"/>
      <w:r w:rsidRPr="006A2AA9">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8"/>
    </w:p>
    <w:p w14:paraId="6FF8BD68" w14:textId="77777777" w:rsidR="004D2D10" w:rsidRPr="006A2AA9" w:rsidRDefault="004D2D10" w:rsidP="004D2D10">
      <w:pPr>
        <w:pStyle w:val="Heading3"/>
        <w:rPr>
          <w:lang w:val="en-GB"/>
        </w:rPr>
      </w:pPr>
      <w:bookmarkStart w:id="69" w:name="_Toc114330541"/>
      <w:r w:rsidRPr="006A2AA9">
        <w:rPr>
          <w:lang w:val="en-GB"/>
        </w:rPr>
        <w:t>Introduction</w:t>
      </w:r>
      <w:bookmarkEnd w:id="69"/>
    </w:p>
    <w:p w14:paraId="34873B9D" w14:textId="2B2DD5D9" w:rsidR="004D2D10" w:rsidRPr="006A2AA9" w:rsidRDefault="004D2D10" w:rsidP="004D2D10">
      <w:pPr>
        <w:rPr>
          <w:rFonts w:cs="Times"/>
          <w:color w:val="000000" w:themeColor="text1"/>
        </w:rPr>
      </w:pPr>
      <w:r w:rsidRPr="006A2AA9">
        <w:rPr>
          <w:rFonts w:cs="Times"/>
          <w:color w:val="000000" w:themeColor="text1"/>
        </w:rPr>
        <w:t xml:space="preserve">In this </w:t>
      </w:r>
      <w:r w:rsidR="00C408F8" w:rsidRPr="006A2AA9">
        <w:rPr>
          <w:rFonts w:cs="Times"/>
          <w:color w:val="000000" w:themeColor="text1"/>
        </w:rPr>
        <w:t>u</w:t>
      </w:r>
      <w:r w:rsidRPr="006A2AA9">
        <w:rPr>
          <w:rFonts w:cs="Times"/>
          <w:color w:val="000000" w:themeColor="text1"/>
        </w:rPr>
        <w:t>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3EB3A92" w:rsidR="004D2D10" w:rsidRPr="006A2AA9" w:rsidRDefault="004D2D10" w:rsidP="004D2D10"/>
    <w:p w14:paraId="63ACEEA7" w14:textId="7BB9C65D" w:rsidR="00AF27E7" w:rsidRPr="006A2AA9" w:rsidRDefault="00AF27E7" w:rsidP="004D2D10">
      <w:r w:rsidRPr="006A2AA9">
        <w:rPr>
          <w:noProof/>
        </w:rPr>
        <w:drawing>
          <wp:inline distT="0" distB="0" distL="0" distR="0" wp14:anchorId="20FBD54C" wp14:editId="765732C7">
            <wp:extent cx="6010190" cy="2949146"/>
            <wp:effectExtent l="0" t="0" r="0" b="3810"/>
            <wp:docPr id="19" name="Picture 19"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radar chart&#10;&#10;Description automatically generated"/>
                    <pic:cNvPicPr/>
                  </pic:nvPicPr>
                  <pic:blipFill rotWithShape="1">
                    <a:blip r:embed="rId95"/>
                    <a:srcRect l="1375" r="1400"/>
                    <a:stretch/>
                  </pic:blipFill>
                  <pic:spPr bwMode="auto">
                    <a:xfrm>
                      <a:off x="0" y="0"/>
                      <a:ext cx="6021671" cy="2954780"/>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6A2AA9" w:rsidRDefault="004D2D10" w:rsidP="004D2D10">
      <w:pPr>
        <w:jc w:val="center"/>
      </w:pPr>
      <w:r w:rsidRPr="006A2AA9">
        <w:rPr>
          <w:rFonts w:cs="Times"/>
          <w:i/>
          <w:iCs/>
          <w:sz w:val="16"/>
          <w:szCs w:val="18"/>
        </w:rPr>
        <w:t>Topology created in the GNS3 with different Network devices</w:t>
      </w:r>
    </w:p>
    <w:p w14:paraId="07DD112F" w14:textId="77777777" w:rsidR="004D2D10" w:rsidRPr="006A2AA9" w:rsidRDefault="004D2D10" w:rsidP="004D2D10"/>
    <w:p w14:paraId="16E771F1" w14:textId="407270DA" w:rsidR="0053161D" w:rsidRPr="006A2AA9" w:rsidRDefault="0053161D" w:rsidP="004D2D10"/>
    <w:p w14:paraId="6AB3499C" w14:textId="0226E303" w:rsidR="00865559" w:rsidRPr="006A2AA9" w:rsidRDefault="00865559" w:rsidP="00865559">
      <w:pPr>
        <w:jc w:val="center"/>
      </w:pPr>
      <w:r w:rsidRPr="006A2AA9">
        <w:rPr>
          <w:noProof/>
        </w:rPr>
        <w:lastRenderedPageBreak/>
        <w:drawing>
          <wp:inline distT="0" distB="0" distL="0" distR="0" wp14:anchorId="28DFAC8E" wp14:editId="150C5B84">
            <wp:extent cx="5680595" cy="3319028"/>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rotWithShape="1">
                    <a:blip r:embed="rId96"/>
                    <a:srcRect l="378" t="11104" r="495" b="13636"/>
                    <a:stretch/>
                  </pic:blipFill>
                  <pic:spPr bwMode="auto">
                    <a:xfrm>
                      <a:off x="0" y="0"/>
                      <a:ext cx="5681411" cy="3319505"/>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6A2AA9"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7777777" w:rsidR="004D2D10" w:rsidRPr="006A2AA9" w:rsidRDefault="004D2D10" w:rsidP="004D2D10"/>
    <w:p w14:paraId="072C8721" w14:textId="77777777" w:rsidR="004D2D10" w:rsidRPr="006A2AA9" w:rsidRDefault="004D2D10" w:rsidP="004D2D10">
      <w:pPr>
        <w:pStyle w:val="Heading3"/>
        <w:rPr>
          <w:lang w:val="en-GB"/>
        </w:rPr>
      </w:pPr>
      <w:bookmarkStart w:id="70" w:name="_Toc114330542"/>
      <w:r w:rsidRPr="006A2AA9">
        <w:rPr>
          <w:lang w:val="en-GB"/>
        </w:rPr>
        <w:t>Configuration</w:t>
      </w:r>
      <w:bookmarkEnd w:id="70"/>
    </w:p>
    <w:p w14:paraId="5248AD17"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49253CB9"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and configuring all these networks</w:t>
      </w:r>
    </w:p>
    <w:p w14:paraId="3497583B"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Configuration of all these networks on SDN controller</w:t>
      </w:r>
    </w:p>
    <w:p w14:paraId="61D6A3D7" w14:textId="2D208CCD" w:rsidR="00CB34FE" w:rsidRPr="006A2AA9" w:rsidRDefault="004D2D10" w:rsidP="004D2D10">
      <w:r w:rsidRPr="006A2AA9">
        <w:rPr>
          <w:rFonts w:cs="Times"/>
          <w:color w:val="000000" w:themeColor="text1"/>
        </w:rPr>
        <w:t>Studying SDN-IP application of ONOS controller</w:t>
      </w:r>
    </w:p>
    <w:p w14:paraId="70AB29AE" w14:textId="07A571CC" w:rsidR="00994CE9" w:rsidRPr="006A2AA9" w:rsidRDefault="00994CE9" w:rsidP="008D6763">
      <w:pPr>
        <w:pStyle w:val="Heading3"/>
        <w:rPr>
          <w:lang w:val="en-GB"/>
        </w:rPr>
      </w:pPr>
      <w:r w:rsidRPr="006A2AA9">
        <w:rPr>
          <w:lang w:val="en-GB"/>
        </w:rPr>
        <w:br w:type="page"/>
      </w:r>
    </w:p>
    <w:p w14:paraId="716AE095" w14:textId="38D0DBAD" w:rsidR="00D12451" w:rsidRPr="006A2AA9" w:rsidRDefault="00176F97" w:rsidP="00D12451">
      <w:pPr>
        <w:pStyle w:val="Heading1"/>
      </w:pPr>
      <w:bookmarkStart w:id="71" w:name="_Toc114330543"/>
      <w:r w:rsidRPr="006A2AA9">
        <w:lastRenderedPageBreak/>
        <w:t>S</w:t>
      </w:r>
      <w:r w:rsidR="00D12451" w:rsidRPr="006A2AA9">
        <w:t xml:space="preserve">ummary and </w:t>
      </w:r>
      <w:r w:rsidR="00420221" w:rsidRPr="006A2AA9">
        <w:t>P</w:t>
      </w:r>
      <w:r w:rsidR="00D12451" w:rsidRPr="006A2AA9">
        <w:t>erspectives</w:t>
      </w:r>
      <w:bookmarkEnd w:id="71"/>
    </w:p>
    <w:p w14:paraId="6AFAD3BF" w14:textId="23A454CC" w:rsidR="00994CE9" w:rsidRPr="006A2AA9" w:rsidRDefault="00994CE9">
      <w:pPr>
        <w:spacing w:after="0" w:line="240" w:lineRule="auto"/>
        <w:jc w:val="left"/>
      </w:pPr>
      <w:r w:rsidRPr="006A2AA9">
        <w:br w:type="page"/>
      </w:r>
    </w:p>
    <w:p w14:paraId="39836875" w14:textId="1ABDD685" w:rsidR="00427359" w:rsidRPr="006A2AA9" w:rsidRDefault="00D12451" w:rsidP="00D12451">
      <w:pPr>
        <w:pStyle w:val="Heading1"/>
      </w:pPr>
      <w:bookmarkStart w:id="72" w:name="_Toc114330544"/>
      <w:r w:rsidRPr="006A2AA9">
        <w:lastRenderedPageBreak/>
        <w:t>Abbreviations</w:t>
      </w:r>
      <w:bookmarkEnd w:id="72"/>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610C63BC" w14:textId="23C1DA6A" w:rsidR="00EC04FF" w:rsidRPr="006A2AA9" w:rsidRDefault="00EC04FF" w:rsidP="009B1D3E">
      <w:pPr>
        <w:rPr>
          <w:color w:val="000000" w:themeColor="text1"/>
          <w:sz w:val="24"/>
          <w:szCs w:val="24"/>
        </w:rPr>
      </w:pPr>
      <w:r w:rsidRPr="006A2AA9">
        <w:rPr>
          <w:color w:val="000000" w:themeColor="text1"/>
          <w:sz w:val="24"/>
          <w:szCs w:val="24"/>
        </w:rPr>
        <w:t>DLUX</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0653DEF7" w:rsidR="003A704A" w:rsidRPr="006A2AA9" w:rsidRDefault="003A704A" w:rsidP="009B1D3E">
      <w:pPr>
        <w:rPr>
          <w:color w:val="000000" w:themeColor="text1"/>
          <w:sz w:val="24"/>
          <w:szCs w:val="24"/>
        </w:rPr>
      </w:pPr>
      <w:r w:rsidRPr="006A2AA9">
        <w:rPr>
          <w:color w:val="000000" w:themeColor="text1"/>
          <w:sz w:val="24"/>
          <w:szCs w:val="24"/>
        </w:rPr>
        <w:t>GNS3</w:t>
      </w:r>
    </w:p>
    <w:p w14:paraId="2E328194" w14:textId="77777777" w:rsidR="003A704A" w:rsidRPr="006A2AA9" w:rsidRDefault="003A704A" w:rsidP="009B1D3E">
      <w:pPr>
        <w:rPr>
          <w:color w:val="000000" w:themeColor="text1"/>
          <w:sz w:val="24"/>
          <w:szCs w:val="24"/>
        </w:rPr>
      </w:pPr>
    </w:p>
    <w:p w14:paraId="40FBDAB3" w14:textId="1D926745" w:rsidR="009B1D3E" w:rsidRPr="006A2AA9" w:rsidRDefault="009B1D3E" w:rsidP="009B1D3E">
      <w:pPr>
        <w:rPr>
          <w:b/>
          <w:color w:val="000000" w:themeColor="text1"/>
          <w:sz w:val="24"/>
          <w:szCs w:val="24"/>
        </w:rPr>
      </w:pPr>
      <w:r w:rsidRPr="006A2AA9">
        <w:rPr>
          <w:b/>
          <w:color w:val="000000" w:themeColor="text1"/>
          <w:sz w:val="24"/>
          <w:szCs w:val="24"/>
        </w:rPr>
        <w:t>H</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5A84C206"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t>OpenDay</w:t>
      </w:r>
      <w:r w:rsidR="002D038E" w:rsidRPr="006A2AA9">
        <w:rPr>
          <w:color w:val="000000" w:themeColor="text1"/>
          <w:sz w:val="24"/>
          <w:szCs w:val="24"/>
        </w:rPr>
        <w:t>L</w:t>
      </w:r>
      <w:r w:rsidRPr="006A2AA9">
        <w:rPr>
          <w:color w:val="000000" w:themeColor="text1"/>
          <w:sz w:val="24"/>
          <w:szCs w:val="24"/>
        </w:rPr>
        <w:t>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3" w:name="_Toc114330545"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3"/>
        </w:p>
        <w:sdt>
          <w:sdtPr>
            <w:id w:val="-573587230"/>
            <w:bibliography/>
          </w:sdtPr>
          <w:sdtContent>
            <w:p w14:paraId="734BFA4A" w14:textId="77777777" w:rsidR="00131570"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131570" w14:paraId="5A7B2D07" w14:textId="77777777">
                <w:trPr>
                  <w:divId w:val="110637195"/>
                  <w:tblCellSpacing w:w="15" w:type="dxa"/>
                </w:trPr>
                <w:tc>
                  <w:tcPr>
                    <w:tcW w:w="50" w:type="pct"/>
                    <w:hideMark/>
                  </w:tcPr>
                  <w:p w14:paraId="5A3E0DA2" w14:textId="225007E7" w:rsidR="00131570" w:rsidRDefault="00131570">
                    <w:pPr>
                      <w:pStyle w:val="Bibliography"/>
                      <w:rPr>
                        <w:noProof/>
                        <w:sz w:val="24"/>
                        <w:szCs w:val="24"/>
                      </w:rPr>
                    </w:pPr>
                    <w:r>
                      <w:rPr>
                        <w:noProof/>
                      </w:rPr>
                      <w:t xml:space="preserve">[1] </w:t>
                    </w:r>
                  </w:p>
                </w:tc>
                <w:tc>
                  <w:tcPr>
                    <w:tcW w:w="0" w:type="auto"/>
                    <w:hideMark/>
                  </w:tcPr>
                  <w:p w14:paraId="199DEC33" w14:textId="77777777" w:rsidR="00131570" w:rsidRDefault="00131570">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131570" w14:paraId="18990B59" w14:textId="77777777">
                <w:trPr>
                  <w:divId w:val="110637195"/>
                  <w:tblCellSpacing w:w="15" w:type="dxa"/>
                </w:trPr>
                <w:tc>
                  <w:tcPr>
                    <w:tcW w:w="50" w:type="pct"/>
                    <w:hideMark/>
                  </w:tcPr>
                  <w:p w14:paraId="427B50D7" w14:textId="77777777" w:rsidR="00131570" w:rsidRDefault="00131570">
                    <w:pPr>
                      <w:pStyle w:val="Bibliography"/>
                      <w:rPr>
                        <w:noProof/>
                      </w:rPr>
                    </w:pPr>
                    <w:r>
                      <w:rPr>
                        <w:noProof/>
                      </w:rPr>
                      <w:t xml:space="preserve">[2] </w:t>
                    </w:r>
                  </w:p>
                </w:tc>
                <w:tc>
                  <w:tcPr>
                    <w:tcW w:w="0" w:type="auto"/>
                    <w:hideMark/>
                  </w:tcPr>
                  <w:p w14:paraId="0FD92625" w14:textId="77777777" w:rsidR="00131570" w:rsidRDefault="00131570">
                    <w:pPr>
                      <w:pStyle w:val="Bibliography"/>
                      <w:rPr>
                        <w:noProof/>
                      </w:rPr>
                    </w:pPr>
                    <w:r>
                      <w:rPr>
                        <w:noProof/>
                      </w:rPr>
                      <w:t xml:space="preserve">M. B. M. R. B. Othmane Blial, “An Overview on SDN Architectures with Multiple Controllers,” p. 9, 2016. </w:t>
                    </w:r>
                  </w:p>
                </w:tc>
              </w:tr>
              <w:tr w:rsidR="00131570" w14:paraId="47B07FEF" w14:textId="77777777">
                <w:trPr>
                  <w:divId w:val="110637195"/>
                  <w:tblCellSpacing w:w="15" w:type="dxa"/>
                </w:trPr>
                <w:tc>
                  <w:tcPr>
                    <w:tcW w:w="50" w:type="pct"/>
                    <w:hideMark/>
                  </w:tcPr>
                  <w:p w14:paraId="425507C2" w14:textId="77777777" w:rsidR="00131570" w:rsidRDefault="00131570">
                    <w:pPr>
                      <w:pStyle w:val="Bibliography"/>
                      <w:rPr>
                        <w:noProof/>
                      </w:rPr>
                    </w:pPr>
                    <w:r>
                      <w:rPr>
                        <w:noProof/>
                      </w:rPr>
                      <w:t xml:space="preserve">[3] </w:t>
                    </w:r>
                  </w:p>
                </w:tc>
                <w:tc>
                  <w:tcPr>
                    <w:tcW w:w="0" w:type="auto"/>
                    <w:hideMark/>
                  </w:tcPr>
                  <w:p w14:paraId="531780AE" w14:textId="77777777" w:rsidR="00131570" w:rsidRDefault="00131570">
                    <w:pPr>
                      <w:pStyle w:val="Bibliography"/>
                      <w:rPr>
                        <w:noProof/>
                      </w:rPr>
                    </w:pPr>
                    <w:r>
                      <w:rPr>
                        <w:noProof/>
                      </w:rPr>
                      <w:t xml:space="preserve">“OpenFlow Switch Specification Version 1.5.1 ( Protocol version 0x06 ),” </w:t>
                    </w:r>
                    <w:r>
                      <w:rPr>
                        <w:i/>
                        <w:iCs/>
                        <w:noProof/>
                      </w:rPr>
                      <w:t xml:space="preserve">Open Networking Foundation, </w:t>
                    </w:r>
                    <w:r>
                      <w:rPr>
                        <w:noProof/>
                      </w:rPr>
                      <w:t xml:space="preserve">p. 283, March 26, 2015. </w:t>
                    </w:r>
                  </w:p>
                </w:tc>
              </w:tr>
              <w:tr w:rsidR="00131570" w14:paraId="4EA777F3" w14:textId="77777777">
                <w:trPr>
                  <w:divId w:val="110637195"/>
                  <w:tblCellSpacing w:w="15" w:type="dxa"/>
                </w:trPr>
                <w:tc>
                  <w:tcPr>
                    <w:tcW w:w="50" w:type="pct"/>
                    <w:hideMark/>
                  </w:tcPr>
                  <w:p w14:paraId="5928BCCE" w14:textId="77777777" w:rsidR="00131570" w:rsidRDefault="00131570">
                    <w:pPr>
                      <w:pStyle w:val="Bibliography"/>
                      <w:rPr>
                        <w:noProof/>
                      </w:rPr>
                    </w:pPr>
                    <w:r>
                      <w:rPr>
                        <w:noProof/>
                      </w:rPr>
                      <w:t xml:space="preserve">[4] </w:t>
                    </w:r>
                  </w:p>
                </w:tc>
                <w:tc>
                  <w:tcPr>
                    <w:tcW w:w="0" w:type="auto"/>
                    <w:hideMark/>
                  </w:tcPr>
                  <w:p w14:paraId="0AE00188" w14:textId="77777777" w:rsidR="00131570" w:rsidRDefault="00131570">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131570" w14:paraId="30D66571" w14:textId="77777777">
                <w:trPr>
                  <w:divId w:val="110637195"/>
                  <w:tblCellSpacing w:w="15" w:type="dxa"/>
                </w:trPr>
                <w:tc>
                  <w:tcPr>
                    <w:tcW w:w="50" w:type="pct"/>
                    <w:hideMark/>
                  </w:tcPr>
                  <w:p w14:paraId="09B1924D" w14:textId="77777777" w:rsidR="00131570" w:rsidRDefault="00131570">
                    <w:pPr>
                      <w:pStyle w:val="Bibliography"/>
                      <w:rPr>
                        <w:noProof/>
                      </w:rPr>
                    </w:pPr>
                    <w:r>
                      <w:rPr>
                        <w:noProof/>
                      </w:rPr>
                      <w:t xml:space="preserve">[5] </w:t>
                    </w:r>
                  </w:p>
                </w:tc>
                <w:tc>
                  <w:tcPr>
                    <w:tcW w:w="0" w:type="auto"/>
                    <w:hideMark/>
                  </w:tcPr>
                  <w:p w14:paraId="7C465276" w14:textId="77777777" w:rsidR="00131570" w:rsidRDefault="00131570">
                    <w:pPr>
                      <w:pStyle w:val="Bibliography"/>
                      <w:rPr>
                        <w:noProof/>
                      </w:rPr>
                    </w:pPr>
                    <w:r>
                      <w:rPr>
                        <w:noProof/>
                      </w:rPr>
                      <w:t>B. Lantz, “Onosproject.org,” 27 January 2017. [Online]. Available: https://wiki.onosproject.org/display/ONOS/Mininet+and+onos.py+workflow.</w:t>
                    </w:r>
                  </w:p>
                </w:tc>
              </w:tr>
              <w:tr w:rsidR="00131570" w14:paraId="08F5FDB9" w14:textId="77777777">
                <w:trPr>
                  <w:divId w:val="110637195"/>
                  <w:tblCellSpacing w:w="15" w:type="dxa"/>
                </w:trPr>
                <w:tc>
                  <w:tcPr>
                    <w:tcW w:w="50" w:type="pct"/>
                    <w:hideMark/>
                  </w:tcPr>
                  <w:p w14:paraId="2BFE5B2C" w14:textId="77777777" w:rsidR="00131570" w:rsidRDefault="00131570">
                    <w:pPr>
                      <w:pStyle w:val="Bibliography"/>
                      <w:rPr>
                        <w:noProof/>
                      </w:rPr>
                    </w:pPr>
                    <w:r>
                      <w:rPr>
                        <w:noProof/>
                      </w:rPr>
                      <w:t xml:space="preserve">[6] </w:t>
                    </w:r>
                  </w:p>
                </w:tc>
                <w:tc>
                  <w:tcPr>
                    <w:tcW w:w="0" w:type="auto"/>
                    <w:hideMark/>
                  </w:tcPr>
                  <w:p w14:paraId="57FC6686" w14:textId="77777777" w:rsidR="00131570" w:rsidRDefault="00131570">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131570" w14:paraId="42A71571" w14:textId="77777777">
                <w:trPr>
                  <w:divId w:val="110637195"/>
                  <w:tblCellSpacing w:w="15" w:type="dxa"/>
                </w:trPr>
                <w:tc>
                  <w:tcPr>
                    <w:tcW w:w="50" w:type="pct"/>
                    <w:hideMark/>
                  </w:tcPr>
                  <w:p w14:paraId="601349EB" w14:textId="77777777" w:rsidR="00131570" w:rsidRDefault="00131570">
                    <w:pPr>
                      <w:pStyle w:val="Bibliography"/>
                      <w:rPr>
                        <w:noProof/>
                      </w:rPr>
                    </w:pPr>
                    <w:r>
                      <w:rPr>
                        <w:noProof/>
                      </w:rPr>
                      <w:t xml:space="preserve">[7] </w:t>
                    </w:r>
                  </w:p>
                </w:tc>
                <w:tc>
                  <w:tcPr>
                    <w:tcW w:w="0" w:type="auto"/>
                    <w:hideMark/>
                  </w:tcPr>
                  <w:p w14:paraId="5F07A08C" w14:textId="77777777" w:rsidR="00131570" w:rsidRDefault="00131570">
                    <w:pPr>
                      <w:pStyle w:val="Bibliography"/>
                      <w:rPr>
                        <w:noProof/>
                      </w:rPr>
                    </w:pPr>
                    <w:r>
                      <w:rPr>
                        <w:noProof/>
                      </w:rPr>
                      <w:t>M. Liyanage, “Enhancing security and scalability of Virtual Private LAN Services,” University of Oulu, Finland, 2016.</w:t>
                    </w:r>
                  </w:p>
                </w:tc>
              </w:tr>
              <w:tr w:rsidR="00131570" w14:paraId="4769C3B4" w14:textId="77777777">
                <w:trPr>
                  <w:divId w:val="110637195"/>
                  <w:tblCellSpacing w:w="15" w:type="dxa"/>
                </w:trPr>
                <w:tc>
                  <w:tcPr>
                    <w:tcW w:w="50" w:type="pct"/>
                    <w:hideMark/>
                  </w:tcPr>
                  <w:p w14:paraId="1EEE7030" w14:textId="77777777" w:rsidR="00131570" w:rsidRDefault="00131570">
                    <w:pPr>
                      <w:pStyle w:val="Bibliography"/>
                      <w:rPr>
                        <w:noProof/>
                      </w:rPr>
                    </w:pPr>
                    <w:r>
                      <w:rPr>
                        <w:noProof/>
                      </w:rPr>
                      <w:t xml:space="preserve">[8] </w:t>
                    </w:r>
                  </w:p>
                </w:tc>
                <w:tc>
                  <w:tcPr>
                    <w:tcW w:w="0" w:type="auto"/>
                    <w:hideMark/>
                  </w:tcPr>
                  <w:p w14:paraId="3C5296A3" w14:textId="77777777" w:rsidR="00131570" w:rsidRDefault="00131570">
                    <w:pPr>
                      <w:pStyle w:val="Bibliography"/>
                      <w:rPr>
                        <w:noProof/>
                      </w:rPr>
                    </w:pPr>
                    <w:r>
                      <w:rPr>
                        <w:noProof/>
                      </w:rPr>
                      <w:t>C.-M. O. e. a. Carolina Fernández, “Virtual Private LAN Service - VPLS,” Onosproject.org, 30 May 2017. [Online]. Available: https://wiki.onosproject.org/display/ONOS/Virtual+Private+LAN+Service+-+VPLS.</w:t>
                    </w:r>
                  </w:p>
                </w:tc>
              </w:tr>
              <w:tr w:rsidR="00131570" w14:paraId="345D613A" w14:textId="77777777">
                <w:trPr>
                  <w:divId w:val="110637195"/>
                  <w:tblCellSpacing w:w="15" w:type="dxa"/>
                </w:trPr>
                <w:tc>
                  <w:tcPr>
                    <w:tcW w:w="50" w:type="pct"/>
                    <w:hideMark/>
                  </w:tcPr>
                  <w:p w14:paraId="3F85BE16" w14:textId="77777777" w:rsidR="00131570" w:rsidRDefault="00131570">
                    <w:pPr>
                      <w:pStyle w:val="Bibliography"/>
                      <w:rPr>
                        <w:noProof/>
                      </w:rPr>
                    </w:pPr>
                    <w:r>
                      <w:rPr>
                        <w:noProof/>
                      </w:rPr>
                      <w:t xml:space="preserve">[9] </w:t>
                    </w:r>
                  </w:p>
                </w:tc>
                <w:tc>
                  <w:tcPr>
                    <w:tcW w:w="0" w:type="auto"/>
                    <w:hideMark/>
                  </w:tcPr>
                  <w:p w14:paraId="08DA28D6" w14:textId="77777777" w:rsidR="00131570" w:rsidRDefault="00131570">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131570" w14:paraId="761323D4" w14:textId="77777777">
                <w:trPr>
                  <w:divId w:val="110637195"/>
                  <w:tblCellSpacing w:w="15" w:type="dxa"/>
                </w:trPr>
                <w:tc>
                  <w:tcPr>
                    <w:tcW w:w="50" w:type="pct"/>
                    <w:hideMark/>
                  </w:tcPr>
                  <w:p w14:paraId="7D67AC7B" w14:textId="77777777" w:rsidR="00131570" w:rsidRDefault="00131570">
                    <w:pPr>
                      <w:pStyle w:val="Bibliography"/>
                      <w:rPr>
                        <w:noProof/>
                      </w:rPr>
                    </w:pPr>
                    <w:r>
                      <w:rPr>
                        <w:noProof/>
                      </w:rPr>
                      <w:t xml:space="preserve">[10] </w:t>
                    </w:r>
                  </w:p>
                </w:tc>
                <w:tc>
                  <w:tcPr>
                    <w:tcW w:w="0" w:type="auto"/>
                    <w:hideMark/>
                  </w:tcPr>
                  <w:p w14:paraId="0D50F6A7" w14:textId="77777777" w:rsidR="00131570" w:rsidRDefault="00131570">
                    <w:pPr>
                      <w:pStyle w:val="Bibliography"/>
                      <w:rPr>
                        <w:noProof/>
                      </w:rPr>
                    </w:pPr>
                    <w:r>
                      <w:rPr>
                        <w:noProof/>
                      </w:rPr>
                      <w:t>J. Halterman, “Atomix,” 2013. [Online]. Available: https://github.com/atomix/atomix.</w:t>
                    </w:r>
                  </w:p>
                </w:tc>
              </w:tr>
              <w:tr w:rsidR="00131570" w14:paraId="346F3BB2" w14:textId="77777777">
                <w:trPr>
                  <w:divId w:val="110637195"/>
                  <w:tblCellSpacing w:w="15" w:type="dxa"/>
                </w:trPr>
                <w:tc>
                  <w:tcPr>
                    <w:tcW w:w="50" w:type="pct"/>
                    <w:hideMark/>
                  </w:tcPr>
                  <w:p w14:paraId="575280F0" w14:textId="77777777" w:rsidR="00131570" w:rsidRDefault="00131570">
                    <w:pPr>
                      <w:pStyle w:val="Bibliography"/>
                      <w:rPr>
                        <w:noProof/>
                      </w:rPr>
                    </w:pPr>
                    <w:r>
                      <w:rPr>
                        <w:noProof/>
                      </w:rPr>
                      <w:t xml:space="preserve">[11] </w:t>
                    </w:r>
                  </w:p>
                </w:tc>
                <w:tc>
                  <w:tcPr>
                    <w:tcW w:w="0" w:type="auto"/>
                    <w:hideMark/>
                  </w:tcPr>
                  <w:p w14:paraId="13295A05" w14:textId="77777777" w:rsidR="00131570" w:rsidRDefault="00131570">
                    <w:pPr>
                      <w:pStyle w:val="Bibliography"/>
                      <w:rPr>
                        <w:noProof/>
                      </w:rPr>
                    </w:pPr>
                    <w:r>
                      <w:rPr>
                        <w:noProof/>
                      </w:rPr>
                      <w:t>J. H. e. a. Luca Prete, “Forming a cluster,” Onosproject.org, [Online]. Available: https://wiki.onosproject.org/display/ONOS/Forming+a+cluster.</w:t>
                    </w:r>
                  </w:p>
                </w:tc>
              </w:tr>
              <w:tr w:rsidR="00131570" w14:paraId="4C6E3AB1" w14:textId="77777777">
                <w:trPr>
                  <w:divId w:val="110637195"/>
                  <w:tblCellSpacing w:w="15" w:type="dxa"/>
                </w:trPr>
                <w:tc>
                  <w:tcPr>
                    <w:tcW w:w="50" w:type="pct"/>
                    <w:hideMark/>
                  </w:tcPr>
                  <w:p w14:paraId="2A51F940" w14:textId="77777777" w:rsidR="00131570" w:rsidRDefault="00131570">
                    <w:pPr>
                      <w:pStyle w:val="Bibliography"/>
                      <w:rPr>
                        <w:noProof/>
                      </w:rPr>
                    </w:pPr>
                    <w:r>
                      <w:rPr>
                        <w:noProof/>
                      </w:rPr>
                      <w:t xml:space="preserve">[12] </w:t>
                    </w:r>
                  </w:p>
                </w:tc>
                <w:tc>
                  <w:tcPr>
                    <w:tcW w:w="0" w:type="auto"/>
                    <w:hideMark/>
                  </w:tcPr>
                  <w:p w14:paraId="25D3E112" w14:textId="77777777" w:rsidR="00131570" w:rsidRDefault="00131570">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131570" w14:paraId="7E2E0AC0" w14:textId="77777777">
                <w:trPr>
                  <w:divId w:val="110637195"/>
                  <w:tblCellSpacing w:w="15" w:type="dxa"/>
                </w:trPr>
                <w:tc>
                  <w:tcPr>
                    <w:tcW w:w="50" w:type="pct"/>
                    <w:hideMark/>
                  </w:tcPr>
                  <w:p w14:paraId="3BCE7942" w14:textId="77777777" w:rsidR="00131570" w:rsidRDefault="00131570">
                    <w:pPr>
                      <w:pStyle w:val="Bibliography"/>
                      <w:rPr>
                        <w:noProof/>
                      </w:rPr>
                    </w:pPr>
                    <w:r>
                      <w:rPr>
                        <w:noProof/>
                      </w:rPr>
                      <w:t xml:space="preserve">[13] </w:t>
                    </w:r>
                  </w:p>
                </w:tc>
                <w:tc>
                  <w:tcPr>
                    <w:tcW w:w="0" w:type="auto"/>
                    <w:hideMark/>
                  </w:tcPr>
                  <w:p w14:paraId="7B0EB476" w14:textId="77777777" w:rsidR="00131570" w:rsidRDefault="00131570">
                    <w:pPr>
                      <w:pStyle w:val="Bibliography"/>
                      <w:rPr>
                        <w:noProof/>
                      </w:rPr>
                    </w:pPr>
                    <w:r>
                      <w:rPr>
                        <w:noProof/>
                      </w:rPr>
                      <w:t>J. Halterman, “ONOS Cluster Configuration,” Onosproject.org, 2018. [Online]. Available: https://wiki.onosproject.org/pages/viewpage.action?pageId=28836788.</w:t>
                    </w:r>
                  </w:p>
                </w:tc>
              </w:tr>
              <w:tr w:rsidR="00131570" w14:paraId="6DBBC450" w14:textId="77777777">
                <w:trPr>
                  <w:divId w:val="110637195"/>
                  <w:tblCellSpacing w:w="15" w:type="dxa"/>
                </w:trPr>
                <w:tc>
                  <w:tcPr>
                    <w:tcW w:w="50" w:type="pct"/>
                    <w:hideMark/>
                  </w:tcPr>
                  <w:p w14:paraId="475F5991" w14:textId="77777777" w:rsidR="00131570" w:rsidRDefault="00131570">
                    <w:pPr>
                      <w:pStyle w:val="Bibliography"/>
                      <w:rPr>
                        <w:noProof/>
                      </w:rPr>
                    </w:pPr>
                    <w:r>
                      <w:rPr>
                        <w:noProof/>
                      </w:rPr>
                      <w:t xml:space="preserve">[14] </w:t>
                    </w:r>
                  </w:p>
                </w:tc>
                <w:tc>
                  <w:tcPr>
                    <w:tcW w:w="0" w:type="auto"/>
                    <w:hideMark/>
                  </w:tcPr>
                  <w:p w14:paraId="2FFBE638" w14:textId="77777777" w:rsidR="00131570" w:rsidRDefault="00131570">
                    <w:pPr>
                      <w:pStyle w:val="Bibliography"/>
                      <w:rPr>
                        <w:noProof/>
                      </w:rPr>
                    </w:pPr>
                    <w:r>
                      <w:rPr>
                        <w:noProof/>
                      </w:rPr>
                      <w:t>S. Wu, “Network Discovery,” Onosproject.org, 2016. [Online]. Available: https://wiki.onosproject.org/display/ONOS/Network+Discovery.</w:t>
                    </w:r>
                  </w:p>
                </w:tc>
              </w:tr>
              <w:tr w:rsidR="00131570" w14:paraId="56CFEB19" w14:textId="77777777">
                <w:trPr>
                  <w:divId w:val="110637195"/>
                  <w:tblCellSpacing w:w="15" w:type="dxa"/>
                </w:trPr>
                <w:tc>
                  <w:tcPr>
                    <w:tcW w:w="50" w:type="pct"/>
                    <w:hideMark/>
                  </w:tcPr>
                  <w:p w14:paraId="57672653" w14:textId="77777777" w:rsidR="00131570" w:rsidRDefault="00131570">
                    <w:pPr>
                      <w:pStyle w:val="Bibliography"/>
                      <w:rPr>
                        <w:noProof/>
                      </w:rPr>
                    </w:pPr>
                    <w:r>
                      <w:rPr>
                        <w:noProof/>
                      </w:rPr>
                      <w:t xml:space="preserve">[15] </w:t>
                    </w:r>
                  </w:p>
                </w:tc>
                <w:tc>
                  <w:tcPr>
                    <w:tcW w:w="0" w:type="auto"/>
                    <w:hideMark/>
                  </w:tcPr>
                  <w:p w14:paraId="2B362255" w14:textId="77777777" w:rsidR="00131570" w:rsidRDefault="00131570">
                    <w:pPr>
                      <w:pStyle w:val="Bibliography"/>
                      <w:rPr>
                        <w:noProof/>
                      </w:rPr>
                    </w:pPr>
                    <w:r>
                      <w:rPr>
                        <w:noProof/>
                      </w:rPr>
                      <w:t>R. Eddy, “Multicast Use Case,” Onosproject.org, 2015. [Online]. Available: https://wiki.onosproject.org/display/ONOS/Multicast+Use+Case.</w:t>
                    </w:r>
                  </w:p>
                </w:tc>
              </w:tr>
              <w:tr w:rsidR="00131570" w14:paraId="0C992FFE" w14:textId="77777777">
                <w:trPr>
                  <w:divId w:val="110637195"/>
                  <w:tblCellSpacing w:w="15" w:type="dxa"/>
                </w:trPr>
                <w:tc>
                  <w:tcPr>
                    <w:tcW w:w="50" w:type="pct"/>
                    <w:hideMark/>
                  </w:tcPr>
                  <w:p w14:paraId="017AFE38" w14:textId="77777777" w:rsidR="00131570" w:rsidRDefault="00131570">
                    <w:pPr>
                      <w:pStyle w:val="Bibliography"/>
                      <w:rPr>
                        <w:noProof/>
                      </w:rPr>
                    </w:pPr>
                    <w:r>
                      <w:rPr>
                        <w:noProof/>
                      </w:rPr>
                      <w:t xml:space="preserve">[16] </w:t>
                    </w:r>
                  </w:p>
                </w:tc>
                <w:tc>
                  <w:tcPr>
                    <w:tcW w:w="0" w:type="auto"/>
                    <w:hideMark/>
                  </w:tcPr>
                  <w:p w14:paraId="66775F8A" w14:textId="77777777" w:rsidR="00131570" w:rsidRDefault="00131570">
                    <w:pPr>
                      <w:pStyle w:val="Bibliography"/>
                      <w:rPr>
                        <w:noProof/>
                      </w:rPr>
                    </w:pPr>
                    <w:r>
                      <w:rPr>
                        <w:noProof/>
                      </w:rPr>
                      <w:t xml:space="preserve">G. M. S. A. C. R. R. H. E. M. Dimas A. Marenda, “Intent-Based Path Selection for VM Migration Application with Open Network Operating System,” Institut Teknologi Bandung. </w:t>
                    </w:r>
                  </w:p>
                </w:tc>
              </w:tr>
            </w:tbl>
            <w:p w14:paraId="6BD2CFB4" w14:textId="77777777" w:rsidR="00131570" w:rsidRDefault="00131570">
              <w:pPr>
                <w:divId w:val="110637195"/>
                <w:rPr>
                  <w:noProof/>
                </w:rPr>
              </w:pPr>
            </w:p>
            <w:p w14:paraId="2E006985" w14:textId="58755AFF" w:rsidR="00053489" w:rsidRDefault="00053489">
              <w:r>
                <w:rPr>
                  <w:b/>
                  <w:bCs/>
                  <w:noProof/>
                </w:rPr>
                <w:fldChar w:fldCharType="end"/>
              </w:r>
            </w:p>
          </w:sdtContent>
        </w:sdt>
      </w:sdtContent>
    </w:sdt>
    <w:p w14:paraId="2930D103" w14:textId="77777777" w:rsidR="00053489" w:rsidRDefault="00053489">
      <w:pPr>
        <w:spacing w:after="0" w:line="240" w:lineRule="auto"/>
        <w:jc w:val="left"/>
      </w:pPr>
      <w:r>
        <w:br w:type="page"/>
      </w:r>
    </w:p>
    <w:p w14:paraId="3E041E70" w14:textId="7C81D9D6" w:rsidR="001424A1" w:rsidRDefault="00BE2C29" w:rsidP="00AD2376">
      <w:pPr>
        <w:pStyle w:val="Heading1"/>
      </w:pPr>
      <w:bookmarkStart w:id="74" w:name="_Toc114330546"/>
      <w:r w:rsidRPr="006A2AA9">
        <w:lastRenderedPageBreak/>
        <w:t>A</w:t>
      </w:r>
      <w:bookmarkEnd w:id="4"/>
      <w:r w:rsidRPr="006A2AA9">
        <w:t>ppendix</w:t>
      </w:r>
      <w:bookmarkEnd w:id="74"/>
    </w:p>
    <w:p w14:paraId="2DAF6CBC" w14:textId="77777777" w:rsidR="009070F8" w:rsidRDefault="009070F8" w:rsidP="009070F8">
      <w:r w:rsidRPr="006557AF">
        <w:rPr>
          <w:noProof/>
        </w:rPr>
        <w:drawing>
          <wp:inline distT="0" distB="0" distL="0" distR="0" wp14:anchorId="0D40E1BC" wp14:editId="26234221">
            <wp:extent cx="4119361" cy="2696759"/>
            <wp:effectExtent l="0" t="0" r="0" b="889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97"/>
                    <a:srcRect l="1967" t="5639" r="7658" b="30960"/>
                    <a:stretch/>
                  </pic:blipFill>
                  <pic:spPr bwMode="auto">
                    <a:xfrm>
                      <a:off x="0" y="0"/>
                      <a:ext cx="4199899" cy="2749483"/>
                    </a:xfrm>
                    <a:prstGeom prst="rect">
                      <a:avLst/>
                    </a:prstGeom>
                    <a:ln>
                      <a:noFill/>
                    </a:ln>
                    <a:extLst>
                      <a:ext uri="{53640926-AAD7-44D8-BBD7-CCE9431645EC}">
                        <a14:shadowObscured xmlns:a14="http://schemas.microsoft.com/office/drawing/2010/main"/>
                      </a:ext>
                    </a:extLst>
                  </pic:spPr>
                </pic:pic>
              </a:graphicData>
            </a:graphic>
          </wp:inline>
        </w:drawing>
      </w:r>
    </w:p>
    <w:p w14:paraId="3DEB2B49" w14:textId="77777777" w:rsidR="009070F8" w:rsidRDefault="009070F8" w:rsidP="009070F8">
      <w:r w:rsidRPr="006557AF">
        <w:rPr>
          <w:noProof/>
        </w:rPr>
        <w:drawing>
          <wp:inline distT="0" distB="0" distL="0" distR="0" wp14:anchorId="386FFAFD" wp14:editId="290A47E2">
            <wp:extent cx="4547696" cy="2831259"/>
            <wp:effectExtent l="0" t="0" r="5715" b="762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98"/>
                    <a:srcRect l="1889" t="5605" r="9711" b="35420"/>
                    <a:stretch/>
                  </pic:blipFill>
                  <pic:spPr bwMode="auto">
                    <a:xfrm>
                      <a:off x="0" y="0"/>
                      <a:ext cx="4649054" cy="2894362"/>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77777777" w:rsidR="009070F8" w:rsidRDefault="009070F8" w:rsidP="009070F8">
      <w:r w:rsidRPr="0022362C">
        <w:rPr>
          <w:noProof/>
        </w:rPr>
        <w:lastRenderedPageBreak/>
        <w:drawing>
          <wp:inline distT="0" distB="0" distL="0" distR="0" wp14:anchorId="062C6262" wp14:editId="70C8333C">
            <wp:extent cx="4559300" cy="3223398"/>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99"/>
                    <a:srcRect l="1814" t="5404" r="10769" b="28370"/>
                    <a:stretch/>
                  </pic:blipFill>
                  <pic:spPr bwMode="auto">
                    <a:xfrm>
                      <a:off x="0" y="0"/>
                      <a:ext cx="4657387" cy="3292745"/>
                    </a:xfrm>
                    <a:prstGeom prst="rect">
                      <a:avLst/>
                    </a:prstGeom>
                    <a:ln>
                      <a:noFill/>
                    </a:ln>
                    <a:extLst>
                      <a:ext uri="{53640926-AAD7-44D8-BBD7-CCE9431645EC}">
                        <a14:shadowObscured xmlns:a14="http://schemas.microsoft.com/office/drawing/2010/main"/>
                      </a:ext>
                    </a:extLst>
                  </pic:spPr>
                </pic:pic>
              </a:graphicData>
            </a:graphic>
          </wp:inline>
        </w:drawing>
      </w:r>
    </w:p>
    <w:p w14:paraId="105E5072" w14:textId="77777777" w:rsidR="009070F8" w:rsidRDefault="009070F8" w:rsidP="009070F8">
      <w:r w:rsidRPr="00B51C4F">
        <w:rPr>
          <w:noProof/>
        </w:rPr>
        <w:drawing>
          <wp:inline distT="0" distB="0" distL="0" distR="0" wp14:anchorId="416608BD" wp14:editId="6015E506">
            <wp:extent cx="4545023" cy="3062382"/>
            <wp:effectExtent l="0" t="0" r="8255" b="508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00"/>
                    <a:srcRect l="2041" t="5365" r="9774" b="30963"/>
                    <a:stretch/>
                  </pic:blipFill>
                  <pic:spPr bwMode="auto">
                    <a:xfrm>
                      <a:off x="0" y="0"/>
                      <a:ext cx="4638141" cy="3125124"/>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77777777" w:rsidR="009070F8" w:rsidRPr="009070F8" w:rsidRDefault="009070F8" w:rsidP="009070F8"/>
    <w:sectPr w:rsidR="009070F8" w:rsidRPr="009070F8" w:rsidSect="005B3F86">
      <w:headerReference w:type="even" r:id="rId101"/>
      <w:headerReference w:type="default" r:id="rId102"/>
      <w:footerReference w:type="default" r:id="rId103"/>
      <w:headerReference w:type="first" r:id="rId104"/>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30290" w14:textId="77777777" w:rsidR="00F34538" w:rsidRDefault="00F34538">
      <w:r>
        <w:separator/>
      </w:r>
    </w:p>
  </w:endnote>
  <w:endnote w:type="continuationSeparator" w:id="0">
    <w:p w14:paraId="08EECA45" w14:textId="77777777" w:rsidR="00F34538" w:rsidRDefault="00F345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1EDBD" w14:textId="77777777" w:rsidR="00F34538" w:rsidRDefault="00F34538">
      <w:r>
        <w:separator/>
      </w:r>
    </w:p>
  </w:footnote>
  <w:footnote w:type="continuationSeparator" w:id="0">
    <w:p w14:paraId="41599E1B" w14:textId="77777777" w:rsidR="00F34538" w:rsidRDefault="00F345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01DFED79"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5"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7"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8"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68100744"/>
    <w:multiLevelType w:val="hybridMultilevel"/>
    <w:tmpl w:val="F556A8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4"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3"/>
  </w:num>
  <w:num w:numId="2" w16cid:durableId="295839744">
    <w:abstractNumId w:val="3"/>
  </w:num>
  <w:num w:numId="3" w16cid:durableId="1082529997">
    <w:abstractNumId w:val="14"/>
  </w:num>
  <w:num w:numId="4" w16cid:durableId="1658416572">
    <w:abstractNumId w:val="17"/>
  </w:num>
  <w:num w:numId="5" w16cid:durableId="350499899">
    <w:abstractNumId w:val="16"/>
  </w:num>
  <w:num w:numId="6" w16cid:durableId="1924220024">
    <w:abstractNumId w:val="24"/>
  </w:num>
  <w:num w:numId="7" w16cid:durableId="2103256436">
    <w:abstractNumId w:val="0"/>
  </w:num>
  <w:num w:numId="8" w16cid:durableId="1153178006">
    <w:abstractNumId w:val="13"/>
  </w:num>
  <w:num w:numId="9" w16cid:durableId="1234462850">
    <w:abstractNumId w:val="21"/>
  </w:num>
  <w:num w:numId="10" w16cid:durableId="333806954">
    <w:abstractNumId w:val="5"/>
  </w:num>
  <w:num w:numId="11" w16cid:durableId="508715812">
    <w:abstractNumId w:val="7"/>
  </w:num>
  <w:num w:numId="12" w16cid:durableId="775711318">
    <w:abstractNumId w:val="8"/>
  </w:num>
  <w:num w:numId="13" w16cid:durableId="896284453">
    <w:abstractNumId w:val="12"/>
  </w:num>
  <w:num w:numId="14" w16cid:durableId="966665136">
    <w:abstractNumId w:val="2"/>
  </w:num>
  <w:num w:numId="15" w16cid:durableId="1215383685">
    <w:abstractNumId w:val="10"/>
  </w:num>
  <w:num w:numId="16" w16cid:durableId="1444838717">
    <w:abstractNumId w:val="20"/>
  </w:num>
  <w:num w:numId="17" w16cid:durableId="952589418">
    <w:abstractNumId w:val="22"/>
  </w:num>
  <w:num w:numId="18" w16cid:durableId="1763527977">
    <w:abstractNumId w:val="15"/>
  </w:num>
  <w:num w:numId="19" w16cid:durableId="1562398039">
    <w:abstractNumId w:val="11"/>
  </w:num>
  <w:num w:numId="20" w16cid:durableId="144783539">
    <w:abstractNumId w:val="18"/>
  </w:num>
  <w:num w:numId="21" w16cid:durableId="1012494896">
    <w:abstractNumId w:val="25"/>
  </w:num>
  <w:num w:numId="22" w16cid:durableId="84230937">
    <w:abstractNumId w:val="6"/>
  </w:num>
  <w:num w:numId="23" w16cid:durableId="1868134345">
    <w:abstractNumId w:val="1"/>
  </w:num>
  <w:num w:numId="24" w16cid:durableId="669523409">
    <w:abstractNumId w:val="4"/>
  </w:num>
  <w:num w:numId="25" w16cid:durableId="499926104">
    <w:abstractNumId w:val="9"/>
  </w:num>
  <w:num w:numId="26" w16cid:durableId="1830897954">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81"/>
    <w:rsid w:val="00003239"/>
    <w:rsid w:val="00003240"/>
    <w:rsid w:val="00004467"/>
    <w:rsid w:val="00005201"/>
    <w:rsid w:val="00007B05"/>
    <w:rsid w:val="00011A76"/>
    <w:rsid w:val="000129E4"/>
    <w:rsid w:val="00013426"/>
    <w:rsid w:val="000135F9"/>
    <w:rsid w:val="00013E08"/>
    <w:rsid w:val="000140F5"/>
    <w:rsid w:val="000144BD"/>
    <w:rsid w:val="000151B6"/>
    <w:rsid w:val="00016231"/>
    <w:rsid w:val="000222D0"/>
    <w:rsid w:val="00022B29"/>
    <w:rsid w:val="000232F4"/>
    <w:rsid w:val="00023634"/>
    <w:rsid w:val="00024498"/>
    <w:rsid w:val="000247F0"/>
    <w:rsid w:val="00024916"/>
    <w:rsid w:val="000254A0"/>
    <w:rsid w:val="00025B25"/>
    <w:rsid w:val="0002691A"/>
    <w:rsid w:val="00027391"/>
    <w:rsid w:val="00027633"/>
    <w:rsid w:val="000276F4"/>
    <w:rsid w:val="00030006"/>
    <w:rsid w:val="00030F44"/>
    <w:rsid w:val="000318F7"/>
    <w:rsid w:val="00032141"/>
    <w:rsid w:val="00032313"/>
    <w:rsid w:val="00033633"/>
    <w:rsid w:val="00034884"/>
    <w:rsid w:val="00034948"/>
    <w:rsid w:val="00034A15"/>
    <w:rsid w:val="000359AF"/>
    <w:rsid w:val="00035D32"/>
    <w:rsid w:val="00036F04"/>
    <w:rsid w:val="00036F7F"/>
    <w:rsid w:val="0003755B"/>
    <w:rsid w:val="00040783"/>
    <w:rsid w:val="00042FBC"/>
    <w:rsid w:val="00043AD0"/>
    <w:rsid w:val="00044140"/>
    <w:rsid w:val="00044266"/>
    <w:rsid w:val="00045DB5"/>
    <w:rsid w:val="000509AD"/>
    <w:rsid w:val="000510BA"/>
    <w:rsid w:val="0005140E"/>
    <w:rsid w:val="00051527"/>
    <w:rsid w:val="000527FD"/>
    <w:rsid w:val="00052D74"/>
    <w:rsid w:val="00053489"/>
    <w:rsid w:val="00053AE1"/>
    <w:rsid w:val="000563AA"/>
    <w:rsid w:val="00056EEA"/>
    <w:rsid w:val="0005700C"/>
    <w:rsid w:val="00057DBF"/>
    <w:rsid w:val="00060BEE"/>
    <w:rsid w:val="00064FA0"/>
    <w:rsid w:val="00065A95"/>
    <w:rsid w:val="00067444"/>
    <w:rsid w:val="00067AB3"/>
    <w:rsid w:val="000715C2"/>
    <w:rsid w:val="000720E1"/>
    <w:rsid w:val="000759F0"/>
    <w:rsid w:val="00076276"/>
    <w:rsid w:val="00077115"/>
    <w:rsid w:val="00080003"/>
    <w:rsid w:val="000811BF"/>
    <w:rsid w:val="0008143C"/>
    <w:rsid w:val="00081638"/>
    <w:rsid w:val="00083832"/>
    <w:rsid w:val="00083D03"/>
    <w:rsid w:val="00086409"/>
    <w:rsid w:val="0008704F"/>
    <w:rsid w:val="00090834"/>
    <w:rsid w:val="00092446"/>
    <w:rsid w:val="000931AD"/>
    <w:rsid w:val="000970AD"/>
    <w:rsid w:val="00097B4D"/>
    <w:rsid w:val="00097DC3"/>
    <w:rsid w:val="000A0079"/>
    <w:rsid w:val="000A023A"/>
    <w:rsid w:val="000A5333"/>
    <w:rsid w:val="000A5706"/>
    <w:rsid w:val="000A65C0"/>
    <w:rsid w:val="000A6878"/>
    <w:rsid w:val="000A75D0"/>
    <w:rsid w:val="000B0D5D"/>
    <w:rsid w:val="000B220B"/>
    <w:rsid w:val="000B2518"/>
    <w:rsid w:val="000B52D0"/>
    <w:rsid w:val="000B54F5"/>
    <w:rsid w:val="000B5577"/>
    <w:rsid w:val="000B5A80"/>
    <w:rsid w:val="000B6906"/>
    <w:rsid w:val="000C0968"/>
    <w:rsid w:val="000C1EC8"/>
    <w:rsid w:val="000C265E"/>
    <w:rsid w:val="000C398E"/>
    <w:rsid w:val="000C5A6F"/>
    <w:rsid w:val="000C5B02"/>
    <w:rsid w:val="000C64C1"/>
    <w:rsid w:val="000C68B4"/>
    <w:rsid w:val="000C6D7C"/>
    <w:rsid w:val="000C73C3"/>
    <w:rsid w:val="000D196F"/>
    <w:rsid w:val="000D22FD"/>
    <w:rsid w:val="000D2EA3"/>
    <w:rsid w:val="000D32EB"/>
    <w:rsid w:val="000D34AB"/>
    <w:rsid w:val="000D433E"/>
    <w:rsid w:val="000D49E7"/>
    <w:rsid w:val="000D4E2E"/>
    <w:rsid w:val="000D51AC"/>
    <w:rsid w:val="000D5F02"/>
    <w:rsid w:val="000D7E09"/>
    <w:rsid w:val="000E0096"/>
    <w:rsid w:val="000E136A"/>
    <w:rsid w:val="000E1A27"/>
    <w:rsid w:val="000E216E"/>
    <w:rsid w:val="000E4C1A"/>
    <w:rsid w:val="000E625C"/>
    <w:rsid w:val="000E6791"/>
    <w:rsid w:val="000E6D2A"/>
    <w:rsid w:val="000E6FC6"/>
    <w:rsid w:val="000F0E88"/>
    <w:rsid w:val="000F0F75"/>
    <w:rsid w:val="000F1566"/>
    <w:rsid w:val="000F17A7"/>
    <w:rsid w:val="000F249C"/>
    <w:rsid w:val="000F4583"/>
    <w:rsid w:val="000F6774"/>
    <w:rsid w:val="000F6DBD"/>
    <w:rsid w:val="000F7057"/>
    <w:rsid w:val="000F7283"/>
    <w:rsid w:val="0010075A"/>
    <w:rsid w:val="001036D4"/>
    <w:rsid w:val="001054AC"/>
    <w:rsid w:val="00110FD0"/>
    <w:rsid w:val="00111D66"/>
    <w:rsid w:val="00112611"/>
    <w:rsid w:val="00112B7E"/>
    <w:rsid w:val="001137AA"/>
    <w:rsid w:val="00114200"/>
    <w:rsid w:val="00114F4F"/>
    <w:rsid w:val="00115B40"/>
    <w:rsid w:val="00116AD8"/>
    <w:rsid w:val="00117D00"/>
    <w:rsid w:val="00120138"/>
    <w:rsid w:val="001230EE"/>
    <w:rsid w:val="00123123"/>
    <w:rsid w:val="001265CB"/>
    <w:rsid w:val="00126836"/>
    <w:rsid w:val="001301C9"/>
    <w:rsid w:val="00131570"/>
    <w:rsid w:val="001318E7"/>
    <w:rsid w:val="00131BFE"/>
    <w:rsid w:val="00131C39"/>
    <w:rsid w:val="00131C63"/>
    <w:rsid w:val="0013411F"/>
    <w:rsid w:val="00134987"/>
    <w:rsid w:val="001366C2"/>
    <w:rsid w:val="0013765A"/>
    <w:rsid w:val="0014023E"/>
    <w:rsid w:val="001416B9"/>
    <w:rsid w:val="00141868"/>
    <w:rsid w:val="001424A1"/>
    <w:rsid w:val="0014308F"/>
    <w:rsid w:val="00143C19"/>
    <w:rsid w:val="001449E4"/>
    <w:rsid w:val="00145E9B"/>
    <w:rsid w:val="0015026F"/>
    <w:rsid w:val="00150939"/>
    <w:rsid w:val="00151A44"/>
    <w:rsid w:val="00154E3D"/>
    <w:rsid w:val="00156181"/>
    <w:rsid w:val="0015628D"/>
    <w:rsid w:val="00157194"/>
    <w:rsid w:val="00157708"/>
    <w:rsid w:val="001600E0"/>
    <w:rsid w:val="00160852"/>
    <w:rsid w:val="00160FA7"/>
    <w:rsid w:val="001611DB"/>
    <w:rsid w:val="001612F0"/>
    <w:rsid w:val="001613E7"/>
    <w:rsid w:val="00161AB7"/>
    <w:rsid w:val="00165005"/>
    <w:rsid w:val="00166001"/>
    <w:rsid w:val="001663E6"/>
    <w:rsid w:val="00166904"/>
    <w:rsid w:val="00166EC9"/>
    <w:rsid w:val="00167C89"/>
    <w:rsid w:val="00170F95"/>
    <w:rsid w:val="001732D3"/>
    <w:rsid w:val="00173B02"/>
    <w:rsid w:val="00173F47"/>
    <w:rsid w:val="0017468D"/>
    <w:rsid w:val="0017517C"/>
    <w:rsid w:val="00175710"/>
    <w:rsid w:val="001760AE"/>
    <w:rsid w:val="00176D7D"/>
    <w:rsid w:val="00176F97"/>
    <w:rsid w:val="001821BC"/>
    <w:rsid w:val="00182555"/>
    <w:rsid w:val="00182AB0"/>
    <w:rsid w:val="00183F98"/>
    <w:rsid w:val="001852B3"/>
    <w:rsid w:val="00185BB5"/>
    <w:rsid w:val="0019171C"/>
    <w:rsid w:val="00194946"/>
    <w:rsid w:val="00194B84"/>
    <w:rsid w:val="0019616A"/>
    <w:rsid w:val="001965E3"/>
    <w:rsid w:val="001972B8"/>
    <w:rsid w:val="001976D1"/>
    <w:rsid w:val="001A070F"/>
    <w:rsid w:val="001A1047"/>
    <w:rsid w:val="001A1BB3"/>
    <w:rsid w:val="001A2528"/>
    <w:rsid w:val="001A3A74"/>
    <w:rsid w:val="001A58CF"/>
    <w:rsid w:val="001A63DB"/>
    <w:rsid w:val="001A66A2"/>
    <w:rsid w:val="001A67C8"/>
    <w:rsid w:val="001A75DA"/>
    <w:rsid w:val="001A7E37"/>
    <w:rsid w:val="001B0102"/>
    <w:rsid w:val="001B1708"/>
    <w:rsid w:val="001B1C1E"/>
    <w:rsid w:val="001B3075"/>
    <w:rsid w:val="001B3362"/>
    <w:rsid w:val="001B3C52"/>
    <w:rsid w:val="001B459B"/>
    <w:rsid w:val="001B6264"/>
    <w:rsid w:val="001B6E73"/>
    <w:rsid w:val="001B7D3D"/>
    <w:rsid w:val="001C0C8D"/>
    <w:rsid w:val="001C2296"/>
    <w:rsid w:val="001C27E2"/>
    <w:rsid w:val="001C336E"/>
    <w:rsid w:val="001C3D8D"/>
    <w:rsid w:val="001C5D48"/>
    <w:rsid w:val="001C75C2"/>
    <w:rsid w:val="001C7EE4"/>
    <w:rsid w:val="001D1575"/>
    <w:rsid w:val="001D1A44"/>
    <w:rsid w:val="001D2724"/>
    <w:rsid w:val="001D2C5B"/>
    <w:rsid w:val="001D3249"/>
    <w:rsid w:val="001D40F5"/>
    <w:rsid w:val="001D48CB"/>
    <w:rsid w:val="001D4B5A"/>
    <w:rsid w:val="001D4DD7"/>
    <w:rsid w:val="001D5071"/>
    <w:rsid w:val="001D5D28"/>
    <w:rsid w:val="001D6C42"/>
    <w:rsid w:val="001D6F60"/>
    <w:rsid w:val="001D7B33"/>
    <w:rsid w:val="001D7BBA"/>
    <w:rsid w:val="001E094E"/>
    <w:rsid w:val="001E0AFF"/>
    <w:rsid w:val="001E1DC3"/>
    <w:rsid w:val="001E2A2F"/>
    <w:rsid w:val="001E4583"/>
    <w:rsid w:val="001E4775"/>
    <w:rsid w:val="001E48E9"/>
    <w:rsid w:val="001E6738"/>
    <w:rsid w:val="001E691F"/>
    <w:rsid w:val="001E78BF"/>
    <w:rsid w:val="001E7DD9"/>
    <w:rsid w:val="001F00D4"/>
    <w:rsid w:val="001F0480"/>
    <w:rsid w:val="001F22CB"/>
    <w:rsid w:val="001F24E3"/>
    <w:rsid w:val="001F3B62"/>
    <w:rsid w:val="001F55EB"/>
    <w:rsid w:val="001F5B82"/>
    <w:rsid w:val="001F6D90"/>
    <w:rsid w:val="001F773C"/>
    <w:rsid w:val="00200A87"/>
    <w:rsid w:val="00200CDC"/>
    <w:rsid w:val="002040E9"/>
    <w:rsid w:val="002041BC"/>
    <w:rsid w:val="0020558A"/>
    <w:rsid w:val="002057AE"/>
    <w:rsid w:val="00205B3D"/>
    <w:rsid w:val="00205F74"/>
    <w:rsid w:val="00206973"/>
    <w:rsid w:val="00206CFF"/>
    <w:rsid w:val="00206F70"/>
    <w:rsid w:val="0021016E"/>
    <w:rsid w:val="002103C3"/>
    <w:rsid w:val="0021140A"/>
    <w:rsid w:val="0021187D"/>
    <w:rsid w:val="0021297B"/>
    <w:rsid w:val="002141AC"/>
    <w:rsid w:val="0021422B"/>
    <w:rsid w:val="00214333"/>
    <w:rsid w:val="002151D4"/>
    <w:rsid w:val="00215909"/>
    <w:rsid w:val="00217441"/>
    <w:rsid w:val="0021796F"/>
    <w:rsid w:val="0022089C"/>
    <w:rsid w:val="00220982"/>
    <w:rsid w:val="00220B6A"/>
    <w:rsid w:val="00221A35"/>
    <w:rsid w:val="00222F17"/>
    <w:rsid w:val="00223CC3"/>
    <w:rsid w:val="002255D5"/>
    <w:rsid w:val="0022612A"/>
    <w:rsid w:val="002261C0"/>
    <w:rsid w:val="002277C7"/>
    <w:rsid w:val="00227E40"/>
    <w:rsid w:val="00232B5C"/>
    <w:rsid w:val="0023328F"/>
    <w:rsid w:val="00233587"/>
    <w:rsid w:val="0023550B"/>
    <w:rsid w:val="00241604"/>
    <w:rsid w:val="00241A00"/>
    <w:rsid w:val="002425B4"/>
    <w:rsid w:val="00245C58"/>
    <w:rsid w:val="00245E1F"/>
    <w:rsid w:val="00247277"/>
    <w:rsid w:val="002479B8"/>
    <w:rsid w:val="0025006E"/>
    <w:rsid w:val="0025050F"/>
    <w:rsid w:val="00253751"/>
    <w:rsid w:val="00254E98"/>
    <w:rsid w:val="002558D2"/>
    <w:rsid w:val="00257543"/>
    <w:rsid w:val="002610AD"/>
    <w:rsid w:val="00261827"/>
    <w:rsid w:val="0026277B"/>
    <w:rsid w:val="002627E1"/>
    <w:rsid w:val="00262803"/>
    <w:rsid w:val="002631E1"/>
    <w:rsid w:val="00263E7B"/>
    <w:rsid w:val="002645D6"/>
    <w:rsid w:val="00264C6D"/>
    <w:rsid w:val="00264E87"/>
    <w:rsid w:val="00265CB3"/>
    <w:rsid w:val="00270067"/>
    <w:rsid w:val="00270B15"/>
    <w:rsid w:val="0027319C"/>
    <w:rsid w:val="002767E1"/>
    <w:rsid w:val="00276F01"/>
    <w:rsid w:val="00277181"/>
    <w:rsid w:val="002800E9"/>
    <w:rsid w:val="00280D97"/>
    <w:rsid w:val="00280FC3"/>
    <w:rsid w:val="002817C6"/>
    <w:rsid w:val="00281B9C"/>
    <w:rsid w:val="002845CF"/>
    <w:rsid w:val="00285EBC"/>
    <w:rsid w:val="00286C73"/>
    <w:rsid w:val="00287F0B"/>
    <w:rsid w:val="00290639"/>
    <w:rsid w:val="002911CD"/>
    <w:rsid w:val="00291332"/>
    <w:rsid w:val="002921B9"/>
    <w:rsid w:val="00293083"/>
    <w:rsid w:val="00293D8A"/>
    <w:rsid w:val="00294400"/>
    <w:rsid w:val="00294C17"/>
    <w:rsid w:val="00295A09"/>
    <w:rsid w:val="00296D5E"/>
    <w:rsid w:val="002A00E9"/>
    <w:rsid w:val="002A13BD"/>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47CB"/>
    <w:rsid w:val="002B4C0D"/>
    <w:rsid w:val="002B7E0D"/>
    <w:rsid w:val="002C2AEF"/>
    <w:rsid w:val="002C2BB4"/>
    <w:rsid w:val="002C7251"/>
    <w:rsid w:val="002C72CF"/>
    <w:rsid w:val="002C79D7"/>
    <w:rsid w:val="002D038E"/>
    <w:rsid w:val="002D0CF7"/>
    <w:rsid w:val="002D1DB6"/>
    <w:rsid w:val="002D2622"/>
    <w:rsid w:val="002D286E"/>
    <w:rsid w:val="002D29CE"/>
    <w:rsid w:val="002D2E1C"/>
    <w:rsid w:val="002D53E0"/>
    <w:rsid w:val="002D5472"/>
    <w:rsid w:val="002D6E8F"/>
    <w:rsid w:val="002D7813"/>
    <w:rsid w:val="002E063A"/>
    <w:rsid w:val="002E086F"/>
    <w:rsid w:val="002E0A6C"/>
    <w:rsid w:val="002E2BD8"/>
    <w:rsid w:val="002E4B77"/>
    <w:rsid w:val="002E7B31"/>
    <w:rsid w:val="002E7C10"/>
    <w:rsid w:val="002F251A"/>
    <w:rsid w:val="002F3242"/>
    <w:rsid w:val="002F516C"/>
    <w:rsid w:val="002F68CA"/>
    <w:rsid w:val="002F6F83"/>
    <w:rsid w:val="002F6FD2"/>
    <w:rsid w:val="002F7D3E"/>
    <w:rsid w:val="002F7F47"/>
    <w:rsid w:val="00300BC9"/>
    <w:rsid w:val="003013DB"/>
    <w:rsid w:val="00301A95"/>
    <w:rsid w:val="003020B6"/>
    <w:rsid w:val="003032B6"/>
    <w:rsid w:val="00304481"/>
    <w:rsid w:val="00310D69"/>
    <w:rsid w:val="00311237"/>
    <w:rsid w:val="00311431"/>
    <w:rsid w:val="0031275A"/>
    <w:rsid w:val="003140D5"/>
    <w:rsid w:val="00314A66"/>
    <w:rsid w:val="0031530E"/>
    <w:rsid w:val="003167BD"/>
    <w:rsid w:val="003174A6"/>
    <w:rsid w:val="0032063B"/>
    <w:rsid w:val="003214BB"/>
    <w:rsid w:val="003232AD"/>
    <w:rsid w:val="00323593"/>
    <w:rsid w:val="00323ECD"/>
    <w:rsid w:val="003248A6"/>
    <w:rsid w:val="00324DBA"/>
    <w:rsid w:val="0032586D"/>
    <w:rsid w:val="00325CC9"/>
    <w:rsid w:val="00326369"/>
    <w:rsid w:val="003264FC"/>
    <w:rsid w:val="00327EC4"/>
    <w:rsid w:val="003306E8"/>
    <w:rsid w:val="0033210B"/>
    <w:rsid w:val="00332251"/>
    <w:rsid w:val="00332F90"/>
    <w:rsid w:val="00334146"/>
    <w:rsid w:val="00335AD4"/>
    <w:rsid w:val="00335FFE"/>
    <w:rsid w:val="00340976"/>
    <w:rsid w:val="003409C3"/>
    <w:rsid w:val="003422D8"/>
    <w:rsid w:val="00342E16"/>
    <w:rsid w:val="00344039"/>
    <w:rsid w:val="003448DC"/>
    <w:rsid w:val="00345A78"/>
    <w:rsid w:val="00345EFB"/>
    <w:rsid w:val="003460A2"/>
    <w:rsid w:val="00347786"/>
    <w:rsid w:val="00350C83"/>
    <w:rsid w:val="0035434E"/>
    <w:rsid w:val="00354A69"/>
    <w:rsid w:val="00355640"/>
    <w:rsid w:val="003605A0"/>
    <w:rsid w:val="00360652"/>
    <w:rsid w:val="00363329"/>
    <w:rsid w:val="00363868"/>
    <w:rsid w:val="003642B0"/>
    <w:rsid w:val="0036629F"/>
    <w:rsid w:val="00366A08"/>
    <w:rsid w:val="00371FEF"/>
    <w:rsid w:val="00372250"/>
    <w:rsid w:val="00372531"/>
    <w:rsid w:val="003740B7"/>
    <w:rsid w:val="003744FF"/>
    <w:rsid w:val="00374AED"/>
    <w:rsid w:val="00375F14"/>
    <w:rsid w:val="00376457"/>
    <w:rsid w:val="00377909"/>
    <w:rsid w:val="00377DD3"/>
    <w:rsid w:val="003815DB"/>
    <w:rsid w:val="00382775"/>
    <w:rsid w:val="0038288E"/>
    <w:rsid w:val="00382D88"/>
    <w:rsid w:val="00384745"/>
    <w:rsid w:val="003847C3"/>
    <w:rsid w:val="0038489B"/>
    <w:rsid w:val="00385FB3"/>
    <w:rsid w:val="003878BC"/>
    <w:rsid w:val="003907B3"/>
    <w:rsid w:val="00390DAA"/>
    <w:rsid w:val="00391FB4"/>
    <w:rsid w:val="00391FEC"/>
    <w:rsid w:val="00392C6F"/>
    <w:rsid w:val="00393C4E"/>
    <w:rsid w:val="00393D27"/>
    <w:rsid w:val="00394504"/>
    <w:rsid w:val="003961E7"/>
    <w:rsid w:val="00396E0A"/>
    <w:rsid w:val="00397647"/>
    <w:rsid w:val="00397C93"/>
    <w:rsid w:val="003A0B51"/>
    <w:rsid w:val="003A1B80"/>
    <w:rsid w:val="003A23AE"/>
    <w:rsid w:val="003A4272"/>
    <w:rsid w:val="003A42AD"/>
    <w:rsid w:val="003A6BCF"/>
    <w:rsid w:val="003A704A"/>
    <w:rsid w:val="003A73EE"/>
    <w:rsid w:val="003A7720"/>
    <w:rsid w:val="003B04A3"/>
    <w:rsid w:val="003B0752"/>
    <w:rsid w:val="003B124D"/>
    <w:rsid w:val="003B1353"/>
    <w:rsid w:val="003B37EB"/>
    <w:rsid w:val="003B3C51"/>
    <w:rsid w:val="003B4A92"/>
    <w:rsid w:val="003B5934"/>
    <w:rsid w:val="003B5DEA"/>
    <w:rsid w:val="003B6072"/>
    <w:rsid w:val="003C107A"/>
    <w:rsid w:val="003C1091"/>
    <w:rsid w:val="003C122A"/>
    <w:rsid w:val="003C3CEE"/>
    <w:rsid w:val="003C3E92"/>
    <w:rsid w:val="003C5153"/>
    <w:rsid w:val="003C55A4"/>
    <w:rsid w:val="003C5B58"/>
    <w:rsid w:val="003C5E64"/>
    <w:rsid w:val="003C7771"/>
    <w:rsid w:val="003D0285"/>
    <w:rsid w:val="003D0E1B"/>
    <w:rsid w:val="003D0E2F"/>
    <w:rsid w:val="003D0FF4"/>
    <w:rsid w:val="003D3F48"/>
    <w:rsid w:val="003D3F4F"/>
    <w:rsid w:val="003D43D9"/>
    <w:rsid w:val="003D5B45"/>
    <w:rsid w:val="003D6C72"/>
    <w:rsid w:val="003D709C"/>
    <w:rsid w:val="003E05B4"/>
    <w:rsid w:val="003E09FE"/>
    <w:rsid w:val="003E14DE"/>
    <w:rsid w:val="003E151D"/>
    <w:rsid w:val="003E1CF6"/>
    <w:rsid w:val="003E253F"/>
    <w:rsid w:val="003E3B4C"/>
    <w:rsid w:val="003E45AF"/>
    <w:rsid w:val="003E4726"/>
    <w:rsid w:val="003E5F11"/>
    <w:rsid w:val="003E61A0"/>
    <w:rsid w:val="003E666D"/>
    <w:rsid w:val="003E66D7"/>
    <w:rsid w:val="003E69E3"/>
    <w:rsid w:val="003E6D0A"/>
    <w:rsid w:val="003E6D2B"/>
    <w:rsid w:val="003F1164"/>
    <w:rsid w:val="003F1384"/>
    <w:rsid w:val="003F1C99"/>
    <w:rsid w:val="003F24C0"/>
    <w:rsid w:val="003F30C3"/>
    <w:rsid w:val="003F6572"/>
    <w:rsid w:val="00400445"/>
    <w:rsid w:val="00400D37"/>
    <w:rsid w:val="00401038"/>
    <w:rsid w:val="00401DCA"/>
    <w:rsid w:val="00402304"/>
    <w:rsid w:val="004025F1"/>
    <w:rsid w:val="00402E07"/>
    <w:rsid w:val="004031E5"/>
    <w:rsid w:val="00403313"/>
    <w:rsid w:val="00403834"/>
    <w:rsid w:val="00404E07"/>
    <w:rsid w:val="00405F83"/>
    <w:rsid w:val="00410C19"/>
    <w:rsid w:val="00411AC5"/>
    <w:rsid w:val="00412FB3"/>
    <w:rsid w:val="00413654"/>
    <w:rsid w:val="00413C49"/>
    <w:rsid w:val="00413F44"/>
    <w:rsid w:val="00414752"/>
    <w:rsid w:val="00415AE9"/>
    <w:rsid w:val="00416BA6"/>
    <w:rsid w:val="00417164"/>
    <w:rsid w:val="00420221"/>
    <w:rsid w:val="00421857"/>
    <w:rsid w:val="00423179"/>
    <w:rsid w:val="004233FA"/>
    <w:rsid w:val="00425EBA"/>
    <w:rsid w:val="00427359"/>
    <w:rsid w:val="00427FDD"/>
    <w:rsid w:val="004316D5"/>
    <w:rsid w:val="00433916"/>
    <w:rsid w:val="004344A2"/>
    <w:rsid w:val="00436FCB"/>
    <w:rsid w:val="0044012A"/>
    <w:rsid w:val="00440BF8"/>
    <w:rsid w:val="00440EE9"/>
    <w:rsid w:val="00441098"/>
    <w:rsid w:val="00442484"/>
    <w:rsid w:val="00442A3F"/>
    <w:rsid w:val="00443159"/>
    <w:rsid w:val="004439DD"/>
    <w:rsid w:val="00443E76"/>
    <w:rsid w:val="0044489B"/>
    <w:rsid w:val="0044670C"/>
    <w:rsid w:val="00446C6A"/>
    <w:rsid w:val="004478DC"/>
    <w:rsid w:val="00450682"/>
    <w:rsid w:val="004521A8"/>
    <w:rsid w:val="00453FAA"/>
    <w:rsid w:val="00455B7F"/>
    <w:rsid w:val="00456111"/>
    <w:rsid w:val="00460877"/>
    <w:rsid w:val="00460F3D"/>
    <w:rsid w:val="00461D21"/>
    <w:rsid w:val="00462DBD"/>
    <w:rsid w:val="00464AFD"/>
    <w:rsid w:val="00465CFF"/>
    <w:rsid w:val="00467133"/>
    <w:rsid w:val="00467F5E"/>
    <w:rsid w:val="004700B1"/>
    <w:rsid w:val="00470F1B"/>
    <w:rsid w:val="00472B17"/>
    <w:rsid w:val="0047409C"/>
    <w:rsid w:val="0047433C"/>
    <w:rsid w:val="00474476"/>
    <w:rsid w:val="0047455F"/>
    <w:rsid w:val="004749C8"/>
    <w:rsid w:val="00474EC6"/>
    <w:rsid w:val="00480F9D"/>
    <w:rsid w:val="00481944"/>
    <w:rsid w:val="00482973"/>
    <w:rsid w:val="00482A5F"/>
    <w:rsid w:val="0048334A"/>
    <w:rsid w:val="004841FE"/>
    <w:rsid w:val="00484CAE"/>
    <w:rsid w:val="00484CF7"/>
    <w:rsid w:val="00484EFE"/>
    <w:rsid w:val="004850EA"/>
    <w:rsid w:val="004864F6"/>
    <w:rsid w:val="00487D73"/>
    <w:rsid w:val="00491771"/>
    <w:rsid w:val="00491A0D"/>
    <w:rsid w:val="00494C8A"/>
    <w:rsid w:val="00495043"/>
    <w:rsid w:val="0049548D"/>
    <w:rsid w:val="00497183"/>
    <w:rsid w:val="004979E4"/>
    <w:rsid w:val="00497B99"/>
    <w:rsid w:val="004A07F0"/>
    <w:rsid w:val="004A0EF2"/>
    <w:rsid w:val="004A158B"/>
    <w:rsid w:val="004A18D7"/>
    <w:rsid w:val="004A1920"/>
    <w:rsid w:val="004A1CF1"/>
    <w:rsid w:val="004A292C"/>
    <w:rsid w:val="004A4A7A"/>
    <w:rsid w:val="004A51E1"/>
    <w:rsid w:val="004A55A8"/>
    <w:rsid w:val="004A5B08"/>
    <w:rsid w:val="004A63D9"/>
    <w:rsid w:val="004A647F"/>
    <w:rsid w:val="004A6D7A"/>
    <w:rsid w:val="004A7726"/>
    <w:rsid w:val="004A7BB3"/>
    <w:rsid w:val="004A7EC7"/>
    <w:rsid w:val="004A7F26"/>
    <w:rsid w:val="004A7FE8"/>
    <w:rsid w:val="004B05C2"/>
    <w:rsid w:val="004B1290"/>
    <w:rsid w:val="004B1A4E"/>
    <w:rsid w:val="004B20FB"/>
    <w:rsid w:val="004B31D8"/>
    <w:rsid w:val="004B345A"/>
    <w:rsid w:val="004B45E5"/>
    <w:rsid w:val="004B468C"/>
    <w:rsid w:val="004B46B8"/>
    <w:rsid w:val="004B6170"/>
    <w:rsid w:val="004B7A23"/>
    <w:rsid w:val="004C02B0"/>
    <w:rsid w:val="004C13A5"/>
    <w:rsid w:val="004C1650"/>
    <w:rsid w:val="004C4A74"/>
    <w:rsid w:val="004C6321"/>
    <w:rsid w:val="004D0914"/>
    <w:rsid w:val="004D0C5D"/>
    <w:rsid w:val="004D1303"/>
    <w:rsid w:val="004D1338"/>
    <w:rsid w:val="004D1378"/>
    <w:rsid w:val="004D195A"/>
    <w:rsid w:val="004D1FB1"/>
    <w:rsid w:val="004D2D10"/>
    <w:rsid w:val="004D2D41"/>
    <w:rsid w:val="004D3C80"/>
    <w:rsid w:val="004D5234"/>
    <w:rsid w:val="004D5744"/>
    <w:rsid w:val="004D5ED0"/>
    <w:rsid w:val="004D6466"/>
    <w:rsid w:val="004D66F3"/>
    <w:rsid w:val="004D718E"/>
    <w:rsid w:val="004D75C8"/>
    <w:rsid w:val="004E2B04"/>
    <w:rsid w:val="004E2B25"/>
    <w:rsid w:val="004E336C"/>
    <w:rsid w:val="004E3E50"/>
    <w:rsid w:val="004E53A0"/>
    <w:rsid w:val="004E672F"/>
    <w:rsid w:val="004E707C"/>
    <w:rsid w:val="004E7FD1"/>
    <w:rsid w:val="004F1C60"/>
    <w:rsid w:val="004F438C"/>
    <w:rsid w:val="004F4932"/>
    <w:rsid w:val="004F55D8"/>
    <w:rsid w:val="004F55E3"/>
    <w:rsid w:val="004F5A3D"/>
    <w:rsid w:val="004F6814"/>
    <w:rsid w:val="004F7F9B"/>
    <w:rsid w:val="00500091"/>
    <w:rsid w:val="00501A2F"/>
    <w:rsid w:val="00501AEB"/>
    <w:rsid w:val="00503C90"/>
    <w:rsid w:val="00506125"/>
    <w:rsid w:val="0050657F"/>
    <w:rsid w:val="0050693E"/>
    <w:rsid w:val="00506F64"/>
    <w:rsid w:val="00507039"/>
    <w:rsid w:val="0050726B"/>
    <w:rsid w:val="0051005E"/>
    <w:rsid w:val="00510A0B"/>
    <w:rsid w:val="00510B70"/>
    <w:rsid w:val="00511AB2"/>
    <w:rsid w:val="00513886"/>
    <w:rsid w:val="00513C01"/>
    <w:rsid w:val="00515179"/>
    <w:rsid w:val="00515493"/>
    <w:rsid w:val="0051554E"/>
    <w:rsid w:val="00515F0D"/>
    <w:rsid w:val="00515FB0"/>
    <w:rsid w:val="00516134"/>
    <w:rsid w:val="0051709F"/>
    <w:rsid w:val="00517168"/>
    <w:rsid w:val="00517CDF"/>
    <w:rsid w:val="00520ED3"/>
    <w:rsid w:val="00521184"/>
    <w:rsid w:val="0052177E"/>
    <w:rsid w:val="005217D9"/>
    <w:rsid w:val="00521998"/>
    <w:rsid w:val="00523E8F"/>
    <w:rsid w:val="0052456A"/>
    <w:rsid w:val="00524F31"/>
    <w:rsid w:val="005250AC"/>
    <w:rsid w:val="00526B28"/>
    <w:rsid w:val="00526FB3"/>
    <w:rsid w:val="00527A1B"/>
    <w:rsid w:val="00527B65"/>
    <w:rsid w:val="0053045C"/>
    <w:rsid w:val="00530D0F"/>
    <w:rsid w:val="00530E9A"/>
    <w:rsid w:val="00531466"/>
    <w:rsid w:val="0053161D"/>
    <w:rsid w:val="00532224"/>
    <w:rsid w:val="0053276F"/>
    <w:rsid w:val="005327CF"/>
    <w:rsid w:val="00533905"/>
    <w:rsid w:val="00534A61"/>
    <w:rsid w:val="00534C02"/>
    <w:rsid w:val="00535591"/>
    <w:rsid w:val="00535763"/>
    <w:rsid w:val="005369E8"/>
    <w:rsid w:val="005405F0"/>
    <w:rsid w:val="00541A9E"/>
    <w:rsid w:val="00542AC0"/>
    <w:rsid w:val="00542AE2"/>
    <w:rsid w:val="00542E44"/>
    <w:rsid w:val="005448E9"/>
    <w:rsid w:val="00545A29"/>
    <w:rsid w:val="00545DB6"/>
    <w:rsid w:val="005470E3"/>
    <w:rsid w:val="00550A8F"/>
    <w:rsid w:val="00551D94"/>
    <w:rsid w:val="00552326"/>
    <w:rsid w:val="00554EEB"/>
    <w:rsid w:val="0055647C"/>
    <w:rsid w:val="00560D7A"/>
    <w:rsid w:val="005630BF"/>
    <w:rsid w:val="00563C86"/>
    <w:rsid w:val="00563C9E"/>
    <w:rsid w:val="00564535"/>
    <w:rsid w:val="00564FA8"/>
    <w:rsid w:val="00565A71"/>
    <w:rsid w:val="005672CF"/>
    <w:rsid w:val="00567B7F"/>
    <w:rsid w:val="00567F57"/>
    <w:rsid w:val="00570B2D"/>
    <w:rsid w:val="00571B13"/>
    <w:rsid w:val="0057275C"/>
    <w:rsid w:val="00573700"/>
    <w:rsid w:val="00573D69"/>
    <w:rsid w:val="00574E0E"/>
    <w:rsid w:val="0057563E"/>
    <w:rsid w:val="00576001"/>
    <w:rsid w:val="005761DF"/>
    <w:rsid w:val="00576B29"/>
    <w:rsid w:val="00576F8A"/>
    <w:rsid w:val="005774D1"/>
    <w:rsid w:val="00577CB7"/>
    <w:rsid w:val="005808E5"/>
    <w:rsid w:val="00580EF1"/>
    <w:rsid w:val="00581903"/>
    <w:rsid w:val="00581C41"/>
    <w:rsid w:val="00583C51"/>
    <w:rsid w:val="005842E2"/>
    <w:rsid w:val="00584832"/>
    <w:rsid w:val="0058628F"/>
    <w:rsid w:val="005870E0"/>
    <w:rsid w:val="005879A4"/>
    <w:rsid w:val="0059095B"/>
    <w:rsid w:val="00590FC5"/>
    <w:rsid w:val="0059133D"/>
    <w:rsid w:val="005941DF"/>
    <w:rsid w:val="005946E2"/>
    <w:rsid w:val="00594D6A"/>
    <w:rsid w:val="005956FB"/>
    <w:rsid w:val="00595E69"/>
    <w:rsid w:val="005966AA"/>
    <w:rsid w:val="00596707"/>
    <w:rsid w:val="005973E4"/>
    <w:rsid w:val="00597424"/>
    <w:rsid w:val="005979C4"/>
    <w:rsid w:val="00597F82"/>
    <w:rsid w:val="005A049D"/>
    <w:rsid w:val="005A1AA5"/>
    <w:rsid w:val="005A293E"/>
    <w:rsid w:val="005A3203"/>
    <w:rsid w:val="005A3450"/>
    <w:rsid w:val="005A5827"/>
    <w:rsid w:val="005A6102"/>
    <w:rsid w:val="005A680E"/>
    <w:rsid w:val="005A69C3"/>
    <w:rsid w:val="005A6BC5"/>
    <w:rsid w:val="005B0348"/>
    <w:rsid w:val="005B06C5"/>
    <w:rsid w:val="005B09AA"/>
    <w:rsid w:val="005B0DC7"/>
    <w:rsid w:val="005B23ED"/>
    <w:rsid w:val="005B332A"/>
    <w:rsid w:val="005B3693"/>
    <w:rsid w:val="005B3F86"/>
    <w:rsid w:val="005B718F"/>
    <w:rsid w:val="005B75A4"/>
    <w:rsid w:val="005C0638"/>
    <w:rsid w:val="005C07F2"/>
    <w:rsid w:val="005C0B35"/>
    <w:rsid w:val="005C2CCA"/>
    <w:rsid w:val="005C2E40"/>
    <w:rsid w:val="005C3623"/>
    <w:rsid w:val="005C3788"/>
    <w:rsid w:val="005C42EB"/>
    <w:rsid w:val="005C5A5F"/>
    <w:rsid w:val="005C645F"/>
    <w:rsid w:val="005C64ED"/>
    <w:rsid w:val="005C6652"/>
    <w:rsid w:val="005D1908"/>
    <w:rsid w:val="005D1D68"/>
    <w:rsid w:val="005D2C81"/>
    <w:rsid w:val="005D317C"/>
    <w:rsid w:val="005D35E7"/>
    <w:rsid w:val="005D4C22"/>
    <w:rsid w:val="005D54ED"/>
    <w:rsid w:val="005D58CF"/>
    <w:rsid w:val="005D5B75"/>
    <w:rsid w:val="005D7318"/>
    <w:rsid w:val="005E04FF"/>
    <w:rsid w:val="005E2710"/>
    <w:rsid w:val="005E27B9"/>
    <w:rsid w:val="005E31BD"/>
    <w:rsid w:val="005E58CA"/>
    <w:rsid w:val="005E6141"/>
    <w:rsid w:val="005E6B95"/>
    <w:rsid w:val="005F04BF"/>
    <w:rsid w:val="005F247C"/>
    <w:rsid w:val="005F3CE5"/>
    <w:rsid w:val="005F4CC4"/>
    <w:rsid w:val="005F51AA"/>
    <w:rsid w:val="005F5EEF"/>
    <w:rsid w:val="005F650A"/>
    <w:rsid w:val="005F67F5"/>
    <w:rsid w:val="005F69C8"/>
    <w:rsid w:val="005F6D6A"/>
    <w:rsid w:val="005F737D"/>
    <w:rsid w:val="00600380"/>
    <w:rsid w:val="00600BC4"/>
    <w:rsid w:val="00600E96"/>
    <w:rsid w:val="00600F90"/>
    <w:rsid w:val="00601295"/>
    <w:rsid w:val="0060281A"/>
    <w:rsid w:val="00605647"/>
    <w:rsid w:val="006058BD"/>
    <w:rsid w:val="00606C2B"/>
    <w:rsid w:val="00607B11"/>
    <w:rsid w:val="00607B3D"/>
    <w:rsid w:val="00607C58"/>
    <w:rsid w:val="006102A9"/>
    <w:rsid w:val="00610383"/>
    <w:rsid w:val="006108F7"/>
    <w:rsid w:val="00611B18"/>
    <w:rsid w:val="0061218A"/>
    <w:rsid w:val="00612587"/>
    <w:rsid w:val="00612E7E"/>
    <w:rsid w:val="00612EB8"/>
    <w:rsid w:val="0061348F"/>
    <w:rsid w:val="00613EA2"/>
    <w:rsid w:val="00614749"/>
    <w:rsid w:val="00621095"/>
    <w:rsid w:val="006215AB"/>
    <w:rsid w:val="0062173F"/>
    <w:rsid w:val="0062213E"/>
    <w:rsid w:val="0062376C"/>
    <w:rsid w:val="006237E6"/>
    <w:rsid w:val="00623ACB"/>
    <w:rsid w:val="00624D81"/>
    <w:rsid w:val="0062530E"/>
    <w:rsid w:val="0062581E"/>
    <w:rsid w:val="006276C0"/>
    <w:rsid w:val="00631DD1"/>
    <w:rsid w:val="0063253B"/>
    <w:rsid w:val="00632F12"/>
    <w:rsid w:val="0063300F"/>
    <w:rsid w:val="0063307B"/>
    <w:rsid w:val="00633B8E"/>
    <w:rsid w:val="006356FA"/>
    <w:rsid w:val="006359DF"/>
    <w:rsid w:val="00635E74"/>
    <w:rsid w:val="00636292"/>
    <w:rsid w:val="006368E1"/>
    <w:rsid w:val="00640391"/>
    <w:rsid w:val="00641A75"/>
    <w:rsid w:val="006421BD"/>
    <w:rsid w:val="006426E6"/>
    <w:rsid w:val="00642B95"/>
    <w:rsid w:val="00643C7C"/>
    <w:rsid w:val="00644C9F"/>
    <w:rsid w:val="00646403"/>
    <w:rsid w:val="0064668F"/>
    <w:rsid w:val="00650C2D"/>
    <w:rsid w:val="00650E48"/>
    <w:rsid w:val="00651F59"/>
    <w:rsid w:val="0065482A"/>
    <w:rsid w:val="00655011"/>
    <w:rsid w:val="00655EEC"/>
    <w:rsid w:val="00657820"/>
    <w:rsid w:val="00660052"/>
    <w:rsid w:val="00660990"/>
    <w:rsid w:val="00660C69"/>
    <w:rsid w:val="0066234B"/>
    <w:rsid w:val="00663848"/>
    <w:rsid w:val="00665D17"/>
    <w:rsid w:val="00665DB8"/>
    <w:rsid w:val="006661D5"/>
    <w:rsid w:val="0066658D"/>
    <w:rsid w:val="006672F7"/>
    <w:rsid w:val="00667C3D"/>
    <w:rsid w:val="00671091"/>
    <w:rsid w:val="006724FD"/>
    <w:rsid w:val="00672816"/>
    <w:rsid w:val="00673441"/>
    <w:rsid w:val="00673714"/>
    <w:rsid w:val="0068237F"/>
    <w:rsid w:val="00682999"/>
    <w:rsid w:val="00682E70"/>
    <w:rsid w:val="0068324C"/>
    <w:rsid w:val="006835A8"/>
    <w:rsid w:val="0068366F"/>
    <w:rsid w:val="00683824"/>
    <w:rsid w:val="00684464"/>
    <w:rsid w:val="006850E8"/>
    <w:rsid w:val="006851F2"/>
    <w:rsid w:val="00685BCD"/>
    <w:rsid w:val="00686511"/>
    <w:rsid w:val="00690200"/>
    <w:rsid w:val="006907CD"/>
    <w:rsid w:val="00693D8C"/>
    <w:rsid w:val="00693DD0"/>
    <w:rsid w:val="006942C2"/>
    <w:rsid w:val="00694AE2"/>
    <w:rsid w:val="00694F0F"/>
    <w:rsid w:val="00695E28"/>
    <w:rsid w:val="00697153"/>
    <w:rsid w:val="006A0725"/>
    <w:rsid w:val="006A09E2"/>
    <w:rsid w:val="006A1DE2"/>
    <w:rsid w:val="006A2895"/>
    <w:rsid w:val="006A2AA9"/>
    <w:rsid w:val="006A3473"/>
    <w:rsid w:val="006A5B39"/>
    <w:rsid w:val="006A5C85"/>
    <w:rsid w:val="006A610F"/>
    <w:rsid w:val="006A6DFC"/>
    <w:rsid w:val="006A799C"/>
    <w:rsid w:val="006B19BE"/>
    <w:rsid w:val="006B20C8"/>
    <w:rsid w:val="006B245A"/>
    <w:rsid w:val="006B2E6D"/>
    <w:rsid w:val="006B4067"/>
    <w:rsid w:val="006B40B6"/>
    <w:rsid w:val="006B41C0"/>
    <w:rsid w:val="006B44F0"/>
    <w:rsid w:val="006B48A2"/>
    <w:rsid w:val="006B4BBF"/>
    <w:rsid w:val="006B6FB2"/>
    <w:rsid w:val="006B7FAB"/>
    <w:rsid w:val="006C074A"/>
    <w:rsid w:val="006C09D7"/>
    <w:rsid w:val="006C10E4"/>
    <w:rsid w:val="006C1538"/>
    <w:rsid w:val="006C28F0"/>
    <w:rsid w:val="006C376B"/>
    <w:rsid w:val="006C3AE6"/>
    <w:rsid w:val="006C4C35"/>
    <w:rsid w:val="006C5BD4"/>
    <w:rsid w:val="006C5FD6"/>
    <w:rsid w:val="006C70D8"/>
    <w:rsid w:val="006D0027"/>
    <w:rsid w:val="006D0E5D"/>
    <w:rsid w:val="006D1D13"/>
    <w:rsid w:val="006D3AD1"/>
    <w:rsid w:val="006D3AFD"/>
    <w:rsid w:val="006D3F49"/>
    <w:rsid w:val="006D4CC6"/>
    <w:rsid w:val="006D4FC8"/>
    <w:rsid w:val="006D5FCB"/>
    <w:rsid w:val="006D669E"/>
    <w:rsid w:val="006D6960"/>
    <w:rsid w:val="006D6EA5"/>
    <w:rsid w:val="006E0856"/>
    <w:rsid w:val="006E12F2"/>
    <w:rsid w:val="006E2B97"/>
    <w:rsid w:val="006E4B96"/>
    <w:rsid w:val="006E52DD"/>
    <w:rsid w:val="006E5C1F"/>
    <w:rsid w:val="006E6380"/>
    <w:rsid w:val="006E6E78"/>
    <w:rsid w:val="006E7D8F"/>
    <w:rsid w:val="006F0BBF"/>
    <w:rsid w:val="006F14DF"/>
    <w:rsid w:val="006F18F8"/>
    <w:rsid w:val="006F2E1E"/>
    <w:rsid w:val="006F3F87"/>
    <w:rsid w:val="006F48C6"/>
    <w:rsid w:val="006F4C6C"/>
    <w:rsid w:val="006F4D83"/>
    <w:rsid w:val="006F6DA6"/>
    <w:rsid w:val="007006F2"/>
    <w:rsid w:val="007033D8"/>
    <w:rsid w:val="00703508"/>
    <w:rsid w:val="00703C5B"/>
    <w:rsid w:val="00704783"/>
    <w:rsid w:val="00704F4B"/>
    <w:rsid w:val="0070561C"/>
    <w:rsid w:val="00705FE7"/>
    <w:rsid w:val="0070601E"/>
    <w:rsid w:val="007060F2"/>
    <w:rsid w:val="00707190"/>
    <w:rsid w:val="007071A2"/>
    <w:rsid w:val="00707288"/>
    <w:rsid w:val="007107E8"/>
    <w:rsid w:val="00710B6F"/>
    <w:rsid w:val="00710C51"/>
    <w:rsid w:val="00711219"/>
    <w:rsid w:val="0071180B"/>
    <w:rsid w:val="00711940"/>
    <w:rsid w:val="00711D93"/>
    <w:rsid w:val="00712B86"/>
    <w:rsid w:val="0071350E"/>
    <w:rsid w:val="00714ECE"/>
    <w:rsid w:val="00715194"/>
    <w:rsid w:val="00715CC4"/>
    <w:rsid w:val="0071693D"/>
    <w:rsid w:val="00717BD8"/>
    <w:rsid w:val="007214BC"/>
    <w:rsid w:val="00723A56"/>
    <w:rsid w:val="007255BF"/>
    <w:rsid w:val="00725D36"/>
    <w:rsid w:val="00726529"/>
    <w:rsid w:val="00730BBE"/>
    <w:rsid w:val="0073191F"/>
    <w:rsid w:val="00731B89"/>
    <w:rsid w:val="0073367A"/>
    <w:rsid w:val="00733894"/>
    <w:rsid w:val="00733CD6"/>
    <w:rsid w:val="00734918"/>
    <w:rsid w:val="00734DE1"/>
    <w:rsid w:val="00734E45"/>
    <w:rsid w:val="00735952"/>
    <w:rsid w:val="00735C85"/>
    <w:rsid w:val="00741060"/>
    <w:rsid w:val="00742596"/>
    <w:rsid w:val="00742C16"/>
    <w:rsid w:val="00743D52"/>
    <w:rsid w:val="007441DA"/>
    <w:rsid w:val="00744AFA"/>
    <w:rsid w:val="00744E1B"/>
    <w:rsid w:val="00745081"/>
    <w:rsid w:val="0074662D"/>
    <w:rsid w:val="00747074"/>
    <w:rsid w:val="00747840"/>
    <w:rsid w:val="00747C19"/>
    <w:rsid w:val="007503DD"/>
    <w:rsid w:val="00750E8E"/>
    <w:rsid w:val="00751C01"/>
    <w:rsid w:val="00753688"/>
    <w:rsid w:val="00755D78"/>
    <w:rsid w:val="00755FAA"/>
    <w:rsid w:val="007577AA"/>
    <w:rsid w:val="007579D8"/>
    <w:rsid w:val="00757A8D"/>
    <w:rsid w:val="00761E11"/>
    <w:rsid w:val="0076279E"/>
    <w:rsid w:val="00764053"/>
    <w:rsid w:val="00766B77"/>
    <w:rsid w:val="00770918"/>
    <w:rsid w:val="007713E8"/>
    <w:rsid w:val="00772FF8"/>
    <w:rsid w:val="0077309C"/>
    <w:rsid w:val="007752D2"/>
    <w:rsid w:val="0077666B"/>
    <w:rsid w:val="00776E9C"/>
    <w:rsid w:val="007773AF"/>
    <w:rsid w:val="0077750F"/>
    <w:rsid w:val="00777E72"/>
    <w:rsid w:val="007801AB"/>
    <w:rsid w:val="007812F8"/>
    <w:rsid w:val="00782E28"/>
    <w:rsid w:val="00782FE0"/>
    <w:rsid w:val="00783691"/>
    <w:rsid w:val="00784AA3"/>
    <w:rsid w:val="00784F96"/>
    <w:rsid w:val="007865B5"/>
    <w:rsid w:val="00786841"/>
    <w:rsid w:val="00790C41"/>
    <w:rsid w:val="007912F9"/>
    <w:rsid w:val="00791DBD"/>
    <w:rsid w:val="00792B21"/>
    <w:rsid w:val="00794333"/>
    <w:rsid w:val="00795359"/>
    <w:rsid w:val="007953D5"/>
    <w:rsid w:val="007953DD"/>
    <w:rsid w:val="00795810"/>
    <w:rsid w:val="00795816"/>
    <w:rsid w:val="00797362"/>
    <w:rsid w:val="00797AAD"/>
    <w:rsid w:val="007A10BE"/>
    <w:rsid w:val="007A1109"/>
    <w:rsid w:val="007A1B1D"/>
    <w:rsid w:val="007A1ED5"/>
    <w:rsid w:val="007A2A2A"/>
    <w:rsid w:val="007A35A7"/>
    <w:rsid w:val="007A365B"/>
    <w:rsid w:val="007A41D6"/>
    <w:rsid w:val="007A608F"/>
    <w:rsid w:val="007A71EF"/>
    <w:rsid w:val="007B188E"/>
    <w:rsid w:val="007B27E2"/>
    <w:rsid w:val="007B3912"/>
    <w:rsid w:val="007B4184"/>
    <w:rsid w:val="007B4512"/>
    <w:rsid w:val="007B45C3"/>
    <w:rsid w:val="007B525A"/>
    <w:rsid w:val="007B541B"/>
    <w:rsid w:val="007B5CC3"/>
    <w:rsid w:val="007B6E03"/>
    <w:rsid w:val="007B739D"/>
    <w:rsid w:val="007B789B"/>
    <w:rsid w:val="007B79E4"/>
    <w:rsid w:val="007B7B25"/>
    <w:rsid w:val="007B7BE8"/>
    <w:rsid w:val="007C0874"/>
    <w:rsid w:val="007C2A5B"/>
    <w:rsid w:val="007C3609"/>
    <w:rsid w:val="007C480B"/>
    <w:rsid w:val="007C5720"/>
    <w:rsid w:val="007C5B06"/>
    <w:rsid w:val="007C6B3D"/>
    <w:rsid w:val="007C7059"/>
    <w:rsid w:val="007D2603"/>
    <w:rsid w:val="007D282F"/>
    <w:rsid w:val="007D3DED"/>
    <w:rsid w:val="007D43BD"/>
    <w:rsid w:val="007D4D7B"/>
    <w:rsid w:val="007D621F"/>
    <w:rsid w:val="007D6E2D"/>
    <w:rsid w:val="007D71ED"/>
    <w:rsid w:val="007D7303"/>
    <w:rsid w:val="007D73E4"/>
    <w:rsid w:val="007D76E2"/>
    <w:rsid w:val="007E309C"/>
    <w:rsid w:val="007E3D60"/>
    <w:rsid w:val="007E6613"/>
    <w:rsid w:val="007E754A"/>
    <w:rsid w:val="007E78C2"/>
    <w:rsid w:val="007E7AA5"/>
    <w:rsid w:val="007F061E"/>
    <w:rsid w:val="007F0E49"/>
    <w:rsid w:val="007F1321"/>
    <w:rsid w:val="007F15ED"/>
    <w:rsid w:val="007F2691"/>
    <w:rsid w:val="007F2F68"/>
    <w:rsid w:val="007F3065"/>
    <w:rsid w:val="007F480A"/>
    <w:rsid w:val="007F4B1D"/>
    <w:rsid w:val="007F53A9"/>
    <w:rsid w:val="007F560F"/>
    <w:rsid w:val="007F589F"/>
    <w:rsid w:val="007F6469"/>
    <w:rsid w:val="007F75C3"/>
    <w:rsid w:val="00800B44"/>
    <w:rsid w:val="00802805"/>
    <w:rsid w:val="00803CB9"/>
    <w:rsid w:val="00803EDB"/>
    <w:rsid w:val="00804603"/>
    <w:rsid w:val="008052DC"/>
    <w:rsid w:val="008058D4"/>
    <w:rsid w:val="00806BF0"/>
    <w:rsid w:val="00807F74"/>
    <w:rsid w:val="00812A67"/>
    <w:rsid w:val="00814784"/>
    <w:rsid w:val="008149E7"/>
    <w:rsid w:val="00814A75"/>
    <w:rsid w:val="008151F9"/>
    <w:rsid w:val="008152DD"/>
    <w:rsid w:val="008167B4"/>
    <w:rsid w:val="008175DD"/>
    <w:rsid w:val="008175EA"/>
    <w:rsid w:val="0081774C"/>
    <w:rsid w:val="00820225"/>
    <w:rsid w:val="00826223"/>
    <w:rsid w:val="008264CD"/>
    <w:rsid w:val="00826F58"/>
    <w:rsid w:val="008275D1"/>
    <w:rsid w:val="00827FCA"/>
    <w:rsid w:val="00831003"/>
    <w:rsid w:val="00832177"/>
    <w:rsid w:val="00832B2B"/>
    <w:rsid w:val="00832BFB"/>
    <w:rsid w:val="00833599"/>
    <w:rsid w:val="00833CEC"/>
    <w:rsid w:val="00834344"/>
    <w:rsid w:val="00834BC5"/>
    <w:rsid w:val="00836728"/>
    <w:rsid w:val="00836B8B"/>
    <w:rsid w:val="00836C74"/>
    <w:rsid w:val="008409E0"/>
    <w:rsid w:val="00840BE6"/>
    <w:rsid w:val="00841DCC"/>
    <w:rsid w:val="008438F7"/>
    <w:rsid w:val="00843BE4"/>
    <w:rsid w:val="00844A93"/>
    <w:rsid w:val="00846330"/>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4704"/>
    <w:rsid w:val="00854A82"/>
    <w:rsid w:val="00855573"/>
    <w:rsid w:val="00860E3D"/>
    <w:rsid w:val="0086193C"/>
    <w:rsid w:val="00861AC8"/>
    <w:rsid w:val="008626C0"/>
    <w:rsid w:val="00863286"/>
    <w:rsid w:val="00863D9D"/>
    <w:rsid w:val="008642E4"/>
    <w:rsid w:val="00864CAB"/>
    <w:rsid w:val="00865278"/>
    <w:rsid w:val="00865485"/>
    <w:rsid w:val="00865559"/>
    <w:rsid w:val="00865852"/>
    <w:rsid w:val="00865B08"/>
    <w:rsid w:val="00866A40"/>
    <w:rsid w:val="00867650"/>
    <w:rsid w:val="00870826"/>
    <w:rsid w:val="0087151A"/>
    <w:rsid w:val="008726CE"/>
    <w:rsid w:val="00872B61"/>
    <w:rsid w:val="00873F96"/>
    <w:rsid w:val="00874401"/>
    <w:rsid w:val="00877427"/>
    <w:rsid w:val="00880C04"/>
    <w:rsid w:val="0088115E"/>
    <w:rsid w:val="00884E9A"/>
    <w:rsid w:val="00885755"/>
    <w:rsid w:val="00887BD9"/>
    <w:rsid w:val="0089089D"/>
    <w:rsid w:val="00890BCE"/>
    <w:rsid w:val="008911EC"/>
    <w:rsid w:val="008917E7"/>
    <w:rsid w:val="00891D87"/>
    <w:rsid w:val="008936A0"/>
    <w:rsid w:val="0089392B"/>
    <w:rsid w:val="008943CE"/>
    <w:rsid w:val="0089510A"/>
    <w:rsid w:val="0089596B"/>
    <w:rsid w:val="00895DB5"/>
    <w:rsid w:val="00897629"/>
    <w:rsid w:val="00897AB0"/>
    <w:rsid w:val="008A043C"/>
    <w:rsid w:val="008A0631"/>
    <w:rsid w:val="008A1050"/>
    <w:rsid w:val="008A2FE1"/>
    <w:rsid w:val="008A35F3"/>
    <w:rsid w:val="008A4330"/>
    <w:rsid w:val="008A50D6"/>
    <w:rsid w:val="008A6B12"/>
    <w:rsid w:val="008A6BB6"/>
    <w:rsid w:val="008A6D17"/>
    <w:rsid w:val="008A7825"/>
    <w:rsid w:val="008B07F9"/>
    <w:rsid w:val="008B7134"/>
    <w:rsid w:val="008C18C4"/>
    <w:rsid w:val="008C22E5"/>
    <w:rsid w:val="008C2704"/>
    <w:rsid w:val="008C379B"/>
    <w:rsid w:val="008C3A1E"/>
    <w:rsid w:val="008D022B"/>
    <w:rsid w:val="008D040C"/>
    <w:rsid w:val="008D05F7"/>
    <w:rsid w:val="008D07EA"/>
    <w:rsid w:val="008D1A53"/>
    <w:rsid w:val="008D1E5D"/>
    <w:rsid w:val="008D313A"/>
    <w:rsid w:val="008D3C88"/>
    <w:rsid w:val="008D4E5E"/>
    <w:rsid w:val="008D5367"/>
    <w:rsid w:val="008D5B2B"/>
    <w:rsid w:val="008D619A"/>
    <w:rsid w:val="008D6763"/>
    <w:rsid w:val="008D7186"/>
    <w:rsid w:val="008D7BC6"/>
    <w:rsid w:val="008E061C"/>
    <w:rsid w:val="008E0872"/>
    <w:rsid w:val="008E1407"/>
    <w:rsid w:val="008E1F55"/>
    <w:rsid w:val="008E2939"/>
    <w:rsid w:val="008E2FA4"/>
    <w:rsid w:val="008E3CD1"/>
    <w:rsid w:val="008E5C28"/>
    <w:rsid w:val="008E6836"/>
    <w:rsid w:val="008F0E26"/>
    <w:rsid w:val="008F3AE4"/>
    <w:rsid w:val="008F546D"/>
    <w:rsid w:val="008F57DC"/>
    <w:rsid w:val="008F5AEF"/>
    <w:rsid w:val="008F66A8"/>
    <w:rsid w:val="0090276C"/>
    <w:rsid w:val="0090286D"/>
    <w:rsid w:val="00902C4F"/>
    <w:rsid w:val="009032FB"/>
    <w:rsid w:val="00905888"/>
    <w:rsid w:val="00905B5A"/>
    <w:rsid w:val="00906970"/>
    <w:rsid w:val="009070F8"/>
    <w:rsid w:val="00907E87"/>
    <w:rsid w:val="009103D2"/>
    <w:rsid w:val="00912995"/>
    <w:rsid w:val="00914445"/>
    <w:rsid w:val="00914DF3"/>
    <w:rsid w:val="009155BB"/>
    <w:rsid w:val="00915822"/>
    <w:rsid w:val="00916610"/>
    <w:rsid w:val="009170FF"/>
    <w:rsid w:val="009172F8"/>
    <w:rsid w:val="009173C4"/>
    <w:rsid w:val="00920CAA"/>
    <w:rsid w:val="00922502"/>
    <w:rsid w:val="00922B6C"/>
    <w:rsid w:val="00924226"/>
    <w:rsid w:val="00924335"/>
    <w:rsid w:val="00924986"/>
    <w:rsid w:val="00924E50"/>
    <w:rsid w:val="00926545"/>
    <w:rsid w:val="009265E0"/>
    <w:rsid w:val="009309D0"/>
    <w:rsid w:val="009318EC"/>
    <w:rsid w:val="00931CC9"/>
    <w:rsid w:val="00931D3A"/>
    <w:rsid w:val="00932778"/>
    <w:rsid w:val="009337CC"/>
    <w:rsid w:val="00934468"/>
    <w:rsid w:val="0093645D"/>
    <w:rsid w:val="0093695D"/>
    <w:rsid w:val="00937CBE"/>
    <w:rsid w:val="00940DF8"/>
    <w:rsid w:val="00940ED8"/>
    <w:rsid w:val="00942E4C"/>
    <w:rsid w:val="00945394"/>
    <w:rsid w:val="00946983"/>
    <w:rsid w:val="00946D45"/>
    <w:rsid w:val="00946E19"/>
    <w:rsid w:val="009475DF"/>
    <w:rsid w:val="0095073E"/>
    <w:rsid w:val="00950AD1"/>
    <w:rsid w:val="00950CD3"/>
    <w:rsid w:val="0095181A"/>
    <w:rsid w:val="00954434"/>
    <w:rsid w:val="00954BF2"/>
    <w:rsid w:val="009550B6"/>
    <w:rsid w:val="009559A1"/>
    <w:rsid w:val="00956967"/>
    <w:rsid w:val="0096036F"/>
    <w:rsid w:val="00960CF5"/>
    <w:rsid w:val="0096131B"/>
    <w:rsid w:val="00961833"/>
    <w:rsid w:val="009623BF"/>
    <w:rsid w:val="0096360B"/>
    <w:rsid w:val="00963C64"/>
    <w:rsid w:val="00964921"/>
    <w:rsid w:val="00964B60"/>
    <w:rsid w:val="00964E47"/>
    <w:rsid w:val="009663A3"/>
    <w:rsid w:val="00966EAA"/>
    <w:rsid w:val="0096733B"/>
    <w:rsid w:val="0096752D"/>
    <w:rsid w:val="009679D3"/>
    <w:rsid w:val="00970734"/>
    <w:rsid w:val="00970E0F"/>
    <w:rsid w:val="00971EEA"/>
    <w:rsid w:val="00972C06"/>
    <w:rsid w:val="00972CF7"/>
    <w:rsid w:val="009740E6"/>
    <w:rsid w:val="00974E8E"/>
    <w:rsid w:val="009752FB"/>
    <w:rsid w:val="00975F98"/>
    <w:rsid w:val="00976D36"/>
    <w:rsid w:val="00980D25"/>
    <w:rsid w:val="00981357"/>
    <w:rsid w:val="00981A6C"/>
    <w:rsid w:val="009824C5"/>
    <w:rsid w:val="00983ECF"/>
    <w:rsid w:val="00984F86"/>
    <w:rsid w:val="00986841"/>
    <w:rsid w:val="00986F18"/>
    <w:rsid w:val="00987167"/>
    <w:rsid w:val="0098727A"/>
    <w:rsid w:val="009905B3"/>
    <w:rsid w:val="0099086C"/>
    <w:rsid w:val="009912A9"/>
    <w:rsid w:val="00991762"/>
    <w:rsid w:val="00991E53"/>
    <w:rsid w:val="009927C1"/>
    <w:rsid w:val="00993578"/>
    <w:rsid w:val="009937B5"/>
    <w:rsid w:val="00994CE9"/>
    <w:rsid w:val="0099507F"/>
    <w:rsid w:val="00996963"/>
    <w:rsid w:val="00996BCC"/>
    <w:rsid w:val="00996BF6"/>
    <w:rsid w:val="00996D77"/>
    <w:rsid w:val="009A0071"/>
    <w:rsid w:val="009A099F"/>
    <w:rsid w:val="009A142C"/>
    <w:rsid w:val="009A14AF"/>
    <w:rsid w:val="009A1E14"/>
    <w:rsid w:val="009A234E"/>
    <w:rsid w:val="009A32F0"/>
    <w:rsid w:val="009A426E"/>
    <w:rsid w:val="009A4D48"/>
    <w:rsid w:val="009A5B8C"/>
    <w:rsid w:val="009A6882"/>
    <w:rsid w:val="009A6A4A"/>
    <w:rsid w:val="009A6E56"/>
    <w:rsid w:val="009A6E96"/>
    <w:rsid w:val="009B0E81"/>
    <w:rsid w:val="009B1D3E"/>
    <w:rsid w:val="009B2506"/>
    <w:rsid w:val="009B42C2"/>
    <w:rsid w:val="009B5A61"/>
    <w:rsid w:val="009B6C27"/>
    <w:rsid w:val="009B6F11"/>
    <w:rsid w:val="009B7C65"/>
    <w:rsid w:val="009C101C"/>
    <w:rsid w:val="009C1945"/>
    <w:rsid w:val="009C23D9"/>
    <w:rsid w:val="009C38F1"/>
    <w:rsid w:val="009C44A1"/>
    <w:rsid w:val="009C4559"/>
    <w:rsid w:val="009C4621"/>
    <w:rsid w:val="009C478D"/>
    <w:rsid w:val="009C493C"/>
    <w:rsid w:val="009C5252"/>
    <w:rsid w:val="009C689B"/>
    <w:rsid w:val="009D2A59"/>
    <w:rsid w:val="009D305E"/>
    <w:rsid w:val="009D482B"/>
    <w:rsid w:val="009D52E5"/>
    <w:rsid w:val="009D59E7"/>
    <w:rsid w:val="009D6D66"/>
    <w:rsid w:val="009D767E"/>
    <w:rsid w:val="009E0262"/>
    <w:rsid w:val="009E06B6"/>
    <w:rsid w:val="009E1620"/>
    <w:rsid w:val="009E1B9C"/>
    <w:rsid w:val="009E3455"/>
    <w:rsid w:val="009E4674"/>
    <w:rsid w:val="009E48C2"/>
    <w:rsid w:val="009E4C55"/>
    <w:rsid w:val="009E4E04"/>
    <w:rsid w:val="009E56EC"/>
    <w:rsid w:val="009E5BAF"/>
    <w:rsid w:val="009E5C54"/>
    <w:rsid w:val="009E69BD"/>
    <w:rsid w:val="009E788D"/>
    <w:rsid w:val="009F1AB1"/>
    <w:rsid w:val="009F1FFE"/>
    <w:rsid w:val="009F301F"/>
    <w:rsid w:val="009F3453"/>
    <w:rsid w:val="009F3DD1"/>
    <w:rsid w:val="009F4C62"/>
    <w:rsid w:val="009F630C"/>
    <w:rsid w:val="009F638F"/>
    <w:rsid w:val="009F71C0"/>
    <w:rsid w:val="00A00278"/>
    <w:rsid w:val="00A01B32"/>
    <w:rsid w:val="00A02F2A"/>
    <w:rsid w:val="00A031E2"/>
    <w:rsid w:val="00A04B71"/>
    <w:rsid w:val="00A04D37"/>
    <w:rsid w:val="00A04DB8"/>
    <w:rsid w:val="00A07195"/>
    <w:rsid w:val="00A07E74"/>
    <w:rsid w:val="00A11670"/>
    <w:rsid w:val="00A133F8"/>
    <w:rsid w:val="00A14131"/>
    <w:rsid w:val="00A14288"/>
    <w:rsid w:val="00A142A2"/>
    <w:rsid w:val="00A1609F"/>
    <w:rsid w:val="00A1644B"/>
    <w:rsid w:val="00A1712F"/>
    <w:rsid w:val="00A221D2"/>
    <w:rsid w:val="00A243C8"/>
    <w:rsid w:val="00A2615E"/>
    <w:rsid w:val="00A2628D"/>
    <w:rsid w:val="00A2681A"/>
    <w:rsid w:val="00A26BE7"/>
    <w:rsid w:val="00A2753D"/>
    <w:rsid w:val="00A27E17"/>
    <w:rsid w:val="00A3064E"/>
    <w:rsid w:val="00A307DD"/>
    <w:rsid w:val="00A310BB"/>
    <w:rsid w:val="00A31728"/>
    <w:rsid w:val="00A3367E"/>
    <w:rsid w:val="00A3402F"/>
    <w:rsid w:val="00A35683"/>
    <w:rsid w:val="00A35A23"/>
    <w:rsid w:val="00A35D11"/>
    <w:rsid w:val="00A3702A"/>
    <w:rsid w:val="00A400E3"/>
    <w:rsid w:val="00A42144"/>
    <w:rsid w:val="00A43522"/>
    <w:rsid w:val="00A43976"/>
    <w:rsid w:val="00A44309"/>
    <w:rsid w:val="00A45470"/>
    <w:rsid w:val="00A45FC0"/>
    <w:rsid w:val="00A46B18"/>
    <w:rsid w:val="00A46B87"/>
    <w:rsid w:val="00A509D9"/>
    <w:rsid w:val="00A5260C"/>
    <w:rsid w:val="00A526A9"/>
    <w:rsid w:val="00A52E0C"/>
    <w:rsid w:val="00A5346B"/>
    <w:rsid w:val="00A53DFA"/>
    <w:rsid w:val="00A561FB"/>
    <w:rsid w:val="00A57328"/>
    <w:rsid w:val="00A5754B"/>
    <w:rsid w:val="00A60556"/>
    <w:rsid w:val="00A605D4"/>
    <w:rsid w:val="00A60DA4"/>
    <w:rsid w:val="00A610C7"/>
    <w:rsid w:val="00A6164F"/>
    <w:rsid w:val="00A62416"/>
    <w:rsid w:val="00A6250F"/>
    <w:rsid w:val="00A62DB3"/>
    <w:rsid w:val="00A63AE0"/>
    <w:rsid w:val="00A63FE4"/>
    <w:rsid w:val="00A643EB"/>
    <w:rsid w:val="00A64F02"/>
    <w:rsid w:val="00A6601D"/>
    <w:rsid w:val="00A66161"/>
    <w:rsid w:val="00A671FB"/>
    <w:rsid w:val="00A6789A"/>
    <w:rsid w:val="00A70932"/>
    <w:rsid w:val="00A70B50"/>
    <w:rsid w:val="00A71268"/>
    <w:rsid w:val="00A71BD0"/>
    <w:rsid w:val="00A724B6"/>
    <w:rsid w:val="00A72642"/>
    <w:rsid w:val="00A73A1B"/>
    <w:rsid w:val="00A76340"/>
    <w:rsid w:val="00A7653F"/>
    <w:rsid w:val="00A76DD2"/>
    <w:rsid w:val="00A77D53"/>
    <w:rsid w:val="00A80E83"/>
    <w:rsid w:val="00A821FD"/>
    <w:rsid w:val="00A82424"/>
    <w:rsid w:val="00A8323D"/>
    <w:rsid w:val="00A83BA0"/>
    <w:rsid w:val="00A86525"/>
    <w:rsid w:val="00A9134C"/>
    <w:rsid w:val="00A921E1"/>
    <w:rsid w:val="00A9222D"/>
    <w:rsid w:val="00A92714"/>
    <w:rsid w:val="00A92D7B"/>
    <w:rsid w:val="00A936B5"/>
    <w:rsid w:val="00A94D41"/>
    <w:rsid w:val="00A95B4D"/>
    <w:rsid w:val="00A969EA"/>
    <w:rsid w:val="00A97740"/>
    <w:rsid w:val="00AA025B"/>
    <w:rsid w:val="00AA183A"/>
    <w:rsid w:val="00AA1C6D"/>
    <w:rsid w:val="00AA2AC7"/>
    <w:rsid w:val="00AA2BDC"/>
    <w:rsid w:val="00AA3E58"/>
    <w:rsid w:val="00AA3FBB"/>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D66"/>
    <w:rsid w:val="00AB6E0D"/>
    <w:rsid w:val="00AC2947"/>
    <w:rsid w:val="00AC3ABE"/>
    <w:rsid w:val="00AC4F61"/>
    <w:rsid w:val="00AC5E3C"/>
    <w:rsid w:val="00AC689E"/>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E6D7B"/>
    <w:rsid w:val="00AF0AAA"/>
    <w:rsid w:val="00AF1522"/>
    <w:rsid w:val="00AF16DC"/>
    <w:rsid w:val="00AF1FE1"/>
    <w:rsid w:val="00AF27E7"/>
    <w:rsid w:val="00AF4538"/>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EB9"/>
    <w:rsid w:val="00B102CC"/>
    <w:rsid w:val="00B10EB0"/>
    <w:rsid w:val="00B11D76"/>
    <w:rsid w:val="00B12D73"/>
    <w:rsid w:val="00B131C7"/>
    <w:rsid w:val="00B13CCB"/>
    <w:rsid w:val="00B149B4"/>
    <w:rsid w:val="00B14E25"/>
    <w:rsid w:val="00B151FC"/>
    <w:rsid w:val="00B16AC6"/>
    <w:rsid w:val="00B2039C"/>
    <w:rsid w:val="00B24F7A"/>
    <w:rsid w:val="00B2549A"/>
    <w:rsid w:val="00B25780"/>
    <w:rsid w:val="00B2581E"/>
    <w:rsid w:val="00B27154"/>
    <w:rsid w:val="00B27EEC"/>
    <w:rsid w:val="00B3037A"/>
    <w:rsid w:val="00B31445"/>
    <w:rsid w:val="00B32557"/>
    <w:rsid w:val="00B34176"/>
    <w:rsid w:val="00B34771"/>
    <w:rsid w:val="00B352BE"/>
    <w:rsid w:val="00B35364"/>
    <w:rsid w:val="00B356DA"/>
    <w:rsid w:val="00B357ED"/>
    <w:rsid w:val="00B35C8B"/>
    <w:rsid w:val="00B35CF8"/>
    <w:rsid w:val="00B364E5"/>
    <w:rsid w:val="00B36B66"/>
    <w:rsid w:val="00B36FDB"/>
    <w:rsid w:val="00B37441"/>
    <w:rsid w:val="00B379EB"/>
    <w:rsid w:val="00B417B4"/>
    <w:rsid w:val="00B417F3"/>
    <w:rsid w:val="00B41E33"/>
    <w:rsid w:val="00B44117"/>
    <w:rsid w:val="00B44DA7"/>
    <w:rsid w:val="00B44E50"/>
    <w:rsid w:val="00B45530"/>
    <w:rsid w:val="00B46245"/>
    <w:rsid w:val="00B462B6"/>
    <w:rsid w:val="00B46946"/>
    <w:rsid w:val="00B473A8"/>
    <w:rsid w:val="00B4758B"/>
    <w:rsid w:val="00B47F8F"/>
    <w:rsid w:val="00B50F05"/>
    <w:rsid w:val="00B519F2"/>
    <w:rsid w:val="00B52F78"/>
    <w:rsid w:val="00B5351B"/>
    <w:rsid w:val="00B55624"/>
    <w:rsid w:val="00B558A5"/>
    <w:rsid w:val="00B56A35"/>
    <w:rsid w:val="00B61A25"/>
    <w:rsid w:val="00B61C5E"/>
    <w:rsid w:val="00B627B3"/>
    <w:rsid w:val="00B64E5B"/>
    <w:rsid w:val="00B65027"/>
    <w:rsid w:val="00B65883"/>
    <w:rsid w:val="00B6651D"/>
    <w:rsid w:val="00B67359"/>
    <w:rsid w:val="00B67987"/>
    <w:rsid w:val="00B70FB5"/>
    <w:rsid w:val="00B72468"/>
    <w:rsid w:val="00B74616"/>
    <w:rsid w:val="00B81AE0"/>
    <w:rsid w:val="00B826D3"/>
    <w:rsid w:val="00B8289A"/>
    <w:rsid w:val="00B832B8"/>
    <w:rsid w:val="00B83E7E"/>
    <w:rsid w:val="00B842A3"/>
    <w:rsid w:val="00B8760C"/>
    <w:rsid w:val="00B90630"/>
    <w:rsid w:val="00B927B8"/>
    <w:rsid w:val="00B92FF9"/>
    <w:rsid w:val="00B935FA"/>
    <w:rsid w:val="00B94A86"/>
    <w:rsid w:val="00B96C52"/>
    <w:rsid w:val="00B96DCB"/>
    <w:rsid w:val="00B9707C"/>
    <w:rsid w:val="00BA0610"/>
    <w:rsid w:val="00BA0859"/>
    <w:rsid w:val="00BA2470"/>
    <w:rsid w:val="00BA3759"/>
    <w:rsid w:val="00BA3E02"/>
    <w:rsid w:val="00BA46F4"/>
    <w:rsid w:val="00BA5B01"/>
    <w:rsid w:val="00BA683B"/>
    <w:rsid w:val="00BB00F2"/>
    <w:rsid w:val="00BB4D49"/>
    <w:rsid w:val="00BB5EDC"/>
    <w:rsid w:val="00BC05E4"/>
    <w:rsid w:val="00BC093B"/>
    <w:rsid w:val="00BC0947"/>
    <w:rsid w:val="00BC0AF7"/>
    <w:rsid w:val="00BC1497"/>
    <w:rsid w:val="00BC1530"/>
    <w:rsid w:val="00BC19F8"/>
    <w:rsid w:val="00BC1E6B"/>
    <w:rsid w:val="00BC402F"/>
    <w:rsid w:val="00BC4985"/>
    <w:rsid w:val="00BC7149"/>
    <w:rsid w:val="00BC72E1"/>
    <w:rsid w:val="00BC79AB"/>
    <w:rsid w:val="00BC7F0E"/>
    <w:rsid w:val="00BD0B3F"/>
    <w:rsid w:val="00BD0FDD"/>
    <w:rsid w:val="00BD2A96"/>
    <w:rsid w:val="00BD3875"/>
    <w:rsid w:val="00BD3D26"/>
    <w:rsid w:val="00BD3F2D"/>
    <w:rsid w:val="00BD7CCD"/>
    <w:rsid w:val="00BE157C"/>
    <w:rsid w:val="00BE18F3"/>
    <w:rsid w:val="00BE2682"/>
    <w:rsid w:val="00BE2C29"/>
    <w:rsid w:val="00BE35CF"/>
    <w:rsid w:val="00BE4263"/>
    <w:rsid w:val="00BE45A4"/>
    <w:rsid w:val="00BE4631"/>
    <w:rsid w:val="00BE470A"/>
    <w:rsid w:val="00BE4AB6"/>
    <w:rsid w:val="00BE4E83"/>
    <w:rsid w:val="00BE5C7E"/>
    <w:rsid w:val="00BE7C22"/>
    <w:rsid w:val="00BF074A"/>
    <w:rsid w:val="00BF07EE"/>
    <w:rsid w:val="00BF28A6"/>
    <w:rsid w:val="00BF2A7D"/>
    <w:rsid w:val="00BF2BDB"/>
    <w:rsid w:val="00BF32D9"/>
    <w:rsid w:val="00BF3703"/>
    <w:rsid w:val="00BF382F"/>
    <w:rsid w:val="00BF3D17"/>
    <w:rsid w:val="00BF3E38"/>
    <w:rsid w:val="00BF4372"/>
    <w:rsid w:val="00BF4639"/>
    <w:rsid w:val="00BF579B"/>
    <w:rsid w:val="00BF697D"/>
    <w:rsid w:val="00BF719F"/>
    <w:rsid w:val="00C00C27"/>
    <w:rsid w:val="00C013CF"/>
    <w:rsid w:val="00C01560"/>
    <w:rsid w:val="00C01AA6"/>
    <w:rsid w:val="00C01F80"/>
    <w:rsid w:val="00C02AF8"/>
    <w:rsid w:val="00C0328C"/>
    <w:rsid w:val="00C05B23"/>
    <w:rsid w:val="00C0600E"/>
    <w:rsid w:val="00C068D1"/>
    <w:rsid w:val="00C07983"/>
    <w:rsid w:val="00C1009B"/>
    <w:rsid w:val="00C103A7"/>
    <w:rsid w:val="00C11056"/>
    <w:rsid w:val="00C11428"/>
    <w:rsid w:val="00C11546"/>
    <w:rsid w:val="00C1315E"/>
    <w:rsid w:val="00C1373D"/>
    <w:rsid w:val="00C14F9B"/>
    <w:rsid w:val="00C16292"/>
    <w:rsid w:val="00C17B49"/>
    <w:rsid w:val="00C17C09"/>
    <w:rsid w:val="00C2148D"/>
    <w:rsid w:val="00C215A3"/>
    <w:rsid w:val="00C2562A"/>
    <w:rsid w:val="00C25F86"/>
    <w:rsid w:val="00C30C5A"/>
    <w:rsid w:val="00C31565"/>
    <w:rsid w:val="00C31667"/>
    <w:rsid w:val="00C32899"/>
    <w:rsid w:val="00C341BE"/>
    <w:rsid w:val="00C35A1C"/>
    <w:rsid w:val="00C35C4F"/>
    <w:rsid w:val="00C36744"/>
    <w:rsid w:val="00C3708F"/>
    <w:rsid w:val="00C37932"/>
    <w:rsid w:val="00C408F8"/>
    <w:rsid w:val="00C40AE0"/>
    <w:rsid w:val="00C40F9F"/>
    <w:rsid w:val="00C412C3"/>
    <w:rsid w:val="00C4188C"/>
    <w:rsid w:val="00C41CEF"/>
    <w:rsid w:val="00C423D4"/>
    <w:rsid w:val="00C424A6"/>
    <w:rsid w:val="00C442AF"/>
    <w:rsid w:val="00C454F9"/>
    <w:rsid w:val="00C46C41"/>
    <w:rsid w:val="00C47515"/>
    <w:rsid w:val="00C4778B"/>
    <w:rsid w:val="00C47B9E"/>
    <w:rsid w:val="00C5066D"/>
    <w:rsid w:val="00C531CF"/>
    <w:rsid w:val="00C53ADE"/>
    <w:rsid w:val="00C53FC6"/>
    <w:rsid w:val="00C55772"/>
    <w:rsid w:val="00C60927"/>
    <w:rsid w:val="00C60B0C"/>
    <w:rsid w:val="00C60C1C"/>
    <w:rsid w:val="00C60DE3"/>
    <w:rsid w:val="00C61684"/>
    <w:rsid w:val="00C61B25"/>
    <w:rsid w:val="00C61D86"/>
    <w:rsid w:val="00C62610"/>
    <w:rsid w:val="00C644F3"/>
    <w:rsid w:val="00C64C7D"/>
    <w:rsid w:val="00C65C35"/>
    <w:rsid w:val="00C66137"/>
    <w:rsid w:val="00C67702"/>
    <w:rsid w:val="00C7054A"/>
    <w:rsid w:val="00C71053"/>
    <w:rsid w:val="00C710B6"/>
    <w:rsid w:val="00C714E4"/>
    <w:rsid w:val="00C752FE"/>
    <w:rsid w:val="00C75FA4"/>
    <w:rsid w:val="00C767CE"/>
    <w:rsid w:val="00C768A4"/>
    <w:rsid w:val="00C76E0B"/>
    <w:rsid w:val="00C777EC"/>
    <w:rsid w:val="00C80EDC"/>
    <w:rsid w:val="00C81F87"/>
    <w:rsid w:val="00C82FCD"/>
    <w:rsid w:val="00C83C4D"/>
    <w:rsid w:val="00C84429"/>
    <w:rsid w:val="00C84B7A"/>
    <w:rsid w:val="00C85C88"/>
    <w:rsid w:val="00C8605E"/>
    <w:rsid w:val="00C86171"/>
    <w:rsid w:val="00C8631C"/>
    <w:rsid w:val="00C86DA4"/>
    <w:rsid w:val="00C905EA"/>
    <w:rsid w:val="00C909B9"/>
    <w:rsid w:val="00C90B2A"/>
    <w:rsid w:val="00C90EA5"/>
    <w:rsid w:val="00C91189"/>
    <w:rsid w:val="00C9152F"/>
    <w:rsid w:val="00C91A3E"/>
    <w:rsid w:val="00C923A6"/>
    <w:rsid w:val="00C94358"/>
    <w:rsid w:val="00C94FFE"/>
    <w:rsid w:val="00C95260"/>
    <w:rsid w:val="00C952E5"/>
    <w:rsid w:val="00C974F1"/>
    <w:rsid w:val="00CA0FD5"/>
    <w:rsid w:val="00CA1B57"/>
    <w:rsid w:val="00CA226A"/>
    <w:rsid w:val="00CA2442"/>
    <w:rsid w:val="00CA25A3"/>
    <w:rsid w:val="00CA3135"/>
    <w:rsid w:val="00CA3384"/>
    <w:rsid w:val="00CA33FC"/>
    <w:rsid w:val="00CA404F"/>
    <w:rsid w:val="00CA42F2"/>
    <w:rsid w:val="00CA5768"/>
    <w:rsid w:val="00CA6C07"/>
    <w:rsid w:val="00CA7FD4"/>
    <w:rsid w:val="00CB2F61"/>
    <w:rsid w:val="00CB34FE"/>
    <w:rsid w:val="00CB49D9"/>
    <w:rsid w:val="00CB53CE"/>
    <w:rsid w:val="00CB7D76"/>
    <w:rsid w:val="00CC2D36"/>
    <w:rsid w:val="00CC3148"/>
    <w:rsid w:val="00CC40D7"/>
    <w:rsid w:val="00CC4175"/>
    <w:rsid w:val="00CC4DCB"/>
    <w:rsid w:val="00CC5624"/>
    <w:rsid w:val="00CC56A1"/>
    <w:rsid w:val="00CC6A1D"/>
    <w:rsid w:val="00CC72E1"/>
    <w:rsid w:val="00CC76B1"/>
    <w:rsid w:val="00CD0FF7"/>
    <w:rsid w:val="00CD3466"/>
    <w:rsid w:val="00CD41E0"/>
    <w:rsid w:val="00CD587E"/>
    <w:rsid w:val="00CD6C2C"/>
    <w:rsid w:val="00CD7ED6"/>
    <w:rsid w:val="00CE14D4"/>
    <w:rsid w:val="00CE1BE0"/>
    <w:rsid w:val="00CE1E21"/>
    <w:rsid w:val="00CE1EE9"/>
    <w:rsid w:val="00CE2ADE"/>
    <w:rsid w:val="00CE33A1"/>
    <w:rsid w:val="00CE3559"/>
    <w:rsid w:val="00CE3BC6"/>
    <w:rsid w:val="00CE4D1A"/>
    <w:rsid w:val="00CE4E37"/>
    <w:rsid w:val="00CE5E4F"/>
    <w:rsid w:val="00CE6085"/>
    <w:rsid w:val="00CE65D4"/>
    <w:rsid w:val="00CE6689"/>
    <w:rsid w:val="00CE6790"/>
    <w:rsid w:val="00CE6BEB"/>
    <w:rsid w:val="00CE74B0"/>
    <w:rsid w:val="00CE7F70"/>
    <w:rsid w:val="00CF0355"/>
    <w:rsid w:val="00CF12DF"/>
    <w:rsid w:val="00CF177A"/>
    <w:rsid w:val="00CF1C36"/>
    <w:rsid w:val="00CF2EEB"/>
    <w:rsid w:val="00CF3A0F"/>
    <w:rsid w:val="00CF48F3"/>
    <w:rsid w:val="00CF4B32"/>
    <w:rsid w:val="00CF611D"/>
    <w:rsid w:val="00CF6D19"/>
    <w:rsid w:val="00CF7AD4"/>
    <w:rsid w:val="00D00C92"/>
    <w:rsid w:val="00D01C2D"/>
    <w:rsid w:val="00D01CBC"/>
    <w:rsid w:val="00D03756"/>
    <w:rsid w:val="00D03D74"/>
    <w:rsid w:val="00D03E7E"/>
    <w:rsid w:val="00D06CEC"/>
    <w:rsid w:val="00D0701B"/>
    <w:rsid w:val="00D102AF"/>
    <w:rsid w:val="00D12242"/>
    <w:rsid w:val="00D12451"/>
    <w:rsid w:val="00D12BB8"/>
    <w:rsid w:val="00D13363"/>
    <w:rsid w:val="00D147B7"/>
    <w:rsid w:val="00D15B27"/>
    <w:rsid w:val="00D1618D"/>
    <w:rsid w:val="00D1740C"/>
    <w:rsid w:val="00D20ACE"/>
    <w:rsid w:val="00D22F8D"/>
    <w:rsid w:val="00D23674"/>
    <w:rsid w:val="00D24127"/>
    <w:rsid w:val="00D24331"/>
    <w:rsid w:val="00D26148"/>
    <w:rsid w:val="00D27634"/>
    <w:rsid w:val="00D27B54"/>
    <w:rsid w:val="00D27B70"/>
    <w:rsid w:val="00D27FD2"/>
    <w:rsid w:val="00D302FC"/>
    <w:rsid w:val="00D334D3"/>
    <w:rsid w:val="00D349F7"/>
    <w:rsid w:val="00D34DC7"/>
    <w:rsid w:val="00D353F2"/>
    <w:rsid w:val="00D357D2"/>
    <w:rsid w:val="00D3726F"/>
    <w:rsid w:val="00D373B8"/>
    <w:rsid w:val="00D40523"/>
    <w:rsid w:val="00D41A5A"/>
    <w:rsid w:val="00D41CE3"/>
    <w:rsid w:val="00D41E51"/>
    <w:rsid w:val="00D42767"/>
    <w:rsid w:val="00D4398A"/>
    <w:rsid w:val="00D441BB"/>
    <w:rsid w:val="00D442A5"/>
    <w:rsid w:val="00D44AA9"/>
    <w:rsid w:val="00D45F6B"/>
    <w:rsid w:val="00D45FEF"/>
    <w:rsid w:val="00D4662C"/>
    <w:rsid w:val="00D46C71"/>
    <w:rsid w:val="00D47F5E"/>
    <w:rsid w:val="00D50275"/>
    <w:rsid w:val="00D50810"/>
    <w:rsid w:val="00D513AB"/>
    <w:rsid w:val="00D51976"/>
    <w:rsid w:val="00D523CB"/>
    <w:rsid w:val="00D528DC"/>
    <w:rsid w:val="00D52E14"/>
    <w:rsid w:val="00D52ED6"/>
    <w:rsid w:val="00D54668"/>
    <w:rsid w:val="00D550C8"/>
    <w:rsid w:val="00D5516D"/>
    <w:rsid w:val="00D56434"/>
    <w:rsid w:val="00D56522"/>
    <w:rsid w:val="00D56DDE"/>
    <w:rsid w:val="00D601C2"/>
    <w:rsid w:val="00D603E0"/>
    <w:rsid w:val="00D60526"/>
    <w:rsid w:val="00D60CB3"/>
    <w:rsid w:val="00D60CD6"/>
    <w:rsid w:val="00D60D10"/>
    <w:rsid w:val="00D6186A"/>
    <w:rsid w:val="00D61AA4"/>
    <w:rsid w:val="00D61FBD"/>
    <w:rsid w:val="00D62598"/>
    <w:rsid w:val="00D63670"/>
    <w:rsid w:val="00D6367A"/>
    <w:rsid w:val="00D63BEB"/>
    <w:rsid w:val="00D647E1"/>
    <w:rsid w:val="00D64D7D"/>
    <w:rsid w:val="00D65642"/>
    <w:rsid w:val="00D65CDE"/>
    <w:rsid w:val="00D6624B"/>
    <w:rsid w:val="00D66A38"/>
    <w:rsid w:val="00D67109"/>
    <w:rsid w:val="00D700C0"/>
    <w:rsid w:val="00D70660"/>
    <w:rsid w:val="00D70FB1"/>
    <w:rsid w:val="00D711E8"/>
    <w:rsid w:val="00D714E8"/>
    <w:rsid w:val="00D724A2"/>
    <w:rsid w:val="00D72532"/>
    <w:rsid w:val="00D74AA5"/>
    <w:rsid w:val="00D7501A"/>
    <w:rsid w:val="00D75A6D"/>
    <w:rsid w:val="00D75D14"/>
    <w:rsid w:val="00D76DFB"/>
    <w:rsid w:val="00D7734E"/>
    <w:rsid w:val="00D810BD"/>
    <w:rsid w:val="00D818E3"/>
    <w:rsid w:val="00D81C9A"/>
    <w:rsid w:val="00D8246E"/>
    <w:rsid w:val="00D824FC"/>
    <w:rsid w:val="00D8282A"/>
    <w:rsid w:val="00D839B9"/>
    <w:rsid w:val="00D848C2"/>
    <w:rsid w:val="00D84E3E"/>
    <w:rsid w:val="00D853A7"/>
    <w:rsid w:val="00D8614A"/>
    <w:rsid w:val="00D9028C"/>
    <w:rsid w:val="00D915D9"/>
    <w:rsid w:val="00D91B5D"/>
    <w:rsid w:val="00D929A6"/>
    <w:rsid w:val="00D92F09"/>
    <w:rsid w:val="00D95335"/>
    <w:rsid w:val="00D95440"/>
    <w:rsid w:val="00D95A04"/>
    <w:rsid w:val="00D9698A"/>
    <w:rsid w:val="00D96A3E"/>
    <w:rsid w:val="00D97FA4"/>
    <w:rsid w:val="00DA1600"/>
    <w:rsid w:val="00DA2EDD"/>
    <w:rsid w:val="00DA2F79"/>
    <w:rsid w:val="00DA5B0E"/>
    <w:rsid w:val="00DA614B"/>
    <w:rsid w:val="00DA694A"/>
    <w:rsid w:val="00DA6991"/>
    <w:rsid w:val="00DA72ED"/>
    <w:rsid w:val="00DA7FBC"/>
    <w:rsid w:val="00DB060D"/>
    <w:rsid w:val="00DB1BC3"/>
    <w:rsid w:val="00DB25A9"/>
    <w:rsid w:val="00DB283A"/>
    <w:rsid w:val="00DB3A9E"/>
    <w:rsid w:val="00DB478E"/>
    <w:rsid w:val="00DB5ABB"/>
    <w:rsid w:val="00DB5C07"/>
    <w:rsid w:val="00DB6329"/>
    <w:rsid w:val="00DB686A"/>
    <w:rsid w:val="00DC1859"/>
    <w:rsid w:val="00DC2134"/>
    <w:rsid w:val="00DC254D"/>
    <w:rsid w:val="00DC26EC"/>
    <w:rsid w:val="00DC363E"/>
    <w:rsid w:val="00DC411E"/>
    <w:rsid w:val="00DC5F8F"/>
    <w:rsid w:val="00DC61A5"/>
    <w:rsid w:val="00DC66A5"/>
    <w:rsid w:val="00DC71E1"/>
    <w:rsid w:val="00DC72B8"/>
    <w:rsid w:val="00DC776E"/>
    <w:rsid w:val="00DC7BB0"/>
    <w:rsid w:val="00DD05AB"/>
    <w:rsid w:val="00DD1A89"/>
    <w:rsid w:val="00DD1E6F"/>
    <w:rsid w:val="00DD3029"/>
    <w:rsid w:val="00DD329A"/>
    <w:rsid w:val="00DD32D6"/>
    <w:rsid w:val="00DD3B47"/>
    <w:rsid w:val="00DD47D5"/>
    <w:rsid w:val="00DD4B1E"/>
    <w:rsid w:val="00DD4EAD"/>
    <w:rsid w:val="00DD4FD5"/>
    <w:rsid w:val="00DD5425"/>
    <w:rsid w:val="00DD6274"/>
    <w:rsid w:val="00DD6300"/>
    <w:rsid w:val="00DD71C8"/>
    <w:rsid w:val="00DD75DE"/>
    <w:rsid w:val="00DE0712"/>
    <w:rsid w:val="00DE1056"/>
    <w:rsid w:val="00DE1A29"/>
    <w:rsid w:val="00DE3172"/>
    <w:rsid w:val="00DE3C51"/>
    <w:rsid w:val="00DE6C2B"/>
    <w:rsid w:val="00DE705D"/>
    <w:rsid w:val="00DF0E9D"/>
    <w:rsid w:val="00DF11F1"/>
    <w:rsid w:val="00DF1838"/>
    <w:rsid w:val="00DF1C8C"/>
    <w:rsid w:val="00DF2A87"/>
    <w:rsid w:val="00DF6AC3"/>
    <w:rsid w:val="00DF6D71"/>
    <w:rsid w:val="00DF7F64"/>
    <w:rsid w:val="00E0021F"/>
    <w:rsid w:val="00E00384"/>
    <w:rsid w:val="00E003D6"/>
    <w:rsid w:val="00E00574"/>
    <w:rsid w:val="00E058A6"/>
    <w:rsid w:val="00E06316"/>
    <w:rsid w:val="00E06560"/>
    <w:rsid w:val="00E06C50"/>
    <w:rsid w:val="00E10125"/>
    <w:rsid w:val="00E10240"/>
    <w:rsid w:val="00E10378"/>
    <w:rsid w:val="00E10436"/>
    <w:rsid w:val="00E11175"/>
    <w:rsid w:val="00E11B5F"/>
    <w:rsid w:val="00E1220C"/>
    <w:rsid w:val="00E123AA"/>
    <w:rsid w:val="00E12E9E"/>
    <w:rsid w:val="00E132EB"/>
    <w:rsid w:val="00E15D25"/>
    <w:rsid w:val="00E16A4C"/>
    <w:rsid w:val="00E17348"/>
    <w:rsid w:val="00E20711"/>
    <w:rsid w:val="00E21669"/>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F8"/>
    <w:rsid w:val="00E30323"/>
    <w:rsid w:val="00E30F1F"/>
    <w:rsid w:val="00E311E9"/>
    <w:rsid w:val="00E3143E"/>
    <w:rsid w:val="00E3159D"/>
    <w:rsid w:val="00E31E2A"/>
    <w:rsid w:val="00E3258C"/>
    <w:rsid w:val="00E328EE"/>
    <w:rsid w:val="00E33112"/>
    <w:rsid w:val="00E3418A"/>
    <w:rsid w:val="00E367B0"/>
    <w:rsid w:val="00E40B54"/>
    <w:rsid w:val="00E41BF8"/>
    <w:rsid w:val="00E4309D"/>
    <w:rsid w:val="00E443E0"/>
    <w:rsid w:val="00E47B41"/>
    <w:rsid w:val="00E507A2"/>
    <w:rsid w:val="00E509C4"/>
    <w:rsid w:val="00E53BF8"/>
    <w:rsid w:val="00E54759"/>
    <w:rsid w:val="00E5483D"/>
    <w:rsid w:val="00E55C70"/>
    <w:rsid w:val="00E568DA"/>
    <w:rsid w:val="00E57DED"/>
    <w:rsid w:val="00E60B37"/>
    <w:rsid w:val="00E61AE6"/>
    <w:rsid w:val="00E63AE0"/>
    <w:rsid w:val="00E63D10"/>
    <w:rsid w:val="00E640AB"/>
    <w:rsid w:val="00E64435"/>
    <w:rsid w:val="00E64B96"/>
    <w:rsid w:val="00E65203"/>
    <w:rsid w:val="00E7034C"/>
    <w:rsid w:val="00E7040F"/>
    <w:rsid w:val="00E715B3"/>
    <w:rsid w:val="00E71BE1"/>
    <w:rsid w:val="00E7213D"/>
    <w:rsid w:val="00E728DA"/>
    <w:rsid w:val="00E744AB"/>
    <w:rsid w:val="00E74732"/>
    <w:rsid w:val="00E74BBE"/>
    <w:rsid w:val="00E75BD2"/>
    <w:rsid w:val="00E75CD2"/>
    <w:rsid w:val="00E77C35"/>
    <w:rsid w:val="00E77FF4"/>
    <w:rsid w:val="00E81DF4"/>
    <w:rsid w:val="00E82AA7"/>
    <w:rsid w:val="00E82B8F"/>
    <w:rsid w:val="00E833C7"/>
    <w:rsid w:val="00E839C0"/>
    <w:rsid w:val="00E83E21"/>
    <w:rsid w:val="00E86C13"/>
    <w:rsid w:val="00E87716"/>
    <w:rsid w:val="00E877E4"/>
    <w:rsid w:val="00E915BD"/>
    <w:rsid w:val="00E91FA1"/>
    <w:rsid w:val="00E926FB"/>
    <w:rsid w:val="00E942A7"/>
    <w:rsid w:val="00E945E3"/>
    <w:rsid w:val="00E95A62"/>
    <w:rsid w:val="00E97372"/>
    <w:rsid w:val="00E97E95"/>
    <w:rsid w:val="00EA2324"/>
    <w:rsid w:val="00EA395E"/>
    <w:rsid w:val="00EA3A88"/>
    <w:rsid w:val="00EA3A9C"/>
    <w:rsid w:val="00EA4D3E"/>
    <w:rsid w:val="00EA54AF"/>
    <w:rsid w:val="00EA56EE"/>
    <w:rsid w:val="00EA659D"/>
    <w:rsid w:val="00EA6B94"/>
    <w:rsid w:val="00EA730C"/>
    <w:rsid w:val="00EA788B"/>
    <w:rsid w:val="00EB02B1"/>
    <w:rsid w:val="00EB0A5F"/>
    <w:rsid w:val="00EB1DED"/>
    <w:rsid w:val="00EB2BE4"/>
    <w:rsid w:val="00EB3B10"/>
    <w:rsid w:val="00EB4BBB"/>
    <w:rsid w:val="00EB4CC3"/>
    <w:rsid w:val="00EB503C"/>
    <w:rsid w:val="00EB765E"/>
    <w:rsid w:val="00EC04FF"/>
    <w:rsid w:val="00EC0AA7"/>
    <w:rsid w:val="00EC10BC"/>
    <w:rsid w:val="00EC1AAF"/>
    <w:rsid w:val="00EC1B73"/>
    <w:rsid w:val="00EC2523"/>
    <w:rsid w:val="00EC4CDE"/>
    <w:rsid w:val="00EC542E"/>
    <w:rsid w:val="00EC5763"/>
    <w:rsid w:val="00EC57EA"/>
    <w:rsid w:val="00EC5811"/>
    <w:rsid w:val="00EC68DF"/>
    <w:rsid w:val="00EC76C0"/>
    <w:rsid w:val="00EC77C7"/>
    <w:rsid w:val="00ED02C2"/>
    <w:rsid w:val="00ED1B75"/>
    <w:rsid w:val="00ED2F1E"/>
    <w:rsid w:val="00ED3906"/>
    <w:rsid w:val="00ED3D09"/>
    <w:rsid w:val="00ED5540"/>
    <w:rsid w:val="00ED55C7"/>
    <w:rsid w:val="00ED593F"/>
    <w:rsid w:val="00ED6962"/>
    <w:rsid w:val="00ED6C9D"/>
    <w:rsid w:val="00ED777E"/>
    <w:rsid w:val="00ED7F09"/>
    <w:rsid w:val="00EE219A"/>
    <w:rsid w:val="00EE2421"/>
    <w:rsid w:val="00EE403F"/>
    <w:rsid w:val="00EE42AF"/>
    <w:rsid w:val="00EE47C4"/>
    <w:rsid w:val="00EE481A"/>
    <w:rsid w:val="00EE4A35"/>
    <w:rsid w:val="00EE5E84"/>
    <w:rsid w:val="00EF0994"/>
    <w:rsid w:val="00EF0BB5"/>
    <w:rsid w:val="00EF0D51"/>
    <w:rsid w:val="00EF19A7"/>
    <w:rsid w:val="00EF3084"/>
    <w:rsid w:val="00EF3B7F"/>
    <w:rsid w:val="00EF3FBF"/>
    <w:rsid w:val="00EF6216"/>
    <w:rsid w:val="00EF73DF"/>
    <w:rsid w:val="00EF7F06"/>
    <w:rsid w:val="00F00F30"/>
    <w:rsid w:val="00F01379"/>
    <w:rsid w:val="00F0366B"/>
    <w:rsid w:val="00F05D9F"/>
    <w:rsid w:val="00F062E2"/>
    <w:rsid w:val="00F07F67"/>
    <w:rsid w:val="00F106DB"/>
    <w:rsid w:val="00F11274"/>
    <w:rsid w:val="00F11435"/>
    <w:rsid w:val="00F12A89"/>
    <w:rsid w:val="00F144D1"/>
    <w:rsid w:val="00F146BD"/>
    <w:rsid w:val="00F1481C"/>
    <w:rsid w:val="00F174D7"/>
    <w:rsid w:val="00F17E66"/>
    <w:rsid w:val="00F201E0"/>
    <w:rsid w:val="00F21674"/>
    <w:rsid w:val="00F21E92"/>
    <w:rsid w:val="00F221A3"/>
    <w:rsid w:val="00F22A42"/>
    <w:rsid w:val="00F2484F"/>
    <w:rsid w:val="00F2562D"/>
    <w:rsid w:val="00F25F86"/>
    <w:rsid w:val="00F26A23"/>
    <w:rsid w:val="00F26D66"/>
    <w:rsid w:val="00F274F7"/>
    <w:rsid w:val="00F317AC"/>
    <w:rsid w:val="00F32EFD"/>
    <w:rsid w:val="00F339FD"/>
    <w:rsid w:val="00F34538"/>
    <w:rsid w:val="00F351F6"/>
    <w:rsid w:val="00F35A4D"/>
    <w:rsid w:val="00F3651F"/>
    <w:rsid w:val="00F367A4"/>
    <w:rsid w:val="00F36FDD"/>
    <w:rsid w:val="00F376AC"/>
    <w:rsid w:val="00F37DD7"/>
    <w:rsid w:val="00F425B1"/>
    <w:rsid w:val="00F43137"/>
    <w:rsid w:val="00F43A51"/>
    <w:rsid w:val="00F43BD4"/>
    <w:rsid w:val="00F44245"/>
    <w:rsid w:val="00F44781"/>
    <w:rsid w:val="00F4482C"/>
    <w:rsid w:val="00F44E3A"/>
    <w:rsid w:val="00F4578E"/>
    <w:rsid w:val="00F45FB1"/>
    <w:rsid w:val="00F46544"/>
    <w:rsid w:val="00F504D6"/>
    <w:rsid w:val="00F505E0"/>
    <w:rsid w:val="00F51D15"/>
    <w:rsid w:val="00F52619"/>
    <w:rsid w:val="00F52FA3"/>
    <w:rsid w:val="00F5363E"/>
    <w:rsid w:val="00F53B86"/>
    <w:rsid w:val="00F54EBB"/>
    <w:rsid w:val="00F57161"/>
    <w:rsid w:val="00F57AEC"/>
    <w:rsid w:val="00F57E52"/>
    <w:rsid w:val="00F61009"/>
    <w:rsid w:val="00F61B0A"/>
    <w:rsid w:val="00F623CC"/>
    <w:rsid w:val="00F631E8"/>
    <w:rsid w:val="00F6323D"/>
    <w:rsid w:val="00F65592"/>
    <w:rsid w:val="00F65F59"/>
    <w:rsid w:val="00F6624E"/>
    <w:rsid w:val="00F66F21"/>
    <w:rsid w:val="00F676CF"/>
    <w:rsid w:val="00F70879"/>
    <w:rsid w:val="00F708F4"/>
    <w:rsid w:val="00F71EA0"/>
    <w:rsid w:val="00F744C0"/>
    <w:rsid w:val="00F74578"/>
    <w:rsid w:val="00F74C25"/>
    <w:rsid w:val="00F75CB3"/>
    <w:rsid w:val="00F80C85"/>
    <w:rsid w:val="00F81074"/>
    <w:rsid w:val="00F811AC"/>
    <w:rsid w:val="00F8125F"/>
    <w:rsid w:val="00F81B73"/>
    <w:rsid w:val="00F83313"/>
    <w:rsid w:val="00F843C0"/>
    <w:rsid w:val="00F846FB"/>
    <w:rsid w:val="00F850C4"/>
    <w:rsid w:val="00F8522B"/>
    <w:rsid w:val="00F8522E"/>
    <w:rsid w:val="00F85468"/>
    <w:rsid w:val="00F857D7"/>
    <w:rsid w:val="00F8645B"/>
    <w:rsid w:val="00F869F3"/>
    <w:rsid w:val="00F87A51"/>
    <w:rsid w:val="00F92B73"/>
    <w:rsid w:val="00F95F04"/>
    <w:rsid w:val="00F96FAD"/>
    <w:rsid w:val="00F97432"/>
    <w:rsid w:val="00FA13DA"/>
    <w:rsid w:val="00FA212E"/>
    <w:rsid w:val="00FA3357"/>
    <w:rsid w:val="00FA3B88"/>
    <w:rsid w:val="00FA4CC4"/>
    <w:rsid w:val="00FA4F4D"/>
    <w:rsid w:val="00FA5731"/>
    <w:rsid w:val="00FA6390"/>
    <w:rsid w:val="00FA7137"/>
    <w:rsid w:val="00FA71D2"/>
    <w:rsid w:val="00FB1234"/>
    <w:rsid w:val="00FB1596"/>
    <w:rsid w:val="00FB1AA0"/>
    <w:rsid w:val="00FB24D7"/>
    <w:rsid w:val="00FB3195"/>
    <w:rsid w:val="00FB42ED"/>
    <w:rsid w:val="00FB44D4"/>
    <w:rsid w:val="00FB48C9"/>
    <w:rsid w:val="00FB4EC9"/>
    <w:rsid w:val="00FB5C9D"/>
    <w:rsid w:val="00FB6034"/>
    <w:rsid w:val="00FB7360"/>
    <w:rsid w:val="00FB764D"/>
    <w:rsid w:val="00FC04C2"/>
    <w:rsid w:val="00FC18BF"/>
    <w:rsid w:val="00FC3B81"/>
    <w:rsid w:val="00FC48DF"/>
    <w:rsid w:val="00FC4ACD"/>
    <w:rsid w:val="00FC5FCB"/>
    <w:rsid w:val="00FC6EEB"/>
    <w:rsid w:val="00FC7625"/>
    <w:rsid w:val="00FC775B"/>
    <w:rsid w:val="00FD0804"/>
    <w:rsid w:val="00FD180C"/>
    <w:rsid w:val="00FD1ABD"/>
    <w:rsid w:val="00FD1DA0"/>
    <w:rsid w:val="00FD3347"/>
    <w:rsid w:val="00FD3EE1"/>
    <w:rsid w:val="00FD56D6"/>
    <w:rsid w:val="00FD69B8"/>
    <w:rsid w:val="00FE06A2"/>
    <w:rsid w:val="00FE2EC6"/>
    <w:rsid w:val="00FE344F"/>
    <w:rsid w:val="00FE351E"/>
    <w:rsid w:val="00FE52FB"/>
    <w:rsid w:val="00FE53B6"/>
    <w:rsid w:val="00FE63EC"/>
    <w:rsid w:val="00FE6657"/>
    <w:rsid w:val="00FE671E"/>
    <w:rsid w:val="00FE692A"/>
    <w:rsid w:val="00FE7A41"/>
    <w:rsid w:val="00FF00A6"/>
    <w:rsid w:val="00FF11C1"/>
    <w:rsid w:val="00FF1529"/>
    <w:rsid w:val="00FF2190"/>
    <w:rsid w:val="00FF3FEE"/>
    <w:rsid w:val="00FF4A2B"/>
    <w:rsid w:val="00FF4E91"/>
    <w:rsid w:val="00FF5BE0"/>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192.168.0.114:8181/onos/ui" TargetMode="External"/><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192.168.0.114:8181/onos/v1/docs/" TargetMode="External"/><Relationship Id="rId67"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b:RefOrder>
  </b:Source>
  <b:Source>
    <b:Tag>Ope15</b:Tag>
    <b:SourceType>JournalArticle</b:SourceType>
    <b:Guid>{6BBDE426-2FE1-4BC3-BD48-2FBF0DA4CF91}</b:Guid>
    <b:Title>OpenFlow Switch Specification Version 1.5.1 ( Protocol version 0x06 )</b:Title>
    <b:Year>March 26, 2015</b:Year>
    <b:JournalName>Open Networking Foundation</b:JournalName>
    <b:Pages>283</b:Pages>
    <b:RefOrder>3</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9</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10</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13</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11</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12</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14</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15</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16</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17</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18</b:RefOrder>
  </b:Source>
</b:Sources>
</file>

<file path=customXml/itemProps1.xml><?xml version="1.0" encoding="utf-8"?>
<ds:datastoreItem xmlns:ds="http://schemas.openxmlformats.org/officeDocument/2006/customXml" ds:itemID="{F8FF7E13-6CAE-4CF6-A928-2A524EF07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75</Pages>
  <Words>21625</Words>
  <Characters>123266</Characters>
  <Application>Microsoft Office Word</Application>
  <DocSecurity>0</DocSecurity>
  <Lines>1027</Lines>
  <Paragraphs>289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144602</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1459</cp:revision>
  <cp:lastPrinted>2015-09-30T13:47:00Z</cp:lastPrinted>
  <dcterms:created xsi:type="dcterms:W3CDTF">2016-11-28T07:47:00Z</dcterms:created>
  <dcterms:modified xsi:type="dcterms:W3CDTF">2022-09-18T02:47:00Z</dcterms:modified>
</cp:coreProperties>
</file>