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AE34C5"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AE34C5">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AE34C5"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AE34C5" w:rsidRDefault="00327EC4" w:rsidP="00327EC4">
      <w:pPr>
        <w:autoSpaceDE w:val="0"/>
        <w:autoSpaceDN w:val="0"/>
        <w:adjustRightInd w:val="0"/>
        <w:spacing w:after="0" w:line="240" w:lineRule="auto"/>
        <w:jc w:val="center"/>
        <w:rPr>
          <w:rFonts w:ascii="Times New Roman" w:hAnsi="Times New Roman"/>
          <w:sz w:val="68"/>
          <w:szCs w:val="68"/>
          <w:lang w:val="en-GB"/>
        </w:rPr>
      </w:pPr>
      <w:r w:rsidRPr="00AE34C5">
        <w:rPr>
          <w:rFonts w:ascii="Times New Roman" w:hAnsi="Times New Roman"/>
          <w:sz w:val="68"/>
          <w:szCs w:val="68"/>
          <w:lang w:val="en-GB"/>
        </w:rPr>
        <w:t>Master Thesis</w:t>
      </w:r>
    </w:p>
    <w:p w14:paraId="61E486EC" w14:textId="77777777" w:rsidR="00327EC4" w:rsidRPr="00AE34C5"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AE34C5"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528223FA" w:rsidR="00327EC4" w:rsidRPr="00AE34C5" w:rsidRDefault="00D0701B" w:rsidP="00327EC4">
      <w:pPr>
        <w:autoSpaceDE w:val="0"/>
        <w:autoSpaceDN w:val="0"/>
        <w:adjustRightInd w:val="0"/>
        <w:spacing w:after="0" w:line="240" w:lineRule="auto"/>
        <w:jc w:val="center"/>
        <w:rPr>
          <w:rFonts w:ascii="Times New Roman" w:hAnsi="Times New Roman"/>
          <w:sz w:val="42"/>
          <w:szCs w:val="42"/>
          <w:lang w:val="en-GB"/>
        </w:rPr>
      </w:pPr>
      <w:r w:rsidRPr="00AE34C5">
        <w:rPr>
          <w:rFonts w:ascii="Times New Roman" w:hAnsi="Times New Roman"/>
          <w:b/>
          <w:bCs/>
          <w:sz w:val="42"/>
          <w:szCs w:val="42"/>
          <w:lang w:val="en-GB"/>
        </w:rPr>
        <w:t>SDN</w:t>
      </w:r>
      <w:r w:rsidR="002D6E8F" w:rsidRPr="00AE34C5">
        <w:rPr>
          <w:rFonts w:ascii="Times New Roman" w:hAnsi="Times New Roman"/>
          <w:b/>
          <w:bCs/>
          <w:sz w:val="42"/>
          <w:szCs w:val="42"/>
          <w:lang w:val="en-GB"/>
        </w:rPr>
        <w:t xml:space="preserve"> </w:t>
      </w:r>
      <w:r w:rsidRPr="00AE34C5">
        <w:rPr>
          <w:rFonts w:ascii="Times New Roman" w:hAnsi="Times New Roman"/>
          <w:b/>
          <w:bCs/>
          <w:sz w:val="42"/>
          <w:szCs w:val="42"/>
          <w:lang w:val="en-GB"/>
        </w:rPr>
        <w:t xml:space="preserve">based </w:t>
      </w:r>
      <w:r w:rsidR="00D01CBC" w:rsidRPr="00AE34C5">
        <w:rPr>
          <w:rFonts w:ascii="Times New Roman" w:hAnsi="Times New Roman"/>
          <w:b/>
          <w:bCs/>
          <w:sz w:val="42"/>
          <w:szCs w:val="42"/>
          <w:lang w:val="en-GB"/>
        </w:rPr>
        <w:t>N</w:t>
      </w:r>
      <w:r w:rsidRPr="00AE34C5">
        <w:rPr>
          <w:rFonts w:ascii="Times New Roman" w:hAnsi="Times New Roman"/>
          <w:b/>
          <w:bCs/>
          <w:sz w:val="42"/>
          <w:szCs w:val="42"/>
          <w:lang w:val="en-GB"/>
        </w:rPr>
        <w:t xml:space="preserve">etwork </w:t>
      </w:r>
      <w:r w:rsidR="00D01CBC" w:rsidRPr="00AE34C5">
        <w:rPr>
          <w:rFonts w:ascii="Times New Roman" w:hAnsi="Times New Roman"/>
          <w:b/>
          <w:bCs/>
          <w:sz w:val="42"/>
          <w:szCs w:val="42"/>
          <w:lang w:val="en-GB"/>
        </w:rPr>
        <w:t>M</w:t>
      </w:r>
      <w:r w:rsidRPr="00AE34C5">
        <w:rPr>
          <w:rFonts w:ascii="Times New Roman" w:hAnsi="Times New Roman"/>
          <w:b/>
          <w:bCs/>
          <w:sz w:val="42"/>
          <w:szCs w:val="42"/>
          <w:lang w:val="en-GB"/>
        </w:rPr>
        <w:t xml:space="preserve">anagement in </w:t>
      </w:r>
      <w:r w:rsidR="00D01CBC" w:rsidRPr="00AE34C5">
        <w:rPr>
          <w:rFonts w:ascii="Times New Roman" w:hAnsi="Times New Roman"/>
          <w:b/>
          <w:bCs/>
          <w:sz w:val="42"/>
          <w:szCs w:val="42"/>
          <w:lang w:val="en-GB"/>
        </w:rPr>
        <w:t>E</w:t>
      </w:r>
      <w:r w:rsidRPr="00AE34C5">
        <w:rPr>
          <w:rFonts w:ascii="Times New Roman" w:hAnsi="Times New Roman"/>
          <w:b/>
          <w:bCs/>
          <w:sz w:val="42"/>
          <w:szCs w:val="42"/>
          <w:lang w:val="en-GB"/>
        </w:rPr>
        <w:t>mulated environment</w:t>
      </w:r>
    </w:p>
    <w:p w14:paraId="0EFAADD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AE34C5"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AE34C5"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AE34C5" w14:paraId="4F7636D0" w14:textId="77777777" w:rsidTr="00D01CBC">
        <w:trPr>
          <w:trHeight w:val="127"/>
        </w:trPr>
        <w:tc>
          <w:tcPr>
            <w:tcW w:w="2943" w:type="dxa"/>
          </w:tcPr>
          <w:p w14:paraId="6862F1E5" w14:textId="72308E1A" w:rsidR="00D01CBC" w:rsidRPr="00AE34C5" w:rsidRDefault="00D01CBC">
            <w:pPr>
              <w:pStyle w:val="Default"/>
              <w:rPr>
                <w:sz w:val="28"/>
                <w:szCs w:val="28"/>
                <w:lang w:val="en-GB"/>
              </w:rPr>
            </w:pPr>
            <w:r w:rsidRPr="00AE34C5">
              <w:rPr>
                <w:sz w:val="28"/>
                <w:szCs w:val="28"/>
                <w:lang w:val="en-GB"/>
              </w:rPr>
              <w:t xml:space="preserve">Submitted by: </w:t>
            </w:r>
          </w:p>
        </w:tc>
        <w:tc>
          <w:tcPr>
            <w:tcW w:w="3686" w:type="dxa"/>
          </w:tcPr>
          <w:p w14:paraId="36E6CDE9" w14:textId="2F66B6AB" w:rsidR="00D01CBC" w:rsidRPr="00AE34C5" w:rsidRDefault="00D01CBC">
            <w:pPr>
              <w:pStyle w:val="Default"/>
              <w:rPr>
                <w:sz w:val="28"/>
                <w:szCs w:val="28"/>
                <w:lang w:val="en-GB"/>
              </w:rPr>
            </w:pPr>
            <w:r w:rsidRPr="00AE34C5">
              <w:rPr>
                <w:rFonts w:cs="Times"/>
                <w:sz w:val="28"/>
                <w:szCs w:val="28"/>
                <w:lang w:val="en-GB"/>
              </w:rPr>
              <w:t xml:space="preserve">Harshal </w:t>
            </w:r>
            <w:proofErr w:type="spellStart"/>
            <w:r w:rsidRPr="00AE34C5">
              <w:rPr>
                <w:rFonts w:cs="Times"/>
                <w:sz w:val="28"/>
                <w:szCs w:val="28"/>
                <w:lang w:val="en-GB"/>
              </w:rPr>
              <w:t>Rajan</w:t>
            </w:r>
            <w:proofErr w:type="spellEnd"/>
            <w:r w:rsidRPr="00AE34C5">
              <w:rPr>
                <w:rFonts w:cs="Times"/>
                <w:sz w:val="28"/>
                <w:szCs w:val="28"/>
                <w:lang w:val="en-GB"/>
              </w:rPr>
              <w:t xml:space="preserve"> Vaze</w:t>
            </w:r>
          </w:p>
        </w:tc>
      </w:tr>
      <w:tr w:rsidR="00D01CBC" w:rsidRPr="00AE34C5" w14:paraId="1B316CFA" w14:textId="77777777" w:rsidTr="00D01CBC">
        <w:trPr>
          <w:trHeight w:val="127"/>
        </w:trPr>
        <w:tc>
          <w:tcPr>
            <w:tcW w:w="2943" w:type="dxa"/>
          </w:tcPr>
          <w:p w14:paraId="0521BB3C" w14:textId="77777777" w:rsidR="00D01CBC" w:rsidRPr="00AE34C5" w:rsidRDefault="00D01CBC">
            <w:pPr>
              <w:pStyle w:val="Default"/>
              <w:rPr>
                <w:sz w:val="28"/>
                <w:szCs w:val="28"/>
                <w:lang w:val="en-GB"/>
              </w:rPr>
            </w:pPr>
            <w:r w:rsidRPr="00AE34C5">
              <w:rPr>
                <w:sz w:val="28"/>
                <w:szCs w:val="28"/>
                <w:lang w:val="en-GB"/>
              </w:rPr>
              <w:t xml:space="preserve">Matriculation no.: </w:t>
            </w:r>
          </w:p>
        </w:tc>
        <w:tc>
          <w:tcPr>
            <w:tcW w:w="3686" w:type="dxa"/>
          </w:tcPr>
          <w:p w14:paraId="7A188EF6" w14:textId="2F7E6B92" w:rsidR="00D01CBC" w:rsidRPr="00AE34C5" w:rsidRDefault="00D01CBC">
            <w:pPr>
              <w:pStyle w:val="Default"/>
              <w:rPr>
                <w:sz w:val="28"/>
                <w:szCs w:val="28"/>
                <w:lang w:val="en-GB"/>
              </w:rPr>
            </w:pPr>
            <w:r w:rsidRPr="00AE34C5">
              <w:rPr>
                <w:rFonts w:cs="Times"/>
                <w:sz w:val="28"/>
                <w:szCs w:val="28"/>
                <w:lang w:val="en-GB"/>
              </w:rPr>
              <w:t>1269879</w:t>
            </w:r>
          </w:p>
        </w:tc>
      </w:tr>
      <w:tr w:rsidR="00D01CBC" w:rsidRPr="00AE34C5" w14:paraId="65CF657F" w14:textId="77777777" w:rsidTr="00D01CBC">
        <w:trPr>
          <w:trHeight w:val="127"/>
        </w:trPr>
        <w:tc>
          <w:tcPr>
            <w:tcW w:w="2943" w:type="dxa"/>
          </w:tcPr>
          <w:p w14:paraId="522E852A" w14:textId="77777777" w:rsidR="00D01CBC" w:rsidRPr="00AE34C5" w:rsidRDefault="00D01CBC">
            <w:pPr>
              <w:pStyle w:val="Default"/>
              <w:rPr>
                <w:sz w:val="28"/>
                <w:szCs w:val="28"/>
                <w:lang w:val="en-GB"/>
              </w:rPr>
            </w:pPr>
            <w:r w:rsidRPr="00AE34C5">
              <w:rPr>
                <w:sz w:val="28"/>
                <w:szCs w:val="28"/>
                <w:lang w:val="en-GB"/>
              </w:rPr>
              <w:t xml:space="preserve">First examiner: </w:t>
            </w:r>
          </w:p>
        </w:tc>
        <w:tc>
          <w:tcPr>
            <w:tcW w:w="3686" w:type="dxa"/>
          </w:tcPr>
          <w:p w14:paraId="5DB78DFF" w14:textId="0E3437DF"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Ulrich Trick</w:t>
            </w:r>
          </w:p>
        </w:tc>
      </w:tr>
      <w:tr w:rsidR="00D01CBC" w:rsidRPr="00AE34C5" w14:paraId="5DAC26D1" w14:textId="77777777" w:rsidTr="00D01CBC">
        <w:trPr>
          <w:trHeight w:val="127"/>
        </w:trPr>
        <w:tc>
          <w:tcPr>
            <w:tcW w:w="2943" w:type="dxa"/>
          </w:tcPr>
          <w:p w14:paraId="6075AE9F" w14:textId="77777777" w:rsidR="00D01CBC" w:rsidRPr="00AE34C5" w:rsidRDefault="00D01CBC">
            <w:pPr>
              <w:pStyle w:val="Default"/>
              <w:rPr>
                <w:sz w:val="28"/>
                <w:szCs w:val="28"/>
                <w:lang w:val="en-GB"/>
              </w:rPr>
            </w:pPr>
            <w:r w:rsidRPr="00AE34C5">
              <w:rPr>
                <w:sz w:val="28"/>
                <w:szCs w:val="28"/>
                <w:lang w:val="en-GB"/>
              </w:rPr>
              <w:t xml:space="preserve">Second examiner: </w:t>
            </w:r>
          </w:p>
        </w:tc>
        <w:tc>
          <w:tcPr>
            <w:tcW w:w="3686" w:type="dxa"/>
          </w:tcPr>
          <w:p w14:paraId="1DB902C6" w14:textId="3AC73EE3"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Armin Lehmann</w:t>
            </w:r>
          </w:p>
        </w:tc>
      </w:tr>
      <w:tr w:rsidR="00D01CBC" w:rsidRPr="00AE34C5" w14:paraId="3D770EED" w14:textId="77777777" w:rsidTr="00D01CBC">
        <w:trPr>
          <w:trHeight w:val="127"/>
        </w:trPr>
        <w:tc>
          <w:tcPr>
            <w:tcW w:w="2943" w:type="dxa"/>
          </w:tcPr>
          <w:p w14:paraId="305A054E" w14:textId="48C12D9C" w:rsidR="00D01CBC" w:rsidRPr="00AE34C5" w:rsidRDefault="00D01CBC">
            <w:pPr>
              <w:pStyle w:val="Default"/>
              <w:rPr>
                <w:sz w:val="28"/>
                <w:szCs w:val="28"/>
                <w:lang w:val="en-GB"/>
              </w:rPr>
            </w:pPr>
            <w:r w:rsidRPr="00AE34C5">
              <w:rPr>
                <w:sz w:val="28"/>
                <w:szCs w:val="28"/>
                <w:lang w:val="en-GB"/>
              </w:rPr>
              <w:t xml:space="preserve">External supervisor: </w:t>
            </w:r>
          </w:p>
        </w:tc>
        <w:tc>
          <w:tcPr>
            <w:tcW w:w="3686" w:type="dxa"/>
          </w:tcPr>
          <w:p w14:paraId="088A51F6" w14:textId="298B4BE7" w:rsidR="00D01CBC" w:rsidRPr="00AE34C5" w:rsidRDefault="00D01CBC">
            <w:pPr>
              <w:pStyle w:val="Default"/>
              <w:rPr>
                <w:sz w:val="28"/>
                <w:szCs w:val="28"/>
                <w:lang w:val="en-GB"/>
              </w:rPr>
            </w:pPr>
            <w:proofErr w:type="spellStart"/>
            <w:r w:rsidRPr="00AE34C5">
              <w:rPr>
                <w:rFonts w:cs="Times"/>
                <w:sz w:val="28"/>
                <w:szCs w:val="28"/>
                <w:lang w:val="en-GB"/>
              </w:rPr>
              <w:t>Dr.</w:t>
            </w:r>
            <w:proofErr w:type="spellEnd"/>
            <w:r w:rsidRPr="00AE34C5">
              <w:rPr>
                <w:rFonts w:cs="Times"/>
                <w:sz w:val="28"/>
                <w:szCs w:val="28"/>
                <w:lang w:val="en-GB"/>
              </w:rPr>
              <w:t xml:space="preserve"> Peter </w:t>
            </w:r>
            <w:proofErr w:type="spellStart"/>
            <w:r w:rsidRPr="00AE34C5">
              <w:rPr>
                <w:rFonts w:cs="Times"/>
                <w:sz w:val="28"/>
                <w:szCs w:val="28"/>
                <w:lang w:val="en-GB"/>
              </w:rPr>
              <w:t>Gröschke</w:t>
            </w:r>
            <w:proofErr w:type="spellEnd"/>
          </w:p>
        </w:tc>
      </w:tr>
      <w:tr w:rsidR="00D01CBC" w:rsidRPr="00AE34C5" w14:paraId="48D05F0D" w14:textId="77777777" w:rsidTr="00D01CBC">
        <w:trPr>
          <w:trHeight w:val="127"/>
        </w:trPr>
        <w:tc>
          <w:tcPr>
            <w:tcW w:w="2943" w:type="dxa"/>
          </w:tcPr>
          <w:p w14:paraId="1B847BA8" w14:textId="77777777" w:rsidR="00D01CBC" w:rsidRPr="00AE34C5" w:rsidRDefault="00D01CBC">
            <w:pPr>
              <w:pStyle w:val="Default"/>
              <w:rPr>
                <w:sz w:val="28"/>
                <w:szCs w:val="28"/>
                <w:lang w:val="en-GB"/>
              </w:rPr>
            </w:pPr>
            <w:r w:rsidRPr="00AE34C5">
              <w:rPr>
                <w:sz w:val="28"/>
                <w:szCs w:val="28"/>
                <w:lang w:val="en-GB"/>
              </w:rPr>
              <w:t xml:space="preserve">Date of start: </w:t>
            </w:r>
          </w:p>
        </w:tc>
        <w:tc>
          <w:tcPr>
            <w:tcW w:w="3686" w:type="dxa"/>
          </w:tcPr>
          <w:p w14:paraId="4488A28A" w14:textId="228096EE" w:rsidR="00D01CBC" w:rsidRPr="00AE34C5" w:rsidRDefault="00D01CBC">
            <w:pPr>
              <w:pStyle w:val="Default"/>
              <w:rPr>
                <w:sz w:val="28"/>
                <w:szCs w:val="28"/>
                <w:lang w:val="en-GB"/>
              </w:rPr>
            </w:pPr>
            <w:r w:rsidRPr="00AE34C5">
              <w:rPr>
                <w:sz w:val="28"/>
                <w:szCs w:val="28"/>
                <w:lang w:val="en-GB"/>
              </w:rPr>
              <w:t xml:space="preserve">01.05.2022 </w:t>
            </w:r>
          </w:p>
        </w:tc>
      </w:tr>
      <w:tr w:rsidR="00D01CBC" w:rsidRPr="00AE34C5" w14:paraId="7A6475B4" w14:textId="77777777" w:rsidTr="00D01CBC">
        <w:trPr>
          <w:trHeight w:val="127"/>
        </w:trPr>
        <w:tc>
          <w:tcPr>
            <w:tcW w:w="2943" w:type="dxa"/>
          </w:tcPr>
          <w:p w14:paraId="7CDB442B" w14:textId="77777777" w:rsidR="00D01CBC" w:rsidRPr="00AE34C5" w:rsidRDefault="00D01CBC">
            <w:pPr>
              <w:pStyle w:val="Default"/>
              <w:rPr>
                <w:sz w:val="28"/>
                <w:szCs w:val="28"/>
                <w:lang w:val="en-GB"/>
              </w:rPr>
            </w:pPr>
            <w:r w:rsidRPr="00AE34C5">
              <w:rPr>
                <w:sz w:val="28"/>
                <w:szCs w:val="28"/>
                <w:lang w:val="en-GB"/>
              </w:rPr>
              <w:t xml:space="preserve">Date of submission: </w:t>
            </w:r>
          </w:p>
        </w:tc>
        <w:tc>
          <w:tcPr>
            <w:tcW w:w="3686" w:type="dxa"/>
          </w:tcPr>
          <w:p w14:paraId="02D32CA5" w14:textId="3C95B1E6" w:rsidR="00D01CBC" w:rsidRPr="00AE34C5" w:rsidRDefault="00D01CBC">
            <w:pPr>
              <w:pStyle w:val="Default"/>
              <w:rPr>
                <w:sz w:val="28"/>
                <w:szCs w:val="28"/>
                <w:lang w:val="en-GB"/>
              </w:rPr>
            </w:pPr>
          </w:p>
        </w:tc>
      </w:tr>
    </w:tbl>
    <w:p w14:paraId="2CC80E0B" w14:textId="2952F693" w:rsidR="00812A67" w:rsidRPr="00AE34C5" w:rsidRDefault="00327EC4" w:rsidP="00812A67">
      <w:pPr>
        <w:rPr>
          <w:rFonts w:cs="Times"/>
          <w:sz w:val="28"/>
          <w:szCs w:val="28"/>
          <w:lang w:val="en-GB"/>
        </w:rPr>
      </w:pPr>
      <w:r w:rsidRPr="00AE34C5">
        <w:rPr>
          <w:rFonts w:cs="Times"/>
          <w:sz w:val="28"/>
          <w:szCs w:val="28"/>
          <w:lang w:val="en-GB"/>
        </w:rPr>
        <w:br w:type="page"/>
      </w:r>
      <w:r w:rsidR="00812A67" w:rsidRPr="00AE34C5">
        <w:rPr>
          <w:rFonts w:ascii="Times New Roman" w:hAnsi="Times New Roman"/>
          <w:sz w:val="45"/>
          <w:szCs w:val="45"/>
          <w:lang w:val="en-GB"/>
        </w:rPr>
        <w:lastRenderedPageBreak/>
        <w:t xml:space="preserve">Statement </w:t>
      </w:r>
    </w:p>
    <w:p w14:paraId="11CF88A7" w14:textId="2CAA7633"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I conf</w:t>
      </w:r>
      <w:r w:rsidR="002277C7" w:rsidRPr="00AE34C5">
        <w:rPr>
          <w:rFonts w:ascii="Times New Roman" w:hAnsi="Times New Roman"/>
          <w:sz w:val="23"/>
          <w:szCs w:val="23"/>
          <w:lang w:val="en-GB"/>
        </w:rPr>
        <w:t>i</w:t>
      </w:r>
      <w:r w:rsidRPr="00AE34C5">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AE34C5"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_____________________________</w:t>
      </w:r>
    </w:p>
    <w:p w14:paraId="5742AB77" w14:textId="4A6697DE"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 xml:space="preserve">Date, </w:t>
      </w:r>
      <w:r w:rsidR="00036F04" w:rsidRPr="00AE34C5">
        <w:rPr>
          <w:rFonts w:ascii="Times New Roman" w:hAnsi="Times New Roman"/>
          <w:sz w:val="23"/>
          <w:szCs w:val="23"/>
          <w:lang w:val="en-GB"/>
        </w:rPr>
        <w:t>signature</w:t>
      </w:r>
      <w:r w:rsidRPr="00AE34C5">
        <w:rPr>
          <w:rFonts w:ascii="Times New Roman" w:hAnsi="Times New Roman"/>
          <w:sz w:val="23"/>
          <w:szCs w:val="23"/>
          <w:lang w:val="en-GB"/>
        </w:rPr>
        <w:t xml:space="preserve"> of the student</w:t>
      </w:r>
    </w:p>
    <w:p w14:paraId="55AB0574" w14:textId="77777777" w:rsidR="001D5071" w:rsidRPr="00AE34C5" w:rsidRDefault="001D5071" w:rsidP="00A80E83">
      <w:pPr>
        <w:rPr>
          <w:rFonts w:cs="Times"/>
          <w:sz w:val="28"/>
          <w:szCs w:val="28"/>
          <w:lang w:val="en-GB"/>
        </w:rPr>
      </w:pPr>
    </w:p>
    <w:p w14:paraId="1CFD141A" w14:textId="77777777" w:rsidR="001D5071" w:rsidRPr="00AE34C5" w:rsidRDefault="001D5071" w:rsidP="00A80E83">
      <w:pPr>
        <w:rPr>
          <w:rFonts w:cs="Times"/>
          <w:sz w:val="28"/>
          <w:szCs w:val="28"/>
          <w:lang w:val="en-GB"/>
        </w:rPr>
      </w:pPr>
    </w:p>
    <w:p w14:paraId="2026F014"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AE34C5" w:rsidRDefault="00410C19" w:rsidP="00410C19">
      <w:pPr>
        <w:rPr>
          <w:rFonts w:ascii="Times New Roman" w:hAnsi="Times New Roman"/>
          <w:lang w:val="en-GB"/>
        </w:rPr>
      </w:pPr>
    </w:p>
    <w:p w14:paraId="7785EDA3" w14:textId="77777777" w:rsidR="001E1DC3" w:rsidRPr="00AE34C5" w:rsidRDefault="007D621F" w:rsidP="00631DD1">
      <w:pPr>
        <w:rPr>
          <w:lang w:val="en-GB"/>
        </w:rPr>
      </w:pPr>
      <w:r w:rsidRPr="00AE34C5">
        <w:rPr>
          <w:lang w:val="en-GB"/>
        </w:rPr>
        <w:br w:type="page"/>
      </w:r>
    </w:p>
    <w:p w14:paraId="67FA849E" w14:textId="07E07390" w:rsidR="000A5706" w:rsidRPr="00AE34C5" w:rsidRDefault="00427359" w:rsidP="007E7AA5">
      <w:pPr>
        <w:pStyle w:val="berschrift1oNum"/>
        <w:numPr>
          <w:ilvl w:val="0"/>
          <w:numId w:val="0"/>
        </w:numPr>
        <w:rPr>
          <w:lang w:val="en-GB"/>
        </w:rPr>
      </w:pPr>
      <w:bookmarkStart w:id="2" w:name="_Hlk112755154"/>
      <w:bookmarkStart w:id="3" w:name="_Hlk108739208"/>
      <w:r w:rsidRPr="00AE34C5">
        <w:rPr>
          <w:lang w:val="en-GB"/>
        </w:rPr>
        <w:lastRenderedPageBreak/>
        <w:t>Content</w:t>
      </w:r>
    </w:p>
    <w:p w14:paraId="05737066" w14:textId="05102BFB" w:rsidR="00685BCD" w:rsidRPr="00AE34C5" w:rsidRDefault="000A5706">
      <w:pPr>
        <w:pStyle w:val="TOC1"/>
        <w:rPr>
          <w:rFonts w:asciiTheme="minorHAnsi" w:eastAsiaTheme="minorEastAsia" w:hAnsiTheme="minorHAnsi" w:cstheme="minorBidi"/>
          <w:b w:val="0"/>
          <w:noProof w:val="0"/>
          <w:sz w:val="22"/>
          <w:szCs w:val="22"/>
          <w:lang w:val="en-GB" w:eastAsia="en-DE"/>
        </w:rPr>
      </w:pPr>
      <w:r w:rsidRPr="00AE34C5">
        <w:rPr>
          <w:noProof w:val="0"/>
          <w:lang w:val="en-GB"/>
        </w:rPr>
        <w:fldChar w:fldCharType="begin"/>
      </w:r>
      <w:r w:rsidRPr="00AE34C5">
        <w:rPr>
          <w:noProof w:val="0"/>
          <w:lang w:val="en-GB"/>
        </w:rPr>
        <w:instrText xml:space="preserve"> TOC \o "1-3" \h \z </w:instrText>
      </w:r>
      <w:r w:rsidRPr="00AE34C5">
        <w:rPr>
          <w:noProof w:val="0"/>
          <w:lang w:val="en-GB"/>
        </w:rPr>
        <w:fldChar w:fldCharType="separate"/>
      </w:r>
      <w:hyperlink w:anchor="_Toc113752293" w:history="1">
        <w:r w:rsidR="00685BCD" w:rsidRPr="00AE34C5">
          <w:rPr>
            <w:rStyle w:val="Hyperlink"/>
            <w:noProof w:val="0"/>
            <w:lang w:val="en-GB"/>
          </w:rPr>
          <w:t>1</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7</w:t>
        </w:r>
        <w:r w:rsidR="00685BCD" w:rsidRPr="00AE34C5">
          <w:rPr>
            <w:noProof w:val="0"/>
            <w:webHidden/>
            <w:lang w:val="en-GB"/>
          </w:rPr>
          <w:fldChar w:fldCharType="end"/>
        </w:r>
      </w:hyperlink>
    </w:p>
    <w:p w14:paraId="38AB9B26" w14:textId="25FB303F"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4" w:history="1">
        <w:r w:rsidR="00685BCD" w:rsidRPr="00AE34C5">
          <w:rPr>
            <w:rStyle w:val="Hyperlink"/>
            <w:rFonts w:cs="Times"/>
            <w:noProof w:val="0"/>
            <w:lang w:val="en-GB"/>
          </w:rPr>
          <w:t>1.1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Aim and Motivation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7</w:t>
        </w:r>
        <w:r w:rsidR="00685BCD" w:rsidRPr="00AE34C5">
          <w:rPr>
            <w:noProof w:val="0"/>
            <w:webHidden/>
            <w:lang w:val="en-GB"/>
          </w:rPr>
          <w:fldChar w:fldCharType="end"/>
        </w:r>
      </w:hyperlink>
    </w:p>
    <w:p w14:paraId="2A6BCD15" w14:textId="644A7964"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5" w:history="1">
        <w:r w:rsidR="00685BCD" w:rsidRPr="00AE34C5">
          <w:rPr>
            <w:rStyle w:val="Hyperlink"/>
            <w:rFonts w:cs="Times"/>
            <w:noProof w:val="0"/>
            <w:lang w:val="en-GB"/>
          </w:rPr>
          <w:t>1.2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Problem Statement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8</w:t>
        </w:r>
        <w:r w:rsidR="00685BCD" w:rsidRPr="00AE34C5">
          <w:rPr>
            <w:noProof w:val="0"/>
            <w:webHidden/>
            <w:lang w:val="en-GB"/>
          </w:rPr>
          <w:fldChar w:fldCharType="end"/>
        </w:r>
      </w:hyperlink>
    </w:p>
    <w:p w14:paraId="04A77506" w14:textId="543092F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6" w:history="1">
        <w:r w:rsidR="00685BCD" w:rsidRPr="00AE34C5">
          <w:rPr>
            <w:rStyle w:val="Hyperlink"/>
            <w:rFonts w:cs="Times"/>
            <w:noProof w:val="0"/>
            <w:lang w:val="en-GB"/>
          </w:rPr>
          <w:t>1.3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Thesis Structure</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8</w:t>
        </w:r>
        <w:r w:rsidR="00685BCD" w:rsidRPr="00AE34C5">
          <w:rPr>
            <w:noProof w:val="0"/>
            <w:webHidden/>
            <w:lang w:val="en-GB"/>
          </w:rPr>
          <w:fldChar w:fldCharType="end"/>
        </w:r>
      </w:hyperlink>
    </w:p>
    <w:p w14:paraId="27412B37" w14:textId="2BF29C3B"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297" w:history="1">
        <w:r w:rsidR="00685BCD" w:rsidRPr="00AE34C5">
          <w:rPr>
            <w:rStyle w:val="Hyperlink"/>
            <w:rFonts w:ascii="Times New Roman" w:hAnsi="Times New Roman"/>
            <w:noProof w:val="0"/>
            <w:lang w:val="en-GB"/>
          </w:rPr>
          <w:t>2</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Theoretical Background</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9</w:t>
        </w:r>
        <w:r w:rsidR="00685BCD" w:rsidRPr="00AE34C5">
          <w:rPr>
            <w:noProof w:val="0"/>
            <w:webHidden/>
            <w:lang w:val="en-GB"/>
          </w:rPr>
          <w:fldChar w:fldCharType="end"/>
        </w:r>
      </w:hyperlink>
    </w:p>
    <w:p w14:paraId="0A23B420" w14:textId="0EB0FFE5"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8" w:history="1">
        <w:r w:rsidR="00685BCD" w:rsidRPr="00AE34C5">
          <w:rPr>
            <w:rStyle w:val="Hyperlink"/>
            <w:rFonts w:cs="Times"/>
            <w:noProof w:val="0"/>
            <w:lang w:val="en-GB"/>
          </w:rPr>
          <w:t>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Software defined Networking</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9</w:t>
        </w:r>
        <w:r w:rsidR="00685BCD" w:rsidRPr="00AE34C5">
          <w:rPr>
            <w:noProof w:val="0"/>
            <w:webHidden/>
            <w:lang w:val="en-GB"/>
          </w:rPr>
          <w:fldChar w:fldCharType="end"/>
        </w:r>
      </w:hyperlink>
    </w:p>
    <w:p w14:paraId="16C1EC9F" w14:textId="6A6613B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9" w:history="1">
        <w:r w:rsidR="00685BCD" w:rsidRPr="00AE34C5">
          <w:rPr>
            <w:rStyle w:val="Hyperlink"/>
            <w:rFonts w:cs="Times"/>
            <w:noProof w:val="0"/>
            <w:lang w:val="en-GB"/>
          </w:rPr>
          <w:t>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SDN Controllers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11</w:t>
        </w:r>
        <w:r w:rsidR="00685BCD" w:rsidRPr="00AE34C5">
          <w:rPr>
            <w:noProof w:val="0"/>
            <w:webHidden/>
            <w:lang w:val="en-GB"/>
          </w:rPr>
          <w:fldChar w:fldCharType="end"/>
        </w:r>
      </w:hyperlink>
    </w:p>
    <w:p w14:paraId="289F3DB2" w14:textId="3A12C5B7"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0" w:history="1">
        <w:r w:rsidR="00685BCD" w:rsidRPr="00AE34C5">
          <w:rPr>
            <w:rStyle w:val="Hyperlink"/>
            <w:rFonts w:cs="Times"/>
            <w:noProof w:val="0"/>
            <w:lang w:val="en-GB"/>
          </w:rPr>
          <w:t>2.2.1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ONOS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000E9668" w14:textId="06C83A4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1" w:history="1">
        <w:r w:rsidR="00685BCD" w:rsidRPr="00AE34C5">
          <w:rPr>
            <w:rStyle w:val="Hyperlink"/>
            <w:rFonts w:cs="Times"/>
            <w:noProof w:val="0"/>
            <w:lang w:val="en-GB"/>
          </w:rPr>
          <w:t>2.2.2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ODL</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4AACC4DC" w14:textId="335E0036"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2" w:history="1">
        <w:r w:rsidR="00685BCD" w:rsidRPr="00AE34C5">
          <w:rPr>
            <w:rStyle w:val="Hyperlink"/>
            <w:rFonts w:cs="Times"/>
            <w:noProof w:val="0"/>
            <w:lang w:val="en-GB"/>
          </w:rPr>
          <w:t>2.2.3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Ryu</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610904C9" w14:textId="7CA3B2B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3" w:history="1">
        <w:r w:rsidR="00685BCD" w:rsidRPr="00AE34C5">
          <w:rPr>
            <w:rStyle w:val="Hyperlink"/>
            <w:noProof w:val="0"/>
            <w:lang w:val="en-GB"/>
          </w:rPr>
          <w:t>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Software Switches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32098AD5" w14:textId="74DC6087"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4" w:history="1">
        <w:r w:rsidR="00685BCD" w:rsidRPr="00AE34C5">
          <w:rPr>
            <w:rStyle w:val="Hyperlink"/>
            <w:rFonts w:cs="Times"/>
            <w:noProof w:val="0"/>
            <w:lang w:val="en-GB"/>
          </w:rPr>
          <w:t>2.4</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Virtual Emulated Environment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331FD1DD" w14:textId="5E82F613"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5" w:history="1">
        <w:r w:rsidR="00685BCD" w:rsidRPr="00AE34C5">
          <w:rPr>
            <w:rStyle w:val="Hyperlink"/>
            <w:rFonts w:cs="Times"/>
            <w:noProof w:val="0"/>
            <w:lang w:val="en-GB"/>
          </w:rPr>
          <w:t>2.4.1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Mininet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66C2E5DF" w14:textId="5684708B"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6" w:history="1">
        <w:r w:rsidR="00685BCD" w:rsidRPr="00AE34C5">
          <w:rPr>
            <w:rStyle w:val="Hyperlink"/>
            <w:rFonts w:cs="Times"/>
            <w:noProof w:val="0"/>
            <w:lang w:val="en-GB"/>
          </w:rPr>
          <w:t>2.4.2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GNS3</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5DF98D01" w14:textId="34C21A45"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7" w:history="1">
        <w:r w:rsidR="00685BCD" w:rsidRPr="00AE34C5">
          <w:rPr>
            <w:rStyle w:val="Hyperlink"/>
            <w:noProof w:val="0"/>
            <w:lang w:val="en-GB"/>
          </w:rPr>
          <w:t>2.5</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OpenFlow Protocol</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18</w:t>
        </w:r>
        <w:r w:rsidR="00685BCD" w:rsidRPr="00AE34C5">
          <w:rPr>
            <w:noProof w:val="0"/>
            <w:webHidden/>
            <w:lang w:val="en-GB"/>
          </w:rPr>
          <w:fldChar w:fldCharType="end"/>
        </w:r>
      </w:hyperlink>
    </w:p>
    <w:p w14:paraId="49A335E8" w14:textId="30018804"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08" w:history="1">
        <w:r w:rsidR="00685BCD" w:rsidRPr="00AE34C5">
          <w:rPr>
            <w:rStyle w:val="Hyperlink"/>
            <w:noProof w:val="0"/>
            <w:lang w:val="en-GB"/>
          </w:rPr>
          <w:t>3</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Requirements Analysis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1557D741" w14:textId="3BFD8BE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9" w:history="1">
        <w:r w:rsidR="00685BCD" w:rsidRPr="00AE34C5">
          <w:rPr>
            <w:rStyle w:val="Hyperlink"/>
            <w:rFonts w:cs="Times"/>
            <w:noProof w:val="0"/>
            <w:lang w:val="en-GB"/>
          </w:rPr>
          <w:t>3.1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General Objectives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65E9A783" w14:textId="11B5963C"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0" w:history="1">
        <w:r w:rsidR="00685BCD" w:rsidRPr="00AE34C5">
          <w:rPr>
            <w:rStyle w:val="Hyperlink"/>
            <w:rFonts w:cs="Times"/>
            <w:noProof w:val="0"/>
            <w:lang w:val="en-GB"/>
          </w:rPr>
          <w:t>3.2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Work Plan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4FCC30B2" w14:textId="02D044C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1" w:history="1">
        <w:r w:rsidR="00685BCD" w:rsidRPr="00AE34C5">
          <w:rPr>
            <w:rStyle w:val="Hyperlink"/>
            <w:rFonts w:cs="Times"/>
            <w:noProof w:val="0"/>
            <w:lang w:val="en-GB"/>
          </w:rPr>
          <w:t>3.3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Previous Work</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21</w:t>
        </w:r>
        <w:r w:rsidR="00685BCD" w:rsidRPr="00AE34C5">
          <w:rPr>
            <w:noProof w:val="0"/>
            <w:webHidden/>
            <w:lang w:val="en-GB"/>
          </w:rPr>
          <w:fldChar w:fldCharType="end"/>
        </w:r>
      </w:hyperlink>
    </w:p>
    <w:p w14:paraId="6774E9EA" w14:textId="198B5DD9"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12" w:history="1">
        <w:r w:rsidR="00685BCD" w:rsidRPr="00AE34C5">
          <w:rPr>
            <w:rStyle w:val="Hyperlink"/>
            <w:noProof w:val="0"/>
            <w:lang w:val="en-GB"/>
          </w:rPr>
          <w:t>4</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Realization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22</w:t>
        </w:r>
        <w:r w:rsidR="00685BCD" w:rsidRPr="00AE34C5">
          <w:rPr>
            <w:noProof w:val="0"/>
            <w:webHidden/>
            <w:lang w:val="en-GB"/>
          </w:rPr>
          <w:fldChar w:fldCharType="end"/>
        </w:r>
      </w:hyperlink>
    </w:p>
    <w:p w14:paraId="0B3E9A44" w14:textId="7B7D3D62"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3" w:history="1">
        <w:r w:rsidR="00685BCD" w:rsidRPr="00AE34C5">
          <w:rPr>
            <w:rStyle w:val="Hyperlink"/>
            <w:noProof w:val="0"/>
            <w:lang w:val="en-GB"/>
          </w:rPr>
          <w:t>4.1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Installation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22</w:t>
        </w:r>
        <w:r w:rsidR="00685BCD" w:rsidRPr="00AE34C5">
          <w:rPr>
            <w:noProof w:val="0"/>
            <w:webHidden/>
            <w:lang w:val="en-GB"/>
          </w:rPr>
          <w:fldChar w:fldCharType="end"/>
        </w:r>
      </w:hyperlink>
    </w:p>
    <w:p w14:paraId="7BB0D786" w14:textId="1430385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4" w:history="1">
        <w:r w:rsidR="00685BCD" w:rsidRPr="00AE34C5">
          <w:rPr>
            <w:rStyle w:val="Hyperlink"/>
            <w:noProof w:val="0"/>
            <w:lang w:val="en-GB"/>
          </w:rPr>
          <w:t>4.2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Implementation with GNS3</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24</w:t>
        </w:r>
        <w:r w:rsidR="00685BCD" w:rsidRPr="00AE34C5">
          <w:rPr>
            <w:noProof w:val="0"/>
            <w:webHidden/>
            <w:lang w:val="en-GB"/>
          </w:rPr>
          <w:fldChar w:fldCharType="end"/>
        </w:r>
      </w:hyperlink>
    </w:p>
    <w:p w14:paraId="4A49320E" w14:textId="1B9C9D89"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5" w:history="1">
        <w:r w:rsidR="00685BCD" w:rsidRPr="00AE34C5">
          <w:rPr>
            <w:rStyle w:val="Hyperlink"/>
            <w:noProof w:val="0"/>
            <w:lang w:val="en-GB"/>
          </w:rPr>
          <w:t>4.2.1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ONOS GUI</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29</w:t>
        </w:r>
        <w:r w:rsidR="00685BCD" w:rsidRPr="00AE34C5">
          <w:rPr>
            <w:noProof w:val="0"/>
            <w:webHidden/>
            <w:lang w:val="en-GB"/>
          </w:rPr>
          <w:fldChar w:fldCharType="end"/>
        </w:r>
      </w:hyperlink>
    </w:p>
    <w:p w14:paraId="75121F05" w14:textId="1F0F5BA3"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6" w:history="1">
        <w:r w:rsidR="00685BCD" w:rsidRPr="00AE34C5">
          <w:rPr>
            <w:rStyle w:val="Hyperlink"/>
            <w:noProof w:val="0"/>
            <w:lang w:val="en-GB"/>
          </w:rPr>
          <w:t>4.2.2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Flows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33</w:t>
        </w:r>
        <w:r w:rsidR="00685BCD" w:rsidRPr="00AE34C5">
          <w:rPr>
            <w:noProof w:val="0"/>
            <w:webHidden/>
            <w:lang w:val="en-GB"/>
          </w:rPr>
          <w:fldChar w:fldCharType="end"/>
        </w:r>
      </w:hyperlink>
    </w:p>
    <w:p w14:paraId="533CFE26" w14:textId="2E3CE06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7" w:history="1">
        <w:r w:rsidR="00685BCD" w:rsidRPr="00AE34C5">
          <w:rPr>
            <w:rStyle w:val="Hyperlink"/>
            <w:noProof w:val="0"/>
            <w:lang w:val="en-GB"/>
          </w:rPr>
          <w:t>4.2.3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Intents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35</w:t>
        </w:r>
        <w:r w:rsidR="00685BCD" w:rsidRPr="00AE34C5">
          <w:rPr>
            <w:noProof w:val="0"/>
            <w:webHidden/>
            <w:lang w:val="en-GB"/>
          </w:rPr>
          <w:fldChar w:fldCharType="end"/>
        </w:r>
      </w:hyperlink>
    </w:p>
    <w:p w14:paraId="65EED10B" w14:textId="70190873"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8" w:history="1">
        <w:r w:rsidR="00685BCD" w:rsidRPr="00AE34C5">
          <w:rPr>
            <w:rStyle w:val="Hyperlink"/>
            <w:noProof w:val="0"/>
            <w:lang w:val="en-GB"/>
          </w:rPr>
          <w:t>4.3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Implementation with Mininet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15D679A7" w14:textId="122BA19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9" w:history="1">
        <w:r w:rsidR="00685BCD" w:rsidRPr="00AE34C5">
          <w:rPr>
            <w:rStyle w:val="Hyperlink"/>
            <w:noProof w:val="0"/>
            <w:lang w:val="en-GB"/>
          </w:rPr>
          <w:t>4.4</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Problems identified</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6005A94C" w14:textId="35BB7F3F"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0" w:history="1">
        <w:r w:rsidR="00685BCD" w:rsidRPr="00AE34C5">
          <w:rPr>
            <w:rStyle w:val="Hyperlink"/>
            <w:noProof w:val="0"/>
            <w:lang w:val="en-GB"/>
          </w:rPr>
          <w:t>4.5</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case-1: Testing the network with multiple Controllers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543CBA33" w14:textId="0274B546"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1" w:history="1">
        <w:r w:rsidR="00685BCD" w:rsidRPr="00AE34C5">
          <w:rPr>
            <w:rStyle w:val="Hyperlink"/>
            <w:noProof w:val="0"/>
            <w:lang w:val="en-GB"/>
          </w:rPr>
          <w:t>4.5.1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38C01E74" w14:textId="615DA53B"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2" w:history="1">
        <w:r w:rsidR="00685BCD" w:rsidRPr="00AE34C5">
          <w:rPr>
            <w:rStyle w:val="Hyperlink"/>
            <w:noProof w:val="0"/>
            <w:lang w:val="en-GB"/>
          </w:rPr>
          <w:t>4.5.2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Different Controllers with their Devices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38</w:t>
        </w:r>
        <w:r w:rsidR="00685BCD" w:rsidRPr="00AE34C5">
          <w:rPr>
            <w:noProof w:val="0"/>
            <w:webHidden/>
            <w:lang w:val="en-GB"/>
          </w:rPr>
          <w:fldChar w:fldCharType="end"/>
        </w:r>
      </w:hyperlink>
    </w:p>
    <w:p w14:paraId="3D5D1F82" w14:textId="2677568C"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3" w:history="1">
        <w:r w:rsidR="00685BCD" w:rsidRPr="00AE34C5">
          <w:rPr>
            <w:rStyle w:val="Hyperlink"/>
            <w:noProof w:val="0"/>
            <w:lang w:val="en-GB"/>
          </w:rPr>
          <w:t>4.5.3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Path Identifier</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38</w:t>
        </w:r>
        <w:r w:rsidR="00685BCD" w:rsidRPr="00AE34C5">
          <w:rPr>
            <w:noProof w:val="0"/>
            <w:webHidden/>
            <w:lang w:val="en-GB"/>
          </w:rPr>
          <w:fldChar w:fldCharType="end"/>
        </w:r>
      </w:hyperlink>
    </w:p>
    <w:p w14:paraId="388E9020" w14:textId="4214BF7B"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4" w:history="1">
        <w:r w:rsidR="00685BCD" w:rsidRPr="00AE34C5">
          <w:rPr>
            <w:rStyle w:val="Hyperlink"/>
            <w:noProof w:val="0"/>
            <w:lang w:val="en-GB"/>
          </w:rPr>
          <w:t>4.6</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case-2: Testing network with isolated L2 overlay networks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503BE38E" w14:textId="3639A9C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5" w:history="1">
        <w:r w:rsidR="00685BCD" w:rsidRPr="00AE34C5">
          <w:rPr>
            <w:rStyle w:val="Hyperlink"/>
            <w:noProof w:val="0"/>
            <w:lang w:val="en-GB"/>
          </w:rPr>
          <w:t>4.6.1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2495A6D0" w14:textId="25BE5A22"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6" w:history="1">
        <w:r w:rsidR="00685BCD" w:rsidRPr="00AE34C5">
          <w:rPr>
            <w:rStyle w:val="Hyperlink"/>
            <w:noProof w:val="0"/>
            <w:lang w:val="en-GB"/>
          </w:rPr>
          <w:t>4.6.2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Configuration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1C2D4671" w14:textId="6FBF18F0"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7" w:history="1">
        <w:r w:rsidR="00685BCD" w:rsidRPr="00AE34C5">
          <w:rPr>
            <w:rStyle w:val="Hyperlink"/>
            <w:noProof w:val="0"/>
            <w:lang w:val="en-GB"/>
          </w:rPr>
          <w:t>4.7</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case-3: Testing network with IPv6 addressing</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0FF41E77" w14:textId="557658A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8" w:history="1">
        <w:r w:rsidR="00685BCD" w:rsidRPr="00AE34C5">
          <w:rPr>
            <w:rStyle w:val="Hyperlink"/>
            <w:noProof w:val="0"/>
            <w:lang w:val="en-GB"/>
          </w:rPr>
          <w:t>4.7.1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234184AA" w14:textId="1F92D41F"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9" w:history="1">
        <w:r w:rsidR="00685BCD" w:rsidRPr="00AE34C5">
          <w:rPr>
            <w:rStyle w:val="Hyperlink"/>
            <w:noProof w:val="0"/>
            <w:lang w:val="en-GB"/>
          </w:rPr>
          <w:t>4.7.2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IPv6 tunnelling over IPv4</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40</w:t>
        </w:r>
        <w:r w:rsidR="00685BCD" w:rsidRPr="00AE34C5">
          <w:rPr>
            <w:noProof w:val="0"/>
            <w:webHidden/>
            <w:lang w:val="en-GB"/>
          </w:rPr>
          <w:fldChar w:fldCharType="end"/>
        </w:r>
      </w:hyperlink>
    </w:p>
    <w:p w14:paraId="238B2189" w14:textId="3D39293E"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30" w:history="1">
        <w:r w:rsidR="00685BCD" w:rsidRPr="00AE34C5">
          <w:rPr>
            <w:rStyle w:val="Hyperlink"/>
            <w:noProof w:val="0"/>
            <w:lang w:val="en-GB"/>
          </w:rPr>
          <w:t>4.8</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case-4: Integrating SDN with legacy network</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41</w:t>
        </w:r>
        <w:r w:rsidR="00685BCD" w:rsidRPr="00AE34C5">
          <w:rPr>
            <w:noProof w:val="0"/>
            <w:webHidden/>
            <w:lang w:val="en-GB"/>
          </w:rPr>
          <w:fldChar w:fldCharType="end"/>
        </w:r>
      </w:hyperlink>
    </w:p>
    <w:p w14:paraId="2B924BF4" w14:textId="4794A38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31" w:history="1">
        <w:r w:rsidR="00685BCD" w:rsidRPr="00AE34C5">
          <w:rPr>
            <w:rStyle w:val="Hyperlink"/>
            <w:noProof w:val="0"/>
            <w:lang w:val="en-GB"/>
          </w:rPr>
          <w:t>4.8.1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41</w:t>
        </w:r>
        <w:r w:rsidR="00685BCD" w:rsidRPr="00AE34C5">
          <w:rPr>
            <w:noProof w:val="0"/>
            <w:webHidden/>
            <w:lang w:val="en-GB"/>
          </w:rPr>
          <w:fldChar w:fldCharType="end"/>
        </w:r>
      </w:hyperlink>
    </w:p>
    <w:p w14:paraId="2678988C" w14:textId="2511AC3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32" w:history="1">
        <w:r w:rsidR="00685BCD" w:rsidRPr="00AE34C5">
          <w:rPr>
            <w:rStyle w:val="Hyperlink"/>
            <w:noProof w:val="0"/>
            <w:lang w:val="en-GB"/>
          </w:rPr>
          <w:t>4.8.2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Configuration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42</w:t>
        </w:r>
        <w:r w:rsidR="00685BCD" w:rsidRPr="00AE34C5">
          <w:rPr>
            <w:noProof w:val="0"/>
            <w:webHidden/>
            <w:lang w:val="en-GB"/>
          </w:rPr>
          <w:fldChar w:fldCharType="end"/>
        </w:r>
      </w:hyperlink>
    </w:p>
    <w:p w14:paraId="7B810294" w14:textId="6FA38B38"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3" w:history="1">
        <w:r w:rsidR="00685BCD" w:rsidRPr="00AE34C5">
          <w:rPr>
            <w:rStyle w:val="Hyperlink"/>
            <w:noProof w:val="0"/>
            <w:lang w:val="en-GB"/>
          </w:rPr>
          <w:t>5</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Summary and Perspectives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43</w:t>
        </w:r>
        <w:r w:rsidR="00685BCD" w:rsidRPr="00AE34C5">
          <w:rPr>
            <w:noProof w:val="0"/>
            <w:webHidden/>
            <w:lang w:val="en-GB"/>
          </w:rPr>
          <w:fldChar w:fldCharType="end"/>
        </w:r>
      </w:hyperlink>
    </w:p>
    <w:p w14:paraId="1F4CF229" w14:textId="609EBF12"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4" w:history="1">
        <w:r w:rsidR="00685BCD" w:rsidRPr="00AE34C5">
          <w:rPr>
            <w:rStyle w:val="Hyperlink"/>
            <w:noProof w:val="0"/>
            <w:lang w:val="en-GB"/>
          </w:rPr>
          <w:t>6</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Abbreviations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44</w:t>
        </w:r>
        <w:r w:rsidR="00685BCD" w:rsidRPr="00AE34C5">
          <w:rPr>
            <w:noProof w:val="0"/>
            <w:webHidden/>
            <w:lang w:val="en-GB"/>
          </w:rPr>
          <w:fldChar w:fldCharType="end"/>
        </w:r>
      </w:hyperlink>
    </w:p>
    <w:p w14:paraId="65F2D540" w14:textId="487FF8BC"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5" w:history="1">
        <w:r w:rsidR="00685BCD" w:rsidRPr="00AE34C5">
          <w:rPr>
            <w:rStyle w:val="Hyperlink"/>
            <w:noProof w:val="0"/>
            <w:lang w:val="en-GB"/>
          </w:rPr>
          <w:t>7</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References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46</w:t>
        </w:r>
        <w:r w:rsidR="00685BCD" w:rsidRPr="00AE34C5">
          <w:rPr>
            <w:noProof w:val="0"/>
            <w:webHidden/>
            <w:lang w:val="en-GB"/>
          </w:rPr>
          <w:fldChar w:fldCharType="end"/>
        </w:r>
      </w:hyperlink>
    </w:p>
    <w:p w14:paraId="2FEBE798" w14:textId="523E8111"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6" w:history="1">
        <w:r w:rsidR="00685BCD" w:rsidRPr="00AE34C5">
          <w:rPr>
            <w:rStyle w:val="Hyperlink"/>
            <w:noProof w:val="0"/>
            <w:lang w:val="en-GB"/>
          </w:rPr>
          <w:t>8</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Appendix</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47</w:t>
        </w:r>
        <w:r w:rsidR="00685BCD" w:rsidRPr="00AE34C5">
          <w:rPr>
            <w:noProof w:val="0"/>
            <w:webHidden/>
            <w:lang w:val="en-GB"/>
          </w:rPr>
          <w:fldChar w:fldCharType="end"/>
        </w:r>
      </w:hyperlink>
    </w:p>
    <w:p w14:paraId="6769E9CE" w14:textId="082088EA" w:rsidR="00E60B37" w:rsidRPr="00AE34C5" w:rsidRDefault="000A5706" w:rsidP="007E7AA5">
      <w:pPr>
        <w:tabs>
          <w:tab w:val="right" w:pos="8931"/>
        </w:tabs>
        <w:rPr>
          <w:lang w:val="en-GB"/>
        </w:rPr>
      </w:pPr>
      <w:r w:rsidRPr="00AE34C5">
        <w:rPr>
          <w:lang w:val="en-GB"/>
        </w:rPr>
        <w:fldChar w:fldCharType="end"/>
      </w:r>
      <w:bookmarkEnd w:id="0"/>
      <w:bookmarkEnd w:id="1"/>
      <w:bookmarkEnd w:id="2"/>
    </w:p>
    <w:p w14:paraId="35F81D17" w14:textId="745F130E" w:rsidR="00ED5540" w:rsidRPr="00AE34C5" w:rsidRDefault="00ED5540">
      <w:pPr>
        <w:spacing w:after="0" w:line="240" w:lineRule="auto"/>
        <w:jc w:val="left"/>
        <w:rPr>
          <w:lang w:val="en-GB"/>
        </w:rPr>
      </w:pPr>
      <w:r w:rsidRPr="00AE34C5">
        <w:rPr>
          <w:lang w:val="en-GB"/>
        </w:rPr>
        <w:br w:type="page"/>
      </w:r>
    </w:p>
    <w:p w14:paraId="018259A3" w14:textId="131129B9" w:rsidR="00ED5540" w:rsidRPr="00AE34C5" w:rsidRDefault="00ED5540" w:rsidP="007E7AA5">
      <w:pPr>
        <w:tabs>
          <w:tab w:val="right" w:pos="8931"/>
        </w:tabs>
        <w:rPr>
          <w:sz w:val="48"/>
          <w:szCs w:val="48"/>
          <w:lang w:val="en-GB"/>
        </w:rPr>
      </w:pPr>
      <w:r w:rsidRPr="00AE34C5">
        <w:rPr>
          <w:sz w:val="48"/>
          <w:szCs w:val="48"/>
          <w:lang w:val="en-GB"/>
        </w:rPr>
        <w:lastRenderedPageBreak/>
        <w:t>List of Figures</w:t>
      </w:r>
    </w:p>
    <w:bookmarkStart w:id="4" w:name="_Hlk108739279"/>
    <w:bookmarkEnd w:id="3"/>
    <w:p w14:paraId="4978F013" w14:textId="1DC6B188" w:rsidR="00ED5540" w:rsidRPr="00AE34C5"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AE34C5">
        <w:rPr>
          <w:lang w:val="en-GB"/>
        </w:rPr>
        <w:fldChar w:fldCharType="begin"/>
      </w:r>
      <w:r w:rsidRPr="00AE34C5">
        <w:rPr>
          <w:lang w:val="en-GB"/>
        </w:rPr>
        <w:instrText xml:space="preserve"> TOC \h \z \c "Figure" </w:instrText>
      </w:r>
      <w:r w:rsidRPr="00AE34C5">
        <w:rPr>
          <w:lang w:val="en-GB"/>
        </w:rPr>
        <w:fldChar w:fldCharType="separate"/>
      </w:r>
      <w:hyperlink w:anchor="_Toc113732728" w:history="1">
        <w:r w:rsidRPr="00AE34C5">
          <w:rPr>
            <w:rStyle w:val="Hyperlink"/>
            <w:lang w:val="en-GB"/>
          </w:rPr>
          <w:t>Figure 2 gui</w:t>
        </w:r>
        <w:r w:rsidRPr="00AE34C5">
          <w:rPr>
            <w:webHidden/>
            <w:lang w:val="en-GB"/>
          </w:rPr>
          <w:tab/>
        </w:r>
        <w:r w:rsidRPr="00AE34C5">
          <w:rPr>
            <w:webHidden/>
            <w:lang w:val="en-GB"/>
          </w:rPr>
          <w:fldChar w:fldCharType="begin"/>
        </w:r>
        <w:r w:rsidRPr="00AE34C5">
          <w:rPr>
            <w:webHidden/>
            <w:lang w:val="en-GB"/>
          </w:rPr>
          <w:instrText xml:space="preserve"> PAGEREF _Toc113732728 \h </w:instrText>
        </w:r>
        <w:r w:rsidRPr="00AE34C5">
          <w:rPr>
            <w:webHidden/>
            <w:lang w:val="en-GB"/>
          </w:rPr>
        </w:r>
        <w:r w:rsidRPr="00AE34C5">
          <w:rPr>
            <w:webHidden/>
            <w:lang w:val="en-GB"/>
          </w:rPr>
          <w:fldChar w:fldCharType="separate"/>
        </w:r>
        <w:r w:rsidRPr="00AE34C5">
          <w:rPr>
            <w:webHidden/>
            <w:lang w:val="en-GB"/>
          </w:rPr>
          <w:t>14</w:t>
        </w:r>
        <w:r w:rsidRPr="00AE34C5">
          <w:rPr>
            <w:webHidden/>
            <w:lang w:val="en-GB"/>
          </w:rPr>
          <w:fldChar w:fldCharType="end"/>
        </w:r>
      </w:hyperlink>
    </w:p>
    <w:p w14:paraId="6B5677B0" w14:textId="77777777" w:rsidR="00ED5540" w:rsidRPr="00AE34C5" w:rsidRDefault="00ED5540">
      <w:pPr>
        <w:spacing w:after="0" w:line="240" w:lineRule="auto"/>
        <w:jc w:val="left"/>
        <w:rPr>
          <w:lang w:val="en-GB"/>
        </w:rPr>
      </w:pPr>
      <w:r w:rsidRPr="00AE34C5">
        <w:rPr>
          <w:lang w:val="en-GB"/>
        </w:rPr>
        <w:fldChar w:fldCharType="end"/>
      </w:r>
    </w:p>
    <w:p w14:paraId="478F5571" w14:textId="77777777" w:rsidR="00ED5540" w:rsidRPr="00AE34C5" w:rsidRDefault="00ED5540">
      <w:pPr>
        <w:spacing w:after="0" w:line="240" w:lineRule="auto"/>
        <w:jc w:val="left"/>
        <w:rPr>
          <w:sz w:val="48"/>
          <w:szCs w:val="48"/>
          <w:lang w:val="en-GB"/>
        </w:rPr>
      </w:pPr>
    </w:p>
    <w:p w14:paraId="4AA57C66" w14:textId="77777777" w:rsidR="00ED5540" w:rsidRPr="00AE34C5" w:rsidRDefault="00ED5540">
      <w:pPr>
        <w:spacing w:after="0" w:line="240" w:lineRule="auto"/>
        <w:jc w:val="left"/>
        <w:rPr>
          <w:sz w:val="48"/>
          <w:szCs w:val="48"/>
          <w:lang w:val="en-GB"/>
        </w:rPr>
      </w:pPr>
      <w:r w:rsidRPr="00AE34C5">
        <w:rPr>
          <w:sz w:val="48"/>
          <w:szCs w:val="48"/>
          <w:lang w:val="en-GB"/>
        </w:rPr>
        <w:br w:type="page"/>
      </w:r>
    </w:p>
    <w:p w14:paraId="31DAF9D1" w14:textId="60CD9A4E" w:rsidR="00ED5540" w:rsidRPr="00AE34C5" w:rsidRDefault="00ED5540">
      <w:pPr>
        <w:spacing w:after="0" w:line="240" w:lineRule="auto"/>
        <w:jc w:val="left"/>
        <w:rPr>
          <w:sz w:val="48"/>
          <w:szCs w:val="48"/>
          <w:lang w:val="en-GB"/>
        </w:rPr>
      </w:pPr>
      <w:r w:rsidRPr="00AE34C5">
        <w:rPr>
          <w:sz w:val="48"/>
          <w:szCs w:val="48"/>
          <w:lang w:val="en-GB"/>
        </w:rPr>
        <w:lastRenderedPageBreak/>
        <w:t>List of Tables</w:t>
      </w:r>
    </w:p>
    <w:p w14:paraId="6F98AAD4" w14:textId="6F3A7D04" w:rsidR="00C61B25" w:rsidRPr="00AE34C5" w:rsidRDefault="00C61B25">
      <w:pPr>
        <w:spacing w:after="0" w:line="240" w:lineRule="auto"/>
        <w:jc w:val="left"/>
        <w:rPr>
          <w:sz w:val="48"/>
          <w:lang w:val="en-GB"/>
        </w:rPr>
      </w:pPr>
      <w:r w:rsidRPr="00AE34C5">
        <w:rPr>
          <w:lang w:val="en-GB"/>
        </w:rPr>
        <w:br w:type="page"/>
      </w:r>
    </w:p>
    <w:p w14:paraId="3BD0BF49" w14:textId="7AE64958" w:rsidR="00AA3E58" w:rsidRPr="00AE34C5" w:rsidRDefault="00AA3E58" w:rsidP="00981A6C">
      <w:pPr>
        <w:pStyle w:val="Heading1"/>
        <w:rPr>
          <w:lang w:val="en-GB"/>
        </w:rPr>
      </w:pPr>
      <w:bookmarkStart w:id="5" w:name="_Toc113752293"/>
      <w:r w:rsidRPr="00AE34C5">
        <w:rPr>
          <w:lang w:val="en-GB"/>
        </w:rPr>
        <w:lastRenderedPageBreak/>
        <w:t>Introduction</w:t>
      </w:r>
      <w:bookmarkStart w:id="6" w:name="_Toc406810552"/>
      <w:bookmarkStart w:id="7" w:name="_Toc406912794"/>
      <w:bookmarkEnd w:id="5"/>
    </w:p>
    <w:p w14:paraId="71AE68F8" w14:textId="77777777" w:rsidR="003B0752" w:rsidRPr="00AE34C5" w:rsidRDefault="003B0752" w:rsidP="003B0752">
      <w:pPr>
        <w:rPr>
          <w:rFonts w:cs="Times"/>
          <w:lang w:val="en-GB"/>
        </w:rPr>
      </w:pPr>
      <w:r w:rsidRPr="00AE34C5">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AE34C5" w:rsidRDefault="003B0752" w:rsidP="003B0752">
      <w:pPr>
        <w:rPr>
          <w:rFonts w:cs="Times"/>
          <w:lang w:val="en-GB"/>
        </w:rPr>
      </w:pPr>
      <w:r w:rsidRPr="00AE34C5">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AE34C5" w:rsidRDefault="003B0752" w:rsidP="003B0752">
      <w:pPr>
        <w:rPr>
          <w:rFonts w:cs="Times"/>
          <w:lang w:val="en-GB"/>
        </w:rPr>
      </w:pPr>
      <w:r w:rsidRPr="00AE34C5">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AE34C5" w:rsidRDefault="003B0752" w:rsidP="003B0752">
      <w:pPr>
        <w:rPr>
          <w:rFonts w:cs="Times"/>
          <w:lang w:val="en-GB"/>
        </w:rPr>
      </w:pPr>
      <w:r w:rsidRPr="00AE34C5">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AE34C5" w:rsidRDefault="003B0752" w:rsidP="003B0752">
      <w:pPr>
        <w:pStyle w:val="Heading2"/>
        <w:rPr>
          <w:rFonts w:cs="Times"/>
          <w:lang w:val="en-GB"/>
        </w:rPr>
      </w:pPr>
      <w:bookmarkStart w:id="8" w:name="_Toc108739171"/>
      <w:bookmarkStart w:id="9" w:name="_Toc113752294"/>
      <w:r w:rsidRPr="00AE34C5">
        <w:rPr>
          <w:rFonts w:cs="Times"/>
          <w:lang w:val="en-GB"/>
        </w:rPr>
        <w:t>Aim and Motivation</w:t>
      </w:r>
      <w:bookmarkEnd w:id="8"/>
      <w:bookmarkEnd w:id="9"/>
    </w:p>
    <w:p w14:paraId="3AD1D9A7" w14:textId="77777777" w:rsidR="003B0752" w:rsidRPr="00AE34C5" w:rsidRDefault="003B0752" w:rsidP="003B0752">
      <w:pPr>
        <w:rPr>
          <w:lang w:val="en-GB"/>
        </w:rPr>
      </w:pPr>
      <w:r w:rsidRPr="00AE34C5">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AE34C5" w:rsidRDefault="003B0752" w:rsidP="003B0752">
      <w:pPr>
        <w:rPr>
          <w:lang w:val="en-GB"/>
        </w:rPr>
      </w:pPr>
      <w:r w:rsidRPr="00AE34C5">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AE34C5" w:rsidRDefault="003B0752" w:rsidP="003B0752">
      <w:pPr>
        <w:pStyle w:val="Heading2"/>
        <w:rPr>
          <w:rFonts w:cs="Times"/>
          <w:lang w:val="en-GB"/>
        </w:rPr>
      </w:pPr>
      <w:bookmarkStart w:id="10" w:name="_Toc108739172"/>
      <w:bookmarkStart w:id="11" w:name="_Toc113752295"/>
      <w:r w:rsidRPr="00AE34C5">
        <w:rPr>
          <w:rFonts w:cs="Times"/>
          <w:lang w:val="en-GB"/>
        </w:rPr>
        <w:lastRenderedPageBreak/>
        <w:t>Problem Statement</w:t>
      </w:r>
      <w:bookmarkEnd w:id="10"/>
      <w:bookmarkEnd w:id="11"/>
    </w:p>
    <w:p w14:paraId="7DAEFE57"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AE34C5" w:rsidRDefault="003B0752" w:rsidP="003B0752">
      <w:pPr>
        <w:pStyle w:val="Heading2"/>
        <w:rPr>
          <w:rFonts w:cs="Times"/>
          <w:lang w:val="en-GB"/>
        </w:rPr>
      </w:pPr>
      <w:bookmarkStart w:id="12" w:name="_Toc108739173"/>
      <w:bookmarkStart w:id="13" w:name="_Toc113752296"/>
      <w:r w:rsidRPr="00AE34C5">
        <w:rPr>
          <w:rFonts w:cs="Times"/>
          <w:lang w:val="en-GB"/>
        </w:rPr>
        <w:t>Thesis Structure</w:t>
      </w:r>
      <w:bookmarkEnd w:id="12"/>
      <w:bookmarkEnd w:id="13"/>
    </w:p>
    <w:p w14:paraId="34389AA2" w14:textId="77777777" w:rsidR="003B0752" w:rsidRPr="00AE34C5" w:rsidRDefault="003B0752" w:rsidP="003B0752">
      <w:pPr>
        <w:rPr>
          <w:rFonts w:cs="Times"/>
          <w:lang w:val="en-GB"/>
        </w:rPr>
      </w:pPr>
      <w:r w:rsidRPr="00AE34C5">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AE34C5" w:rsidRDefault="003B0752" w:rsidP="003B0752">
      <w:pPr>
        <w:rPr>
          <w:rFonts w:cs="Times"/>
          <w:lang w:val="en-GB"/>
        </w:rPr>
      </w:pPr>
    </w:p>
    <w:p w14:paraId="261A2399" w14:textId="77777777" w:rsidR="009623BF" w:rsidRPr="00AE34C5" w:rsidRDefault="009623BF" w:rsidP="009623BF">
      <w:pPr>
        <w:rPr>
          <w:lang w:val="en-GB"/>
        </w:rPr>
      </w:pPr>
    </w:p>
    <w:p w14:paraId="4D1DD1B9" w14:textId="5AC37580" w:rsidR="00994CE9" w:rsidRPr="00AE34C5" w:rsidRDefault="00994CE9">
      <w:pPr>
        <w:spacing w:after="0" w:line="240" w:lineRule="auto"/>
        <w:jc w:val="left"/>
        <w:rPr>
          <w:rFonts w:cs="Times"/>
          <w:lang w:val="en-GB"/>
        </w:rPr>
      </w:pPr>
      <w:r w:rsidRPr="00AE34C5">
        <w:rPr>
          <w:rFonts w:cs="Times"/>
          <w:lang w:val="en-GB"/>
        </w:rPr>
        <w:br w:type="page"/>
      </w:r>
    </w:p>
    <w:p w14:paraId="20F0DD39" w14:textId="77777777" w:rsidR="003B0752" w:rsidRPr="00AE34C5" w:rsidRDefault="00420221" w:rsidP="003B0752">
      <w:pPr>
        <w:pStyle w:val="Heading1"/>
        <w:rPr>
          <w:rFonts w:ascii="Times New Roman" w:hAnsi="Times New Roman"/>
          <w:lang w:val="en-GB"/>
        </w:rPr>
      </w:pPr>
      <w:bookmarkStart w:id="14" w:name="_Toc113752297"/>
      <w:r w:rsidRPr="00AE34C5">
        <w:rPr>
          <w:lang w:val="en-GB"/>
        </w:rPr>
        <w:lastRenderedPageBreak/>
        <w:t>Theoretical B</w:t>
      </w:r>
      <w:r w:rsidR="00AA3E58" w:rsidRPr="00AE34C5">
        <w:rPr>
          <w:lang w:val="en-GB"/>
        </w:rPr>
        <w:t>ackgroun</w:t>
      </w:r>
      <w:bookmarkEnd w:id="6"/>
      <w:bookmarkEnd w:id="7"/>
      <w:r w:rsidR="003B0752" w:rsidRPr="00AE34C5">
        <w:rPr>
          <w:lang w:val="en-GB"/>
        </w:rPr>
        <w:t>d</w:t>
      </w:r>
      <w:bookmarkEnd w:id="14"/>
    </w:p>
    <w:p w14:paraId="536387B5" w14:textId="77777777" w:rsidR="003B0752" w:rsidRPr="00AE34C5" w:rsidRDefault="003B0752" w:rsidP="003B0752">
      <w:pPr>
        <w:pStyle w:val="Heading2"/>
        <w:rPr>
          <w:rFonts w:cs="Times"/>
          <w:lang w:val="en-GB"/>
        </w:rPr>
      </w:pPr>
      <w:bookmarkStart w:id="15" w:name="_Toc108739175"/>
      <w:bookmarkStart w:id="16" w:name="_Toc113752298"/>
      <w:r w:rsidRPr="00AE34C5">
        <w:rPr>
          <w:rFonts w:cs="Times"/>
          <w:lang w:val="en-GB"/>
        </w:rPr>
        <w:t>Software defined Networking</w:t>
      </w:r>
      <w:bookmarkEnd w:id="15"/>
      <w:bookmarkEnd w:id="16"/>
    </w:p>
    <w:p w14:paraId="2C5A06D8" w14:textId="77777777" w:rsidR="003B0752" w:rsidRPr="00AE34C5" w:rsidRDefault="003B0752" w:rsidP="003B0752">
      <w:pPr>
        <w:rPr>
          <w:rFonts w:cs="Times"/>
          <w:lang w:val="en-GB"/>
        </w:rPr>
      </w:pPr>
      <w:proofErr w:type="spellStart"/>
      <w:r w:rsidRPr="00AE34C5">
        <w:rPr>
          <w:rFonts w:cs="Times"/>
          <w:lang w:val="en-GB"/>
        </w:rPr>
        <w:t>Dr.</w:t>
      </w:r>
      <w:proofErr w:type="spellEnd"/>
      <w:r w:rsidRPr="00AE34C5">
        <w:rPr>
          <w:rFonts w:cs="Times"/>
          <w:lang w:val="en-GB"/>
        </w:rPr>
        <w:t xml:space="preserve">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AE34C5" w:rsidRDefault="003B0752" w:rsidP="003B0752">
      <w:pPr>
        <w:rPr>
          <w:rFonts w:cs="Times"/>
          <w:lang w:val="en-GB"/>
        </w:rPr>
      </w:pPr>
      <w:r w:rsidRPr="00AE34C5">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AE34C5" w:rsidRDefault="00F74578" w:rsidP="00F74578">
      <w:pPr>
        <w:rPr>
          <w:rFonts w:cs="Times"/>
          <w:lang w:val="en-GB"/>
        </w:rPr>
      </w:pPr>
      <w:r w:rsidRPr="00AE34C5">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AE34C5" w:rsidRDefault="00F74578" w:rsidP="00F74578">
      <w:pPr>
        <w:rPr>
          <w:rFonts w:cs="Times"/>
          <w:lang w:val="en-GB"/>
        </w:rPr>
      </w:pPr>
      <w:r w:rsidRPr="00AE34C5">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AE34C5">
        <w:rPr>
          <w:rFonts w:cs="Times"/>
          <w:lang w:val="en-GB"/>
        </w:rPr>
        <w:t>QoE</w:t>
      </w:r>
      <w:proofErr w:type="spellEnd"/>
      <w:r w:rsidRPr="00AE34C5">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AE34C5" w:rsidRDefault="00CF3A0F" w:rsidP="00CF3A0F">
      <w:pPr>
        <w:rPr>
          <w:rFonts w:cs="Times"/>
          <w:lang w:val="en-GB"/>
        </w:rPr>
      </w:pPr>
      <w:r w:rsidRPr="00AE34C5">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AE34C5">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AE34C5" w:rsidRDefault="005A3203" w:rsidP="00CF3A0F">
      <w:pPr>
        <w:rPr>
          <w:rFonts w:cs="Times"/>
          <w:lang w:val="en-GB"/>
        </w:rPr>
      </w:pPr>
    </w:p>
    <w:p w14:paraId="16453814" w14:textId="3E84A808" w:rsidR="005A3203" w:rsidRPr="00AE34C5" w:rsidRDefault="005A3203" w:rsidP="00CF3A0F">
      <w:pPr>
        <w:rPr>
          <w:rFonts w:cs="Times"/>
          <w:lang w:val="en-GB"/>
        </w:rPr>
      </w:pPr>
      <w:r w:rsidRPr="00AE34C5">
        <w:rPr>
          <w:rFonts w:cs="Times"/>
          <w:lang w:val="en-GB"/>
        </w:rPr>
        <w:t>Data plane:</w:t>
      </w:r>
    </w:p>
    <w:p w14:paraId="049C220B" w14:textId="44C409AD" w:rsidR="003174A6" w:rsidRPr="00AE34C5" w:rsidRDefault="003174A6" w:rsidP="003174A6">
      <w:pPr>
        <w:rPr>
          <w:rFonts w:cs="Times"/>
          <w:lang w:val="en-GB"/>
        </w:rPr>
      </w:pPr>
      <w:r w:rsidRPr="00AE34C5">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AE34C5" w:rsidRDefault="001036D4" w:rsidP="001036D4">
      <w:pPr>
        <w:rPr>
          <w:rFonts w:cs="Times"/>
          <w:lang w:val="en-GB"/>
        </w:rPr>
      </w:pPr>
      <w:r w:rsidRPr="00AE34C5">
        <w:rPr>
          <w:rFonts w:cs="Times"/>
          <w:lang w:val="en-GB"/>
        </w:rPr>
        <w:t xml:space="preserve">Both OpenFlow [24] and </w:t>
      </w:r>
      <w:proofErr w:type="spellStart"/>
      <w:r w:rsidRPr="00AE34C5">
        <w:rPr>
          <w:rFonts w:cs="Times"/>
          <w:lang w:val="en-GB"/>
        </w:rPr>
        <w:t>ForCES</w:t>
      </w:r>
      <w:proofErr w:type="spellEnd"/>
      <w:r w:rsidRPr="00AE34C5">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AE34C5">
        <w:rPr>
          <w:rFonts w:cs="Times"/>
          <w:lang w:val="en-GB"/>
        </w:rPr>
        <w:t xml:space="preserve"> </w:t>
      </w:r>
      <w:r w:rsidRPr="00AE34C5">
        <w:rPr>
          <w:rFonts w:cs="Times"/>
          <w:lang w:val="en-GB"/>
        </w:rPr>
        <w:t xml:space="preserve">Standardized by IETF, </w:t>
      </w:r>
      <w:proofErr w:type="spellStart"/>
      <w:r w:rsidRPr="00AE34C5">
        <w:rPr>
          <w:rFonts w:cs="Times"/>
          <w:lang w:val="en-GB"/>
        </w:rPr>
        <w:t>ForCES</w:t>
      </w:r>
      <w:proofErr w:type="spellEnd"/>
      <w:r w:rsidRPr="00AE34C5">
        <w:rPr>
          <w:rFonts w:cs="Times"/>
          <w:lang w:val="en-GB"/>
        </w:rPr>
        <w:t xml:space="preserve"> (Forwarding and Control Element Separation) [25] introduced the separation between the control plane and the forwarding plane. In doing so, </w:t>
      </w:r>
      <w:proofErr w:type="spellStart"/>
      <w:r w:rsidRPr="00AE34C5">
        <w:rPr>
          <w:rFonts w:cs="Times"/>
          <w:lang w:val="en-GB"/>
        </w:rPr>
        <w:t>ForCES</w:t>
      </w:r>
      <w:proofErr w:type="spellEnd"/>
      <w:r w:rsidRPr="00AE34C5">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AE34C5">
        <w:rPr>
          <w:rFonts w:cs="Times"/>
          <w:lang w:val="en-GB"/>
        </w:rPr>
        <w:t>ForCES</w:t>
      </w:r>
      <w:proofErr w:type="spellEnd"/>
      <w:r w:rsidRPr="00AE34C5">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AE34C5">
        <w:rPr>
          <w:rFonts w:cs="Times"/>
          <w:lang w:val="en-GB"/>
        </w:rPr>
        <w:t>behaviour</w:t>
      </w:r>
      <w:r w:rsidRPr="00AE34C5">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AE34C5" w:rsidRDefault="00141868" w:rsidP="001036D4">
      <w:pPr>
        <w:rPr>
          <w:rFonts w:cs="Times"/>
          <w:lang w:val="en-GB"/>
        </w:rPr>
      </w:pPr>
    </w:p>
    <w:p w14:paraId="6FEBC815" w14:textId="1734AB09" w:rsidR="00141868" w:rsidRPr="00AE34C5" w:rsidRDefault="00141868" w:rsidP="001036D4">
      <w:pPr>
        <w:rPr>
          <w:rFonts w:cs="Times"/>
          <w:lang w:val="en-GB"/>
        </w:rPr>
      </w:pPr>
      <w:r w:rsidRPr="00AE34C5">
        <w:rPr>
          <w:rFonts w:cs="Times"/>
          <w:lang w:val="en-GB"/>
        </w:rPr>
        <w:t>Control  plane:</w:t>
      </w:r>
    </w:p>
    <w:p w14:paraId="7EDD5562" w14:textId="0A663E28" w:rsidR="000563AA" w:rsidRPr="00AE34C5" w:rsidRDefault="000563AA" w:rsidP="000563AA">
      <w:pPr>
        <w:rPr>
          <w:rFonts w:cs="Times"/>
          <w:lang w:val="en-GB"/>
        </w:rPr>
      </w:pPr>
      <w:r w:rsidRPr="00AE34C5">
        <w:rPr>
          <w:rFonts w:cs="Times"/>
          <w:lang w:val="en-GB"/>
        </w:rPr>
        <w:t>Regarded as the most fundamental building entity in SDN</w:t>
      </w:r>
      <w:r w:rsidR="003907B3" w:rsidRPr="00AE34C5">
        <w:rPr>
          <w:rFonts w:cs="Times"/>
          <w:lang w:val="en-GB"/>
        </w:rPr>
        <w:t xml:space="preserve"> </w:t>
      </w:r>
      <w:r w:rsidRPr="00AE34C5">
        <w:rPr>
          <w:rFonts w:cs="Times"/>
          <w:lang w:val="en-GB"/>
        </w:rPr>
        <w:t>architecture, the control plane consists of a centralized software</w:t>
      </w:r>
      <w:r w:rsidR="003907B3" w:rsidRPr="00AE34C5">
        <w:rPr>
          <w:rFonts w:cs="Times"/>
          <w:lang w:val="en-GB"/>
        </w:rPr>
        <w:t xml:space="preserve"> </w:t>
      </w:r>
      <w:r w:rsidRPr="00AE34C5">
        <w:rPr>
          <w:rFonts w:cs="Times"/>
          <w:lang w:val="en-GB"/>
        </w:rPr>
        <w:t>controller that is responsible for handling communications</w:t>
      </w:r>
      <w:r w:rsidR="003907B3" w:rsidRPr="00AE34C5">
        <w:rPr>
          <w:rFonts w:cs="Times"/>
          <w:lang w:val="en-GB"/>
        </w:rPr>
        <w:t xml:space="preserve"> </w:t>
      </w:r>
      <w:r w:rsidRPr="00AE34C5">
        <w:rPr>
          <w:rFonts w:cs="Times"/>
          <w:lang w:val="en-GB"/>
        </w:rPr>
        <w:t>between network applications and devices through open</w:t>
      </w:r>
      <w:r w:rsidR="003907B3" w:rsidRPr="00AE34C5">
        <w:rPr>
          <w:rFonts w:cs="Times"/>
          <w:lang w:val="en-GB"/>
        </w:rPr>
        <w:t xml:space="preserve"> </w:t>
      </w:r>
      <w:r w:rsidRPr="00AE34C5">
        <w:rPr>
          <w:rFonts w:cs="Times"/>
          <w:lang w:val="en-GB"/>
        </w:rPr>
        <w:t>interfaces. More specifically, SDN controllers translate the</w:t>
      </w:r>
      <w:r w:rsidR="003907B3" w:rsidRPr="00AE34C5">
        <w:rPr>
          <w:rFonts w:cs="Times"/>
          <w:lang w:val="en-GB"/>
        </w:rPr>
        <w:t xml:space="preserve"> </w:t>
      </w:r>
      <w:r w:rsidRPr="00AE34C5">
        <w:rPr>
          <w:rFonts w:cs="Times"/>
          <w:lang w:val="en-GB"/>
        </w:rPr>
        <w:t>requirements of the application layer down to the underlying</w:t>
      </w:r>
      <w:r w:rsidR="003907B3" w:rsidRPr="00AE34C5">
        <w:rPr>
          <w:rFonts w:cs="Times"/>
          <w:lang w:val="en-GB"/>
        </w:rPr>
        <w:t xml:space="preserve"> </w:t>
      </w:r>
      <w:r w:rsidRPr="00AE34C5">
        <w:rPr>
          <w:rFonts w:cs="Times"/>
          <w:lang w:val="en-GB"/>
        </w:rPr>
        <w:t>data plane elements and give relevant information up to SDN</w:t>
      </w:r>
      <w:r w:rsidR="003907B3" w:rsidRPr="00AE34C5">
        <w:rPr>
          <w:rFonts w:cs="Times"/>
          <w:lang w:val="en-GB"/>
        </w:rPr>
        <w:t xml:space="preserve"> </w:t>
      </w:r>
      <w:r w:rsidRPr="00AE34C5">
        <w:rPr>
          <w:rFonts w:cs="Times"/>
          <w:lang w:val="en-GB"/>
        </w:rPr>
        <w:t>applications.</w:t>
      </w:r>
    </w:p>
    <w:p w14:paraId="47D8D803" w14:textId="292186E1" w:rsidR="000563AA" w:rsidRPr="00AE34C5" w:rsidRDefault="000563AA" w:rsidP="000563AA">
      <w:pPr>
        <w:rPr>
          <w:rFonts w:cs="Times"/>
          <w:lang w:val="en-GB"/>
        </w:rPr>
      </w:pPr>
      <w:r w:rsidRPr="00AE34C5">
        <w:rPr>
          <w:rFonts w:cs="Times"/>
          <w:lang w:val="en-GB"/>
        </w:rPr>
        <w:t>The SDN control layer is commonly referred to as the Network</w:t>
      </w:r>
      <w:r w:rsidR="003907B3" w:rsidRPr="00AE34C5">
        <w:rPr>
          <w:rFonts w:cs="Times"/>
          <w:lang w:val="en-GB"/>
        </w:rPr>
        <w:t xml:space="preserve"> </w:t>
      </w:r>
      <w:r w:rsidRPr="00AE34C5">
        <w:rPr>
          <w:rFonts w:cs="Times"/>
          <w:lang w:val="en-GB"/>
        </w:rPr>
        <w:t>Operating System (NOS) as it supports the network control</w:t>
      </w:r>
      <w:r w:rsidR="003907B3" w:rsidRPr="00AE34C5">
        <w:rPr>
          <w:rFonts w:cs="Times"/>
          <w:lang w:val="en-GB"/>
        </w:rPr>
        <w:t xml:space="preserve"> </w:t>
      </w:r>
      <w:r w:rsidRPr="00AE34C5">
        <w:rPr>
          <w:rFonts w:cs="Times"/>
          <w:lang w:val="en-GB"/>
        </w:rPr>
        <w:t>logic and provides the application layer with an abstracted</w:t>
      </w:r>
      <w:r w:rsidR="003907B3" w:rsidRPr="00AE34C5">
        <w:rPr>
          <w:rFonts w:cs="Times"/>
          <w:lang w:val="en-GB"/>
        </w:rPr>
        <w:t xml:space="preserve"> </w:t>
      </w:r>
      <w:r w:rsidRPr="00AE34C5">
        <w:rPr>
          <w:rFonts w:cs="Times"/>
          <w:lang w:val="en-GB"/>
        </w:rPr>
        <w:t>view of the global network, which contains enough information</w:t>
      </w:r>
      <w:r w:rsidR="003907B3" w:rsidRPr="00AE34C5">
        <w:rPr>
          <w:rFonts w:cs="Times"/>
          <w:lang w:val="en-GB"/>
        </w:rPr>
        <w:t xml:space="preserve"> </w:t>
      </w:r>
      <w:r w:rsidRPr="00AE34C5">
        <w:rPr>
          <w:rFonts w:cs="Times"/>
          <w:lang w:val="en-GB"/>
        </w:rPr>
        <w:t>to specify policies while hiding all implementation details.</w:t>
      </w:r>
      <w:r w:rsidR="003907B3" w:rsidRPr="00AE34C5">
        <w:rPr>
          <w:rFonts w:cs="Times"/>
          <w:lang w:val="en-GB"/>
        </w:rPr>
        <w:t xml:space="preserve"> </w:t>
      </w:r>
      <w:r w:rsidRPr="00AE34C5">
        <w:rPr>
          <w:rFonts w:cs="Times"/>
          <w:lang w:val="en-GB"/>
        </w:rPr>
        <w:t>Typically, the control plane is logically centralized and yet</w:t>
      </w:r>
      <w:r w:rsidR="003907B3" w:rsidRPr="00AE34C5">
        <w:rPr>
          <w:rFonts w:cs="Times"/>
          <w:lang w:val="en-GB"/>
        </w:rPr>
        <w:t xml:space="preserve"> </w:t>
      </w:r>
      <w:r w:rsidRPr="00AE34C5">
        <w:rPr>
          <w:rFonts w:cs="Times"/>
          <w:lang w:val="en-GB"/>
        </w:rPr>
        <w:t>implemented as a physically distributed system for scalability</w:t>
      </w:r>
      <w:r w:rsidR="003907B3" w:rsidRPr="00AE34C5">
        <w:rPr>
          <w:rFonts w:cs="Times"/>
          <w:lang w:val="en-GB"/>
        </w:rPr>
        <w:t xml:space="preserve"> </w:t>
      </w:r>
      <w:r w:rsidRPr="00AE34C5">
        <w:rPr>
          <w:rFonts w:cs="Times"/>
          <w:lang w:val="en-GB"/>
        </w:rPr>
        <w:t>and reliability reasons as discussed in Sections III and IV. In a</w:t>
      </w:r>
      <w:r w:rsidR="003907B3" w:rsidRPr="00AE34C5">
        <w:rPr>
          <w:rFonts w:cs="Times"/>
          <w:lang w:val="en-GB"/>
        </w:rPr>
        <w:t xml:space="preserve"> </w:t>
      </w:r>
      <w:r w:rsidRPr="00AE34C5">
        <w:rPr>
          <w:rFonts w:cs="Times"/>
          <w:lang w:val="en-GB"/>
        </w:rPr>
        <w:t>distributed SDN control configuration, East-Westbound APIs[40] are required to enable multiple SDN controllers to communicate</w:t>
      </w:r>
      <w:r w:rsidR="003907B3" w:rsidRPr="00AE34C5">
        <w:rPr>
          <w:rFonts w:cs="Times"/>
          <w:lang w:val="en-GB"/>
        </w:rPr>
        <w:t xml:space="preserve"> </w:t>
      </w:r>
      <w:r w:rsidRPr="00AE34C5">
        <w:rPr>
          <w:rFonts w:cs="Times"/>
          <w:lang w:val="en-GB"/>
        </w:rPr>
        <w:t>with each other and exchange network information.</w:t>
      </w:r>
    </w:p>
    <w:p w14:paraId="12400DC2" w14:textId="701830FF" w:rsidR="000563AA" w:rsidRPr="00AE34C5" w:rsidRDefault="000563AA" w:rsidP="000563AA">
      <w:pPr>
        <w:rPr>
          <w:rFonts w:cs="Times"/>
          <w:lang w:val="en-GB"/>
        </w:rPr>
      </w:pPr>
      <w:r w:rsidRPr="00AE34C5">
        <w:rPr>
          <w:rFonts w:cs="Times"/>
          <w:lang w:val="en-GB"/>
        </w:rPr>
        <w:t>Despite the many attempts to standardize SDN protocols, there</w:t>
      </w:r>
      <w:r w:rsidR="003907B3" w:rsidRPr="00AE34C5">
        <w:rPr>
          <w:rFonts w:cs="Times"/>
          <w:lang w:val="en-GB"/>
        </w:rPr>
        <w:t xml:space="preserve"> </w:t>
      </w:r>
      <w:r w:rsidRPr="00AE34C5">
        <w:rPr>
          <w:rFonts w:cs="Times"/>
          <w:lang w:val="en-GB"/>
        </w:rPr>
        <w:t>has been to date no standard for the East-West API which</w:t>
      </w:r>
      <w:r w:rsidR="003907B3" w:rsidRPr="00AE34C5">
        <w:rPr>
          <w:rFonts w:cs="Times"/>
          <w:lang w:val="en-GB"/>
        </w:rPr>
        <w:t xml:space="preserve"> </w:t>
      </w:r>
      <w:r w:rsidRPr="00AE34C5">
        <w:rPr>
          <w:rFonts w:cs="Times"/>
          <w:lang w:val="en-GB"/>
        </w:rPr>
        <w:t>remains proprietary for each controller vendor. Although a</w:t>
      </w:r>
      <w:r w:rsidR="003907B3" w:rsidRPr="00AE34C5">
        <w:rPr>
          <w:rFonts w:cs="Times"/>
          <w:lang w:val="en-GB"/>
        </w:rPr>
        <w:t xml:space="preserve"> </w:t>
      </w:r>
      <w:r w:rsidRPr="00AE34C5">
        <w:rPr>
          <w:rFonts w:cs="Times"/>
          <w:lang w:val="en-GB"/>
        </w:rPr>
        <w:t>number of East-Westbound communications happen only at</w:t>
      </w:r>
      <w:r w:rsidR="003907B3" w:rsidRPr="00AE34C5">
        <w:rPr>
          <w:rFonts w:cs="Times"/>
          <w:lang w:val="en-GB"/>
        </w:rPr>
        <w:t xml:space="preserve"> </w:t>
      </w:r>
      <w:r w:rsidRPr="00AE34C5">
        <w:rPr>
          <w:rFonts w:cs="Times"/>
          <w:lang w:val="en-GB"/>
        </w:rPr>
        <w:t>the data-store level and do not require additional protocol</w:t>
      </w:r>
      <w:r w:rsidR="003907B3" w:rsidRPr="00AE34C5">
        <w:rPr>
          <w:rFonts w:cs="Times"/>
          <w:lang w:val="en-GB"/>
        </w:rPr>
        <w:t xml:space="preserve"> </w:t>
      </w:r>
      <w:r w:rsidRPr="00AE34C5">
        <w:rPr>
          <w:rFonts w:cs="Times"/>
          <w:lang w:val="en-GB"/>
        </w:rPr>
        <w:t>specifics, it is becoming increasingly advisable to standardize</w:t>
      </w:r>
      <w:r w:rsidR="003907B3" w:rsidRPr="00AE34C5">
        <w:rPr>
          <w:rFonts w:cs="Times"/>
          <w:lang w:val="en-GB"/>
        </w:rPr>
        <w:t xml:space="preserve"> </w:t>
      </w:r>
      <w:r w:rsidRPr="00AE34C5">
        <w:rPr>
          <w:rFonts w:cs="Times"/>
          <w:lang w:val="en-GB"/>
        </w:rPr>
        <w:t>that communication interface in order to provide wider interoperability</w:t>
      </w:r>
      <w:r w:rsidR="003907B3" w:rsidRPr="00AE34C5">
        <w:rPr>
          <w:rFonts w:cs="Times"/>
          <w:lang w:val="en-GB"/>
        </w:rPr>
        <w:t xml:space="preserve"> </w:t>
      </w:r>
      <w:r w:rsidRPr="00AE34C5">
        <w:rPr>
          <w:rFonts w:cs="Times"/>
          <w:lang w:val="en-GB"/>
        </w:rPr>
        <w:t>between different controller technologies in different</w:t>
      </w:r>
      <w:r w:rsidR="003907B3" w:rsidRPr="00AE34C5">
        <w:rPr>
          <w:rFonts w:cs="Times"/>
          <w:lang w:val="en-GB"/>
        </w:rPr>
        <w:t xml:space="preserve"> </w:t>
      </w:r>
      <w:r w:rsidRPr="00AE34C5">
        <w:rPr>
          <w:rFonts w:cs="Times"/>
          <w:lang w:val="en-GB"/>
        </w:rPr>
        <w:t>autonomous SDN networks.</w:t>
      </w:r>
    </w:p>
    <w:p w14:paraId="2BED10A8" w14:textId="6D70AF33" w:rsidR="000563AA" w:rsidRPr="00AE34C5" w:rsidRDefault="000563AA" w:rsidP="000563AA">
      <w:pPr>
        <w:rPr>
          <w:rFonts w:cs="Times"/>
          <w:lang w:val="en-GB"/>
        </w:rPr>
      </w:pPr>
      <w:r w:rsidRPr="00AE34C5">
        <w:rPr>
          <w:rFonts w:cs="Times"/>
          <w:lang w:val="en-GB"/>
        </w:rPr>
        <w:t>On the other hand, an East-Westbound API standard requires</w:t>
      </w:r>
      <w:r w:rsidR="003907B3" w:rsidRPr="00AE34C5">
        <w:rPr>
          <w:rFonts w:cs="Times"/>
          <w:lang w:val="en-GB"/>
        </w:rPr>
        <w:t xml:space="preserve"> </w:t>
      </w:r>
      <w:r w:rsidRPr="00AE34C5">
        <w:rPr>
          <w:rFonts w:cs="Times"/>
          <w:lang w:val="en-GB"/>
        </w:rPr>
        <w:t>advanced data distribution mechanisms and involves</w:t>
      </w:r>
      <w:r w:rsidR="003907B3" w:rsidRPr="00AE34C5">
        <w:rPr>
          <w:rFonts w:cs="Times"/>
          <w:lang w:val="en-GB"/>
        </w:rPr>
        <w:t xml:space="preserve"> </w:t>
      </w:r>
      <w:r w:rsidRPr="00AE34C5">
        <w:rPr>
          <w:rFonts w:cs="Times"/>
          <w:lang w:val="en-GB"/>
        </w:rPr>
        <w:t>other special considerations. This brings about additional SDN</w:t>
      </w:r>
      <w:r w:rsidR="003907B3" w:rsidRPr="00AE34C5">
        <w:rPr>
          <w:rFonts w:cs="Times"/>
          <w:lang w:val="en-GB"/>
        </w:rPr>
        <w:t xml:space="preserve"> </w:t>
      </w:r>
      <w:r w:rsidRPr="00AE34C5">
        <w:rPr>
          <w:rFonts w:cs="Times"/>
          <w:lang w:val="en-GB"/>
        </w:rPr>
        <w:t>challenges, some of which have been raised by the state-</w:t>
      </w:r>
      <w:r w:rsidR="00141868" w:rsidRPr="00AE34C5">
        <w:rPr>
          <w:rFonts w:cs="Times"/>
          <w:lang w:val="en-GB"/>
        </w:rPr>
        <w:t>of the</w:t>
      </w:r>
      <w:r w:rsidR="003907B3" w:rsidRPr="00AE34C5">
        <w:rPr>
          <w:rFonts w:cs="Times"/>
          <w:lang w:val="en-GB"/>
        </w:rPr>
        <w:t xml:space="preserve"> </w:t>
      </w:r>
      <w:r w:rsidRPr="00AE34C5">
        <w:rPr>
          <w:rFonts w:cs="Times"/>
          <w:lang w:val="en-GB"/>
        </w:rPr>
        <w:t>art distributed controller platforms discussed in Sections</w:t>
      </w:r>
      <w:r w:rsidR="003907B3" w:rsidRPr="00AE34C5">
        <w:rPr>
          <w:rFonts w:cs="Times"/>
          <w:lang w:val="en-GB"/>
        </w:rPr>
        <w:t xml:space="preserve"> </w:t>
      </w:r>
      <w:r w:rsidRPr="00AE34C5">
        <w:rPr>
          <w:rFonts w:cs="Times"/>
          <w:lang w:val="en-GB"/>
        </w:rPr>
        <w:t>III and IV, but have yet to be fully addressed.</w:t>
      </w:r>
    </w:p>
    <w:p w14:paraId="74AF65FC" w14:textId="050B11B6" w:rsidR="00141868" w:rsidRPr="00AE34C5" w:rsidRDefault="00141868" w:rsidP="000563AA">
      <w:pPr>
        <w:rPr>
          <w:rFonts w:cs="Times"/>
          <w:lang w:val="en-GB"/>
        </w:rPr>
      </w:pPr>
    </w:p>
    <w:p w14:paraId="14B332E2" w14:textId="48B52AC3" w:rsidR="00141868" w:rsidRPr="00AE34C5" w:rsidRDefault="00141868" w:rsidP="000563AA">
      <w:pPr>
        <w:rPr>
          <w:rFonts w:cs="Times"/>
          <w:lang w:val="en-GB"/>
        </w:rPr>
      </w:pPr>
      <w:r w:rsidRPr="00AE34C5">
        <w:rPr>
          <w:rFonts w:cs="Times"/>
          <w:lang w:val="en-GB"/>
        </w:rPr>
        <w:t>Application Plane:</w:t>
      </w:r>
    </w:p>
    <w:p w14:paraId="1C2A0E9B" w14:textId="77777777" w:rsidR="003907B3" w:rsidRPr="00AE34C5" w:rsidRDefault="00141868" w:rsidP="00141868">
      <w:pPr>
        <w:rPr>
          <w:rFonts w:cs="Times"/>
          <w:lang w:val="en-GB"/>
        </w:rPr>
      </w:pPr>
      <w:r w:rsidRPr="00AE34C5">
        <w:rPr>
          <w:rFonts w:cs="Times"/>
          <w:lang w:val="en-GB"/>
        </w:rPr>
        <w:lastRenderedPageBreak/>
        <w:t>The SDN application plane comprises SDN applications</w:t>
      </w:r>
      <w:r w:rsidR="003907B3" w:rsidRPr="00AE34C5">
        <w:rPr>
          <w:rFonts w:cs="Times"/>
          <w:lang w:val="en-GB"/>
        </w:rPr>
        <w:t xml:space="preserve"> </w:t>
      </w:r>
      <w:r w:rsidRPr="00AE34C5">
        <w:rPr>
          <w:rFonts w:cs="Times"/>
          <w:lang w:val="en-GB"/>
        </w:rPr>
        <w:t>which are control programs designed to implement the network</w:t>
      </w:r>
      <w:r w:rsidR="003907B3" w:rsidRPr="00AE34C5">
        <w:rPr>
          <w:rFonts w:cs="Times"/>
          <w:lang w:val="en-GB"/>
        </w:rPr>
        <w:t xml:space="preserve"> </w:t>
      </w:r>
      <w:r w:rsidRPr="00AE34C5">
        <w:rPr>
          <w:rFonts w:cs="Times"/>
          <w:lang w:val="en-GB"/>
        </w:rPr>
        <w:t>control logic and strategies. This higher-level plane</w:t>
      </w:r>
      <w:r w:rsidR="003907B3" w:rsidRPr="00AE34C5">
        <w:rPr>
          <w:rFonts w:cs="Times"/>
          <w:lang w:val="en-GB"/>
        </w:rPr>
        <w:t xml:space="preserve"> </w:t>
      </w:r>
      <w:r w:rsidRPr="00AE34C5">
        <w:rPr>
          <w:rFonts w:cs="Times"/>
          <w:lang w:val="en-GB"/>
        </w:rPr>
        <w:t>interacts with the control plane via an open Northbound API.</w:t>
      </w:r>
      <w:r w:rsidR="003907B3" w:rsidRPr="00AE34C5">
        <w:rPr>
          <w:rFonts w:cs="Times"/>
          <w:lang w:val="en-GB"/>
        </w:rPr>
        <w:t xml:space="preserve"> </w:t>
      </w:r>
      <w:r w:rsidRPr="00AE34C5">
        <w:rPr>
          <w:rFonts w:cs="Times"/>
          <w:lang w:val="en-GB"/>
        </w:rPr>
        <w:t>In doing so, SDN applications communicate their network requirements to the SDN controller which translates them into</w:t>
      </w:r>
      <w:r w:rsidR="003907B3" w:rsidRPr="00AE34C5">
        <w:rPr>
          <w:rFonts w:cs="Times"/>
          <w:lang w:val="en-GB"/>
        </w:rPr>
        <w:t xml:space="preserve"> </w:t>
      </w:r>
      <w:r w:rsidRPr="00AE34C5">
        <w:rPr>
          <w:rFonts w:cs="Times"/>
          <w:lang w:val="en-GB"/>
        </w:rPr>
        <w:t>Southbound-specific commands and forwarding rules dictating</w:t>
      </w:r>
      <w:r w:rsidR="003907B3" w:rsidRPr="00AE34C5">
        <w:rPr>
          <w:rFonts w:cs="Times"/>
          <w:lang w:val="en-GB"/>
        </w:rPr>
        <w:t xml:space="preserve"> </w:t>
      </w:r>
      <w:r w:rsidRPr="00AE34C5">
        <w:rPr>
          <w:rFonts w:cs="Times"/>
          <w:lang w:val="en-GB"/>
        </w:rPr>
        <w:t>the behaviour of the individual data plane devices. Routing,</w:t>
      </w:r>
      <w:r w:rsidR="003907B3" w:rsidRPr="00AE34C5">
        <w:rPr>
          <w:rFonts w:cs="Times"/>
          <w:lang w:val="en-GB"/>
        </w:rPr>
        <w:t xml:space="preserve"> </w:t>
      </w:r>
      <w:r w:rsidRPr="00AE34C5">
        <w:rPr>
          <w:rFonts w:cs="Times"/>
          <w:lang w:val="en-GB"/>
        </w:rPr>
        <w:t>Traffic Engineering (TE), firewalls and load balancing are</w:t>
      </w:r>
      <w:r w:rsidR="003907B3" w:rsidRPr="00AE34C5">
        <w:rPr>
          <w:rFonts w:cs="Times"/>
          <w:lang w:val="en-GB"/>
        </w:rPr>
        <w:t xml:space="preserve"> </w:t>
      </w:r>
      <w:r w:rsidRPr="00AE34C5">
        <w:rPr>
          <w:rFonts w:cs="Times"/>
          <w:lang w:val="en-GB"/>
        </w:rPr>
        <w:t>typical examples of common SDN applications running on</w:t>
      </w:r>
      <w:r w:rsidR="003907B3" w:rsidRPr="00AE34C5">
        <w:rPr>
          <w:rFonts w:cs="Times"/>
          <w:lang w:val="en-GB"/>
        </w:rPr>
        <w:t xml:space="preserve"> </w:t>
      </w:r>
      <w:r w:rsidRPr="00AE34C5">
        <w:rPr>
          <w:rFonts w:cs="Times"/>
          <w:lang w:val="en-GB"/>
        </w:rPr>
        <w:t>top of existing controller platforms.</w:t>
      </w:r>
      <w:r w:rsidR="003907B3" w:rsidRPr="00AE34C5">
        <w:rPr>
          <w:rFonts w:cs="Times"/>
          <w:lang w:val="en-GB"/>
        </w:rPr>
        <w:t xml:space="preserve"> </w:t>
      </w:r>
      <w:r w:rsidRPr="00AE34C5">
        <w:rPr>
          <w:rFonts w:cs="Times"/>
          <w:lang w:val="en-GB"/>
        </w:rPr>
        <w:t>In the context of SDN, applications leverage the decoupling</w:t>
      </w:r>
      <w:r w:rsidR="003907B3" w:rsidRPr="00AE34C5">
        <w:rPr>
          <w:rFonts w:cs="Times"/>
          <w:lang w:val="en-GB"/>
        </w:rPr>
        <w:t xml:space="preserve"> </w:t>
      </w:r>
      <w:r w:rsidRPr="00AE34C5">
        <w:rPr>
          <w:rFonts w:cs="Times"/>
          <w:lang w:val="en-GB"/>
        </w:rPr>
        <w:t>of the application logic from the network hardware along with</w:t>
      </w:r>
      <w:r w:rsidR="003907B3" w:rsidRPr="00AE34C5">
        <w:rPr>
          <w:rFonts w:cs="Times"/>
          <w:lang w:val="en-GB"/>
        </w:rPr>
        <w:t xml:space="preserve"> </w:t>
      </w:r>
      <w:r w:rsidRPr="00AE34C5">
        <w:rPr>
          <w:rFonts w:cs="Times"/>
          <w:lang w:val="en-GB"/>
        </w:rPr>
        <w:t>the logical centralization of the network control, to directly express</w:t>
      </w:r>
      <w:r w:rsidR="003907B3" w:rsidRPr="00AE34C5">
        <w:rPr>
          <w:rFonts w:cs="Times"/>
          <w:lang w:val="en-GB"/>
        </w:rPr>
        <w:t xml:space="preserve"> </w:t>
      </w:r>
      <w:r w:rsidRPr="00AE34C5">
        <w:rPr>
          <w:rFonts w:cs="Times"/>
          <w:lang w:val="en-GB"/>
        </w:rPr>
        <w:t>the desired goals and policies in a centralized high-level</w:t>
      </w:r>
      <w:r w:rsidR="003907B3" w:rsidRPr="00AE34C5">
        <w:rPr>
          <w:rFonts w:cs="Times"/>
          <w:lang w:val="en-GB"/>
        </w:rPr>
        <w:t xml:space="preserve"> </w:t>
      </w:r>
      <w:r w:rsidRPr="00AE34C5">
        <w:rPr>
          <w:rFonts w:cs="Times"/>
          <w:lang w:val="en-GB"/>
        </w:rPr>
        <w:t>manner without being tied to the implementation and state distribution</w:t>
      </w:r>
      <w:r w:rsidR="003907B3" w:rsidRPr="00AE34C5">
        <w:rPr>
          <w:rFonts w:cs="Times"/>
          <w:lang w:val="en-GB"/>
        </w:rPr>
        <w:t xml:space="preserve"> </w:t>
      </w:r>
      <w:r w:rsidRPr="00AE34C5">
        <w:rPr>
          <w:rFonts w:cs="Times"/>
          <w:lang w:val="en-GB"/>
        </w:rPr>
        <w:t>details of the underlying networking infrastructure.</w:t>
      </w:r>
      <w:r w:rsidR="003907B3" w:rsidRPr="00AE34C5">
        <w:rPr>
          <w:rFonts w:cs="Times"/>
          <w:lang w:val="en-GB"/>
        </w:rPr>
        <w:t xml:space="preserve"> </w:t>
      </w:r>
    </w:p>
    <w:p w14:paraId="32560A69" w14:textId="51AD7329" w:rsidR="00141868" w:rsidRPr="00AE34C5" w:rsidRDefault="00141868" w:rsidP="00141868">
      <w:pPr>
        <w:rPr>
          <w:rFonts w:cs="Times"/>
          <w:lang w:val="en-GB"/>
        </w:rPr>
      </w:pPr>
      <w:r w:rsidRPr="00AE34C5">
        <w:rPr>
          <w:rFonts w:cs="Times"/>
          <w:lang w:val="en-GB"/>
        </w:rPr>
        <w:t>Concurrently, SDN applications make use of the abstracted</w:t>
      </w:r>
      <w:r w:rsidR="003907B3" w:rsidRPr="00AE34C5">
        <w:rPr>
          <w:rFonts w:cs="Times"/>
          <w:lang w:val="en-GB"/>
        </w:rPr>
        <w:t xml:space="preserve"> </w:t>
      </w:r>
      <w:r w:rsidRPr="00AE34C5">
        <w:rPr>
          <w:rFonts w:cs="Times"/>
          <w:lang w:val="en-GB"/>
        </w:rPr>
        <w:t>network view exposed through the Northbound interface to</w:t>
      </w:r>
      <w:r w:rsidR="003907B3" w:rsidRPr="00AE34C5">
        <w:rPr>
          <w:rFonts w:cs="Times"/>
          <w:lang w:val="en-GB"/>
        </w:rPr>
        <w:t xml:space="preserve"> </w:t>
      </w:r>
      <w:r w:rsidRPr="00AE34C5">
        <w:rPr>
          <w:rFonts w:cs="Times"/>
          <w:lang w:val="en-GB"/>
        </w:rPr>
        <w:t>consume the network services and functions provided by the</w:t>
      </w:r>
      <w:r w:rsidR="003907B3" w:rsidRPr="00AE34C5">
        <w:rPr>
          <w:rFonts w:cs="Times"/>
          <w:lang w:val="en-GB"/>
        </w:rPr>
        <w:t xml:space="preserve"> </w:t>
      </w:r>
      <w:r w:rsidRPr="00AE34C5">
        <w:rPr>
          <w:rFonts w:cs="Times"/>
          <w:lang w:val="en-GB"/>
        </w:rPr>
        <w:t>control plane according to their specific purposes.</w:t>
      </w:r>
      <w:r w:rsidR="003907B3" w:rsidRPr="00AE34C5">
        <w:rPr>
          <w:rFonts w:cs="Times"/>
          <w:lang w:val="en-GB"/>
        </w:rPr>
        <w:t xml:space="preserve"> </w:t>
      </w:r>
      <w:r w:rsidRPr="00AE34C5">
        <w:rPr>
          <w:rFonts w:cs="Times"/>
          <w:lang w:val="en-GB"/>
        </w:rPr>
        <w:t>That being said, the Northbound API implemented by SDN</w:t>
      </w:r>
      <w:r w:rsidR="003907B3" w:rsidRPr="00AE34C5">
        <w:rPr>
          <w:rFonts w:cs="Times"/>
          <w:lang w:val="en-GB"/>
        </w:rPr>
        <w:t xml:space="preserve"> </w:t>
      </w:r>
      <w:r w:rsidRPr="00AE34C5">
        <w:rPr>
          <w:rFonts w:cs="Times"/>
          <w:lang w:val="en-GB"/>
        </w:rPr>
        <w:t>controllers can be regarded as a network abstraction interface</w:t>
      </w:r>
      <w:r w:rsidR="003907B3" w:rsidRPr="00AE34C5">
        <w:rPr>
          <w:rFonts w:cs="Times"/>
          <w:lang w:val="en-GB"/>
        </w:rPr>
        <w:t xml:space="preserve"> </w:t>
      </w:r>
      <w:r w:rsidRPr="00AE34C5">
        <w:rPr>
          <w:rFonts w:cs="Times"/>
          <w:lang w:val="en-GB"/>
        </w:rPr>
        <w:t>to applications, easing network programmability, simplifying</w:t>
      </w:r>
      <w:r w:rsidR="003907B3" w:rsidRPr="00AE34C5">
        <w:rPr>
          <w:rFonts w:cs="Times"/>
          <w:lang w:val="en-GB"/>
        </w:rPr>
        <w:t xml:space="preserve"> </w:t>
      </w:r>
      <w:r w:rsidRPr="00AE34C5">
        <w:rPr>
          <w:rFonts w:cs="Times"/>
          <w:lang w:val="en-GB"/>
        </w:rPr>
        <w:t>control and management tasks and allowing for innovation. In</w:t>
      </w:r>
      <w:r w:rsidR="003907B3" w:rsidRPr="00AE34C5">
        <w:rPr>
          <w:rFonts w:cs="Times"/>
          <w:lang w:val="en-GB"/>
        </w:rPr>
        <w:t xml:space="preserve"> </w:t>
      </w:r>
      <w:r w:rsidRPr="00AE34C5">
        <w:rPr>
          <w:rFonts w:cs="Times"/>
          <w:lang w:val="en-GB"/>
        </w:rPr>
        <w:t>contrast to the Southbound API, the Northbound API is not</w:t>
      </w:r>
      <w:r w:rsidR="003907B3" w:rsidRPr="00AE34C5">
        <w:rPr>
          <w:rFonts w:cs="Times"/>
          <w:lang w:val="en-GB"/>
        </w:rPr>
        <w:t xml:space="preserve"> </w:t>
      </w:r>
      <w:r w:rsidRPr="00AE34C5">
        <w:rPr>
          <w:rFonts w:cs="Times"/>
          <w:lang w:val="en-GB"/>
        </w:rPr>
        <w:t>supported by an accepted standard.</w:t>
      </w:r>
      <w:r w:rsidR="003907B3" w:rsidRPr="00AE34C5">
        <w:rPr>
          <w:rFonts w:cs="Times"/>
          <w:lang w:val="en-GB"/>
        </w:rPr>
        <w:t xml:space="preserve"> </w:t>
      </w:r>
      <w:r w:rsidRPr="00AE34C5">
        <w:rPr>
          <w:rFonts w:cs="Times"/>
          <w:lang w:val="en-GB"/>
        </w:rPr>
        <w:t>Despite the broad variety of Northbound APIs adopted by the</w:t>
      </w:r>
      <w:r w:rsidR="003907B3" w:rsidRPr="00AE34C5">
        <w:rPr>
          <w:rFonts w:cs="Times"/>
          <w:lang w:val="en-GB"/>
        </w:rPr>
        <w:t xml:space="preserve"> </w:t>
      </w:r>
      <w:r w:rsidRPr="00AE34C5">
        <w:rPr>
          <w:rFonts w:cs="Times"/>
          <w:lang w:val="en-GB"/>
        </w:rPr>
        <w:t>SDN community (see Figure 2), we can classify them into two</w:t>
      </w:r>
      <w:r w:rsidR="003907B3" w:rsidRPr="00AE34C5">
        <w:rPr>
          <w:rFonts w:cs="Times"/>
          <w:lang w:val="en-GB"/>
        </w:rPr>
        <w:t xml:space="preserve"> </w:t>
      </w:r>
      <w:r w:rsidRPr="00AE34C5">
        <w:rPr>
          <w:rFonts w:cs="Times"/>
          <w:lang w:val="en-GB"/>
        </w:rPr>
        <w:t>main categories:</w:t>
      </w:r>
    </w:p>
    <w:p w14:paraId="1D72A363" w14:textId="67FEB591" w:rsidR="003907B3" w:rsidRPr="00AE34C5" w:rsidRDefault="00141868" w:rsidP="00F504D6">
      <w:pPr>
        <w:pStyle w:val="ListParagraph"/>
        <w:numPr>
          <w:ilvl w:val="0"/>
          <w:numId w:val="42"/>
        </w:numPr>
        <w:rPr>
          <w:rFonts w:cs="Times"/>
          <w:lang w:val="en-GB"/>
        </w:rPr>
      </w:pPr>
      <w:r w:rsidRPr="00AE34C5">
        <w:rPr>
          <w:rFonts w:cs="Times"/>
          <w:lang w:val="en-GB"/>
        </w:rPr>
        <w:t>The first set involves simple and primitive APIs that are</w:t>
      </w:r>
      <w:r w:rsidR="003907B3" w:rsidRPr="00AE34C5">
        <w:rPr>
          <w:rFonts w:cs="Times"/>
          <w:lang w:val="en-GB"/>
        </w:rPr>
        <w:t xml:space="preserve"> </w:t>
      </w:r>
      <w:r w:rsidRPr="00AE34C5">
        <w:rPr>
          <w:rFonts w:cs="Times"/>
          <w:lang w:val="en-GB"/>
        </w:rPr>
        <w:t>directly linked to the internal services of the controller</w:t>
      </w:r>
      <w:r w:rsidR="003907B3" w:rsidRPr="00AE34C5">
        <w:rPr>
          <w:rFonts w:cs="Times"/>
          <w:lang w:val="en-GB"/>
        </w:rPr>
        <w:t xml:space="preserve"> </w:t>
      </w:r>
      <w:r w:rsidRPr="00AE34C5">
        <w:rPr>
          <w:rFonts w:cs="Times"/>
          <w:lang w:val="en-GB"/>
        </w:rPr>
        <w:t>platform. These implementations include</w:t>
      </w:r>
      <w:r w:rsidR="003907B3" w:rsidRPr="00AE34C5">
        <w:rPr>
          <w:rFonts w:cs="Times"/>
          <w:lang w:val="en-GB"/>
        </w:rPr>
        <w:t>:</w:t>
      </w:r>
    </w:p>
    <w:p w14:paraId="64A3174C" w14:textId="171D3D8E" w:rsidR="00141868" w:rsidRPr="00AE34C5" w:rsidRDefault="00141868" w:rsidP="00141868">
      <w:pPr>
        <w:pStyle w:val="ListParagraph"/>
        <w:numPr>
          <w:ilvl w:val="2"/>
          <w:numId w:val="40"/>
        </w:numPr>
        <w:rPr>
          <w:rFonts w:cs="Times"/>
          <w:lang w:val="en-GB"/>
        </w:rPr>
      </w:pPr>
      <w:r w:rsidRPr="00AE34C5">
        <w:rPr>
          <w:rFonts w:cs="Times"/>
          <w:lang w:val="en-GB"/>
        </w:rPr>
        <w:t>Low-level ad-hoc APIs that are proprietary and</w:t>
      </w:r>
      <w:r w:rsidR="003907B3" w:rsidRPr="00AE34C5">
        <w:rPr>
          <w:rFonts w:cs="Times"/>
          <w:lang w:val="en-GB"/>
        </w:rPr>
        <w:t xml:space="preserve"> </w:t>
      </w:r>
      <w:r w:rsidRPr="00AE34C5">
        <w:rPr>
          <w:rFonts w:cs="Times"/>
          <w:lang w:val="en-GB"/>
        </w:rPr>
        <w:t>tightly dependent on the controller platform. Such</w:t>
      </w:r>
      <w:r w:rsidR="003907B3" w:rsidRPr="00AE34C5">
        <w:rPr>
          <w:rFonts w:cs="Times"/>
          <w:lang w:val="en-GB"/>
        </w:rPr>
        <w:t xml:space="preserve"> </w:t>
      </w:r>
      <w:r w:rsidRPr="00AE34C5">
        <w:rPr>
          <w:rFonts w:cs="Times"/>
          <w:lang w:val="en-GB"/>
        </w:rPr>
        <w:t>APIs are not considered as high-level abstractions</w:t>
      </w:r>
      <w:r w:rsidR="003907B3" w:rsidRPr="00AE34C5">
        <w:rPr>
          <w:rFonts w:cs="Times"/>
          <w:lang w:val="en-GB"/>
        </w:rPr>
        <w:t xml:space="preserve"> </w:t>
      </w:r>
      <w:r w:rsidRPr="00AE34C5">
        <w:rPr>
          <w:rFonts w:cs="Times"/>
          <w:lang w:val="en-GB"/>
        </w:rPr>
        <w:t>as they allow developers to directly implement</w:t>
      </w:r>
      <w:r w:rsidR="00F504D6" w:rsidRPr="00AE34C5">
        <w:rPr>
          <w:rFonts w:cs="Times"/>
          <w:lang w:val="en-GB"/>
        </w:rPr>
        <w:t xml:space="preserve"> </w:t>
      </w:r>
      <w:r w:rsidRPr="00AE34C5">
        <w:rPr>
          <w:rFonts w:cs="Times"/>
          <w:lang w:val="en-GB"/>
        </w:rPr>
        <w:t>applications within the controller in a low-level</w:t>
      </w:r>
      <w:r w:rsidR="00F504D6" w:rsidRPr="00AE34C5">
        <w:rPr>
          <w:rFonts w:cs="Times"/>
          <w:lang w:val="en-GB"/>
        </w:rPr>
        <w:t xml:space="preserve"> </w:t>
      </w:r>
      <w:r w:rsidRPr="00AE34C5">
        <w:rPr>
          <w:rFonts w:cs="Times"/>
          <w:lang w:val="en-GB"/>
        </w:rPr>
        <w:t>manner. Deployed internally, these applications are</w:t>
      </w:r>
      <w:r w:rsidR="00F504D6" w:rsidRPr="00AE34C5">
        <w:rPr>
          <w:rFonts w:cs="Times"/>
          <w:lang w:val="en-GB"/>
        </w:rPr>
        <w:t xml:space="preserve"> </w:t>
      </w:r>
      <w:r w:rsidRPr="00AE34C5">
        <w:rPr>
          <w:rFonts w:cs="Times"/>
          <w:lang w:val="en-GB"/>
        </w:rPr>
        <w:t>tightly coupled with the controller and written in its</w:t>
      </w:r>
      <w:r w:rsidR="00F504D6" w:rsidRPr="00AE34C5">
        <w:rPr>
          <w:rFonts w:cs="Times"/>
          <w:lang w:val="en-GB"/>
        </w:rPr>
        <w:t xml:space="preserve"> </w:t>
      </w:r>
      <w:r w:rsidRPr="00AE34C5">
        <w:rPr>
          <w:rFonts w:cs="Times"/>
          <w:lang w:val="en-GB"/>
        </w:rPr>
        <w:t>native general-purpose language. NOX in C++ and</w:t>
      </w:r>
      <w:r w:rsidR="00F504D6" w:rsidRPr="00AE34C5">
        <w:rPr>
          <w:rFonts w:cs="Times"/>
          <w:lang w:val="en-GB"/>
        </w:rPr>
        <w:t xml:space="preserve"> </w:t>
      </w:r>
      <w:r w:rsidRPr="00AE34C5">
        <w:rPr>
          <w:rFonts w:cs="Times"/>
          <w:lang w:val="en-GB"/>
        </w:rPr>
        <w:t>POX in Python are typical examples of controllers</w:t>
      </w:r>
      <w:r w:rsidR="00F504D6" w:rsidRPr="00AE34C5">
        <w:rPr>
          <w:rFonts w:cs="Times"/>
          <w:lang w:val="en-GB"/>
        </w:rPr>
        <w:t xml:space="preserve"> </w:t>
      </w:r>
      <w:r w:rsidRPr="00AE34C5">
        <w:rPr>
          <w:rFonts w:cs="Times"/>
          <w:lang w:val="en-GB"/>
        </w:rPr>
        <w:t>that use their own basic sets of APIs.</w:t>
      </w:r>
    </w:p>
    <w:p w14:paraId="1956DAD4" w14:textId="42847604" w:rsidR="00141868" w:rsidRPr="00AE34C5" w:rsidRDefault="00141868" w:rsidP="00F504D6">
      <w:pPr>
        <w:pStyle w:val="ListParagraph"/>
        <w:numPr>
          <w:ilvl w:val="2"/>
          <w:numId w:val="41"/>
        </w:numPr>
        <w:rPr>
          <w:rFonts w:cs="Times"/>
          <w:lang w:val="en-GB"/>
        </w:rPr>
      </w:pPr>
      <w:r w:rsidRPr="00AE34C5">
        <w:rPr>
          <w:rFonts w:cs="Times"/>
          <w:lang w:val="en-GB"/>
        </w:rPr>
        <w:t>APIs based on Web services such as the widely-used</w:t>
      </w:r>
      <w:r w:rsidR="00F504D6" w:rsidRPr="00AE34C5">
        <w:rPr>
          <w:rFonts w:cs="Times"/>
          <w:lang w:val="en-GB"/>
        </w:rPr>
        <w:t xml:space="preserve"> </w:t>
      </w:r>
      <w:r w:rsidRPr="00AE34C5">
        <w:rPr>
          <w:rFonts w:cs="Times"/>
          <w:lang w:val="en-GB"/>
        </w:rPr>
        <w:t>REST API. This group of programming interfaces</w:t>
      </w:r>
      <w:r w:rsidR="00F504D6" w:rsidRPr="00AE34C5">
        <w:rPr>
          <w:rFonts w:cs="Times"/>
          <w:lang w:val="en-GB"/>
        </w:rPr>
        <w:t xml:space="preserve"> </w:t>
      </w:r>
      <w:r w:rsidRPr="00AE34C5">
        <w:rPr>
          <w:rFonts w:cs="Times"/>
          <w:lang w:val="en-GB"/>
        </w:rPr>
        <w:t>enables independent external applications (Clients)</w:t>
      </w:r>
      <w:r w:rsidR="00F504D6" w:rsidRPr="00AE34C5">
        <w:rPr>
          <w:rFonts w:cs="Times"/>
          <w:lang w:val="en-GB"/>
        </w:rPr>
        <w:t xml:space="preserve"> </w:t>
      </w:r>
      <w:r w:rsidRPr="00AE34C5">
        <w:rPr>
          <w:rFonts w:cs="Times"/>
          <w:lang w:val="en-GB"/>
        </w:rPr>
        <w:t>to access the functions and services of the SDN</w:t>
      </w:r>
      <w:r w:rsidR="00F504D6" w:rsidRPr="00AE34C5">
        <w:rPr>
          <w:rFonts w:cs="Times"/>
          <w:lang w:val="en-GB"/>
        </w:rPr>
        <w:t xml:space="preserve"> </w:t>
      </w:r>
      <w:r w:rsidRPr="00AE34C5">
        <w:rPr>
          <w:rFonts w:cs="Times"/>
          <w:lang w:val="en-GB"/>
        </w:rPr>
        <w:t>controller (Server). These applications can be written</w:t>
      </w:r>
      <w:r w:rsidR="00F504D6" w:rsidRPr="00AE34C5">
        <w:rPr>
          <w:rFonts w:cs="Times"/>
          <w:lang w:val="en-GB"/>
        </w:rPr>
        <w:t xml:space="preserve"> </w:t>
      </w:r>
      <w:r w:rsidRPr="00AE34C5">
        <w:rPr>
          <w:rFonts w:cs="Times"/>
          <w:lang w:val="en-GB"/>
        </w:rPr>
        <w:t>in any programming language and are not run inside</w:t>
      </w:r>
      <w:r w:rsidR="00F504D6" w:rsidRPr="00AE34C5">
        <w:rPr>
          <w:rFonts w:cs="Times"/>
          <w:lang w:val="en-GB"/>
        </w:rPr>
        <w:t xml:space="preserve"> </w:t>
      </w:r>
      <w:r w:rsidRPr="00AE34C5">
        <w:rPr>
          <w:rFonts w:cs="Times"/>
          <w:lang w:val="en-GB"/>
        </w:rPr>
        <w:t>the bundle hosting the controller software. Floodlight</w:t>
      </w:r>
      <w:r w:rsidR="00F504D6" w:rsidRPr="00AE34C5">
        <w:rPr>
          <w:rFonts w:cs="Times"/>
          <w:lang w:val="en-GB"/>
        </w:rPr>
        <w:t xml:space="preserve"> </w:t>
      </w:r>
      <w:r w:rsidRPr="00AE34C5">
        <w:rPr>
          <w:rFonts w:cs="Times"/>
          <w:lang w:val="en-GB"/>
        </w:rPr>
        <w:t>is an example of an SDN controller that adopts an</w:t>
      </w:r>
      <w:r w:rsidR="00F504D6" w:rsidRPr="00AE34C5">
        <w:rPr>
          <w:rFonts w:cs="Times"/>
          <w:lang w:val="en-GB"/>
        </w:rPr>
        <w:t xml:space="preserve"> </w:t>
      </w:r>
      <w:r w:rsidRPr="00AE34C5">
        <w:rPr>
          <w:rFonts w:cs="Times"/>
          <w:lang w:val="en-GB"/>
        </w:rPr>
        <w:t>embedded Northbound API based on REST.</w:t>
      </w:r>
    </w:p>
    <w:p w14:paraId="69365EDE" w14:textId="7E117192" w:rsidR="00141868" w:rsidRPr="00AE34C5" w:rsidRDefault="00141868" w:rsidP="00F504D6">
      <w:pPr>
        <w:pStyle w:val="ListParagraph"/>
        <w:numPr>
          <w:ilvl w:val="0"/>
          <w:numId w:val="41"/>
        </w:numPr>
        <w:rPr>
          <w:rFonts w:cs="Times"/>
          <w:lang w:val="en-GB"/>
        </w:rPr>
      </w:pPr>
      <w:r w:rsidRPr="00AE34C5">
        <w:rPr>
          <w:rFonts w:cs="Times"/>
          <w:lang w:val="en-GB"/>
        </w:rPr>
        <w:t>The second category contains higher level APIs that</w:t>
      </w:r>
      <w:r w:rsidR="00F504D6" w:rsidRPr="00AE34C5">
        <w:rPr>
          <w:rFonts w:cs="Times"/>
          <w:lang w:val="en-GB"/>
        </w:rPr>
        <w:t xml:space="preserve"> </w:t>
      </w:r>
      <w:r w:rsidRPr="00AE34C5">
        <w:rPr>
          <w:rFonts w:cs="Times"/>
          <w:lang w:val="en-GB"/>
        </w:rPr>
        <w:t>rely on domain-specific programming languages such as</w:t>
      </w:r>
      <w:r w:rsidR="00F504D6" w:rsidRPr="00AE34C5">
        <w:rPr>
          <w:rFonts w:cs="Times"/>
          <w:lang w:val="en-GB"/>
        </w:rPr>
        <w:t xml:space="preserve"> </w:t>
      </w:r>
      <w:r w:rsidRPr="00AE34C5">
        <w:rPr>
          <w:rFonts w:cs="Times"/>
          <w:lang w:val="en-GB"/>
        </w:rPr>
        <w:t xml:space="preserve">Frenetic [41], </w:t>
      </w:r>
      <w:proofErr w:type="spellStart"/>
      <w:r w:rsidRPr="00AE34C5">
        <w:rPr>
          <w:rFonts w:cs="Times"/>
          <w:lang w:val="en-GB"/>
        </w:rPr>
        <w:t>Procera</w:t>
      </w:r>
      <w:proofErr w:type="spellEnd"/>
      <w:r w:rsidRPr="00AE34C5">
        <w:rPr>
          <w:rFonts w:cs="Times"/>
          <w:lang w:val="en-GB"/>
        </w:rPr>
        <w:t xml:space="preserve"> [42] and Pyretic [43] as an indirect</w:t>
      </w:r>
      <w:r w:rsidR="00F504D6" w:rsidRPr="00AE34C5">
        <w:rPr>
          <w:rFonts w:cs="Times"/>
          <w:lang w:val="en-GB"/>
        </w:rPr>
        <w:t xml:space="preserve"> </w:t>
      </w:r>
      <w:r w:rsidRPr="00AE34C5">
        <w:rPr>
          <w:rFonts w:cs="Times"/>
          <w:lang w:val="en-GB"/>
        </w:rPr>
        <w:t>way for applications to interact with the controller. These</w:t>
      </w:r>
      <w:r w:rsidR="00F504D6" w:rsidRPr="00AE34C5">
        <w:rPr>
          <w:rFonts w:cs="Times"/>
          <w:lang w:val="en-GB"/>
        </w:rPr>
        <w:t xml:space="preserve"> </w:t>
      </w:r>
      <w:r w:rsidRPr="00AE34C5">
        <w:rPr>
          <w:rFonts w:cs="Times"/>
          <w:lang w:val="en-GB"/>
        </w:rPr>
        <w:t>APIs are designed to raise the level of abstraction in order</w:t>
      </w:r>
      <w:r w:rsidR="00F504D6" w:rsidRPr="00AE34C5">
        <w:rPr>
          <w:rFonts w:cs="Times"/>
          <w:lang w:val="en-GB"/>
        </w:rPr>
        <w:t xml:space="preserve"> </w:t>
      </w:r>
      <w:r w:rsidRPr="00AE34C5">
        <w:rPr>
          <w:rFonts w:cs="Times"/>
          <w:lang w:val="en-GB"/>
        </w:rPr>
        <w:t>to allow for the flexible development of applications and</w:t>
      </w:r>
      <w:r w:rsidR="00F504D6" w:rsidRPr="00AE34C5">
        <w:rPr>
          <w:rFonts w:cs="Times"/>
          <w:lang w:val="en-GB"/>
        </w:rPr>
        <w:t xml:space="preserve"> </w:t>
      </w:r>
      <w:r w:rsidRPr="00AE34C5">
        <w:rPr>
          <w:rFonts w:cs="Times"/>
          <w:lang w:val="en-GB"/>
        </w:rPr>
        <w:t>for the specification of high-level network policies.</w:t>
      </w:r>
    </w:p>
    <w:p w14:paraId="6F8EC8EF" w14:textId="182A5DEC" w:rsidR="003B0752" w:rsidRPr="00AE34C5" w:rsidRDefault="003B0752" w:rsidP="003B0752">
      <w:pPr>
        <w:pStyle w:val="Heading2"/>
        <w:rPr>
          <w:rFonts w:cs="Times"/>
          <w:lang w:val="en-GB"/>
        </w:rPr>
      </w:pPr>
      <w:bookmarkStart w:id="17" w:name="_Toc108739176"/>
      <w:bookmarkStart w:id="18" w:name="_Toc113752299"/>
      <w:r w:rsidRPr="00AE34C5">
        <w:rPr>
          <w:rFonts w:cs="Times"/>
          <w:lang w:val="en-GB"/>
        </w:rPr>
        <w:t>SDN Controllers</w:t>
      </w:r>
      <w:bookmarkEnd w:id="17"/>
      <w:bookmarkEnd w:id="18"/>
    </w:p>
    <w:p w14:paraId="3F2CF3A2" w14:textId="4D2D1C7A" w:rsidR="00596707" w:rsidRPr="00AE34C5" w:rsidRDefault="00596707" w:rsidP="00596707">
      <w:pPr>
        <w:rPr>
          <w:lang w:val="en-GB"/>
        </w:rPr>
      </w:pPr>
      <w:r w:rsidRPr="00AE34C5">
        <w:rPr>
          <w:lang w:val="en-GB"/>
        </w:rPr>
        <w:t>Distributed SDN Control: Survey, Taxonomy and Challenges</w:t>
      </w:r>
      <w:sdt>
        <w:sdtPr>
          <w:rPr>
            <w:lang w:val="en-GB"/>
          </w:rPr>
          <w:id w:val="1094063375"/>
          <w:citation/>
        </w:sdtPr>
        <w:sdtContent>
          <w:r w:rsidR="00F708F4" w:rsidRPr="00AE34C5">
            <w:rPr>
              <w:lang w:val="en-GB"/>
            </w:rPr>
            <w:fldChar w:fldCharType="begin"/>
          </w:r>
          <w:r w:rsidR="00F708F4" w:rsidRPr="00AE34C5">
            <w:rPr>
              <w:lang w:val="en-GB"/>
            </w:rPr>
            <w:instrText xml:space="preserve"> CITATION Ban17 \l 1033 </w:instrText>
          </w:r>
          <w:r w:rsidR="00F708F4" w:rsidRPr="00AE34C5">
            <w:rPr>
              <w:lang w:val="en-GB"/>
            </w:rPr>
            <w:fldChar w:fldCharType="separate"/>
          </w:r>
          <w:r w:rsidR="00F708F4" w:rsidRPr="00AE34C5">
            <w:rPr>
              <w:lang w:val="en-GB"/>
            </w:rPr>
            <w:t xml:space="preserve"> [1]</w:t>
          </w:r>
          <w:r w:rsidR="00F708F4" w:rsidRPr="00AE34C5">
            <w:rPr>
              <w:lang w:val="en-GB"/>
            </w:rPr>
            <w:fldChar w:fldCharType="end"/>
          </w:r>
        </w:sdtContent>
      </w:sdt>
    </w:p>
    <w:p w14:paraId="56AA4445" w14:textId="120E53E6" w:rsidR="002C79D7" w:rsidRPr="00AE34C5" w:rsidRDefault="002C79D7" w:rsidP="00596707">
      <w:pPr>
        <w:rPr>
          <w:lang w:val="en-GB"/>
        </w:rPr>
      </w:pPr>
      <w:r w:rsidRPr="00AE34C5">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AE34C5" w:rsidRDefault="007713E8" w:rsidP="00596707">
      <w:pPr>
        <w:rPr>
          <w:lang w:val="en-GB"/>
        </w:rPr>
      </w:pPr>
    </w:p>
    <w:p w14:paraId="061CA8BF" w14:textId="6B354807" w:rsidR="007713E8" w:rsidRPr="00AE34C5" w:rsidRDefault="007713E8" w:rsidP="007713E8">
      <w:pPr>
        <w:rPr>
          <w:lang w:val="en-GB"/>
        </w:rPr>
      </w:pPr>
      <w:r w:rsidRPr="00AE34C5">
        <w:rPr>
          <w:lang w:val="en-GB"/>
        </w:rPr>
        <w:lastRenderedPageBreak/>
        <w:t>Despite the undeniable strengths of SDN, there have always</w:t>
      </w:r>
      <w:r w:rsidR="001A1047" w:rsidRPr="00AE34C5">
        <w:rPr>
          <w:lang w:val="en-GB"/>
        </w:rPr>
        <w:t xml:space="preserve"> </w:t>
      </w:r>
      <w:r w:rsidRPr="00AE34C5">
        <w:rPr>
          <w:lang w:val="en-GB"/>
        </w:rPr>
        <w:t>been serious concerns about the ability to extend SDN to largescale</w:t>
      </w:r>
      <w:r w:rsidR="001A1047" w:rsidRPr="00AE34C5">
        <w:rPr>
          <w:lang w:val="en-GB"/>
        </w:rPr>
        <w:t xml:space="preserve"> </w:t>
      </w:r>
      <w:r w:rsidRPr="00AE34C5">
        <w:rPr>
          <w:lang w:val="en-GB"/>
        </w:rPr>
        <w:t>networks.</w:t>
      </w:r>
      <w:r w:rsidR="001A1047" w:rsidRPr="00AE34C5">
        <w:rPr>
          <w:lang w:val="en-GB"/>
        </w:rPr>
        <w:t xml:space="preserve"> </w:t>
      </w:r>
      <w:r w:rsidRPr="00AE34C5">
        <w:rPr>
          <w:lang w:val="en-GB"/>
        </w:rPr>
        <w:t>Some argue that these scalability limits are basically linke</w:t>
      </w:r>
      <w:r w:rsidR="001A1047" w:rsidRPr="00AE34C5">
        <w:rPr>
          <w:lang w:val="en-GB"/>
        </w:rPr>
        <w:t xml:space="preserve">d </w:t>
      </w:r>
      <w:r w:rsidRPr="00AE34C5">
        <w:rPr>
          <w:lang w:val="en-GB"/>
        </w:rPr>
        <w:t>to the protocol standards being used for the implementation</w:t>
      </w:r>
      <w:r w:rsidR="001A1047" w:rsidRPr="00AE34C5">
        <w:rPr>
          <w:lang w:val="en-GB"/>
        </w:rPr>
        <w:t xml:space="preserve"> </w:t>
      </w:r>
      <w:r w:rsidRPr="00AE34C5">
        <w:rPr>
          <w:lang w:val="en-GB"/>
        </w:rPr>
        <w:t>of SDN. OpenFlow [24] in particular, although recognized as</w:t>
      </w:r>
      <w:r w:rsidR="001A1047" w:rsidRPr="00AE34C5">
        <w:rPr>
          <w:lang w:val="en-GB"/>
        </w:rPr>
        <w:t xml:space="preserve"> </w:t>
      </w:r>
      <w:r w:rsidRPr="00AE34C5">
        <w:rPr>
          <w:lang w:val="en-GB"/>
        </w:rPr>
        <w:t>a leading and widely-deployed SDN Southbound technology,</w:t>
      </w:r>
      <w:r w:rsidR="001A1047" w:rsidRPr="00AE34C5">
        <w:rPr>
          <w:lang w:val="en-GB"/>
        </w:rPr>
        <w:t xml:space="preserve"> </w:t>
      </w:r>
      <w:r w:rsidRPr="00AE34C5">
        <w:rPr>
          <w:lang w:val="en-GB"/>
        </w:rPr>
        <w:t>is currently being rethought for potentially causing excessive</w:t>
      </w:r>
      <w:r w:rsidR="001A1047" w:rsidRPr="00AE34C5">
        <w:rPr>
          <w:lang w:val="en-GB"/>
        </w:rPr>
        <w:t xml:space="preserve"> </w:t>
      </w:r>
      <w:r w:rsidRPr="00AE34C5">
        <w:rPr>
          <w:lang w:val="en-GB"/>
        </w:rPr>
        <w:t>overheads on switches (switch bottleneck). Scalable alternatives</w:t>
      </w:r>
      <w:r w:rsidR="001A1047" w:rsidRPr="00AE34C5">
        <w:rPr>
          <w:lang w:val="en-GB"/>
        </w:rPr>
        <w:t xml:space="preserve"> </w:t>
      </w:r>
      <w:r w:rsidRPr="00AE34C5">
        <w:rPr>
          <w:lang w:val="en-GB"/>
        </w:rPr>
        <w:t>to the OpenFlow standard which propose to revisit the</w:t>
      </w:r>
      <w:r w:rsidR="001A1047" w:rsidRPr="00AE34C5">
        <w:rPr>
          <w:lang w:val="en-GB"/>
        </w:rPr>
        <w:t xml:space="preserve"> </w:t>
      </w:r>
      <w:r w:rsidRPr="00AE34C5">
        <w:rPr>
          <w:lang w:val="en-GB"/>
        </w:rPr>
        <w:t>delegation of control between the controller and the switches</w:t>
      </w:r>
      <w:r w:rsidR="001A1047" w:rsidRPr="00AE34C5">
        <w:rPr>
          <w:lang w:val="en-GB"/>
        </w:rPr>
        <w:t xml:space="preserve"> </w:t>
      </w:r>
      <w:r w:rsidRPr="00AE34C5">
        <w:rPr>
          <w:lang w:val="en-GB"/>
        </w:rPr>
        <w:t>with the aim of reducing the reliance on SDN the control</w:t>
      </w:r>
      <w:r w:rsidR="001A1047" w:rsidRPr="00AE34C5">
        <w:rPr>
          <w:lang w:val="en-GB"/>
        </w:rPr>
        <w:t xml:space="preserve"> </w:t>
      </w:r>
      <w:r w:rsidRPr="00AE34C5">
        <w:rPr>
          <w:lang w:val="en-GB"/>
        </w:rPr>
        <w:t>plane, have been discussed in II-A.</w:t>
      </w:r>
      <w:r w:rsidR="001A1047" w:rsidRPr="00AE34C5">
        <w:rPr>
          <w:lang w:val="en-GB"/>
        </w:rPr>
        <w:t xml:space="preserve"> </w:t>
      </w:r>
      <w:r w:rsidRPr="00AE34C5">
        <w:rPr>
          <w:lang w:val="en-GB"/>
        </w:rPr>
        <w:t>Another entirely different approach to addressing the SDN</w:t>
      </w:r>
      <w:r w:rsidR="001A1047" w:rsidRPr="00AE34C5">
        <w:rPr>
          <w:lang w:val="en-GB"/>
        </w:rPr>
        <w:t xml:space="preserve"> </w:t>
      </w:r>
      <w:r w:rsidRPr="00AE34C5">
        <w:rPr>
          <w:lang w:val="en-GB"/>
        </w:rPr>
        <w:t>scalability and reliability challenges, which is advocated by</w:t>
      </w:r>
      <w:r w:rsidR="001A1047" w:rsidRPr="00AE34C5">
        <w:rPr>
          <w:lang w:val="en-GB"/>
        </w:rPr>
        <w:t xml:space="preserve"> </w:t>
      </w:r>
      <w:r w:rsidRPr="00AE34C5">
        <w:rPr>
          <w:lang w:val="en-GB"/>
        </w:rPr>
        <w:t>the present paper, is to physically distribute the SDN control</w:t>
      </w:r>
      <w:r w:rsidR="001A1047" w:rsidRPr="00AE34C5">
        <w:rPr>
          <w:lang w:val="en-GB"/>
        </w:rPr>
        <w:t xml:space="preserve"> </w:t>
      </w:r>
      <w:r w:rsidRPr="00AE34C5">
        <w:rPr>
          <w:lang w:val="en-GB"/>
        </w:rPr>
        <w:t>plane. This has led to a first categorization of existing controller</w:t>
      </w:r>
      <w:r w:rsidR="001A1047" w:rsidRPr="00AE34C5">
        <w:rPr>
          <w:lang w:val="en-GB"/>
        </w:rPr>
        <w:t xml:space="preserve"> </w:t>
      </w:r>
      <w:r w:rsidRPr="00AE34C5">
        <w:rPr>
          <w:lang w:val="en-GB"/>
        </w:rPr>
        <w:t>platforms into centralized and distributed architectures.</w:t>
      </w:r>
    </w:p>
    <w:p w14:paraId="4BA2C92A" w14:textId="3EF6D9F9" w:rsidR="007713E8" w:rsidRPr="00AE34C5" w:rsidRDefault="007713E8" w:rsidP="007713E8">
      <w:pPr>
        <w:rPr>
          <w:lang w:val="en-GB"/>
        </w:rPr>
      </w:pPr>
    </w:p>
    <w:p w14:paraId="7EF1B3F2" w14:textId="77777777" w:rsidR="007713E8" w:rsidRPr="00AE34C5" w:rsidRDefault="007713E8" w:rsidP="007713E8">
      <w:pPr>
        <w:rPr>
          <w:lang w:val="en-GB"/>
        </w:rPr>
      </w:pPr>
      <w:r w:rsidRPr="00AE34C5">
        <w:rPr>
          <w:lang w:val="en-GB"/>
        </w:rPr>
        <w:t>Centralized SDN control</w:t>
      </w:r>
    </w:p>
    <w:p w14:paraId="03B89B9E" w14:textId="01746100" w:rsidR="007713E8" w:rsidRPr="00AE34C5" w:rsidRDefault="007713E8" w:rsidP="007713E8">
      <w:pPr>
        <w:rPr>
          <w:lang w:val="en-GB"/>
        </w:rPr>
      </w:pPr>
      <w:r w:rsidRPr="00AE34C5">
        <w:rPr>
          <w:lang w:val="en-GB"/>
        </w:rPr>
        <w:t>A physically-centralized control plane consisting of a single</w:t>
      </w:r>
      <w:r w:rsidR="001A1047" w:rsidRPr="00AE34C5">
        <w:rPr>
          <w:lang w:val="en-GB"/>
        </w:rPr>
        <w:t xml:space="preserve"> </w:t>
      </w:r>
      <w:r w:rsidRPr="00AE34C5">
        <w:rPr>
          <w:lang w:val="en-GB"/>
        </w:rPr>
        <w:t>controller for the entire network is a theoretically perfect design</w:t>
      </w:r>
      <w:r w:rsidR="001A1047" w:rsidRPr="00AE34C5">
        <w:rPr>
          <w:lang w:val="en-GB"/>
        </w:rPr>
        <w:t xml:space="preserve"> </w:t>
      </w:r>
      <w:r w:rsidRPr="00AE34C5">
        <w:rPr>
          <w:lang w:val="en-GB"/>
        </w:rPr>
        <w:t>choice in terms of simplicity. However, a single controller</w:t>
      </w:r>
      <w:r w:rsidR="001A1047" w:rsidRPr="00AE34C5">
        <w:rPr>
          <w:lang w:val="en-GB"/>
        </w:rPr>
        <w:t xml:space="preserve"> </w:t>
      </w:r>
      <w:r w:rsidRPr="00AE34C5">
        <w:rPr>
          <w:lang w:val="en-GB"/>
        </w:rPr>
        <w:t>system may not keep up with the growth of the network. It is</w:t>
      </w:r>
      <w:r w:rsidR="001A1047" w:rsidRPr="00AE34C5">
        <w:rPr>
          <w:lang w:val="en-GB"/>
        </w:rPr>
        <w:t xml:space="preserve"> </w:t>
      </w:r>
      <w:r w:rsidRPr="00AE34C5">
        <w:rPr>
          <w:lang w:val="en-GB"/>
        </w:rPr>
        <w:t>likely to become overwhelmed (controller bottleneck) while</w:t>
      </w:r>
      <w:r w:rsidR="001A1047" w:rsidRPr="00AE34C5">
        <w:rPr>
          <w:lang w:val="en-GB"/>
        </w:rPr>
        <w:t xml:space="preserve"> </w:t>
      </w:r>
      <w:r w:rsidRPr="00AE34C5">
        <w:rPr>
          <w:lang w:val="en-GB"/>
        </w:rPr>
        <w:t>dealing with an increasing number of requests and concurrently</w:t>
      </w:r>
      <w:r w:rsidR="001A1047" w:rsidRPr="00AE34C5">
        <w:rPr>
          <w:lang w:val="en-GB"/>
        </w:rPr>
        <w:t xml:space="preserve"> </w:t>
      </w:r>
      <w:r w:rsidRPr="00AE34C5">
        <w:rPr>
          <w:lang w:val="en-GB"/>
        </w:rPr>
        <w:t>struggling to achieve the same performance guarantees.</w:t>
      </w:r>
      <w:r w:rsidR="001A1047" w:rsidRPr="00AE34C5">
        <w:rPr>
          <w:lang w:val="en-GB"/>
        </w:rPr>
        <w:t xml:space="preserve"> </w:t>
      </w:r>
      <w:r w:rsidRPr="00AE34C5">
        <w:rPr>
          <w:lang w:val="en-GB"/>
        </w:rPr>
        <w:t>Obviously, a centralized SDN controller does not meet</w:t>
      </w:r>
      <w:r w:rsidR="001A1047" w:rsidRPr="00AE34C5">
        <w:rPr>
          <w:lang w:val="en-GB"/>
        </w:rPr>
        <w:t xml:space="preserve"> </w:t>
      </w:r>
      <w:r w:rsidRPr="00AE34C5">
        <w:rPr>
          <w:lang w:val="en-GB"/>
        </w:rPr>
        <w:t>the different requirements of large-scale real-world network</w:t>
      </w:r>
      <w:r w:rsidR="001A1047" w:rsidRPr="00AE34C5">
        <w:rPr>
          <w:lang w:val="en-GB"/>
        </w:rPr>
        <w:t xml:space="preserve"> </w:t>
      </w:r>
      <w:r w:rsidRPr="00AE34C5">
        <w:rPr>
          <w:lang w:val="en-GB"/>
        </w:rPr>
        <w:t xml:space="preserve">deployments. Data </w:t>
      </w:r>
      <w:proofErr w:type="spellStart"/>
      <w:r w:rsidRPr="00AE34C5">
        <w:rPr>
          <w:lang w:val="en-GB"/>
        </w:rPr>
        <w:t>Centers</w:t>
      </w:r>
      <w:proofErr w:type="spellEnd"/>
      <w:r w:rsidRPr="00AE34C5">
        <w:rPr>
          <w:lang w:val="en-GB"/>
        </w:rPr>
        <w:t xml:space="preserve"> and Service Provider Networks</w:t>
      </w:r>
      <w:r w:rsidR="001A1047" w:rsidRPr="00AE34C5">
        <w:rPr>
          <w:lang w:val="en-GB"/>
        </w:rPr>
        <w:t xml:space="preserve"> </w:t>
      </w:r>
      <w:r w:rsidRPr="00AE34C5">
        <w:rPr>
          <w:lang w:val="en-GB"/>
        </w:rPr>
        <w:t>are typical examples of such large-scale networks presenting</w:t>
      </w:r>
      <w:r w:rsidR="001A1047" w:rsidRPr="00AE34C5">
        <w:rPr>
          <w:lang w:val="en-GB"/>
        </w:rPr>
        <w:t xml:space="preserve"> </w:t>
      </w:r>
      <w:r w:rsidRPr="00AE34C5">
        <w:rPr>
          <w:lang w:val="en-GB"/>
        </w:rPr>
        <w:t>different requirements in terms of scalability and reliability.</w:t>
      </w:r>
      <w:r w:rsidR="001A1047" w:rsidRPr="00AE34C5">
        <w:rPr>
          <w:lang w:val="en-GB"/>
        </w:rPr>
        <w:t xml:space="preserve"> </w:t>
      </w:r>
      <w:r w:rsidRPr="00AE34C5">
        <w:rPr>
          <w:lang w:val="en-GB"/>
        </w:rPr>
        <w:t xml:space="preserve">More specifically, a Data </w:t>
      </w:r>
      <w:proofErr w:type="spellStart"/>
      <w:r w:rsidRPr="00AE34C5">
        <w:rPr>
          <w:lang w:val="en-GB"/>
        </w:rPr>
        <w:t>Center</w:t>
      </w:r>
      <w:proofErr w:type="spellEnd"/>
      <w:r w:rsidRPr="00AE34C5">
        <w:rPr>
          <w:lang w:val="en-GB"/>
        </w:rPr>
        <w:t xml:space="preserve"> Network involves tens of</w:t>
      </w:r>
      <w:r w:rsidR="001A1047" w:rsidRPr="00AE34C5">
        <w:rPr>
          <w:lang w:val="en-GB"/>
        </w:rPr>
        <w:t xml:space="preserve"> </w:t>
      </w:r>
      <w:r w:rsidRPr="00AE34C5">
        <w:rPr>
          <w:lang w:val="en-GB"/>
        </w:rPr>
        <w:t>thousands of switching elements. Such a great number of</w:t>
      </w:r>
      <w:r w:rsidR="001A1047" w:rsidRPr="00AE34C5">
        <w:rPr>
          <w:lang w:val="en-GB"/>
        </w:rPr>
        <w:t xml:space="preserve"> </w:t>
      </w:r>
      <w:r w:rsidRPr="00AE34C5">
        <w:rPr>
          <w:lang w:val="en-GB"/>
        </w:rPr>
        <w:t>forwarding elements which can grow at a fast pace is expected</w:t>
      </w:r>
      <w:r w:rsidR="001A1047" w:rsidRPr="00AE34C5">
        <w:rPr>
          <w:lang w:val="en-GB"/>
        </w:rPr>
        <w:t xml:space="preserve"> </w:t>
      </w:r>
      <w:r w:rsidRPr="00AE34C5">
        <w:rPr>
          <w:lang w:val="en-GB"/>
        </w:rPr>
        <w:t>to generate a huge number of control events that are enough to</w:t>
      </w:r>
      <w:r w:rsidR="001A1047" w:rsidRPr="00AE34C5">
        <w:rPr>
          <w:lang w:val="en-GB"/>
        </w:rPr>
        <w:t xml:space="preserve"> </w:t>
      </w:r>
      <w:r w:rsidRPr="00AE34C5">
        <w:rPr>
          <w:lang w:val="en-GB"/>
        </w:rPr>
        <w:t>overload a single centralized SDN controller [44, 45]. Studies</w:t>
      </w:r>
      <w:r w:rsidR="001A1047" w:rsidRPr="00AE34C5">
        <w:rPr>
          <w:lang w:val="en-GB"/>
        </w:rPr>
        <w:t xml:space="preserve"> </w:t>
      </w:r>
      <w:r w:rsidRPr="00AE34C5">
        <w:rPr>
          <w:lang w:val="en-GB"/>
        </w:rPr>
        <w:t>conducted in [46] show important scalability implications (in</w:t>
      </w:r>
      <w:r w:rsidR="001A1047" w:rsidRPr="00AE34C5">
        <w:rPr>
          <w:lang w:val="en-GB"/>
        </w:rPr>
        <w:t xml:space="preserve"> </w:t>
      </w:r>
      <w:r w:rsidRPr="00AE34C5">
        <w:rPr>
          <w:lang w:val="en-GB"/>
        </w:rPr>
        <w:t>terms of throughput) for centralized controller approaches.</w:t>
      </w:r>
      <w:r w:rsidR="001A1047" w:rsidRPr="00AE34C5">
        <w:rPr>
          <w:lang w:val="en-GB"/>
        </w:rPr>
        <w:t xml:space="preserve"> </w:t>
      </w:r>
      <w:r w:rsidRPr="00AE34C5">
        <w:rPr>
          <w:lang w:val="en-GB"/>
        </w:rPr>
        <w:t>They demonstrate that multiple controllers should be used to</w:t>
      </w:r>
      <w:r w:rsidR="001A1047" w:rsidRPr="00AE34C5">
        <w:rPr>
          <w:lang w:val="en-GB"/>
        </w:rPr>
        <w:t xml:space="preserve"> </w:t>
      </w:r>
      <w:r w:rsidRPr="00AE34C5">
        <w:rPr>
          <w:lang w:val="en-GB"/>
        </w:rPr>
        <w:t>scale the throughput of a centralized controller and meet the</w:t>
      </w:r>
      <w:r w:rsidR="001A1047" w:rsidRPr="00AE34C5">
        <w:rPr>
          <w:lang w:val="en-GB"/>
        </w:rPr>
        <w:t xml:space="preserve"> </w:t>
      </w:r>
      <w:r w:rsidRPr="00AE34C5">
        <w:rPr>
          <w:lang w:val="en-GB"/>
        </w:rPr>
        <w:t xml:space="preserve">traffic characteristics within realistic data </w:t>
      </w:r>
      <w:proofErr w:type="spellStart"/>
      <w:r w:rsidRPr="00AE34C5">
        <w:rPr>
          <w:lang w:val="en-GB"/>
        </w:rPr>
        <w:t>centers</w:t>
      </w:r>
      <w:proofErr w:type="spellEnd"/>
      <w:r w:rsidRPr="00AE34C5">
        <w:rPr>
          <w:lang w:val="en-GB"/>
        </w:rPr>
        <w:t>.</w:t>
      </w:r>
      <w:r w:rsidR="001A1047" w:rsidRPr="00AE34C5">
        <w:rPr>
          <w:lang w:val="en-GB"/>
        </w:rPr>
        <w:t xml:space="preserve"> </w:t>
      </w:r>
      <w:r w:rsidRPr="00AE34C5">
        <w:rPr>
          <w:lang w:val="en-GB"/>
        </w:rPr>
        <w:t xml:space="preserve">Unlike data </w:t>
      </w:r>
      <w:proofErr w:type="spellStart"/>
      <w:r w:rsidRPr="00AE34C5">
        <w:rPr>
          <w:lang w:val="en-GB"/>
        </w:rPr>
        <w:t>centers</w:t>
      </w:r>
      <w:proofErr w:type="spellEnd"/>
      <w:r w:rsidRPr="00AE34C5">
        <w:rPr>
          <w:lang w:val="en-GB"/>
        </w:rPr>
        <w:t>, Service Provider Networks are characterized</w:t>
      </w:r>
      <w:r w:rsidR="001A1047" w:rsidRPr="00AE34C5">
        <w:rPr>
          <w:lang w:val="en-GB"/>
        </w:rPr>
        <w:t xml:space="preserve"> </w:t>
      </w:r>
      <w:r w:rsidRPr="00AE34C5">
        <w:rPr>
          <w:lang w:val="en-GB"/>
        </w:rPr>
        <w:t>by a modest number of network nodes. However,</w:t>
      </w:r>
      <w:r w:rsidR="001A1047" w:rsidRPr="00AE34C5">
        <w:rPr>
          <w:lang w:val="en-GB"/>
        </w:rPr>
        <w:t xml:space="preserve"> </w:t>
      </w:r>
      <w:r w:rsidRPr="00AE34C5">
        <w:rPr>
          <w:lang w:val="en-GB"/>
        </w:rPr>
        <w:t>these nodes are usually geographically distributed making the</w:t>
      </w:r>
      <w:r w:rsidR="001A1047" w:rsidRPr="00AE34C5">
        <w:rPr>
          <w:lang w:val="en-GB"/>
        </w:rPr>
        <w:t xml:space="preserve"> </w:t>
      </w:r>
      <w:r w:rsidRPr="00AE34C5">
        <w:rPr>
          <w:lang w:val="en-GB"/>
        </w:rPr>
        <w:t>diameter of these networks very large [44]. This entails a</w:t>
      </w:r>
      <w:r w:rsidR="001A1047" w:rsidRPr="00AE34C5">
        <w:rPr>
          <w:lang w:val="en-GB"/>
        </w:rPr>
        <w:t xml:space="preserve"> </w:t>
      </w:r>
      <w:r w:rsidRPr="00AE34C5">
        <w:rPr>
          <w:lang w:val="en-GB"/>
        </w:rPr>
        <w:t>different type of controller scalability issues for centralized</w:t>
      </w:r>
      <w:r w:rsidR="001A1047" w:rsidRPr="00AE34C5">
        <w:rPr>
          <w:lang w:val="en-GB"/>
        </w:rPr>
        <w:t xml:space="preserve"> </w:t>
      </w:r>
      <w:r w:rsidRPr="00AE34C5">
        <w:rPr>
          <w:lang w:val="en-GB"/>
        </w:rPr>
        <w:t>controller approaches, more specifically, high latencies. In</w:t>
      </w:r>
      <w:r w:rsidR="001A1047" w:rsidRPr="00AE34C5">
        <w:rPr>
          <w:lang w:val="en-GB"/>
        </w:rPr>
        <w:t xml:space="preserve"> </w:t>
      </w:r>
      <w:r w:rsidRPr="00AE34C5">
        <w:rPr>
          <w:lang w:val="en-GB"/>
        </w:rPr>
        <w:t>addition to latency requirements, service provider networks</w:t>
      </w:r>
      <w:r w:rsidR="001A1047" w:rsidRPr="00AE34C5">
        <w:rPr>
          <w:lang w:val="en-GB"/>
        </w:rPr>
        <w:t xml:space="preserve"> </w:t>
      </w:r>
      <w:r w:rsidRPr="00AE34C5">
        <w:rPr>
          <w:lang w:val="en-GB"/>
        </w:rPr>
        <w:t>have large numbers of flows that may generate overhead and</w:t>
      </w:r>
      <w:r w:rsidR="001A1047" w:rsidRPr="00AE34C5">
        <w:rPr>
          <w:lang w:val="en-GB"/>
        </w:rPr>
        <w:t xml:space="preserve"> </w:t>
      </w:r>
      <w:r w:rsidRPr="00AE34C5">
        <w:rPr>
          <w:lang w:val="en-GB"/>
        </w:rPr>
        <w:t>bandwidth issues. In general, Wide Area Network (WAN) deployments typically</w:t>
      </w:r>
      <w:r w:rsidR="001A1047" w:rsidRPr="00AE34C5">
        <w:rPr>
          <w:lang w:val="en-GB"/>
        </w:rPr>
        <w:t xml:space="preserve"> </w:t>
      </w:r>
      <w:r w:rsidRPr="00AE34C5">
        <w:rPr>
          <w:lang w:val="en-GB"/>
        </w:rPr>
        <w:t>impose strict resiliency requirements. In addition, they</w:t>
      </w:r>
      <w:r w:rsidR="001A1047" w:rsidRPr="00AE34C5">
        <w:rPr>
          <w:lang w:val="en-GB"/>
        </w:rPr>
        <w:t xml:space="preserve"> </w:t>
      </w:r>
      <w:r w:rsidRPr="00AE34C5">
        <w:rPr>
          <w:lang w:val="en-GB"/>
        </w:rPr>
        <w:t xml:space="preserve">present higher propagation delays as compared to data </w:t>
      </w:r>
      <w:proofErr w:type="spellStart"/>
      <w:r w:rsidRPr="00AE34C5">
        <w:rPr>
          <w:lang w:val="en-GB"/>
        </w:rPr>
        <w:t>center</w:t>
      </w:r>
      <w:proofErr w:type="spellEnd"/>
      <w:r w:rsidR="001A1047" w:rsidRPr="00AE34C5">
        <w:rPr>
          <w:lang w:val="en-GB"/>
        </w:rPr>
        <w:t xml:space="preserve"> </w:t>
      </w:r>
      <w:r w:rsidRPr="00AE34C5">
        <w:rPr>
          <w:lang w:val="en-GB"/>
        </w:rPr>
        <w:t>networks. Obviously, a centralized controller design in a SDWAN</w:t>
      </w:r>
      <w:r w:rsidR="001A1047" w:rsidRPr="00AE34C5">
        <w:rPr>
          <w:lang w:val="en-GB"/>
        </w:rPr>
        <w:t xml:space="preserve"> </w:t>
      </w:r>
      <w:r w:rsidRPr="00AE34C5">
        <w:rPr>
          <w:lang w:val="en-GB"/>
        </w:rPr>
        <w:t xml:space="preserve">cannot achieve the desired failure resiliency and </w:t>
      </w:r>
      <w:proofErr w:type="spellStart"/>
      <w:r w:rsidRPr="00AE34C5">
        <w:rPr>
          <w:lang w:val="en-GB"/>
        </w:rPr>
        <w:t>scaleout</w:t>
      </w:r>
      <w:proofErr w:type="spellEnd"/>
      <w:r w:rsidR="001A1047" w:rsidRPr="00AE34C5">
        <w:rPr>
          <w:lang w:val="en-GB"/>
        </w:rPr>
        <w:t xml:space="preserve"> </w:t>
      </w:r>
      <w:proofErr w:type="spellStart"/>
      <w:r w:rsidR="001A1047" w:rsidRPr="00AE34C5">
        <w:rPr>
          <w:lang w:val="en-GB"/>
        </w:rPr>
        <w:t>b</w:t>
      </w:r>
      <w:r w:rsidRPr="00AE34C5">
        <w:rPr>
          <w:lang w:val="en-GB"/>
        </w:rPr>
        <w:t>ehaviors</w:t>
      </w:r>
      <w:proofErr w:type="spellEnd"/>
      <w:r w:rsidRPr="00AE34C5">
        <w:rPr>
          <w:lang w:val="en-GB"/>
        </w:rPr>
        <w:t xml:space="preserve"> [47]. Several studies have emphasized the need</w:t>
      </w:r>
      <w:r w:rsidR="001A1047" w:rsidRPr="00AE34C5">
        <w:rPr>
          <w:lang w:val="en-GB"/>
        </w:rPr>
        <w:t xml:space="preserve"> </w:t>
      </w:r>
      <w:r w:rsidRPr="00AE34C5">
        <w:rPr>
          <w:lang w:val="en-GB"/>
        </w:rPr>
        <w:t>for a distributed control plane in a SD-WAN architecture: They</w:t>
      </w:r>
      <w:r w:rsidR="001A1047" w:rsidRPr="00AE34C5">
        <w:rPr>
          <w:lang w:val="en-GB"/>
        </w:rPr>
        <w:t xml:space="preserve"> </w:t>
      </w:r>
      <w:r w:rsidRPr="00AE34C5">
        <w:rPr>
          <w:lang w:val="en-GB"/>
        </w:rPr>
        <w:t>indeed focused on placing multiple controllers on real WAN</w:t>
      </w:r>
      <w:r w:rsidR="001A1047" w:rsidRPr="00AE34C5">
        <w:rPr>
          <w:lang w:val="en-GB"/>
        </w:rPr>
        <w:t xml:space="preserve"> </w:t>
      </w:r>
      <w:r w:rsidRPr="00AE34C5">
        <w:rPr>
          <w:lang w:val="en-GB"/>
        </w:rPr>
        <w:t xml:space="preserve">topologies to benefit both control plane latency and </w:t>
      </w:r>
      <w:proofErr w:type="spellStart"/>
      <w:r w:rsidRPr="00AE34C5">
        <w:rPr>
          <w:lang w:val="en-GB"/>
        </w:rPr>
        <w:t>faulttolerance</w:t>
      </w:r>
      <w:proofErr w:type="spellEnd"/>
      <w:r w:rsidR="001A1047" w:rsidRPr="00AE34C5">
        <w:rPr>
          <w:lang w:val="en-GB"/>
        </w:rPr>
        <w:t xml:space="preserve"> </w:t>
      </w:r>
      <w:r w:rsidRPr="00AE34C5">
        <w:rPr>
          <w:lang w:val="en-GB"/>
        </w:rPr>
        <w:t>[48, 49].</w:t>
      </w:r>
      <w:r w:rsidR="001A1047" w:rsidRPr="00AE34C5">
        <w:rPr>
          <w:lang w:val="en-GB"/>
        </w:rPr>
        <w:t xml:space="preserve"> </w:t>
      </w:r>
      <w:r w:rsidRPr="00AE34C5">
        <w:rPr>
          <w:lang w:val="en-GB"/>
        </w:rPr>
        <w:t>That said, the potential scalability, reliability and vulnerability</w:t>
      </w:r>
      <w:r w:rsidR="001A1047" w:rsidRPr="00AE34C5">
        <w:rPr>
          <w:lang w:val="en-GB"/>
        </w:rPr>
        <w:t xml:space="preserve"> </w:t>
      </w:r>
      <w:r w:rsidRPr="00AE34C5">
        <w:rPr>
          <w:lang w:val="en-GB"/>
        </w:rPr>
        <w:t>concerns associated with centralized controller approaches</w:t>
      </w:r>
      <w:r w:rsidR="001A1047" w:rsidRPr="00AE34C5">
        <w:rPr>
          <w:lang w:val="en-GB"/>
        </w:rPr>
        <w:t xml:space="preserve"> </w:t>
      </w:r>
      <w:r w:rsidRPr="00AE34C5">
        <w:rPr>
          <w:lang w:val="en-GB"/>
        </w:rPr>
        <w:t>have been further confirmed through studies [7, 50] on the</w:t>
      </w:r>
      <w:r w:rsidR="001A1047" w:rsidRPr="00AE34C5">
        <w:rPr>
          <w:lang w:val="en-GB"/>
        </w:rPr>
        <w:t xml:space="preserve"> </w:t>
      </w:r>
      <w:proofErr w:type="spellStart"/>
      <w:r w:rsidRPr="00AE34C5">
        <w:rPr>
          <w:lang w:val="en-GB"/>
        </w:rPr>
        <w:t>behavior</w:t>
      </w:r>
      <w:proofErr w:type="spellEnd"/>
      <w:r w:rsidRPr="00AE34C5">
        <w:rPr>
          <w:lang w:val="en-GB"/>
        </w:rPr>
        <w:t xml:space="preserve"> of state-of-the-art centralized SDN controllers such</w:t>
      </w:r>
      <w:r w:rsidR="001A1047" w:rsidRPr="00AE34C5">
        <w:rPr>
          <w:lang w:val="en-GB"/>
        </w:rPr>
        <w:t xml:space="preserve"> </w:t>
      </w:r>
      <w:r w:rsidRPr="00AE34C5">
        <w:rPr>
          <w:lang w:val="en-GB"/>
        </w:rPr>
        <w:t>as NOX [51], Beacon [52] and Floodlight [53] in different</w:t>
      </w:r>
      <w:r w:rsidR="001A1047" w:rsidRPr="00AE34C5">
        <w:rPr>
          <w:lang w:val="en-GB"/>
        </w:rPr>
        <w:t xml:space="preserve"> </w:t>
      </w:r>
      <w:r w:rsidRPr="00AE34C5">
        <w:rPr>
          <w:lang w:val="en-GB"/>
        </w:rPr>
        <w:t>networking environments.</w:t>
      </w:r>
    </w:p>
    <w:p w14:paraId="1F14F8EE" w14:textId="66FEBD62" w:rsidR="007713E8" w:rsidRPr="00AE34C5" w:rsidRDefault="007713E8" w:rsidP="007713E8">
      <w:pPr>
        <w:rPr>
          <w:lang w:val="en-GB"/>
        </w:rPr>
      </w:pPr>
      <w:r w:rsidRPr="00AE34C5">
        <w:rPr>
          <w:lang w:val="en-GB"/>
        </w:rPr>
        <w:t>In particular, NOX classic [51], the world’s first-generation</w:t>
      </w:r>
      <w:r w:rsidR="001A1047" w:rsidRPr="00AE34C5">
        <w:rPr>
          <w:lang w:val="en-GB"/>
        </w:rPr>
        <w:t xml:space="preserve"> </w:t>
      </w:r>
      <w:r w:rsidRPr="00AE34C5">
        <w:rPr>
          <w:lang w:val="en-GB"/>
        </w:rPr>
        <w:t>OpenFlow controller with an event-based programming model,</w:t>
      </w:r>
      <w:r w:rsidR="001A1047" w:rsidRPr="00AE34C5">
        <w:rPr>
          <w:lang w:val="en-GB"/>
        </w:rPr>
        <w:t xml:space="preserve"> </w:t>
      </w:r>
      <w:r w:rsidRPr="00AE34C5">
        <w:rPr>
          <w:lang w:val="en-GB"/>
        </w:rPr>
        <w:t>is believed to be limited in terms of throughput. Indeed, it</w:t>
      </w:r>
      <w:r w:rsidR="001A1047" w:rsidRPr="00AE34C5">
        <w:rPr>
          <w:lang w:val="en-GB"/>
        </w:rPr>
        <w:t xml:space="preserve"> </w:t>
      </w:r>
      <w:r w:rsidRPr="00AE34C5">
        <w:rPr>
          <w:lang w:val="en-GB"/>
        </w:rPr>
        <w:t>cannot handle a large number of flows, namely a rate of 30k</w:t>
      </w:r>
      <w:r w:rsidR="001A1047" w:rsidRPr="00AE34C5">
        <w:rPr>
          <w:lang w:val="en-GB"/>
        </w:rPr>
        <w:t xml:space="preserve"> </w:t>
      </w:r>
      <w:r w:rsidRPr="00AE34C5">
        <w:rPr>
          <w:lang w:val="en-GB"/>
        </w:rPr>
        <w:t>flow initiation events per second [7, 54]. Such a flow setup</w:t>
      </w:r>
      <w:r w:rsidR="001A1047" w:rsidRPr="00AE34C5">
        <w:rPr>
          <w:lang w:val="en-GB"/>
        </w:rPr>
        <w:t xml:space="preserve"> </w:t>
      </w:r>
      <w:r w:rsidRPr="00AE34C5">
        <w:rPr>
          <w:lang w:val="en-GB"/>
        </w:rPr>
        <w:t>throughput may sound sufficient for an enterprise network,</w:t>
      </w:r>
      <w:r w:rsidR="001A1047" w:rsidRPr="00AE34C5">
        <w:rPr>
          <w:lang w:val="en-GB"/>
        </w:rPr>
        <w:t xml:space="preserve"> </w:t>
      </w:r>
      <w:r w:rsidRPr="00AE34C5">
        <w:rPr>
          <w:lang w:val="en-GB"/>
        </w:rPr>
        <w:t>but, it could be arguable for data-</w:t>
      </w:r>
      <w:proofErr w:type="spellStart"/>
      <w:r w:rsidRPr="00AE34C5">
        <w:rPr>
          <w:lang w:val="en-GB"/>
        </w:rPr>
        <w:t>center</w:t>
      </w:r>
      <w:proofErr w:type="spellEnd"/>
      <w:r w:rsidRPr="00AE34C5">
        <w:rPr>
          <w:lang w:val="en-GB"/>
        </w:rPr>
        <w:t xml:space="preserve"> deployments with</w:t>
      </w:r>
      <w:r w:rsidR="001A1047" w:rsidRPr="00AE34C5">
        <w:rPr>
          <w:lang w:val="en-GB"/>
        </w:rPr>
        <w:t xml:space="preserve"> </w:t>
      </w:r>
      <w:r w:rsidRPr="00AE34C5">
        <w:rPr>
          <w:lang w:val="en-GB"/>
        </w:rPr>
        <w:t>high flow initiation rates [46]. Improved versions of NOX have</w:t>
      </w:r>
      <w:r w:rsidR="001A1047" w:rsidRPr="00AE34C5">
        <w:rPr>
          <w:lang w:val="en-GB"/>
        </w:rPr>
        <w:t xml:space="preserve"> </w:t>
      </w:r>
      <w:r w:rsidRPr="00AE34C5">
        <w:rPr>
          <w:lang w:val="en-GB"/>
        </w:rPr>
        <w:t>been consequently developed by the same community (</w:t>
      </w:r>
      <w:proofErr w:type="spellStart"/>
      <w:r w:rsidRPr="00AE34C5">
        <w:rPr>
          <w:lang w:val="en-GB"/>
        </w:rPr>
        <w:t>Nicira</w:t>
      </w:r>
      <w:proofErr w:type="spellEnd"/>
      <w:r w:rsidR="001A1047" w:rsidRPr="00AE34C5">
        <w:rPr>
          <w:lang w:val="en-GB"/>
        </w:rPr>
        <w:t xml:space="preserve"> </w:t>
      </w:r>
      <w:r w:rsidRPr="00AE34C5">
        <w:rPr>
          <w:lang w:val="en-GB"/>
        </w:rPr>
        <w:t>Networks) such as NOX-MT [55] for better performance and</w:t>
      </w:r>
      <w:r w:rsidR="001A1047" w:rsidRPr="00AE34C5">
        <w:rPr>
          <w:lang w:val="en-GB"/>
        </w:rPr>
        <w:t xml:space="preserve"> </w:t>
      </w:r>
      <w:r w:rsidRPr="00AE34C5">
        <w:rPr>
          <w:lang w:val="en-GB"/>
        </w:rPr>
        <w:t>POX [56] for a more developer-friendly environment.</w:t>
      </w:r>
      <w:r w:rsidR="001A1047" w:rsidRPr="00AE34C5">
        <w:rPr>
          <w:lang w:val="en-GB"/>
        </w:rPr>
        <w:t xml:space="preserve"> </w:t>
      </w:r>
      <w:r w:rsidRPr="00AE34C5">
        <w:rPr>
          <w:lang w:val="en-GB"/>
        </w:rPr>
        <w:t>However, while none of these centralized designs is believed</w:t>
      </w:r>
      <w:r w:rsidR="001A1047" w:rsidRPr="00AE34C5">
        <w:rPr>
          <w:lang w:val="en-GB"/>
        </w:rPr>
        <w:t xml:space="preserve"> </w:t>
      </w:r>
      <w:r w:rsidRPr="00AE34C5">
        <w:rPr>
          <w:lang w:val="en-GB"/>
        </w:rPr>
        <w:t>to meet the above scalability and reliability requirements of</w:t>
      </w:r>
      <w:r w:rsidR="001A1047" w:rsidRPr="00AE34C5">
        <w:rPr>
          <w:lang w:val="en-GB"/>
        </w:rPr>
        <w:t xml:space="preserve"> </w:t>
      </w:r>
      <w:r w:rsidRPr="00AE34C5">
        <w:rPr>
          <w:lang w:val="en-GB"/>
        </w:rPr>
        <w:t>large-scale networks, they have gained greater prominence as</w:t>
      </w:r>
      <w:r w:rsidR="001A1047" w:rsidRPr="00AE34C5">
        <w:rPr>
          <w:lang w:val="en-GB"/>
        </w:rPr>
        <w:t xml:space="preserve"> </w:t>
      </w:r>
      <w:r w:rsidRPr="00AE34C5">
        <w:rPr>
          <w:lang w:val="en-GB"/>
        </w:rPr>
        <w:t>they were widely used for research and educational purposes.</w:t>
      </w:r>
      <w:r w:rsidR="001A1047" w:rsidRPr="00AE34C5">
        <w:rPr>
          <w:lang w:val="en-GB"/>
        </w:rPr>
        <w:t xml:space="preserve"> </w:t>
      </w:r>
      <w:r w:rsidRPr="00AE34C5">
        <w:rPr>
          <w:lang w:val="en-GB"/>
        </w:rPr>
        <w:t xml:space="preserve">Additionally, Floodlight [53] which is a very popular </w:t>
      </w:r>
      <w:proofErr w:type="spellStart"/>
      <w:r w:rsidRPr="00AE34C5">
        <w:rPr>
          <w:lang w:val="en-GB"/>
        </w:rPr>
        <w:t>Javabased</w:t>
      </w:r>
      <w:proofErr w:type="spellEnd"/>
      <w:r w:rsidR="001A1047" w:rsidRPr="00AE34C5">
        <w:rPr>
          <w:lang w:val="en-GB"/>
        </w:rPr>
        <w:t xml:space="preserve"> </w:t>
      </w:r>
      <w:r w:rsidRPr="00AE34C5">
        <w:rPr>
          <w:lang w:val="en-GB"/>
        </w:rPr>
        <w:t>OpenFlow controller from Big Switch Networks, suffers</w:t>
      </w:r>
      <w:r w:rsidR="001A1047" w:rsidRPr="00AE34C5">
        <w:rPr>
          <w:lang w:val="en-GB"/>
        </w:rPr>
        <w:t xml:space="preserve"> </w:t>
      </w:r>
      <w:r w:rsidRPr="00AE34C5">
        <w:rPr>
          <w:lang w:val="en-GB"/>
        </w:rPr>
        <w:t>from serious security and resiliency issues. For instance,</w:t>
      </w:r>
      <w:r w:rsidR="001A1047" w:rsidRPr="00AE34C5">
        <w:rPr>
          <w:lang w:val="en-GB"/>
        </w:rPr>
        <w:t xml:space="preserve"> </w:t>
      </w:r>
      <w:r w:rsidRPr="00AE34C5">
        <w:rPr>
          <w:lang w:val="en-GB"/>
        </w:rPr>
        <w:t>Dhawan et al. [57] have reported that the centralized SDN</w:t>
      </w:r>
      <w:r w:rsidR="001A1047" w:rsidRPr="00AE34C5">
        <w:rPr>
          <w:lang w:val="en-GB"/>
        </w:rPr>
        <w:t xml:space="preserve"> </w:t>
      </w:r>
      <w:r w:rsidRPr="00AE34C5">
        <w:rPr>
          <w:lang w:val="en-GB"/>
        </w:rPr>
        <w:t>controller is inherently susceptible to Denial-of-Service (DoS)</w:t>
      </w:r>
      <w:r w:rsidR="001A1047" w:rsidRPr="00AE34C5">
        <w:rPr>
          <w:lang w:val="en-GB"/>
        </w:rPr>
        <w:t xml:space="preserve"> </w:t>
      </w:r>
      <w:r w:rsidRPr="00AE34C5">
        <w:rPr>
          <w:lang w:val="en-GB"/>
        </w:rPr>
        <w:t xml:space="preserve">attacks. Another subsequent version of Floodlight, called </w:t>
      </w:r>
      <w:proofErr w:type="spellStart"/>
      <w:r w:rsidRPr="00AE34C5">
        <w:rPr>
          <w:lang w:val="en-GB"/>
        </w:rPr>
        <w:t>SEFloodlight</w:t>
      </w:r>
      <w:proofErr w:type="spellEnd"/>
      <w:r w:rsidRPr="00AE34C5">
        <w:rPr>
          <w:lang w:val="en-GB"/>
        </w:rPr>
        <w:t>,</w:t>
      </w:r>
      <w:r w:rsidR="001A1047" w:rsidRPr="00AE34C5">
        <w:rPr>
          <w:lang w:val="en-GB"/>
        </w:rPr>
        <w:t xml:space="preserve"> </w:t>
      </w:r>
      <w:r w:rsidRPr="00AE34C5">
        <w:rPr>
          <w:lang w:val="en-GB"/>
        </w:rPr>
        <w:t>has therefore been released to overcome these</w:t>
      </w:r>
      <w:r w:rsidR="001A1047" w:rsidRPr="00AE34C5">
        <w:rPr>
          <w:lang w:val="en-GB"/>
        </w:rPr>
        <w:t xml:space="preserve"> </w:t>
      </w:r>
      <w:r w:rsidRPr="00AE34C5">
        <w:rPr>
          <w:lang w:val="en-GB"/>
        </w:rPr>
        <w:t>problems by integrating security applications. However, despite</w:t>
      </w:r>
      <w:r w:rsidR="001A1047" w:rsidRPr="00AE34C5">
        <w:rPr>
          <w:lang w:val="en-GB"/>
        </w:rPr>
        <w:t xml:space="preserve"> </w:t>
      </w:r>
      <w:r w:rsidRPr="00AE34C5">
        <w:rPr>
          <w:lang w:val="en-GB"/>
        </w:rPr>
        <w:t>the introduced security enhancements aimed at shielding</w:t>
      </w:r>
      <w:r w:rsidR="001A1047" w:rsidRPr="00AE34C5">
        <w:rPr>
          <w:lang w:val="en-GB"/>
        </w:rPr>
        <w:t xml:space="preserve"> </w:t>
      </w:r>
      <w:r w:rsidRPr="00AE34C5">
        <w:rPr>
          <w:lang w:val="en-GB"/>
        </w:rPr>
        <w:t>the centralized controller, the latter remains a potential weakness</w:t>
      </w:r>
      <w:r w:rsidR="001A1047" w:rsidRPr="00AE34C5">
        <w:rPr>
          <w:lang w:val="en-GB"/>
        </w:rPr>
        <w:t xml:space="preserve"> </w:t>
      </w:r>
      <w:r w:rsidRPr="00AE34C5">
        <w:rPr>
          <w:lang w:val="en-GB"/>
        </w:rPr>
        <w:t>compromising the whole network. In fact, the controlle</w:t>
      </w:r>
      <w:r w:rsidR="00FE7A41" w:rsidRPr="00AE34C5">
        <w:rPr>
          <w:lang w:val="en-GB"/>
        </w:rPr>
        <w:t>r</w:t>
      </w:r>
      <w:r w:rsidR="001A1047" w:rsidRPr="00AE34C5">
        <w:rPr>
          <w:lang w:val="en-GB"/>
        </w:rPr>
        <w:t xml:space="preserve"> </w:t>
      </w:r>
      <w:r w:rsidRPr="00AE34C5">
        <w:rPr>
          <w:lang w:val="en-GB"/>
        </w:rPr>
        <w:t>still maintains a single point of failure and bottlenecks even</w:t>
      </w:r>
      <w:r w:rsidR="00FE7A41" w:rsidRPr="00AE34C5">
        <w:rPr>
          <w:lang w:val="en-GB"/>
        </w:rPr>
        <w:t xml:space="preserve"> </w:t>
      </w:r>
      <w:r w:rsidRPr="00AE34C5">
        <w:rPr>
          <w:lang w:val="en-GB"/>
        </w:rPr>
        <w:t>if its latest version is less vulnerable to malicious attacks.</w:t>
      </w:r>
      <w:r w:rsidR="00FE7A41" w:rsidRPr="00AE34C5">
        <w:rPr>
          <w:lang w:val="en-GB"/>
        </w:rPr>
        <w:t xml:space="preserve"> </w:t>
      </w:r>
      <w:r w:rsidRPr="00AE34C5">
        <w:rPr>
          <w:lang w:val="en-GB"/>
        </w:rPr>
        <w:t>On the other hand, given its obvious performance and</w:t>
      </w:r>
      <w:r w:rsidR="00FE7A41" w:rsidRPr="00AE34C5">
        <w:rPr>
          <w:lang w:val="en-GB"/>
        </w:rPr>
        <w:t xml:space="preserve"> </w:t>
      </w:r>
      <w:r w:rsidRPr="00AE34C5">
        <w:rPr>
          <w:lang w:val="en-GB"/>
        </w:rPr>
        <w:t>functionality advantages, the open-source Floodlight has been</w:t>
      </w:r>
      <w:r w:rsidR="00FE7A41" w:rsidRPr="00AE34C5">
        <w:rPr>
          <w:lang w:val="en-GB"/>
        </w:rPr>
        <w:t xml:space="preserve"> </w:t>
      </w:r>
      <w:r w:rsidRPr="00AE34C5">
        <w:rPr>
          <w:lang w:val="en-GB"/>
        </w:rPr>
        <w:t>extensively used to build other SDN controller platforms</w:t>
      </w:r>
      <w:r w:rsidR="00FE7A41" w:rsidRPr="00AE34C5">
        <w:rPr>
          <w:lang w:val="en-GB"/>
        </w:rPr>
        <w:t xml:space="preserve"> </w:t>
      </w:r>
      <w:r w:rsidRPr="00AE34C5">
        <w:rPr>
          <w:lang w:val="en-GB"/>
        </w:rPr>
        <w:t>supporting distributed architectures such as ONOS [58] and</w:t>
      </w:r>
      <w:r w:rsidR="00FE7A41" w:rsidRPr="00AE34C5">
        <w:rPr>
          <w:lang w:val="en-GB"/>
        </w:rPr>
        <w:t xml:space="preserve"> </w:t>
      </w:r>
      <w:r w:rsidRPr="00AE34C5">
        <w:rPr>
          <w:lang w:val="en-GB"/>
        </w:rPr>
        <w:t>DISCO [59].</w:t>
      </w:r>
    </w:p>
    <w:p w14:paraId="20346A17" w14:textId="4A6AE468" w:rsidR="007713E8" w:rsidRPr="00AE34C5" w:rsidRDefault="007713E8" w:rsidP="007713E8">
      <w:pPr>
        <w:rPr>
          <w:lang w:val="en-GB"/>
        </w:rPr>
      </w:pPr>
    </w:p>
    <w:p w14:paraId="310E70FC" w14:textId="77777777" w:rsidR="001A1047" w:rsidRPr="00AE34C5" w:rsidRDefault="001A1047" w:rsidP="001A1047">
      <w:pPr>
        <w:rPr>
          <w:lang w:val="en-GB"/>
        </w:rPr>
      </w:pPr>
      <w:r w:rsidRPr="00AE34C5">
        <w:rPr>
          <w:lang w:val="en-GB"/>
        </w:rPr>
        <w:t>Distributed SDN control</w:t>
      </w:r>
    </w:p>
    <w:p w14:paraId="2E5A08CD" w14:textId="739D324A" w:rsidR="001A1047" w:rsidRPr="00AE34C5" w:rsidRDefault="001A1047" w:rsidP="001A1047">
      <w:pPr>
        <w:rPr>
          <w:lang w:val="en-GB"/>
        </w:rPr>
      </w:pPr>
      <w:r w:rsidRPr="00AE34C5">
        <w:rPr>
          <w:lang w:val="en-GB"/>
        </w:rPr>
        <w:t>Alternatively, physically-distributed control plane</w:t>
      </w:r>
      <w:r w:rsidR="00FE7A41" w:rsidRPr="00AE34C5">
        <w:rPr>
          <w:lang w:val="en-GB"/>
        </w:rPr>
        <w:t xml:space="preserve"> </w:t>
      </w:r>
      <w:r w:rsidRPr="00AE34C5">
        <w:rPr>
          <w:lang w:val="en-GB"/>
        </w:rPr>
        <w:t>architectures have received increased research attention</w:t>
      </w:r>
      <w:r w:rsidR="00FE7A41" w:rsidRPr="00AE34C5">
        <w:rPr>
          <w:lang w:val="en-GB"/>
        </w:rPr>
        <w:t xml:space="preserve"> </w:t>
      </w:r>
      <w:r w:rsidRPr="00AE34C5">
        <w:rPr>
          <w:lang w:val="en-GB"/>
        </w:rPr>
        <w:t>in recent years since they appeared as a potential solution</w:t>
      </w:r>
      <w:r w:rsidR="00FE7A41" w:rsidRPr="00AE34C5">
        <w:rPr>
          <w:lang w:val="en-GB"/>
        </w:rPr>
        <w:t xml:space="preserve"> </w:t>
      </w:r>
      <w:r w:rsidRPr="00AE34C5">
        <w:rPr>
          <w:lang w:val="en-GB"/>
        </w:rPr>
        <w:t>to mitigate the issues brought about by centralized SDN</w:t>
      </w:r>
      <w:r w:rsidR="00FE7A41" w:rsidRPr="00AE34C5">
        <w:rPr>
          <w:lang w:val="en-GB"/>
        </w:rPr>
        <w:t xml:space="preserve"> </w:t>
      </w:r>
      <w:r w:rsidRPr="00AE34C5">
        <w:rPr>
          <w:lang w:val="en-GB"/>
        </w:rPr>
        <w:t>architectures (poor scalability, Single Point of Failure</w:t>
      </w:r>
      <w:r w:rsidR="00FE7A41" w:rsidRPr="00AE34C5">
        <w:rPr>
          <w:lang w:val="en-GB"/>
        </w:rPr>
        <w:t xml:space="preserve"> </w:t>
      </w:r>
      <w:r w:rsidRPr="00AE34C5">
        <w:rPr>
          <w:lang w:val="en-GB"/>
        </w:rPr>
        <w:t>(SPOF), performance bottlenecks, etc). As a result, various</w:t>
      </w:r>
      <w:r w:rsidR="00FE7A41" w:rsidRPr="00AE34C5">
        <w:rPr>
          <w:lang w:val="en-GB"/>
        </w:rPr>
        <w:t xml:space="preserve"> </w:t>
      </w:r>
      <w:r w:rsidRPr="00AE34C5">
        <w:rPr>
          <w:lang w:val="en-GB"/>
        </w:rPr>
        <w:t>SDN control plane designs have been proposed in recent</w:t>
      </w:r>
      <w:r w:rsidR="00FE7A41" w:rsidRPr="00AE34C5">
        <w:rPr>
          <w:lang w:val="en-GB"/>
        </w:rPr>
        <w:t xml:space="preserve"> </w:t>
      </w:r>
      <w:r w:rsidRPr="00AE34C5">
        <w:rPr>
          <w:lang w:val="en-GB"/>
        </w:rPr>
        <w:t>literature. Yet, we discern two main categories of distributed</w:t>
      </w:r>
      <w:r w:rsidR="00FE7A41" w:rsidRPr="00AE34C5">
        <w:rPr>
          <w:lang w:val="en-GB"/>
        </w:rPr>
        <w:t xml:space="preserve"> </w:t>
      </w:r>
      <w:r w:rsidRPr="00AE34C5">
        <w:rPr>
          <w:lang w:val="en-GB"/>
        </w:rPr>
        <w:t>SDN control architectures based on the physical organization</w:t>
      </w:r>
      <w:r w:rsidR="00FE7A41" w:rsidRPr="00AE34C5">
        <w:rPr>
          <w:lang w:val="en-GB"/>
        </w:rPr>
        <w:t xml:space="preserve"> </w:t>
      </w:r>
      <w:r w:rsidRPr="00AE34C5">
        <w:rPr>
          <w:lang w:val="en-GB"/>
        </w:rPr>
        <w:t>of SDN controllers: A flat SDN control architecture and a</w:t>
      </w:r>
      <w:r w:rsidR="00FE7A41" w:rsidRPr="00AE34C5">
        <w:rPr>
          <w:lang w:val="en-GB"/>
        </w:rPr>
        <w:t xml:space="preserve"> </w:t>
      </w:r>
      <w:r w:rsidRPr="00AE34C5">
        <w:rPr>
          <w:lang w:val="en-GB"/>
        </w:rPr>
        <w:t>hierarchical SDN control architecture (see Figure 3).</w:t>
      </w:r>
    </w:p>
    <w:p w14:paraId="709F2835" w14:textId="77777777" w:rsidR="00030006" w:rsidRPr="00AE34C5" w:rsidRDefault="00030006" w:rsidP="001A1047">
      <w:pPr>
        <w:rPr>
          <w:lang w:val="en-GB"/>
        </w:rPr>
      </w:pPr>
    </w:p>
    <w:p w14:paraId="4F107AE9" w14:textId="77777777" w:rsidR="001A1047" w:rsidRPr="00AE34C5" w:rsidRDefault="001A1047" w:rsidP="001A1047">
      <w:pPr>
        <w:rPr>
          <w:lang w:val="en-GB"/>
        </w:rPr>
      </w:pPr>
      <w:r w:rsidRPr="00AE34C5">
        <w:rPr>
          <w:lang w:val="en-GB"/>
        </w:rPr>
        <w:t>1) Flat SDN control:</w:t>
      </w:r>
    </w:p>
    <w:p w14:paraId="3B971870" w14:textId="09E84D5E" w:rsidR="001A1047" w:rsidRPr="00AE34C5" w:rsidRDefault="001A1047" w:rsidP="001A1047">
      <w:pPr>
        <w:rPr>
          <w:lang w:val="en-GB"/>
        </w:rPr>
      </w:pPr>
      <w:r w:rsidRPr="00AE34C5">
        <w:rPr>
          <w:lang w:val="en-GB"/>
        </w:rPr>
        <w:t>The flat structure implies the horizontal partitioning of</w:t>
      </w:r>
      <w:r w:rsidR="00FE7A41" w:rsidRPr="00AE34C5">
        <w:rPr>
          <w:lang w:val="en-GB"/>
        </w:rPr>
        <w:t xml:space="preserve"> </w:t>
      </w:r>
      <w:r w:rsidRPr="00AE34C5">
        <w:rPr>
          <w:lang w:val="en-GB"/>
        </w:rPr>
        <w:t>the network into multiple areas, each of which is handled</w:t>
      </w:r>
      <w:r w:rsidR="00FE7A41" w:rsidRPr="00AE34C5">
        <w:rPr>
          <w:lang w:val="en-GB"/>
        </w:rPr>
        <w:t xml:space="preserve"> </w:t>
      </w:r>
      <w:r w:rsidRPr="00AE34C5">
        <w:rPr>
          <w:lang w:val="en-GB"/>
        </w:rPr>
        <w:t>by a single controller in charge of managing a subset of</w:t>
      </w:r>
      <w:r w:rsidR="00FE7A41" w:rsidRPr="00AE34C5">
        <w:rPr>
          <w:lang w:val="en-GB"/>
        </w:rPr>
        <w:t xml:space="preserve"> </w:t>
      </w:r>
      <w:r w:rsidRPr="00AE34C5">
        <w:rPr>
          <w:lang w:val="en-GB"/>
        </w:rPr>
        <w:t>SDN switches. There are several advantages to organizing</w:t>
      </w:r>
      <w:r w:rsidR="00FE7A41" w:rsidRPr="00AE34C5">
        <w:rPr>
          <w:lang w:val="en-GB"/>
        </w:rPr>
        <w:t xml:space="preserve"> </w:t>
      </w:r>
      <w:r w:rsidRPr="00AE34C5">
        <w:rPr>
          <w:lang w:val="en-GB"/>
        </w:rPr>
        <w:t>controllers in such a flat style, including reduced control</w:t>
      </w:r>
      <w:r w:rsidR="00FE7A41" w:rsidRPr="00AE34C5">
        <w:rPr>
          <w:lang w:val="en-GB"/>
        </w:rPr>
        <w:t xml:space="preserve"> </w:t>
      </w:r>
      <w:r w:rsidRPr="00AE34C5">
        <w:rPr>
          <w:lang w:val="en-GB"/>
        </w:rPr>
        <w:t>latency and improved resiliency.</w:t>
      </w:r>
      <w:r w:rsidR="00FE7A41" w:rsidRPr="00AE34C5">
        <w:rPr>
          <w:lang w:val="en-GB"/>
        </w:rPr>
        <w:t xml:space="preserve"> </w:t>
      </w:r>
      <w:proofErr w:type="spellStart"/>
      <w:r w:rsidRPr="00AE34C5">
        <w:rPr>
          <w:lang w:val="en-GB"/>
        </w:rPr>
        <w:t>Onix</w:t>
      </w:r>
      <w:proofErr w:type="spellEnd"/>
      <w:r w:rsidRPr="00AE34C5">
        <w:rPr>
          <w:lang w:val="en-GB"/>
        </w:rPr>
        <w:t xml:space="preserve"> [60], </w:t>
      </w:r>
      <w:proofErr w:type="spellStart"/>
      <w:r w:rsidRPr="00AE34C5">
        <w:rPr>
          <w:lang w:val="en-GB"/>
        </w:rPr>
        <w:t>Hyperflow</w:t>
      </w:r>
      <w:proofErr w:type="spellEnd"/>
      <w:r w:rsidRPr="00AE34C5">
        <w:rPr>
          <w:lang w:val="en-GB"/>
        </w:rPr>
        <w:t xml:space="preserve"> [61] and ONOS [58] are typical examples</w:t>
      </w:r>
      <w:r w:rsidR="00FE7A41" w:rsidRPr="00AE34C5">
        <w:rPr>
          <w:lang w:val="en-GB"/>
        </w:rPr>
        <w:t xml:space="preserve"> </w:t>
      </w:r>
      <w:r w:rsidRPr="00AE34C5">
        <w:rPr>
          <w:lang w:val="en-GB"/>
        </w:rPr>
        <w:t>of flat physically-distributed controller platforms which</w:t>
      </w:r>
      <w:r w:rsidR="00FE7A41" w:rsidRPr="00AE34C5">
        <w:rPr>
          <w:lang w:val="en-GB"/>
        </w:rPr>
        <w:t xml:space="preserve"> </w:t>
      </w:r>
      <w:r w:rsidRPr="00AE34C5">
        <w:rPr>
          <w:lang w:val="en-GB"/>
        </w:rPr>
        <w:t>are initially designed to improve control plane scalability</w:t>
      </w:r>
      <w:r w:rsidR="00FE7A41" w:rsidRPr="00AE34C5">
        <w:rPr>
          <w:lang w:val="en-GB"/>
        </w:rPr>
        <w:t xml:space="preserve"> </w:t>
      </w:r>
      <w:r w:rsidRPr="00AE34C5">
        <w:rPr>
          <w:lang w:val="en-GB"/>
        </w:rPr>
        <w:t>through the use of multiple interconnected controllers sharing</w:t>
      </w:r>
      <w:r w:rsidR="00FE7A41" w:rsidRPr="00AE34C5">
        <w:rPr>
          <w:lang w:val="en-GB"/>
        </w:rPr>
        <w:t xml:space="preserve"> </w:t>
      </w:r>
      <w:r w:rsidRPr="00AE34C5">
        <w:rPr>
          <w:lang w:val="en-GB"/>
        </w:rPr>
        <w:t>a global network-wide view and allowing for the development</w:t>
      </w:r>
      <w:r w:rsidR="00FE7A41" w:rsidRPr="00AE34C5">
        <w:rPr>
          <w:lang w:val="en-GB"/>
        </w:rPr>
        <w:t xml:space="preserve"> </w:t>
      </w:r>
      <w:r w:rsidRPr="00AE34C5">
        <w:rPr>
          <w:lang w:val="en-GB"/>
        </w:rPr>
        <w:t>of centralized control applications. However, each of these</w:t>
      </w:r>
      <w:r w:rsidR="00FE7A41" w:rsidRPr="00AE34C5">
        <w:rPr>
          <w:lang w:val="en-GB"/>
        </w:rPr>
        <w:t xml:space="preserve"> </w:t>
      </w:r>
      <w:r w:rsidRPr="00AE34C5">
        <w:rPr>
          <w:lang w:val="en-GB"/>
        </w:rPr>
        <w:t>contributions takes a different approach to distribute controller</w:t>
      </w:r>
      <w:r w:rsidR="00FE7A41" w:rsidRPr="00AE34C5">
        <w:rPr>
          <w:lang w:val="en-GB"/>
        </w:rPr>
        <w:t xml:space="preserve"> </w:t>
      </w:r>
      <w:r w:rsidRPr="00AE34C5">
        <w:rPr>
          <w:lang w:val="en-GB"/>
        </w:rPr>
        <w:t>states and providing control plane scalability.</w:t>
      </w:r>
      <w:r w:rsidR="00FE7A41" w:rsidRPr="00AE34C5">
        <w:rPr>
          <w:lang w:val="en-GB"/>
        </w:rPr>
        <w:t xml:space="preserve"> </w:t>
      </w:r>
      <w:r w:rsidRPr="00AE34C5">
        <w:rPr>
          <w:lang w:val="en-GB"/>
        </w:rPr>
        <w:t xml:space="preserve">For example, </w:t>
      </w:r>
      <w:proofErr w:type="spellStart"/>
      <w:r w:rsidRPr="00AE34C5">
        <w:rPr>
          <w:lang w:val="en-GB"/>
        </w:rPr>
        <w:t>Onix</w:t>
      </w:r>
      <w:proofErr w:type="spellEnd"/>
      <w:r w:rsidRPr="00AE34C5">
        <w:rPr>
          <w:lang w:val="en-GB"/>
        </w:rPr>
        <w:t xml:space="preserve"> provides a good scalability through</w:t>
      </w:r>
      <w:r w:rsidR="00FE7A41" w:rsidRPr="00AE34C5">
        <w:rPr>
          <w:lang w:val="en-GB"/>
        </w:rPr>
        <w:t xml:space="preserve"> </w:t>
      </w:r>
      <w:r w:rsidRPr="00AE34C5">
        <w:rPr>
          <w:lang w:val="en-GB"/>
        </w:rPr>
        <w:t>additional partitioning and aggregation mechanisms. To be</w:t>
      </w:r>
      <w:r w:rsidR="00FE7A41" w:rsidRPr="00AE34C5">
        <w:rPr>
          <w:lang w:val="en-GB"/>
        </w:rPr>
        <w:t xml:space="preserve"> </w:t>
      </w:r>
      <w:r w:rsidRPr="00AE34C5">
        <w:rPr>
          <w:lang w:val="en-GB"/>
        </w:rPr>
        <w:t xml:space="preserve">more specific, </w:t>
      </w:r>
      <w:proofErr w:type="spellStart"/>
      <w:r w:rsidRPr="00AE34C5">
        <w:rPr>
          <w:lang w:val="en-GB"/>
        </w:rPr>
        <w:t>Onix</w:t>
      </w:r>
      <w:proofErr w:type="spellEnd"/>
      <w:r w:rsidRPr="00AE34C5">
        <w:rPr>
          <w:lang w:val="en-GB"/>
        </w:rPr>
        <w:t xml:space="preserve"> partitions the NIB (Network Information</w:t>
      </w:r>
      <w:r w:rsidR="00FE7A41" w:rsidRPr="00AE34C5">
        <w:rPr>
          <w:lang w:val="en-GB"/>
        </w:rPr>
        <w:t xml:space="preserve"> </w:t>
      </w:r>
      <w:r w:rsidRPr="00AE34C5">
        <w:rPr>
          <w:lang w:val="en-GB"/>
        </w:rPr>
        <w:t>Base) giving each controller instance responsibility for a</w:t>
      </w:r>
      <w:r w:rsidR="00FE7A41" w:rsidRPr="00AE34C5">
        <w:rPr>
          <w:lang w:val="en-GB"/>
        </w:rPr>
        <w:t xml:space="preserve"> </w:t>
      </w:r>
      <w:r w:rsidRPr="00AE34C5">
        <w:rPr>
          <w:lang w:val="en-GB"/>
        </w:rPr>
        <w:t>subset of the NIB and it aggregates by making application</w:t>
      </w:r>
      <w:r w:rsidR="00FE7A41" w:rsidRPr="00AE34C5">
        <w:rPr>
          <w:lang w:val="en-GB"/>
        </w:rPr>
        <w:t xml:space="preserve"> </w:t>
      </w:r>
      <w:r w:rsidRPr="00AE34C5">
        <w:rPr>
          <w:lang w:val="en-GB"/>
        </w:rPr>
        <w:t>reduce the fidelity of information before sharing it between</w:t>
      </w:r>
      <w:r w:rsidR="00FE7A41" w:rsidRPr="00AE34C5">
        <w:rPr>
          <w:lang w:val="en-GB"/>
        </w:rPr>
        <w:t xml:space="preserve"> </w:t>
      </w:r>
      <w:r w:rsidRPr="00AE34C5">
        <w:rPr>
          <w:lang w:val="en-GB"/>
        </w:rPr>
        <w:t xml:space="preserve">other </w:t>
      </w:r>
      <w:proofErr w:type="spellStart"/>
      <w:r w:rsidRPr="00AE34C5">
        <w:rPr>
          <w:lang w:val="en-GB"/>
        </w:rPr>
        <w:t>Onix</w:t>
      </w:r>
      <w:proofErr w:type="spellEnd"/>
      <w:r w:rsidRPr="00AE34C5">
        <w:rPr>
          <w:lang w:val="en-GB"/>
        </w:rPr>
        <w:t xml:space="preserve"> instances within the cluster. Similar to </w:t>
      </w:r>
      <w:proofErr w:type="spellStart"/>
      <w:r w:rsidRPr="00AE34C5">
        <w:rPr>
          <w:lang w:val="en-GB"/>
        </w:rPr>
        <w:t>Onix</w:t>
      </w:r>
      <w:proofErr w:type="spellEnd"/>
      <w:r w:rsidRPr="00AE34C5">
        <w:rPr>
          <w:lang w:val="en-GB"/>
        </w:rPr>
        <w:t>, each</w:t>
      </w:r>
      <w:r w:rsidR="00FE7A41" w:rsidRPr="00AE34C5">
        <w:rPr>
          <w:lang w:val="en-GB"/>
        </w:rPr>
        <w:t xml:space="preserve"> </w:t>
      </w:r>
      <w:r w:rsidRPr="00AE34C5">
        <w:rPr>
          <w:lang w:val="en-GB"/>
        </w:rPr>
        <w:t>ONOS instance (composing the cluster) that is responsible for</w:t>
      </w:r>
      <w:r w:rsidR="00FE7A41" w:rsidRPr="00AE34C5">
        <w:rPr>
          <w:lang w:val="en-GB"/>
        </w:rPr>
        <w:t xml:space="preserve"> </w:t>
      </w:r>
      <w:r w:rsidRPr="00AE34C5">
        <w:rPr>
          <w:lang w:val="en-GB"/>
        </w:rPr>
        <w:t>a subset of network devices holds a portion of the network</w:t>
      </w:r>
      <w:r w:rsidR="00FE7A41" w:rsidRPr="00AE34C5">
        <w:rPr>
          <w:lang w:val="en-GB"/>
        </w:rPr>
        <w:t xml:space="preserve"> </w:t>
      </w:r>
      <w:r w:rsidRPr="00AE34C5">
        <w:rPr>
          <w:lang w:val="en-GB"/>
        </w:rPr>
        <w:t xml:space="preserve">view that is also represented in a graph. Different from </w:t>
      </w:r>
      <w:proofErr w:type="spellStart"/>
      <w:r w:rsidRPr="00AE34C5">
        <w:rPr>
          <w:lang w:val="en-GB"/>
        </w:rPr>
        <w:t>Onix</w:t>
      </w:r>
      <w:proofErr w:type="spellEnd"/>
      <w:r w:rsidR="00FE7A41" w:rsidRPr="00AE34C5">
        <w:rPr>
          <w:lang w:val="en-GB"/>
        </w:rPr>
        <w:t xml:space="preserve"> </w:t>
      </w:r>
      <w:r w:rsidRPr="00AE34C5">
        <w:rPr>
          <w:lang w:val="en-GB"/>
        </w:rPr>
        <w:t xml:space="preserve">and ONOS, every controller in </w:t>
      </w:r>
      <w:proofErr w:type="spellStart"/>
      <w:r w:rsidRPr="00AE34C5">
        <w:rPr>
          <w:lang w:val="en-GB"/>
        </w:rPr>
        <w:t>HyperFlow</w:t>
      </w:r>
      <w:proofErr w:type="spellEnd"/>
      <w:r w:rsidRPr="00AE34C5">
        <w:rPr>
          <w:lang w:val="en-GB"/>
        </w:rPr>
        <w:t xml:space="preserve"> has the global</w:t>
      </w:r>
      <w:r w:rsidR="00FE7A41" w:rsidRPr="00AE34C5">
        <w:rPr>
          <w:lang w:val="en-GB"/>
        </w:rPr>
        <w:t xml:space="preserve"> </w:t>
      </w:r>
      <w:r w:rsidRPr="00AE34C5">
        <w:rPr>
          <w:lang w:val="en-GB"/>
        </w:rPr>
        <w:t>network view, thus getting the illusion of control over the</w:t>
      </w:r>
      <w:r w:rsidR="00FE7A41" w:rsidRPr="00AE34C5">
        <w:rPr>
          <w:lang w:val="en-GB"/>
        </w:rPr>
        <w:t xml:space="preserve"> </w:t>
      </w:r>
      <w:r w:rsidRPr="00AE34C5">
        <w:rPr>
          <w:lang w:val="en-GB"/>
        </w:rPr>
        <w:t xml:space="preserve">whole network. Yet, </w:t>
      </w:r>
      <w:proofErr w:type="spellStart"/>
      <w:r w:rsidRPr="00AE34C5">
        <w:rPr>
          <w:lang w:val="en-GB"/>
        </w:rPr>
        <w:t>HyperFlow</w:t>
      </w:r>
      <w:proofErr w:type="spellEnd"/>
      <w:r w:rsidRPr="00AE34C5">
        <w:rPr>
          <w:lang w:val="en-GB"/>
        </w:rPr>
        <w:t xml:space="preserve"> can be considered as a</w:t>
      </w:r>
      <w:r w:rsidR="00FE7A41" w:rsidRPr="00AE34C5">
        <w:rPr>
          <w:lang w:val="en-GB"/>
        </w:rPr>
        <w:t xml:space="preserve"> </w:t>
      </w:r>
      <w:r w:rsidRPr="00AE34C5">
        <w:rPr>
          <w:lang w:val="en-GB"/>
        </w:rPr>
        <w:t>scalable option for specific policies in which a small number</w:t>
      </w:r>
      <w:r w:rsidR="00FE7A41" w:rsidRPr="00AE34C5">
        <w:rPr>
          <w:lang w:val="en-GB"/>
        </w:rPr>
        <w:t xml:space="preserve"> </w:t>
      </w:r>
      <w:r w:rsidRPr="00AE34C5">
        <w:rPr>
          <w:lang w:val="en-GB"/>
        </w:rPr>
        <w:t>of network events affect the global network state. In that case,</w:t>
      </w:r>
      <w:r w:rsidR="00FE7A41" w:rsidRPr="00AE34C5">
        <w:rPr>
          <w:lang w:val="en-GB"/>
        </w:rPr>
        <w:t xml:space="preserve"> </w:t>
      </w:r>
      <w:r w:rsidRPr="00AE34C5">
        <w:rPr>
          <w:lang w:val="en-GB"/>
        </w:rPr>
        <w:t>scalability is ensured by propagating these (less frequent)</w:t>
      </w:r>
      <w:r w:rsidR="00FE7A41" w:rsidRPr="00AE34C5">
        <w:rPr>
          <w:lang w:val="en-GB"/>
        </w:rPr>
        <w:t xml:space="preserve"> </w:t>
      </w:r>
      <w:r w:rsidRPr="00AE34C5">
        <w:rPr>
          <w:lang w:val="en-GB"/>
        </w:rPr>
        <w:t>selected events through the event propagation system.</w:t>
      </w:r>
      <w:r w:rsidR="00FE7A41" w:rsidRPr="00AE34C5">
        <w:rPr>
          <w:lang w:val="en-GB"/>
        </w:rPr>
        <w:t xml:space="preserve"> </w:t>
      </w:r>
      <w:r w:rsidRPr="00AE34C5">
        <w:rPr>
          <w:lang w:val="en-GB"/>
        </w:rPr>
        <w:t>Furthermore, different mechanisms are put in place by these</w:t>
      </w:r>
      <w:r w:rsidR="00FE7A41" w:rsidRPr="00AE34C5">
        <w:rPr>
          <w:lang w:val="en-GB"/>
        </w:rPr>
        <w:t xml:space="preserve"> </w:t>
      </w:r>
      <w:r w:rsidRPr="00AE34C5">
        <w:rPr>
          <w:lang w:val="en-GB"/>
        </w:rPr>
        <w:t>distributed controller platforms to meet fault-tolerance and</w:t>
      </w:r>
      <w:r w:rsidR="00FE7A41" w:rsidRPr="00AE34C5">
        <w:rPr>
          <w:lang w:val="en-GB"/>
        </w:rPr>
        <w:t xml:space="preserve"> </w:t>
      </w:r>
      <w:r w:rsidRPr="00AE34C5">
        <w:rPr>
          <w:lang w:val="en-GB"/>
        </w:rPr>
        <w:t>reliability requirements in the event of failures or attacks.</w:t>
      </w:r>
      <w:r w:rsidR="00FE7A41" w:rsidRPr="00AE34C5">
        <w:rPr>
          <w:lang w:val="en-GB"/>
        </w:rPr>
        <w:t xml:space="preserve"> </w:t>
      </w:r>
      <w:proofErr w:type="spellStart"/>
      <w:r w:rsidRPr="00AE34C5">
        <w:rPr>
          <w:lang w:val="en-GB"/>
        </w:rPr>
        <w:t>Onix</w:t>
      </w:r>
      <w:proofErr w:type="spellEnd"/>
      <w:r w:rsidRPr="00AE34C5">
        <w:rPr>
          <w:lang w:val="en-GB"/>
        </w:rPr>
        <w:t xml:space="preserve"> [60] uses different recovery mechanisms depending</w:t>
      </w:r>
      <w:r w:rsidR="00FE7A41" w:rsidRPr="00AE34C5">
        <w:rPr>
          <w:lang w:val="en-GB"/>
        </w:rPr>
        <w:t xml:space="preserve"> </w:t>
      </w:r>
      <w:r w:rsidRPr="00AE34C5">
        <w:rPr>
          <w:lang w:val="en-GB"/>
        </w:rPr>
        <w:t xml:space="preserve">on the detected failures. </w:t>
      </w:r>
      <w:proofErr w:type="spellStart"/>
      <w:r w:rsidRPr="00AE34C5">
        <w:rPr>
          <w:lang w:val="en-GB"/>
        </w:rPr>
        <w:t>Onix</w:t>
      </w:r>
      <w:proofErr w:type="spellEnd"/>
      <w:r w:rsidRPr="00AE34C5">
        <w:rPr>
          <w:lang w:val="en-GB"/>
        </w:rPr>
        <w:t xml:space="preserve"> instance failure is most of the</w:t>
      </w:r>
      <w:r w:rsidR="00FE7A41" w:rsidRPr="00AE34C5">
        <w:rPr>
          <w:lang w:val="en-GB"/>
        </w:rPr>
        <w:t xml:space="preserve"> </w:t>
      </w:r>
      <w:r w:rsidRPr="00AE34C5">
        <w:rPr>
          <w:lang w:val="en-GB"/>
        </w:rPr>
        <w:t>time handled by distributed coordination mechanisms among</w:t>
      </w:r>
      <w:r w:rsidR="00FE7A41" w:rsidRPr="00AE34C5">
        <w:rPr>
          <w:lang w:val="en-GB"/>
        </w:rPr>
        <w:t xml:space="preserve"> </w:t>
      </w:r>
      <w:r w:rsidRPr="00AE34C5">
        <w:rPr>
          <w:lang w:val="en-GB"/>
        </w:rPr>
        <w:t>replicas whereas network element/link failures are under the</w:t>
      </w:r>
      <w:r w:rsidR="00FE7A41" w:rsidRPr="00AE34C5">
        <w:rPr>
          <w:lang w:val="en-GB"/>
        </w:rPr>
        <w:t xml:space="preserve"> </w:t>
      </w:r>
      <w:r w:rsidRPr="00AE34C5">
        <w:rPr>
          <w:lang w:val="en-GB"/>
        </w:rPr>
        <w:t xml:space="preserve">full responsibility of applications developed atop </w:t>
      </w:r>
      <w:proofErr w:type="spellStart"/>
      <w:r w:rsidRPr="00AE34C5">
        <w:rPr>
          <w:lang w:val="en-GB"/>
        </w:rPr>
        <w:t>Onix</w:t>
      </w:r>
      <w:proofErr w:type="spellEnd"/>
      <w:r w:rsidRPr="00AE34C5">
        <w:rPr>
          <w:lang w:val="en-GB"/>
        </w:rPr>
        <w:t>. Besides,</w:t>
      </w:r>
      <w:r w:rsidR="00FE7A41" w:rsidRPr="00AE34C5">
        <w:rPr>
          <w:lang w:val="en-GB"/>
        </w:rPr>
        <w:t xml:space="preserve"> </w:t>
      </w:r>
      <w:proofErr w:type="spellStart"/>
      <w:r w:rsidRPr="00AE34C5">
        <w:rPr>
          <w:lang w:val="en-GB"/>
        </w:rPr>
        <w:t>Onix</w:t>
      </w:r>
      <w:proofErr w:type="spellEnd"/>
      <w:r w:rsidRPr="00AE34C5">
        <w:rPr>
          <w:lang w:val="en-GB"/>
        </w:rPr>
        <w:t xml:space="preserve"> is assumed reliable when it comes to connectivity</w:t>
      </w:r>
      <w:r w:rsidR="00FE7A41" w:rsidRPr="00AE34C5">
        <w:rPr>
          <w:lang w:val="en-GB"/>
        </w:rPr>
        <w:t xml:space="preserve"> </w:t>
      </w:r>
      <w:r w:rsidRPr="00AE34C5">
        <w:rPr>
          <w:lang w:val="en-GB"/>
        </w:rPr>
        <w:t>infrastructure failures as it can dedicate the failure recovery</w:t>
      </w:r>
      <w:r w:rsidR="00FE7A41" w:rsidRPr="00AE34C5">
        <w:rPr>
          <w:lang w:val="en-GB"/>
        </w:rPr>
        <w:t xml:space="preserve"> </w:t>
      </w:r>
      <w:r w:rsidRPr="00AE34C5">
        <w:rPr>
          <w:lang w:val="en-GB"/>
        </w:rPr>
        <w:t>task to a separate management backbone that uses a multipathing</w:t>
      </w:r>
      <w:r w:rsidR="00FE7A41" w:rsidRPr="00AE34C5">
        <w:rPr>
          <w:lang w:val="en-GB"/>
        </w:rPr>
        <w:t xml:space="preserve"> </w:t>
      </w:r>
      <w:r w:rsidRPr="00AE34C5">
        <w:rPr>
          <w:lang w:val="en-GB"/>
        </w:rPr>
        <w:t>protocol.</w:t>
      </w:r>
    </w:p>
    <w:p w14:paraId="5C81227E" w14:textId="7C9996EC" w:rsidR="001A1047" w:rsidRPr="00AE34C5" w:rsidRDefault="001A1047" w:rsidP="001A1047">
      <w:pPr>
        <w:rPr>
          <w:lang w:val="en-GB"/>
        </w:rPr>
      </w:pPr>
      <w:r w:rsidRPr="00AE34C5">
        <w:rPr>
          <w:lang w:val="en-GB"/>
        </w:rPr>
        <w:t xml:space="preserve">Likewise, </w:t>
      </w:r>
      <w:proofErr w:type="spellStart"/>
      <w:r w:rsidRPr="00AE34C5">
        <w:rPr>
          <w:lang w:val="en-GB"/>
        </w:rPr>
        <w:t>Hyperflow</w:t>
      </w:r>
      <w:proofErr w:type="spellEnd"/>
      <w:r w:rsidRPr="00AE34C5">
        <w:rPr>
          <w:lang w:val="en-GB"/>
        </w:rPr>
        <w:t xml:space="preserve"> [61] focuses on ensuring resiliency</w:t>
      </w:r>
      <w:r w:rsidR="00FE7A41" w:rsidRPr="00AE34C5">
        <w:rPr>
          <w:lang w:val="en-GB"/>
        </w:rPr>
        <w:t xml:space="preserve"> </w:t>
      </w:r>
      <w:r w:rsidRPr="00AE34C5">
        <w:rPr>
          <w:lang w:val="en-GB"/>
        </w:rPr>
        <w:t>and fault tolerance as a means for achieving availability.</w:t>
      </w:r>
      <w:r w:rsidR="00FE7A41" w:rsidRPr="00AE34C5">
        <w:rPr>
          <w:lang w:val="en-GB"/>
        </w:rPr>
        <w:t xml:space="preserve"> </w:t>
      </w:r>
      <w:r w:rsidRPr="00AE34C5">
        <w:rPr>
          <w:lang w:val="en-GB"/>
        </w:rPr>
        <w:t>When a controller failure is discovered by the failure detection</w:t>
      </w:r>
      <w:r w:rsidR="00FE7A41" w:rsidRPr="00AE34C5">
        <w:rPr>
          <w:lang w:val="en-GB"/>
        </w:rPr>
        <w:t xml:space="preserve"> </w:t>
      </w:r>
      <w:r w:rsidRPr="00AE34C5">
        <w:rPr>
          <w:lang w:val="en-GB"/>
        </w:rPr>
        <w:t xml:space="preserve">mechanisms deployed by its publish/subscribe </w:t>
      </w:r>
      <w:proofErr w:type="spellStart"/>
      <w:r w:rsidRPr="00AE34C5">
        <w:rPr>
          <w:lang w:val="en-GB"/>
        </w:rPr>
        <w:t>WheelFS</w:t>
      </w:r>
      <w:proofErr w:type="spellEnd"/>
      <w:r w:rsidRPr="00AE34C5">
        <w:rPr>
          <w:lang w:val="en-GB"/>
        </w:rPr>
        <w:t xml:space="preserve"> [62]</w:t>
      </w:r>
      <w:r w:rsidR="00FE7A41" w:rsidRPr="00AE34C5">
        <w:rPr>
          <w:lang w:val="en-GB"/>
        </w:rPr>
        <w:t xml:space="preserve"> </w:t>
      </w:r>
      <w:r w:rsidRPr="00AE34C5">
        <w:rPr>
          <w:lang w:val="en-GB"/>
        </w:rPr>
        <w:t xml:space="preserve">system, </w:t>
      </w:r>
      <w:proofErr w:type="spellStart"/>
      <w:r w:rsidRPr="00AE34C5">
        <w:rPr>
          <w:lang w:val="en-GB"/>
        </w:rPr>
        <w:t>HyperFlow</w:t>
      </w:r>
      <w:proofErr w:type="spellEnd"/>
      <w:r w:rsidRPr="00AE34C5">
        <w:rPr>
          <w:lang w:val="en-GB"/>
        </w:rPr>
        <w:t xml:space="preserve"> reconfigures the affected switches and</w:t>
      </w:r>
      <w:r w:rsidR="00FE7A41" w:rsidRPr="00AE34C5">
        <w:rPr>
          <w:lang w:val="en-GB"/>
        </w:rPr>
        <w:t xml:space="preserve"> </w:t>
      </w:r>
      <w:r w:rsidRPr="00AE34C5">
        <w:rPr>
          <w:lang w:val="en-GB"/>
        </w:rPr>
        <w:t>redirects them to another nearby controller instance (from a</w:t>
      </w:r>
      <w:r w:rsidR="00FE7A41" w:rsidRPr="00AE34C5">
        <w:rPr>
          <w:lang w:val="en-GB"/>
        </w:rPr>
        <w:t xml:space="preserve"> </w:t>
      </w:r>
      <w:r w:rsidR="00AA49B0" w:rsidRPr="00AE34C5">
        <w:rPr>
          <w:lang w:val="en-GB"/>
        </w:rPr>
        <w:t>neighbour’s</w:t>
      </w:r>
      <w:r w:rsidRPr="00AE34C5">
        <w:rPr>
          <w:lang w:val="en-GB"/>
        </w:rPr>
        <w:t xml:space="preserve"> site). Alongside this ability to tackle component</w:t>
      </w:r>
      <w:r w:rsidR="00FE7A41" w:rsidRPr="00AE34C5">
        <w:rPr>
          <w:lang w:val="en-GB"/>
        </w:rPr>
        <w:t xml:space="preserve"> </w:t>
      </w:r>
      <w:r w:rsidRPr="00AE34C5">
        <w:rPr>
          <w:lang w:val="en-GB"/>
        </w:rPr>
        <w:t xml:space="preserve">failures, </w:t>
      </w:r>
      <w:proofErr w:type="spellStart"/>
      <w:r w:rsidRPr="00AE34C5">
        <w:rPr>
          <w:lang w:val="en-GB"/>
        </w:rPr>
        <w:t>HyperFlow</w:t>
      </w:r>
      <w:proofErr w:type="spellEnd"/>
      <w:r w:rsidRPr="00AE34C5">
        <w:rPr>
          <w:lang w:val="en-GB"/>
        </w:rPr>
        <w:t xml:space="preserve"> is resilient to network partitioning thanks</w:t>
      </w:r>
      <w:r w:rsidR="00FE7A41" w:rsidRPr="00AE34C5">
        <w:rPr>
          <w:lang w:val="en-GB"/>
        </w:rPr>
        <w:t xml:space="preserve"> </w:t>
      </w:r>
      <w:r w:rsidRPr="00AE34C5">
        <w:rPr>
          <w:lang w:val="en-GB"/>
        </w:rPr>
        <w:t xml:space="preserve">to the partition tolerance property of </w:t>
      </w:r>
      <w:proofErr w:type="spellStart"/>
      <w:r w:rsidRPr="00AE34C5">
        <w:rPr>
          <w:lang w:val="en-GB"/>
        </w:rPr>
        <w:t>WheelFS</w:t>
      </w:r>
      <w:proofErr w:type="spellEnd"/>
      <w:r w:rsidRPr="00AE34C5">
        <w:rPr>
          <w:lang w:val="en-GB"/>
        </w:rPr>
        <w:t>. In fact, in</w:t>
      </w:r>
      <w:r w:rsidR="00FE7A41" w:rsidRPr="00AE34C5">
        <w:rPr>
          <w:lang w:val="en-GB"/>
        </w:rPr>
        <w:t xml:space="preserve"> </w:t>
      </w:r>
      <w:r w:rsidRPr="00AE34C5">
        <w:rPr>
          <w:lang w:val="en-GB"/>
        </w:rPr>
        <w:t xml:space="preserve">the presence of a network partitioning, </w:t>
      </w:r>
      <w:proofErr w:type="spellStart"/>
      <w:r w:rsidRPr="00AE34C5">
        <w:rPr>
          <w:lang w:val="en-GB"/>
        </w:rPr>
        <w:t>WheelFS</w:t>
      </w:r>
      <w:proofErr w:type="spellEnd"/>
      <w:r w:rsidRPr="00AE34C5">
        <w:rPr>
          <w:lang w:val="en-GB"/>
        </w:rPr>
        <w:t xml:space="preserve"> partitions</w:t>
      </w:r>
      <w:r w:rsidR="00FE7A41" w:rsidRPr="00AE34C5">
        <w:rPr>
          <w:lang w:val="en-GB"/>
        </w:rPr>
        <w:t xml:space="preserve"> </w:t>
      </w:r>
      <w:r w:rsidRPr="00AE34C5">
        <w:rPr>
          <w:lang w:val="en-GB"/>
        </w:rPr>
        <w:t xml:space="preserve">continue to operate independently, thus </w:t>
      </w:r>
      <w:r w:rsidR="00AA49B0" w:rsidRPr="00AE34C5">
        <w:rPr>
          <w:lang w:val="en-GB"/>
        </w:rPr>
        <w:t>favouring</w:t>
      </w:r>
      <w:r w:rsidRPr="00AE34C5">
        <w:rPr>
          <w:lang w:val="en-GB"/>
        </w:rPr>
        <w:t xml:space="preserve"> availability.</w:t>
      </w:r>
      <w:r w:rsidR="00FE7A41" w:rsidRPr="00AE34C5">
        <w:rPr>
          <w:lang w:val="en-GB"/>
        </w:rPr>
        <w:t xml:space="preserve"> </w:t>
      </w:r>
      <w:r w:rsidRPr="00AE34C5">
        <w:rPr>
          <w:lang w:val="en-GB"/>
        </w:rPr>
        <w:t>Similarly, ONOS [58] considers fault-tolerance as a prerequisite</w:t>
      </w:r>
      <w:r w:rsidR="00FE7A41" w:rsidRPr="00AE34C5">
        <w:rPr>
          <w:lang w:val="en-GB"/>
        </w:rPr>
        <w:t xml:space="preserve"> </w:t>
      </w:r>
      <w:r w:rsidRPr="00AE34C5">
        <w:rPr>
          <w:lang w:val="en-GB"/>
        </w:rPr>
        <w:t>for adopting SDN in Service Provider networks. ONOS’s</w:t>
      </w:r>
      <w:r w:rsidR="00FE7A41" w:rsidRPr="00AE34C5">
        <w:rPr>
          <w:lang w:val="en-GB"/>
        </w:rPr>
        <w:t xml:space="preserve"> </w:t>
      </w:r>
      <w:r w:rsidRPr="00AE34C5">
        <w:rPr>
          <w:lang w:val="en-GB"/>
        </w:rPr>
        <w:t>distributed control plane guards against controller instance</w:t>
      </w:r>
      <w:r w:rsidR="00FE7A41" w:rsidRPr="00AE34C5">
        <w:rPr>
          <w:lang w:val="en-GB"/>
        </w:rPr>
        <w:t xml:space="preserve"> </w:t>
      </w:r>
      <w:r w:rsidRPr="00AE34C5">
        <w:rPr>
          <w:lang w:val="en-GB"/>
        </w:rPr>
        <w:t>failures by connecting, from the onset, each SDN switch to</w:t>
      </w:r>
      <w:r w:rsidR="00FE7A41" w:rsidRPr="00AE34C5">
        <w:rPr>
          <w:lang w:val="en-GB"/>
        </w:rPr>
        <w:t xml:space="preserve"> </w:t>
      </w:r>
      <w:r w:rsidRPr="00AE34C5">
        <w:rPr>
          <w:lang w:val="en-GB"/>
        </w:rPr>
        <w:t>more than one SDN controller; its master controller and other</w:t>
      </w:r>
      <w:r w:rsidR="00FE7A41" w:rsidRPr="00AE34C5">
        <w:rPr>
          <w:lang w:val="en-GB"/>
        </w:rPr>
        <w:t xml:space="preserve"> </w:t>
      </w:r>
      <w:r w:rsidRPr="00AE34C5">
        <w:rPr>
          <w:lang w:val="en-GB"/>
        </w:rPr>
        <w:t>backup controllers (from other domains) that may take over</w:t>
      </w:r>
      <w:r w:rsidR="00FE7A41" w:rsidRPr="00AE34C5">
        <w:rPr>
          <w:lang w:val="en-GB"/>
        </w:rPr>
        <w:t xml:space="preserve"> </w:t>
      </w:r>
      <w:r w:rsidRPr="00AE34C5">
        <w:rPr>
          <w:lang w:val="en-GB"/>
        </w:rPr>
        <w:t>in the wake of master controller failures. Load balancing</w:t>
      </w:r>
      <w:r w:rsidR="00FE7A41" w:rsidRPr="00AE34C5">
        <w:rPr>
          <w:lang w:val="en-GB"/>
        </w:rPr>
        <w:t xml:space="preserve"> </w:t>
      </w:r>
      <w:r w:rsidRPr="00AE34C5">
        <w:rPr>
          <w:lang w:val="en-GB"/>
        </w:rPr>
        <w:t xml:space="preserve">mechanisms are also provided to balance the </w:t>
      </w:r>
      <w:proofErr w:type="spellStart"/>
      <w:r w:rsidRPr="00AE34C5">
        <w:rPr>
          <w:lang w:val="en-GB"/>
        </w:rPr>
        <w:t>mastership</w:t>
      </w:r>
      <w:proofErr w:type="spellEnd"/>
      <w:r w:rsidRPr="00AE34C5">
        <w:rPr>
          <w:lang w:val="en-GB"/>
        </w:rPr>
        <w:t xml:space="preserve"> of</w:t>
      </w:r>
      <w:r w:rsidR="00FE7A41" w:rsidRPr="00AE34C5">
        <w:rPr>
          <w:lang w:val="en-GB"/>
        </w:rPr>
        <w:t xml:space="preserve"> </w:t>
      </w:r>
      <w:r w:rsidRPr="00AE34C5">
        <w:rPr>
          <w:lang w:val="en-GB"/>
        </w:rPr>
        <w:t>switches among the controllers of the cluster for scalability</w:t>
      </w:r>
      <w:r w:rsidR="00FE7A41" w:rsidRPr="00AE34C5">
        <w:rPr>
          <w:lang w:val="en-GB"/>
        </w:rPr>
        <w:t xml:space="preserve"> </w:t>
      </w:r>
      <w:r w:rsidRPr="00AE34C5">
        <w:rPr>
          <w:lang w:val="en-GB"/>
        </w:rPr>
        <w:t>purposes. Besides, ONOS incorporates additional recovery</w:t>
      </w:r>
      <w:r w:rsidR="00FE7A41" w:rsidRPr="00AE34C5">
        <w:rPr>
          <w:lang w:val="en-GB"/>
        </w:rPr>
        <w:t xml:space="preserve"> </w:t>
      </w:r>
      <w:r w:rsidRPr="00AE34C5">
        <w:rPr>
          <w:lang w:val="en-GB"/>
        </w:rPr>
        <w:t>protocols, such as the Anti-Entropy protocol [63], for healing</w:t>
      </w:r>
      <w:r w:rsidR="00FE7A41" w:rsidRPr="00AE34C5">
        <w:rPr>
          <w:lang w:val="en-GB"/>
        </w:rPr>
        <w:t xml:space="preserve"> </w:t>
      </w:r>
      <w:r w:rsidRPr="00AE34C5">
        <w:rPr>
          <w:lang w:val="en-GB"/>
        </w:rPr>
        <w:t>from lost updates due to such controller crashes.</w:t>
      </w:r>
      <w:r w:rsidR="00FE7A41" w:rsidRPr="00AE34C5">
        <w:rPr>
          <w:lang w:val="en-GB"/>
        </w:rPr>
        <w:t xml:space="preserve"> </w:t>
      </w:r>
      <w:r w:rsidRPr="00AE34C5">
        <w:rPr>
          <w:lang w:val="en-GB"/>
        </w:rPr>
        <w:t>Recent SDN controller platform solutions [64, 65, 66, 67,</w:t>
      </w:r>
      <w:r w:rsidR="00FE7A41" w:rsidRPr="00AE34C5">
        <w:rPr>
          <w:lang w:val="en-GB"/>
        </w:rPr>
        <w:t xml:space="preserve"> 6</w:t>
      </w:r>
      <w:r w:rsidRPr="00AE34C5">
        <w:rPr>
          <w:lang w:val="en-GB"/>
        </w:rPr>
        <w:t>8, 69] focused specifically on improving fault-tolerance in</w:t>
      </w:r>
      <w:r w:rsidR="00FE7A41" w:rsidRPr="00AE34C5">
        <w:rPr>
          <w:lang w:val="en-GB"/>
        </w:rPr>
        <w:t xml:space="preserve"> </w:t>
      </w:r>
      <w:r w:rsidRPr="00AE34C5">
        <w:rPr>
          <w:lang w:val="en-GB"/>
        </w:rPr>
        <w:t>the distributed SDN control plane. Some of these works</w:t>
      </w:r>
      <w:r w:rsidR="00FE7A41" w:rsidRPr="00AE34C5">
        <w:rPr>
          <w:lang w:val="en-GB"/>
        </w:rPr>
        <w:t xml:space="preserve"> </w:t>
      </w:r>
      <w:r w:rsidRPr="00AE34C5">
        <w:rPr>
          <w:lang w:val="en-GB"/>
        </w:rPr>
        <w:t>assumed a simplified flat design where the SDN control was</w:t>
      </w:r>
      <w:r w:rsidR="00FE7A41" w:rsidRPr="00AE34C5">
        <w:rPr>
          <w:lang w:val="en-GB"/>
        </w:rPr>
        <w:t xml:space="preserve"> </w:t>
      </w:r>
      <w:r w:rsidRPr="00AE34C5">
        <w:rPr>
          <w:lang w:val="en-GB"/>
        </w:rPr>
        <w:t>centralized. However, since the main focus was placed at the</w:t>
      </w:r>
      <w:r w:rsidR="00FE7A41" w:rsidRPr="00AE34C5">
        <w:rPr>
          <w:lang w:val="en-GB"/>
        </w:rPr>
        <w:t xml:space="preserve"> </w:t>
      </w:r>
      <w:r w:rsidRPr="00AE34C5">
        <w:rPr>
          <w:lang w:val="en-GB"/>
        </w:rPr>
        <w:t>fault-tolerance aspect, we believe that their ideas and their</w:t>
      </w:r>
      <w:r w:rsidR="00FE7A41" w:rsidRPr="00AE34C5">
        <w:rPr>
          <w:lang w:val="en-GB"/>
        </w:rPr>
        <w:t xml:space="preserve"> </w:t>
      </w:r>
      <w:r w:rsidRPr="00AE34C5">
        <w:rPr>
          <w:lang w:val="en-GB"/>
        </w:rPr>
        <w:t>fault-tolerance approaches can be leveraged in the context of</w:t>
      </w:r>
      <w:r w:rsidR="00FE7A41" w:rsidRPr="00AE34C5">
        <w:rPr>
          <w:lang w:val="en-GB"/>
        </w:rPr>
        <w:t xml:space="preserve"> </w:t>
      </w:r>
      <w:r w:rsidRPr="00AE34C5">
        <w:rPr>
          <w:lang w:val="en-GB"/>
        </w:rPr>
        <w:t>medium to large scale SDNs where the network control is</w:t>
      </w:r>
      <w:r w:rsidR="00FE7A41" w:rsidRPr="00AE34C5">
        <w:rPr>
          <w:lang w:val="en-GB"/>
        </w:rPr>
        <w:t xml:space="preserve"> </w:t>
      </w:r>
      <w:r w:rsidRPr="00AE34C5">
        <w:rPr>
          <w:lang w:val="en-GB"/>
        </w:rPr>
        <w:t>physically distributed among multiple controllers.</w:t>
      </w:r>
    </w:p>
    <w:p w14:paraId="107F5928" w14:textId="70D87DBF" w:rsidR="001A1047" w:rsidRPr="00AE34C5" w:rsidRDefault="001A1047" w:rsidP="001A1047">
      <w:pPr>
        <w:rPr>
          <w:lang w:val="en-GB"/>
        </w:rPr>
      </w:pPr>
      <w:r w:rsidRPr="00AE34C5">
        <w:rPr>
          <w:lang w:val="en-GB"/>
        </w:rPr>
        <w:t>In particular, Botelho et. al [70] developed a hybrid SDN</w:t>
      </w:r>
      <w:r w:rsidR="00FE7A41" w:rsidRPr="00AE34C5">
        <w:rPr>
          <w:lang w:val="en-GB"/>
        </w:rPr>
        <w:t xml:space="preserve"> </w:t>
      </w:r>
      <w:r w:rsidRPr="00AE34C5">
        <w:rPr>
          <w:lang w:val="en-GB"/>
        </w:rPr>
        <w:t>controller architecture that combines both passive and active</w:t>
      </w:r>
      <w:r w:rsidR="00FE7A41" w:rsidRPr="00AE34C5">
        <w:rPr>
          <w:lang w:val="en-GB"/>
        </w:rPr>
        <w:t xml:space="preserve"> </w:t>
      </w:r>
      <w:r w:rsidRPr="00AE34C5">
        <w:rPr>
          <w:lang w:val="en-GB"/>
        </w:rPr>
        <w:t>replication approaches for achieving control plane fault</w:t>
      </w:r>
      <w:r w:rsidR="00FE7A41" w:rsidRPr="00AE34C5">
        <w:rPr>
          <w:lang w:val="en-GB"/>
        </w:rPr>
        <w:t xml:space="preserve"> </w:t>
      </w:r>
      <w:r w:rsidRPr="00AE34C5">
        <w:rPr>
          <w:lang w:val="en-GB"/>
        </w:rPr>
        <w:t>tolerance.</w:t>
      </w:r>
      <w:r w:rsidR="00FE7A41" w:rsidRPr="00AE34C5">
        <w:rPr>
          <w:lang w:val="en-GB"/>
        </w:rPr>
        <w:t xml:space="preserve"> </w:t>
      </w:r>
      <w:proofErr w:type="spellStart"/>
      <w:r w:rsidRPr="00AE34C5">
        <w:rPr>
          <w:lang w:val="en-GB"/>
        </w:rPr>
        <w:t>SMaRtLight</w:t>
      </w:r>
      <w:proofErr w:type="spellEnd"/>
      <w:r w:rsidRPr="00AE34C5">
        <w:rPr>
          <w:lang w:val="en-GB"/>
        </w:rPr>
        <w:t xml:space="preserve"> adopts a simple Floodlight </w:t>
      </w:r>
      <w:r w:rsidRPr="00AE34C5">
        <w:rPr>
          <w:lang w:val="en-GB"/>
        </w:rPr>
        <w:lastRenderedPageBreak/>
        <w:t>[53]-based</w:t>
      </w:r>
      <w:r w:rsidR="00FE7A41" w:rsidRPr="00AE34C5">
        <w:rPr>
          <w:lang w:val="en-GB"/>
        </w:rPr>
        <w:t xml:space="preserve"> </w:t>
      </w:r>
      <w:r w:rsidRPr="00AE34C5">
        <w:rPr>
          <w:lang w:val="en-GB"/>
        </w:rPr>
        <w:t>multi-controller design following OpenFlow 1.3, where one</w:t>
      </w:r>
      <w:r w:rsidR="00FE7A41" w:rsidRPr="00AE34C5">
        <w:rPr>
          <w:lang w:val="en-GB"/>
        </w:rPr>
        <w:t xml:space="preserve"> </w:t>
      </w:r>
      <w:r w:rsidRPr="00AE34C5">
        <w:rPr>
          <w:lang w:val="en-GB"/>
        </w:rPr>
        <w:t>main controller (the primary) manages all network switches,</w:t>
      </w:r>
      <w:r w:rsidR="00FE7A41" w:rsidRPr="00AE34C5">
        <w:rPr>
          <w:lang w:val="en-GB"/>
        </w:rPr>
        <w:t xml:space="preserve"> </w:t>
      </w:r>
      <w:r w:rsidRPr="00AE34C5">
        <w:rPr>
          <w:lang w:val="en-GB"/>
        </w:rPr>
        <w:t>and other controller replicas monitor the primary controller</w:t>
      </w:r>
      <w:r w:rsidR="00FE7A41" w:rsidRPr="00AE34C5">
        <w:rPr>
          <w:lang w:val="en-GB"/>
        </w:rPr>
        <w:t xml:space="preserve"> </w:t>
      </w:r>
      <w:r w:rsidRPr="00AE34C5">
        <w:rPr>
          <w:lang w:val="en-GB"/>
        </w:rPr>
        <w:t>and serve as backups in case it fails.</w:t>
      </w:r>
      <w:r w:rsidR="00FE7A41" w:rsidRPr="00AE34C5">
        <w:rPr>
          <w:lang w:val="en-GB"/>
        </w:rPr>
        <w:t xml:space="preserve"> </w:t>
      </w:r>
      <w:r w:rsidRPr="00AE34C5">
        <w:rPr>
          <w:lang w:val="en-GB"/>
        </w:rPr>
        <w:t>This variant of a traditional passive replication system relies</w:t>
      </w:r>
      <w:r w:rsidR="00FE7A41" w:rsidRPr="00AE34C5">
        <w:rPr>
          <w:lang w:val="en-GB"/>
        </w:rPr>
        <w:t xml:space="preserve"> </w:t>
      </w:r>
      <w:r w:rsidRPr="00AE34C5">
        <w:rPr>
          <w:lang w:val="en-GB"/>
        </w:rPr>
        <w:t>on an external data store that is implemented using a modern</w:t>
      </w:r>
      <w:r w:rsidR="00FE7A41" w:rsidRPr="00AE34C5">
        <w:rPr>
          <w:lang w:val="en-GB"/>
        </w:rPr>
        <w:t xml:space="preserve"> </w:t>
      </w:r>
      <w:r w:rsidRPr="00AE34C5">
        <w:rPr>
          <w:lang w:val="en-GB"/>
        </w:rPr>
        <w:t xml:space="preserve">active Replicated State Machine (RSM) built with a </w:t>
      </w:r>
      <w:proofErr w:type="spellStart"/>
      <w:r w:rsidRPr="00AE34C5">
        <w:rPr>
          <w:lang w:val="en-GB"/>
        </w:rPr>
        <w:t>Paxoslike</w:t>
      </w:r>
      <w:proofErr w:type="spellEnd"/>
      <w:r w:rsidR="00FE7A41" w:rsidRPr="00AE34C5">
        <w:rPr>
          <w:lang w:val="en-GB"/>
        </w:rPr>
        <w:t xml:space="preserve"> </w:t>
      </w:r>
      <w:r w:rsidRPr="00AE34C5">
        <w:rPr>
          <w:lang w:val="en-GB"/>
        </w:rPr>
        <w:t>protocol (BFT-</w:t>
      </w:r>
      <w:proofErr w:type="spellStart"/>
      <w:r w:rsidRPr="00AE34C5">
        <w:rPr>
          <w:lang w:val="en-GB"/>
        </w:rPr>
        <w:t>SMaRt</w:t>
      </w:r>
      <w:proofErr w:type="spellEnd"/>
      <w:r w:rsidRPr="00AE34C5">
        <w:rPr>
          <w:lang w:val="en-GB"/>
        </w:rPr>
        <w:t xml:space="preserve"> [71]) to ensure fault-tolerance and</w:t>
      </w:r>
      <w:r w:rsidR="00FE7A41" w:rsidRPr="00AE34C5">
        <w:rPr>
          <w:lang w:val="en-GB"/>
        </w:rPr>
        <w:t xml:space="preserve"> </w:t>
      </w:r>
      <w:r w:rsidRPr="00AE34C5">
        <w:rPr>
          <w:lang w:val="en-GB"/>
        </w:rPr>
        <w:t>strong consistency. This shared data store is used for storing</w:t>
      </w:r>
      <w:r w:rsidR="00FE7A41" w:rsidRPr="00AE34C5">
        <w:rPr>
          <w:lang w:val="en-GB"/>
        </w:rPr>
        <w:t xml:space="preserve"> </w:t>
      </w:r>
      <w:r w:rsidRPr="00AE34C5">
        <w:rPr>
          <w:lang w:val="en-GB"/>
        </w:rPr>
        <w:t>the network and application state (the common global NIB)</w:t>
      </w:r>
      <w:r w:rsidR="00FE7A41" w:rsidRPr="00AE34C5">
        <w:rPr>
          <w:lang w:val="en-GB"/>
        </w:rPr>
        <w:t xml:space="preserve"> </w:t>
      </w:r>
      <w:r w:rsidRPr="00AE34C5">
        <w:rPr>
          <w:lang w:val="en-GB"/>
        </w:rPr>
        <w:t>and also for coordinating fault detection and leader election</w:t>
      </w:r>
      <w:r w:rsidR="00FE7A41" w:rsidRPr="00AE34C5">
        <w:rPr>
          <w:lang w:val="en-GB"/>
        </w:rPr>
        <w:t xml:space="preserve"> </w:t>
      </w:r>
      <w:r w:rsidRPr="00AE34C5">
        <w:rPr>
          <w:lang w:val="en-GB"/>
        </w:rPr>
        <w:t>operations between controller replicas that run a lease management</w:t>
      </w:r>
      <w:r w:rsidR="00FE7A41" w:rsidRPr="00AE34C5">
        <w:rPr>
          <w:lang w:val="en-GB"/>
        </w:rPr>
        <w:t xml:space="preserve"> </w:t>
      </w:r>
      <w:r w:rsidRPr="00AE34C5">
        <w:rPr>
          <w:lang w:val="en-GB"/>
        </w:rPr>
        <w:t>algorithm.</w:t>
      </w:r>
    </w:p>
    <w:p w14:paraId="1C49DB46" w14:textId="40A54DD8" w:rsidR="001A1047" w:rsidRPr="00AE34C5" w:rsidRDefault="001A1047" w:rsidP="001A1047">
      <w:pPr>
        <w:rPr>
          <w:lang w:val="en-GB"/>
        </w:rPr>
      </w:pPr>
      <w:r w:rsidRPr="00AE34C5">
        <w:rPr>
          <w:lang w:val="en-GB"/>
        </w:rPr>
        <w:t>In case of a failure of the primary controller, the elected</w:t>
      </w:r>
      <w:r w:rsidR="00FE7A41" w:rsidRPr="00AE34C5">
        <w:rPr>
          <w:lang w:val="en-GB"/>
        </w:rPr>
        <w:t xml:space="preserve"> </w:t>
      </w:r>
      <w:r w:rsidRPr="00AE34C5">
        <w:rPr>
          <w:lang w:val="en-GB"/>
        </w:rPr>
        <w:t>backup controller starts reading the current state from the</w:t>
      </w:r>
      <w:r w:rsidR="00FE7A41" w:rsidRPr="00AE34C5">
        <w:rPr>
          <w:lang w:val="en-GB"/>
        </w:rPr>
        <w:t xml:space="preserve"> </w:t>
      </w:r>
      <w:r w:rsidRPr="00AE34C5">
        <w:rPr>
          <w:lang w:val="en-GB"/>
        </w:rPr>
        <w:t>shared consistent data store in order to mitigate the cold-start</w:t>
      </w:r>
      <w:r w:rsidR="00FE7A41" w:rsidRPr="00AE34C5">
        <w:rPr>
          <w:lang w:val="en-GB"/>
        </w:rPr>
        <w:t xml:space="preserve"> </w:t>
      </w:r>
      <w:r w:rsidRPr="00AE34C5">
        <w:rPr>
          <w:lang w:val="en-GB"/>
        </w:rPr>
        <w:t>(empty state) issue associated with traditional passive replication</w:t>
      </w:r>
      <w:r w:rsidR="00FE7A41" w:rsidRPr="00AE34C5">
        <w:rPr>
          <w:lang w:val="en-GB"/>
        </w:rPr>
        <w:t xml:space="preserve"> </w:t>
      </w:r>
      <w:r w:rsidRPr="00AE34C5">
        <w:rPr>
          <w:lang w:val="en-GB"/>
        </w:rPr>
        <w:t>approaches, and thereby ensure a smoother transition to</w:t>
      </w:r>
      <w:r w:rsidR="00FE7A41" w:rsidRPr="00AE34C5">
        <w:rPr>
          <w:lang w:val="en-GB"/>
        </w:rPr>
        <w:t xml:space="preserve"> </w:t>
      </w:r>
      <w:r w:rsidRPr="00AE34C5">
        <w:rPr>
          <w:lang w:val="en-GB"/>
        </w:rPr>
        <w:t>the new primary controller role.</w:t>
      </w:r>
      <w:r w:rsidR="00FE7A41" w:rsidRPr="00AE34C5">
        <w:rPr>
          <w:lang w:val="en-GB"/>
        </w:rPr>
        <w:t xml:space="preserve"> </w:t>
      </w:r>
      <w:r w:rsidRPr="00AE34C5">
        <w:rPr>
          <w:lang w:val="en-GB"/>
        </w:rPr>
        <w:t xml:space="preserve">The limited feasibility of the deployed controller </w:t>
      </w:r>
      <w:r w:rsidR="00AA49B0" w:rsidRPr="00AE34C5">
        <w:rPr>
          <w:lang w:val="en-GB"/>
        </w:rPr>
        <w:t>fault tolerance</w:t>
      </w:r>
      <w:r w:rsidR="00FE7A41" w:rsidRPr="00AE34C5">
        <w:rPr>
          <w:lang w:val="en-GB"/>
        </w:rPr>
        <w:t xml:space="preserve"> </w:t>
      </w:r>
      <w:r w:rsidRPr="00AE34C5">
        <w:rPr>
          <w:lang w:val="en-GB"/>
        </w:rPr>
        <w:t>strategy is warranted by the limited scope of the</w:t>
      </w:r>
      <w:r w:rsidR="00FE7A41" w:rsidRPr="00AE34C5">
        <w:rPr>
          <w:lang w:val="en-GB"/>
        </w:rPr>
        <w:t xml:space="preserve"> </w:t>
      </w:r>
      <w:proofErr w:type="spellStart"/>
      <w:r w:rsidRPr="00AE34C5">
        <w:rPr>
          <w:lang w:val="en-GB"/>
        </w:rPr>
        <w:t>SMaRtLight</w:t>
      </w:r>
      <w:proofErr w:type="spellEnd"/>
      <w:r w:rsidRPr="00AE34C5">
        <w:rPr>
          <w:lang w:val="en-GB"/>
        </w:rPr>
        <w:t xml:space="preserve"> solution which is only intended for small to</w:t>
      </w:r>
      <w:r w:rsidR="00FE7A41" w:rsidRPr="00AE34C5">
        <w:rPr>
          <w:lang w:val="en-GB"/>
        </w:rPr>
        <w:t xml:space="preserve"> </w:t>
      </w:r>
      <w:r w:rsidRPr="00AE34C5">
        <w:rPr>
          <w:lang w:val="en-GB"/>
        </w:rPr>
        <w:t>medium-sized SDN networks. On the other hand, in large-scale</w:t>
      </w:r>
      <w:r w:rsidR="00FE7A41" w:rsidRPr="00AE34C5">
        <w:rPr>
          <w:lang w:val="en-GB"/>
        </w:rPr>
        <w:t xml:space="preserve"> </w:t>
      </w:r>
      <w:r w:rsidRPr="00AE34C5">
        <w:rPr>
          <w:lang w:val="en-GB"/>
        </w:rPr>
        <w:t>deployments, adopting a simplified Master-Slave approach,</w:t>
      </w:r>
      <w:r w:rsidR="00FE7A41" w:rsidRPr="00AE34C5">
        <w:rPr>
          <w:lang w:val="en-GB"/>
        </w:rPr>
        <w:t xml:space="preserve"> </w:t>
      </w:r>
      <w:r w:rsidRPr="00AE34C5">
        <w:rPr>
          <w:lang w:val="en-GB"/>
        </w:rPr>
        <w:t>and more importantly, assuming a single main controller</w:t>
      </w:r>
      <w:r w:rsidR="00FE7A41" w:rsidRPr="00AE34C5">
        <w:rPr>
          <w:lang w:val="en-GB"/>
        </w:rPr>
        <w:t xml:space="preserve"> </w:t>
      </w:r>
      <w:r w:rsidRPr="00AE34C5">
        <w:rPr>
          <w:lang w:val="en-GB"/>
        </w:rPr>
        <w:t>scheme where one controller replica must retrieve all the</w:t>
      </w:r>
      <w:r w:rsidR="00FE7A41" w:rsidRPr="00AE34C5">
        <w:rPr>
          <w:lang w:val="en-GB"/>
        </w:rPr>
        <w:t xml:space="preserve"> </w:t>
      </w:r>
      <w:r w:rsidRPr="00AE34C5">
        <w:rPr>
          <w:lang w:val="en-GB"/>
        </w:rPr>
        <w:t>network state from the shared data store in failure scenarios,</w:t>
      </w:r>
      <w:r w:rsidR="00FE7A41" w:rsidRPr="00AE34C5">
        <w:rPr>
          <w:lang w:val="en-GB"/>
        </w:rPr>
        <w:t xml:space="preserve"> </w:t>
      </w:r>
      <w:r w:rsidRPr="00AE34C5">
        <w:rPr>
          <w:lang w:val="en-GB"/>
        </w:rPr>
        <w:t>have major disadvantages in terms of increased latency and</w:t>
      </w:r>
      <w:r w:rsidR="00FE7A41" w:rsidRPr="00AE34C5">
        <w:rPr>
          <w:lang w:val="en-GB"/>
        </w:rPr>
        <w:t xml:space="preserve"> </w:t>
      </w:r>
      <w:r w:rsidRPr="00AE34C5">
        <w:rPr>
          <w:lang w:val="en-GB"/>
        </w:rPr>
        <w:t>failover time.</w:t>
      </w:r>
    </w:p>
    <w:p w14:paraId="186C5532" w14:textId="6DD0866D" w:rsidR="001A1047" w:rsidRPr="00AE34C5" w:rsidRDefault="001A1047" w:rsidP="001A1047">
      <w:pPr>
        <w:rPr>
          <w:lang w:val="en-GB"/>
        </w:rPr>
      </w:pPr>
      <w:r w:rsidRPr="00AE34C5">
        <w:rPr>
          <w:lang w:val="en-GB"/>
        </w:rPr>
        <w:t xml:space="preserve">Similarly, the </w:t>
      </w:r>
      <w:proofErr w:type="spellStart"/>
      <w:r w:rsidRPr="00AE34C5">
        <w:rPr>
          <w:lang w:val="en-GB"/>
        </w:rPr>
        <w:t>Ravana</w:t>
      </w:r>
      <w:proofErr w:type="spellEnd"/>
      <w:r w:rsidRPr="00AE34C5">
        <w:rPr>
          <w:lang w:val="en-GB"/>
        </w:rPr>
        <w:t xml:space="preserve"> controller platform proposal [66]</w:t>
      </w:r>
      <w:r w:rsidR="00FE7A41" w:rsidRPr="00AE34C5">
        <w:rPr>
          <w:lang w:val="en-GB"/>
        </w:rPr>
        <w:t xml:space="preserve"> </w:t>
      </w:r>
      <w:r w:rsidRPr="00AE34C5">
        <w:rPr>
          <w:lang w:val="en-GB"/>
        </w:rPr>
        <w:t>addresses the issue of recovering from complete fail-stop</w:t>
      </w:r>
      <w:r w:rsidR="00FE7A41" w:rsidRPr="00AE34C5">
        <w:rPr>
          <w:lang w:val="en-GB"/>
        </w:rPr>
        <w:t xml:space="preserve"> </w:t>
      </w:r>
      <w:r w:rsidRPr="00AE34C5">
        <w:rPr>
          <w:lang w:val="en-GB"/>
        </w:rPr>
        <w:t>controller crashes. It offers the abstraction of a fault-free</w:t>
      </w:r>
      <w:r w:rsidR="00030006" w:rsidRPr="00AE34C5">
        <w:rPr>
          <w:lang w:val="en-GB"/>
        </w:rPr>
        <w:t xml:space="preserve"> </w:t>
      </w:r>
      <w:r w:rsidRPr="00AE34C5">
        <w:rPr>
          <w:lang w:val="en-GB"/>
        </w:rPr>
        <w:t>centralized SDN controller to unmodified control applications</w:t>
      </w:r>
      <w:r w:rsidR="00030006" w:rsidRPr="00AE34C5">
        <w:rPr>
          <w:lang w:val="en-GB"/>
        </w:rPr>
        <w:t xml:space="preserve"> </w:t>
      </w:r>
      <w:r w:rsidRPr="00AE34C5">
        <w:rPr>
          <w:lang w:val="en-GB"/>
        </w:rPr>
        <w:t>which are relieved of the burden of handling controller failures.</w:t>
      </w:r>
      <w:r w:rsidR="00030006" w:rsidRPr="00AE34C5">
        <w:rPr>
          <w:lang w:val="en-GB"/>
        </w:rPr>
        <w:t xml:space="preserve"> </w:t>
      </w:r>
      <w:r w:rsidRPr="00AE34C5">
        <w:rPr>
          <w:lang w:val="en-GB"/>
        </w:rPr>
        <w:t>Accordingly, network programmers write application programs</w:t>
      </w:r>
      <w:r w:rsidR="00030006" w:rsidRPr="00AE34C5">
        <w:rPr>
          <w:lang w:val="en-GB"/>
        </w:rPr>
        <w:t xml:space="preserve"> </w:t>
      </w:r>
      <w:r w:rsidRPr="00AE34C5">
        <w:rPr>
          <w:lang w:val="en-GB"/>
        </w:rPr>
        <w:t xml:space="preserve">for a single main controller and the transparent </w:t>
      </w:r>
      <w:proofErr w:type="spellStart"/>
      <w:r w:rsidRPr="00AE34C5">
        <w:rPr>
          <w:lang w:val="en-GB"/>
        </w:rPr>
        <w:t>masterslave</w:t>
      </w:r>
      <w:proofErr w:type="spellEnd"/>
      <w:r w:rsidR="00030006" w:rsidRPr="00AE34C5">
        <w:rPr>
          <w:lang w:val="en-GB"/>
        </w:rPr>
        <w:t xml:space="preserve"> </w:t>
      </w:r>
      <w:proofErr w:type="spellStart"/>
      <w:r w:rsidRPr="00AE34C5">
        <w:rPr>
          <w:lang w:val="en-GB"/>
        </w:rPr>
        <w:t>Ravana</w:t>
      </w:r>
      <w:proofErr w:type="spellEnd"/>
      <w:r w:rsidRPr="00AE34C5">
        <w:rPr>
          <w:lang w:val="en-GB"/>
        </w:rPr>
        <w:t xml:space="preserve"> protocol takes care of replicating, seamlessly and</w:t>
      </w:r>
      <w:r w:rsidR="00030006" w:rsidRPr="00AE34C5">
        <w:rPr>
          <w:lang w:val="en-GB"/>
        </w:rPr>
        <w:t xml:space="preserve"> </w:t>
      </w:r>
      <w:r w:rsidRPr="00AE34C5">
        <w:rPr>
          <w:lang w:val="en-GB"/>
        </w:rPr>
        <w:t>consistently, the control logic to other backup controllers for</w:t>
      </w:r>
      <w:r w:rsidR="00030006" w:rsidRPr="00AE34C5">
        <w:rPr>
          <w:lang w:val="en-GB"/>
        </w:rPr>
        <w:t xml:space="preserve"> </w:t>
      </w:r>
      <w:r w:rsidRPr="00AE34C5">
        <w:rPr>
          <w:lang w:val="en-GB"/>
        </w:rPr>
        <w:t>fault-tolerance.</w:t>
      </w:r>
      <w:r w:rsidR="00030006" w:rsidRPr="00AE34C5">
        <w:rPr>
          <w:lang w:val="en-GB"/>
        </w:rPr>
        <w:t xml:space="preserve"> </w:t>
      </w:r>
      <w:r w:rsidRPr="00AE34C5">
        <w:rPr>
          <w:lang w:val="en-GB"/>
        </w:rPr>
        <w:t xml:space="preserve">The </w:t>
      </w:r>
      <w:proofErr w:type="spellStart"/>
      <w:r w:rsidRPr="00AE34C5">
        <w:rPr>
          <w:lang w:val="en-GB"/>
        </w:rPr>
        <w:t>Ravana</w:t>
      </w:r>
      <w:proofErr w:type="spellEnd"/>
      <w:r w:rsidRPr="00AE34C5">
        <w:rPr>
          <w:lang w:val="en-GB"/>
        </w:rPr>
        <w:t xml:space="preserve"> approach deploys enhanced Replicated State</w:t>
      </w:r>
      <w:r w:rsidR="00030006" w:rsidRPr="00AE34C5">
        <w:rPr>
          <w:lang w:val="en-GB"/>
        </w:rPr>
        <w:t xml:space="preserve"> </w:t>
      </w:r>
      <w:r w:rsidRPr="00AE34C5">
        <w:rPr>
          <w:lang w:val="en-GB"/>
        </w:rPr>
        <w:t xml:space="preserve">Machine (RSM) techniques that are extended with </w:t>
      </w:r>
      <w:proofErr w:type="spellStart"/>
      <w:r w:rsidRPr="00AE34C5">
        <w:rPr>
          <w:lang w:val="en-GB"/>
        </w:rPr>
        <w:t>switchside</w:t>
      </w:r>
      <w:proofErr w:type="spellEnd"/>
      <w:r w:rsidR="00030006" w:rsidRPr="00AE34C5">
        <w:rPr>
          <w:lang w:val="en-GB"/>
        </w:rPr>
        <w:t xml:space="preserve"> </w:t>
      </w:r>
      <w:r w:rsidRPr="00AE34C5">
        <w:rPr>
          <w:lang w:val="en-GB"/>
        </w:rPr>
        <w:t>mechanisms to ensure that control messages are processed</w:t>
      </w:r>
      <w:r w:rsidR="00030006" w:rsidRPr="00AE34C5">
        <w:rPr>
          <w:lang w:val="en-GB"/>
        </w:rPr>
        <w:t xml:space="preserve"> </w:t>
      </w:r>
      <w:r w:rsidRPr="00AE34C5">
        <w:rPr>
          <w:lang w:val="en-GB"/>
        </w:rPr>
        <w:t>transactionally with ordered and exactly-once semantics</w:t>
      </w:r>
      <w:r w:rsidR="00030006" w:rsidRPr="00AE34C5">
        <w:rPr>
          <w:lang w:val="en-GB"/>
        </w:rPr>
        <w:t xml:space="preserve"> </w:t>
      </w:r>
      <w:r w:rsidRPr="00AE34C5">
        <w:rPr>
          <w:lang w:val="en-GB"/>
        </w:rPr>
        <w:t xml:space="preserve">even in the presence of failures. The three </w:t>
      </w:r>
      <w:proofErr w:type="spellStart"/>
      <w:r w:rsidRPr="00AE34C5">
        <w:rPr>
          <w:lang w:val="en-GB"/>
        </w:rPr>
        <w:t>Ravana</w:t>
      </w:r>
      <w:proofErr w:type="spellEnd"/>
      <w:r w:rsidRPr="00AE34C5">
        <w:rPr>
          <w:lang w:val="en-GB"/>
        </w:rPr>
        <w:t xml:space="preserve"> prototype</w:t>
      </w:r>
      <w:r w:rsidR="00030006" w:rsidRPr="00AE34C5">
        <w:rPr>
          <w:lang w:val="en-GB"/>
        </w:rPr>
        <w:t xml:space="preserve"> </w:t>
      </w:r>
      <w:r w:rsidRPr="00AE34C5">
        <w:rPr>
          <w:lang w:val="en-GB"/>
        </w:rPr>
        <w:t>components, namely the Ryu [72]-based controller runtime,</w:t>
      </w:r>
      <w:r w:rsidR="00030006" w:rsidRPr="00AE34C5">
        <w:rPr>
          <w:lang w:val="en-GB"/>
        </w:rPr>
        <w:t xml:space="preserve"> </w:t>
      </w:r>
      <w:r w:rsidRPr="00AE34C5">
        <w:rPr>
          <w:lang w:val="en-GB"/>
        </w:rPr>
        <w:t>the switch runtime, and the control channel interface, work</w:t>
      </w:r>
      <w:r w:rsidR="00030006" w:rsidRPr="00AE34C5">
        <w:rPr>
          <w:lang w:val="en-GB"/>
        </w:rPr>
        <w:t xml:space="preserve"> </w:t>
      </w:r>
      <w:r w:rsidRPr="00AE34C5">
        <w:rPr>
          <w:lang w:val="en-GB"/>
        </w:rPr>
        <w:t>cooperatively to guarantee the desired correctness and robustness</w:t>
      </w:r>
      <w:r w:rsidR="00030006" w:rsidRPr="00AE34C5">
        <w:rPr>
          <w:lang w:val="en-GB"/>
        </w:rPr>
        <w:t xml:space="preserve"> </w:t>
      </w:r>
      <w:r w:rsidRPr="00AE34C5">
        <w:rPr>
          <w:lang w:val="en-GB"/>
        </w:rPr>
        <w:t>properties of a fault-tolerant logically centralized SDN</w:t>
      </w:r>
      <w:r w:rsidR="00030006" w:rsidRPr="00AE34C5">
        <w:rPr>
          <w:lang w:val="en-GB"/>
        </w:rPr>
        <w:t xml:space="preserve"> </w:t>
      </w:r>
      <w:r w:rsidRPr="00AE34C5">
        <w:rPr>
          <w:lang w:val="en-GB"/>
        </w:rPr>
        <w:t>controller.</w:t>
      </w:r>
      <w:r w:rsidR="00030006" w:rsidRPr="00AE34C5">
        <w:rPr>
          <w:lang w:val="en-GB"/>
        </w:rPr>
        <w:t xml:space="preserve"> </w:t>
      </w:r>
      <w:r w:rsidRPr="00AE34C5">
        <w:rPr>
          <w:lang w:val="en-GB"/>
        </w:rPr>
        <w:t>More specifically, when the master controller crashes, the</w:t>
      </w:r>
      <w:r w:rsidR="00030006" w:rsidRPr="00AE34C5">
        <w:rPr>
          <w:lang w:val="en-GB"/>
        </w:rPr>
        <w:t xml:space="preserve"> </w:t>
      </w:r>
      <w:proofErr w:type="spellStart"/>
      <w:r w:rsidRPr="00AE34C5">
        <w:rPr>
          <w:lang w:val="en-GB"/>
        </w:rPr>
        <w:t>Ravana</w:t>
      </w:r>
      <w:proofErr w:type="spellEnd"/>
      <w:r w:rsidRPr="00AE34C5">
        <w:rPr>
          <w:lang w:val="en-GB"/>
        </w:rPr>
        <w:t xml:space="preserve"> protocol detects the failure within a short failover</w:t>
      </w:r>
      <w:r w:rsidR="00030006" w:rsidRPr="00AE34C5">
        <w:rPr>
          <w:lang w:val="en-GB"/>
        </w:rPr>
        <w:t xml:space="preserve"> </w:t>
      </w:r>
      <w:r w:rsidRPr="00AE34C5">
        <w:rPr>
          <w:lang w:val="en-GB"/>
        </w:rPr>
        <w:t>time and elects the standby slave controller to take over using</w:t>
      </w:r>
      <w:r w:rsidR="00030006" w:rsidRPr="00AE34C5">
        <w:rPr>
          <w:lang w:val="en-GB"/>
        </w:rPr>
        <w:t xml:space="preserve"> </w:t>
      </w:r>
      <w:r w:rsidRPr="00AE34C5">
        <w:rPr>
          <w:lang w:val="en-GB"/>
        </w:rPr>
        <w:t>Zookeeper [73]-like failure detection and leader election</w:t>
      </w:r>
      <w:r w:rsidR="00030006" w:rsidRPr="00AE34C5">
        <w:rPr>
          <w:lang w:val="en-GB"/>
        </w:rPr>
        <w:t xml:space="preserve"> </w:t>
      </w:r>
      <w:r w:rsidRPr="00AE34C5">
        <w:rPr>
          <w:lang w:val="en-GB"/>
        </w:rPr>
        <w:t>mechanisms. The new leader finishes processing any logged</w:t>
      </w:r>
      <w:r w:rsidR="00030006" w:rsidRPr="00AE34C5">
        <w:rPr>
          <w:lang w:val="en-GB"/>
        </w:rPr>
        <w:t xml:space="preserve"> </w:t>
      </w:r>
      <w:r w:rsidRPr="00AE34C5">
        <w:rPr>
          <w:lang w:val="en-GB"/>
        </w:rPr>
        <w:t>events in order to catch up with the failed master controller</w:t>
      </w:r>
      <w:r w:rsidR="00030006" w:rsidRPr="00AE34C5">
        <w:rPr>
          <w:lang w:val="en-GB"/>
        </w:rPr>
        <w:t xml:space="preserve"> </w:t>
      </w:r>
      <w:r w:rsidRPr="00AE34C5">
        <w:rPr>
          <w:lang w:val="en-GB"/>
        </w:rPr>
        <w:t>state. Then, it registers with the affected switches in the role</w:t>
      </w:r>
      <w:r w:rsidR="00030006" w:rsidRPr="00AE34C5">
        <w:rPr>
          <w:lang w:val="en-GB"/>
        </w:rPr>
        <w:t xml:space="preserve"> </w:t>
      </w:r>
      <w:r w:rsidRPr="00AE34C5">
        <w:rPr>
          <w:lang w:val="en-GB"/>
        </w:rPr>
        <w:t>of the new master before proceeding with normal controller</w:t>
      </w:r>
      <w:r w:rsidR="00030006" w:rsidRPr="00AE34C5">
        <w:rPr>
          <w:lang w:val="en-GB"/>
        </w:rPr>
        <w:t xml:space="preserve"> </w:t>
      </w:r>
      <w:r w:rsidRPr="00AE34C5">
        <w:rPr>
          <w:lang w:val="en-GB"/>
        </w:rPr>
        <w:t>operations.</w:t>
      </w:r>
    </w:p>
    <w:p w14:paraId="73C1F9E8" w14:textId="77777777" w:rsidR="00030006" w:rsidRPr="00AE34C5" w:rsidRDefault="00030006" w:rsidP="001A1047">
      <w:pPr>
        <w:rPr>
          <w:lang w:val="en-GB"/>
        </w:rPr>
      </w:pPr>
    </w:p>
    <w:p w14:paraId="0F0D0D9F" w14:textId="77777777" w:rsidR="001A1047" w:rsidRPr="00AE34C5" w:rsidRDefault="001A1047" w:rsidP="001A1047">
      <w:pPr>
        <w:rPr>
          <w:lang w:val="en-GB"/>
        </w:rPr>
      </w:pPr>
      <w:r w:rsidRPr="00AE34C5">
        <w:rPr>
          <w:lang w:val="en-GB"/>
        </w:rPr>
        <w:t>2) Hierarchical SDN control:</w:t>
      </w:r>
    </w:p>
    <w:p w14:paraId="6FBCA955" w14:textId="4690BB70" w:rsidR="001A1047" w:rsidRPr="00AE34C5" w:rsidRDefault="001A1047" w:rsidP="001A1047">
      <w:pPr>
        <w:rPr>
          <w:lang w:val="en-GB"/>
        </w:rPr>
      </w:pPr>
      <w:r w:rsidRPr="00AE34C5">
        <w:rPr>
          <w:lang w:val="en-GB"/>
        </w:rPr>
        <w:t>The hierarchical SDN control architecture assumes that the</w:t>
      </w:r>
      <w:r w:rsidR="00030006" w:rsidRPr="00AE34C5">
        <w:rPr>
          <w:lang w:val="en-GB"/>
        </w:rPr>
        <w:t xml:space="preserve"> </w:t>
      </w:r>
      <w:r w:rsidRPr="00AE34C5">
        <w:rPr>
          <w:lang w:val="en-GB"/>
        </w:rPr>
        <w:t>network control plane is vertically partitioned into multiple</w:t>
      </w:r>
      <w:r w:rsidR="00030006" w:rsidRPr="00AE34C5">
        <w:rPr>
          <w:lang w:val="en-GB"/>
        </w:rPr>
        <w:t xml:space="preserve"> </w:t>
      </w:r>
      <w:r w:rsidRPr="00AE34C5">
        <w:rPr>
          <w:lang w:val="en-GB"/>
        </w:rPr>
        <w:t>levels (layers) depending on the required services. According</w:t>
      </w:r>
      <w:r w:rsidR="00030006" w:rsidRPr="00AE34C5">
        <w:rPr>
          <w:lang w:val="en-GB"/>
        </w:rPr>
        <w:t xml:space="preserve"> </w:t>
      </w:r>
      <w:r w:rsidRPr="00AE34C5">
        <w:rPr>
          <w:lang w:val="en-GB"/>
        </w:rPr>
        <w:t>to [74], a hierarchical organization of the control plane can</w:t>
      </w:r>
      <w:r w:rsidR="00030006" w:rsidRPr="00AE34C5">
        <w:rPr>
          <w:lang w:val="en-GB"/>
        </w:rPr>
        <w:t xml:space="preserve"> </w:t>
      </w:r>
      <w:r w:rsidRPr="00AE34C5">
        <w:rPr>
          <w:lang w:val="en-GB"/>
        </w:rPr>
        <w:t>improve SDN scalability and performance.</w:t>
      </w:r>
      <w:r w:rsidR="00030006" w:rsidRPr="00AE34C5">
        <w:rPr>
          <w:lang w:val="en-GB"/>
        </w:rPr>
        <w:t xml:space="preserve"> </w:t>
      </w:r>
      <w:r w:rsidRPr="00AE34C5">
        <w:rPr>
          <w:lang w:val="en-GB"/>
        </w:rPr>
        <w:t xml:space="preserve">To improve scalability, </w:t>
      </w:r>
      <w:proofErr w:type="spellStart"/>
      <w:r w:rsidRPr="00AE34C5">
        <w:rPr>
          <w:lang w:val="en-GB"/>
        </w:rPr>
        <w:t>Kandoo</w:t>
      </w:r>
      <w:proofErr w:type="spellEnd"/>
      <w:r w:rsidRPr="00AE34C5">
        <w:rPr>
          <w:lang w:val="en-GB"/>
        </w:rPr>
        <w:t xml:space="preserve"> [31] assumes a hierarchical</w:t>
      </w:r>
      <w:r w:rsidR="00030006" w:rsidRPr="00AE34C5">
        <w:rPr>
          <w:lang w:val="en-GB"/>
        </w:rPr>
        <w:t xml:space="preserve"> </w:t>
      </w:r>
      <w:r w:rsidRPr="00AE34C5">
        <w:rPr>
          <w:lang w:val="en-GB"/>
        </w:rPr>
        <w:t>two-layer control structure that partitions control applications</w:t>
      </w:r>
      <w:r w:rsidR="00030006" w:rsidRPr="00AE34C5">
        <w:rPr>
          <w:lang w:val="en-GB"/>
        </w:rPr>
        <w:t xml:space="preserve"> </w:t>
      </w:r>
      <w:r w:rsidRPr="00AE34C5">
        <w:rPr>
          <w:lang w:val="en-GB"/>
        </w:rPr>
        <w:t xml:space="preserve">into local and global. Contrary to </w:t>
      </w:r>
      <w:proofErr w:type="spellStart"/>
      <w:r w:rsidRPr="00AE34C5">
        <w:rPr>
          <w:lang w:val="en-GB"/>
        </w:rPr>
        <w:t>DevoFlow</w:t>
      </w:r>
      <w:proofErr w:type="spellEnd"/>
      <w:r w:rsidRPr="00AE34C5">
        <w:rPr>
          <w:lang w:val="en-GB"/>
        </w:rPr>
        <w:t xml:space="preserve"> [28] and DIFANE</w:t>
      </w:r>
      <w:r w:rsidR="00030006" w:rsidRPr="00AE34C5">
        <w:rPr>
          <w:lang w:val="en-GB"/>
        </w:rPr>
        <w:t xml:space="preserve"> </w:t>
      </w:r>
      <w:r w:rsidRPr="00AE34C5">
        <w:rPr>
          <w:lang w:val="en-GB"/>
        </w:rPr>
        <w:t xml:space="preserve">[27], </w:t>
      </w:r>
      <w:proofErr w:type="spellStart"/>
      <w:r w:rsidRPr="00AE34C5">
        <w:rPr>
          <w:lang w:val="en-GB"/>
        </w:rPr>
        <w:t>Kandoo</w:t>
      </w:r>
      <w:proofErr w:type="spellEnd"/>
      <w:r w:rsidRPr="00AE34C5">
        <w:rPr>
          <w:lang w:val="en-GB"/>
        </w:rPr>
        <w:t xml:space="preserve"> proposes to reduce the overall stress on the</w:t>
      </w:r>
      <w:r w:rsidR="00030006" w:rsidRPr="00AE34C5">
        <w:rPr>
          <w:lang w:val="en-GB"/>
        </w:rPr>
        <w:t xml:space="preserve"> </w:t>
      </w:r>
      <w:r w:rsidRPr="00AE34C5">
        <w:rPr>
          <w:lang w:val="en-GB"/>
        </w:rPr>
        <w:t>control plane without the need to modify OpenFlow switches.</w:t>
      </w:r>
      <w:r w:rsidR="00030006" w:rsidRPr="00AE34C5">
        <w:rPr>
          <w:lang w:val="en-GB"/>
        </w:rPr>
        <w:t xml:space="preserve"> I</w:t>
      </w:r>
      <w:r w:rsidRPr="00AE34C5">
        <w:rPr>
          <w:lang w:val="en-GB"/>
        </w:rPr>
        <w:t>nstead, it establishes a two-level hierarchical control plane,</w:t>
      </w:r>
      <w:r w:rsidR="00030006" w:rsidRPr="00AE34C5">
        <w:rPr>
          <w:lang w:val="en-GB"/>
        </w:rPr>
        <w:t xml:space="preserve"> </w:t>
      </w:r>
      <w:r w:rsidRPr="00AE34C5">
        <w:rPr>
          <w:lang w:val="en-GB"/>
        </w:rPr>
        <w:t>where frequent events occurring near the data path are handled</w:t>
      </w:r>
      <w:r w:rsidR="00030006" w:rsidRPr="00AE34C5">
        <w:rPr>
          <w:lang w:val="en-GB"/>
        </w:rPr>
        <w:t xml:space="preserve"> </w:t>
      </w:r>
      <w:r w:rsidRPr="00AE34C5">
        <w:rPr>
          <w:lang w:val="en-GB"/>
        </w:rPr>
        <w:t>by the bottom layer (local controllers with no interconnection</w:t>
      </w:r>
      <w:r w:rsidR="00030006" w:rsidRPr="00AE34C5">
        <w:rPr>
          <w:lang w:val="en-GB"/>
        </w:rPr>
        <w:t xml:space="preserve"> </w:t>
      </w:r>
      <w:r w:rsidRPr="00AE34C5">
        <w:rPr>
          <w:lang w:val="en-GB"/>
        </w:rPr>
        <w:t>running local applications) and non-local events requiring a</w:t>
      </w:r>
      <w:r w:rsidR="00030006" w:rsidRPr="00AE34C5">
        <w:rPr>
          <w:lang w:val="en-GB"/>
        </w:rPr>
        <w:t xml:space="preserve"> </w:t>
      </w:r>
      <w:r w:rsidRPr="00AE34C5">
        <w:rPr>
          <w:lang w:val="en-GB"/>
        </w:rPr>
        <w:t>network-wide view are handled by the top layer (a logically</w:t>
      </w:r>
      <w:r w:rsidR="00030006" w:rsidRPr="00AE34C5">
        <w:rPr>
          <w:lang w:val="en-GB"/>
        </w:rPr>
        <w:t xml:space="preserve"> </w:t>
      </w:r>
      <w:r w:rsidRPr="00AE34C5">
        <w:rPr>
          <w:lang w:val="en-GB"/>
        </w:rPr>
        <w:t>centralized root controller running non-local applications and</w:t>
      </w:r>
      <w:r w:rsidR="00030006" w:rsidRPr="00AE34C5">
        <w:rPr>
          <w:lang w:val="en-GB"/>
        </w:rPr>
        <w:t xml:space="preserve"> </w:t>
      </w:r>
      <w:r w:rsidRPr="00AE34C5">
        <w:rPr>
          <w:lang w:val="en-GB"/>
        </w:rPr>
        <w:t>managing local controllers).</w:t>
      </w:r>
    </w:p>
    <w:p w14:paraId="2AB762C8" w14:textId="5D161821" w:rsidR="001A1047" w:rsidRPr="00AE34C5" w:rsidRDefault="001A1047" w:rsidP="001A1047">
      <w:pPr>
        <w:rPr>
          <w:lang w:val="en-GB"/>
        </w:rPr>
      </w:pPr>
      <w:r w:rsidRPr="00AE34C5">
        <w:rPr>
          <w:lang w:val="en-GB"/>
        </w:rPr>
        <w:t>Despite the obvious scalability advantages of such a control</w:t>
      </w:r>
      <w:r w:rsidR="00030006" w:rsidRPr="00AE34C5">
        <w:rPr>
          <w:lang w:val="en-GB"/>
        </w:rPr>
        <w:t xml:space="preserve"> </w:t>
      </w:r>
      <w:r w:rsidRPr="00AE34C5">
        <w:rPr>
          <w:lang w:val="en-GB"/>
        </w:rPr>
        <w:t>plane configuration where local controllers can scale linearly</w:t>
      </w:r>
      <w:r w:rsidR="00030006" w:rsidRPr="00AE34C5">
        <w:rPr>
          <w:lang w:val="en-GB"/>
        </w:rPr>
        <w:t xml:space="preserve"> </w:t>
      </w:r>
      <w:r w:rsidRPr="00AE34C5">
        <w:rPr>
          <w:lang w:val="en-GB"/>
        </w:rPr>
        <w:t xml:space="preserve">as they do not share information, </w:t>
      </w:r>
      <w:proofErr w:type="spellStart"/>
      <w:r w:rsidRPr="00AE34C5">
        <w:rPr>
          <w:lang w:val="en-GB"/>
        </w:rPr>
        <w:t>Kandoo</w:t>
      </w:r>
      <w:proofErr w:type="spellEnd"/>
      <w:r w:rsidRPr="00AE34C5">
        <w:rPr>
          <w:lang w:val="en-GB"/>
        </w:rPr>
        <w:t xml:space="preserve"> did not envision</w:t>
      </w:r>
      <w:r w:rsidR="00030006" w:rsidRPr="00AE34C5">
        <w:rPr>
          <w:lang w:val="en-GB"/>
        </w:rPr>
        <w:t xml:space="preserve"> </w:t>
      </w:r>
      <w:r w:rsidRPr="00AE34C5">
        <w:rPr>
          <w:lang w:val="en-GB"/>
        </w:rPr>
        <w:t>fault-tolerance and resiliency strategies to protect itself from</w:t>
      </w:r>
      <w:r w:rsidR="00030006" w:rsidRPr="00AE34C5">
        <w:rPr>
          <w:lang w:val="en-GB"/>
        </w:rPr>
        <w:t xml:space="preserve"> </w:t>
      </w:r>
      <w:r w:rsidRPr="00AE34C5">
        <w:rPr>
          <w:lang w:val="en-GB"/>
        </w:rPr>
        <w:t>potential failures and attacks in the data and control planes.</w:t>
      </w:r>
      <w:r w:rsidR="00030006" w:rsidRPr="00AE34C5">
        <w:rPr>
          <w:lang w:val="en-GB"/>
        </w:rPr>
        <w:t xml:space="preserve"> </w:t>
      </w:r>
      <w:r w:rsidRPr="00AE34C5">
        <w:rPr>
          <w:lang w:val="en-GB"/>
        </w:rPr>
        <w:t xml:space="preserve">Besides, from a developer perspective, </w:t>
      </w:r>
      <w:proofErr w:type="spellStart"/>
      <w:r w:rsidRPr="00AE34C5">
        <w:rPr>
          <w:lang w:val="en-GB"/>
        </w:rPr>
        <w:t>Kandoo</w:t>
      </w:r>
      <w:proofErr w:type="spellEnd"/>
      <w:r w:rsidRPr="00AE34C5">
        <w:rPr>
          <w:lang w:val="en-GB"/>
        </w:rPr>
        <w:t xml:space="preserve"> imposes</w:t>
      </w:r>
      <w:r w:rsidR="00030006" w:rsidRPr="00AE34C5">
        <w:rPr>
          <w:lang w:val="en-GB"/>
        </w:rPr>
        <w:t xml:space="preserve"> </w:t>
      </w:r>
      <w:r w:rsidRPr="00AE34C5">
        <w:rPr>
          <w:lang w:val="en-GB"/>
        </w:rPr>
        <w:t xml:space="preserve">some </w:t>
      </w:r>
      <w:proofErr w:type="spellStart"/>
      <w:r w:rsidRPr="00AE34C5">
        <w:rPr>
          <w:lang w:val="en-GB"/>
        </w:rPr>
        <w:t>kandoo</w:t>
      </w:r>
      <w:proofErr w:type="spellEnd"/>
      <w:r w:rsidRPr="00AE34C5">
        <w:rPr>
          <w:lang w:val="en-GB"/>
        </w:rPr>
        <w:t>-specific conditions on the control applications</w:t>
      </w:r>
      <w:r w:rsidR="00030006" w:rsidRPr="00AE34C5">
        <w:rPr>
          <w:lang w:val="en-GB"/>
        </w:rPr>
        <w:t xml:space="preserve"> </w:t>
      </w:r>
      <w:r w:rsidRPr="00AE34C5">
        <w:rPr>
          <w:lang w:val="en-GB"/>
        </w:rPr>
        <w:t>developed on top of it, in such a way that makes them aware</w:t>
      </w:r>
      <w:r w:rsidR="00030006" w:rsidRPr="00AE34C5">
        <w:rPr>
          <w:lang w:val="en-GB"/>
        </w:rPr>
        <w:t xml:space="preserve"> </w:t>
      </w:r>
      <w:r w:rsidRPr="00AE34C5">
        <w:rPr>
          <w:lang w:val="en-GB"/>
        </w:rPr>
        <w:t>of its existence.</w:t>
      </w:r>
      <w:r w:rsidR="00030006" w:rsidRPr="00AE34C5">
        <w:rPr>
          <w:lang w:val="en-GB"/>
        </w:rPr>
        <w:t xml:space="preserve"> </w:t>
      </w:r>
      <w:r w:rsidRPr="00AE34C5">
        <w:rPr>
          <w:lang w:val="en-GB"/>
        </w:rPr>
        <w:t>On the other hand, Google’s B4 [75, 76], a private intradomain</w:t>
      </w:r>
      <w:r w:rsidR="00030006" w:rsidRPr="00AE34C5">
        <w:rPr>
          <w:lang w:val="en-GB"/>
        </w:rPr>
        <w:t xml:space="preserve"> </w:t>
      </w:r>
      <w:r w:rsidRPr="00AE34C5">
        <w:rPr>
          <w:lang w:val="en-GB"/>
        </w:rPr>
        <w:t xml:space="preserve">software-defined WAN connecting their data </w:t>
      </w:r>
      <w:proofErr w:type="spellStart"/>
      <w:r w:rsidRPr="00AE34C5">
        <w:rPr>
          <w:lang w:val="en-GB"/>
        </w:rPr>
        <w:t>centers</w:t>
      </w:r>
      <w:proofErr w:type="spellEnd"/>
      <w:r w:rsidR="00030006" w:rsidRPr="00AE34C5">
        <w:rPr>
          <w:lang w:val="en-GB"/>
        </w:rPr>
        <w:t xml:space="preserve"> </w:t>
      </w:r>
      <w:r w:rsidRPr="00AE34C5">
        <w:rPr>
          <w:lang w:val="en-GB"/>
        </w:rPr>
        <w:t>across the planet, proposes a two-level hierarchical control</w:t>
      </w:r>
      <w:r w:rsidR="00030006" w:rsidRPr="00AE34C5">
        <w:rPr>
          <w:lang w:val="en-GB"/>
        </w:rPr>
        <w:t xml:space="preserve"> </w:t>
      </w:r>
      <w:r w:rsidRPr="00AE34C5">
        <w:rPr>
          <w:lang w:val="en-GB"/>
        </w:rPr>
        <w:t>framework for improving scalability. At the lower layer,</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is handled by an </w:t>
      </w:r>
      <w:proofErr w:type="spellStart"/>
      <w:r w:rsidRPr="00AE34C5">
        <w:rPr>
          <w:lang w:val="en-GB"/>
        </w:rPr>
        <w:t>Onix</w:t>
      </w:r>
      <w:proofErr w:type="spellEnd"/>
      <w:r w:rsidRPr="00AE34C5">
        <w:rPr>
          <w:lang w:val="en-GB"/>
        </w:rPr>
        <w:t>-based [60] SDN</w:t>
      </w:r>
      <w:r w:rsidR="00030006" w:rsidRPr="00AE34C5">
        <w:rPr>
          <w:lang w:val="en-GB"/>
        </w:rPr>
        <w:t xml:space="preserve"> </w:t>
      </w:r>
      <w:r w:rsidRPr="00AE34C5">
        <w:rPr>
          <w:lang w:val="en-GB"/>
        </w:rPr>
        <w:t>controller hosting local site-level control applications. These</w:t>
      </w:r>
      <w:r w:rsidR="00030006" w:rsidRPr="00AE34C5">
        <w:rPr>
          <w:lang w:val="en-GB"/>
        </w:rPr>
        <w:t xml:space="preserve"> </w:t>
      </w:r>
      <w:r w:rsidRPr="00AE34C5">
        <w:rPr>
          <w:lang w:val="en-GB"/>
        </w:rPr>
        <w:t>site controllers are managed by a global SDN Gateway that</w:t>
      </w:r>
      <w:r w:rsidR="00030006" w:rsidRPr="00AE34C5">
        <w:rPr>
          <w:lang w:val="en-GB"/>
        </w:rPr>
        <w:t xml:space="preserve"> </w:t>
      </w:r>
      <w:r w:rsidRPr="00AE34C5">
        <w:rPr>
          <w:lang w:val="en-GB"/>
        </w:rPr>
        <w:t xml:space="preserve">collects network information from multiple sites through </w:t>
      </w:r>
      <w:proofErr w:type="spellStart"/>
      <w:r w:rsidRPr="00AE34C5">
        <w:rPr>
          <w:lang w:val="en-GB"/>
        </w:rPr>
        <w:t>sitelevel</w:t>
      </w:r>
      <w:proofErr w:type="spellEnd"/>
      <w:r w:rsidR="00030006" w:rsidRPr="00AE34C5">
        <w:rPr>
          <w:lang w:val="en-GB"/>
        </w:rPr>
        <w:t xml:space="preserve"> </w:t>
      </w:r>
      <w:r w:rsidRPr="00AE34C5">
        <w:rPr>
          <w:lang w:val="en-GB"/>
        </w:rPr>
        <w:t>TE services and sends them to a logically centralized TE</w:t>
      </w:r>
      <w:r w:rsidR="00030006" w:rsidRPr="00AE34C5">
        <w:rPr>
          <w:lang w:val="en-GB"/>
        </w:rPr>
        <w:t xml:space="preserve"> </w:t>
      </w:r>
      <w:r w:rsidRPr="00AE34C5">
        <w:rPr>
          <w:lang w:val="en-GB"/>
        </w:rPr>
        <w:t>server which also operates at the upper layer of the control</w:t>
      </w:r>
      <w:r w:rsidR="00030006" w:rsidRPr="00AE34C5">
        <w:rPr>
          <w:lang w:val="en-GB"/>
        </w:rPr>
        <w:t xml:space="preserve"> </w:t>
      </w:r>
      <w:r w:rsidRPr="00AE34C5">
        <w:rPr>
          <w:lang w:val="en-GB"/>
        </w:rPr>
        <w:t>hierarchy. Based on an abstract topology, the latter enforces</w:t>
      </w:r>
      <w:r w:rsidR="00030006" w:rsidRPr="00AE34C5">
        <w:rPr>
          <w:lang w:val="en-GB"/>
        </w:rPr>
        <w:t xml:space="preserve"> </w:t>
      </w:r>
      <w:r w:rsidRPr="00AE34C5">
        <w:rPr>
          <w:lang w:val="en-GB"/>
        </w:rPr>
        <w:t>high-level TE policies that are mainly aimed at optimizing</w:t>
      </w:r>
      <w:r w:rsidR="00030006" w:rsidRPr="00AE34C5">
        <w:rPr>
          <w:lang w:val="en-GB"/>
        </w:rPr>
        <w:t xml:space="preserve"> </w:t>
      </w:r>
      <w:r w:rsidRPr="00AE34C5">
        <w:rPr>
          <w:lang w:val="en-GB"/>
        </w:rPr>
        <w:t>bandwidth allocation between competing applications across</w:t>
      </w:r>
      <w:r w:rsidR="00030006" w:rsidRPr="00AE34C5">
        <w:rPr>
          <w:lang w:val="en-GB"/>
        </w:rPr>
        <w:t xml:space="preserve"> </w:t>
      </w:r>
      <w:r w:rsidRPr="00AE34C5">
        <w:rPr>
          <w:lang w:val="en-GB"/>
        </w:rPr>
        <w:t>the different data-</w:t>
      </w:r>
      <w:proofErr w:type="spellStart"/>
      <w:r w:rsidRPr="00AE34C5">
        <w:rPr>
          <w:lang w:val="en-GB"/>
        </w:rPr>
        <w:t>center</w:t>
      </w:r>
      <w:proofErr w:type="spellEnd"/>
      <w:r w:rsidRPr="00AE34C5">
        <w:rPr>
          <w:lang w:val="en-GB"/>
        </w:rPr>
        <w:t xml:space="preserve"> sites. That being said, the TE server</w:t>
      </w:r>
      <w:r w:rsidR="00030006" w:rsidRPr="00AE34C5">
        <w:rPr>
          <w:lang w:val="en-GB"/>
        </w:rPr>
        <w:t xml:space="preserve"> p</w:t>
      </w:r>
      <w:r w:rsidRPr="00AE34C5">
        <w:rPr>
          <w:lang w:val="en-GB"/>
        </w:rPr>
        <w:t>rograms these forwarding rules at the different sites through</w:t>
      </w:r>
      <w:r w:rsidR="00030006" w:rsidRPr="00AE34C5">
        <w:rPr>
          <w:lang w:val="en-GB"/>
        </w:rPr>
        <w:t xml:space="preserve"> </w:t>
      </w:r>
      <w:r w:rsidRPr="00AE34C5">
        <w:rPr>
          <w:lang w:val="en-GB"/>
        </w:rPr>
        <w:t xml:space="preserve">the same gateway API. These TE entries </w:t>
      </w:r>
      <w:r w:rsidRPr="00AE34C5">
        <w:rPr>
          <w:lang w:val="en-GB"/>
        </w:rPr>
        <w:lastRenderedPageBreak/>
        <w:t>will be installed into</w:t>
      </w:r>
      <w:r w:rsidR="00030006" w:rsidRPr="00AE34C5">
        <w:rPr>
          <w:lang w:val="en-GB"/>
        </w:rPr>
        <w:t xml:space="preserve"> h</w:t>
      </w:r>
      <w:r w:rsidRPr="00AE34C5">
        <w:rPr>
          <w:lang w:val="en-GB"/>
        </w:rPr>
        <w:t>igher-priority switch forwarding tables alongside the standard</w:t>
      </w:r>
      <w:r w:rsidR="00030006" w:rsidRPr="00AE34C5">
        <w:rPr>
          <w:lang w:val="en-GB"/>
        </w:rPr>
        <w:t xml:space="preserve"> </w:t>
      </w:r>
      <w:r w:rsidRPr="00AE34C5">
        <w:rPr>
          <w:lang w:val="en-GB"/>
        </w:rPr>
        <w:t>shortest-path forwarding tables. In this context, it is worth</w:t>
      </w:r>
      <w:r w:rsidR="00030006" w:rsidRPr="00AE34C5">
        <w:rPr>
          <w:lang w:val="en-GB"/>
        </w:rPr>
        <w:t xml:space="preserve"> </w:t>
      </w:r>
      <w:r w:rsidRPr="00AE34C5">
        <w:rPr>
          <w:lang w:val="en-GB"/>
        </w:rPr>
        <w:t>mentioning that the topology abstraction which consists in</w:t>
      </w:r>
      <w:r w:rsidR="00030006" w:rsidRPr="00AE34C5">
        <w:rPr>
          <w:lang w:val="en-GB"/>
        </w:rPr>
        <w:t xml:space="preserve"> </w:t>
      </w:r>
      <w:r w:rsidRPr="00AE34C5">
        <w:rPr>
          <w:lang w:val="en-GB"/>
        </w:rPr>
        <w:t>abstracting each site into a super-node with an aggregated</w:t>
      </w:r>
      <w:r w:rsidR="00030006" w:rsidRPr="00AE34C5">
        <w:rPr>
          <w:lang w:val="en-GB"/>
        </w:rPr>
        <w:t xml:space="preserve"> </w:t>
      </w:r>
      <w:r w:rsidRPr="00AE34C5">
        <w:rPr>
          <w:lang w:val="en-GB"/>
        </w:rPr>
        <w:t>super-trunk to a remote site is key to improving the scalability</w:t>
      </w:r>
      <w:r w:rsidR="00030006" w:rsidRPr="00AE34C5">
        <w:rPr>
          <w:lang w:val="en-GB"/>
        </w:rPr>
        <w:t xml:space="preserve"> </w:t>
      </w:r>
      <w:r w:rsidRPr="00AE34C5">
        <w:rPr>
          <w:lang w:val="en-GB"/>
        </w:rPr>
        <w:t>of the B4 network. Indeed, this abstraction hides the details</w:t>
      </w:r>
      <w:r w:rsidR="00030006" w:rsidRPr="00AE34C5">
        <w:rPr>
          <w:lang w:val="en-GB"/>
        </w:rPr>
        <w:t xml:space="preserve"> a</w:t>
      </w:r>
      <w:r w:rsidRPr="00AE34C5">
        <w:rPr>
          <w:lang w:val="en-GB"/>
        </w:rPr>
        <w:t>nd complexity from the logically centralized TE controller,</w:t>
      </w:r>
      <w:r w:rsidR="00030006" w:rsidRPr="00AE34C5">
        <w:rPr>
          <w:lang w:val="en-GB"/>
        </w:rPr>
        <w:t xml:space="preserve"> </w:t>
      </w:r>
      <w:r w:rsidRPr="00AE34C5">
        <w:rPr>
          <w:lang w:val="en-GB"/>
        </w:rPr>
        <w:t>thereby allowing it to run protocols at a coarse granularity</w:t>
      </w:r>
      <w:r w:rsidR="00030006" w:rsidRPr="00AE34C5">
        <w:rPr>
          <w:lang w:val="en-GB"/>
        </w:rPr>
        <w:t xml:space="preserve"> </w:t>
      </w:r>
      <w:r w:rsidRPr="00AE34C5">
        <w:rPr>
          <w:lang w:val="en-GB"/>
        </w:rPr>
        <w:t>based on a global controller view and, more importantly</w:t>
      </w:r>
      <w:r w:rsidR="00030006" w:rsidRPr="00AE34C5">
        <w:rPr>
          <w:lang w:val="en-GB"/>
        </w:rPr>
        <w:t xml:space="preserve"> </w:t>
      </w:r>
      <w:r w:rsidRPr="00AE34C5">
        <w:rPr>
          <w:lang w:val="en-GB"/>
        </w:rPr>
        <w:t>preventing it from becoming a serious performance bottleneck.</w:t>
      </w:r>
      <w:r w:rsidR="00030006" w:rsidRPr="00AE34C5">
        <w:rPr>
          <w:lang w:val="en-GB"/>
        </w:rPr>
        <w:t xml:space="preserve"> </w:t>
      </w:r>
      <w:r w:rsidRPr="00AE34C5">
        <w:rPr>
          <w:lang w:val="en-GB"/>
        </w:rPr>
        <w:t xml:space="preserve">Unlike </w:t>
      </w:r>
      <w:proofErr w:type="spellStart"/>
      <w:r w:rsidRPr="00AE34C5">
        <w:rPr>
          <w:lang w:val="en-GB"/>
        </w:rPr>
        <w:t>Kandoo</w:t>
      </w:r>
      <w:proofErr w:type="spellEnd"/>
      <w:r w:rsidRPr="00AE34C5">
        <w:rPr>
          <w:lang w:val="en-GB"/>
        </w:rPr>
        <w:t xml:space="preserve"> [31], B4 [75] deploys robust reliability</w:t>
      </w:r>
      <w:r w:rsidR="00030006" w:rsidRPr="00AE34C5">
        <w:rPr>
          <w:lang w:val="en-GB"/>
        </w:rPr>
        <w:t xml:space="preserve"> </w:t>
      </w:r>
      <w:r w:rsidRPr="00AE34C5">
        <w:rPr>
          <w:lang w:val="en-GB"/>
        </w:rPr>
        <w:t>and fault-tolerance mechanisms at both levels of the control</w:t>
      </w:r>
      <w:r w:rsidR="00030006" w:rsidRPr="00AE34C5">
        <w:rPr>
          <w:lang w:val="en-GB"/>
        </w:rPr>
        <w:t xml:space="preserve"> </w:t>
      </w:r>
      <w:r w:rsidRPr="00AE34C5">
        <w:rPr>
          <w:lang w:val="en-GB"/>
        </w:rPr>
        <w:t>hierarchy in order to enhance the B4 system availability. These</w:t>
      </w:r>
      <w:r w:rsidR="00030006" w:rsidRPr="00AE34C5">
        <w:rPr>
          <w:lang w:val="en-GB"/>
        </w:rPr>
        <w:t xml:space="preserve"> </w:t>
      </w:r>
      <w:r w:rsidRPr="00AE34C5">
        <w:rPr>
          <w:lang w:val="en-GB"/>
        </w:rPr>
        <w:t>mechanisms have been especially enhanced after experiencing</w:t>
      </w:r>
      <w:r w:rsidR="00030006" w:rsidRPr="00AE34C5">
        <w:rPr>
          <w:lang w:val="en-GB"/>
        </w:rPr>
        <w:t xml:space="preserve"> </w:t>
      </w:r>
      <w:r w:rsidRPr="00AE34C5">
        <w:rPr>
          <w:lang w:val="en-GB"/>
        </w:rPr>
        <w:t xml:space="preserve">a large-scale B4 outage. In particular, </w:t>
      </w:r>
      <w:proofErr w:type="spellStart"/>
      <w:r w:rsidRPr="00AE34C5">
        <w:rPr>
          <w:lang w:val="en-GB"/>
        </w:rPr>
        <w:t>Paxos</w:t>
      </w:r>
      <w:proofErr w:type="spellEnd"/>
      <w:r w:rsidRPr="00AE34C5">
        <w:rPr>
          <w:lang w:val="en-GB"/>
        </w:rPr>
        <w:t xml:space="preserve"> [77] is used for</w:t>
      </w:r>
      <w:r w:rsidR="00030006" w:rsidRPr="00AE34C5">
        <w:rPr>
          <w:lang w:val="en-GB"/>
        </w:rPr>
        <w:t xml:space="preserve"> </w:t>
      </w:r>
      <w:r w:rsidRPr="00AE34C5">
        <w:rPr>
          <w:lang w:val="en-GB"/>
        </w:rPr>
        <w:t>detecting and handling the primary controller failure within</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by electing a new leader controller</w:t>
      </w:r>
      <w:r w:rsidR="00030006" w:rsidRPr="00AE34C5">
        <w:rPr>
          <w:lang w:val="en-GB"/>
        </w:rPr>
        <w:t xml:space="preserve"> </w:t>
      </w:r>
      <w:r w:rsidRPr="00AE34C5">
        <w:rPr>
          <w:lang w:val="en-GB"/>
        </w:rPr>
        <w:t>among a set of reachable standby instances. On the other</w:t>
      </w:r>
      <w:r w:rsidR="00030006" w:rsidRPr="00AE34C5">
        <w:rPr>
          <w:lang w:val="en-GB"/>
        </w:rPr>
        <w:t xml:space="preserve"> </w:t>
      </w:r>
      <w:r w:rsidRPr="00AE34C5">
        <w:rPr>
          <w:lang w:val="en-GB"/>
        </w:rPr>
        <w:t>hand, network failures at the upper layer are addressed by</w:t>
      </w:r>
      <w:r w:rsidR="00030006" w:rsidRPr="00AE34C5">
        <w:rPr>
          <w:lang w:val="en-GB"/>
        </w:rPr>
        <w:t xml:space="preserve"> </w:t>
      </w:r>
      <w:r w:rsidRPr="00AE34C5">
        <w:rPr>
          <w:lang w:val="en-GB"/>
        </w:rPr>
        <w:t>the logically centralized TE controller which adapts to failed</w:t>
      </w:r>
      <w:r w:rsidR="00030006" w:rsidRPr="00AE34C5">
        <w:rPr>
          <w:lang w:val="en-GB"/>
        </w:rPr>
        <w:t xml:space="preserve"> </w:t>
      </w:r>
      <w:r w:rsidRPr="00AE34C5">
        <w:rPr>
          <w:lang w:val="en-GB"/>
        </w:rPr>
        <w:t>or unresponsive site controllers in the bandwidth allocation</w:t>
      </w:r>
      <w:r w:rsidR="00030006" w:rsidRPr="00AE34C5">
        <w:rPr>
          <w:lang w:val="en-GB"/>
        </w:rPr>
        <w:t xml:space="preserve"> </w:t>
      </w:r>
      <w:r w:rsidRPr="00AE34C5">
        <w:rPr>
          <w:lang w:val="en-GB"/>
        </w:rPr>
        <w:t>process. Additionally, B4 is resilient against other failure</w:t>
      </w:r>
      <w:r w:rsidR="00030006" w:rsidRPr="00AE34C5">
        <w:rPr>
          <w:lang w:val="en-GB"/>
        </w:rPr>
        <w:t xml:space="preserve"> </w:t>
      </w:r>
      <w:r w:rsidRPr="00AE34C5">
        <w:rPr>
          <w:lang w:val="en-GB"/>
        </w:rPr>
        <w:t>scenarios where the upper-level TE controller encounters</w:t>
      </w:r>
      <w:r w:rsidR="00030006" w:rsidRPr="00AE34C5">
        <w:rPr>
          <w:lang w:val="en-GB"/>
        </w:rPr>
        <w:t xml:space="preserve"> </w:t>
      </w:r>
      <w:r w:rsidRPr="00AE34C5">
        <w:rPr>
          <w:lang w:val="en-GB"/>
        </w:rPr>
        <w:t>major problems in reaching the lower-level site controllers</w:t>
      </w:r>
      <w:r w:rsidR="00030006" w:rsidRPr="00AE34C5">
        <w:rPr>
          <w:lang w:val="en-GB"/>
        </w:rPr>
        <w:t xml:space="preserve"> </w:t>
      </w:r>
      <w:r w:rsidRPr="00AE34C5">
        <w:rPr>
          <w:lang w:val="en-GB"/>
        </w:rPr>
        <w:t>(e.g. TE operation/session failures). Moreover, B4 guards</w:t>
      </w:r>
      <w:r w:rsidR="00030006" w:rsidRPr="00AE34C5">
        <w:rPr>
          <w:lang w:val="en-GB"/>
        </w:rPr>
        <w:t xml:space="preserve"> </w:t>
      </w:r>
      <w:r w:rsidRPr="00AE34C5">
        <w:rPr>
          <w:lang w:val="en-GB"/>
        </w:rPr>
        <w:t>against the failure of the logically centralized TE controller by</w:t>
      </w:r>
      <w:r w:rsidR="00030006" w:rsidRPr="00AE34C5">
        <w:rPr>
          <w:lang w:val="en-GB"/>
        </w:rPr>
        <w:t xml:space="preserve"> </w:t>
      </w:r>
      <w:r w:rsidRPr="00AE34C5">
        <w:rPr>
          <w:lang w:val="en-GB"/>
        </w:rPr>
        <w:t>geographically replicating TE servers across multiple WAN</w:t>
      </w:r>
      <w:r w:rsidR="00030006" w:rsidRPr="00AE34C5">
        <w:rPr>
          <w:lang w:val="en-GB"/>
        </w:rPr>
        <w:t xml:space="preserve"> </w:t>
      </w:r>
      <w:r w:rsidRPr="00AE34C5">
        <w:rPr>
          <w:lang w:val="en-GB"/>
        </w:rPr>
        <w:t>sites (one master TE server and four secondary hot standbys).</w:t>
      </w:r>
      <w:r w:rsidR="00030006" w:rsidRPr="00AE34C5">
        <w:rPr>
          <w:lang w:val="en-GB"/>
        </w:rPr>
        <w:t xml:space="preserve"> </w:t>
      </w:r>
      <w:r w:rsidRPr="00AE34C5">
        <w:rPr>
          <w:lang w:val="en-GB"/>
        </w:rPr>
        <w:t>Finally, another fault recovery mechanism is used in case</w:t>
      </w:r>
      <w:r w:rsidR="00030006" w:rsidRPr="00AE34C5">
        <w:rPr>
          <w:lang w:val="en-GB"/>
        </w:rPr>
        <w:t xml:space="preserve"> </w:t>
      </w:r>
      <w:r w:rsidRPr="00AE34C5">
        <w:rPr>
          <w:lang w:val="en-GB"/>
        </w:rPr>
        <w:t>the TE controller service itself faces serious problems. That</w:t>
      </w:r>
      <w:r w:rsidR="00030006" w:rsidRPr="00AE34C5">
        <w:rPr>
          <w:lang w:val="en-GB"/>
        </w:rPr>
        <w:t xml:space="preserve"> </w:t>
      </w:r>
      <w:r w:rsidRPr="00AE34C5">
        <w:rPr>
          <w:lang w:val="en-GB"/>
        </w:rPr>
        <w:t>mechanism stops the TE service and enables the standard</w:t>
      </w:r>
      <w:r w:rsidR="00030006" w:rsidRPr="00AE34C5">
        <w:rPr>
          <w:lang w:val="en-GB"/>
        </w:rPr>
        <w:t xml:space="preserve"> </w:t>
      </w:r>
      <w:r w:rsidRPr="00AE34C5">
        <w:rPr>
          <w:lang w:val="en-GB"/>
        </w:rPr>
        <w:t>shortest-path routing mechanism as an independent service. In the same spirit, Espresso [78] is another interesting SDN</w:t>
      </w:r>
      <w:r w:rsidR="00030006" w:rsidRPr="00AE34C5">
        <w:rPr>
          <w:lang w:val="en-GB"/>
        </w:rPr>
        <w:t xml:space="preserve"> </w:t>
      </w:r>
      <w:r w:rsidRPr="00AE34C5">
        <w:rPr>
          <w:lang w:val="en-GB"/>
        </w:rPr>
        <w:t>contribution that represents the latest and more challenging</w:t>
      </w:r>
      <w:r w:rsidR="00030006" w:rsidRPr="00AE34C5">
        <w:rPr>
          <w:lang w:val="en-GB"/>
        </w:rPr>
        <w:t xml:space="preserve"> </w:t>
      </w:r>
      <w:r w:rsidRPr="00AE34C5">
        <w:rPr>
          <w:lang w:val="en-GB"/>
        </w:rPr>
        <w:t>pillar of Google’s SDN strategy. Building on the previous</w:t>
      </w:r>
      <w:r w:rsidR="00030006" w:rsidRPr="00AE34C5">
        <w:rPr>
          <w:lang w:val="en-GB"/>
        </w:rPr>
        <w:t xml:space="preserve"> </w:t>
      </w:r>
      <w:r w:rsidRPr="00AE34C5">
        <w:rPr>
          <w:lang w:val="en-GB"/>
        </w:rPr>
        <w:t>three layers of that strategy (the B4 WAN [75], the Andromeda</w:t>
      </w:r>
      <w:r w:rsidR="00030006" w:rsidRPr="00AE34C5">
        <w:rPr>
          <w:lang w:val="en-GB"/>
        </w:rPr>
        <w:t xml:space="preserve"> </w:t>
      </w:r>
      <w:r w:rsidRPr="00AE34C5">
        <w:rPr>
          <w:lang w:val="en-GB"/>
        </w:rPr>
        <w:t xml:space="preserve">NFV stack and the Jupiter data </w:t>
      </w:r>
      <w:proofErr w:type="spellStart"/>
      <w:r w:rsidRPr="00AE34C5">
        <w:rPr>
          <w:lang w:val="en-GB"/>
        </w:rPr>
        <w:t>center</w:t>
      </w:r>
      <w:proofErr w:type="spellEnd"/>
      <w:r w:rsidRPr="00AE34C5">
        <w:rPr>
          <w:lang w:val="en-GB"/>
        </w:rPr>
        <w:t xml:space="preserve"> interconnect), Espresso</w:t>
      </w:r>
      <w:r w:rsidR="00030006" w:rsidRPr="00AE34C5">
        <w:rPr>
          <w:lang w:val="en-GB"/>
        </w:rPr>
        <w:t xml:space="preserve"> </w:t>
      </w:r>
      <w:r w:rsidRPr="00AE34C5">
        <w:rPr>
          <w:lang w:val="en-GB"/>
        </w:rPr>
        <w:t>extends the SDN approach to the peering edge of Google’s</w:t>
      </w:r>
      <w:r w:rsidR="00030006" w:rsidRPr="00AE34C5">
        <w:rPr>
          <w:lang w:val="en-GB"/>
        </w:rPr>
        <w:t xml:space="preserve"> </w:t>
      </w:r>
      <w:r w:rsidRPr="00AE34C5">
        <w:rPr>
          <w:lang w:val="en-GB"/>
        </w:rPr>
        <w:t>network where it connects to other networks worldwide.</w:t>
      </w:r>
      <w:r w:rsidR="00030006" w:rsidRPr="00AE34C5">
        <w:rPr>
          <w:lang w:val="en-GB"/>
        </w:rPr>
        <w:t xml:space="preserve"> C</w:t>
      </w:r>
      <w:r w:rsidRPr="00AE34C5">
        <w:rPr>
          <w:lang w:val="en-GB"/>
        </w:rPr>
        <w:t>onsidered as a large-scale SDN deployment for the public</w:t>
      </w:r>
      <w:r w:rsidR="00030006" w:rsidRPr="00AE34C5">
        <w:rPr>
          <w:lang w:val="en-GB"/>
        </w:rPr>
        <w:t xml:space="preserve"> </w:t>
      </w:r>
      <w:r w:rsidRPr="00AE34C5">
        <w:rPr>
          <w:lang w:val="en-GB"/>
        </w:rPr>
        <w:t>Internet, Espresso, which has been in production for more</w:t>
      </w:r>
      <w:r w:rsidR="00030006" w:rsidRPr="00AE34C5">
        <w:rPr>
          <w:lang w:val="en-GB"/>
        </w:rPr>
        <w:t xml:space="preserve"> </w:t>
      </w:r>
      <w:r w:rsidRPr="00AE34C5">
        <w:rPr>
          <w:lang w:val="en-GB"/>
        </w:rPr>
        <w:t>than two years, routes over 22% of Google’s total traffic to</w:t>
      </w:r>
      <w:r w:rsidR="00030006" w:rsidRPr="00AE34C5">
        <w:rPr>
          <w:lang w:val="en-GB"/>
        </w:rPr>
        <w:t xml:space="preserve"> </w:t>
      </w:r>
      <w:r w:rsidRPr="00AE34C5">
        <w:rPr>
          <w:lang w:val="en-GB"/>
        </w:rPr>
        <w:t>the Internet. More specifically, the Espresso technology allows</w:t>
      </w:r>
      <w:r w:rsidR="00030006" w:rsidRPr="00AE34C5">
        <w:rPr>
          <w:lang w:val="en-GB"/>
        </w:rPr>
        <w:t xml:space="preserve"> </w:t>
      </w:r>
      <w:r w:rsidRPr="00AE34C5">
        <w:rPr>
          <w:lang w:val="en-GB"/>
        </w:rPr>
        <w:t>Google to dynamically choose from where to serve content for</w:t>
      </w:r>
      <w:r w:rsidR="00030006" w:rsidRPr="00AE34C5">
        <w:rPr>
          <w:lang w:val="en-GB"/>
        </w:rPr>
        <w:t xml:space="preserve"> </w:t>
      </w:r>
      <w:r w:rsidRPr="00AE34C5">
        <w:rPr>
          <w:lang w:val="en-GB"/>
        </w:rPr>
        <w:t>individual users based on real-time measurements of end-to</w:t>
      </w:r>
      <w:r w:rsidR="0088115E" w:rsidRPr="00AE34C5">
        <w:rPr>
          <w:lang w:val="en-GB"/>
        </w:rPr>
        <w:t>-</w:t>
      </w:r>
      <w:r w:rsidRPr="00AE34C5">
        <w:rPr>
          <w:lang w:val="en-GB"/>
        </w:rPr>
        <w:t>end</w:t>
      </w:r>
      <w:r w:rsidR="00030006" w:rsidRPr="00AE34C5">
        <w:rPr>
          <w:lang w:val="en-GB"/>
        </w:rPr>
        <w:t xml:space="preserve"> </w:t>
      </w:r>
      <w:r w:rsidRPr="00AE34C5">
        <w:rPr>
          <w:lang w:val="en-GB"/>
        </w:rPr>
        <w:t>network connections.</w:t>
      </w:r>
      <w:r w:rsidR="00030006" w:rsidRPr="00AE34C5">
        <w:rPr>
          <w:lang w:val="en-GB"/>
        </w:rPr>
        <w:t xml:space="preserve"> </w:t>
      </w:r>
      <w:r w:rsidRPr="00AE34C5">
        <w:rPr>
          <w:lang w:val="en-GB"/>
        </w:rPr>
        <w:t>To deliver unprecedented scale-out and efficiency, Espresso</w:t>
      </w:r>
      <w:r w:rsidR="00030006" w:rsidRPr="00AE34C5">
        <w:rPr>
          <w:lang w:val="en-GB"/>
        </w:rPr>
        <w:t xml:space="preserve"> </w:t>
      </w:r>
      <w:r w:rsidRPr="00AE34C5">
        <w:rPr>
          <w:lang w:val="en-GB"/>
        </w:rPr>
        <w:t>assumes a hierarchical control plane design split between</w:t>
      </w:r>
      <w:r w:rsidR="00030006" w:rsidRPr="00AE34C5">
        <w:rPr>
          <w:lang w:val="en-GB"/>
        </w:rPr>
        <w:t xml:space="preserve"> </w:t>
      </w:r>
      <w:r w:rsidRPr="00AE34C5">
        <w:rPr>
          <w:lang w:val="en-GB"/>
        </w:rPr>
        <w:t>Global controllers and Local controllers that perform different</w:t>
      </w:r>
      <w:r w:rsidR="00030006" w:rsidRPr="00AE34C5">
        <w:rPr>
          <w:lang w:val="en-GB"/>
        </w:rPr>
        <w:t xml:space="preserve"> </w:t>
      </w:r>
      <w:r w:rsidRPr="00AE34C5">
        <w:rPr>
          <w:lang w:val="en-GB"/>
        </w:rPr>
        <w:t>functions. Besides, Espresso’s software programmability</w:t>
      </w:r>
      <w:r w:rsidR="00030006" w:rsidRPr="00AE34C5">
        <w:rPr>
          <w:lang w:val="en-GB"/>
        </w:rPr>
        <w:t xml:space="preserve"> </w:t>
      </w:r>
      <w:r w:rsidRPr="00AE34C5">
        <w:rPr>
          <w:lang w:val="en-GB"/>
        </w:rPr>
        <w:t>design principle externalizes features into software thereby</w:t>
      </w:r>
      <w:r w:rsidR="00030006" w:rsidRPr="00AE34C5">
        <w:rPr>
          <w:lang w:val="en-GB"/>
        </w:rPr>
        <w:t xml:space="preserve"> </w:t>
      </w:r>
      <w:r w:rsidRPr="00AE34C5">
        <w:rPr>
          <w:lang w:val="en-GB"/>
        </w:rPr>
        <w:t>exploiting commodity servers for scale.</w:t>
      </w:r>
      <w:r w:rsidR="00030006" w:rsidRPr="00AE34C5">
        <w:rPr>
          <w:lang w:val="en-GB"/>
        </w:rPr>
        <w:t xml:space="preserve"> </w:t>
      </w:r>
      <w:r w:rsidRPr="00AE34C5">
        <w:rPr>
          <w:lang w:val="en-GB"/>
        </w:rPr>
        <w:t>Moreover, Espresso achieves higher availability (reliability)</w:t>
      </w:r>
      <w:r w:rsidR="00030006" w:rsidRPr="00AE34C5">
        <w:rPr>
          <w:lang w:val="en-GB"/>
        </w:rPr>
        <w:t xml:space="preserve"> </w:t>
      </w:r>
      <w:r w:rsidRPr="00AE34C5">
        <w:rPr>
          <w:lang w:val="en-GB"/>
        </w:rPr>
        <w:t>when compared to existing router-centric Internet protocols.</w:t>
      </w:r>
      <w:r w:rsidR="00030006" w:rsidRPr="00AE34C5">
        <w:rPr>
          <w:lang w:val="en-GB"/>
        </w:rPr>
        <w:t xml:space="preserve"> </w:t>
      </w:r>
      <w:r w:rsidRPr="00AE34C5">
        <w:rPr>
          <w:lang w:val="en-GB"/>
        </w:rPr>
        <w:t>Indeed, it supports a fail static system, where the local</w:t>
      </w:r>
      <w:r w:rsidR="00030006" w:rsidRPr="00AE34C5">
        <w:rPr>
          <w:lang w:val="en-GB"/>
        </w:rPr>
        <w:t xml:space="preserve"> </w:t>
      </w:r>
      <w:r w:rsidRPr="00AE34C5">
        <w:rPr>
          <w:lang w:val="en-GB"/>
        </w:rPr>
        <w:t>data plane keeps the last known good state to allow for</w:t>
      </w:r>
      <w:r w:rsidR="00030006" w:rsidRPr="00AE34C5">
        <w:rPr>
          <w:lang w:val="en-GB"/>
        </w:rPr>
        <w:t xml:space="preserve"> </w:t>
      </w:r>
      <w:r w:rsidRPr="00AE34C5">
        <w:rPr>
          <w:lang w:val="en-GB"/>
        </w:rPr>
        <w:t>control plane unavailability without impacting data plane and</w:t>
      </w:r>
      <w:r w:rsidR="00030006" w:rsidRPr="00AE34C5">
        <w:rPr>
          <w:lang w:val="en-GB"/>
        </w:rPr>
        <w:t xml:space="preserve"> </w:t>
      </w:r>
      <w:r w:rsidRPr="00AE34C5">
        <w:rPr>
          <w:lang w:val="en-GB"/>
        </w:rPr>
        <w:t>BGP peering operations. Finally, another important feature of</w:t>
      </w:r>
      <w:r w:rsidR="00030006" w:rsidRPr="00AE34C5">
        <w:rPr>
          <w:lang w:val="en-GB"/>
        </w:rPr>
        <w:t xml:space="preserve"> </w:t>
      </w:r>
      <w:r w:rsidRPr="00AE34C5">
        <w:rPr>
          <w:lang w:val="en-GB"/>
        </w:rPr>
        <w:t>Espresso is that it provides full interoperability with the rest</w:t>
      </w:r>
      <w:r w:rsidR="00030006" w:rsidRPr="00AE34C5">
        <w:rPr>
          <w:lang w:val="en-GB"/>
        </w:rPr>
        <w:t xml:space="preserve"> </w:t>
      </w:r>
      <w:r w:rsidRPr="00AE34C5">
        <w:rPr>
          <w:lang w:val="en-GB"/>
        </w:rPr>
        <w:t>of the Internet and the traditional heterogeneous peers.</w:t>
      </w:r>
    </w:p>
    <w:p w14:paraId="53BF78A7" w14:textId="29CA4A93" w:rsidR="003B0752" w:rsidRPr="00AE34C5" w:rsidRDefault="003B0752" w:rsidP="003B0752">
      <w:pPr>
        <w:pStyle w:val="Heading3"/>
        <w:rPr>
          <w:rFonts w:cs="Times"/>
          <w:lang w:val="en-GB"/>
        </w:rPr>
      </w:pPr>
      <w:bookmarkStart w:id="19" w:name="_Toc108739177"/>
      <w:bookmarkStart w:id="20" w:name="_Toc113752300"/>
      <w:r w:rsidRPr="00AE34C5">
        <w:rPr>
          <w:rFonts w:cs="Times"/>
          <w:lang w:val="en-GB"/>
        </w:rPr>
        <w:lastRenderedPageBreak/>
        <w:t>ONOS</w:t>
      </w:r>
      <w:bookmarkEnd w:id="19"/>
      <w:bookmarkEnd w:id="20"/>
    </w:p>
    <w:p w14:paraId="509BBDD9" w14:textId="417AFA1C" w:rsidR="002C79D7" w:rsidRPr="00AE34C5" w:rsidRDefault="002C79D7" w:rsidP="002C79D7">
      <w:pPr>
        <w:rPr>
          <w:lang w:val="en-GB"/>
        </w:rPr>
      </w:pPr>
      <w:r w:rsidRPr="00AE34C5">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AE34C5" w:rsidRDefault="00ED5540" w:rsidP="00ED5540">
      <w:pPr>
        <w:pStyle w:val="Caption"/>
        <w:rPr>
          <w:lang w:val="en-GB"/>
        </w:rPr>
      </w:pPr>
      <w:bookmarkStart w:id="21" w:name="_Toc113732712"/>
      <w:bookmarkStart w:id="22" w:name="_Toc113732728"/>
      <w:r w:rsidRPr="00AE34C5">
        <w:rPr>
          <w:lang w:val="en-GB"/>
        </w:rPr>
        <w:t xml:space="preserve">Figure </w:t>
      </w:r>
      <w:r w:rsidRPr="00AE34C5">
        <w:rPr>
          <w:lang w:val="en-GB"/>
        </w:rPr>
        <w:fldChar w:fldCharType="begin"/>
      </w:r>
      <w:r w:rsidRPr="00AE34C5">
        <w:rPr>
          <w:lang w:val="en-GB"/>
        </w:rPr>
        <w:instrText xml:space="preserve"> SEQ Figure \* ARABIC </w:instrText>
      </w:r>
      <w:r w:rsidRPr="00AE34C5">
        <w:rPr>
          <w:lang w:val="en-GB"/>
        </w:rPr>
        <w:fldChar w:fldCharType="separate"/>
      </w:r>
      <w:r w:rsidRPr="00AE34C5">
        <w:rPr>
          <w:lang w:val="en-GB"/>
        </w:rPr>
        <w:t>2</w:t>
      </w:r>
      <w:r w:rsidRPr="00AE34C5">
        <w:rPr>
          <w:lang w:val="en-GB"/>
        </w:rPr>
        <w:fldChar w:fldCharType="end"/>
      </w:r>
      <w:r w:rsidRPr="00AE34C5">
        <w:rPr>
          <w:lang w:val="en-GB"/>
        </w:rPr>
        <w:t xml:space="preserve"> </w:t>
      </w:r>
      <w:proofErr w:type="spellStart"/>
      <w:r w:rsidRPr="00AE34C5">
        <w:rPr>
          <w:lang w:val="en-GB"/>
        </w:rPr>
        <w:t>gui</w:t>
      </w:r>
      <w:bookmarkEnd w:id="21"/>
      <w:bookmarkEnd w:id="22"/>
      <w:proofErr w:type="spellEnd"/>
    </w:p>
    <w:p w14:paraId="73847402" w14:textId="77777777" w:rsidR="003B0752" w:rsidRPr="00AE34C5" w:rsidRDefault="003B0752" w:rsidP="003B0752">
      <w:pPr>
        <w:pStyle w:val="Heading3"/>
        <w:rPr>
          <w:rFonts w:cs="Times"/>
          <w:lang w:val="en-GB"/>
        </w:rPr>
      </w:pPr>
      <w:bookmarkStart w:id="23" w:name="_Toc108739178"/>
      <w:bookmarkStart w:id="24" w:name="_Toc113752301"/>
      <w:r w:rsidRPr="00AE34C5">
        <w:rPr>
          <w:rFonts w:cs="Times"/>
          <w:lang w:val="en-GB"/>
        </w:rPr>
        <w:t>ODL</w:t>
      </w:r>
      <w:bookmarkEnd w:id="23"/>
      <w:bookmarkEnd w:id="24"/>
    </w:p>
    <w:p w14:paraId="3B636CA9" w14:textId="7F1FDC29" w:rsidR="003B0752" w:rsidRPr="00AE34C5" w:rsidRDefault="003B0752" w:rsidP="003B0752">
      <w:pPr>
        <w:pStyle w:val="Heading3"/>
        <w:rPr>
          <w:rFonts w:cs="Times"/>
          <w:lang w:val="en-GB"/>
        </w:rPr>
      </w:pPr>
      <w:bookmarkStart w:id="25" w:name="_Toc108739179"/>
      <w:bookmarkStart w:id="26" w:name="_Toc113752302"/>
      <w:r w:rsidRPr="00AE34C5">
        <w:rPr>
          <w:rFonts w:cs="Times"/>
          <w:lang w:val="en-GB"/>
        </w:rPr>
        <w:t>Ryu</w:t>
      </w:r>
      <w:bookmarkEnd w:id="25"/>
      <w:bookmarkEnd w:id="26"/>
    </w:p>
    <w:p w14:paraId="044E04D0" w14:textId="237D3C0E" w:rsidR="00D22F8D" w:rsidRPr="00AE34C5" w:rsidRDefault="00D22F8D">
      <w:pPr>
        <w:spacing w:after="0" w:line="240" w:lineRule="auto"/>
        <w:jc w:val="left"/>
        <w:rPr>
          <w:lang w:val="en-GB"/>
        </w:rPr>
      </w:pPr>
    </w:p>
    <w:p w14:paraId="734D784D" w14:textId="3E5D7F76" w:rsidR="00D22F8D" w:rsidRPr="00AE34C5" w:rsidRDefault="00D22F8D" w:rsidP="002C79D7">
      <w:pPr>
        <w:pStyle w:val="Heading2"/>
        <w:rPr>
          <w:lang w:val="en-GB"/>
        </w:rPr>
      </w:pPr>
      <w:bookmarkStart w:id="27" w:name="_Toc113752303"/>
      <w:r w:rsidRPr="00AE34C5">
        <w:rPr>
          <w:lang w:val="en-GB"/>
        </w:rPr>
        <w:lastRenderedPageBreak/>
        <w:t>Software Switches</w:t>
      </w:r>
      <w:bookmarkEnd w:id="27"/>
    </w:p>
    <w:p w14:paraId="23EFB8BF" w14:textId="3E8F39EC" w:rsidR="002C79D7" w:rsidRPr="00AE34C5" w:rsidRDefault="002C79D7" w:rsidP="002C79D7">
      <w:pPr>
        <w:rPr>
          <w:lang w:val="en-GB"/>
        </w:rPr>
      </w:pPr>
      <w:r w:rsidRPr="00AE34C5">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AE34C5" w:rsidRDefault="003B0752" w:rsidP="003B0752">
      <w:pPr>
        <w:pStyle w:val="Heading2"/>
        <w:rPr>
          <w:rFonts w:cs="Times"/>
          <w:lang w:val="en-GB"/>
        </w:rPr>
      </w:pPr>
      <w:bookmarkStart w:id="28" w:name="_Toc108739180"/>
      <w:bookmarkStart w:id="29" w:name="_Toc113752304"/>
      <w:r w:rsidRPr="00AE34C5">
        <w:rPr>
          <w:rFonts w:cs="Times"/>
          <w:lang w:val="en-GB"/>
        </w:rPr>
        <w:t>Virtual Emulated Environment</w:t>
      </w:r>
      <w:bookmarkEnd w:id="28"/>
      <w:bookmarkEnd w:id="29"/>
    </w:p>
    <w:p w14:paraId="3B3219B7" w14:textId="77777777" w:rsidR="003B0752" w:rsidRPr="00AE34C5" w:rsidRDefault="003B0752" w:rsidP="003B0752">
      <w:pPr>
        <w:pStyle w:val="Heading3"/>
        <w:rPr>
          <w:rFonts w:cs="Times"/>
          <w:lang w:val="en-GB"/>
        </w:rPr>
      </w:pPr>
      <w:bookmarkStart w:id="30" w:name="_Toc108739181"/>
      <w:bookmarkStart w:id="31" w:name="_Toc113752305"/>
      <w:r w:rsidRPr="00AE34C5">
        <w:rPr>
          <w:rFonts w:cs="Times"/>
          <w:lang w:val="en-GB"/>
        </w:rPr>
        <w:t>Mininet</w:t>
      </w:r>
      <w:bookmarkEnd w:id="30"/>
      <w:bookmarkEnd w:id="31"/>
    </w:p>
    <w:p w14:paraId="0C1158A0" w14:textId="77777777" w:rsidR="003B0752" w:rsidRPr="00AE34C5" w:rsidRDefault="003B0752" w:rsidP="003B0752">
      <w:pPr>
        <w:rPr>
          <w:rFonts w:cs="Times"/>
          <w:lang w:val="en-GB"/>
        </w:rPr>
      </w:pPr>
      <w:r w:rsidRPr="00AE34C5">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AE34C5" w:rsidRDefault="003B0752" w:rsidP="003B0752">
      <w:pPr>
        <w:rPr>
          <w:rFonts w:cs="Times"/>
          <w:lang w:val="en-GB"/>
        </w:rPr>
      </w:pPr>
      <w:r w:rsidRPr="00AE34C5">
        <w:rPr>
          <w:rFonts w:cs="Times"/>
          <w:lang w:val="en-GB"/>
        </w:rPr>
        <w:t>Advantages of Mininet :</w:t>
      </w:r>
    </w:p>
    <w:p w14:paraId="5A27E63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very fast and takes very little time for booting.</w:t>
      </w:r>
    </w:p>
    <w:p w14:paraId="47B6CCE7"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easy to install and use.</w:t>
      </w:r>
    </w:p>
    <w:p w14:paraId="4ADF915C"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saves money because the emulators are cost-effective instead of testing with hardware devices.</w:t>
      </w:r>
    </w:p>
    <w:p w14:paraId="7DD84F49"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also very easy to connect with other network devices.</w:t>
      </w:r>
    </w:p>
    <w:p w14:paraId="6E668DB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has high availability.</w:t>
      </w:r>
    </w:p>
    <w:p w14:paraId="6F56A7F9" w14:textId="77777777" w:rsidR="003B0752" w:rsidRPr="00AE34C5" w:rsidRDefault="003B0752" w:rsidP="003B0752">
      <w:pPr>
        <w:rPr>
          <w:lang w:val="en-GB"/>
        </w:rPr>
      </w:pPr>
    </w:p>
    <w:p w14:paraId="6A76F237" w14:textId="77777777" w:rsidR="003B0752" w:rsidRPr="00AE34C5" w:rsidRDefault="003B0752" w:rsidP="003B0752">
      <w:pPr>
        <w:pStyle w:val="Heading3"/>
        <w:rPr>
          <w:rFonts w:cs="Times"/>
          <w:lang w:val="en-GB"/>
        </w:rPr>
      </w:pPr>
      <w:bookmarkStart w:id="32" w:name="_Toc108739182"/>
      <w:bookmarkStart w:id="33" w:name="_Toc113752306"/>
      <w:r w:rsidRPr="00AE34C5">
        <w:rPr>
          <w:rFonts w:cs="Times"/>
          <w:lang w:val="en-GB"/>
        </w:rPr>
        <w:t>GNS3</w:t>
      </w:r>
      <w:bookmarkEnd w:id="32"/>
      <w:bookmarkEnd w:id="33"/>
    </w:p>
    <w:p w14:paraId="7037246F" w14:textId="77777777" w:rsidR="003B0752" w:rsidRPr="00AE34C5" w:rsidRDefault="003B0752" w:rsidP="003B0752">
      <w:pPr>
        <w:rPr>
          <w:lang w:val="en-GB"/>
        </w:rPr>
      </w:pPr>
      <w:r w:rsidRPr="00AE34C5">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AE34C5">
        <w:rPr>
          <w:lang w:val="en-GB"/>
        </w:rPr>
        <w:t>vRouters</w:t>
      </w:r>
      <w:proofErr w:type="spellEnd"/>
      <w:r w:rsidRPr="00AE34C5">
        <w:rPr>
          <w:lang w:val="en-GB"/>
        </w:rPr>
        <w:t xml:space="preserve">, Cumulus Linux switches, Docker instances, Juniper </w:t>
      </w:r>
      <w:proofErr w:type="spellStart"/>
      <w:r w:rsidRPr="00AE34C5">
        <w:rPr>
          <w:lang w:val="en-GB"/>
        </w:rPr>
        <w:t>vRR</w:t>
      </w:r>
      <w:proofErr w:type="spellEnd"/>
      <w:r w:rsidRPr="00AE34C5">
        <w:rPr>
          <w:lang w:val="en-GB"/>
        </w:rPr>
        <w:t xml:space="preserve">, HPE VSRs, Nokia </w:t>
      </w:r>
      <w:proofErr w:type="spellStart"/>
      <w:r w:rsidRPr="00AE34C5">
        <w:rPr>
          <w:lang w:val="en-GB"/>
        </w:rPr>
        <w:t>vSIM</w:t>
      </w:r>
      <w:proofErr w:type="spellEnd"/>
      <w:r w:rsidRPr="00AE34C5">
        <w:rPr>
          <w:lang w:val="en-GB"/>
        </w:rPr>
        <w:t xml:space="preserve">, multiple Linux appliances and many others. Furthermore, </w:t>
      </w:r>
      <w:r w:rsidRPr="00AE34C5">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AE34C5" w:rsidRDefault="003B0752" w:rsidP="003B0752">
      <w:pPr>
        <w:rPr>
          <w:lang w:val="en-GB"/>
        </w:rPr>
      </w:pPr>
      <w:r w:rsidRPr="00AE34C5">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AE34C5" w:rsidRDefault="003B0752" w:rsidP="003B0752">
      <w:pPr>
        <w:rPr>
          <w:lang w:val="en-GB"/>
        </w:rPr>
      </w:pPr>
      <w:r w:rsidRPr="00AE34C5">
        <w:rPr>
          <w:lang w:val="en-GB"/>
        </w:rPr>
        <w:t>GNS3 consists of two software components:</w:t>
      </w:r>
    </w:p>
    <w:p w14:paraId="4C7B1261" w14:textId="77777777" w:rsidR="003B0752" w:rsidRPr="00AE34C5" w:rsidRDefault="003B0752" w:rsidP="003B0752">
      <w:pPr>
        <w:pStyle w:val="ListParagraph"/>
        <w:numPr>
          <w:ilvl w:val="0"/>
          <w:numId w:val="30"/>
        </w:numPr>
        <w:spacing w:before="240"/>
        <w:rPr>
          <w:lang w:val="en-GB"/>
        </w:rPr>
      </w:pPr>
      <w:r w:rsidRPr="00AE34C5">
        <w:rPr>
          <w:lang w:val="en-GB"/>
        </w:rPr>
        <w:t>Client part: The GNS3-all-in-one software (GUI)</w:t>
      </w:r>
    </w:p>
    <w:p w14:paraId="287CF59F" w14:textId="77777777" w:rsidR="003B0752" w:rsidRPr="00AE34C5" w:rsidRDefault="003B0752" w:rsidP="003B0752">
      <w:pPr>
        <w:pStyle w:val="ListParagraph"/>
        <w:numPr>
          <w:ilvl w:val="0"/>
          <w:numId w:val="30"/>
        </w:numPr>
        <w:spacing w:before="240"/>
        <w:rPr>
          <w:lang w:val="en-GB"/>
        </w:rPr>
      </w:pPr>
      <w:r w:rsidRPr="00AE34C5">
        <w:rPr>
          <w:lang w:val="en-GB"/>
        </w:rPr>
        <w:t>Server part: The GNS3 virtual machine (GNS3 VM)</w:t>
      </w:r>
    </w:p>
    <w:p w14:paraId="5CE79B31" w14:textId="77777777" w:rsidR="003B0752" w:rsidRPr="00AE34C5" w:rsidRDefault="003B0752" w:rsidP="003B0752">
      <w:pPr>
        <w:rPr>
          <w:lang w:val="en-GB"/>
        </w:rPr>
      </w:pPr>
      <w:r w:rsidRPr="00AE34C5">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AE34C5" w:rsidRDefault="003B0752" w:rsidP="003B0752">
      <w:pPr>
        <w:pStyle w:val="ListParagraph"/>
        <w:numPr>
          <w:ilvl w:val="0"/>
          <w:numId w:val="31"/>
        </w:numPr>
        <w:spacing w:before="240"/>
        <w:rPr>
          <w:lang w:val="en-GB"/>
        </w:rPr>
      </w:pPr>
      <w:r w:rsidRPr="00AE34C5">
        <w:rPr>
          <w:lang w:val="en-GB"/>
        </w:rPr>
        <w:t>Local GNS3 server: run on the same PC where the GUI is installed.</w:t>
      </w:r>
    </w:p>
    <w:p w14:paraId="094D341C" w14:textId="77777777" w:rsidR="003B0752" w:rsidRPr="00AE34C5" w:rsidRDefault="003B0752" w:rsidP="003B0752">
      <w:pPr>
        <w:pStyle w:val="ListParagraph"/>
        <w:numPr>
          <w:ilvl w:val="0"/>
          <w:numId w:val="31"/>
        </w:numPr>
        <w:spacing w:before="240"/>
        <w:rPr>
          <w:lang w:val="en-GB"/>
        </w:rPr>
      </w:pPr>
      <w:r w:rsidRPr="00AE34C5">
        <w:rPr>
          <w:lang w:val="en-GB"/>
        </w:rPr>
        <w:t>Local GNS3 VM: run on the same PC using virtualization software such as VirtualBox or VMware.</w:t>
      </w:r>
    </w:p>
    <w:p w14:paraId="71D4D017" w14:textId="77777777" w:rsidR="003B0752" w:rsidRPr="00AE34C5" w:rsidRDefault="003B0752" w:rsidP="003B0752">
      <w:pPr>
        <w:pStyle w:val="ListParagraph"/>
        <w:numPr>
          <w:ilvl w:val="0"/>
          <w:numId w:val="31"/>
        </w:numPr>
        <w:spacing w:before="240"/>
        <w:rPr>
          <w:lang w:val="en-GB"/>
        </w:rPr>
      </w:pPr>
      <w:r w:rsidRPr="00AE34C5">
        <w:rPr>
          <w:lang w:val="en-GB"/>
        </w:rPr>
        <w:t xml:space="preserve">Remote GNS3 VM: run remotely using VMware </w:t>
      </w:r>
      <w:proofErr w:type="spellStart"/>
      <w:r w:rsidRPr="00AE34C5">
        <w:rPr>
          <w:lang w:val="en-GB"/>
        </w:rPr>
        <w:t>ESXi</w:t>
      </w:r>
      <w:proofErr w:type="spellEnd"/>
      <w:r w:rsidRPr="00AE34C5">
        <w:rPr>
          <w:lang w:val="en-GB"/>
        </w:rPr>
        <w:t xml:space="preserve"> or in the cloud.</w:t>
      </w:r>
    </w:p>
    <w:p w14:paraId="0C3FEBDC" w14:textId="77777777" w:rsidR="003B0752" w:rsidRPr="00AE34C5" w:rsidRDefault="003B0752" w:rsidP="003B0752">
      <w:pPr>
        <w:rPr>
          <w:lang w:val="en-GB"/>
        </w:rPr>
      </w:pPr>
      <w:r w:rsidRPr="00AE34C5">
        <w:rPr>
          <w:lang w:val="en-GB"/>
        </w:rPr>
        <w:t>For this Thesis VirtualBox was preferred to host the devices on the GNS3 VM.</w:t>
      </w:r>
    </w:p>
    <w:p w14:paraId="0B4800CF" w14:textId="77777777" w:rsidR="003B0752" w:rsidRPr="00AE34C5" w:rsidRDefault="003B0752" w:rsidP="003B0752">
      <w:pPr>
        <w:rPr>
          <w:lang w:val="en-GB"/>
        </w:rPr>
      </w:pPr>
      <w:r w:rsidRPr="00AE34C5">
        <w:rPr>
          <w:rFonts w:cs="Times"/>
          <w:lang w:val="en-GB"/>
        </w:rPr>
        <w:t>Advantages of GNS3:</w:t>
      </w:r>
    </w:p>
    <w:p w14:paraId="6453CD47"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Free and Open Source software</w:t>
      </w:r>
    </w:p>
    <w:p w14:paraId="7DF712F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monthly or yearly license fees</w:t>
      </w:r>
    </w:p>
    <w:p w14:paraId="0A9F05A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limitation on number of devices (only limitation is the user hardware: CPU and memory)</w:t>
      </w:r>
    </w:p>
    <w:p w14:paraId="11A826B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multiple switching options (Open vSwitch, Cumulus Linux Switches, IOU/IOL Layer 2 images, VIRL IOSvL2):</w:t>
      </w:r>
    </w:p>
    <w:p w14:paraId="7AE30968"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all VIRL images (</w:t>
      </w:r>
      <w:proofErr w:type="spellStart"/>
      <w:r w:rsidRPr="00AE34C5">
        <w:rPr>
          <w:rFonts w:cs="Times"/>
          <w:lang w:val="en-GB"/>
        </w:rPr>
        <w:t>IOSv</w:t>
      </w:r>
      <w:proofErr w:type="spellEnd"/>
      <w:r w:rsidRPr="00AE34C5">
        <w:rPr>
          <w:rFonts w:cs="Times"/>
          <w:lang w:val="en-GB"/>
        </w:rPr>
        <w:t>, IOSvL2, IOS-</w:t>
      </w:r>
      <w:proofErr w:type="spellStart"/>
      <w:r w:rsidRPr="00AE34C5">
        <w:rPr>
          <w:rFonts w:cs="Times"/>
          <w:lang w:val="en-GB"/>
        </w:rPr>
        <w:t>XRv</w:t>
      </w:r>
      <w:proofErr w:type="spellEnd"/>
      <w:r w:rsidRPr="00AE34C5">
        <w:rPr>
          <w:rFonts w:cs="Times"/>
          <w:lang w:val="en-GB"/>
        </w:rPr>
        <w:t>, CSR1000v, NX-</w:t>
      </w:r>
      <w:proofErr w:type="spellStart"/>
      <w:r w:rsidRPr="00AE34C5">
        <w:rPr>
          <w:rFonts w:cs="Times"/>
          <w:lang w:val="en-GB"/>
        </w:rPr>
        <w:t>OSv</w:t>
      </w:r>
      <w:proofErr w:type="spellEnd"/>
      <w:r w:rsidRPr="00AE34C5">
        <w:rPr>
          <w:rFonts w:cs="Times"/>
          <w:lang w:val="en-GB"/>
        </w:rPr>
        <w:t xml:space="preserve">, </w:t>
      </w:r>
      <w:proofErr w:type="spellStart"/>
      <w:r w:rsidRPr="00AE34C5">
        <w:rPr>
          <w:rFonts w:cs="Times"/>
          <w:lang w:val="en-GB"/>
        </w:rPr>
        <w:t>ASAv</w:t>
      </w:r>
      <w:proofErr w:type="spellEnd"/>
      <w:r w:rsidRPr="00AE34C5">
        <w:rPr>
          <w:rFonts w:cs="Times"/>
          <w:lang w:val="en-GB"/>
        </w:rPr>
        <w:t>)</w:t>
      </w:r>
    </w:p>
    <w:p w14:paraId="72ECD86F"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multi-vendor environments</w:t>
      </w:r>
    </w:p>
    <w:p w14:paraId="03380BB2"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Can be run with or without hypervisors</w:t>
      </w:r>
    </w:p>
    <w:p w14:paraId="18255866" w14:textId="5119A088" w:rsidR="003B0752" w:rsidRPr="00AE34C5" w:rsidRDefault="003B0752" w:rsidP="003B0752">
      <w:pPr>
        <w:pStyle w:val="ListParagraph"/>
        <w:numPr>
          <w:ilvl w:val="0"/>
          <w:numId w:val="28"/>
        </w:numPr>
        <w:spacing w:before="240"/>
        <w:rPr>
          <w:rFonts w:cs="Times"/>
          <w:lang w:val="en-GB"/>
        </w:rPr>
      </w:pPr>
      <w:r w:rsidRPr="00AE34C5">
        <w:rPr>
          <w:rFonts w:cs="Times"/>
          <w:lang w:val="en-GB"/>
        </w:rPr>
        <w:t xml:space="preserve">Supports both free and commercial hypervisors (VirtualBox, </w:t>
      </w:r>
      <w:r w:rsidR="005C3788" w:rsidRPr="00AE34C5">
        <w:rPr>
          <w:rFonts w:cs="Times"/>
          <w:lang w:val="en-GB"/>
        </w:rPr>
        <w:t>Hyper V</w:t>
      </w:r>
      <w:r w:rsidRPr="00AE34C5">
        <w:rPr>
          <w:rFonts w:cs="Times"/>
          <w:lang w:val="en-GB"/>
        </w:rPr>
        <w:t xml:space="preserve">, VMware workstation, </w:t>
      </w:r>
      <w:proofErr w:type="spellStart"/>
      <w:r w:rsidRPr="00AE34C5">
        <w:rPr>
          <w:rFonts w:cs="Times"/>
          <w:lang w:val="en-GB"/>
        </w:rPr>
        <w:t>ESXi</w:t>
      </w:r>
      <w:proofErr w:type="spellEnd"/>
      <w:r w:rsidRPr="00AE34C5">
        <w:rPr>
          <w:rFonts w:cs="Times"/>
          <w:lang w:val="en-GB"/>
        </w:rPr>
        <w:t>, Fusion)</w:t>
      </w:r>
    </w:p>
    <w:p w14:paraId="6BBD056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Downloadable, free, pre-configured and optimized appliances available to simplify deployment</w:t>
      </w:r>
    </w:p>
    <w:p w14:paraId="4D84B0FB"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Native support for Linux without the need for need for additional virtualization software</w:t>
      </w:r>
    </w:p>
    <w:p w14:paraId="76867D80"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Software from multiple vendors freely available</w:t>
      </w:r>
    </w:p>
    <w:p w14:paraId="20897C0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Large and active community (800,000+ members)</w:t>
      </w:r>
    </w:p>
    <w:p w14:paraId="5568F5EF" w14:textId="77777777" w:rsidR="003B0752" w:rsidRPr="00AE34C5" w:rsidRDefault="003B0752" w:rsidP="003B0752">
      <w:pPr>
        <w:rPr>
          <w:rFonts w:cs="Times"/>
          <w:lang w:val="en-GB"/>
        </w:rPr>
      </w:pPr>
      <w:r w:rsidRPr="00AE34C5">
        <w:rPr>
          <w:rFonts w:cs="Times"/>
          <w:lang w:val="en-GB"/>
        </w:rPr>
        <w:t>Disadvantages:</w:t>
      </w:r>
    </w:p>
    <w:p w14:paraId="36AFAB4A"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Cisco as well as other software images need to be supplied by user (download from Cisco.com, or purchase VIRL license, or copy from physical device).</w:t>
      </w:r>
    </w:p>
    <w:p w14:paraId="0C4B0B14"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Not a self-contained package, but requires a local installation of software (GUI).</w:t>
      </w:r>
    </w:p>
    <w:p w14:paraId="14D247EA" w14:textId="4397D309" w:rsidR="00914445" w:rsidRPr="00AE34C5" w:rsidRDefault="003B0752" w:rsidP="005C3788">
      <w:pPr>
        <w:pStyle w:val="ListParagraph"/>
        <w:numPr>
          <w:ilvl w:val="0"/>
          <w:numId w:val="29"/>
        </w:numPr>
        <w:spacing w:before="240"/>
        <w:rPr>
          <w:rFonts w:cs="Times"/>
          <w:lang w:val="en-GB"/>
        </w:rPr>
      </w:pPr>
      <w:r w:rsidRPr="00AE34C5">
        <w:rPr>
          <w:rFonts w:cs="Times"/>
          <w:lang w:val="en-GB"/>
        </w:rPr>
        <w:t>GNS3 can be affected by PC’s setup and limitations because of local installation (firewall and security settings, company laptop policies etc.).</w:t>
      </w:r>
    </w:p>
    <w:p w14:paraId="3287CD99" w14:textId="77777777" w:rsidR="005C3788" w:rsidRPr="00AE34C5" w:rsidRDefault="005C3788" w:rsidP="007214BC">
      <w:pPr>
        <w:spacing w:before="240"/>
        <w:rPr>
          <w:rFonts w:cs="Times"/>
          <w:lang w:val="en-GB"/>
        </w:rPr>
      </w:pPr>
    </w:p>
    <w:p w14:paraId="67F73370" w14:textId="38CFA91A" w:rsidR="00914445" w:rsidRPr="00AE34C5" w:rsidRDefault="00914445" w:rsidP="00914445">
      <w:pPr>
        <w:pStyle w:val="Heading2"/>
        <w:rPr>
          <w:lang w:val="en-GB"/>
        </w:rPr>
      </w:pPr>
      <w:bookmarkStart w:id="34" w:name="_Toc113752307"/>
      <w:r w:rsidRPr="00AE34C5">
        <w:rPr>
          <w:lang w:val="en-GB"/>
        </w:rPr>
        <w:t>OpenFlow</w:t>
      </w:r>
      <w:r w:rsidR="00E97372" w:rsidRPr="00AE34C5">
        <w:rPr>
          <w:lang w:val="en-GB"/>
        </w:rPr>
        <w:t xml:space="preserve"> Protocol</w:t>
      </w:r>
      <w:bookmarkEnd w:id="34"/>
    </w:p>
    <w:p w14:paraId="4EB9A069" w14:textId="34B07997" w:rsidR="00DC1859" w:rsidRPr="00AE34C5" w:rsidRDefault="00DC1859" w:rsidP="008E6836">
      <w:pPr>
        <w:rPr>
          <w:lang w:val="en-GB"/>
        </w:rPr>
      </w:pPr>
      <w:r w:rsidRPr="00AE34C5">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AE34C5">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AE34C5">
        <w:rPr>
          <w:lang w:val="en-GB"/>
        </w:rPr>
        <w:t>DevoFlow</w:t>
      </w:r>
      <w:proofErr w:type="spellEnd"/>
      <w:r w:rsidRPr="00AE34C5">
        <w:rPr>
          <w:lang w:val="en-GB"/>
        </w:rPr>
        <w:t xml:space="preserve"> [28] claims to minimize switch-</w:t>
      </w:r>
      <w:proofErr w:type="spellStart"/>
      <w:r w:rsidRPr="00AE34C5">
        <w:rPr>
          <w:lang w:val="en-GB"/>
        </w:rPr>
        <w:t>tocontroller</w:t>
      </w:r>
      <w:proofErr w:type="spellEnd"/>
      <w:r w:rsidRPr="00AE34C5">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AE34C5">
        <w:rPr>
          <w:lang w:val="en-GB"/>
        </w:rPr>
        <w:t>DevoFlow</w:t>
      </w:r>
      <w:proofErr w:type="spellEnd"/>
      <w:r w:rsidRPr="00AE34C5">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AE34C5">
        <w:rPr>
          <w:lang w:val="en-GB"/>
        </w:rPr>
        <w:t>OpenState</w:t>
      </w:r>
      <w:proofErr w:type="spellEnd"/>
      <w:r w:rsidRPr="00AE34C5">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AE34C5" w:rsidRDefault="00DC1859" w:rsidP="008E6836">
      <w:pPr>
        <w:rPr>
          <w:lang w:val="en-GB"/>
        </w:rPr>
      </w:pPr>
      <w:r w:rsidRPr="00AE34C5">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AE34C5">
        <w:rPr>
          <w:lang w:val="en-GB"/>
        </w:rPr>
        <w:t>OpenState</w:t>
      </w:r>
      <w:proofErr w:type="spellEnd"/>
      <w:r w:rsidRPr="00AE34C5">
        <w:rPr>
          <w:lang w:val="en-GB"/>
        </w:rPr>
        <w:t xml:space="preserve"> faces important challenges regarding the implementation of a stateful extension for programming the forwarding behaviour inside switches while</w:t>
      </w:r>
      <w:r w:rsidR="005F04BF" w:rsidRPr="00AE34C5">
        <w:rPr>
          <w:lang w:val="en-GB"/>
        </w:rPr>
        <w:t xml:space="preserve"> </w:t>
      </w:r>
      <w:r w:rsidRPr="00AE34C5">
        <w:rPr>
          <w:lang w:val="en-GB"/>
        </w:rPr>
        <w:t>following an OpenFlow-like implementation approach. The</w:t>
      </w:r>
      <w:r w:rsidR="005F04BF" w:rsidRPr="00AE34C5">
        <w:rPr>
          <w:lang w:val="en-GB"/>
        </w:rPr>
        <w:t xml:space="preserve"> </w:t>
      </w:r>
      <w:r w:rsidRPr="00AE34C5">
        <w:rPr>
          <w:lang w:val="en-GB"/>
        </w:rPr>
        <w:t xml:space="preserve">feasibility of the hardware implementation of </w:t>
      </w:r>
      <w:proofErr w:type="spellStart"/>
      <w:r w:rsidRPr="00AE34C5">
        <w:rPr>
          <w:lang w:val="en-GB"/>
        </w:rPr>
        <w:t>OpenState</w:t>
      </w:r>
      <w:proofErr w:type="spellEnd"/>
      <w:r w:rsidRPr="00AE34C5">
        <w:rPr>
          <w:lang w:val="en-GB"/>
        </w:rPr>
        <w:t xml:space="preserve"> has</w:t>
      </w:r>
      <w:r w:rsidR="005F04BF" w:rsidRPr="00AE34C5">
        <w:rPr>
          <w:lang w:val="en-GB"/>
        </w:rPr>
        <w:t xml:space="preserve"> </w:t>
      </w:r>
      <w:r w:rsidRPr="00AE34C5">
        <w:rPr>
          <w:lang w:val="en-GB"/>
        </w:rPr>
        <w:t>been addressed in [34]. Finally, the same authors extended</w:t>
      </w:r>
      <w:r w:rsidR="005F04BF" w:rsidRPr="00AE34C5">
        <w:rPr>
          <w:lang w:val="en-GB"/>
        </w:rPr>
        <w:t xml:space="preserve"> </w:t>
      </w:r>
      <w:r w:rsidRPr="00AE34C5">
        <w:rPr>
          <w:lang w:val="en-GB"/>
        </w:rPr>
        <w:t>their work into a more general and expressive abstraction</w:t>
      </w:r>
      <w:r w:rsidR="005F04BF" w:rsidRPr="00AE34C5">
        <w:rPr>
          <w:lang w:val="en-GB"/>
        </w:rPr>
        <w:t xml:space="preserve"> </w:t>
      </w:r>
      <w:r w:rsidRPr="00AE34C5">
        <w:rPr>
          <w:lang w:val="en-GB"/>
        </w:rPr>
        <w:t xml:space="preserve">of </w:t>
      </w:r>
      <w:proofErr w:type="spellStart"/>
      <w:r w:rsidRPr="00AE34C5">
        <w:rPr>
          <w:lang w:val="en-GB"/>
        </w:rPr>
        <w:t>OpenState</w:t>
      </w:r>
      <w:proofErr w:type="spellEnd"/>
      <w:r w:rsidRPr="00AE34C5">
        <w:rPr>
          <w:lang w:val="en-GB"/>
        </w:rPr>
        <w:t xml:space="preserve"> called OPP [35] which supports a full extended</w:t>
      </w:r>
      <w:r w:rsidR="005F04BF" w:rsidRPr="00AE34C5">
        <w:rPr>
          <w:lang w:val="en-GB"/>
        </w:rPr>
        <w:t xml:space="preserve"> </w:t>
      </w:r>
      <w:r w:rsidRPr="00AE34C5">
        <w:rPr>
          <w:lang w:val="en-GB"/>
        </w:rPr>
        <w:t>finite-state machine (XFSM) model, thereby enabling</w:t>
      </w:r>
      <w:r w:rsidR="005F04BF" w:rsidRPr="00AE34C5">
        <w:rPr>
          <w:lang w:val="en-GB"/>
        </w:rPr>
        <w:t xml:space="preserve"> </w:t>
      </w:r>
      <w:r w:rsidRPr="00AE34C5">
        <w:rPr>
          <w:lang w:val="en-GB"/>
        </w:rPr>
        <w:t>a broader range of applications and complex stateful flow</w:t>
      </w:r>
      <w:r w:rsidR="005F04BF" w:rsidRPr="00AE34C5">
        <w:rPr>
          <w:lang w:val="en-GB"/>
        </w:rPr>
        <w:t xml:space="preserve"> </w:t>
      </w:r>
      <w:r w:rsidRPr="00AE34C5">
        <w:rPr>
          <w:lang w:val="en-GB"/>
        </w:rPr>
        <w:t>processing operations.</w:t>
      </w:r>
      <w:r w:rsidR="005F04BF" w:rsidRPr="00AE34C5">
        <w:rPr>
          <w:lang w:val="en-GB"/>
        </w:rPr>
        <w:t xml:space="preserve"> </w:t>
      </w:r>
      <w:r w:rsidRPr="00AE34C5">
        <w:rPr>
          <w:lang w:val="en-GB"/>
        </w:rPr>
        <w:t>In the same spirit, the approach presented in [36] explored</w:t>
      </w:r>
      <w:r w:rsidR="005F04BF" w:rsidRPr="00AE34C5">
        <w:rPr>
          <w:lang w:val="en-GB"/>
        </w:rPr>
        <w:t xml:space="preserve"> </w:t>
      </w:r>
      <w:r w:rsidRPr="00AE34C5">
        <w:rPr>
          <w:lang w:val="en-GB"/>
        </w:rPr>
        <w:t>delegating some parts of the controller functions involving</w:t>
      </w:r>
      <w:r w:rsidR="005F04BF" w:rsidRPr="00AE34C5">
        <w:rPr>
          <w:lang w:val="en-GB"/>
        </w:rPr>
        <w:t xml:space="preserve"> </w:t>
      </w:r>
      <w:r w:rsidRPr="00AE34C5">
        <w:rPr>
          <w:lang w:val="en-GB"/>
        </w:rPr>
        <w:t>packet generation tasks to OpenFlow switches in order to</w:t>
      </w:r>
      <w:r w:rsidR="005F04BF" w:rsidRPr="00AE34C5">
        <w:rPr>
          <w:lang w:val="en-GB"/>
        </w:rPr>
        <w:t xml:space="preserve"> </w:t>
      </w:r>
      <w:r w:rsidRPr="00AE34C5">
        <w:rPr>
          <w:lang w:val="en-GB"/>
        </w:rPr>
        <w:t xml:space="preserve">address both switch and controller scalability issues. The </w:t>
      </w:r>
      <w:proofErr w:type="spellStart"/>
      <w:r w:rsidRPr="00AE34C5">
        <w:rPr>
          <w:lang w:val="en-GB"/>
        </w:rPr>
        <w:t>InSP</w:t>
      </w:r>
      <w:proofErr w:type="spellEnd"/>
      <w:r w:rsidR="005F04BF" w:rsidRPr="00AE34C5">
        <w:rPr>
          <w:lang w:val="en-GB"/>
        </w:rPr>
        <w:t xml:space="preserve"> </w:t>
      </w:r>
      <w:r w:rsidRPr="00AE34C5">
        <w:rPr>
          <w:lang w:val="en-GB"/>
        </w:rPr>
        <w:t>API was introduced as a generic API that extends OpenFlow</w:t>
      </w:r>
      <w:r w:rsidR="005F04BF" w:rsidRPr="00AE34C5">
        <w:rPr>
          <w:lang w:val="en-GB"/>
        </w:rPr>
        <w:t xml:space="preserve"> </w:t>
      </w:r>
      <w:r w:rsidRPr="00AE34C5">
        <w:rPr>
          <w:lang w:val="en-GB"/>
        </w:rPr>
        <w:t>to allow for the programming of autonomous packet generation</w:t>
      </w:r>
      <w:r w:rsidR="005F04BF" w:rsidRPr="00AE34C5">
        <w:rPr>
          <w:lang w:val="en-GB"/>
        </w:rPr>
        <w:t xml:space="preserve"> </w:t>
      </w:r>
      <w:r w:rsidRPr="00AE34C5">
        <w:rPr>
          <w:lang w:val="en-GB"/>
        </w:rPr>
        <w:t>operations inside the switches such as ARP and ICMP</w:t>
      </w:r>
      <w:r w:rsidR="005F04BF" w:rsidRPr="00AE34C5">
        <w:rPr>
          <w:lang w:val="en-GB"/>
        </w:rPr>
        <w:t xml:space="preserve"> </w:t>
      </w:r>
      <w:r w:rsidRPr="00AE34C5">
        <w:rPr>
          <w:lang w:val="en-GB"/>
        </w:rPr>
        <w:t>handling. The proposed OpenFlow-like abstractions include</w:t>
      </w:r>
      <w:r w:rsidR="005F04BF" w:rsidRPr="00AE34C5">
        <w:rPr>
          <w:lang w:val="en-GB"/>
        </w:rPr>
        <w:t xml:space="preserve"> </w:t>
      </w:r>
      <w:r w:rsidRPr="00AE34C5">
        <w:rPr>
          <w:lang w:val="en-GB"/>
        </w:rPr>
        <w:t xml:space="preserve">an </w:t>
      </w:r>
      <w:proofErr w:type="spellStart"/>
      <w:r w:rsidRPr="00AE34C5">
        <w:rPr>
          <w:lang w:val="en-GB"/>
        </w:rPr>
        <w:t>InSP</w:t>
      </w:r>
      <w:proofErr w:type="spellEnd"/>
      <w:r w:rsidRPr="00AE34C5">
        <w:rPr>
          <w:lang w:val="en-GB"/>
        </w:rPr>
        <w:t xml:space="preserve"> Instruction for specifying the actions that the switch</w:t>
      </w:r>
      <w:r w:rsidR="005F04BF" w:rsidRPr="00AE34C5">
        <w:rPr>
          <w:lang w:val="en-GB"/>
        </w:rPr>
        <w:t xml:space="preserve"> </w:t>
      </w:r>
      <w:r w:rsidRPr="00AE34C5">
        <w:rPr>
          <w:lang w:val="en-GB"/>
        </w:rPr>
        <w:t>should apply to a packet being generated after a triggering</w:t>
      </w:r>
      <w:r w:rsidR="005F04BF" w:rsidRPr="00AE34C5">
        <w:rPr>
          <w:lang w:val="en-GB"/>
        </w:rPr>
        <w:t xml:space="preserve"> </w:t>
      </w:r>
      <w:r w:rsidRPr="00AE34C5">
        <w:rPr>
          <w:lang w:val="en-GB"/>
        </w:rPr>
        <w:t>event and a Packet Template Table (PTE) for storing the</w:t>
      </w:r>
      <w:r w:rsidR="005F04BF" w:rsidRPr="00AE34C5">
        <w:rPr>
          <w:lang w:val="en-GB"/>
        </w:rPr>
        <w:t xml:space="preserve"> </w:t>
      </w:r>
      <w:r w:rsidRPr="00AE34C5">
        <w:rPr>
          <w:lang w:val="en-GB"/>
        </w:rPr>
        <w:t>content of any packet generated by the switch.</w:t>
      </w:r>
      <w:r w:rsidR="005F04BF" w:rsidRPr="00AE34C5">
        <w:rPr>
          <w:lang w:val="en-GB"/>
        </w:rPr>
        <w:t xml:space="preserve"> </w:t>
      </w:r>
      <w:r w:rsidRPr="00AE34C5">
        <w:rPr>
          <w:lang w:val="en-GB"/>
        </w:rPr>
        <w:t xml:space="preserve">According to [36], the </w:t>
      </w:r>
      <w:proofErr w:type="spellStart"/>
      <w:r w:rsidRPr="00AE34C5">
        <w:rPr>
          <w:lang w:val="en-GB"/>
        </w:rPr>
        <w:t>InSP</w:t>
      </w:r>
      <w:proofErr w:type="spellEnd"/>
      <w:r w:rsidRPr="00AE34C5">
        <w:rPr>
          <w:lang w:val="en-GB"/>
        </w:rPr>
        <w:t xml:space="preserve"> function, like any particular</w:t>
      </w:r>
      <w:r w:rsidR="005F04BF" w:rsidRPr="00AE34C5">
        <w:rPr>
          <w:lang w:val="en-GB"/>
        </w:rPr>
        <w:t xml:space="preserve"> </w:t>
      </w:r>
      <w:r w:rsidRPr="00AE34C5">
        <w:rPr>
          <w:lang w:val="en-GB"/>
        </w:rPr>
        <w:t>offloading function, faces the challenging issue of finding the</w:t>
      </w:r>
      <w:r w:rsidR="005F04BF" w:rsidRPr="00AE34C5">
        <w:rPr>
          <w:lang w:val="en-GB"/>
        </w:rPr>
        <w:t xml:space="preserve"> </w:t>
      </w:r>
      <w:r w:rsidRPr="00AE34C5">
        <w:rPr>
          <w:lang w:val="en-GB"/>
        </w:rPr>
        <w:t>relevant positioning with respect to the broad design space</w:t>
      </w:r>
      <w:r w:rsidR="005F04BF" w:rsidRPr="00AE34C5">
        <w:rPr>
          <w:lang w:val="en-GB"/>
        </w:rPr>
        <w:t xml:space="preserve"> </w:t>
      </w:r>
      <w:r w:rsidRPr="00AE34C5">
        <w:rPr>
          <w:lang w:val="en-GB"/>
        </w:rPr>
        <w:t>for delegation of control to SDN switches. In their opinion,</w:t>
      </w:r>
      <w:r w:rsidR="005F04BF" w:rsidRPr="00AE34C5">
        <w:rPr>
          <w:lang w:val="en-GB"/>
        </w:rPr>
        <w:t xml:space="preserve"> </w:t>
      </w:r>
      <w:r w:rsidRPr="00AE34C5">
        <w:rPr>
          <w:lang w:val="en-GB"/>
        </w:rPr>
        <w:t>a good approach to conceiving (eventually standardizing) a</w:t>
      </w:r>
      <w:r w:rsidR="005F04BF" w:rsidRPr="00AE34C5">
        <w:rPr>
          <w:lang w:val="en-GB"/>
        </w:rPr>
        <w:t xml:space="preserve"> p</w:t>
      </w:r>
      <w:r w:rsidRPr="00AE34C5">
        <w:rPr>
          <w:lang w:val="en-GB"/>
        </w:rPr>
        <w:t>articular offloading function should involve a programming</w:t>
      </w:r>
      <w:r w:rsidR="005F04BF" w:rsidRPr="00AE34C5">
        <w:rPr>
          <w:lang w:val="en-GB"/>
        </w:rPr>
        <w:t xml:space="preserve"> </w:t>
      </w:r>
      <w:r w:rsidRPr="00AE34C5">
        <w:rPr>
          <w:lang w:val="en-GB"/>
        </w:rPr>
        <w:t>abstraction that achieves a fair compromise between viability</w:t>
      </w:r>
      <w:r w:rsidR="005F04BF" w:rsidRPr="00AE34C5">
        <w:rPr>
          <w:lang w:val="en-GB"/>
        </w:rPr>
        <w:t xml:space="preserve"> </w:t>
      </w:r>
      <w:r w:rsidRPr="00AE34C5">
        <w:rPr>
          <w:lang w:val="en-GB"/>
        </w:rPr>
        <w:t>and flexibility, far from extreme solutions that simply turn on</w:t>
      </w:r>
      <w:r w:rsidR="005F04BF" w:rsidRPr="00AE34C5">
        <w:rPr>
          <w:lang w:val="en-GB"/>
        </w:rPr>
        <w:t xml:space="preserve"> </w:t>
      </w:r>
      <w:r w:rsidRPr="00AE34C5">
        <w:rPr>
          <w:lang w:val="en-GB"/>
        </w:rPr>
        <w:t>well-known legacy protocol functions (e.g. MAC learning) or</w:t>
      </w:r>
      <w:r w:rsidR="005F04BF" w:rsidRPr="00AE34C5">
        <w:rPr>
          <w:lang w:val="en-GB"/>
        </w:rPr>
        <w:t xml:space="preserve"> </w:t>
      </w:r>
      <w:r w:rsidRPr="00AE34C5">
        <w:rPr>
          <w:lang w:val="en-GB"/>
        </w:rPr>
        <w:t>push a piece of code inside the switches [37, 38].</w:t>
      </w:r>
      <w:r w:rsidR="005F04BF" w:rsidRPr="00AE34C5">
        <w:rPr>
          <w:lang w:val="en-GB"/>
        </w:rPr>
        <w:t xml:space="preserve"> </w:t>
      </w:r>
      <w:r w:rsidRPr="00AE34C5">
        <w:rPr>
          <w:lang w:val="en-GB"/>
        </w:rPr>
        <w:t>The authors of FOCUS [39] express the same challenges</w:t>
      </w:r>
      <w:r w:rsidR="005F04BF" w:rsidRPr="00AE34C5">
        <w:rPr>
          <w:lang w:val="en-GB"/>
        </w:rPr>
        <w:t xml:space="preserve"> </w:t>
      </w:r>
      <w:r w:rsidRPr="00AE34C5">
        <w:rPr>
          <w:lang w:val="en-GB"/>
        </w:rPr>
        <w:t>but, unlike the above proposals, they reject a performance</w:t>
      </w:r>
      <w:r w:rsidR="005F04BF" w:rsidRPr="00AE34C5">
        <w:rPr>
          <w:lang w:val="en-GB"/>
        </w:rPr>
        <w:t xml:space="preserve"> </w:t>
      </w:r>
      <w:r w:rsidRPr="00AE34C5">
        <w:rPr>
          <w:lang w:val="en-GB"/>
        </w:rPr>
        <w:t>based</w:t>
      </w:r>
      <w:r w:rsidR="005F04BF" w:rsidRPr="00AE34C5">
        <w:rPr>
          <w:lang w:val="en-GB"/>
        </w:rPr>
        <w:t xml:space="preserve"> </w:t>
      </w:r>
      <w:r w:rsidRPr="00AE34C5">
        <w:rPr>
          <w:lang w:val="en-GB"/>
        </w:rPr>
        <w:t>design choice that requires adding new hardware primitives</w:t>
      </w:r>
      <w:r w:rsidR="005F04BF" w:rsidRPr="00AE34C5">
        <w:rPr>
          <w:lang w:val="en-GB"/>
        </w:rPr>
        <w:t xml:space="preserve"> </w:t>
      </w:r>
      <w:r w:rsidRPr="00AE34C5">
        <w:rPr>
          <w:lang w:val="en-GB"/>
        </w:rPr>
        <w:t>to OpenFlow switches in the development of the delegated</w:t>
      </w:r>
      <w:r w:rsidR="008E6836" w:rsidRPr="00AE34C5">
        <w:rPr>
          <w:lang w:val="en-GB"/>
        </w:rPr>
        <w:t xml:space="preserve"> </w:t>
      </w:r>
      <w:r w:rsidRPr="00AE34C5">
        <w:rPr>
          <w:lang w:val="en-GB"/>
        </w:rPr>
        <w:t>control function. Instead, they promote a deployable</w:t>
      </w:r>
      <w:r w:rsidR="005F04BF" w:rsidRPr="00AE34C5">
        <w:rPr>
          <w:lang w:val="en-GB"/>
        </w:rPr>
        <w:t xml:space="preserve"> </w:t>
      </w:r>
      <w:r w:rsidRPr="00AE34C5">
        <w:rPr>
          <w:lang w:val="en-GB"/>
        </w:rPr>
        <w:t>software-based solution to be implemented in the switch’s</w:t>
      </w:r>
      <w:r w:rsidR="008E6836" w:rsidRPr="00AE34C5">
        <w:rPr>
          <w:lang w:val="en-GB"/>
        </w:rPr>
        <w:t xml:space="preserve"> </w:t>
      </w:r>
      <w:r w:rsidRPr="00AE34C5">
        <w:rPr>
          <w:lang w:val="en-GB"/>
        </w:rPr>
        <w:t>software stack to achieve a balanced trade-off between the</w:t>
      </w:r>
      <w:r w:rsidR="005F04BF" w:rsidRPr="00AE34C5">
        <w:rPr>
          <w:lang w:val="en-GB"/>
        </w:rPr>
        <w:t xml:space="preserve"> </w:t>
      </w:r>
      <w:r w:rsidRPr="00AE34C5">
        <w:rPr>
          <w:lang w:val="en-GB"/>
        </w:rPr>
        <w:t>flexibility and cost of the control function delegation process.</w:t>
      </w:r>
    </w:p>
    <w:p w14:paraId="2B1D2E99" w14:textId="77777777" w:rsidR="00261827" w:rsidRPr="00AE34C5" w:rsidRDefault="00261827" w:rsidP="008E6836">
      <w:pPr>
        <w:rPr>
          <w:lang w:val="en-GB"/>
        </w:rPr>
      </w:pPr>
    </w:p>
    <w:p w14:paraId="0AA84880" w14:textId="3CF20100" w:rsidR="003B0752" w:rsidRPr="00AE34C5" w:rsidRDefault="003B0752" w:rsidP="008E6836">
      <w:pPr>
        <w:rPr>
          <w:lang w:val="en-GB"/>
        </w:rPr>
      </w:pPr>
      <w:r w:rsidRPr="00AE34C5">
        <w:rPr>
          <w:color w:val="C45911" w:themeColor="accent2" w:themeShade="BF"/>
          <w:lang w:val="en-GB"/>
        </w:rPr>
        <w:br w:type="page"/>
      </w:r>
    </w:p>
    <w:p w14:paraId="7B96B7C9" w14:textId="10EEF076" w:rsidR="00C4188C" w:rsidRPr="00AE34C5" w:rsidRDefault="00905888" w:rsidP="00994CE9">
      <w:pPr>
        <w:pStyle w:val="Heading1"/>
        <w:rPr>
          <w:lang w:val="en-GB"/>
        </w:rPr>
      </w:pPr>
      <w:bookmarkStart w:id="35" w:name="_Toc113752308"/>
      <w:r w:rsidRPr="00AE34C5">
        <w:rPr>
          <w:lang w:val="en-GB"/>
        </w:rPr>
        <w:lastRenderedPageBreak/>
        <w:t>Requirements</w:t>
      </w:r>
      <w:r w:rsidR="00CE6790" w:rsidRPr="00AE34C5">
        <w:rPr>
          <w:lang w:val="en-GB"/>
        </w:rPr>
        <w:t xml:space="preserve"> Analysis</w:t>
      </w:r>
      <w:bookmarkEnd w:id="35"/>
    </w:p>
    <w:p w14:paraId="1D9730E5"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AE34C5" w:rsidRDefault="003B0752" w:rsidP="003B0752">
      <w:pPr>
        <w:pStyle w:val="Heading2"/>
        <w:rPr>
          <w:rFonts w:cs="Times"/>
          <w:lang w:val="en-GB"/>
        </w:rPr>
      </w:pPr>
      <w:bookmarkStart w:id="36" w:name="_Toc431391102"/>
      <w:bookmarkStart w:id="37" w:name="_Toc108739185"/>
      <w:bookmarkStart w:id="38" w:name="_Toc113752309"/>
      <w:r w:rsidRPr="00AE34C5">
        <w:rPr>
          <w:rFonts w:cs="Times"/>
          <w:lang w:val="en-GB"/>
        </w:rPr>
        <w:t>General Objectives</w:t>
      </w:r>
      <w:bookmarkEnd w:id="36"/>
      <w:bookmarkEnd w:id="37"/>
      <w:bookmarkEnd w:id="38"/>
    </w:p>
    <w:p w14:paraId="218723D2" w14:textId="77777777" w:rsidR="003B0752" w:rsidRPr="00AE34C5" w:rsidRDefault="003B0752" w:rsidP="003B0752">
      <w:pPr>
        <w:rPr>
          <w:rFonts w:cs="Times"/>
          <w:lang w:val="en-GB"/>
        </w:rPr>
      </w:pPr>
      <w:r w:rsidRPr="00AE34C5">
        <w:rPr>
          <w:rFonts w:cs="Times"/>
          <w:lang w:val="en-GB"/>
        </w:rPr>
        <w:t>The detailed requirements for this thesis and the involved tasks are stated below:</w:t>
      </w:r>
    </w:p>
    <w:p w14:paraId="5875E4F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Build a suitable network with different network devices in the emulation software.</w:t>
      </w:r>
    </w:p>
    <w:p w14:paraId="3DDCA72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Manage different services and network configurations with SDN controller in an emulated environment.</w:t>
      </w:r>
    </w:p>
    <w:p w14:paraId="55044B98"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Create and distribute the network configurations for network devices.</w:t>
      </w:r>
    </w:p>
    <w:p w14:paraId="20D4DF5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Develop a rationale and setup an IPv4 and IPv6 scheme for the network.</w:t>
      </w:r>
    </w:p>
    <w:p w14:paraId="2187B26B"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Provide services and user groups that have different requirements.</w:t>
      </w:r>
    </w:p>
    <w:p w14:paraId="6DD468BE"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Evaluate advantages and disadvantages of network with SDN controller over traditional network.</w:t>
      </w:r>
    </w:p>
    <w:p w14:paraId="08C331DF"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Proof and validation of functioning failover mechanisms to improve resilience.</w:t>
      </w:r>
    </w:p>
    <w:p w14:paraId="435CDA67" w14:textId="77777777" w:rsidR="003B0752" w:rsidRPr="00AE34C5" w:rsidRDefault="003B0752" w:rsidP="003B0752">
      <w:pPr>
        <w:rPr>
          <w:lang w:val="en-GB"/>
        </w:rPr>
      </w:pPr>
    </w:p>
    <w:p w14:paraId="5C338991" w14:textId="77777777" w:rsidR="003B0752" w:rsidRPr="00AE34C5" w:rsidRDefault="003B0752" w:rsidP="003B0752">
      <w:pPr>
        <w:rPr>
          <w:lang w:val="en-GB"/>
        </w:rPr>
      </w:pPr>
      <w:r w:rsidRPr="00AE34C5">
        <w:rPr>
          <w:lang w:val="en-GB"/>
        </w:rPr>
        <w:t>Throughout this thesis, the following research questions are answered:</w:t>
      </w:r>
    </w:p>
    <w:p w14:paraId="40316BF3"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possible open-source SDN controllers to implement.</w:t>
      </w:r>
    </w:p>
    <w:p w14:paraId="43070ED0"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alternative configuration methods with the goal of finding the best possible method to configure and manage the network through Network Controller.</w:t>
      </w:r>
    </w:p>
    <w:p w14:paraId="00D00A9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How to provide different paths in the network with different QoS properties?</w:t>
      </w:r>
    </w:p>
    <w:p w14:paraId="48342D0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Algorithms that are responsible for the optimization of the paths.</w:t>
      </w:r>
    </w:p>
    <w:p w14:paraId="14B1743E"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When a service is accessible at multiple times, how to choose the best one.</w:t>
      </w:r>
    </w:p>
    <w:p w14:paraId="76C51AA7" w14:textId="77777777" w:rsidR="003B0752" w:rsidRPr="00AE34C5" w:rsidRDefault="003B0752" w:rsidP="003B0752">
      <w:pPr>
        <w:pStyle w:val="Heading2"/>
        <w:rPr>
          <w:rFonts w:cs="Times"/>
          <w:lang w:val="en-GB"/>
        </w:rPr>
      </w:pPr>
      <w:bookmarkStart w:id="39" w:name="_Toc108739186"/>
      <w:bookmarkStart w:id="40" w:name="_Toc113752310"/>
      <w:r w:rsidRPr="00AE34C5">
        <w:rPr>
          <w:rFonts w:cs="Times"/>
          <w:lang w:val="en-GB"/>
        </w:rPr>
        <w:t>Work Plan</w:t>
      </w:r>
      <w:bookmarkEnd w:id="39"/>
      <w:bookmarkEnd w:id="40"/>
    </w:p>
    <w:p w14:paraId="029C785A" w14:textId="77777777" w:rsidR="003B0752" w:rsidRPr="00AE34C5" w:rsidRDefault="003B0752" w:rsidP="003B0752">
      <w:pPr>
        <w:rPr>
          <w:lang w:val="en-GB"/>
        </w:rPr>
      </w:pPr>
      <w:r w:rsidRPr="00AE34C5">
        <w:rPr>
          <w:lang w:val="en-GB"/>
        </w:rPr>
        <w:t>Work flow for this Thesis is as follows;</w:t>
      </w:r>
    </w:p>
    <w:p w14:paraId="47C1B597" w14:textId="77777777" w:rsidR="003B0752" w:rsidRPr="00AE34C5" w:rsidRDefault="003B0752" w:rsidP="003B0752">
      <w:pPr>
        <w:pStyle w:val="ListParagraph"/>
        <w:numPr>
          <w:ilvl w:val="0"/>
          <w:numId w:val="34"/>
        </w:numPr>
        <w:spacing w:before="240"/>
        <w:rPr>
          <w:lang w:val="en-GB"/>
        </w:rPr>
      </w:pPr>
      <w:r w:rsidRPr="00AE34C5">
        <w:rPr>
          <w:lang w:val="en-GB"/>
        </w:rPr>
        <w:t>Research about the SDN controllers.</w:t>
      </w:r>
    </w:p>
    <w:p w14:paraId="6D6031BB" w14:textId="77777777" w:rsidR="003B0752" w:rsidRPr="00AE34C5" w:rsidRDefault="003B0752" w:rsidP="003B0752">
      <w:pPr>
        <w:pStyle w:val="ListParagraph"/>
        <w:numPr>
          <w:ilvl w:val="0"/>
          <w:numId w:val="34"/>
        </w:numPr>
        <w:spacing w:before="240"/>
        <w:rPr>
          <w:lang w:val="en-GB"/>
        </w:rPr>
      </w:pPr>
      <w:r w:rsidRPr="00AE34C5">
        <w:rPr>
          <w:lang w:val="en-GB"/>
        </w:rPr>
        <w:t>Research about the emulation software.</w:t>
      </w:r>
    </w:p>
    <w:p w14:paraId="1E60B58B" w14:textId="77777777" w:rsidR="003B0752" w:rsidRPr="00AE34C5" w:rsidRDefault="003B0752" w:rsidP="003B0752">
      <w:pPr>
        <w:pStyle w:val="ListParagraph"/>
        <w:numPr>
          <w:ilvl w:val="0"/>
          <w:numId w:val="34"/>
        </w:numPr>
        <w:spacing w:before="240"/>
        <w:rPr>
          <w:lang w:val="en-GB"/>
        </w:rPr>
      </w:pPr>
      <w:r w:rsidRPr="00AE34C5">
        <w:rPr>
          <w:lang w:val="en-GB"/>
        </w:rPr>
        <w:t>Installation and testing of different SDN controllers.</w:t>
      </w:r>
    </w:p>
    <w:p w14:paraId="7F214A78" w14:textId="77777777" w:rsidR="003B0752" w:rsidRPr="00AE34C5" w:rsidRDefault="003B0752" w:rsidP="003B0752">
      <w:pPr>
        <w:pStyle w:val="ListParagraph"/>
        <w:numPr>
          <w:ilvl w:val="0"/>
          <w:numId w:val="34"/>
        </w:numPr>
        <w:spacing w:before="240"/>
        <w:rPr>
          <w:lang w:val="en-GB"/>
        </w:rPr>
      </w:pPr>
      <w:r w:rsidRPr="00AE34C5">
        <w:rPr>
          <w:lang w:val="en-GB"/>
        </w:rPr>
        <w:t>Configuration of these SDN controllers.</w:t>
      </w:r>
    </w:p>
    <w:p w14:paraId="3B32C78B" w14:textId="77777777" w:rsidR="003B0752" w:rsidRPr="00AE34C5" w:rsidRDefault="003B0752" w:rsidP="003B0752">
      <w:pPr>
        <w:pStyle w:val="ListParagraph"/>
        <w:numPr>
          <w:ilvl w:val="0"/>
          <w:numId w:val="34"/>
        </w:numPr>
        <w:spacing w:before="240"/>
        <w:rPr>
          <w:lang w:val="en-GB"/>
        </w:rPr>
      </w:pPr>
      <w:r w:rsidRPr="00AE34C5">
        <w:rPr>
          <w:lang w:val="en-GB"/>
        </w:rPr>
        <w:t>Installing and activating the features required for the services and applications running on the SDN controller.</w:t>
      </w:r>
    </w:p>
    <w:p w14:paraId="261DF358" w14:textId="77777777" w:rsidR="003B0752" w:rsidRPr="00AE34C5" w:rsidRDefault="003B0752" w:rsidP="003B0752">
      <w:pPr>
        <w:pStyle w:val="ListParagraph"/>
        <w:numPr>
          <w:ilvl w:val="0"/>
          <w:numId w:val="34"/>
        </w:numPr>
        <w:spacing w:before="240"/>
        <w:rPr>
          <w:lang w:val="en-GB"/>
        </w:rPr>
      </w:pPr>
      <w:r w:rsidRPr="00AE34C5">
        <w:rPr>
          <w:lang w:val="en-GB"/>
        </w:rPr>
        <w:t>Installing different network devices preferably open-source devices to run inside the emulated environment.</w:t>
      </w:r>
    </w:p>
    <w:p w14:paraId="660D3442" w14:textId="77777777" w:rsidR="003B0752" w:rsidRPr="00AE34C5" w:rsidRDefault="003B0752" w:rsidP="003B0752">
      <w:pPr>
        <w:pStyle w:val="ListParagraph"/>
        <w:numPr>
          <w:ilvl w:val="0"/>
          <w:numId w:val="34"/>
        </w:numPr>
        <w:spacing w:before="240"/>
        <w:rPr>
          <w:lang w:val="en-GB"/>
        </w:rPr>
      </w:pPr>
      <w:r w:rsidRPr="00AE34C5">
        <w:rPr>
          <w:lang w:val="en-GB"/>
        </w:rPr>
        <w:t>Setting up the connection between these networking devices and the SDN controller.</w:t>
      </w:r>
    </w:p>
    <w:p w14:paraId="239AB825" w14:textId="77777777" w:rsidR="003B0752" w:rsidRPr="00AE34C5" w:rsidRDefault="003B0752" w:rsidP="003B0752">
      <w:pPr>
        <w:pStyle w:val="ListParagraph"/>
        <w:numPr>
          <w:ilvl w:val="0"/>
          <w:numId w:val="34"/>
        </w:numPr>
        <w:spacing w:before="240"/>
        <w:rPr>
          <w:lang w:val="en-GB"/>
        </w:rPr>
      </w:pPr>
      <w:r w:rsidRPr="00AE34C5">
        <w:rPr>
          <w:lang w:val="en-GB"/>
        </w:rPr>
        <w:t>Document the difficulties and errors found while installation and debugging the connectivity between the different network devices and SDN controller</w:t>
      </w:r>
    </w:p>
    <w:p w14:paraId="01973A10" w14:textId="77777777" w:rsidR="003B0752" w:rsidRPr="00AE34C5" w:rsidRDefault="003B0752" w:rsidP="003B0752">
      <w:pPr>
        <w:pStyle w:val="ListParagraph"/>
        <w:numPr>
          <w:ilvl w:val="0"/>
          <w:numId w:val="34"/>
        </w:numPr>
        <w:spacing w:before="240"/>
        <w:rPr>
          <w:lang w:val="en-GB"/>
        </w:rPr>
      </w:pPr>
      <w:r w:rsidRPr="00AE34C5">
        <w:rPr>
          <w:lang w:val="en-GB"/>
        </w:rPr>
        <w:t>Creating and implementing different network topologies.</w:t>
      </w:r>
    </w:p>
    <w:p w14:paraId="219B2A64" w14:textId="77777777" w:rsidR="003B0752" w:rsidRPr="00AE34C5" w:rsidRDefault="003B0752" w:rsidP="003B0752">
      <w:pPr>
        <w:pStyle w:val="ListParagraph"/>
        <w:numPr>
          <w:ilvl w:val="0"/>
          <w:numId w:val="34"/>
        </w:numPr>
        <w:spacing w:before="240"/>
        <w:rPr>
          <w:lang w:val="en-GB"/>
        </w:rPr>
      </w:pPr>
      <w:r w:rsidRPr="00AE34C5">
        <w:rPr>
          <w:lang w:val="en-GB"/>
        </w:rPr>
        <w:lastRenderedPageBreak/>
        <w:t>Creating use cases suitable for SDN controller in the emulated environment.</w:t>
      </w:r>
    </w:p>
    <w:p w14:paraId="58B6091B" w14:textId="77777777" w:rsidR="003B0752" w:rsidRPr="00AE34C5" w:rsidRDefault="003B0752" w:rsidP="003B0752">
      <w:pPr>
        <w:pStyle w:val="ListParagraph"/>
        <w:numPr>
          <w:ilvl w:val="0"/>
          <w:numId w:val="34"/>
        </w:numPr>
        <w:spacing w:before="240"/>
        <w:rPr>
          <w:lang w:val="en-GB"/>
        </w:rPr>
      </w:pPr>
      <w:r w:rsidRPr="00AE34C5">
        <w:rPr>
          <w:lang w:val="en-GB"/>
        </w:rPr>
        <w:t>Implementing and testing these use cases in the emulated environment.</w:t>
      </w:r>
    </w:p>
    <w:p w14:paraId="5A8840CA" w14:textId="77777777" w:rsidR="003B0752" w:rsidRPr="00AE34C5" w:rsidRDefault="003B0752" w:rsidP="003B0752">
      <w:pPr>
        <w:pStyle w:val="Heading2"/>
        <w:rPr>
          <w:rFonts w:cs="Times"/>
          <w:lang w:val="en-GB"/>
        </w:rPr>
      </w:pPr>
      <w:bookmarkStart w:id="41" w:name="_Toc108739187"/>
      <w:bookmarkStart w:id="42" w:name="_Toc113752311"/>
      <w:r w:rsidRPr="00AE34C5">
        <w:rPr>
          <w:rFonts w:cs="Times"/>
          <w:lang w:val="en-GB"/>
        </w:rPr>
        <w:t>Previous Work</w:t>
      </w:r>
      <w:bookmarkEnd w:id="41"/>
      <w:bookmarkEnd w:id="42"/>
    </w:p>
    <w:p w14:paraId="382A5DCD" w14:textId="77777777" w:rsidR="003B0752" w:rsidRPr="00AE34C5" w:rsidRDefault="003B0752" w:rsidP="003B0752">
      <w:pPr>
        <w:rPr>
          <w:lang w:val="en-GB"/>
        </w:rPr>
      </w:pPr>
      <w:r w:rsidRPr="00AE34C5">
        <w:rPr>
          <w:lang w:val="en-GB"/>
        </w:rPr>
        <w:t>Through the study and research about implementation of SDN controllers in virtual environments, the following points were found;</w:t>
      </w:r>
    </w:p>
    <w:p w14:paraId="4C5D41D6" w14:textId="77777777" w:rsidR="003B0752" w:rsidRPr="00AE34C5" w:rsidRDefault="003B0752" w:rsidP="003B0752">
      <w:pPr>
        <w:pStyle w:val="ListParagraph"/>
        <w:numPr>
          <w:ilvl w:val="0"/>
          <w:numId w:val="22"/>
        </w:numPr>
        <w:spacing w:before="240" w:after="0" w:line="240" w:lineRule="auto"/>
        <w:rPr>
          <w:rFonts w:cs="Times"/>
          <w:lang w:val="en-GB"/>
        </w:rPr>
      </w:pPr>
      <w:r w:rsidRPr="00AE34C5">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7D536022"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Most of the software defined networking testbeds are implemented and </w:t>
      </w:r>
      <w:proofErr w:type="spellStart"/>
      <w:r w:rsidR="00594D6A" w:rsidRPr="00AE34C5">
        <w:rPr>
          <w:rFonts w:cs="Times"/>
          <w:lang w:val="en-GB"/>
        </w:rPr>
        <w:t>analyzed</w:t>
      </w:r>
      <w:proofErr w:type="spellEnd"/>
      <w:r w:rsidRPr="00AE34C5">
        <w:rPr>
          <w:rFonts w:cs="Times"/>
          <w:lang w:val="en-GB"/>
        </w:rPr>
        <w:t xml:space="preserve"> with the Mininet environment.</w:t>
      </w:r>
    </w:p>
    <w:p w14:paraId="7E6FD918"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AE34C5" w:rsidRDefault="003B0752" w:rsidP="003B0752">
      <w:pPr>
        <w:pStyle w:val="ListParagraph"/>
        <w:numPr>
          <w:ilvl w:val="0"/>
          <w:numId w:val="26"/>
        </w:numPr>
        <w:spacing w:before="240"/>
        <w:rPr>
          <w:rFonts w:cs="Times"/>
          <w:lang w:val="en-GB"/>
        </w:rPr>
      </w:pPr>
      <w:r w:rsidRPr="00AE34C5">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AE34C5" w:rsidRDefault="00D60526" w:rsidP="00D60526">
      <w:pPr>
        <w:rPr>
          <w:lang w:val="en-GB"/>
        </w:rPr>
      </w:pPr>
    </w:p>
    <w:p w14:paraId="664311B9" w14:textId="4FD41388" w:rsidR="00994CE9" w:rsidRPr="00AE34C5" w:rsidRDefault="00994CE9" w:rsidP="00795359">
      <w:pPr>
        <w:spacing w:after="0" w:line="240" w:lineRule="auto"/>
        <w:jc w:val="left"/>
        <w:rPr>
          <w:sz w:val="48"/>
          <w:lang w:val="en-GB"/>
        </w:rPr>
      </w:pPr>
      <w:r w:rsidRPr="00AE34C5">
        <w:rPr>
          <w:sz w:val="48"/>
          <w:lang w:val="en-GB"/>
        </w:rPr>
        <w:br w:type="page"/>
      </w:r>
    </w:p>
    <w:p w14:paraId="10B072AD" w14:textId="54652684" w:rsidR="00DE1A29" w:rsidRPr="00AE34C5" w:rsidRDefault="005405F0" w:rsidP="00DE1A29">
      <w:pPr>
        <w:pStyle w:val="Heading1"/>
        <w:rPr>
          <w:lang w:val="en-GB"/>
        </w:rPr>
      </w:pPr>
      <w:bookmarkStart w:id="43" w:name="_Toc113752312"/>
      <w:r w:rsidRPr="00AE34C5">
        <w:rPr>
          <w:lang w:val="en-GB"/>
        </w:rPr>
        <w:lastRenderedPageBreak/>
        <w:t>Realization</w:t>
      </w:r>
      <w:bookmarkEnd w:id="43"/>
    </w:p>
    <w:p w14:paraId="70AACB3C" w14:textId="3465082D" w:rsidR="004D2D10" w:rsidRPr="00AE34C5" w:rsidRDefault="004D2D10" w:rsidP="004D2D10">
      <w:pPr>
        <w:rPr>
          <w:rFonts w:cs="Times"/>
          <w:lang w:val="en-GB"/>
        </w:rPr>
      </w:pPr>
      <w:r w:rsidRPr="00AE34C5">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AE34C5">
        <w:rPr>
          <w:rFonts w:cs="Times"/>
          <w:lang w:val="en-GB"/>
        </w:rPr>
        <w:t>we</w:t>
      </w:r>
      <w:r w:rsidRPr="00AE34C5">
        <w:rPr>
          <w:rFonts w:cs="Times"/>
          <w:lang w:val="en-GB"/>
        </w:rPr>
        <w:t>re selected, namely, Mininet and GNS3.</w:t>
      </w:r>
    </w:p>
    <w:p w14:paraId="6343BCC6" w14:textId="77777777" w:rsidR="004D2D10" w:rsidRPr="00AE34C5" w:rsidRDefault="004D2D10" w:rsidP="004D2D10">
      <w:pPr>
        <w:pStyle w:val="Heading2"/>
        <w:rPr>
          <w:lang w:val="en-GB"/>
        </w:rPr>
      </w:pPr>
      <w:bookmarkStart w:id="44" w:name="_Toc113752313"/>
      <w:r w:rsidRPr="00AE34C5">
        <w:rPr>
          <w:lang w:val="en-GB"/>
        </w:rPr>
        <w:t>Installation</w:t>
      </w:r>
      <w:bookmarkEnd w:id="44"/>
    </w:p>
    <w:p w14:paraId="38ADDB10" w14:textId="26E25ADB" w:rsidR="004D2D10" w:rsidRPr="00AE34C5" w:rsidRDefault="004D2D10" w:rsidP="004D2D10">
      <w:pPr>
        <w:rPr>
          <w:rFonts w:cs="Times"/>
          <w:lang w:val="en-GB"/>
        </w:rPr>
      </w:pPr>
      <w:r w:rsidRPr="00AE34C5">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77777777" w:rsidR="004D2D10" w:rsidRPr="00AE34C5" w:rsidRDefault="004D2D10" w:rsidP="004D2D10">
      <w:pPr>
        <w:rPr>
          <w:rFonts w:cs="Times"/>
          <w:lang w:val="en-GB"/>
        </w:rPr>
      </w:pPr>
      <w:r w:rsidRPr="00AE34C5">
        <w:rPr>
          <w:rFonts w:cs="Times"/>
          <w:lang w:val="en-GB"/>
        </w:rPr>
        <w:t xml:space="preserve">Mininet-VM and GNS3 VM were also running on different instances of Virtual Machines. Mininet-VM is capable of creating topologies with Open vSwitches, Hosts and SDN Controller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AE34C5" w:rsidRDefault="00961833" w:rsidP="004D2D10">
      <w:pPr>
        <w:jc w:val="center"/>
        <w:rPr>
          <w:rFonts w:cs="Times"/>
          <w:lang w:val="en-GB"/>
        </w:rPr>
      </w:pPr>
      <w:r w:rsidRPr="00AE34C5">
        <w:rPr>
          <w:lang w:val="en-GB"/>
        </w:rPr>
        <w:t xml:space="preserve"> </w:t>
      </w:r>
      <w:r w:rsidRPr="00AE34C5">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AE34C5" w:rsidRDefault="007A35A7" w:rsidP="007A35A7">
      <w:pPr>
        <w:pStyle w:val="Caption"/>
        <w:jc w:val="center"/>
        <w:rPr>
          <w:lang w:val="en-GB"/>
        </w:rPr>
      </w:pPr>
      <w:r w:rsidRPr="00AE34C5">
        <w:rPr>
          <w:lang w:val="en-GB"/>
        </w:rPr>
        <w:t xml:space="preserve">Figure 4. </w:t>
      </w:r>
      <w:r w:rsidRPr="00AE34C5">
        <w:rPr>
          <w:lang w:val="en-GB"/>
        </w:rPr>
        <w:fldChar w:fldCharType="begin"/>
      </w:r>
      <w:r w:rsidRPr="00AE34C5">
        <w:rPr>
          <w:lang w:val="en-GB"/>
        </w:rPr>
        <w:instrText xml:space="preserve"> SEQ Figure_4. \* ARABIC </w:instrText>
      </w:r>
      <w:r w:rsidRPr="00AE34C5">
        <w:rPr>
          <w:lang w:val="en-GB"/>
        </w:rPr>
        <w:fldChar w:fldCharType="separate"/>
      </w:r>
      <w:r w:rsidRPr="00AE34C5">
        <w:rPr>
          <w:lang w:val="en-GB"/>
        </w:rPr>
        <w:t>1</w:t>
      </w:r>
      <w:r w:rsidRPr="00AE34C5">
        <w:rPr>
          <w:lang w:val="en-GB"/>
        </w:rPr>
        <w:fldChar w:fldCharType="end"/>
      </w:r>
      <w:r w:rsidRPr="00AE34C5">
        <w:rPr>
          <w:lang w:val="en-GB"/>
        </w:rPr>
        <w:t>: Different virtual machines instances in VirtualBox</w:t>
      </w:r>
    </w:p>
    <w:p w14:paraId="5B013AAB" w14:textId="25070417" w:rsidR="004D2D10" w:rsidRPr="00AE34C5" w:rsidRDefault="004D2D10" w:rsidP="004D2D10">
      <w:pPr>
        <w:rPr>
          <w:rFonts w:cs="Times"/>
          <w:lang w:val="en-GB"/>
        </w:rPr>
      </w:pPr>
      <w:r w:rsidRPr="00AE34C5">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AE34C5">
        <w:rPr>
          <w:rFonts w:cs="Times"/>
          <w:lang w:val="en-GB"/>
        </w:rPr>
        <w:t xml:space="preserve"> All these SDN controllers and </w:t>
      </w:r>
      <w:r w:rsidR="00563C86" w:rsidRPr="00AE34C5">
        <w:rPr>
          <w:rFonts w:cs="Times"/>
          <w:lang w:val="en-GB"/>
        </w:rPr>
        <w:t>emulation software</w:t>
      </w:r>
      <w:r w:rsidR="00B34771" w:rsidRPr="00AE34C5">
        <w:rPr>
          <w:rFonts w:cs="Times"/>
          <w:lang w:val="en-GB"/>
        </w:rPr>
        <w:t xml:space="preserve"> were set up using standard scripts</w:t>
      </w:r>
      <w:r w:rsidR="00563C86" w:rsidRPr="00AE34C5">
        <w:rPr>
          <w:rFonts w:cs="Times"/>
          <w:lang w:val="en-GB"/>
        </w:rPr>
        <w:t xml:space="preserve"> and</w:t>
      </w:r>
      <w:r w:rsidR="00B34771" w:rsidRPr="00AE34C5">
        <w:rPr>
          <w:rFonts w:cs="Times"/>
          <w:lang w:val="en-GB"/>
        </w:rPr>
        <w:t xml:space="preserve"> no special optimization</w:t>
      </w:r>
      <w:r w:rsidR="00563C86" w:rsidRPr="00AE34C5">
        <w:rPr>
          <w:rFonts w:cs="Times"/>
          <w:lang w:val="en-GB"/>
        </w:rPr>
        <w:t xml:space="preserve"> was performed.</w:t>
      </w:r>
    </w:p>
    <w:p w14:paraId="2917D32D" w14:textId="2CF20B47" w:rsidR="00820225" w:rsidRPr="00AE34C5" w:rsidRDefault="00594D6A" w:rsidP="00833599">
      <w:pPr>
        <w:rPr>
          <w:rFonts w:cs="Times"/>
          <w:lang w:val="en-GB"/>
        </w:rPr>
      </w:pPr>
      <w:r w:rsidRPr="00AE34C5">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AE34C5">
        <w:rPr>
          <w:rFonts w:cs="Times"/>
          <w:lang w:val="en-GB"/>
        </w:rPr>
        <w:t xml:space="preserve">large amount of resources. And for this reason multiple controllers were installed as Docker containers and separate virtual machine named </w:t>
      </w:r>
      <w:r w:rsidR="00B34771" w:rsidRPr="00AE34C5">
        <w:rPr>
          <w:rFonts w:cs="Times"/>
          <w:i/>
          <w:iCs/>
          <w:lang w:val="en-GB"/>
        </w:rPr>
        <w:t>ONOS Docker</w:t>
      </w:r>
      <w:r w:rsidR="00B34771" w:rsidRPr="00AE34C5">
        <w:rPr>
          <w:rFonts w:cs="Times"/>
          <w:lang w:val="en-GB"/>
        </w:rPr>
        <w:t xml:space="preserve"> was created for this use case.</w:t>
      </w:r>
    </w:p>
    <w:p w14:paraId="1DF68BE0" w14:textId="740FF4F0" w:rsidR="00820225" w:rsidRPr="00AE34C5" w:rsidRDefault="00820225" w:rsidP="00833599">
      <w:pPr>
        <w:rPr>
          <w:rFonts w:cs="Times"/>
          <w:lang w:val="en-GB"/>
        </w:rPr>
      </w:pPr>
      <w:r w:rsidRPr="00AE34C5">
        <w:rPr>
          <w:rFonts w:cs="Times"/>
          <w:lang w:val="en-GB"/>
        </w:rPr>
        <w:t xml:space="preserve">For the tasks associated with this master thesis, following is the list of software and machine configuration </w:t>
      </w:r>
      <w:r w:rsidR="007C480B" w:rsidRPr="00AE34C5">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AE34C5" w14:paraId="72C5C2B1" w14:textId="77777777" w:rsidTr="00CA2442">
        <w:tc>
          <w:tcPr>
            <w:tcW w:w="4219" w:type="dxa"/>
          </w:tcPr>
          <w:p w14:paraId="2249F858" w14:textId="229690EE" w:rsidR="007C480B" w:rsidRPr="00AE34C5" w:rsidRDefault="007C480B" w:rsidP="007C480B">
            <w:pPr>
              <w:jc w:val="center"/>
              <w:rPr>
                <w:rFonts w:cs="Times"/>
                <w:b/>
                <w:bCs/>
                <w:lang w:val="en-GB"/>
              </w:rPr>
            </w:pPr>
            <w:r w:rsidRPr="00AE34C5">
              <w:rPr>
                <w:rFonts w:cs="Times"/>
                <w:b/>
                <w:bCs/>
                <w:lang w:val="en-GB"/>
              </w:rPr>
              <w:lastRenderedPageBreak/>
              <w:t>Category</w:t>
            </w:r>
          </w:p>
        </w:tc>
        <w:tc>
          <w:tcPr>
            <w:tcW w:w="2693" w:type="dxa"/>
          </w:tcPr>
          <w:p w14:paraId="0AC91B71" w14:textId="676D6D70" w:rsidR="007C480B" w:rsidRPr="00AE34C5" w:rsidRDefault="007C480B" w:rsidP="007C480B">
            <w:pPr>
              <w:jc w:val="center"/>
              <w:rPr>
                <w:rFonts w:cs="Times"/>
                <w:b/>
                <w:bCs/>
                <w:lang w:val="en-GB"/>
              </w:rPr>
            </w:pPr>
            <w:r w:rsidRPr="00AE34C5">
              <w:rPr>
                <w:rFonts w:cs="Times"/>
                <w:b/>
                <w:bCs/>
                <w:lang w:val="en-GB"/>
              </w:rPr>
              <w:t>Software</w:t>
            </w:r>
          </w:p>
        </w:tc>
        <w:tc>
          <w:tcPr>
            <w:tcW w:w="2376" w:type="dxa"/>
          </w:tcPr>
          <w:p w14:paraId="602E7EDD" w14:textId="6C0C5B4C" w:rsidR="007C480B" w:rsidRPr="00AE34C5" w:rsidRDefault="007C480B" w:rsidP="007C480B">
            <w:pPr>
              <w:jc w:val="center"/>
              <w:rPr>
                <w:rFonts w:cs="Times"/>
                <w:b/>
                <w:bCs/>
                <w:lang w:val="en-GB"/>
              </w:rPr>
            </w:pPr>
            <w:r w:rsidRPr="00AE34C5">
              <w:rPr>
                <w:rFonts w:cs="Times"/>
                <w:b/>
                <w:bCs/>
                <w:lang w:val="en-GB"/>
              </w:rPr>
              <w:t>Version</w:t>
            </w:r>
          </w:p>
        </w:tc>
      </w:tr>
      <w:tr w:rsidR="007C480B" w:rsidRPr="00AE34C5" w14:paraId="39DD2239" w14:textId="77777777" w:rsidTr="00CA2442">
        <w:tc>
          <w:tcPr>
            <w:tcW w:w="4219" w:type="dxa"/>
          </w:tcPr>
          <w:p w14:paraId="27CAFB69" w14:textId="3615B7A6"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Operating system</w:t>
            </w:r>
          </w:p>
        </w:tc>
        <w:tc>
          <w:tcPr>
            <w:tcW w:w="2693" w:type="dxa"/>
          </w:tcPr>
          <w:p w14:paraId="311BAF68" w14:textId="700F1728" w:rsidR="007C480B" w:rsidRPr="00AE34C5" w:rsidRDefault="007C480B" w:rsidP="007C480B">
            <w:pPr>
              <w:rPr>
                <w:rFonts w:cs="Times"/>
                <w:lang w:val="en-GB"/>
              </w:rPr>
            </w:pPr>
            <w:r w:rsidRPr="00AE34C5">
              <w:rPr>
                <w:rFonts w:cs="Times"/>
                <w:lang w:val="en-GB"/>
              </w:rPr>
              <w:t>Windows 10 Home</w:t>
            </w:r>
          </w:p>
        </w:tc>
        <w:tc>
          <w:tcPr>
            <w:tcW w:w="2376" w:type="dxa"/>
          </w:tcPr>
          <w:p w14:paraId="0E24EE78" w14:textId="54E9A4FD" w:rsidR="007C480B" w:rsidRPr="00AE34C5" w:rsidRDefault="007C480B" w:rsidP="007C480B">
            <w:pPr>
              <w:rPr>
                <w:rFonts w:cs="Times"/>
                <w:lang w:val="en-GB"/>
              </w:rPr>
            </w:pPr>
            <w:r w:rsidRPr="00AE34C5">
              <w:rPr>
                <w:rFonts w:cs="Times"/>
                <w:lang w:val="en-GB"/>
              </w:rPr>
              <w:t>2</w:t>
            </w:r>
            <w:r w:rsidR="00961833" w:rsidRPr="00AE34C5">
              <w:rPr>
                <w:rFonts w:cs="Times"/>
                <w:lang w:val="en-GB"/>
              </w:rPr>
              <w:t>1</w:t>
            </w:r>
            <w:r w:rsidRPr="00AE34C5">
              <w:rPr>
                <w:rFonts w:cs="Times"/>
                <w:lang w:val="en-GB"/>
              </w:rPr>
              <w:t>H2</w:t>
            </w:r>
            <w:r w:rsidR="00961833" w:rsidRPr="00AE34C5">
              <w:rPr>
                <w:rFonts w:cs="Times"/>
                <w:lang w:val="en-GB"/>
              </w:rPr>
              <w:t xml:space="preserve"> OS build 22000.856</w:t>
            </w:r>
          </w:p>
        </w:tc>
      </w:tr>
      <w:tr w:rsidR="007C480B" w:rsidRPr="00AE34C5" w14:paraId="372CB83E" w14:textId="77777777" w:rsidTr="00CA2442">
        <w:tc>
          <w:tcPr>
            <w:tcW w:w="4219" w:type="dxa"/>
          </w:tcPr>
          <w:p w14:paraId="7376BA1F" w14:textId="704B08EA"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Processor</w:t>
            </w:r>
          </w:p>
        </w:tc>
        <w:tc>
          <w:tcPr>
            <w:tcW w:w="2693" w:type="dxa"/>
          </w:tcPr>
          <w:p w14:paraId="2CCF3A2A" w14:textId="4E8CA3AF" w:rsidR="007C480B" w:rsidRPr="00AE34C5" w:rsidRDefault="007C480B" w:rsidP="007C480B">
            <w:pPr>
              <w:rPr>
                <w:rFonts w:cs="Times"/>
                <w:lang w:val="en-GB"/>
              </w:rPr>
            </w:pPr>
            <w:r w:rsidRPr="00AE34C5">
              <w:rPr>
                <w:rFonts w:cs="Times"/>
                <w:lang w:val="en-GB"/>
              </w:rPr>
              <w:t xml:space="preserve">Intel(R) Core(TM) i7-1065G7 </w:t>
            </w:r>
            <w:r w:rsidR="00CA2442" w:rsidRPr="00AE34C5">
              <w:rPr>
                <w:rFonts w:cs="Times"/>
                <w:lang w:val="en-GB"/>
              </w:rPr>
              <w:t xml:space="preserve">8 </w:t>
            </w:r>
            <w:r w:rsidRPr="00AE34C5">
              <w:rPr>
                <w:rFonts w:cs="Times"/>
                <w:lang w:val="en-GB"/>
              </w:rPr>
              <w:t>CPU</w:t>
            </w:r>
            <w:r w:rsidR="00CA2442" w:rsidRPr="00AE34C5">
              <w:rPr>
                <w:rFonts w:cs="Times"/>
                <w:lang w:val="en-GB"/>
              </w:rPr>
              <w:t>s</w:t>
            </w:r>
            <w:r w:rsidRPr="00AE34C5">
              <w:rPr>
                <w:rFonts w:cs="Times"/>
                <w:lang w:val="en-GB"/>
              </w:rPr>
              <w:t xml:space="preserve"> @ 1.30GHz 1.50 GHz</w:t>
            </w:r>
          </w:p>
        </w:tc>
        <w:tc>
          <w:tcPr>
            <w:tcW w:w="2376" w:type="dxa"/>
          </w:tcPr>
          <w:p w14:paraId="24F71D53" w14:textId="77777777" w:rsidR="007C480B" w:rsidRPr="00AE34C5" w:rsidRDefault="007C480B" w:rsidP="007C480B">
            <w:pPr>
              <w:rPr>
                <w:rFonts w:cs="Times"/>
                <w:lang w:val="en-GB"/>
              </w:rPr>
            </w:pPr>
          </w:p>
        </w:tc>
      </w:tr>
      <w:tr w:rsidR="00BC05E4" w:rsidRPr="00AE34C5" w14:paraId="19EED697" w14:textId="77777777" w:rsidTr="00CA2442">
        <w:tc>
          <w:tcPr>
            <w:tcW w:w="4219" w:type="dxa"/>
          </w:tcPr>
          <w:p w14:paraId="5B723CD0" w14:textId="3B51CB5C" w:rsidR="00BC05E4" w:rsidRPr="00AE34C5" w:rsidRDefault="00BC05E4" w:rsidP="007C480B">
            <w:pPr>
              <w:rPr>
                <w:rFonts w:cs="Times"/>
                <w:lang w:val="en-GB"/>
              </w:rPr>
            </w:pPr>
            <w:r w:rsidRPr="00AE34C5">
              <w:rPr>
                <w:rFonts w:cs="Times"/>
                <w:lang w:val="en-GB"/>
              </w:rPr>
              <w:t>Host Machine RAM</w:t>
            </w:r>
          </w:p>
        </w:tc>
        <w:tc>
          <w:tcPr>
            <w:tcW w:w="2693" w:type="dxa"/>
          </w:tcPr>
          <w:p w14:paraId="4893F059" w14:textId="34010157" w:rsidR="00BC05E4" w:rsidRPr="00AE34C5" w:rsidRDefault="00BC05E4" w:rsidP="007C480B">
            <w:pPr>
              <w:rPr>
                <w:rFonts w:cs="Times"/>
                <w:lang w:val="en-GB"/>
              </w:rPr>
            </w:pPr>
            <w:r w:rsidRPr="00AE34C5">
              <w:rPr>
                <w:rFonts w:cs="Times"/>
                <w:lang w:val="en-GB"/>
              </w:rPr>
              <w:t>16.0 GB</w:t>
            </w:r>
          </w:p>
        </w:tc>
        <w:tc>
          <w:tcPr>
            <w:tcW w:w="2376" w:type="dxa"/>
          </w:tcPr>
          <w:p w14:paraId="6E7858AD" w14:textId="77777777" w:rsidR="00BC05E4" w:rsidRPr="00AE34C5" w:rsidRDefault="00BC05E4" w:rsidP="007C480B">
            <w:pPr>
              <w:rPr>
                <w:rFonts w:cs="Times"/>
                <w:lang w:val="en-GB"/>
              </w:rPr>
            </w:pPr>
          </w:p>
        </w:tc>
      </w:tr>
      <w:tr w:rsidR="00BC05E4" w:rsidRPr="00AE34C5" w14:paraId="2ED14D3F" w14:textId="77777777" w:rsidTr="00CA2442">
        <w:tc>
          <w:tcPr>
            <w:tcW w:w="4219" w:type="dxa"/>
          </w:tcPr>
          <w:p w14:paraId="1B4687E7" w14:textId="0E1BAB87" w:rsidR="00BC05E4" w:rsidRPr="00AE34C5" w:rsidRDefault="00BC05E4" w:rsidP="007C480B">
            <w:pPr>
              <w:rPr>
                <w:rFonts w:cs="Times"/>
                <w:lang w:val="en-GB"/>
              </w:rPr>
            </w:pPr>
            <w:r w:rsidRPr="00AE34C5">
              <w:rPr>
                <w:rFonts w:cs="Times"/>
                <w:lang w:val="en-GB"/>
              </w:rPr>
              <w:t>Host Machine Graphics</w:t>
            </w:r>
          </w:p>
        </w:tc>
        <w:tc>
          <w:tcPr>
            <w:tcW w:w="2693" w:type="dxa"/>
          </w:tcPr>
          <w:p w14:paraId="7BD873B1" w14:textId="7B9E88B0" w:rsidR="00BC05E4" w:rsidRPr="00AE34C5" w:rsidRDefault="00BC05E4" w:rsidP="007C480B">
            <w:pPr>
              <w:rPr>
                <w:rFonts w:cs="Times"/>
                <w:lang w:val="en-GB"/>
              </w:rPr>
            </w:pPr>
            <w:r w:rsidRPr="00AE34C5">
              <w:rPr>
                <w:rFonts w:cs="Times"/>
                <w:lang w:val="en-GB"/>
              </w:rPr>
              <w:t>Intel(R) Iris(R) Plus</w:t>
            </w:r>
          </w:p>
        </w:tc>
        <w:tc>
          <w:tcPr>
            <w:tcW w:w="2376" w:type="dxa"/>
          </w:tcPr>
          <w:p w14:paraId="39DB5825" w14:textId="77777777" w:rsidR="00BC05E4" w:rsidRPr="00AE34C5" w:rsidRDefault="00BC05E4" w:rsidP="007C480B">
            <w:pPr>
              <w:rPr>
                <w:rFonts w:cs="Times"/>
                <w:lang w:val="en-GB"/>
              </w:rPr>
            </w:pPr>
          </w:p>
        </w:tc>
      </w:tr>
      <w:tr w:rsidR="006368E1" w:rsidRPr="00AE34C5" w14:paraId="6507B132" w14:textId="77777777" w:rsidTr="00CA2442">
        <w:tc>
          <w:tcPr>
            <w:tcW w:w="4219" w:type="dxa"/>
          </w:tcPr>
          <w:p w14:paraId="73B7397F" w14:textId="7361FF27" w:rsidR="006368E1" w:rsidRPr="00AE34C5" w:rsidRDefault="00265CB3" w:rsidP="007C480B">
            <w:pPr>
              <w:rPr>
                <w:rFonts w:cs="Times"/>
                <w:lang w:val="en-GB"/>
              </w:rPr>
            </w:pPr>
            <w:r w:rsidRPr="00AE34C5">
              <w:rPr>
                <w:rFonts w:cs="Times"/>
                <w:lang w:val="en-GB"/>
              </w:rPr>
              <w:t>Software Device</w:t>
            </w:r>
          </w:p>
        </w:tc>
        <w:tc>
          <w:tcPr>
            <w:tcW w:w="2693" w:type="dxa"/>
          </w:tcPr>
          <w:p w14:paraId="5725B938" w14:textId="1444A29F" w:rsidR="006368E1" w:rsidRPr="00AE34C5" w:rsidRDefault="00265CB3" w:rsidP="007C480B">
            <w:pPr>
              <w:rPr>
                <w:rFonts w:cs="Times"/>
                <w:lang w:val="en-GB"/>
              </w:rPr>
            </w:pPr>
            <w:r w:rsidRPr="00AE34C5">
              <w:rPr>
                <w:rFonts w:cs="Times"/>
                <w:lang w:val="en-GB"/>
              </w:rPr>
              <w:t>Open vSwitch</w:t>
            </w:r>
          </w:p>
        </w:tc>
        <w:tc>
          <w:tcPr>
            <w:tcW w:w="2376" w:type="dxa"/>
          </w:tcPr>
          <w:p w14:paraId="5D3F6B64" w14:textId="55E1085A" w:rsidR="006368E1" w:rsidRPr="00AE34C5" w:rsidRDefault="001B1708" w:rsidP="007C480B">
            <w:pPr>
              <w:rPr>
                <w:rFonts w:cs="Times"/>
                <w:lang w:val="en-GB"/>
              </w:rPr>
            </w:pPr>
            <w:r w:rsidRPr="00AE34C5">
              <w:rPr>
                <w:rFonts w:cs="Times"/>
                <w:lang w:val="en-GB"/>
              </w:rPr>
              <w:t>2.12.3</w:t>
            </w:r>
          </w:p>
        </w:tc>
      </w:tr>
      <w:tr w:rsidR="006368E1" w:rsidRPr="00AE34C5" w14:paraId="4F4855CA" w14:textId="77777777" w:rsidTr="00CA2442">
        <w:tc>
          <w:tcPr>
            <w:tcW w:w="4219" w:type="dxa"/>
          </w:tcPr>
          <w:p w14:paraId="1916ED40" w14:textId="01CDF457" w:rsidR="006368E1" w:rsidRPr="00AE34C5" w:rsidRDefault="00CF4B32" w:rsidP="007C480B">
            <w:pPr>
              <w:rPr>
                <w:rFonts w:cs="Times"/>
                <w:lang w:val="en-GB"/>
              </w:rPr>
            </w:pPr>
            <w:r w:rsidRPr="00AE34C5">
              <w:rPr>
                <w:rFonts w:cs="Times"/>
                <w:lang w:val="en-GB"/>
              </w:rPr>
              <w:t>GNS 3 - Client part</w:t>
            </w:r>
          </w:p>
        </w:tc>
        <w:tc>
          <w:tcPr>
            <w:tcW w:w="2693" w:type="dxa"/>
          </w:tcPr>
          <w:p w14:paraId="1F9867ED" w14:textId="02CC72EC" w:rsidR="006368E1" w:rsidRPr="00AE34C5" w:rsidRDefault="00CF4B32" w:rsidP="007C480B">
            <w:pPr>
              <w:rPr>
                <w:rFonts w:cs="Times"/>
                <w:lang w:val="en-GB"/>
              </w:rPr>
            </w:pPr>
            <w:r w:rsidRPr="00AE34C5">
              <w:rPr>
                <w:rFonts w:cs="Times"/>
                <w:lang w:val="en-GB"/>
              </w:rPr>
              <w:t>GNS3-all-in-one software</w:t>
            </w:r>
          </w:p>
        </w:tc>
        <w:tc>
          <w:tcPr>
            <w:tcW w:w="2376" w:type="dxa"/>
          </w:tcPr>
          <w:p w14:paraId="34D7A100" w14:textId="0DC0D8E2" w:rsidR="006368E1" w:rsidRPr="00AE34C5" w:rsidRDefault="00CF4B32" w:rsidP="007C480B">
            <w:pPr>
              <w:rPr>
                <w:rFonts w:cs="Times"/>
                <w:lang w:val="en-GB"/>
              </w:rPr>
            </w:pPr>
            <w:r w:rsidRPr="00AE34C5">
              <w:rPr>
                <w:rFonts w:cs="Times"/>
                <w:lang w:val="en-GB"/>
              </w:rPr>
              <w:t>2.2.33.1</w:t>
            </w:r>
          </w:p>
        </w:tc>
      </w:tr>
      <w:tr w:rsidR="006368E1" w:rsidRPr="00AE34C5" w14:paraId="73E8D186" w14:textId="77777777" w:rsidTr="00CA2442">
        <w:tc>
          <w:tcPr>
            <w:tcW w:w="4219" w:type="dxa"/>
          </w:tcPr>
          <w:p w14:paraId="06E7EE36" w14:textId="45FE17AF" w:rsidR="006368E1" w:rsidRPr="00AE34C5" w:rsidRDefault="00227E40" w:rsidP="007C480B">
            <w:pPr>
              <w:rPr>
                <w:rFonts w:cs="Times"/>
                <w:lang w:val="en-GB"/>
              </w:rPr>
            </w:pPr>
            <w:r w:rsidRPr="00AE34C5">
              <w:rPr>
                <w:rFonts w:cs="Times"/>
                <w:lang w:val="en-GB"/>
              </w:rPr>
              <w:t xml:space="preserve">Traffic Analyzer </w:t>
            </w:r>
          </w:p>
        </w:tc>
        <w:tc>
          <w:tcPr>
            <w:tcW w:w="2693" w:type="dxa"/>
          </w:tcPr>
          <w:p w14:paraId="0AAA551A" w14:textId="3FDF669F" w:rsidR="006368E1" w:rsidRPr="00AE34C5" w:rsidRDefault="00227E40" w:rsidP="007C480B">
            <w:pPr>
              <w:rPr>
                <w:rFonts w:cs="Times"/>
                <w:lang w:val="en-GB"/>
              </w:rPr>
            </w:pPr>
            <w:r w:rsidRPr="00AE34C5">
              <w:rPr>
                <w:rFonts w:cs="Times"/>
                <w:lang w:val="en-GB"/>
              </w:rPr>
              <w:t>Wireshark</w:t>
            </w:r>
          </w:p>
        </w:tc>
        <w:tc>
          <w:tcPr>
            <w:tcW w:w="2376" w:type="dxa"/>
          </w:tcPr>
          <w:p w14:paraId="438F84DC" w14:textId="09ECC0ED" w:rsidR="006368E1" w:rsidRPr="00AE34C5" w:rsidRDefault="001B1708" w:rsidP="007C480B">
            <w:pPr>
              <w:rPr>
                <w:rFonts w:cs="Times"/>
                <w:lang w:val="en-GB"/>
              </w:rPr>
            </w:pPr>
            <w:r w:rsidRPr="00AE34C5">
              <w:rPr>
                <w:rFonts w:cs="Times"/>
                <w:lang w:val="en-GB"/>
              </w:rPr>
              <w:t>3.6.6</w:t>
            </w:r>
          </w:p>
        </w:tc>
      </w:tr>
      <w:tr w:rsidR="007C480B" w:rsidRPr="00AE34C5" w14:paraId="25446B56" w14:textId="77777777" w:rsidTr="00CA2442">
        <w:tc>
          <w:tcPr>
            <w:tcW w:w="4219" w:type="dxa"/>
          </w:tcPr>
          <w:p w14:paraId="49A4FA1D" w14:textId="0356DB59" w:rsidR="007C480B" w:rsidRPr="00AE34C5" w:rsidRDefault="007C480B" w:rsidP="007C480B">
            <w:pPr>
              <w:rPr>
                <w:rFonts w:cs="Times"/>
                <w:lang w:val="en-GB"/>
              </w:rPr>
            </w:pPr>
            <w:r w:rsidRPr="00AE34C5">
              <w:rPr>
                <w:rFonts w:cs="Times"/>
                <w:lang w:val="en-GB"/>
              </w:rPr>
              <w:t>Virtual Machine</w:t>
            </w:r>
            <w:r w:rsidR="00BC05E4" w:rsidRPr="00AE34C5">
              <w:rPr>
                <w:rFonts w:cs="Times"/>
                <w:lang w:val="en-GB"/>
              </w:rPr>
              <w:t>s</w:t>
            </w:r>
            <w:r w:rsidR="00D75D14" w:rsidRPr="00AE34C5">
              <w:rPr>
                <w:rFonts w:cs="Times"/>
                <w:lang w:val="en-GB"/>
              </w:rPr>
              <w:t xml:space="preserve"> Hypervisor</w:t>
            </w:r>
            <w:r w:rsidR="00BC05E4" w:rsidRPr="00AE34C5">
              <w:rPr>
                <w:rFonts w:cs="Times"/>
                <w:lang w:val="en-GB"/>
              </w:rPr>
              <w:t xml:space="preserve"> Manager</w:t>
            </w:r>
          </w:p>
        </w:tc>
        <w:tc>
          <w:tcPr>
            <w:tcW w:w="2693" w:type="dxa"/>
          </w:tcPr>
          <w:p w14:paraId="591C1156" w14:textId="21947B6C" w:rsidR="007C480B" w:rsidRPr="00AE34C5" w:rsidRDefault="007C480B" w:rsidP="007C480B">
            <w:pPr>
              <w:rPr>
                <w:rFonts w:cs="Times"/>
                <w:lang w:val="en-GB"/>
              </w:rPr>
            </w:pPr>
            <w:r w:rsidRPr="00AE34C5">
              <w:rPr>
                <w:rFonts w:cs="Times"/>
                <w:lang w:val="en-GB"/>
              </w:rPr>
              <w:t>Oracle Virtual Box</w:t>
            </w:r>
          </w:p>
        </w:tc>
        <w:tc>
          <w:tcPr>
            <w:tcW w:w="2376" w:type="dxa"/>
          </w:tcPr>
          <w:p w14:paraId="24D1F22D" w14:textId="30B19436" w:rsidR="007C480B" w:rsidRPr="00AE34C5" w:rsidRDefault="00BC05E4" w:rsidP="007C480B">
            <w:pPr>
              <w:rPr>
                <w:rFonts w:cs="Times"/>
                <w:lang w:val="en-GB"/>
              </w:rPr>
            </w:pPr>
            <w:r w:rsidRPr="00AE34C5">
              <w:rPr>
                <w:rFonts w:cs="Times"/>
                <w:lang w:val="en-GB"/>
              </w:rPr>
              <w:t>6.1.36 r152435 (Qt5.6.2)</w:t>
            </w:r>
          </w:p>
        </w:tc>
      </w:tr>
      <w:tr w:rsidR="00D8246E" w:rsidRPr="00AE34C5" w14:paraId="0EBCB1C8" w14:textId="77777777" w:rsidTr="00CA2442">
        <w:tc>
          <w:tcPr>
            <w:tcW w:w="4219" w:type="dxa"/>
          </w:tcPr>
          <w:p w14:paraId="1FEFC4D1" w14:textId="7E972235" w:rsidR="00D8246E" w:rsidRPr="00AE34C5" w:rsidRDefault="00D8246E" w:rsidP="00157194">
            <w:pPr>
              <w:pStyle w:val="ListParagraph"/>
              <w:numPr>
                <w:ilvl w:val="0"/>
                <w:numId w:val="43"/>
              </w:numPr>
              <w:ind w:left="470" w:hanging="357"/>
              <w:rPr>
                <w:rFonts w:cs="Times"/>
                <w:lang w:val="en-GB"/>
              </w:rPr>
            </w:pPr>
            <w:r w:rsidRPr="00AE34C5">
              <w:rPr>
                <w:rFonts w:cs="Times"/>
                <w:lang w:val="en-GB"/>
              </w:rPr>
              <w:t>GNS3 VM</w:t>
            </w:r>
          </w:p>
        </w:tc>
        <w:tc>
          <w:tcPr>
            <w:tcW w:w="2693" w:type="dxa"/>
          </w:tcPr>
          <w:p w14:paraId="4C5E5BA5" w14:textId="77777777" w:rsidR="00D8246E" w:rsidRPr="00AE34C5" w:rsidRDefault="00D8246E" w:rsidP="00D8246E">
            <w:pPr>
              <w:rPr>
                <w:rFonts w:cs="Times"/>
                <w:lang w:val="en-GB"/>
              </w:rPr>
            </w:pPr>
          </w:p>
        </w:tc>
        <w:tc>
          <w:tcPr>
            <w:tcW w:w="2376" w:type="dxa"/>
          </w:tcPr>
          <w:p w14:paraId="5AEE9AFD" w14:textId="77777777" w:rsidR="00D8246E" w:rsidRPr="00AE34C5" w:rsidRDefault="00D8246E" w:rsidP="00D8246E">
            <w:pPr>
              <w:rPr>
                <w:rFonts w:cs="Times"/>
                <w:lang w:val="en-GB"/>
              </w:rPr>
            </w:pPr>
          </w:p>
        </w:tc>
      </w:tr>
      <w:tr w:rsidR="00D8246E" w:rsidRPr="00AE34C5" w14:paraId="10D2C114" w14:textId="77777777" w:rsidTr="00CA2442">
        <w:tc>
          <w:tcPr>
            <w:tcW w:w="4219" w:type="dxa"/>
          </w:tcPr>
          <w:p w14:paraId="73EEE394" w14:textId="551FDB94" w:rsidR="00D8246E" w:rsidRPr="00AE34C5" w:rsidRDefault="00D8246E" w:rsidP="00157194">
            <w:pPr>
              <w:pStyle w:val="ListParagraph"/>
              <w:numPr>
                <w:ilvl w:val="1"/>
                <w:numId w:val="43"/>
              </w:numPr>
              <w:ind w:left="924" w:hanging="357"/>
              <w:rPr>
                <w:rFonts w:cs="Times"/>
                <w:lang w:val="en-GB"/>
              </w:rPr>
            </w:pPr>
            <w:bookmarkStart w:id="45" w:name="_Hlk113717251"/>
            <w:r w:rsidRPr="00AE34C5">
              <w:rPr>
                <w:rFonts w:cs="Times"/>
                <w:lang w:val="en-GB"/>
              </w:rPr>
              <w:t>GNS3 VM</w:t>
            </w:r>
          </w:p>
        </w:tc>
        <w:tc>
          <w:tcPr>
            <w:tcW w:w="2693" w:type="dxa"/>
          </w:tcPr>
          <w:p w14:paraId="2E9D8B32" w14:textId="4B6E4ADA" w:rsidR="00D8246E" w:rsidRPr="00AE34C5" w:rsidRDefault="00D8246E" w:rsidP="00D8246E">
            <w:pPr>
              <w:rPr>
                <w:rFonts w:cs="Times"/>
                <w:lang w:val="en-GB"/>
              </w:rPr>
            </w:pPr>
            <w:r w:rsidRPr="00AE34C5">
              <w:rPr>
                <w:rFonts w:cs="Times"/>
                <w:lang w:val="en-GB"/>
              </w:rPr>
              <w:t>Server</w:t>
            </w:r>
          </w:p>
        </w:tc>
        <w:tc>
          <w:tcPr>
            <w:tcW w:w="2376" w:type="dxa"/>
          </w:tcPr>
          <w:p w14:paraId="6CF1BC54" w14:textId="32C19A75" w:rsidR="00D8246E" w:rsidRPr="00AE34C5" w:rsidRDefault="00D8246E" w:rsidP="00D8246E">
            <w:pPr>
              <w:rPr>
                <w:rFonts w:cs="Times"/>
                <w:lang w:val="en-GB"/>
              </w:rPr>
            </w:pPr>
            <w:r w:rsidRPr="00AE34C5">
              <w:rPr>
                <w:rFonts w:cs="Times"/>
                <w:lang w:val="en-GB"/>
              </w:rPr>
              <w:t>2.2.33.1</w:t>
            </w:r>
          </w:p>
        </w:tc>
      </w:tr>
      <w:tr w:rsidR="00D8246E" w:rsidRPr="00AE34C5" w14:paraId="4E3859E4" w14:textId="77777777" w:rsidTr="00CA2442">
        <w:tc>
          <w:tcPr>
            <w:tcW w:w="4219" w:type="dxa"/>
          </w:tcPr>
          <w:p w14:paraId="77FCFF46" w14:textId="0708391A"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Operating System</w:t>
            </w:r>
          </w:p>
        </w:tc>
        <w:tc>
          <w:tcPr>
            <w:tcW w:w="2693" w:type="dxa"/>
          </w:tcPr>
          <w:p w14:paraId="3FDA146B" w14:textId="61835902" w:rsidR="00D8246E" w:rsidRPr="00AE34C5" w:rsidRDefault="00D8246E" w:rsidP="00D8246E">
            <w:pPr>
              <w:rPr>
                <w:rFonts w:cs="Times"/>
                <w:lang w:val="en-GB"/>
              </w:rPr>
            </w:pPr>
            <w:r w:rsidRPr="00AE34C5">
              <w:rPr>
                <w:rFonts w:cs="Times"/>
                <w:lang w:val="en-GB"/>
              </w:rPr>
              <w:t xml:space="preserve">Ubuntu </w:t>
            </w:r>
          </w:p>
        </w:tc>
        <w:tc>
          <w:tcPr>
            <w:tcW w:w="2376" w:type="dxa"/>
          </w:tcPr>
          <w:p w14:paraId="2C4E2D9B" w14:textId="06FA9545" w:rsidR="00D8246E" w:rsidRPr="00AE34C5" w:rsidRDefault="00D8246E" w:rsidP="00D8246E">
            <w:pPr>
              <w:rPr>
                <w:rFonts w:cs="Times"/>
                <w:lang w:val="en-GB"/>
              </w:rPr>
            </w:pPr>
            <w:r w:rsidRPr="00AE34C5">
              <w:rPr>
                <w:rFonts w:cs="Times"/>
                <w:lang w:val="en-GB"/>
              </w:rPr>
              <w:t>20.04 Desktop</w:t>
            </w:r>
          </w:p>
        </w:tc>
      </w:tr>
      <w:tr w:rsidR="00D8246E" w:rsidRPr="00AE34C5" w14:paraId="50977EE4" w14:textId="77777777" w:rsidTr="00CA2442">
        <w:tc>
          <w:tcPr>
            <w:tcW w:w="4219" w:type="dxa"/>
          </w:tcPr>
          <w:p w14:paraId="62DD5DB6" w14:textId="689A6DA3"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RAM</w:t>
            </w:r>
            <w:r w:rsidR="00265CB3" w:rsidRPr="00AE34C5">
              <w:rPr>
                <w:rFonts w:cs="Times"/>
                <w:lang w:val="en-GB"/>
              </w:rPr>
              <w:t>, Memory, CPUs</w:t>
            </w:r>
          </w:p>
        </w:tc>
        <w:tc>
          <w:tcPr>
            <w:tcW w:w="2693" w:type="dxa"/>
          </w:tcPr>
          <w:p w14:paraId="6160FFCF" w14:textId="576037ED" w:rsidR="00D8246E" w:rsidRPr="00AE34C5" w:rsidRDefault="00265CB3" w:rsidP="00D8246E">
            <w:pPr>
              <w:rPr>
                <w:rFonts w:cs="Times"/>
                <w:lang w:val="en-GB"/>
              </w:rPr>
            </w:pPr>
            <w:r w:rsidRPr="00AE34C5">
              <w:rPr>
                <w:rFonts w:cs="Times"/>
                <w:lang w:val="en-GB"/>
              </w:rPr>
              <w:t>8.0</w:t>
            </w:r>
            <w:r w:rsidR="00D8246E" w:rsidRPr="00AE34C5">
              <w:rPr>
                <w:rFonts w:cs="Times"/>
                <w:lang w:val="en-GB"/>
              </w:rPr>
              <w:t xml:space="preserve"> GB</w:t>
            </w:r>
            <w:r w:rsidRPr="00AE34C5">
              <w:rPr>
                <w:rFonts w:cs="Times"/>
                <w:lang w:val="en-GB"/>
              </w:rPr>
              <w:t>, 40 GB, 3</w:t>
            </w:r>
          </w:p>
        </w:tc>
        <w:tc>
          <w:tcPr>
            <w:tcW w:w="2376" w:type="dxa"/>
          </w:tcPr>
          <w:p w14:paraId="6142893B" w14:textId="77777777" w:rsidR="00D8246E" w:rsidRPr="00AE34C5" w:rsidRDefault="00D8246E" w:rsidP="00D8246E">
            <w:pPr>
              <w:rPr>
                <w:rFonts w:cs="Times"/>
                <w:lang w:val="en-GB"/>
              </w:rPr>
            </w:pPr>
          </w:p>
        </w:tc>
      </w:tr>
      <w:bookmarkEnd w:id="45"/>
      <w:tr w:rsidR="00D8246E" w:rsidRPr="00AE34C5" w14:paraId="54918801" w14:textId="77777777" w:rsidTr="00CA2442">
        <w:tc>
          <w:tcPr>
            <w:tcW w:w="4219" w:type="dxa"/>
          </w:tcPr>
          <w:p w14:paraId="7ECD2E43" w14:textId="56FAC2B3" w:rsidR="00D8246E" w:rsidRPr="00AE34C5" w:rsidRDefault="00D8246E" w:rsidP="00157194">
            <w:pPr>
              <w:pStyle w:val="ListParagraph"/>
              <w:numPr>
                <w:ilvl w:val="0"/>
                <w:numId w:val="43"/>
              </w:numPr>
              <w:ind w:left="470" w:hanging="357"/>
              <w:rPr>
                <w:rFonts w:cs="Times"/>
                <w:lang w:val="en-GB"/>
              </w:rPr>
            </w:pPr>
            <w:r w:rsidRPr="00AE34C5">
              <w:rPr>
                <w:rFonts w:cs="Times"/>
                <w:lang w:val="en-GB"/>
              </w:rPr>
              <w:t>Mininet-VM</w:t>
            </w:r>
          </w:p>
        </w:tc>
        <w:tc>
          <w:tcPr>
            <w:tcW w:w="2693" w:type="dxa"/>
          </w:tcPr>
          <w:p w14:paraId="2074C125" w14:textId="77777777" w:rsidR="00D8246E" w:rsidRPr="00AE34C5" w:rsidRDefault="00D8246E" w:rsidP="00D8246E">
            <w:pPr>
              <w:rPr>
                <w:rFonts w:cs="Times"/>
                <w:lang w:val="en-GB"/>
              </w:rPr>
            </w:pPr>
          </w:p>
        </w:tc>
        <w:tc>
          <w:tcPr>
            <w:tcW w:w="2376" w:type="dxa"/>
          </w:tcPr>
          <w:p w14:paraId="3A226535" w14:textId="77777777" w:rsidR="00D8246E" w:rsidRPr="00AE34C5" w:rsidRDefault="00D8246E" w:rsidP="00D8246E">
            <w:pPr>
              <w:rPr>
                <w:rFonts w:cs="Times"/>
                <w:lang w:val="en-GB"/>
              </w:rPr>
            </w:pPr>
          </w:p>
        </w:tc>
      </w:tr>
      <w:tr w:rsidR="00D8246E" w:rsidRPr="00AE34C5" w14:paraId="20EE09F7" w14:textId="77777777" w:rsidTr="00CA2442">
        <w:tc>
          <w:tcPr>
            <w:tcW w:w="4219" w:type="dxa"/>
          </w:tcPr>
          <w:p w14:paraId="6E1B81D3" w14:textId="69090C06" w:rsidR="00D8246E" w:rsidRPr="00AE34C5" w:rsidRDefault="00FA3357" w:rsidP="00157194">
            <w:pPr>
              <w:pStyle w:val="ListParagraph"/>
              <w:numPr>
                <w:ilvl w:val="1"/>
                <w:numId w:val="43"/>
              </w:numPr>
              <w:ind w:left="924" w:hanging="357"/>
              <w:rPr>
                <w:rFonts w:cs="Times"/>
                <w:lang w:val="en-GB"/>
              </w:rPr>
            </w:pPr>
            <w:r w:rsidRPr="00AE34C5">
              <w:rPr>
                <w:rFonts w:cs="Times"/>
                <w:lang w:val="en-GB"/>
              </w:rPr>
              <w:t>Mininet</w:t>
            </w:r>
          </w:p>
        </w:tc>
        <w:tc>
          <w:tcPr>
            <w:tcW w:w="2693" w:type="dxa"/>
          </w:tcPr>
          <w:p w14:paraId="30507856" w14:textId="77777777" w:rsidR="00D8246E" w:rsidRPr="00AE34C5" w:rsidRDefault="00D8246E" w:rsidP="00D8246E">
            <w:pPr>
              <w:rPr>
                <w:rFonts w:cs="Times"/>
                <w:lang w:val="en-GB"/>
              </w:rPr>
            </w:pPr>
          </w:p>
        </w:tc>
        <w:tc>
          <w:tcPr>
            <w:tcW w:w="2376" w:type="dxa"/>
          </w:tcPr>
          <w:p w14:paraId="1A253850" w14:textId="42FDEAE1" w:rsidR="00D8246E" w:rsidRPr="00AE34C5" w:rsidRDefault="00FA3357" w:rsidP="00D8246E">
            <w:pPr>
              <w:rPr>
                <w:rFonts w:cs="Times"/>
                <w:lang w:val="en-GB"/>
              </w:rPr>
            </w:pPr>
            <w:r w:rsidRPr="00AE34C5">
              <w:rPr>
                <w:rFonts w:cs="Times"/>
                <w:lang w:val="en-GB"/>
              </w:rPr>
              <w:t>2.3.0</w:t>
            </w:r>
          </w:p>
        </w:tc>
      </w:tr>
      <w:tr w:rsidR="00D8246E" w:rsidRPr="00AE34C5" w14:paraId="0C48C960" w14:textId="77777777" w:rsidTr="00CA2442">
        <w:tc>
          <w:tcPr>
            <w:tcW w:w="4219" w:type="dxa"/>
          </w:tcPr>
          <w:p w14:paraId="67010558" w14:textId="43E26BE5"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Operating System</w:t>
            </w:r>
          </w:p>
        </w:tc>
        <w:tc>
          <w:tcPr>
            <w:tcW w:w="2693" w:type="dxa"/>
          </w:tcPr>
          <w:p w14:paraId="2D36FF26" w14:textId="263959B4" w:rsidR="00D8246E" w:rsidRPr="00AE34C5" w:rsidRDefault="00D8246E" w:rsidP="00D8246E">
            <w:pPr>
              <w:rPr>
                <w:rFonts w:cs="Times"/>
                <w:lang w:val="en-GB"/>
              </w:rPr>
            </w:pPr>
            <w:r w:rsidRPr="00AE34C5">
              <w:rPr>
                <w:rFonts w:cs="Times"/>
                <w:lang w:val="en-GB"/>
              </w:rPr>
              <w:t xml:space="preserve">Ubuntu </w:t>
            </w:r>
          </w:p>
        </w:tc>
        <w:tc>
          <w:tcPr>
            <w:tcW w:w="2376" w:type="dxa"/>
          </w:tcPr>
          <w:p w14:paraId="31E72A26" w14:textId="013309BD" w:rsidR="00D8246E" w:rsidRPr="00AE34C5" w:rsidRDefault="00D8246E" w:rsidP="00D8246E">
            <w:pPr>
              <w:rPr>
                <w:rFonts w:cs="Times"/>
                <w:lang w:val="en-GB"/>
              </w:rPr>
            </w:pPr>
            <w:r w:rsidRPr="00AE34C5">
              <w:rPr>
                <w:rFonts w:cs="Times"/>
                <w:lang w:val="en-GB"/>
              </w:rPr>
              <w:t>20.04 Desktop</w:t>
            </w:r>
          </w:p>
        </w:tc>
      </w:tr>
      <w:tr w:rsidR="00D8246E" w:rsidRPr="00AE34C5" w14:paraId="77D1A15E" w14:textId="77777777" w:rsidTr="00CA2442">
        <w:tc>
          <w:tcPr>
            <w:tcW w:w="4219" w:type="dxa"/>
          </w:tcPr>
          <w:p w14:paraId="5F622BFC" w14:textId="78C3A0B3"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RAM</w:t>
            </w:r>
            <w:r w:rsidR="00265CB3" w:rsidRPr="00AE34C5">
              <w:rPr>
                <w:rFonts w:cs="Times"/>
                <w:lang w:val="en-GB"/>
              </w:rPr>
              <w:t>, Memory, CPUs</w:t>
            </w:r>
          </w:p>
        </w:tc>
        <w:tc>
          <w:tcPr>
            <w:tcW w:w="2693" w:type="dxa"/>
          </w:tcPr>
          <w:p w14:paraId="543E40A8" w14:textId="2187A2AF" w:rsidR="00D8246E" w:rsidRPr="00AE34C5" w:rsidRDefault="00FA3357" w:rsidP="00D8246E">
            <w:pPr>
              <w:rPr>
                <w:rFonts w:cs="Times"/>
                <w:lang w:val="en-GB"/>
              </w:rPr>
            </w:pPr>
            <w:r w:rsidRPr="00AE34C5">
              <w:rPr>
                <w:rFonts w:cs="Times"/>
                <w:lang w:val="en-GB"/>
              </w:rPr>
              <w:t>2.0</w:t>
            </w:r>
            <w:r w:rsidR="00D8246E" w:rsidRPr="00AE34C5">
              <w:rPr>
                <w:rFonts w:cs="Times"/>
                <w:lang w:val="en-GB"/>
              </w:rPr>
              <w:t xml:space="preserve"> GB</w:t>
            </w:r>
            <w:r w:rsidR="00265CB3" w:rsidRPr="00AE34C5">
              <w:rPr>
                <w:rFonts w:cs="Times"/>
                <w:lang w:val="en-GB"/>
              </w:rPr>
              <w:t>, 10 GB, 2</w:t>
            </w:r>
          </w:p>
        </w:tc>
        <w:tc>
          <w:tcPr>
            <w:tcW w:w="2376" w:type="dxa"/>
          </w:tcPr>
          <w:p w14:paraId="73434C43" w14:textId="77777777" w:rsidR="00D8246E" w:rsidRPr="00AE34C5" w:rsidRDefault="00D8246E" w:rsidP="00D8246E">
            <w:pPr>
              <w:rPr>
                <w:rFonts w:cs="Times"/>
                <w:lang w:val="en-GB"/>
              </w:rPr>
            </w:pPr>
          </w:p>
        </w:tc>
      </w:tr>
      <w:tr w:rsidR="00FA3357" w:rsidRPr="00AE34C5" w14:paraId="3B64F9EF" w14:textId="77777777" w:rsidTr="00CA2442">
        <w:tc>
          <w:tcPr>
            <w:tcW w:w="4219" w:type="dxa"/>
          </w:tcPr>
          <w:p w14:paraId="0FF01027" w14:textId="3632C425" w:rsidR="00FA3357" w:rsidRPr="00AE34C5" w:rsidRDefault="00FA3357" w:rsidP="00157194">
            <w:pPr>
              <w:pStyle w:val="ListParagraph"/>
              <w:numPr>
                <w:ilvl w:val="0"/>
                <w:numId w:val="43"/>
              </w:numPr>
              <w:ind w:left="470" w:hanging="357"/>
              <w:rPr>
                <w:rFonts w:cs="Times"/>
                <w:lang w:val="en-GB"/>
              </w:rPr>
            </w:pPr>
            <w:r w:rsidRPr="00AE34C5">
              <w:rPr>
                <w:rFonts w:cs="Times"/>
                <w:lang w:val="en-GB"/>
              </w:rPr>
              <w:t>ONOS</w:t>
            </w:r>
            <w:r w:rsidR="006F14DF" w:rsidRPr="00AE34C5">
              <w:rPr>
                <w:rFonts w:cs="Times"/>
                <w:lang w:val="en-GB"/>
              </w:rPr>
              <w:t>-VM</w:t>
            </w:r>
          </w:p>
        </w:tc>
        <w:tc>
          <w:tcPr>
            <w:tcW w:w="2693" w:type="dxa"/>
          </w:tcPr>
          <w:p w14:paraId="07A86C6E" w14:textId="77777777" w:rsidR="00FA3357" w:rsidRPr="00AE34C5" w:rsidRDefault="00FA3357" w:rsidP="00FA3357">
            <w:pPr>
              <w:rPr>
                <w:rFonts w:cs="Times"/>
                <w:lang w:val="en-GB"/>
              </w:rPr>
            </w:pPr>
          </w:p>
        </w:tc>
        <w:tc>
          <w:tcPr>
            <w:tcW w:w="2376" w:type="dxa"/>
          </w:tcPr>
          <w:p w14:paraId="63547DA4" w14:textId="77777777" w:rsidR="00FA3357" w:rsidRPr="00AE34C5" w:rsidRDefault="00FA3357" w:rsidP="00FA3357">
            <w:pPr>
              <w:rPr>
                <w:rFonts w:cs="Times"/>
                <w:lang w:val="en-GB"/>
              </w:rPr>
            </w:pPr>
          </w:p>
        </w:tc>
      </w:tr>
      <w:tr w:rsidR="00FA3357" w:rsidRPr="00AE34C5" w14:paraId="009B2DF6" w14:textId="77777777" w:rsidTr="00CA2442">
        <w:tc>
          <w:tcPr>
            <w:tcW w:w="4219" w:type="dxa"/>
          </w:tcPr>
          <w:p w14:paraId="2BD51B3E" w14:textId="2E4C2D7B"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2982F610" w14:textId="45FD7E20" w:rsidR="00FA3357" w:rsidRPr="00AE34C5" w:rsidRDefault="00614749" w:rsidP="00FA3357">
            <w:pPr>
              <w:rPr>
                <w:rFonts w:cs="Times"/>
                <w:lang w:val="en-GB"/>
              </w:rPr>
            </w:pPr>
            <w:r w:rsidRPr="00AE34C5">
              <w:rPr>
                <w:rFonts w:cs="Times"/>
                <w:lang w:val="en-GB"/>
              </w:rPr>
              <w:t>X-Wing (LTS)</w:t>
            </w:r>
          </w:p>
        </w:tc>
        <w:tc>
          <w:tcPr>
            <w:tcW w:w="2376" w:type="dxa"/>
          </w:tcPr>
          <w:p w14:paraId="202683CE" w14:textId="0727EEF0" w:rsidR="00FA3357" w:rsidRPr="00AE34C5" w:rsidRDefault="00614749" w:rsidP="00FA3357">
            <w:pPr>
              <w:rPr>
                <w:rFonts w:cs="Times"/>
                <w:lang w:val="en-GB"/>
              </w:rPr>
            </w:pPr>
            <w:r w:rsidRPr="00AE34C5">
              <w:rPr>
                <w:rFonts w:cs="Times"/>
                <w:lang w:val="en-GB"/>
              </w:rPr>
              <w:t>2.7.0</w:t>
            </w:r>
          </w:p>
        </w:tc>
      </w:tr>
      <w:tr w:rsidR="00FA3357" w:rsidRPr="00AE34C5" w14:paraId="7B4C2E2C" w14:textId="77777777" w:rsidTr="00CA2442">
        <w:tc>
          <w:tcPr>
            <w:tcW w:w="4219" w:type="dxa"/>
          </w:tcPr>
          <w:p w14:paraId="5C3EEBB7" w14:textId="2577B75A"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Operating System</w:t>
            </w:r>
          </w:p>
        </w:tc>
        <w:tc>
          <w:tcPr>
            <w:tcW w:w="2693" w:type="dxa"/>
          </w:tcPr>
          <w:p w14:paraId="74E5B1E8" w14:textId="30D4F20B" w:rsidR="00FA3357" w:rsidRPr="00AE34C5" w:rsidRDefault="00FA3357" w:rsidP="00FA3357">
            <w:pPr>
              <w:rPr>
                <w:rFonts w:cs="Times"/>
                <w:lang w:val="en-GB"/>
              </w:rPr>
            </w:pPr>
            <w:r w:rsidRPr="00AE34C5">
              <w:rPr>
                <w:rFonts w:cs="Times"/>
                <w:lang w:val="en-GB"/>
              </w:rPr>
              <w:t xml:space="preserve">Ubuntu </w:t>
            </w:r>
          </w:p>
        </w:tc>
        <w:tc>
          <w:tcPr>
            <w:tcW w:w="2376" w:type="dxa"/>
          </w:tcPr>
          <w:p w14:paraId="2AE70233" w14:textId="74566D6E" w:rsidR="00FA3357" w:rsidRPr="00AE34C5" w:rsidRDefault="00FA3357" w:rsidP="00FA3357">
            <w:pPr>
              <w:rPr>
                <w:rFonts w:cs="Times"/>
                <w:lang w:val="en-GB"/>
              </w:rPr>
            </w:pPr>
            <w:r w:rsidRPr="00AE34C5">
              <w:rPr>
                <w:rFonts w:cs="Times"/>
                <w:lang w:val="en-GB"/>
              </w:rPr>
              <w:t>20.04 Desktop</w:t>
            </w:r>
          </w:p>
        </w:tc>
      </w:tr>
      <w:tr w:rsidR="00FA3357" w:rsidRPr="00AE34C5" w14:paraId="56168F09" w14:textId="77777777" w:rsidTr="00CA2442">
        <w:tc>
          <w:tcPr>
            <w:tcW w:w="4219" w:type="dxa"/>
          </w:tcPr>
          <w:p w14:paraId="34945169" w14:textId="03F8E346"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RAM</w:t>
            </w:r>
            <w:r w:rsidR="00265CB3" w:rsidRPr="00AE34C5">
              <w:rPr>
                <w:rFonts w:cs="Times"/>
                <w:lang w:val="en-GB"/>
              </w:rPr>
              <w:t>, Memory, CPUs</w:t>
            </w:r>
          </w:p>
        </w:tc>
        <w:tc>
          <w:tcPr>
            <w:tcW w:w="2693" w:type="dxa"/>
          </w:tcPr>
          <w:p w14:paraId="3903F3B3" w14:textId="6E492D94" w:rsidR="00FA3357" w:rsidRPr="00AE34C5" w:rsidRDefault="00614749" w:rsidP="00FA3357">
            <w:pPr>
              <w:rPr>
                <w:rFonts w:cs="Times"/>
                <w:lang w:val="en-GB"/>
              </w:rPr>
            </w:pPr>
            <w:r w:rsidRPr="00AE34C5">
              <w:rPr>
                <w:rFonts w:cs="Times"/>
                <w:lang w:val="en-GB"/>
              </w:rPr>
              <w:t>3</w:t>
            </w:r>
            <w:r w:rsidR="00FA3357" w:rsidRPr="00AE34C5">
              <w:rPr>
                <w:rFonts w:cs="Times"/>
                <w:lang w:val="en-GB"/>
              </w:rPr>
              <w:t>.0 GB</w:t>
            </w:r>
            <w:r w:rsidR="00265CB3" w:rsidRPr="00AE34C5">
              <w:rPr>
                <w:rFonts w:cs="Times"/>
                <w:lang w:val="en-GB"/>
              </w:rPr>
              <w:t>, 15 GB, 3</w:t>
            </w:r>
          </w:p>
        </w:tc>
        <w:tc>
          <w:tcPr>
            <w:tcW w:w="2376" w:type="dxa"/>
          </w:tcPr>
          <w:p w14:paraId="67A8E999" w14:textId="77777777" w:rsidR="00FA3357" w:rsidRPr="00AE34C5" w:rsidRDefault="00FA3357" w:rsidP="00FA3357">
            <w:pPr>
              <w:rPr>
                <w:rFonts w:cs="Times"/>
                <w:lang w:val="en-GB"/>
              </w:rPr>
            </w:pPr>
          </w:p>
        </w:tc>
      </w:tr>
      <w:tr w:rsidR="00614749" w:rsidRPr="00AE34C5" w14:paraId="38100C41" w14:textId="77777777" w:rsidTr="00CA2442">
        <w:tc>
          <w:tcPr>
            <w:tcW w:w="4219" w:type="dxa"/>
          </w:tcPr>
          <w:p w14:paraId="2B4FB05C" w14:textId="549B8A98" w:rsidR="00614749" w:rsidRPr="00AE34C5" w:rsidRDefault="00614749" w:rsidP="00157194">
            <w:pPr>
              <w:pStyle w:val="ListParagraph"/>
              <w:numPr>
                <w:ilvl w:val="0"/>
                <w:numId w:val="43"/>
              </w:numPr>
              <w:ind w:left="470" w:hanging="357"/>
              <w:rPr>
                <w:rFonts w:cs="Times"/>
                <w:lang w:val="en-GB"/>
              </w:rPr>
            </w:pPr>
            <w:r w:rsidRPr="00AE34C5">
              <w:rPr>
                <w:rFonts w:cs="Times"/>
                <w:lang w:val="en-GB"/>
              </w:rPr>
              <w:t>ODL</w:t>
            </w:r>
            <w:r w:rsidR="006F14DF" w:rsidRPr="00AE34C5">
              <w:rPr>
                <w:rFonts w:cs="Times"/>
                <w:lang w:val="en-GB"/>
              </w:rPr>
              <w:t>-VM</w:t>
            </w:r>
          </w:p>
        </w:tc>
        <w:tc>
          <w:tcPr>
            <w:tcW w:w="2693" w:type="dxa"/>
          </w:tcPr>
          <w:p w14:paraId="2B2D8507" w14:textId="77777777" w:rsidR="00614749" w:rsidRPr="00AE34C5" w:rsidRDefault="00614749" w:rsidP="00614749">
            <w:pPr>
              <w:rPr>
                <w:rFonts w:cs="Times"/>
                <w:lang w:val="en-GB"/>
              </w:rPr>
            </w:pPr>
          </w:p>
        </w:tc>
        <w:tc>
          <w:tcPr>
            <w:tcW w:w="2376" w:type="dxa"/>
          </w:tcPr>
          <w:p w14:paraId="0C551B96" w14:textId="77777777" w:rsidR="00614749" w:rsidRPr="00AE34C5" w:rsidRDefault="00614749" w:rsidP="00614749">
            <w:pPr>
              <w:rPr>
                <w:rFonts w:cs="Times"/>
                <w:lang w:val="en-GB"/>
              </w:rPr>
            </w:pPr>
          </w:p>
        </w:tc>
      </w:tr>
      <w:tr w:rsidR="00614749" w:rsidRPr="00AE34C5" w14:paraId="77553C70" w14:textId="77777777" w:rsidTr="00CA2442">
        <w:tc>
          <w:tcPr>
            <w:tcW w:w="4219" w:type="dxa"/>
          </w:tcPr>
          <w:p w14:paraId="5AB2ED62" w14:textId="1D244279"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w:t>
            </w:r>
          </w:p>
        </w:tc>
        <w:tc>
          <w:tcPr>
            <w:tcW w:w="2693" w:type="dxa"/>
          </w:tcPr>
          <w:p w14:paraId="1D49A54A" w14:textId="57ACCFAD" w:rsidR="00614749" w:rsidRPr="00AE34C5" w:rsidRDefault="005C64ED" w:rsidP="00614749">
            <w:pPr>
              <w:rPr>
                <w:rFonts w:cs="Times"/>
                <w:lang w:val="en-GB"/>
              </w:rPr>
            </w:pPr>
            <w:proofErr w:type="spellStart"/>
            <w:r w:rsidRPr="00AE34C5">
              <w:rPr>
                <w:rFonts w:cs="Times"/>
                <w:lang w:val="en-GB"/>
              </w:rPr>
              <w:t>Sulfur</w:t>
            </w:r>
            <w:proofErr w:type="spellEnd"/>
          </w:p>
        </w:tc>
        <w:tc>
          <w:tcPr>
            <w:tcW w:w="2376" w:type="dxa"/>
          </w:tcPr>
          <w:p w14:paraId="2D56D5CF" w14:textId="10A94EF8" w:rsidR="00614749" w:rsidRPr="00AE34C5" w:rsidRDefault="005C64ED" w:rsidP="00614749">
            <w:pPr>
              <w:rPr>
                <w:rFonts w:cs="Times"/>
                <w:lang w:val="en-GB"/>
              </w:rPr>
            </w:pPr>
            <w:r w:rsidRPr="00AE34C5">
              <w:rPr>
                <w:rFonts w:cs="Times"/>
                <w:lang w:val="en-GB"/>
              </w:rPr>
              <w:t>SR1</w:t>
            </w:r>
          </w:p>
        </w:tc>
      </w:tr>
      <w:tr w:rsidR="00614749" w:rsidRPr="00AE34C5" w14:paraId="6E560EEE" w14:textId="77777777" w:rsidTr="00CA2442">
        <w:tc>
          <w:tcPr>
            <w:tcW w:w="4219" w:type="dxa"/>
          </w:tcPr>
          <w:p w14:paraId="1BFC9784" w14:textId="2A23098E"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Operating System</w:t>
            </w:r>
          </w:p>
        </w:tc>
        <w:tc>
          <w:tcPr>
            <w:tcW w:w="2693" w:type="dxa"/>
          </w:tcPr>
          <w:p w14:paraId="444D5C20" w14:textId="188A50E3" w:rsidR="00614749" w:rsidRPr="00AE34C5" w:rsidRDefault="00614749" w:rsidP="00614749">
            <w:pPr>
              <w:rPr>
                <w:rFonts w:cs="Times"/>
                <w:lang w:val="en-GB"/>
              </w:rPr>
            </w:pPr>
            <w:r w:rsidRPr="00AE34C5">
              <w:rPr>
                <w:rFonts w:cs="Times"/>
                <w:lang w:val="en-GB"/>
              </w:rPr>
              <w:t xml:space="preserve">Ubuntu </w:t>
            </w:r>
          </w:p>
        </w:tc>
        <w:tc>
          <w:tcPr>
            <w:tcW w:w="2376" w:type="dxa"/>
          </w:tcPr>
          <w:p w14:paraId="66D401CD" w14:textId="0D4DC70B" w:rsidR="00614749" w:rsidRPr="00AE34C5" w:rsidRDefault="00614749" w:rsidP="00614749">
            <w:pPr>
              <w:rPr>
                <w:rFonts w:cs="Times"/>
                <w:lang w:val="en-GB"/>
              </w:rPr>
            </w:pPr>
            <w:r w:rsidRPr="00AE34C5">
              <w:rPr>
                <w:rFonts w:cs="Times"/>
                <w:lang w:val="en-GB"/>
              </w:rPr>
              <w:t>20.04 Desktop</w:t>
            </w:r>
          </w:p>
        </w:tc>
      </w:tr>
      <w:tr w:rsidR="00614749" w:rsidRPr="00AE34C5" w14:paraId="46EBC499" w14:textId="77777777" w:rsidTr="00CA2442">
        <w:tc>
          <w:tcPr>
            <w:tcW w:w="4219" w:type="dxa"/>
          </w:tcPr>
          <w:p w14:paraId="7687AB28" w14:textId="7E33ABCC"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RAM</w:t>
            </w:r>
            <w:r w:rsidR="00265CB3" w:rsidRPr="00AE34C5">
              <w:rPr>
                <w:rFonts w:cs="Times"/>
                <w:lang w:val="en-GB"/>
              </w:rPr>
              <w:t>, Memory, CPUs</w:t>
            </w:r>
          </w:p>
        </w:tc>
        <w:tc>
          <w:tcPr>
            <w:tcW w:w="2693" w:type="dxa"/>
          </w:tcPr>
          <w:p w14:paraId="4DBE108C" w14:textId="0C9C5D3D"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10GB, 3</w:t>
            </w:r>
          </w:p>
        </w:tc>
        <w:tc>
          <w:tcPr>
            <w:tcW w:w="2376" w:type="dxa"/>
          </w:tcPr>
          <w:p w14:paraId="0F8D9DCF" w14:textId="77777777" w:rsidR="00614749" w:rsidRPr="00AE34C5" w:rsidRDefault="00614749" w:rsidP="00614749">
            <w:pPr>
              <w:rPr>
                <w:rFonts w:cs="Times"/>
                <w:lang w:val="en-GB"/>
              </w:rPr>
            </w:pPr>
          </w:p>
        </w:tc>
      </w:tr>
      <w:tr w:rsidR="00614749" w:rsidRPr="00AE34C5" w14:paraId="0D5560EA" w14:textId="77777777" w:rsidTr="00CA2442">
        <w:tc>
          <w:tcPr>
            <w:tcW w:w="4219" w:type="dxa"/>
          </w:tcPr>
          <w:p w14:paraId="59E5C4B0" w14:textId="6E20CA2C" w:rsidR="00614749" w:rsidRPr="00AE34C5" w:rsidRDefault="00614749" w:rsidP="00157194">
            <w:pPr>
              <w:pStyle w:val="ListParagraph"/>
              <w:numPr>
                <w:ilvl w:val="0"/>
                <w:numId w:val="43"/>
              </w:numPr>
              <w:ind w:left="470" w:hanging="357"/>
              <w:rPr>
                <w:rFonts w:cs="Times"/>
                <w:lang w:val="en-GB"/>
              </w:rPr>
            </w:pPr>
            <w:r w:rsidRPr="00AE34C5">
              <w:rPr>
                <w:rFonts w:cs="Times"/>
                <w:lang w:val="en-GB"/>
              </w:rPr>
              <w:t>Ryu</w:t>
            </w:r>
            <w:r w:rsidR="006F14DF" w:rsidRPr="00AE34C5">
              <w:rPr>
                <w:rFonts w:cs="Times"/>
                <w:lang w:val="en-GB"/>
              </w:rPr>
              <w:t>-VM</w:t>
            </w:r>
          </w:p>
        </w:tc>
        <w:tc>
          <w:tcPr>
            <w:tcW w:w="2693" w:type="dxa"/>
          </w:tcPr>
          <w:p w14:paraId="5EB7811B" w14:textId="77777777" w:rsidR="00614749" w:rsidRPr="00AE34C5" w:rsidRDefault="00614749" w:rsidP="00614749">
            <w:pPr>
              <w:rPr>
                <w:rFonts w:cs="Times"/>
                <w:lang w:val="en-GB"/>
              </w:rPr>
            </w:pPr>
          </w:p>
        </w:tc>
        <w:tc>
          <w:tcPr>
            <w:tcW w:w="2376" w:type="dxa"/>
          </w:tcPr>
          <w:p w14:paraId="40E0DB99" w14:textId="77777777" w:rsidR="00614749" w:rsidRPr="00AE34C5" w:rsidRDefault="00614749" w:rsidP="00614749">
            <w:pPr>
              <w:rPr>
                <w:rFonts w:cs="Times"/>
                <w:lang w:val="en-GB"/>
              </w:rPr>
            </w:pPr>
          </w:p>
        </w:tc>
      </w:tr>
      <w:tr w:rsidR="00614749" w:rsidRPr="00AE34C5" w14:paraId="1C3B1888" w14:textId="77777777" w:rsidTr="00CA2442">
        <w:tc>
          <w:tcPr>
            <w:tcW w:w="4219" w:type="dxa"/>
          </w:tcPr>
          <w:p w14:paraId="1F73ACCE" w14:textId="4D8C6E8A"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w:t>
            </w:r>
          </w:p>
        </w:tc>
        <w:tc>
          <w:tcPr>
            <w:tcW w:w="2693" w:type="dxa"/>
          </w:tcPr>
          <w:p w14:paraId="33B90C5D" w14:textId="7DA5DD3F" w:rsidR="00614749" w:rsidRPr="00AE34C5" w:rsidRDefault="00614749" w:rsidP="00614749">
            <w:pPr>
              <w:rPr>
                <w:rFonts w:cs="Times"/>
                <w:lang w:val="en-GB"/>
              </w:rPr>
            </w:pPr>
          </w:p>
        </w:tc>
        <w:tc>
          <w:tcPr>
            <w:tcW w:w="2376" w:type="dxa"/>
          </w:tcPr>
          <w:p w14:paraId="5D1C2818" w14:textId="0283B07C" w:rsidR="00614749" w:rsidRPr="00AE34C5" w:rsidRDefault="0073367A" w:rsidP="00614749">
            <w:pPr>
              <w:rPr>
                <w:rFonts w:cs="Times"/>
                <w:lang w:val="en-GB"/>
              </w:rPr>
            </w:pPr>
            <w:r w:rsidRPr="00AE34C5">
              <w:rPr>
                <w:rFonts w:cs="Times"/>
                <w:lang w:val="en-GB"/>
              </w:rPr>
              <w:t>4.34</w:t>
            </w:r>
          </w:p>
        </w:tc>
      </w:tr>
      <w:tr w:rsidR="00614749" w:rsidRPr="00AE34C5" w14:paraId="43FAEA0B" w14:textId="77777777" w:rsidTr="00CA2442">
        <w:tc>
          <w:tcPr>
            <w:tcW w:w="4219" w:type="dxa"/>
          </w:tcPr>
          <w:p w14:paraId="2228DDE5" w14:textId="76FDD9F1"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Operating System</w:t>
            </w:r>
          </w:p>
        </w:tc>
        <w:tc>
          <w:tcPr>
            <w:tcW w:w="2693" w:type="dxa"/>
          </w:tcPr>
          <w:p w14:paraId="14D54E6B" w14:textId="23232137" w:rsidR="00614749" w:rsidRPr="00AE34C5" w:rsidRDefault="00614749" w:rsidP="00614749">
            <w:pPr>
              <w:rPr>
                <w:rFonts w:cs="Times"/>
                <w:lang w:val="en-GB"/>
              </w:rPr>
            </w:pPr>
            <w:r w:rsidRPr="00AE34C5">
              <w:rPr>
                <w:rFonts w:cs="Times"/>
                <w:lang w:val="en-GB"/>
              </w:rPr>
              <w:t xml:space="preserve">Ubuntu </w:t>
            </w:r>
          </w:p>
        </w:tc>
        <w:tc>
          <w:tcPr>
            <w:tcW w:w="2376" w:type="dxa"/>
          </w:tcPr>
          <w:p w14:paraId="562E2980" w14:textId="15BE132D" w:rsidR="00614749" w:rsidRPr="00AE34C5" w:rsidRDefault="00614749" w:rsidP="00614749">
            <w:pPr>
              <w:rPr>
                <w:rFonts w:cs="Times"/>
                <w:lang w:val="en-GB"/>
              </w:rPr>
            </w:pPr>
            <w:r w:rsidRPr="00AE34C5">
              <w:rPr>
                <w:rFonts w:cs="Times"/>
                <w:lang w:val="en-GB"/>
              </w:rPr>
              <w:t>20.04 Desktop</w:t>
            </w:r>
          </w:p>
        </w:tc>
      </w:tr>
      <w:tr w:rsidR="00614749" w:rsidRPr="00AE34C5" w14:paraId="70690F7D" w14:textId="77777777" w:rsidTr="00CA2442">
        <w:tc>
          <w:tcPr>
            <w:tcW w:w="4219" w:type="dxa"/>
          </w:tcPr>
          <w:p w14:paraId="0BF179F9" w14:textId="1F52BA3B"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RAM</w:t>
            </w:r>
            <w:r w:rsidR="00265CB3" w:rsidRPr="00AE34C5">
              <w:rPr>
                <w:rFonts w:cs="Times"/>
                <w:lang w:val="en-GB"/>
              </w:rPr>
              <w:t>, Memory, CPUs</w:t>
            </w:r>
          </w:p>
        </w:tc>
        <w:tc>
          <w:tcPr>
            <w:tcW w:w="2693" w:type="dxa"/>
          </w:tcPr>
          <w:p w14:paraId="49E0EDFE" w14:textId="765DD454"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 GB, 2</w:t>
            </w:r>
          </w:p>
        </w:tc>
        <w:tc>
          <w:tcPr>
            <w:tcW w:w="2376" w:type="dxa"/>
          </w:tcPr>
          <w:p w14:paraId="55170D60" w14:textId="77777777" w:rsidR="00614749" w:rsidRPr="00AE34C5" w:rsidRDefault="00614749" w:rsidP="00614749">
            <w:pPr>
              <w:rPr>
                <w:rFonts w:cs="Times"/>
                <w:lang w:val="en-GB"/>
              </w:rPr>
            </w:pPr>
          </w:p>
        </w:tc>
      </w:tr>
      <w:tr w:rsidR="00884E9A" w:rsidRPr="00AE34C5" w14:paraId="16F06035" w14:textId="77777777" w:rsidTr="00CA2442">
        <w:tc>
          <w:tcPr>
            <w:tcW w:w="4219" w:type="dxa"/>
          </w:tcPr>
          <w:p w14:paraId="6E674F2B" w14:textId="7AF8FBD5" w:rsidR="00884E9A" w:rsidRPr="00AE34C5" w:rsidRDefault="00884E9A" w:rsidP="00157194">
            <w:pPr>
              <w:pStyle w:val="ListParagraph"/>
              <w:numPr>
                <w:ilvl w:val="0"/>
                <w:numId w:val="43"/>
              </w:numPr>
              <w:ind w:left="470" w:hanging="357"/>
              <w:rPr>
                <w:rFonts w:cs="Times"/>
                <w:lang w:val="en-GB"/>
              </w:rPr>
            </w:pPr>
            <w:r w:rsidRPr="00AE34C5">
              <w:rPr>
                <w:rFonts w:cs="Times"/>
                <w:lang w:val="en-GB"/>
              </w:rPr>
              <w:t>ONOS Docker</w:t>
            </w:r>
            <w:r w:rsidR="006F14DF" w:rsidRPr="00AE34C5">
              <w:rPr>
                <w:rFonts w:cs="Times"/>
                <w:lang w:val="en-GB"/>
              </w:rPr>
              <w:t>-VM</w:t>
            </w:r>
          </w:p>
        </w:tc>
        <w:tc>
          <w:tcPr>
            <w:tcW w:w="2693" w:type="dxa"/>
          </w:tcPr>
          <w:p w14:paraId="0C552175" w14:textId="77777777" w:rsidR="00884E9A" w:rsidRPr="00AE34C5" w:rsidRDefault="00884E9A" w:rsidP="00884E9A">
            <w:pPr>
              <w:rPr>
                <w:rFonts w:cs="Times"/>
                <w:lang w:val="en-GB"/>
              </w:rPr>
            </w:pPr>
          </w:p>
        </w:tc>
        <w:tc>
          <w:tcPr>
            <w:tcW w:w="2376" w:type="dxa"/>
          </w:tcPr>
          <w:p w14:paraId="38F12A4B" w14:textId="77777777" w:rsidR="00884E9A" w:rsidRPr="00AE34C5" w:rsidRDefault="00884E9A" w:rsidP="00884E9A">
            <w:pPr>
              <w:rPr>
                <w:rFonts w:cs="Times"/>
                <w:lang w:val="en-GB"/>
              </w:rPr>
            </w:pPr>
          </w:p>
        </w:tc>
      </w:tr>
      <w:tr w:rsidR="00884E9A" w:rsidRPr="00AE34C5" w14:paraId="41D4CFB7" w14:textId="77777777" w:rsidTr="00CA2442">
        <w:tc>
          <w:tcPr>
            <w:tcW w:w="4219" w:type="dxa"/>
          </w:tcPr>
          <w:p w14:paraId="1EA78661" w14:textId="54644ED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1BDB08C3" w14:textId="43CDA96B" w:rsidR="00884E9A" w:rsidRPr="00AE34C5" w:rsidRDefault="003D6C72" w:rsidP="00884E9A">
            <w:pPr>
              <w:rPr>
                <w:rFonts w:cs="Times"/>
                <w:lang w:val="en-GB"/>
              </w:rPr>
            </w:pPr>
            <w:r w:rsidRPr="00AE34C5">
              <w:rPr>
                <w:rFonts w:cs="Times"/>
                <w:lang w:val="en-GB"/>
              </w:rPr>
              <w:t>Peacock (LTS)</w:t>
            </w:r>
          </w:p>
        </w:tc>
        <w:tc>
          <w:tcPr>
            <w:tcW w:w="2376" w:type="dxa"/>
          </w:tcPr>
          <w:p w14:paraId="3CEBEC4B" w14:textId="0514E8BC" w:rsidR="00884E9A" w:rsidRPr="00AE34C5" w:rsidRDefault="003D6C72" w:rsidP="00884E9A">
            <w:pPr>
              <w:rPr>
                <w:rFonts w:cs="Times"/>
                <w:lang w:val="en-GB"/>
              </w:rPr>
            </w:pPr>
            <w:r w:rsidRPr="00AE34C5">
              <w:rPr>
                <w:rFonts w:cs="Times"/>
                <w:lang w:val="en-GB"/>
              </w:rPr>
              <w:t>1.15.0</w:t>
            </w:r>
          </w:p>
        </w:tc>
      </w:tr>
      <w:tr w:rsidR="00884E9A" w:rsidRPr="00AE34C5" w14:paraId="537CA20E" w14:textId="77777777" w:rsidTr="00CA2442">
        <w:tc>
          <w:tcPr>
            <w:tcW w:w="4219" w:type="dxa"/>
          </w:tcPr>
          <w:p w14:paraId="1C316A7C" w14:textId="5A3C3A7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3D6C72" w:rsidRPr="00AE34C5">
              <w:rPr>
                <w:rFonts w:cs="Times"/>
                <w:lang w:val="en-GB"/>
              </w:rPr>
              <w:t xml:space="preserve"> Docker</w:t>
            </w:r>
            <w:r w:rsidRPr="00AE34C5">
              <w:rPr>
                <w:rFonts w:cs="Times"/>
                <w:lang w:val="en-GB"/>
              </w:rPr>
              <w:t>-VM Operating System</w:t>
            </w:r>
          </w:p>
        </w:tc>
        <w:tc>
          <w:tcPr>
            <w:tcW w:w="2693" w:type="dxa"/>
          </w:tcPr>
          <w:p w14:paraId="2ECEEA12" w14:textId="415DD29C" w:rsidR="00884E9A" w:rsidRPr="00AE34C5" w:rsidRDefault="00884E9A" w:rsidP="00884E9A">
            <w:pPr>
              <w:rPr>
                <w:rFonts w:cs="Times"/>
                <w:lang w:val="en-GB"/>
              </w:rPr>
            </w:pPr>
            <w:r w:rsidRPr="00AE34C5">
              <w:rPr>
                <w:rFonts w:cs="Times"/>
                <w:lang w:val="en-GB"/>
              </w:rPr>
              <w:t xml:space="preserve">Ubuntu </w:t>
            </w:r>
          </w:p>
        </w:tc>
        <w:tc>
          <w:tcPr>
            <w:tcW w:w="2376" w:type="dxa"/>
          </w:tcPr>
          <w:p w14:paraId="52F671E8" w14:textId="47657A8C" w:rsidR="00884E9A" w:rsidRPr="00AE34C5" w:rsidRDefault="00884E9A" w:rsidP="00884E9A">
            <w:pPr>
              <w:rPr>
                <w:rFonts w:cs="Times"/>
                <w:lang w:val="en-GB"/>
              </w:rPr>
            </w:pPr>
            <w:r w:rsidRPr="00AE34C5">
              <w:rPr>
                <w:rFonts w:cs="Times"/>
                <w:lang w:val="en-GB"/>
              </w:rPr>
              <w:t>20.04 Desktop</w:t>
            </w:r>
          </w:p>
        </w:tc>
      </w:tr>
      <w:tr w:rsidR="00884E9A" w:rsidRPr="00AE34C5" w14:paraId="70E6427E" w14:textId="77777777" w:rsidTr="00CA2442">
        <w:tc>
          <w:tcPr>
            <w:tcW w:w="4219" w:type="dxa"/>
          </w:tcPr>
          <w:p w14:paraId="14652087" w14:textId="6141FD76"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403313" w:rsidRPr="00AE34C5">
              <w:rPr>
                <w:rFonts w:cs="Times"/>
                <w:lang w:val="en-GB"/>
              </w:rPr>
              <w:t xml:space="preserve"> </w:t>
            </w:r>
            <w:r w:rsidR="003D6C72" w:rsidRPr="00AE34C5">
              <w:rPr>
                <w:rFonts w:cs="Times"/>
                <w:lang w:val="en-GB"/>
              </w:rPr>
              <w:t>Docker</w:t>
            </w:r>
            <w:r w:rsidRPr="00AE34C5">
              <w:rPr>
                <w:rFonts w:cs="Times"/>
                <w:lang w:val="en-GB"/>
              </w:rPr>
              <w:t>-VM RAM</w:t>
            </w:r>
            <w:r w:rsidR="00265CB3" w:rsidRPr="00AE34C5">
              <w:rPr>
                <w:rFonts w:cs="Times"/>
                <w:lang w:val="en-GB"/>
              </w:rPr>
              <w:t>, Memory, CPUs</w:t>
            </w:r>
          </w:p>
        </w:tc>
        <w:tc>
          <w:tcPr>
            <w:tcW w:w="2693" w:type="dxa"/>
          </w:tcPr>
          <w:p w14:paraId="069DA035" w14:textId="5CD6A120" w:rsidR="00884E9A" w:rsidRPr="00AE34C5" w:rsidRDefault="00884E9A" w:rsidP="00884E9A">
            <w:pPr>
              <w:rPr>
                <w:rFonts w:cs="Times"/>
                <w:lang w:val="en-GB"/>
              </w:rPr>
            </w:pPr>
            <w:r w:rsidRPr="00AE34C5">
              <w:rPr>
                <w:rFonts w:cs="Times"/>
                <w:lang w:val="en-GB"/>
              </w:rPr>
              <w:t>3.0 GB</w:t>
            </w:r>
            <w:r w:rsidR="00265CB3" w:rsidRPr="00AE34C5">
              <w:rPr>
                <w:rFonts w:cs="Times"/>
                <w:lang w:val="en-GB"/>
              </w:rPr>
              <w:t>, 20 GB, 2</w:t>
            </w:r>
          </w:p>
        </w:tc>
        <w:tc>
          <w:tcPr>
            <w:tcW w:w="2376" w:type="dxa"/>
          </w:tcPr>
          <w:p w14:paraId="6817B777" w14:textId="77777777" w:rsidR="00884E9A" w:rsidRPr="00AE34C5" w:rsidRDefault="00884E9A" w:rsidP="00884E9A">
            <w:pPr>
              <w:rPr>
                <w:rFonts w:cs="Times"/>
                <w:lang w:val="en-GB"/>
              </w:rPr>
            </w:pPr>
          </w:p>
        </w:tc>
      </w:tr>
    </w:tbl>
    <w:p w14:paraId="23348D88" w14:textId="77777777" w:rsidR="007C480B" w:rsidRPr="00AE34C5" w:rsidRDefault="007C480B" w:rsidP="00833599">
      <w:pPr>
        <w:rPr>
          <w:rFonts w:cs="Times"/>
          <w:lang w:val="en-GB"/>
        </w:rPr>
      </w:pPr>
    </w:p>
    <w:p w14:paraId="59349925" w14:textId="623BEC29" w:rsidR="004D2D10" w:rsidRPr="00AE34C5" w:rsidRDefault="004D2D10" w:rsidP="004D2D10">
      <w:pPr>
        <w:pStyle w:val="Heading2"/>
        <w:rPr>
          <w:lang w:val="en-GB"/>
        </w:rPr>
      </w:pPr>
      <w:bookmarkStart w:id="46" w:name="_Toc113752314"/>
      <w:r w:rsidRPr="00AE34C5">
        <w:rPr>
          <w:lang w:val="en-GB"/>
        </w:rPr>
        <w:lastRenderedPageBreak/>
        <w:t>Implementation</w:t>
      </w:r>
      <w:r w:rsidR="00332F90" w:rsidRPr="00AE34C5">
        <w:rPr>
          <w:lang w:val="en-GB"/>
        </w:rPr>
        <w:t xml:space="preserve"> with GNS3</w:t>
      </w:r>
      <w:bookmarkEnd w:id="46"/>
    </w:p>
    <w:p w14:paraId="51E41747" w14:textId="51DE4045" w:rsidR="004D2D10" w:rsidRPr="00AE34C5" w:rsidRDefault="004D2D10" w:rsidP="004D2D10">
      <w:pPr>
        <w:rPr>
          <w:rFonts w:cs="Times"/>
          <w:lang w:val="en-GB"/>
        </w:rPr>
      </w:pPr>
      <w:r w:rsidRPr="00AE34C5">
        <w:rPr>
          <w:rFonts w:cs="Times"/>
          <w:lang w:val="en-GB"/>
        </w:rPr>
        <w:t xml:space="preserve">After complete installation and necessary configuration of the components required for this Thesis work, a topology with four Open vSwitches and </w:t>
      </w:r>
      <w:r w:rsidR="00AB51CA" w:rsidRPr="00AE34C5">
        <w:rPr>
          <w:rFonts w:cs="Times"/>
          <w:lang w:val="en-GB"/>
        </w:rPr>
        <w:t xml:space="preserve">three </w:t>
      </w:r>
      <w:r w:rsidRPr="00AE34C5">
        <w:rPr>
          <w:rFonts w:cs="Times"/>
          <w:lang w:val="en-GB"/>
        </w:rPr>
        <w:t>routers was created in the GNS3 application. For testing</w:t>
      </w:r>
      <w:r w:rsidR="001A58CF" w:rsidRPr="00AE34C5">
        <w:rPr>
          <w:rFonts w:cs="Times"/>
          <w:lang w:val="en-GB"/>
        </w:rPr>
        <w:t xml:space="preserve"> the reliability of network,</w:t>
      </w:r>
      <w:r w:rsidRPr="00AE34C5">
        <w:rPr>
          <w:rFonts w:cs="Times"/>
          <w:lang w:val="en-GB"/>
        </w:rPr>
        <w:t xml:space="preserve"> the routers are deployed at </w:t>
      </w:r>
      <w:r w:rsidR="001366C2" w:rsidRPr="00AE34C5">
        <w:rPr>
          <w:rFonts w:cs="Times"/>
          <w:lang w:val="en-GB"/>
        </w:rPr>
        <w:t>same node and</w:t>
      </w:r>
      <w:r w:rsidRPr="00AE34C5">
        <w:rPr>
          <w:rFonts w:cs="Times"/>
          <w:lang w:val="en-GB"/>
        </w:rPr>
        <w:t xml:space="preserve"> far end</w:t>
      </w:r>
      <w:r w:rsidR="001366C2" w:rsidRPr="00AE34C5">
        <w:rPr>
          <w:rFonts w:cs="Times"/>
          <w:lang w:val="en-GB"/>
        </w:rPr>
        <w:t xml:space="preserve"> nodes </w:t>
      </w:r>
      <w:r w:rsidRPr="00AE34C5">
        <w:rPr>
          <w:rFonts w:cs="Times"/>
          <w:lang w:val="en-GB"/>
        </w:rPr>
        <w:t>of the topology.</w:t>
      </w:r>
    </w:p>
    <w:p w14:paraId="49C54B17" w14:textId="6EE65E1C" w:rsidR="004D2D10" w:rsidRPr="00AE34C5" w:rsidRDefault="004D2D10" w:rsidP="004D2D10">
      <w:pPr>
        <w:rPr>
          <w:rFonts w:cs="Times"/>
          <w:lang w:val="en-GB"/>
        </w:rPr>
      </w:pPr>
      <w:r w:rsidRPr="00AE34C5">
        <w:rPr>
          <w:rFonts w:cs="Times"/>
          <w:lang w:val="en-GB"/>
        </w:rPr>
        <w:t>In GNS</w:t>
      </w:r>
      <w:r w:rsidR="00B36B66" w:rsidRPr="00AE34C5">
        <w:rPr>
          <w:rFonts w:cs="Times"/>
          <w:lang w:val="en-GB"/>
        </w:rPr>
        <w:t xml:space="preserve"> </w:t>
      </w:r>
      <w:r w:rsidRPr="00AE34C5">
        <w:rPr>
          <w:rFonts w:cs="Times"/>
          <w:lang w:val="en-GB"/>
        </w:rPr>
        <w:t>3, to connect any network device to the</w:t>
      </w:r>
      <w:r w:rsidR="00B36B66" w:rsidRPr="00AE34C5">
        <w:rPr>
          <w:rFonts w:cs="Times"/>
          <w:lang w:val="en-GB"/>
        </w:rPr>
        <w:t xml:space="preserve"> Internet or</w:t>
      </w:r>
      <w:r w:rsidRPr="00AE34C5">
        <w:rPr>
          <w:rFonts w:cs="Times"/>
          <w:lang w:val="en-GB"/>
        </w:rPr>
        <w:t xml:space="preserve"> SDN controller</w:t>
      </w:r>
      <w:r w:rsidR="00B36B66" w:rsidRPr="00AE34C5">
        <w:rPr>
          <w:rFonts w:cs="Times"/>
          <w:lang w:val="en-GB"/>
        </w:rPr>
        <w:t>, which is installed and running outside the GNS 3 software,</w:t>
      </w:r>
      <w:r w:rsidRPr="00AE34C5">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AE34C5" w:rsidRDefault="00F22A42" w:rsidP="004D2D10">
      <w:pPr>
        <w:jc w:val="center"/>
        <w:rPr>
          <w:rFonts w:cs="Times"/>
          <w:lang w:val="en-GB"/>
        </w:rPr>
      </w:pPr>
      <w:r w:rsidRPr="00F22A42">
        <w:rPr>
          <w:rFonts w:cs="Times"/>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AE34C5" w:rsidRDefault="004D2D10" w:rsidP="00916610">
      <w:pPr>
        <w:jc w:val="center"/>
        <w:rPr>
          <w:rFonts w:cs="Times"/>
          <w:i/>
          <w:iCs/>
          <w:sz w:val="16"/>
          <w:szCs w:val="18"/>
          <w:lang w:val="en-GB"/>
        </w:rPr>
      </w:pPr>
      <w:r w:rsidRPr="00AE34C5">
        <w:rPr>
          <w:rFonts w:cs="Times"/>
          <w:i/>
          <w:iCs/>
          <w:sz w:val="16"/>
          <w:szCs w:val="18"/>
          <w:lang w:val="en-GB"/>
        </w:rPr>
        <w:t>Figure 4.2: Topology created in the GNS3 with different Network devices</w:t>
      </w:r>
    </w:p>
    <w:p w14:paraId="0390C017" w14:textId="078C8425" w:rsidR="001B1708" w:rsidRPr="00AE34C5" w:rsidRDefault="004B31D8" w:rsidP="004D2D10">
      <w:pPr>
        <w:rPr>
          <w:rFonts w:cs="Times"/>
          <w:lang w:val="en-GB"/>
        </w:rPr>
      </w:pPr>
      <w:r w:rsidRPr="00AE34C5">
        <w:rPr>
          <w:rFonts w:cs="Times"/>
          <w:lang w:val="en-GB"/>
        </w:rPr>
        <w:t>The eth0 interface of Open vSwitch is the management interface which is used for communication with SDN controller</w:t>
      </w:r>
      <w:r w:rsidR="003B37EB" w:rsidRPr="00AE34C5">
        <w:rPr>
          <w:rFonts w:cs="Times"/>
          <w:lang w:val="en-GB"/>
        </w:rPr>
        <w:t xml:space="preserve"> a</w:t>
      </w:r>
      <w:r w:rsidRPr="00AE34C5">
        <w:rPr>
          <w:rFonts w:cs="Times"/>
          <w:lang w:val="en-GB"/>
        </w:rPr>
        <w:t xml:space="preserve">nd therefore, the eth0 interface </w:t>
      </w:r>
      <w:r w:rsidR="003B37EB" w:rsidRPr="00AE34C5">
        <w:rPr>
          <w:rFonts w:cs="Times"/>
          <w:lang w:val="en-GB"/>
        </w:rPr>
        <w:t xml:space="preserve">needs to have an IP address. Here eth0 interface is configured to have an IP address from the DHCP pool of the GNS 3 Server VM. </w:t>
      </w:r>
      <w:r w:rsidR="004D2D10" w:rsidRPr="00AE34C5">
        <w:rPr>
          <w:rFonts w:cs="Times"/>
          <w:lang w:val="en-GB"/>
        </w:rPr>
        <w:t xml:space="preserve">Before </w:t>
      </w:r>
      <w:r w:rsidR="00916610" w:rsidRPr="00AE34C5">
        <w:rPr>
          <w:rFonts w:cs="Times"/>
          <w:lang w:val="en-GB"/>
        </w:rPr>
        <w:t>boo</w:t>
      </w:r>
      <w:r w:rsidR="004D2D10" w:rsidRPr="00AE34C5">
        <w:rPr>
          <w:rFonts w:cs="Times"/>
          <w:lang w:val="en-GB"/>
        </w:rPr>
        <w:t>ting</w:t>
      </w:r>
      <w:r w:rsidR="00916610" w:rsidRPr="00AE34C5">
        <w:rPr>
          <w:rFonts w:cs="Times"/>
          <w:lang w:val="en-GB"/>
        </w:rPr>
        <w:t xml:space="preserve"> up</w:t>
      </w:r>
      <w:r w:rsidR="004D2D10" w:rsidRPr="00AE34C5">
        <w:rPr>
          <w:rFonts w:cs="Times"/>
          <w:lang w:val="en-GB"/>
        </w:rPr>
        <w:t xml:space="preserve"> the Open vSwitches</w:t>
      </w:r>
      <w:r w:rsidR="003B37EB" w:rsidRPr="00AE34C5">
        <w:rPr>
          <w:lang w:val="en-GB"/>
        </w:rPr>
        <w:t xml:space="preserve">, the configuration file needs to edited to request the </w:t>
      </w:r>
      <w:r w:rsidR="006D3F49" w:rsidRPr="00AE34C5">
        <w:rPr>
          <w:lang w:val="en-GB"/>
        </w:rPr>
        <w:t>address</w:t>
      </w:r>
      <w:r w:rsidR="003B37EB" w:rsidRPr="00AE34C5">
        <w:rPr>
          <w:lang w:val="en-GB"/>
        </w:rPr>
        <w:t xml:space="preserve"> from the DHCP pool.</w:t>
      </w:r>
    </w:p>
    <w:p w14:paraId="5E37750D" w14:textId="3BF03458" w:rsidR="004D2D10" w:rsidRPr="00AE34C5" w:rsidRDefault="00916610" w:rsidP="001B1708">
      <w:pPr>
        <w:jc w:val="center"/>
        <w:rPr>
          <w:rFonts w:cs="Times"/>
          <w:lang w:val="en-GB"/>
        </w:rPr>
      </w:pPr>
      <w:r w:rsidRPr="00AE34C5">
        <w:rPr>
          <w:lang w:val="en-GB"/>
        </w:rPr>
        <w:t xml:space="preserve"> </w:t>
      </w:r>
      <w:r w:rsidR="004B31D8" w:rsidRPr="00AE34C5">
        <w:rPr>
          <w:lang w:val="en-GB"/>
        </w:rPr>
        <w:t xml:space="preserve"> </w:t>
      </w:r>
      <w:r w:rsidR="004B31D8" w:rsidRPr="00AE34C5">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AE34C5" w:rsidRDefault="0089392B" w:rsidP="004D2D10">
      <w:pPr>
        <w:rPr>
          <w:rFonts w:cs="Times"/>
          <w:lang w:val="en-GB"/>
        </w:rPr>
      </w:pPr>
      <w:r w:rsidRPr="00AE34C5">
        <w:rPr>
          <w:rFonts w:cs="Times"/>
          <w:lang w:val="en-GB"/>
        </w:rPr>
        <w:lastRenderedPageBreak/>
        <w:t>Once the Open vSwitch is booted up and ready to establish connection with the SDN controller,</w:t>
      </w:r>
      <w:r w:rsidR="008E0872" w:rsidRPr="00AE34C5">
        <w:rPr>
          <w:rFonts w:cs="Times"/>
          <w:lang w:val="en-GB"/>
        </w:rPr>
        <w:t xml:space="preserve"> </w:t>
      </w:r>
      <w:r w:rsidR="0014308F" w:rsidRPr="00AE34C5">
        <w:rPr>
          <w:rFonts w:cs="Times"/>
          <w:lang w:val="en-GB"/>
        </w:rPr>
        <w:t xml:space="preserve">it needs to be confirmed that </w:t>
      </w:r>
      <w:r w:rsidR="009C23D9" w:rsidRPr="00AE34C5">
        <w:rPr>
          <w:rFonts w:cs="Times"/>
          <w:lang w:val="en-GB"/>
        </w:rPr>
        <w:t xml:space="preserve">all the other interfaces of the Open vSwitch </w:t>
      </w:r>
      <w:r w:rsidR="0014308F" w:rsidRPr="00AE34C5">
        <w:rPr>
          <w:rFonts w:cs="Times"/>
          <w:lang w:val="en-GB"/>
        </w:rPr>
        <w:t xml:space="preserve">are configured under the same Bridge interface. </w:t>
      </w:r>
      <w:r w:rsidR="00643C7C" w:rsidRPr="00AE34C5">
        <w:rPr>
          <w:rFonts w:cs="Times"/>
          <w:lang w:val="en-GB"/>
        </w:rPr>
        <w:t xml:space="preserve">Ideally all the other interfaces of the Open vSwitch are configured under the Bridge </w:t>
      </w:r>
      <w:r w:rsidR="00643C7C" w:rsidRPr="00AE34C5">
        <w:rPr>
          <w:rFonts w:cs="Times"/>
          <w:i/>
          <w:iCs/>
          <w:lang w:val="en-GB"/>
        </w:rPr>
        <w:t>br0</w:t>
      </w:r>
      <w:r w:rsidR="00643C7C" w:rsidRPr="00AE34C5">
        <w:rPr>
          <w:rFonts w:cs="Times"/>
          <w:lang w:val="en-GB"/>
        </w:rPr>
        <w:t xml:space="preserve"> interface, if not, these needs to be manually configured.</w:t>
      </w:r>
    </w:p>
    <w:p w14:paraId="1179A44C" w14:textId="0FBF1FDF" w:rsidR="00A71BD0" w:rsidRPr="00AE34C5" w:rsidRDefault="00A71BD0" w:rsidP="00A71BD0">
      <w:pPr>
        <w:jc w:val="center"/>
        <w:rPr>
          <w:rFonts w:cs="Times"/>
          <w:lang w:val="en-GB"/>
        </w:rPr>
      </w:pPr>
      <w:r w:rsidRPr="00AE34C5">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AE34C5" w:rsidRDefault="00404E07" w:rsidP="00A71BD0">
      <w:pPr>
        <w:jc w:val="center"/>
        <w:rPr>
          <w:rFonts w:cs="Times"/>
          <w:lang w:val="en-GB"/>
        </w:rPr>
      </w:pPr>
      <w:r w:rsidRPr="00AE34C5">
        <w:rPr>
          <w:rFonts w:cs="Times"/>
          <w:i/>
          <w:iCs/>
          <w:sz w:val="16"/>
          <w:szCs w:val="18"/>
          <w:lang w:val="en-GB"/>
        </w:rPr>
        <w:t>Figure 4.3: Commands and confirmation</w:t>
      </w:r>
    </w:p>
    <w:p w14:paraId="1092568E" w14:textId="2D6001CD" w:rsidR="004D2D10" w:rsidRPr="00AE34C5" w:rsidRDefault="004D2D10" w:rsidP="004D2D10">
      <w:pPr>
        <w:rPr>
          <w:rFonts w:cs="Times"/>
          <w:lang w:val="en-GB"/>
        </w:rPr>
      </w:pPr>
      <w:r w:rsidRPr="00AE34C5">
        <w:rPr>
          <w:rFonts w:cs="Times"/>
          <w:lang w:val="en-GB"/>
        </w:rPr>
        <w:t>Bridge br0 is the</w:t>
      </w:r>
      <w:r w:rsidR="008E0872" w:rsidRPr="00AE34C5">
        <w:rPr>
          <w:rFonts w:cs="Times"/>
          <w:lang w:val="en-GB"/>
        </w:rPr>
        <w:t xml:space="preserve"> logical</w:t>
      </w:r>
      <w:r w:rsidRPr="00AE34C5">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AE34C5">
        <w:rPr>
          <w:rFonts w:cs="Times"/>
          <w:lang w:val="en-GB"/>
        </w:rPr>
        <w:t>4</w:t>
      </w:r>
      <w:r w:rsidRPr="00AE34C5">
        <w:rPr>
          <w:rFonts w:cs="Times"/>
          <w:lang w:val="en-GB"/>
        </w:rPr>
        <w:t>) and port number of OpenFlow protocol needs to be specified (here, 6653).</w:t>
      </w:r>
    </w:p>
    <w:p w14:paraId="5F7E9A58" w14:textId="0F501029" w:rsidR="001B1708" w:rsidRPr="00AE34C5" w:rsidRDefault="0014308F" w:rsidP="004D2D10">
      <w:pPr>
        <w:rPr>
          <w:rFonts w:cs="Times"/>
          <w:lang w:val="en-GB"/>
        </w:rPr>
      </w:pPr>
      <w:r w:rsidRPr="00AE34C5">
        <w:rPr>
          <w:rFonts w:cs="Times"/>
          <w:lang w:val="en-GB"/>
        </w:rPr>
        <w:t>Before connecting the Open vSwitches to the SDN controller, OpenFlow protocol version (here OpenFlow version 1.4)</w:t>
      </w:r>
      <w:r w:rsidR="00465CFF" w:rsidRPr="00AE34C5">
        <w:rPr>
          <w:rFonts w:cs="Times"/>
          <w:lang w:val="en-GB"/>
        </w:rPr>
        <w:t xml:space="preserve"> also</w:t>
      </w:r>
      <w:r w:rsidRPr="00AE34C5">
        <w:rPr>
          <w:rFonts w:cs="Times"/>
          <w:lang w:val="en-GB"/>
        </w:rPr>
        <w:t xml:space="preserve"> needs to be specified.</w:t>
      </w:r>
      <w:r w:rsidRPr="00AE34C5">
        <w:rPr>
          <w:lang w:val="en-GB"/>
        </w:rPr>
        <w:t xml:space="preserve"> </w:t>
      </w:r>
    </w:p>
    <w:p w14:paraId="590F4F77" w14:textId="05274DDB" w:rsidR="004D2D10" w:rsidRPr="00AE34C5" w:rsidRDefault="00C9152F" w:rsidP="004D2D10">
      <w:pPr>
        <w:jc w:val="center"/>
        <w:rPr>
          <w:rFonts w:cs="Times"/>
          <w:lang w:val="en-GB"/>
        </w:rPr>
      </w:pPr>
      <w:r w:rsidRPr="00AE34C5">
        <w:rPr>
          <w:lang w:val="en-GB"/>
        </w:rPr>
        <w:lastRenderedPageBreak/>
        <w:t xml:space="preserve"> </w:t>
      </w:r>
      <w:r w:rsidRPr="00AE34C5">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AE34C5" w:rsidRDefault="004D2D10" w:rsidP="0038288E">
      <w:pPr>
        <w:jc w:val="center"/>
        <w:rPr>
          <w:rFonts w:cs="Times"/>
          <w:i/>
          <w:iCs/>
          <w:sz w:val="16"/>
          <w:szCs w:val="18"/>
          <w:lang w:val="en-GB"/>
        </w:rPr>
      </w:pPr>
      <w:r w:rsidRPr="00AE34C5">
        <w:rPr>
          <w:rFonts w:cs="Times"/>
          <w:i/>
          <w:iCs/>
          <w:sz w:val="16"/>
          <w:szCs w:val="18"/>
          <w:lang w:val="en-GB"/>
        </w:rPr>
        <w:t>Figure 4.3: Commands and confirmation of Open vSwitch connection to the ONOS controller</w:t>
      </w:r>
    </w:p>
    <w:p w14:paraId="4626B9FC" w14:textId="77777777" w:rsidR="000F4583" w:rsidRPr="00AE34C5" w:rsidRDefault="004D2D10" w:rsidP="004D2D10">
      <w:pPr>
        <w:rPr>
          <w:rFonts w:cs="Times"/>
          <w:lang w:val="en-GB"/>
        </w:rPr>
      </w:pPr>
      <w:r w:rsidRPr="00AE34C5">
        <w:rPr>
          <w:rFonts w:cs="Times"/>
          <w:lang w:val="en-GB"/>
        </w:rPr>
        <w:t xml:space="preserve">As seen in Figure 4.3, interface Br0 was connected to the controller at the given IP address and the Boolean value </w:t>
      </w:r>
      <w:r w:rsidR="00940DF8" w:rsidRPr="00AE34C5">
        <w:rPr>
          <w:rFonts w:cs="Times"/>
          <w:lang w:val="en-GB"/>
        </w:rPr>
        <w:t>i</w:t>
      </w:r>
      <w:r w:rsidRPr="00AE34C5">
        <w:rPr>
          <w:rFonts w:cs="Times"/>
          <w:lang w:val="en-GB"/>
        </w:rPr>
        <w:t xml:space="preserve">s set to </w:t>
      </w:r>
      <w:r w:rsidRPr="00AE34C5">
        <w:rPr>
          <w:rFonts w:cs="Times"/>
          <w:b/>
          <w:bCs/>
          <w:lang w:val="en-GB"/>
        </w:rPr>
        <w:t>True</w:t>
      </w:r>
      <w:r w:rsidRPr="00AE34C5">
        <w:rPr>
          <w:rFonts w:cs="Times"/>
          <w:lang w:val="en-GB"/>
        </w:rPr>
        <w:t>. To confirm the connection from the controller side,</w:t>
      </w:r>
      <w:r w:rsidR="00311237" w:rsidRPr="00AE34C5">
        <w:rPr>
          <w:rFonts w:cs="Times"/>
          <w:lang w:val="en-GB"/>
        </w:rPr>
        <w:t xml:space="preserve"> two options can be utilized</w:t>
      </w:r>
      <w:r w:rsidR="00AC3ABE" w:rsidRPr="00AE34C5">
        <w:rPr>
          <w:rFonts w:cs="Times"/>
          <w:lang w:val="en-GB"/>
        </w:rPr>
        <w:t xml:space="preserve"> first, </w:t>
      </w:r>
      <w:r w:rsidR="00AC3ABE" w:rsidRPr="00AE34C5">
        <w:rPr>
          <w:rFonts w:cs="Times"/>
          <w:i/>
          <w:iCs/>
          <w:lang w:val="en-GB"/>
        </w:rPr>
        <w:t>ONOS CLI</w:t>
      </w:r>
      <w:r w:rsidR="00AC3ABE" w:rsidRPr="00AE34C5">
        <w:rPr>
          <w:rFonts w:cs="Times"/>
          <w:lang w:val="en-GB"/>
        </w:rPr>
        <w:t xml:space="preserve"> and other </w:t>
      </w:r>
      <w:r w:rsidR="00AC3ABE" w:rsidRPr="00AE34C5">
        <w:rPr>
          <w:rFonts w:cs="Times"/>
          <w:i/>
          <w:iCs/>
          <w:lang w:val="en-GB"/>
        </w:rPr>
        <w:t>ONOS GUI</w:t>
      </w:r>
      <w:r w:rsidR="00AC3ABE" w:rsidRPr="00AE34C5">
        <w:rPr>
          <w:rFonts w:cs="Times"/>
          <w:lang w:val="en-GB"/>
        </w:rPr>
        <w:t>.</w:t>
      </w:r>
    </w:p>
    <w:p w14:paraId="4FA7594C" w14:textId="3A6284DF" w:rsidR="00AD75B3" w:rsidRPr="00AE34C5" w:rsidRDefault="000F4583" w:rsidP="004D2D10">
      <w:pPr>
        <w:rPr>
          <w:rFonts w:cs="Times"/>
          <w:lang w:val="en-GB"/>
        </w:rPr>
      </w:pPr>
      <w:r w:rsidRPr="00AE34C5">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AE34C5">
        <w:rPr>
          <w:rFonts w:cs="Times"/>
          <w:lang w:val="en-GB"/>
        </w:rPr>
        <w:t>local machine itself, following command is used.</w:t>
      </w:r>
    </w:p>
    <w:p w14:paraId="709038FF" w14:textId="046F7724" w:rsidR="00B131C7" w:rsidRPr="00AE34C5" w:rsidRDefault="00B131C7" w:rsidP="00B131C7">
      <w:pPr>
        <w:jc w:val="center"/>
        <w:rPr>
          <w:rFonts w:cs="Times"/>
          <w:lang w:val="en-GB"/>
        </w:rPr>
      </w:pPr>
      <w:r w:rsidRPr="00AE34C5">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AE34C5" w:rsidRDefault="00E877E4" w:rsidP="004D2D10">
      <w:pPr>
        <w:rPr>
          <w:rFonts w:cs="Times"/>
          <w:lang w:val="en-GB"/>
        </w:rPr>
      </w:pPr>
      <w:r w:rsidRPr="00AE34C5">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AE34C5" w:rsidRDefault="00865278" w:rsidP="00865278">
      <w:pPr>
        <w:jc w:val="center"/>
        <w:rPr>
          <w:rFonts w:cs="Times"/>
          <w:lang w:val="en-GB"/>
        </w:rPr>
      </w:pPr>
      <w:r w:rsidRPr="00AE34C5">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AE34C5" w:rsidRDefault="00EC4CDE" w:rsidP="004D2D10">
      <w:pPr>
        <w:rPr>
          <w:rFonts w:cs="Times"/>
          <w:lang w:val="en-GB"/>
        </w:rPr>
      </w:pPr>
      <w:r w:rsidRPr="00AE34C5">
        <w:rPr>
          <w:rFonts w:cs="Times"/>
          <w:lang w:val="en-GB"/>
        </w:rPr>
        <w:t>Or to access the Karaf’s CLI, following login credentials are used.</w:t>
      </w:r>
    </w:p>
    <w:p w14:paraId="0AC990C2" w14:textId="622A0D38" w:rsidR="00865278" w:rsidRPr="00AE34C5" w:rsidRDefault="00865278" w:rsidP="00865278">
      <w:pPr>
        <w:jc w:val="center"/>
        <w:rPr>
          <w:rFonts w:cs="Times"/>
          <w:lang w:val="en-GB"/>
        </w:rPr>
      </w:pPr>
      <w:r w:rsidRPr="00AE34C5">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AE34C5" w:rsidRDefault="00F12A89" w:rsidP="00F12A89">
      <w:pPr>
        <w:jc w:val="center"/>
        <w:rPr>
          <w:rFonts w:cs="Times"/>
          <w:lang w:val="en-GB"/>
        </w:rPr>
      </w:pPr>
      <w:r w:rsidRPr="00AE34C5">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AE34C5" w:rsidRDefault="000759F0" w:rsidP="00F12A89">
      <w:pPr>
        <w:jc w:val="center"/>
        <w:rPr>
          <w:rFonts w:cs="Times"/>
          <w:lang w:val="en-GB"/>
        </w:rPr>
      </w:pPr>
      <w:r w:rsidRPr="00AE34C5">
        <w:rPr>
          <w:rFonts w:cs="Times"/>
          <w:i/>
          <w:iCs/>
          <w:sz w:val="16"/>
          <w:szCs w:val="18"/>
          <w:lang w:val="en-GB"/>
        </w:rPr>
        <w:t>Figure 4.4: List of devices</w:t>
      </w:r>
      <w:r w:rsidR="00DD71C8" w:rsidRPr="00AE34C5">
        <w:rPr>
          <w:rFonts w:cs="Times"/>
          <w:i/>
          <w:iCs/>
          <w:sz w:val="16"/>
          <w:szCs w:val="18"/>
          <w:lang w:val="en-GB"/>
        </w:rPr>
        <w:t xml:space="preserve"> (Open vSwitch)</w:t>
      </w:r>
      <w:r w:rsidRPr="00AE34C5">
        <w:rPr>
          <w:rFonts w:cs="Times"/>
          <w:i/>
          <w:iCs/>
          <w:sz w:val="16"/>
          <w:szCs w:val="18"/>
          <w:lang w:val="en-GB"/>
        </w:rPr>
        <w:t xml:space="preserve"> connected to the </w:t>
      </w:r>
      <w:r w:rsidR="00DD71C8" w:rsidRPr="00AE34C5">
        <w:rPr>
          <w:rFonts w:cs="Times"/>
          <w:i/>
          <w:iCs/>
          <w:sz w:val="16"/>
          <w:szCs w:val="18"/>
          <w:lang w:val="en-GB"/>
        </w:rPr>
        <w:t>ONOS controller</w:t>
      </w:r>
    </w:p>
    <w:p w14:paraId="5AF1425B" w14:textId="0179469E" w:rsidR="000759F0" w:rsidRPr="00AE34C5" w:rsidRDefault="00D7501A" w:rsidP="00D7501A">
      <w:pPr>
        <w:rPr>
          <w:rFonts w:cs="Times"/>
          <w:lang w:val="en-GB"/>
        </w:rPr>
      </w:pPr>
      <w:r w:rsidRPr="00AE34C5">
        <w:rPr>
          <w:rFonts w:cs="Times"/>
          <w:lang w:val="en-GB"/>
        </w:rPr>
        <w:t xml:space="preserve">On the ONOS CLI, </w:t>
      </w:r>
      <w:r w:rsidRPr="00AE34C5">
        <w:rPr>
          <w:rFonts w:cs="Times"/>
          <w:b/>
          <w:bCs/>
          <w:i/>
          <w:iCs/>
          <w:lang w:val="en-GB"/>
        </w:rPr>
        <w:t xml:space="preserve">devices </w:t>
      </w:r>
      <w:r w:rsidRPr="00AE34C5">
        <w:rPr>
          <w:rFonts w:cs="Times"/>
          <w:lang w:val="en-GB"/>
        </w:rPr>
        <w:t xml:space="preserve">command is used to list out the information about the connected devices </w:t>
      </w:r>
      <w:r w:rsidR="005E27B9" w:rsidRPr="00AE34C5">
        <w:rPr>
          <w:rFonts w:cs="Times"/>
          <w:lang w:val="en-GB"/>
        </w:rPr>
        <w:t xml:space="preserve">( i.e. </w:t>
      </w:r>
      <w:r w:rsidRPr="00AE34C5">
        <w:rPr>
          <w:rFonts w:cs="Times"/>
          <w:lang w:val="en-GB"/>
        </w:rPr>
        <w:t>Open vSwitches</w:t>
      </w:r>
      <w:r w:rsidR="005E27B9" w:rsidRPr="00AE34C5">
        <w:rPr>
          <w:rFonts w:cs="Times"/>
          <w:lang w:val="en-GB"/>
        </w:rPr>
        <w:t>)</w:t>
      </w:r>
      <w:r w:rsidRPr="00AE34C5">
        <w:rPr>
          <w:rFonts w:cs="Times"/>
          <w:lang w:val="en-GB"/>
        </w:rPr>
        <w:t xml:space="preserve"> to the ONOS controller. </w:t>
      </w:r>
      <w:r w:rsidR="005E27B9" w:rsidRPr="00AE34C5">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AE34C5">
        <w:rPr>
          <w:rFonts w:cs="Times"/>
          <w:lang w:val="en-GB"/>
        </w:rPr>
        <w:t xml:space="preserve"> In the above figure it is observed that four devices are connected to the ONOS controller using the OpenFlow protocol version 1.4.</w:t>
      </w:r>
    </w:p>
    <w:p w14:paraId="54CE00B1" w14:textId="07987461" w:rsidR="002E063A" w:rsidRDefault="00AD75B3" w:rsidP="00F22A42">
      <w:pPr>
        <w:rPr>
          <w:rFonts w:cs="Times"/>
          <w:lang w:val="en-GB"/>
        </w:rPr>
      </w:pPr>
      <w:r w:rsidRPr="00AE34C5">
        <w:rPr>
          <w:rFonts w:cs="Times"/>
          <w:lang w:val="en-GB"/>
        </w:rPr>
        <w:t xml:space="preserve">Alternatively, </w:t>
      </w:r>
      <w:bookmarkStart w:id="47" w:name="_Hlk113745345"/>
      <w:r w:rsidR="004D2D10" w:rsidRPr="00AE34C5">
        <w:rPr>
          <w:rFonts w:cs="Times"/>
          <w:lang w:val="en-GB"/>
        </w:rPr>
        <w:t>ONOS GUI can be</w:t>
      </w:r>
      <w:r w:rsidRPr="00AE34C5">
        <w:rPr>
          <w:rFonts w:cs="Times"/>
          <w:lang w:val="en-GB"/>
        </w:rPr>
        <w:t xml:space="preserve"> also</w:t>
      </w:r>
      <w:r w:rsidR="004D2D10" w:rsidRPr="00AE34C5">
        <w:rPr>
          <w:rFonts w:cs="Times"/>
          <w:lang w:val="en-GB"/>
        </w:rPr>
        <w:t xml:space="preserve"> </w:t>
      </w:r>
      <w:r w:rsidRPr="00AE34C5">
        <w:rPr>
          <w:rFonts w:cs="Times"/>
          <w:lang w:val="en-GB"/>
        </w:rPr>
        <w:t>be used to confirm the connection from the controller side</w:t>
      </w:r>
      <w:r w:rsidR="004D2D10" w:rsidRPr="00AE34C5">
        <w:rPr>
          <w:rFonts w:cs="Times"/>
          <w:lang w:val="en-GB"/>
        </w:rPr>
        <w:t xml:space="preserve">. The </w:t>
      </w:r>
      <w:proofErr w:type="spellStart"/>
      <w:r w:rsidR="004D2D10" w:rsidRPr="00AE34C5">
        <w:rPr>
          <w:rFonts w:cs="Times"/>
          <w:i/>
          <w:iCs/>
          <w:lang w:val="en-GB"/>
        </w:rPr>
        <w:t>onos</w:t>
      </w:r>
      <w:proofErr w:type="spellEnd"/>
      <w:r w:rsidR="00413F44" w:rsidRPr="00AE34C5">
        <w:rPr>
          <w:rFonts w:cs="Times"/>
          <w:i/>
          <w:iCs/>
          <w:lang w:val="en-GB"/>
        </w:rPr>
        <w:t>-web</w:t>
      </w:r>
      <w:r w:rsidR="004D2D10" w:rsidRPr="00AE34C5">
        <w:rPr>
          <w:rFonts w:cs="Times"/>
          <w:i/>
          <w:iCs/>
          <w:lang w:val="en-GB"/>
        </w:rPr>
        <w:t>-</w:t>
      </w:r>
      <w:proofErr w:type="spellStart"/>
      <w:r w:rsidR="004D2D10" w:rsidRPr="00AE34C5">
        <w:rPr>
          <w:rFonts w:cs="Times"/>
          <w:i/>
          <w:iCs/>
          <w:lang w:val="en-GB"/>
        </w:rPr>
        <w:t>gui</w:t>
      </w:r>
      <w:proofErr w:type="spellEnd"/>
      <w:r w:rsidR="004D2D10" w:rsidRPr="00AE34C5">
        <w:rPr>
          <w:rFonts w:cs="Times"/>
          <w:lang w:val="en-GB"/>
        </w:rPr>
        <w:t xml:space="preserve"> feature</w:t>
      </w:r>
      <w:r w:rsidRPr="00AE34C5">
        <w:rPr>
          <w:rFonts w:cs="Times"/>
          <w:lang w:val="en-GB"/>
        </w:rPr>
        <w:t xml:space="preserve"> application</w:t>
      </w:r>
      <w:r w:rsidR="004D2D10" w:rsidRPr="00AE34C5">
        <w:rPr>
          <w:rFonts w:cs="Times"/>
          <w:lang w:val="en-GB"/>
        </w:rPr>
        <w:t xml:space="preserve"> must be installed</w:t>
      </w:r>
      <w:r w:rsidRPr="00AE34C5">
        <w:rPr>
          <w:rFonts w:cs="Times"/>
          <w:lang w:val="en-GB"/>
        </w:rPr>
        <w:t xml:space="preserve"> and activated</w:t>
      </w:r>
      <w:r w:rsidR="004D2D10" w:rsidRPr="00AE34C5">
        <w:rPr>
          <w:rFonts w:cs="Times"/>
          <w:lang w:val="en-GB"/>
        </w:rPr>
        <w:t xml:space="preserve"> </w:t>
      </w:r>
      <w:r w:rsidRPr="00AE34C5">
        <w:rPr>
          <w:rFonts w:cs="Times"/>
          <w:lang w:val="en-GB"/>
        </w:rPr>
        <w:t>o</w:t>
      </w:r>
      <w:r w:rsidR="004D2D10" w:rsidRPr="00AE34C5">
        <w:rPr>
          <w:rFonts w:cs="Times"/>
          <w:lang w:val="en-GB"/>
        </w:rPr>
        <w:t xml:space="preserve">n </w:t>
      </w:r>
      <w:r w:rsidRPr="00AE34C5">
        <w:rPr>
          <w:rFonts w:cs="Times"/>
          <w:lang w:val="en-GB"/>
        </w:rPr>
        <w:t xml:space="preserve">the </w:t>
      </w:r>
      <w:r w:rsidR="004D2D10" w:rsidRPr="00AE34C5">
        <w:rPr>
          <w:rFonts w:cs="Times"/>
          <w:lang w:val="en-GB"/>
        </w:rPr>
        <w:t xml:space="preserve">ONOS. </w:t>
      </w:r>
      <w:r w:rsidRPr="00AE34C5">
        <w:rPr>
          <w:rFonts w:cs="Times"/>
          <w:lang w:val="en-GB"/>
        </w:rPr>
        <w:t>On the browser, t</w:t>
      </w:r>
      <w:r w:rsidR="004D2D10" w:rsidRPr="00AE34C5">
        <w:rPr>
          <w:rFonts w:cs="Times"/>
          <w:lang w:val="en-GB"/>
        </w:rPr>
        <w:t xml:space="preserve">he </w:t>
      </w:r>
      <w:r w:rsidRPr="00AE34C5">
        <w:rPr>
          <w:rFonts w:cs="Times"/>
          <w:lang w:val="en-GB"/>
        </w:rPr>
        <w:t xml:space="preserve">ONOS </w:t>
      </w:r>
      <w:r w:rsidR="004D2D10" w:rsidRPr="00AE34C5">
        <w:rPr>
          <w:rFonts w:cs="Times"/>
          <w:lang w:val="en-GB"/>
        </w:rPr>
        <w:t>GUI listens on port</w:t>
      </w:r>
      <w:r w:rsidRPr="00AE34C5">
        <w:rPr>
          <w:rFonts w:cs="Times"/>
          <w:lang w:val="en-GB"/>
        </w:rPr>
        <w:t xml:space="preserve"> number</w:t>
      </w:r>
      <w:r w:rsidR="004D2D10" w:rsidRPr="00AE34C5">
        <w:rPr>
          <w:rFonts w:cs="Times"/>
          <w:lang w:val="en-GB"/>
        </w:rPr>
        <w:t xml:space="preserve"> 8181. The base URL is /</w:t>
      </w:r>
      <w:proofErr w:type="spellStart"/>
      <w:r w:rsidR="004D2D10" w:rsidRPr="00AE34C5">
        <w:rPr>
          <w:rFonts w:cs="Times"/>
          <w:lang w:val="en-GB"/>
        </w:rPr>
        <w:t>onos</w:t>
      </w:r>
      <w:proofErr w:type="spellEnd"/>
      <w:r w:rsidR="004D2D10" w:rsidRPr="00AE34C5">
        <w:rPr>
          <w:rFonts w:cs="Times"/>
          <w:lang w:val="en-GB"/>
        </w:rPr>
        <w:t>/</w:t>
      </w:r>
      <w:proofErr w:type="spellStart"/>
      <w:r w:rsidR="004D2D10" w:rsidRPr="00AE34C5">
        <w:rPr>
          <w:rFonts w:cs="Times"/>
          <w:lang w:val="en-GB"/>
        </w:rPr>
        <w:t>ui</w:t>
      </w:r>
      <w:proofErr w:type="spellEnd"/>
      <w:r w:rsidR="004D2D10" w:rsidRPr="00AE34C5">
        <w:rPr>
          <w:rFonts w:cs="Times"/>
          <w:lang w:val="en-GB"/>
        </w:rPr>
        <w:t xml:space="preserve">; for example, to access the GUI on localhost, use: </w:t>
      </w:r>
      <w:hyperlink r:id="rId22" w:history="1">
        <w:r w:rsidR="004D2D10" w:rsidRPr="00AE34C5">
          <w:rPr>
            <w:rStyle w:val="Hyperlink"/>
            <w:rFonts w:cs="Times"/>
            <w:lang w:val="en-GB"/>
          </w:rPr>
          <w:t>http://localhost:8181/onos/ui</w:t>
        </w:r>
      </w:hyperlink>
      <w:r w:rsidR="004D2D10" w:rsidRPr="00AE34C5">
        <w:rPr>
          <w:rFonts w:cs="Times"/>
          <w:lang w:val="en-GB"/>
        </w:rPr>
        <w:t xml:space="preserve"> </w:t>
      </w:r>
      <w:r w:rsidRPr="00AE34C5">
        <w:rPr>
          <w:rFonts w:cs="Times"/>
          <w:lang w:val="en-GB"/>
        </w:rPr>
        <w:t xml:space="preserve">or </w:t>
      </w:r>
      <w:hyperlink r:id="rId23" w:history="1">
        <w:r w:rsidRPr="00AE34C5">
          <w:rPr>
            <w:rStyle w:val="Hyperlink"/>
            <w:rFonts w:cs="Times"/>
            <w:lang w:val="en-GB"/>
          </w:rPr>
          <w:t>http://192.168.0.114:8181/onos/ui</w:t>
        </w:r>
      </w:hyperlink>
      <w:r w:rsidR="00B364E5" w:rsidRPr="00AE34C5">
        <w:rPr>
          <w:rFonts w:cs="Times"/>
          <w:lang w:val="en-GB"/>
        </w:rPr>
        <w:t xml:space="preserve">. The default username and password for accessing the ONOS GUI are </w:t>
      </w:r>
      <w:proofErr w:type="spellStart"/>
      <w:r w:rsidR="00B364E5" w:rsidRPr="00AE34C5">
        <w:rPr>
          <w:rFonts w:cs="Times"/>
          <w:b/>
          <w:bCs/>
          <w:i/>
          <w:iCs/>
          <w:lang w:val="en-GB"/>
        </w:rPr>
        <w:t>onos</w:t>
      </w:r>
      <w:proofErr w:type="spellEnd"/>
      <w:r w:rsidR="00B364E5" w:rsidRPr="00AE34C5">
        <w:rPr>
          <w:rFonts w:cs="Times"/>
          <w:lang w:val="en-GB"/>
        </w:rPr>
        <w:t xml:space="preserve"> and </w:t>
      </w:r>
      <w:r w:rsidR="00B364E5" w:rsidRPr="00AE34C5">
        <w:rPr>
          <w:rFonts w:cs="Times"/>
          <w:b/>
          <w:bCs/>
          <w:i/>
          <w:iCs/>
          <w:lang w:val="en-GB"/>
        </w:rPr>
        <w:t>rocks</w:t>
      </w:r>
      <w:r w:rsidR="00B364E5" w:rsidRPr="00AE34C5">
        <w:rPr>
          <w:rFonts w:cs="Times"/>
          <w:lang w:val="en-GB"/>
        </w:rPr>
        <w:t xml:space="preserve"> respectively.</w:t>
      </w:r>
      <w:bookmarkEnd w:id="47"/>
    </w:p>
    <w:p w14:paraId="5712C7C2" w14:textId="0DE4300B" w:rsidR="00F22A42" w:rsidRPr="00AE34C5" w:rsidRDefault="00F22A42" w:rsidP="004D2D10">
      <w:pPr>
        <w:jc w:val="center"/>
        <w:rPr>
          <w:rFonts w:cs="Times"/>
          <w:lang w:val="en-GB"/>
        </w:rPr>
      </w:pPr>
      <w:r w:rsidRPr="00F22A42">
        <w:rPr>
          <w:rFonts w:cs="Times"/>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AE34C5" w:rsidRDefault="004D2D10" w:rsidP="004D2D10">
      <w:pPr>
        <w:jc w:val="center"/>
        <w:rPr>
          <w:rFonts w:cs="Times"/>
          <w:i/>
          <w:iCs/>
          <w:sz w:val="16"/>
          <w:szCs w:val="18"/>
          <w:lang w:val="en-GB"/>
        </w:rPr>
      </w:pPr>
      <w:bookmarkStart w:id="48" w:name="_Hlk113730336"/>
      <w:r w:rsidRPr="00AE34C5">
        <w:rPr>
          <w:rFonts w:cs="Times"/>
          <w:i/>
          <w:iCs/>
          <w:sz w:val="16"/>
          <w:szCs w:val="18"/>
          <w:lang w:val="en-GB"/>
        </w:rPr>
        <w:t>Figure 4.</w:t>
      </w:r>
      <w:r w:rsidR="0076279E" w:rsidRPr="00AE34C5">
        <w:rPr>
          <w:rFonts w:cs="Times"/>
          <w:i/>
          <w:iCs/>
          <w:sz w:val="16"/>
          <w:szCs w:val="18"/>
          <w:lang w:val="en-GB"/>
        </w:rPr>
        <w:t>5</w:t>
      </w:r>
      <w:r w:rsidRPr="00AE34C5">
        <w:rPr>
          <w:rFonts w:cs="Times"/>
          <w:i/>
          <w:iCs/>
          <w:sz w:val="16"/>
          <w:szCs w:val="18"/>
          <w:lang w:val="en-GB"/>
        </w:rPr>
        <w:t xml:space="preserve">: Topology view </w:t>
      </w:r>
      <w:bookmarkEnd w:id="48"/>
      <w:r w:rsidRPr="00AE34C5">
        <w:rPr>
          <w:rFonts w:cs="Times"/>
          <w:i/>
          <w:iCs/>
          <w:sz w:val="16"/>
          <w:szCs w:val="18"/>
          <w:lang w:val="en-GB"/>
        </w:rPr>
        <w:t>on the ONOS</w:t>
      </w:r>
      <w:r w:rsidR="00455B7F" w:rsidRPr="00AE34C5">
        <w:rPr>
          <w:rFonts w:cs="Times"/>
          <w:i/>
          <w:iCs/>
          <w:sz w:val="16"/>
          <w:szCs w:val="18"/>
          <w:lang w:val="en-GB"/>
        </w:rPr>
        <w:t xml:space="preserve"> </w:t>
      </w:r>
      <w:r w:rsidRPr="00AE34C5">
        <w:rPr>
          <w:rFonts w:cs="Times"/>
          <w:i/>
          <w:iCs/>
          <w:sz w:val="16"/>
          <w:szCs w:val="18"/>
          <w:lang w:val="en-GB"/>
        </w:rPr>
        <w:t>GUI</w:t>
      </w:r>
    </w:p>
    <w:p w14:paraId="03D38D0B" w14:textId="706A1002" w:rsidR="004D2D10" w:rsidRPr="00AE34C5" w:rsidRDefault="004D2D10" w:rsidP="004D2D10">
      <w:pPr>
        <w:rPr>
          <w:lang w:val="en-GB"/>
        </w:rPr>
      </w:pPr>
      <w:r w:rsidRPr="00AE34C5">
        <w:rPr>
          <w:lang w:val="en-GB"/>
        </w:rPr>
        <w:lastRenderedPageBreak/>
        <w:t>A Wireshark was ran between the ONOS controller and one of the Open vSwitch to re</w:t>
      </w:r>
      <w:r w:rsidR="001663E6" w:rsidRPr="00AE34C5">
        <w:rPr>
          <w:lang w:val="en-GB"/>
        </w:rPr>
        <w:t xml:space="preserve">alize </w:t>
      </w:r>
      <w:r w:rsidRPr="00AE34C5">
        <w:rPr>
          <w:lang w:val="en-GB"/>
        </w:rPr>
        <w:t>the packets transferred between them. Southbound protocol OpenFlow was also captured in this link and figure 4.</w:t>
      </w:r>
      <w:r w:rsidR="00D4398A" w:rsidRPr="00AE34C5">
        <w:rPr>
          <w:lang w:val="en-GB"/>
        </w:rPr>
        <w:t>6</w:t>
      </w:r>
      <w:r w:rsidRPr="00AE34C5">
        <w:rPr>
          <w:lang w:val="en-GB"/>
        </w:rPr>
        <w:t xml:space="preserve"> shows the  Wireshark capture of the same. </w:t>
      </w:r>
      <w:r w:rsidR="00C0328C" w:rsidRPr="00AE34C5">
        <w:rPr>
          <w:lang w:val="en-GB"/>
        </w:rPr>
        <w:t>In the following Wireshark snippet</w:t>
      </w:r>
      <w:r w:rsidR="00D8282A" w:rsidRPr="00AE34C5">
        <w:rPr>
          <w:lang w:val="en-GB"/>
        </w:rPr>
        <w:t>,</w:t>
      </w:r>
      <w:r w:rsidR="00C0328C" w:rsidRPr="00AE34C5">
        <w:rPr>
          <w:lang w:val="en-GB"/>
        </w:rPr>
        <w:t xml:space="preserve"> one can </w:t>
      </w:r>
      <w:r w:rsidR="00D8282A" w:rsidRPr="00AE34C5">
        <w:rPr>
          <w:lang w:val="en-GB"/>
        </w:rPr>
        <w:t>observe the  initial OpenFlow packets exchanged between the Open vSwitch and ONOS Controller for connection establishment.</w:t>
      </w:r>
    </w:p>
    <w:p w14:paraId="65D683A2" w14:textId="3BBBE05D" w:rsidR="004D2D10" w:rsidRPr="00AE34C5" w:rsidRDefault="00A921E1" w:rsidP="004D2D10">
      <w:pPr>
        <w:jc w:val="center"/>
        <w:rPr>
          <w:lang w:val="en-GB"/>
        </w:rPr>
      </w:pPr>
      <w:r w:rsidRPr="00AE34C5">
        <w:rPr>
          <w:lang w:val="en-GB"/>
        </w:rPr>
        <w:t xml:space="preserve"> </w:t>
      </w:r>
      <w:r w:rsidRPr="00AE34C5">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AE34C5" w:rsidRDefault="004D2D10" w:rsidP="00A921E1">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6</w:t>
      </w:r>
      <w:r w:rsidRPr="00AE34C5">
        <w:rPr>
          <w:rFonts w:cs="Times"/>
          <w:i/>
          <w:iCs/>
          <w:sz w:val="16"/>
          <w:szCs w:val="18"/>
          <w:lang w:val="en-GB"/>
        </w:rPr>
        <w:t xml:space="preserve">: </w:t>
      </w:r>
      <w:r w:rsidR="0073191F" w:rsidRPr="00AE34C5">
        <w:rPr>
          <w:rFonts w:cs="Times"/>
          <w:i/>
          <w:iCs/>
          <w:sz w:val="16"/>
          <w:szCs w:val="18"/>
          <w:lang w:val="en-GB"/>
        </w:rPr>
        <w:t>OpenFlow protocol packets captured on the Wireshar</w:t>
      </w:r>
      <w:r w:rsidR="00FE344F" w:rsidRPr="00AE34C5">
        <w:rPr>
          <w:rFonts w:cs="Times"/>
          <w:i/>
          <w:iCs/>
          <w:sz w:val="16"/>
          <w:szCs w:val="18"/>
          <w:lang w:val="en-GB"/>
        </w:rPr>
        <w:t>k</w:t>
      </w:r>
      <w:r w:rsidR="0073191F" w:rsidRPr="00AE34C5">
        <w:rPr>
          <w:rFonts w:cs="Times"/>
          <w:i/>
          <w:iCs/>
          <w:sz w:val="16"/>
          <w:szCs w:val="18"/>
          <w:lang w:val="en-GB"/>
        </w:rPr>
        <w:t xml:space="preserve">  </w:t>
      </w:r>
    </w:p>
    <w:p w14:paraId="66E864DD" w14:textId="77777777" w:rsidR="00D8282A" w:rsidRPr="00AE34C5" w:rsidRDefault="00D8282A" w:rsidP="00A921E1">
      <w:pPr>
        <w:jc w:val="center"/>
        <w:rPr>
          <w:rFonts w:cs="Times"/>
          <w:i/>
          <w:iCs/>
          <w:sz w:val="16"/>
          <w:szCs w:val="18"/>
          <w:lang w:val="en-GB"/>
        </w:rPr>
      </w:pPr>
    </w:p>
    <w:p w14:paraId="4E8197E4" w14:textId="1C48E9F7" w:rsidR="004D2D10" w:rsidRPr="00AE34C5" w:rsidRDefault="00C0328C" w:rsidP="004D2D10">
      <w:pPr>
        <w:rPr>
          <w:lang w:val="en-GB"/>
        </w:rPr>
      </w:pPr>
      <w:r w:rsidRPr="00AE34C5">
        <w:rPr>
          <w:lang w:val="en-GB"/>
        </w:rPr>
        <w:t>F</w:t>
      </w:r>
      <w:r w:rsidR="004D2D10" w:rsidRPr="00AE34C5">
        <w:rPr>
          <w:lang w:val="en-GB"/>
        </w:rPr>
        <w:t>igure 4.</w:t>
      </w:r>
      <w:r w:rsidR="00734918" w:rsidRPr="00AE34C5">
        <w:rPr>
          <w:lang w:val="en-GB"/>
        </w:rPr>
        <w:t>7</w:t>
      </w:r>
      <w:r w:rsidRPr="00AE34C5">
        <w:rPr>
          <w:lang w:val="en-GB"/>
        </w:rPr>
        <w:t xml:space="preserve"> is the Wireshark packet snippet of OpenFlow Hello packet send from Open vSwitch to the ONOS Controller for establishing the connection. In the</w:t>
      </w:r>
      <w:r w:rsidR="00D8282A" w:rsidRPr="00AE34C5">
        <w:rPr>
          <w:lang w:val="en-GB"/>
        </w:rPr>
        <w:t xml:space="preserve"> following</w:t>
      </w:r>
      <w:r w:rsidRPr="00AE34C5">
        <w:rPr>
          <w:lang w:val="en-GB"/>
        </w:rPr>
        <w:t xml:space="preserve"> packet</w:t>
      </w:r>
      <w:r w:rsidR="00D8282A" w:rsidRPr="00AE34C5">
        <w:rPr>
          <w:lang w:val="en-GB"/>
        </w:rPr>
        <w:t>,</w:t>
      </w:r>
      <w:r w:rsidRPr="00AE34C5">
        <w:rPr>
          <w:lang w:val="en-GB"/>
        </w:rPr>
        <w:t xml:space="preserve"> </w:t>
      </w:r>
      <w:r w:rsidR="00D8282A" w:rsidRPr="00AE34C5">
        <w:rPr>
          <w:lang w:val="en-GB"/>
        </w:rPr>
        <w:t>one</w:t>
      </w:r>
      <w:r w:rsidR="004D2D10" w:rsidRPr="00AE34C5">
        <w:rPr>
          <w:lang w:val="en-GB"/>
        </w:rPr>
        <w:t xml:space="preserve"> can </w:t>
      </w:r>
      <w:r w:rsidR="00F65592" w:rsidRPr="00AE34C5">
        <w:rPr>
          <w:lang w:val="en-GB"/>
        </w:rPr>
        <w:t>confirm</w:t>
      </w:r>
      <w:r w:rsidR="004D2D10" w:rsidRPr="00AE34C5">
        <w:rPr>
          <w:lang w:val="en-GB"/>
        </w:rPr>
        <w:t xml:space="preserve"> the OpenFlow protocol version 1.</w:t>
      </w:r>
      <w:r w:rsidR="00CA226A" w:rsidRPr="00AE34C5">
        <w:rPr>
          <w:lang w:val="en-GB"/>
        </w:rPr>
        <w:t>4</w:t>
      </w:r>
      <w:r w:rsidR="004D2D10" w:rsidRPr="00AE34C5">
        <w:rPr>
          <w:lang w:val="en-GB"/>
        </w:rPr>
        <w:t xml:space="preserve"> being used for communication between the ONOS controller and Open vSwitches. </w:t>
      </w:r>
    </w:p>
    <w:p w14:paraId="5CACDF4B" w14:textId="319B353D" w:rsidR="004D2D10" w:rsidRPr="00AE34C5" w:rsidRDefault="001663E6" w:rsidP="004D2D10">
      <w:pPr>
        <w:jc w:val="center"/>
        <w:rPr>
          <w:lang w:val="en-GB"/>
        </w:rPr>
      </w:pPr>
      <w:r w:rsidRPr="00AE34C5">
        <w:rPr>
          <w:lang w:val="en-GB"/>
        </w:rPr>
        <w:t xml:space="preserve"> </w:t>
      </w:r>
      <w:r w:rsidRPr="00AE34C5">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AE34C5" w:rsidRDefault="004D2D10" w:rsidP="004D2D10">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7</w:t>
      </w:r>
      <w:r w:rsidRPr="00AE34C5">
        <w:rPr>
          <w:rFonts w:cs="Times"/>
          <w:i/>
          <w:iCs/>
          <w:sz w:val="16"/>
          <w:szCs w:val="18"/>
          <w:lang w:val="en-GB"/>
        </w:rPr>
        <w:t xml:space="preserve">: </w:t>
      </w:r>
      <w:r w:rsidR="00CA226A" w:rsidRPr="00AE34C5">
        <w:rPr>
          <w:rFonts w:cs="Times"/>
          <w:i/>
          <w:iCs/>
          <w:sz w:val="16"/>
          <w:szCs w:val="18"/>
          <w:lang w:val="en-GB"/>
        </w:rPr>
        <w:t xml:space="preserve">OpenFlow protocol Hello packet captured on the Wireshark  </w:t>
      </w:r>
    </w:p>
    <w:p w14:paraId="48665338" w14:textId="77777777" w:rsidR="00D8282A" w:rsidRPr="00AE34C5" w:rsidRDefault="00D8282A" w:rsidP="004D2D10">
      <w:pPr>
        <w:jc w:val="center"/>
        <w:rPr>
          <w:rFonts w:cs="Times"/>
          <w:i/>
          <w:iCs/>
          <w:sz w:val="16"/>
          <w:szCs w:val="18"/>
          <w:lang w:val="en-GB"/>
        </w:rPr>
      </w:pPr>
    </w:p>
    <w:p w14:paraId="7129C1E2" w14:textId="130E3A7D" w:rsidR="0059133D" w:rsidRPr="00AE34C5" w:rsidRDefault="0059133D" w:rsidP="0059133D">
      <w:pPr>
        <w:pStyle w:val="Heading3"/>
        <w:rPr>
          <w:lang w:val="en-GB"/>
        </w:rPr>
      </w:pPr>
      <w:bookmarkStart w:id="49" w:name="_Toc113752315"/>
      <w:r w:rsidRPr="00AE34C5">
        <w:rPr>
          <w:lang w:val="en-GB"/>
        </w:rPr>
        <w:lastRenderedPageBreak/>
        <w:t>ONOS GUI</w:t>
      </w:r>
      <w:bookmarkEnd w:id="49"/>
    </w:p>
    <w:p w14:paraId="0C6E2EF3" w14:textId="468EB792" w:rsidR="004A55A8" w:rsidRPr="00AE34C5" w:rsidRDefault="00053AE1" w:rsidP="00053AE1">
      <w:pPr>
        <w:rPr>
          <w:lang w:val="en-GB"/>
        </w:rPr>
      </w:pPr>
      <w:r w:rsidRPr="00AE34C5">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AE34C5">
        <w:rPr>
          <w:lang w:val="en-GB"/>
        </w:rPr>
        <w:t>Following two features are required to be installed and activated on the ONOS for accessing the ONOS GUI.</w:t>
      </w:r>
    </w:p>
    <w:p w14:paraId="6C254097" w14:textId="0B3F8433" w:rsidR="00413F44" w:rsidRPr="00AE34C5" w:rsidRDefault="00413F44" w:rsidP="00413F44">
      <w:pPr>
        <w:jc w:val="center"/>
        <w:rPr>
          <w:lang w:val="en-GB"/>
        </w:rPr>
      </w:pPr>
      <w:r w:rsidRPr="00AE34C5">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AE34C5" w:rsidRDefault="00413F44" w:rsidP="00413F44">
      <w:pPr>
        <w:rPr>
          <w:lang w:val="en-GB"/>
        </w:rPr>
      </w:pPr>
      <w:r w:rsidRPr="00AE34C5">
        <w:rPr>
          <w:lang w:val="en-GB"/>
        </w:rPr>
        <w:t xml:space="preserve">ONOS GUI listens on port number 8181. </w:t>
      </w:r>
      <w:r w:rsidR="00BA3759" w:rsidRPr="00AE34C5">
        <w:rPr>
          <w:rFonts w:cs="Times"/>
          <w:lang w:val="en-GB"/>
        </w:rPr>
        <w:t>The base URL is /</w:t>
      </w:r>
      <w:proofErr w:type="spellStart"/>
      <w:r w:rsidR="00BA3759" w:rsidRPr="00AE34C5">
        <w:rPr>
          <w:rFonts w:cs="Times"/>
          <w:lang w:val="en-GB"/>
        </w:rPr>
        <w:t>onos</w:t>
      </w:r>
      <w:proofErr w:type="spellEnd"/>
      <w:r w:rsidR="00BA3759" w:rsidRPr="00AE34C5">
        <w:rPr>
          <w:rFonts w:cs="Times"/>
          <w:lang w:val="en-GB"/>
        </w:rPr>
        <w:t>/</w:t>
      </w:r>
      <w:proofErr w:type="spellStart"/>
      <w:r w:rsidR="00BA3759" w:rsidRPr="00AE34C5">
        <w:rPr>
          <w:rFonts w:cs="Times"/>
          <w:lang w:val="en-GB"/>
        </w:rPr>
        <w:t>ui</w:t>
      </w:r>
      <w:proofErr w:type="spellEnd"/>
      <w:r w:rsidR="00BA3759" w:rsidRPr="00AE34C5">
        <w:rPr>
          <w:rFonts w:cs="Times"/>
          <w:lang w:val="en-GB"/>
        </w:rPr>
        <w:t xml:space="preserve">; for example, to access the GUI on localhost, use: </w:t>
      </w:r>
      <w:hyperlink r:id="rId28" w:history="1">
        <w:r w:rsidR="00BA3759" w:rsidRPr="00AE34C5">
          <w:rPr>
            <w:rStyle w:val="Hyperlink"/>
            <w:rFonts w:cs="Times"/>
            <w:lang w:val="en-GB"/>
          </w:rPr>
          <w:t>http://localhost:8181/onos/ui</w:t>
        </w:r>
      </w:hyperlink>
      <w:r w:rsidR="00BA3759" w:rsidRPr="00AE34C5">
        <w:rPr>
          <w:rFonts w:cs="Times"/>
          <w:lang w:val="en-GB"/>
        </w:rPr>
        <w:t xml:space="preserve"> or </w:t>
      </w:r>
      <w:hyperlink r:id="rId29" w:history="1">
        <w:r w:rsidR="00BA3759" w:rsidRPr="00AE34C5">
          <w:rPr>
            <w:rStyle w:val="Hyperlink"/>
            <w:rFonts w:cs="Times"/>
            <w:lang w:val="en-GB"/>
          </w:rPr>
          <w:t>http://192.168.0.114:8181/onos/ui</w:t>
        </w:r>
      </w:hyperlink>
      <w:r w:rsidR="00BA3759" w:rsidRPr="00AE34C5">
        <w:rPr>
          <w:rFonts w:cs="Times"/>
          <w:lang w:val="en-GB"/>
        </w:rPr>
        <w:t xml:space="preserve">. The default username and password for accessing the ONOS GUI are </w:t>
      </w:r>
      <w:proofErr w:type="spellStart"/>
      <w:r w:rsidR="00BA3759" w:rsidRPr="00AE34C5">
        <w:rPr>
          <w:rFonts w:cs="Times"/>
          <w:b/>
          <w:bCs/>
          <w:i/>
          <w:iCs/>
          <w:lang w:val="en-GB"/>
        </w:rPr>
        <w:t>onos</w:t>
      </w:r>
      <w:proofErr w:type="spellEnd"/>
      <w:r w:rsidR="00BA3759" w:rsidRPr="00AE34C5">
        <w:rPr>
          <w:rFonts w:cs="Times"/>
          <w:lang w:val="en-GB"/>
        </w:rPr>
        <w:t xml:space="preserve"> and </w:t>
      </w:r>
      <w:r w:rsidR="00BA3759" w:rsidRPr="00AE34C5">
        <w:rPr>
          <w:rFonts w:cs="Times"/>
          <w:b/>
          <w:bCs/>
          <w:i/>
          <w:iCs/>
          <w:lang w:val="en-GB"/>
        </w:rPr>
        <w:t>rocks</w:t>
      </w:r>
      <w:r w:rsidR="00BA3759" w:rsidRPr="00AE34C5">
        <w:rPr>
          <w:rFonts w:cs="Times"/>
          <w:lang w:val="en-GB"/>
        </w:rPr>
        <w:t xml:space="preserve"> respectively.</w:t>
      </w:r>
    </w:p>
    <w:p w14:paraId="771BB3A7" w14:textId="61722D29" w:rsidR="0057275C" w:rsidRPr="00AE34C5" w:rsidRDefault="00053AE1" w:rsidP="00C47B9E">
      <w:pPr>
        <w:rPr>
          <w:lang w:val="en-GB"/>
        </w:rPr>
      </w:pPr>
      <w:r w:rsidRPr="00AE34C5">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AE34C5" w:rsidRDefault="00607C58" w:rsidP="00C47B9E">
      <w:pPr>
        <w:rPr>
          <w:lang w:val="en-GB"/>
        </w:rPr>
      </w:pPr>
    </w:p>
    <w:p w14:paraId="6A6C5F19" w14:textId="6C895D52" w:rsidR="00053AE1" w:rsidRPr="00AE34C5" w:rsidRDefault="00053AE1" w:rsidP="00C47B9E">
      <w:pPr>
        <w:rPr>
          <w:lang w:val="en-GB"/>
        </w:rPr>
      </w:pPr>
      <w:r w:rsidRPr="00AE34C5">
        <w:rPr>
          <w:lang w:val="en-GB"/>
        </w:rPr>
        <w:t xml:space="preserve">The ONOS Cluster Node Panel indicates the cluster members (controller instances) in the cluster. The Summary Panel gives a brief summary of properties of the network topology. The Topology Toolbar </w:t>
      </w:r>
      <w:r w:rsidR="00F25F86" w:rsidRPr="00AE34C5">
        <w:rPr>
          <w:lang w:val="en-GB"/>
        </w:rPr>
        <w:t>offer</w:t>
      </w:r>
      <w:r w:rsidRPr="00AE34C5">
        <w:rPr>
          <w:lang w:val="en-GB"/>
        </w:rPr>
        <w:t xml:space="preserve">s push-button / toggle-button actions that interact with the topology view. </w:t>
      </w:r>
      <w:r w:rsidR="00F25F86" w:rsidRPr="00AE34C5">
        <w:rPr>
          <w:lang w:val="en-GB"/>
        </w:rPr>
        <w:t xml:space="preserve">The </w:t>
      </w:r>
      <w:r w:rsidRPr="00AE34C5">
        <w:rPr>
          <w:lang w:val="en-GB"/>
        </w:rPr>
        <w:t xml:space="preserve">Navigation Menu button </w:t>
      </w:r>
      <w:r w:rsidR="00F25F86" w:rsidRPr="00AE34C5">
        <w:rPr>
          <w:lang w:val="en-GB"/>
        </w:rPr>
        <w:t xml:space="preserve">provides access points to the various </w:t>
      </w:r>
      <w:r w:rsidR="00C103A7" w:rsidRPr="00AE34C5">
        <w:rPr>
          <w:lang w:val="en-GB"/>
        </w:rPr>
        <w:t>components of the network, from where one can view and configure various aspects of the network element.</w:t>
      </w:r>
    </w:p>
    <w:p w14:paraId="388C2C4A" w14:textId="77777777" w:rsidR="00FE351E" w:rsidRPr="00AE34C5" w:rsidRDefault="00FE351E" w:rsidP="00C47B9E">
      <w:pPr>
        <w:rPr>
          <w:rFonts w:cs="Times"/>
          <w:szCs w:val="22"/>
          <w:lang w:val="en-GB"/>
        </w:rPr>
      </w:pPr>
    </w:p>
    <w:p w14:paraId="5221B2CF" w14:textId="0CA01058" w:rsidR="00332251" w:rsidRPr="00AE34C5" w:rsidRDefault="00332251" w:rsidP="00332251">
      <w:pPr>
        <w:jc w:val="center"/>
        <w:rPr>
          <w:rFonts w:cs="Times"/>
          <w:szCs w:val="22"/>
          <w:lang w:val="en-GB"/>
        </w:rPr>
      </w:pPr>
      <w:r w:rsidRPr="00AE34C5">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AE34C5"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AE34C5" w14:paraId="1DF028D6" w14:textId="77777777" w:rsidTr="00517168">
        <w:tc>
          <w:tcPr>
            <w:tcW w:w="1809" w:type="dxa"/>
            <w:hideMark/>
          </w:tcPr>
          <w:p w14:paraId="074F93CE" w14:textId="77777777" w:rsidR="00F25F86" w:rsidRPr="00AE34C5" w:rsidRDefault="00F25F86" w:rsidP="00517168">
            <w:pPr>
              <w:spacing w:after="0" w:line="240" w:lineRule="auto"/>
              <w:jc w:val="center"/>
              <w:rPr>
                <w:rFonts w:cs="Times"/>
                <w:b/>
                <w:bCs/>
                <w:lang w:val="en-GB"/>
              </w:rPr>
            </w:pPr>
            <w:r w:rsidRPr="00AE34C5">
              <w:rPr>
                <w:rFonts w:cs="Times"/>
                <w:b/>
                <w:bCs/>
                <w:lang w:val="en-GB"/>
              </w:rPr>
              <w:t>View</w:t>
            </w:r>
          </w:p>
        </w:tc>
        <w:tc>
          <w:tcPr>
            <w:tcW w:w="7479" w:type="dxa"/>
            <w:hideMark/>
          </w:tcPr>
          <w:p w14:paraId="12E608E6" w14:textId="77777777" w:rsidR="00F25F86" w:rsidRPr="00AE34C5" w:rsidRDefault="00F25F86" w:rsidP="00517168">
            <w:pPr>
              <w:jc w:val="center"/>
              <w:rPr>
                <w:rFonts w:cs="Times"/>
                <w:b/>
                <w:bCs/>
                <w:lang w:val="en-GB"/>
              </w:rPr>
            </w:pPr>
            <w:r w:rsidRPr="00AE34C5">
              <w:rPr>
                <w:rFonts w:cs="Times"/>
                <w:b/>
                <w:bCs/>
                <w:lang w:val="en-GB"/>
              </w:rPr>
              <w:t>Description</w:t>
            </w:r>
          </w:p>
        </w:tc>
      </w:tr>
      <w:tr w:rsidR="00F25F86" w:rsidRPr="00AE34C5" w14:paraId="4A1305C3" w14:textId="77777777" w:rsidTr="00517168">
        <w:tc>
          <w:tcPr>
            <w:tcW w:w="1809" w:type="dxa"/>
            <w:hideMark/>
          </w:tcPr>
          <w:p w14:paraId="215B65F2" w14:textId="77777777" w:rsidR="00F25F86" w:rsidRPr="00AE34C5" w:rsidRDefault="00F25F86">
            <w:pPr>
              <w:rPr>
                <w:rFonts w:cs="Times"/>
                <w:b/>
                <w:bCs/>
                <w:lang w:val="en-GB"/>
              </w:rPr>
            </w:pPr>
            <w:r w:rsidRPr="00AE34C5">
              <w:rPr>
                <w:rStyle w:val="Emphasis"/>
                <w:rFonts w:cs="Times"/>
                <w:b/>
                <w:bCs/>
                <w:lang w:val="en-GB"/>
              </w:rPr>
              <w:t>Platform Category</w:t>
            </w:r>
          </w:p>
        </w:tc>
        <w:tc>
          <w:tcPr>
            <w:tcW w:w="7479" w:type="dxa"/>
            <w:hideMark/>
          </w:tcPr>
          <w:p w14:paraId="4A62C456" w14:textId="77777777" w:rsidR="00F25F86" w:rsidRPr="00AE34C5" w:rsidRDefault="00F25F86">
            <w:pPr>
              <w:rPr>
                <w:rFonts w:cs="Times"/>
                <w:b/>
                <w:bCs/>
                <w:lang w:val="en-GB"/>
              </w:rPr>
            </w:pPr>
          </w:p>
        </w:tc>
      </w:tr>
      <w:tr w:rsidR="00F25F86" w:rsidRPr="00AE34C5" w14:paraId="5379D0F9" w14:textId="77777777" w:rsidTr="00517168">
        <w:tc>
          <w:tcPr>
            <w:tcW w:w="1809" w:type="dxa"/>
            <w:hideMark/>
          </w:tcPr>
          <w:p w14:paraId="56D0E09B" w14:textId="77777777" w:rsidR="00F25F86" w:rsidRPr="00AE34C5" w:rsidRDefault="00F25F86">
            <w:pPr>
              <w:rPr>
                <w:rFonts w:cs="Times"/>
                <w:lang w:val="en-GB"/>
              </w:rPr>
            </w:pPr>
            <w:r w:rsidRPr="00AE34C5">
              <w:rPr>
                <w:rFonts w:cs="Times"/>
                <w:lang w:val="en-GB"/>
              </w:rPr>
              <w:t>Applications</w:t>
            </w:r>
          </w:p>
        </w:tc>
        <w:tc>
          <w:tcPr>
            <w:tcW w:w="7479" w:type="dxa"/>
            <w:hideMark/>
          </w:tcPr>
          <w:p w14:paraId="26458130" w14:textId="6CF33FE3" w:rsidR="00F25F86" w:rsidRPr="00AE34C5" w:rsidRDefault="00F25F86">
            <w:pPr>
              <w:rPr>
                <w:rFonts w:cs="Times"/>
                <w:lang w:val="en-GB"/>
              </w:rPr>
            </w:pPr>
            <w:r w:rsidRPr="00AE34C5">
              <w:rPr>
                <w:rFonts w:cs="Times"/>
                <w:lang w:val="en-GB"/>
              </w:rPr>
              <w:t xml:space="preserve">The Application </w:t>
            </w:r>
            <w:r w:rsidR="0051005E" w:rsidRPr="00AE34C5">
              <w:rPr>
                <w:rFonts w:cs="Times"/>
                <w:lang w:val="en-GB"/>
              </w:rPr>
              <w:t>v</w:t>
            </w:r>
            <w:r w:rsidRPr="00AE34C5">
              <w:rPr>
                <w:rFonts w:cs="Times"/>
                <w:lang w:val="en-GB"/>
              </w:rPr>
              <w:t>iew provides a listing of applications installed, as well as interaction with them on the network.</w:t>
            </w:r>
          </w:p>
        </w:tc>
      </w:tr>
      <w:tr w:rsidR="00F25F86" w:rsidRPr="00AE34C5" w14:paraId="79D5CDED" w14:textId="77777777" w:rsidTr="00517168">
        <w:tc>
          <w:tcPr>
            <w:tcW w:w="1809" w:type="dxa"/>
            <w:hideMark/>
          </w:tcPr>
          <w:p w14:paraId="0352C5B0" w14:textId="77777777" w:rsidR="00F25F86" w:rsidRPr="00AE34C5" w:rsidRDefault="00F25F86">
            <w:pPr>
              <w:rPr>
                <w:rFonts w:cs="Times"/>
                <w:lang w:val="en-GB"/>
              </w:rPr>
            </w:pPr>
            <w:r w:rsidRPr="00AE34C5">
              <w:rPr>
                <w:rFonts w:cs="Times"/>
                <w:lang w:val="en-GB"/>
              </w:rPr>
              <w:t>Settings</w:t>
            </w:r>
          </w:p>
        </w:tc>
        <w:tc>
          <w:tcPr>
            <w:tcW w:w="7479" w:type="dxa"/>
            <w:hideMark/>
          </w:tcPr>
          <w:p w14:paraId="1976B3A0" w14:textId="12B4F1F3" w:rsidR="00F25F86" w:rsidRPr="00AE34C5" w:rsidRDefault="00F25F86">
            <w:pPr>
              <w:rPr>
                <w:rFonts w:cs="Times"/>
                <w:lang w:val="en-GB"/>
              </w:rPr>
            </w:pPr>
            <w:r w:rsidRPr="00AE34C5">
              <w:rPr>
                <w:rFonts w:cs="Times"/>
                <w:lang w:val="en-GB"/>
              </w:rPr>
              <w:t xml:space="preserve">The Settings </w:t>
            </w:r>
            <w:r w:rsidR="0051005E" w:rsidRPr="00AE34C5">
              <w:rPr>
                <w:rFonts w:cs="Times"/>
                <w:lang w:val="en-GB"/>
              </w:rPr>
              <w:t>v</w:t>
            </w:r>
            <w:r w:rsidRPr="00AE34C5">
              <w:rPr>
                <w:rFonts w:cs="Times"/>
                <w:lang w:val="en-GB"/>
              </w:rPr>
              <w:t>iew provides information about all configurable settings in the system.</w:t>
            </w:r>
          </w:p>
        </w:tc>
      </w:tr>
      <w:tr w:rsidR="00F25F86" w:rsidRPr="00AE34C5" w14:paraId="5895D372" w14:textId="77777777" w:rsidTr="00517168">
        <w:tc>
          <w:tcPr>
            <w:tcW w:w="1809" w:type="dxa"/>
            <w:hideMark/>
          </w:tcPr>
          <w:p w14:paraId="1A49F4E9" w14:textId="77777777" w:rsidR="00F25F86" w:rsidRPr="00AE34C5" w:rsidRDefault="00F25F86">
            <w:pPr>
              <w:rPr>
                <w:rFonts w:cs="Times"/>
                <w:lang w:val="en-GB"/>
              </w:rPr>
            </w:pPr>
            <w:r w:rsidRPr="00AE34C5">
              <w:rPr>
                <w:rFonts w:cs="Times"/>
                <w:lang w:val="en-GB"/>
              </w:rPr>
              <w:t>Cluster Nodes</w:t>
            </w:r>
          </w:p>
        </w:tc>
        <w:tc>
          <w:tcPr>
            <w:tcW w:w="7479" w:type="dxa"/>
            <w:hideMark/>
          </w:tcPr>
          <w:p w14:paraId="22455335" w14:textId="5C19969A" w:rsidR="00F25F86" w:rsidRPr="00AE34C5" w:rsidRDefault="00F25F86">
            <w:pPr>
              <w:rPr>
                <w:rFonts w:cs="Times"/>
                <w:lang w:val="en-GB"/>
              </w:rPr>
            </w:pPr>
            <w:r w:rsidRPr="00AE34C5">
              <w:rPr>
                <w:rFonts w:cs="Times"/>
                <w:lang w:val="en-GB"/>
              </w:rPr>
              <w:t>The Cluster Node</w:t>
            </w:r>
            <w:r w:rsidR="0051005E" w:rsidRPr="00AE34C5">
              <w:rPr>
                <w:rFonts w:cs="Times"/>
                <w:lang w:val="en-GB"/>
              </w:rPr>
              <w:t>s</w:t>
            </w:r>
            <w:r w:rsidRPr="00AE34C5">
              <w:rPr>
                <w:rFonts w:cs="Times"/>
                <w:lang w:val="en-GB"/>
              </w:rPr>
              <w:t xml:space="preserve"> </w:t>
            </w:r>
            <w:r w:rsidR="0051005E" w:rsidRPr="00AE34C5">
              <w:rPr>
                <w:rFonts w:cs="Times"/>
                <w:lang w:val="en-GB"/>
              </w:rPr>
              <w:t>v</w:t>
            </w:r>
            <w:r w:rsidRPr="00AE34C5">
              <w:rPr>
                <w:rFonts w:cs="Times"/>
                <w:lang w:val="en-GB"/>
              </w:rPr>
              <w:t>iew provides a top level listing of all the cluster nodes, (ONOS instances), in the network.</w:t>
            </w:r>
          </w:p>
        </w:tc>
      </w:tr>
      <w:tr w:rsidR="00F25F86" w:rsidRPr="00AE34C5" w14:paraId="1B199324" w14:textId="77777777" w:rsidTr="00517168">
        <w:tc>
          <w:tcPr>
            <w:tcW w:w="1809" w:type="dxa"/>
            <w:hideMark/>
          </w:tcPr>
          <w:p w14:paraId="06DDA94A" w14:textId="77777777" w:rsidR="00F25F86" w:rsidRPr="00AE34C5" w:rsidRDefault="00F25F86">
            <w:pPr>
              <w:rPr>
                <w:rFonts w:cs="Times"/>
                <w:lang w:val="en-GB"/>
              </w:rPr>
            </w:pPr>
            <w:r w:rsidRPr="00AE34C5">
              <w:rPr>
                <w:rFonts w:cs="Times"/>
                <w:lang w:val="en-GB"/>
              </w:rPr>
              <w:t>Packet Processors</w:t>
            </w:r>
          </w:p>
        </w:tc>
        <w:tc>
          <w:tcPr>
            <w:tcW w:w="7479" w:type="dxa"/>
            <w:hideMark/>
          </w:tcPr>
          <w:p w14:paraId="00B42C71" w14:textId="6C4E97C4" w:rsidR="00F25F86" w:rsidRPr="00AE34C5" w:rsidRDefault="00F25F86">
            <w:pPr>
              <w:rPr>
                <w:rFonts w:cs="Times"/>
                <w:lang w:val="en-GB"/>
              </w:rPr>
            </w:pPr>
            <w:r w:rsidRPr="00AE34C5">
              <w:rPr>
                <w:rFonts w:cs="Times"/>
                <w:lang w:val="en-GB"/>
              </w:rPr>
              <w:t xml:space="preserve">The Packet Processors </w:t>
            </w:r>
            <w:r w:rsidR="0051005E"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shows the currently configured components that participate in the processing of packets sent to the controller.</w:t>
            </w:r>
          </w:p>
        </w:tc>
      </w:tr>
      <w:tr w:rsidR="00F25F86" w:rsidRPr="00AE34C5" w14:paraId="6B35699A" w14:textId="77777777" w:rsidTr="00517168">
        <w:tc>
          <w:tcPr>
            <w:tcW w:w="1809" w:type="dxa"/>
            <w:hideMark/>
          </w:tcPr>
          <w:p w14:paraId="3F2E8660" w14:textId="77777777" w:rsidR="00F25F86" w:rsidRPr="00AE34C5" w:rsidRDefault="00F25F86">
            <w:pPr>
              <w:rPr>
                <w:rFonts w:cs="Times"/>
                <w:lang w:val="en-GB"/>
              </w:rPr>
            </w:pPr>
            <w:r w:rsidRPr="00AE34C5">
              <w:rPr>
                <w:rFonts w:cs="Times"/>
                <w:lang w:val="en-GB"/>
              </w:rPr>
              <w:t>Partitions</w:t>
            </w:r>
          </w:p>
        </w:tc>
        <w:tc>
          <w:tcPr>
            <w:tcW w:w="7479" w:type="dxa"/>
            <w:hideMark/>
          </w:tcPr>
          <w:p w14:paraId="76E5DBFD" w14:textId="76B4542F" w:rsidR="00F25F86" w:rsidRPr="00AE34C5" w:rsidRDefault="00F25F86">
            <w:pPr>
              <w:rPr>
                <w:rFonts w:cs="Times"/>
                <w:lang w:val="en-GB"/>
              </w:rPr>
            </w:pPr>
            <w:r w:rsidRPr="00AE34C5">
              <w:rPr>
                <w:rFonts w:cs="Times"/>
                <w:lang w:val="en-GB"/>
              </w:rPr>
              <w:t xml:space="preserve">The Partitions </w:t>
            </w:r>
            <w:r w:rsidR="0051005E" w:rsidRPr="00AE34C5">
              <w:rPr>
                <w:rFonts w:cs="Times"/>
                <w:lang w:val="en-GB"/>
              </w:rPr>
              <w:t>v</w:t>
            </w:r>
            <w:r w:rsidRPr="00AE34C5">
              <w:rPr>
                <w:rFonts w:cs="Times"/>
                <w:lang w:val="en-GB"/>
              </w:rPr>
              <w:t>iew shows information about how the cluster partitions are configured.</w:t>
            </w:r>
          </w:p>
        </w:tc>
      </w:tr>
      <w:tr w:rsidR="00F25F86" w:rsidRPr="00AE34C5" w14:paraId="390C4724" w14:textId="77777777" w:rsidTr="00517168">
        <w:tc>
          <w:tcPr>
            <w:tcW w:w="1809" w:type="dxa"/>
            <w:hideMark/>
          </w:tcPr>
          <w:p w14:paraId="7B2119F9" w14:textId="77777777" w:rsidR="00F25F86" w:rsidRPr="00AE34C5" w:rsidRDefault="00F25F86">
            <w:pPr>
              <w:rPr>
                <w:rFonts w:cs="Times"/>
                <w:b/>
                <w:bCs/>
                <w:lang w:val="en-GB"/>
              </w:rPr>
            </w:pPr>
            <w:r w:rsidRPr="00AE34C5">
              <w:rPr>
                <w:rStyle w:val="Emphasis"/>
                <w:rFonts w:cs="Times"/>
                <w:b/>
                <w:bCs/>
                <w:lang w:val="en-GB"/>
              </w:rPr>
              <w:t>Network Category</w:t>
            </w:r>
          </w:p>
        </w:tc>
        <w:tc>
          <w:tcPr>
            <w:tcW w:w="7479" w:type="dxa"/>
            <w:hideMark/>
          </w:tcPr>
          <w:p w14:paraId="3FEE6E5A" w14:textId="77777777" w:rsidR="00F25F86" w:rsidRPr="00AE34C5" w:rsidRDefault="00F25F86">
            <w:pPr>
              <w:rPr>
                <w:rFonts w:cs="Times"/>
                <w:b/>
                <w:bCs/>
                <w:lang w:val="en-GB"/>
              </w:rPr>
            </w:pPr>
          </w:p>
        </w:tc>
      </w:tr>
      <w:tr w:rsidR="00F25F86" w:rsidRPr="00AE34C5" w14:paraId="22AA33AE" w14:textId="77777777" w:rsidTr="00517168">
        <w:tc>
          <w:tcPr>
            <w:tcW w:w="1809" w:type="dxa"/>
            <w:hideMark/>
          </w:tcPr>
          <w:p w14:paraId="2711FEC1" w14:textId="77777777" w:rsidR="00F25F86" w:rsidRPr="00AE34C5" w:rsidRDefault="00F25F86">
            <w:pPr>
              <w:rPr>
                <w:rFonts w:cs="Times"/>
                <w:lang w:val="en-GB"/>
              </w:rPr>
            </w:pPr>
            <w:r w:rsidRPr="00AE34C5">
              <w:rPr>
                <w:rFonts w:cs="Times"/>
                <w:lang w:val="en-GB"/>
              </w:rPr>
              <w:t>Topology</w:t>
            </w:r>
          </w:p>
        </w:tc>
        <w:tc>
          <w:tcPr>
            <w:tcW w:w="7479" w:type="dxa"/>
            <w:hideMark/>
          </w:tcPr>
          <w:p w14:paraId="7867014F" w14:textId="6CAF87B5" w:rsidR="00F25F86" w:rsidRPr="00AE34C5" w:rsidRDefault="00F25F86">
            <w:pPr>
              <w:rPr>
                <w:rFonts w:cs="Times"/>
                <w:lang w:val="en-GB"/>
              </w:rPr>
            </w:pPr>
            <w:r w:rsidRPr="00AE34C5">
              <w:rPr>
                <w:rFonts w:cs="Times"/>
                <w:lang w:val="en-GB"/>
              </w:rPr>
              <w:t xml:space="preserve">The Topology </w:t>
            </w:r>
            <w:r w:rsidR="0051005E" w:rsidRPr="00AE34C5">
              <w:rPr>
                <w:rFonts w:cs="Times"/>
                <w:lang w:val="en-GB"/>
              </w:rPr>
              <w:t>v</w:t>
            </w:r>
            <w:r w:rsidRPr="00AE34C5">
              <w:rPr>
                <w:rFonts w:cs="Times"/>
                <w:lang w:val="en-GB"/>
              </w:rPr>
              <w:t>iew provides an interactive visualization of the network topology, including an indication of which devices (switches) are mastered by each ONOS controller instance.</w:t>
            </w:r>
          </w:p>
        </w:tc>
      </w:tr>
      <w:tr w:rsidR="00F25F86" w:rsidRPr="00AE34C5" w14:paraId="78FB29D1" w14:textId="77777777" w:rsidTr="00517168">
        <w:tc>
          <w:tcPr>
            <w:tcW w:w="1809" w:type="dxa"/>
            <w:hideMark/>
          </w:tcPr>
          <w:p w14:paraId="6CADD8EB" w14:textId="77777777" w:rsidR="00F25F86" w:rsidRPr="00AE34C5" w:rsidRDefault="00F25F86">
            <w:pPr>
              <w:rPr>
                <w:rFonts w:cs="Times"/>
                <w:lang w:val="en-GB"/>
              </w:rPr>
            </w:pPr>
            <w:r w:rsidRPr="00AE34C5">
              <w:rPr>
                <w:rFonts w:cs="Times"/>
                <w:lang w:val="en-GB"/>
              </w:rPr>
              <w:t>Devices</w:t>
            </w:r>
          </w:p>
        </w:tc>
        <w:tc>
          <w:tcPr>
            <w:tcW w:w="7479" w:type="dxa"/>
            <w:hideMark/>
          </w:tcPr>
          <w:p w14:paraId="6467B0EC" w14:textId="3B7A4258" w:rsidR="00F25F86" w:rsidRPr="00AE34C5" w:rsidRDefault="00F25F86">
            <w:pPr>
              <w:rPr>
                <w:rFonts w:cs="Times"/>
                <w:lang w:val="en-GB"/>
              </w:rPr>
            </w:pPr>
            <w:r w:rsidRPr="00AE34C5">
              <w:rPr>
                <w:rFonts w:cs="Times"/>
                <w:lang w:val="en-GB"/>
              </w:rPr>
              <w:t xml:space="preserve">The Device </w:t>
            </w:r>
            <w:r w:rsidR="00D51976" w:rsidRPr="00AE34C5">
              <w:rPr>
                <w:rFonts w:cs="Times"/>
                <w:lang w:val="en-GB"/>
              </w:rPr>
              <w:t>v</w:t>
            </w:r>
            <w:r w:rsidRPr="00AE34C5">
              <w:rPr>
                <w:rFonts w:cs="Times"/>
                <w:lang w:val="en-GB"/>
              </w:rPr>
              <w:t>ie</w:t>
            </w:r>
            <w:r w:rsidR="00517168" w:rsidRPr="00AE34C5">
              <w:rPr>
                <w:rFonts w:cs="Times"/>
                <w:lang w:val="en-GB"/>
              </w:rPr>
              <w:t>w</w:t>
            </w:r>
            <w:r w:rsidRPr="00AE34C5">
              <w:rPr>
                <w:rFonts w:cs="Times"/>
                <w:lang w:val="en-GB"/>
              </w:rPr>
              <w:t> provides a top level listing of the devices in the network.</w:t>
            </w:r>
          </w:p>
        </w:tc>
      </w:tr>
      <w:tr w:rsidR="00F25F86" w:rsidRPr="00AE34C5" w14:paraId="4F1A3F8E" w14:textId="77777777" w:rsidTr="00517168">
        <w:tc>
          <w:tcPr>
            <w:tcW w:w="1809" w:type="dxa"/>
            <w:hideMark/>
          </w:tcPr>
          <w:p w14:paraId="56804031" w14:textId="1FFF6E3B" w:rsidR="00F25F86" w:rsidRPr="00AE34C5" w:rsidRDefault="00F25F86">
            <w:pPr>
              <w:jc w:val="right"/>
              <w:rPr>
                <w:rFonts w:cs="Times"/>
                <w:lang w:val="en-GB"/>
              </w:rPr>
            </w:pPr>
            <w:r w:rsidRPr="00AE34C5">
              <w:rPr>
                <w:rFonts w:cs="Times"/>
                <w:lang w:val="en-GB"/>
              </w:rPr>
              <w:t>Flows</w:t>
            </w:r>
          </w:p>
        </w:tc>
        <w:tc>
          <w:tcPr>
            <w:tcW w:w="7479" w:type="dxa"/>
            <w:hideMark/>
          </w:tcPr>
          <w:p w14:paraId="112B8F04" w14:textId="3802C398" w:rsidR="00F25F86" w:rsidRPr="00AE34C5" w:rsidRDefault="00F25F86">
            <w:pPr>
              <w:jc w:val="left"/>
              <w:rPr>
                <w:rFonts w:cs="Times"/>
                <w:lang w:val="en-GB"/>
              </w:rPr>
            </w:pPr>
            <w:r w:rsidRPr="00AE34C5">
              <w:rPr>
                <w:rFonts w:cs="Times"/>
                <w:lang w:val="en-GB"/>
              </w:rPr>
              <w:t xml:space="preserve">The Flow </w:t>
            </w:r>
            <w:r w:rsidR="00D51976" w:rsidRPr="00AE34C5">
              <w:rPr>
                <w:rFonts w:cs="Times"/>
                <w:lang w:val="en-GB"/>
              </w:rPr>
              <w:t>v</w:t>
            </w:r>
            <w:r w:rsidRPr="00AE34C5">
              <w:rPr>
                <w:rFonts w:cs="Times"/>
                <w:lang w:val="en-GB"/>
              </w:rPr>
              <w:t xml:space="preserve">iew provides a top level listing of all flows for a selected device. (Note that this view </w:t>
            </w:r>
            <w:r w:rsidR="00AA183A" w:rsidRPr="00AE34C5">
              <w:rPr>
                <w:rFonts w:cs="Times"/>
                <w:lang w:val="en-GB"/>
              </w:rPr>
              <w:t>would be able to access under the Device view.</w:t>
            </w:r>
            <w:r w:rsidRPr="00AE34C5">
              <w:rPr>
                <w:rFonts w:cs="Times"/>
                <w:lang w:val="en-GB"/>
              </w:rPr>
              <w:t>)</w:t>
            </w:r>
          </w:p>
        </w:tc>
      </w:tr>
      <w:tr w:rsidR="00F25F86" w:rsidRPr="00AE34C5" w14:paraId="2C4EDA3C" w14:textId="77777777" w:rsidTr="00517168">
        <w:tc>
          <w:tcPr>
            <w:tcW w:w="1809" w:type="dxa"/>
            <w:hideMark/>
          </w:tcPr>
          <w:p w14:paraId="3D04FFC8" w14:textId="6BFA0887" w:rsidR="00F25F86" w:rsidRPr="00AE34C5" w:rsidRDefault="00F25F86">
            <w:pPr>
              <w:jc w:val="right"/>
              <w:rPr>
                <w:rFonts w:cs="Times"/>
                <w:lang w:val="en-GB"/>
              </w:rPr>
            </w:pPr>
            <w:r w:rsidRPr="00AE34C5">
              <w:rPr>
                <w:rFonts w:cs="Times"/>
                <w:lang w:val="en-GB"/>
              </w:rPr>
              <w:t>Ports</w:t>
            </w:r>
          </w:p>
        </w:tc>
        <w:tc>
          <w:tcPr>
            <w:tcW w:w="7479" w:type="dxa"/>
            <w:hideMark/>
          </w:tcPr>
          <w:p w14:paraId="03D5634B" w14:textId="3A6946A0" w:rsidR="00F25F86" w:rsidRPr="00AE34C5" w:rsidRDefault="00F25F86">
            <w:pPr>
              <w:jc w:val="left"/>
              <w:rPr>
                <w:rFonts w:cs="Times"/>
                <w:lang w:val="en-GB"/>
              </w:rPr>
            </w:pPr>
            <w:r w:rsidRPr="00AE34C5">
              <w:rPr>
                <w:rFonts w:cs="Times"/>
                <w:lang w:val="en-GB"/>
              </w:rPr>
              <w:t>The Port </w:t>
            </w:r>
            <w:r w:rsidR="00D51976"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 xml:space="preserve">provides a top level listing of all ports for a selected device. (Note that this </w:t>
            </w:r>
            <w:r w:rsidR="00AA183A" w:rsidRPr="00AE34C5">
              <w:rPr>
                <w:rFonts w:cs="Times"/>
                <w:lang w:val="en-GB"/>
              </w:rPr>
              <w:t>view would be able to access under the Device view.)</w:t>
            </w:r>
          </w:p>
        </w:tc>
      </w:tr>
      <w:tr w:rsidR="00F25F86" w:rsidRPr="00AE34C5" w14:paraId="3092E5B7" w14:textId="77777777" w:rsidTr="00517168">
        <w:tc>
          <w:tcPr>
            <w:tcW w:w="1809" w:type="dxa"/>
            <w:hideMark/>
          </w:tcPr>
          <w:p w14:paraId="68170D28" w14:textId="3990B753" w:rsidR="00F25F86" w:rsidRPr="00AE34C5" w:rsidRDefault="00F25F86">
            <w:pPr>
              <w:jc w:val="right"/>
              <w:rPr>
                <w:rFonts w:cs="Times"/>
                <w:lang w:val="en-GB"/>
              </w:rPr>
            </w:pPr>
            <w:r w:rsidRPr="00AE34C5">
              <w:rPr>
                <w:rFonts w:cs="Times"/>
                <w:lang w:val="en-GB"/>
              </w:rPr>
              <w:t>Groups</w:t>
            </w:r>
          </w:p>
        </w:tc>
        <w:tc>
          <w:tcPr>
            <w:tcW w:w="7479" w:type="dxa"/>
            <w:hideMark/>
          </w:tcPr>
          <w:p w14:paraId="57609DCF" w14:textId="3EDB6B29" w:rsidR="00F25F86" w:rsidRPr="00AE34C5" w:rsidRDefault="00F25F86">
            <w:pPr>
              <w:jc w:val="left"/>
              <w:rPr>
                <w:rFonts w:cs="Times"/>
                <w:lang w:val="en-GB"/>
              </w:rPr>
            </w:pPr>
            <w:r w:rsidRPr="00AE34C5">
              <w:rPr>
                <w:rFonts w:cs="Times"/>
                <w:lang w:val="en-GB"/>
              </w:rPr>
              <w:t>The Group </w:t>
            </w:r>
            <w:r w:rsidR="00D51976" w:rsidRPr="00AE34C5">
              <w:rPr>
                <w:rFonts w:cs="Times"/>
                <w:lang w:val="en-GB"/>
              </w:rPr>
              <w:t>v</w:t>
            </w:r>
            <w:r w:rsidRPr="00AE34C5">
              <w:rPr>
                <w:rFonts w:cs="Times"/>
                <w:lang w:val="en-GB"/>
              </w:rPr>
              <w:t xml:space="preserve">iew provides a top level listing of all groups for a selected device. (Note that this </w:t>
            </w:r>
            <w:r w:rsidR="00AA183A" w:rsidRPr="00AE34C5">
              <w:rPr>
                <w:rFonts w:cs="Times"/>
                <w:lang w:val="en-GB"/>
              </w:rPr>
              <w:t>view would be able to access under the Device view.)</w:t>
            </w:r>
          </w:p>
        </w:tc>
      </w:tr>
      <w:tr w:rsidR="00F25F86" w:rsidRPr="00AE34C5" w14:paraId="6053DD82" w14:textId="77777777" w:rsidTr="00517168">
        <w:tc>
          <w:tcPr>
            <w:tcW w:w="1809" w:type="dxa"/>
            <w:hideMark/>
          </w:tcPr>
          <w:p w14:paraId="0E837D51" w14:textId="46AE190D" w:rsidR="00F25F86" w:rsidRPr="00AE34C5" w:rsidRDefault="00F25F86">
            <w:pPr>
              <w:jc w:val="right"/>
              <w:rPr>
                <w:rFonts w:cs="Times"/>
                <w:lang w:val="en-GB"/>
              </w:rPr>
            </w:pPr>
            <w:r w:rsidRPr="00AE34C5">
              <w:rPr>
                <w:rFonts w:cs="Times"/>
                <w:lang w:val="en-GB"/>
              </w:rPr>
              <w:t>Meters</w:t>
            </w:r>
          </w:p>
        </w:tc>
        <w:tc>
          <w:tcPr>
            <w:tcW w:w="7479" w:type="dxa"/>
            <w:hideMark/>
          </w:tcPr>
          <w:p w14:paraId="656B4C1D" w14:textId="6FE6C885" w:rsidR="00F25F86" w:rsidRPr="00AE34C5" w:rsidRDefault="00F25F86">
            <w:pPr>
              <w:jc w:val="left"/>
              <w:rPr>
                <w:rFonts w:cs="Times"/>
                <w:lang w:val="en-GB"/>
              </w:rPr>
            </w:pPr>
            <w:r w:rsidRPr="00AE34C5">
              <w:rPr>
                <w:rFonts w:cs="Times"/>
                <w:lang w:val="en-GB"/>
              </w:rPr>
              <w:t xml:space="preserve">The Meter </w:t>
            </w:r>
            <w:r w:rsidR="00D51976" w:rsidRPr="00AE34C5">
              <w:rPr>
                <w:rFonts w:cs="Times"/>
                <w:lang w:val="en-GB"/>
              </w:rPr>
              <w:t>v</w:t>
            </w:r>
            <w:r w:rsidRPr="00AE34C5">
              <w:rPr>
                <w:rFonts w:cs="Times"/>
                <w:lang w:val="en-GB"/>
              </w:rPr>
              <w:t xml:space="preserve">iew provides a top level listing of all meters for a selected device. (Note that this </w:t>
            </w:r>
            <w:r w:rsidR="00AA183A" w:rsidRPr="00AE34C5">
              <w:rPr>
                <w:rFonts w:cs="Times"/>
                <w:lang w:val="en-GB"/>
              </w:rPr>
              <w:t>view would be able to access under the Device view.)</w:t>
            </w:r>
          </w:p>
        </w:tc>
      </w:tr>
      <w:tr w:rsidR="00F25F86" w:rsidRPr="00AE34C5" w14:paraId="64628C6F" w14:textId="77777777" w:rsidTr="00517168">
        <w:tc>
          <w:tcPr>
            <w:tcW w:w="1809" w:type="dxa"/>
            <w:hideMark/>
          </w:tcPr>
          <w:p w14:paraId="0C65B06D" w14:textId="77777777" w:rsidR="00F25F86" w:rsidRPr="00AE34C5" w:rsidRDefault="00F25F86">
            <w:pPr>
              <w:rPr>
                <w:rFonts w:cs="Times"/>
                <w:lang w:val="en-GB"/>
              </w:rPr>
            </w:pPr>
            <w:r w:rsidRPr="00AE34C5">
              <w:rPr>
                <w:rFonts w:cs="Times"/>
                <w:lang w:val="en-GB"/>
              </w:rPr>
              <w:t>Links</w:t>
            </w:r>
          </w:p>
        </w:tc>
        <w:tc>
          <w:tcPr>
            <w:tcW w:w="7479" w:type="dxa"/>
            <w:hideMark/>
          </w:tcPr>
          <w:p w14:paraId="342E042A" w14:textId="2F16E9B0" w:rsidR="00F25F86" w:rsidRPr="00AE34C5" w:rsidRDefault="00F25F86">
            <w:pPr>
              <w:rPr>
                <w:rFonts w:cs="Times"/>
                <w:lang w:val="en-GB"/>
              </w:rPr>
            </w:pPr>
            <w:r w:rsidRPr="00AE34C5">
              <w:rPr>
                <w:rFonts w:cs="Times"/>
                <w:lang w:val="en-GB"/>
              </w:rPr>
              <w:t xml:space="preserve">The Link </w:t>
            </w:r>
            <w:r w:rsidR="00D51976" w:rsidRPr="00AE34C5">
              <w:rPr>
                <w:rFonts w:cs="Times"/>
                <w:lang w:val="en-GB"/>
              </w:rPr>
              <w:t>v</w:t>
            </w:r>
            <w:r w:rsidRPr="00AE34C5">
              <w:rPr>
                <w:rFonts w:cs="Times"/>
                <w:lang w:val="en-GB"/>
              </w:rPr>
              <w:t>iew provides a top level listing of all the links in the network.</w:t>
            </w:r>
          </w:p>
        </w:tc>
      </w:tr>
      <w:tr w:rsidR="00F25F86" w:rsidRPr="00AE34C5" w14:paraId="01EFCED3" w14:textId="77777777" w:rsidTr="00517168">
        <w:tc>
          <w:tcPr>
            <w:tcW w:w="1809" w:type="dxa"/>
            <w:hideMark/>
          </w:tcPr>
          <w:p w14:paraId="33B25B9C" w14:textId="77777777" w:rsidR="00F25F86" w:rsidRPr="00AE34C5" w:rsidRDefault="00F25F86">
            <w:pPr>
              <w:rPr>
                <w:rFonts w:cs="Times"/>
                <w:lang w:val="en-GB"/>
              </w:rPr>
            </w:pPr>
            <w:r w:rsidRPr="00AE34C5">
              <w:rPr>
                <w:rFonts w:cs="Times"/>
                <w:lang w:val="en-GB"/>
              </w:rPr>
              <w:t>Hosts</w:t>
            </w:r>
          </w:p>
        </w:tc>
        <w:tc>
          <w:tcPr>
            <w:tcW w:w="7479" w:type="dxa"/>
            <w:hideMark/>
          </w:tcPr>
          <w:p w14:paraId="5C714EFB" w14:textId="00841C47" w:rsidR="00F25F86" w:rsidRPr="00AE34C5" w:rsidRDefault="00F25F86">
            <w:pPr>
              <w:rPr>
                <w:rFonts w:cs="Times"/>
                <w:lang w:val="en-GB"/>
              </w:rPr>
            </w:pPr>
            <w:r w:rsidRPr="00AE34C5">
              <w:rPr>
                <w:rFonts w:cs="Times"/>
                <w:lang w:val="en-GB"/>
              </w:rPr>
              <w:t xml:space="preserve">The Host </w:t>
            </w:r>
            <w:r w:rsidR="00D51976" w:rsidRPr="00AE34C5">
              <w:rPr>
                <w:rFonts w:cs="Times"/>
                <w:lang w:val="en-GB"/>
              </w:rPr>
              <w:t>v</w:t>
            </w:r>
            <w:r w:rsidRPr="00AE34C5">
              <w:rPr>
                <w:rFonts w:cs="Times"/>
                <w:lang w:val="en-GB"/>
              </w:rPr>
              <w:t>iew provides a top level listing of all the hosts in the network.</w:t>
            </w:r>
          </w:p>
        </w:tc>
      </w:tr>
      <w:tr w:rsidR="00F25F86" w:rsidRPr="00AE34C5" w14:paraId="4B228896" w14:textId="77777777" w:rsidTr="00517168">
        <w:tc>
          <w:tcPr>
            <w:tcW w:w="1809" w:type="dxa"/>
            <w:hideMark/>
          </w:tcPr>
          <w:p w14:paraId="67DE2DBF" w14:textId="77777777" w:rsidR="00F25F86" w:rsidRPr="00AE34C5" w:rsidRDefault="00F25F86">
            <w:pPr>
              <w:rPr>
                <w:rFonts w:cs="Times"/>
                <w:lang w:val="en-GB"/>
              </w:rPr>
            </w:pPr>
            <w:r w:rsidRPr="00AE34C5">
              <w:rPr>
                <w:rFonts w:cs="Times"/>
                <w:lang w:val="en-GB"/>
              </w:rPr>
              <w:t>Intents</w:t>
            </w:r>
          </w:p>
        </w:tc>
        <w:tc>
          <w:tcPr>
            <w:tcW w:w="7479" w:type="dxa"/>
            <w:hideMark/>
          </w:tcPr>
          <w:p w14:paraId="518DE1F6" w14:textId="3C972E9D" w:rsidR="00F25F86" w:rsidRPr="00AE34C5" w:rsidRDefault="00F25F86">
            <w:pPr>
              <w:rPr>
                <w:rFonts w:cs="Times"/>
                <w:lang w:val="en-GB"/>
              </w:rPr>
            </w:pPr>
            <w:r w:rsidRPr="00AE34C5">
              <w:rPr>
                <w:rFonts w:cs="Times"/>
                <w:lang w:val="en-GB"/>
              </w:rPr>
              <w:t xml:space="preserve">The Intent </w:t>
            </w:r>
            <w:r w:rsidR="00D51976" w:rsidRPr="00AE34C5">
              <w:rPr>
                <w:rFonts w:cs="Times"/>
                <w:lang w:val="en-GB"/>
              </w:rPr>
              <w:t>v</w:t>
            </w:r>
            <w:r w:rsidRPr="00AE34C5">
              <w:rPr>
                <w:rFonts w:cs="Times"/>
                <w:lang w:val="en-GB"/>
              </w:rPr>
              <w:t>iew provides a top level listing of all the intents in the network.</w:t>
            </w:r>
          </w:p>
        </w:tc>
      </w:tr>
    </w:tbl>
    <w:p w14:paraId="2D1CD085" w14:textId="25A5A80B" w:rsidR="00F25F86" w:rsidRPr="00AE34C5" w:rsidRDefault="00F25F86" w:rsidP="00F25F86">
      <w:pPr>
        <w:rPr>
          <w:rFonts w:cs="Times"/>
          <w:szCs w:val="22"/>
          <w:lang w:val="en-GB"/>
        </w:rPr>
      </w:pPr>
    </w:p>
    <w:p w14:paraId="314BA812" w14:textId="77777777" w:rsidR="00A5260C" w:rsidRPr="00AE34C5" w:rsidRDefault="00B067B9" w:rsidP="00F25F86">
      <w:pPr>
        <w:rPr>
          <w:rFonts w:cs="Times"/>
          <w:szCs w:val="22"/>
          <w:lang w:val="en-GB"/>
        </w:rPr>
      </w:pPr>
      <w:r w:rsidRPr="00AE34C5">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AE34C5">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AE34C5" w:rsidRDefault="00924E50" w:rsidP="00F25F86">
      <w:pPr>
        <w:rPr>
          <w:rFonts w:cs="Times"/>
          <w:szCs w:val="22"/>
          <w:lang w:val="en-GB"/>
        </w:rPr>
      </w:pPr>
      <w:r w:rsidRPr="00AE34C5">
        <w:rPr>
          <w:rFonts w:cs="Times"/>
          <w:szCs w:val="22"/>
          <w:lang w:val="en-GB"/>
        </w:rPr>
        <w:t xml:space="preserve">Following is the Application view </w:t>
      </w:r>
      <w:r w:rsidR="00607C58" w:rsidRPr="00AE34C5">
        <w:rPr>
          <w:rFonts w:cs="Times"/>
          <w:szCs w:val="22"/>
          <w:lang w:val="en-GB"/>
        </w:rPr>
        <w:t>of some of the applications used during this Thesis work.</w:t>
      </w:r>
    </w:p>
    <w:p w14:paraId="30A7D04D" w14:textId="5CB90A9C" w:rsidR="00981357" w:rsidRPr="00AE34C5" w:rsidRDefault="00981357" w:rsidP="00332251">
      <w:pPr>
        <w:jc w:val="center"/>
        <w:rPr>
          <w:rFonts w:cs="Times"/>
          <w:szCs w:val="22"/>
          <w:lang w:val="en-GB"/>
        </w:rPr>
      </w:pPr>
      <w:r w:rsidRPr="00AE34C5">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AE34C5" w:rsidRDefault="00FE351E" w:rsidP="00332251">
      <w:pPr>
        <w:jc w:val="center"/>
        <w:rPr>
          <w:rFonts w:cs="Times"/>
          <w:szCs w:val="22"/>
          <w:lang w:val="en-GB"/>
        </w:rPr>
      </w:pPr>
    </w:p>
    <w:p w14:paraId="3620F122" w14:textId="083E3C71" w:rsidR="00FE351E" w:rsidRPr="00AE34C5" w:rsidRDefault="00B34176" w:rsidP="00D353F2">
      <w:pPr>
        <w:rPr>
          <w:rFonts w:cs="Times"/>
          <w:szCs w:val="22"/>
          <w:lang w:val="en-GB"/>
        </w:rPr>
      </w:pPr>
      <w:r w:rsidRPr="00AE34C5">
        <w:rPr>
          <w:rFonts w:cs="Times"/>
          <w:szCs w:val="22"/>
          <w:lang w:val="en-GB"/>
        </w:rPr>
        <w:t xml:space="preserve">The Device view provides the information about the devices connected to the ONOS controller. It provides the detailed information </w:t>
      </w:r>
      <w:r w:rsidR="004A7EC7" w:rsidRPr="00AE34C5">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AE34C5" w:rsidRDefault="00B34176" w:rsidP="00D353F2">
      <w:pPr>
        <w:rPr>
          <w:rFonts w:cs="Times"/>
          <w:szCs w:val="22"/>
          <w:lang w:val="en-GB"/>
        </w:rPr>
      </w:pPr>
      <w:r w:rsidRPr="00AE34C5">
        <w:rPr>
          <w:rFonts w:cs="Times"/>
          <w:szCs w:val="22"/>
          <w:lang w:val="en-GB"/>
        </w:rPr>
        <w:t xml:space="preserve">Upon selecting a specific device, the top right corner buttons on the Device view provides more information such as </w:t>
      </w:r>
      <w:r w:rsidR="004A7EC7" w:rsidRPr="00AE34C5">
        <w:rPr>
          <w:rFonts w:cs="Times"/>
          <w:szCs w:val="22"/>
          <w:lang w:val="en-GB"/>
        </w:rPr>
        <w:t xml:space="preserve">Flows, Ports, Meters and Groups of </w:t>
      </w:r>
      <w:r w:rsidRPr="00AE34C5">
        <w:rPr>
          <w:rFonts w:cs="Times"/>
          <w:szCs w:val="22"/>
          <w:lang w:val="en-GB"/>
        </w:rPr>
        <w:t>the device.</w:t>
      </w:r>
      <w:r w:rsidR="00D40523" w:rsidRPr="00AE34C5">
        <w:rPr>
          <w:rFonts w:cs="Times"/>
          <w:szCs w:val="22"/>
          <w:lang w:val="en-GB"/>
        </w:rPr>
        <w:t xml:space="preserve"> </w:t>
      </w:r>
      <w:r w:rsidR="00657820" w:rsidRPr="00AE34C5">
        <w:rPr>
          <w:rFonts w:cs="Times"/>
          <w:szCs w:val="22"/>
          <w:lang w:val="en-GB"/>
        </w:rPr>
        <w:t>The following figure shows the list of four devices connected to single Master ONOS controller using OpenFlow protocol version 1.4.</w:t>
      </w:r>
    </w:p>
    <w:p w14:paraId="6E20100A" w14:textId="0D332DD1" w:rsidR="00981357" w:rsidRPr="00AE34C5" w:rsidRDefault="00AA1C6D" w:rsidP="00C47B9E">
      <w:pPr>
        <w:rPr>
          <w:rFonts w:cs="Times"/>
          <w:szCs w:val="22"/>
          <w:lang w:val="en-GB"/>
        </w:rPr>
      </w:pPr>
      <w:r w:rsidRPr="00AE34C5">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AE34C5" w:rsidRDefault="00A5260C" w:rsidP="00C47B9E">
      <w:pPr>
        <w:rPr>
          <w:rFonts w:cs="Times"/>
          <w:szCs w:val="22"/>
          <w:lang w:val="en-GB"/>
        </w:rPr>
      </w:pPr>
    </w:p>
    <w:p w14:paraId="0E1161D8" w14:textId="4BE35743" w:rsidR="00A5260C" w:rsidRPr="00AE34C5" w:rsidRDefault="00A5260C" w:rsidP="00C47B9E">
      <w:pPr>
        <w:rPr>
          <w:rFonts w:cs="Times"/>
          <w:szCs w:val="22"/>
          <w:lang w:val="en-GB"/>
        </w:rPr>
      </w:pPr>
    </w:p>
    <w:p w14:paraId="0B98C5AA" w14:textId="3E7B89E3" w:rsidR="00A5260C" w:rsidRPr="00AE34C5" w:rsidRDefault="00A5260C" w:rsidP="00C47B9E">
      <w:pPr>
        <w:rPr>
          <w:rFonts w:cs="Times"/>
          <w:szCs w:val="22"/>
          <w:lang w:val="en-GB"/>
        </w:rPr>
      </w:pPr>
    </w:p>
    <w:p w14:paraId="2465B105" w14:textId="164D8E65" w:rsidR="00A5260C" w:rsidRPr="00AE34C5" w:rsidRDefault="00A5260C" w:rsidP="00C47B9E">
      <w:pPr>
        <w:rPr>
          <w:rFonts w:cs="Times"/>
          <w:szCs w:val="22"/>
          <w:lang w:val="en-GB"/>
        </w:rPr>
      </w:pPr>
      <w:r w:rsidRPr="00AE34C5">
        <w:rPr>
          <w:rFonts w:cs="Times"/>
          <w:szCs w:val="22"/>
          <w:lang w:val="en-GB"/>
        </w:rPr>
        <w:lastRenderedPageBreak/>
        <w:t xml:space="preserve">Upon selecting a specific device from the Device view and </w:t>
      </w:r>
      <w:r w:rsidR="00F80C85" w:rsidRPr="00AE34C5">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AE34C5" w:rsidRDefault="00F80C85" w:rsidP="00C47B9E">
      <w:pPr>
        <w:rPr>
          <w:rFonts w:cs="Times"/>
          <w:szCs w:val="22"/>
          <w:lang w:val="en-GB"/>
        </w:rPr>
      </w:pPr>
      <w:r w:rsidRPr="00AE34C5">
        <w:rPr>
          <w:rFonts w:cs="Times"/>
          <w:szCs w:val="22"/>
          <w:lang w:val="en-GB"/>
        </w:rPr>
        <w:t xml:space="preserve">The following figure </w:t>
      </w:r>
      <w:r w:rsidR="00945394" w:rsidRPr="00AE34C5">
        <w:rPr>
          <w:rFonts w:cs="Times"/>
          <w:szCs w:val="22"/>
          <w:lang w:val="en-GB"/>
        </w:rPr>
        <w:t>provides the information about the ports of one of the device</w:t>
      </w:r>
      <w:r w:rsidR="00AE4DA7" w:rsidRPr="00AE34C5">
        <w:rPr>
          <w:rFonts w:cs="Times"/>
          <w:szCs w:val="22"/>
          <w:lang w:val="en-GB"/>
        </w:rPr>
        <w:t xml:space="preserve"> (Open vSwitch-1)</w:t>
      </w:r>
      <w:r w:rsidR="00945394" w:rsidRPr="00AE34C5">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AE34C5">
        <w:rPr>
          <w:rFonts w:cs="Times"/>
          <w:szCs w:val="22"/>
          <w:lang w:val="en-GB"/>
        </w:rPr>
        <w:t>, therefore this eth0 interface is not displayed in this list of ports</w:t>
      </w:r>
      <w:r w:rsidR="00945394" w:rsidRPr="00AE34C5">
        <w:rPr>
          <w:rFonts w:cs="Times"/>
          <w:szCs w:val="22"/>
          <w:lang w:val="en-GB"/>
        </w:rPr>
        <w:t xml:space="preserve">. </w:t>
      </w:r>
      <w:r w:rsidR="00AE4DA7" w:rsidRPr="00AE34C5">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AE34C5" w:rsidRDefault="00981357" w:rsidP="00C47B9E">
      <w:pPr>
        <w:rPr>
          <w:rFonts w:cs="Times"/>
          <w:szCs w:val="22"/>
          <w:lang w:val="en-GB"/>
        </w:rPr>
      </w:pPr>
      <w:r w:rsidRPr="00AE34C5">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AE34C5" w:rsidRDefault="00AE4DA7" w:rsidP="00C47B9E">
      <w:pPr>
        <w:rPr>
          <w:rFonts w:cs="Times"/>
          <w:szCs w:val="22"/>
          <w:lang w:val="en-GB"/>
        </w:rPr>
      </w:pPr>
    </w:p>
    <w:p w14:paraId="23E1EBE7" w14:textId="49E193A3" w:rsidR="00981357" w:rsidRPr="00AE34C5" w:rsidRDefault="000D32EB" w:rsidP="00C47B9E">
      <w:pPr>
        <w:rPr>
          <w:rFonts w:cs="Times"/>
          <w:szCs w:val="22"/>
          <w:lang w:val="en-GB"/>
        </w:rPr>
      </w:pPr>
      <w:r w:rsidRPr="00AE34C5">
        <w:rPr>
          <w:rFonts w:cs="Times"/>
          <w:szCs w:val="22"/>
          <w:lang w:val="en-GB"/>
        </w:rPr>
        <w:t xml:space="preserve">The Link view displays the </w:t>
      </w:r>
      <w:r w:rsidR="008F5AEF" w:rsidRPr="00AE34C5">
        <w:rPr>
          <w:rFonts w:cs="Times"/>
          <w:szCs w:val="22"/>
          <w:lang w:val="en-GB"/>
        </w:rPr>
        <w:t xml:space="preserve">list of total Links in the network. These links are only between two devices and not between the host and the device. The following figure presents the list of </w:t>
      </w:r>
      <w:r w:rsidR="00F744C0" w:rsidRPr="00AE34C5">
        <w:rPr>
          <w:rFonts w:cs="Times"/>
          <w:szCs w:val="22"/>
          <w:lang w:val="en-GB"/>
        </w:rPr>
        <w:t xml:space="preserve">three </w:t>
      </w:r>
      <w:r w:rsidR="008F5AEF" w:rsidRPr="00AE34C5">
        <w:rPr>
          <w:rFonts w:cs="Times"/>
          <w:szCs w:val="22"/>
          <w:lang w:val="en-GB"/>
        </w:rPr>
        <w:t>links present</w:t>
      </w:r>
      <w:r w:rsidR="00F744C0" w:rsidRPr="00AE34C5">
        <w:rPr>
          <w:rFonts w:cs="Times"/>
          <w:szCs w:val="22"/>
          <w:lang w:val="en-GB"/>
        </w:rPr>
        <w:t xml:space="preserve"> between the four devices</w:t>
      </w:r>
      <w:r w:rsidR="008F5AEF" w:rsidRPr="00AE34C5">
        <w:rPr>
          <w:rFonts w:cs="Times"/>
          <w:szCs w:val="22"/>
          <w:lang w:val="en-GB"/>
        </w:rPr>
        <w:t xml:space="preserve"> in the network.</w:t>
      </w:r>
      <w:r w:rsidR="00F744C0" w:rsidRPr="00AE34C5">
        <w:rPr>
          <w:rFonts w:cs="Times"/>
          <w:szCs w:val="22"/>
          <w:lang w:val="en-GB"/>
        </w:rPr>
        <w:t xml:space="preserve"> The exact port </w:t>
      </w:r>
      <w:r w:rsidRPr="00AE34C5">
        <w:rPr>
          <w:rFonts w:cs="Times"/>
          <w:szCs w:val="22"/>
          <w:lang w:val="en-GB"/>
        </w:rPr>
        <w:t>(Device ID/ Port)</w:t>
      </w:r>
      <w:r w:rsidR="00F744C0" w:rsidRPr="00AE34C5">
        <w:rPr>
          <w:rFonts w:cs="Times"/>
          <w:szCs w:val="22"/>
          <w:lang w:val="en-GB"/>
        </w:rPr>
        <w:t xml:space="preserve"> of the device and type of the link can be observed in the figure.</w:t>
      </w:r>
    </w:p>
    <w:p w14:paraId="1DBD8B6A" w14:textId="4D6E3DD3" w:rsidR="00AA1C6D" w:rsidRPr="00AE34C5" w:rsidRDefault="00AA1C6D" w:rsidP="00C47B9E">
      <w:pPr>
        <w:rPr>
          <w:rFonts w:cs="Times"/>
          <w:szCs w:val="22"/>
          <w:lang w:val="en-GB"/>
        </w:rPr>
      </w:pPr>
      <w:r w:rsidRPr="00AE34C5">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AE34C5" w:rsidRDefault="00E71BE1" w:rsidP="00C47B9E">
      <w:pPr>
        <w:rPr>
          <w:rFonts w:cs="Times"/>
          <w:szCs w:val="22"/>
          <w:lang w:val="en-GB"/>
        </w:rPr>
      </w:pPr>
    </w:p>
    <w:p w14:paraId="61229108" w14:textId="74760339" w:rsidR="00E71BE1" w:rsidRPr="00AE34C5" w:rsidRDefault="00F744C0" w:rsidP="00BE4AB6">
      <w:pPr>
        <w:spacing w:after="0" w:line="240" w:lineRule="auto"/>
        <w:rPr>
          <w:rFonts w:cs="Times"/>
          <w:szCs w:val="22"/>
          <w:lang w:val="en-GB"/>
        </w:rPr>
      </w:pPr>
      <w:r w:rsidRPr="00AE34C5">
        <w:rPr>
          <w:rFonts w:cs="Times"/>
          <w:szCs w:val="22"/>
          <w:lang w:val="en-GB"/>
        </w:rPr>
        <w:t xml:space="preserve">The </w:t>
      </w:r>
      <w:r w:rsidR="00295A09" w:rsidRPr="00AE34C5">
        <w:rPr>
          <w:rFonts w:cs="Times"/>
          <w:szCs w:val="22"/>
          <w:lang w:val="en-GB"/>
        </w:rPr>
        <w:t>Host</w:t>
      </w:r>
      <w:r w:rsidRPr="00AE34C5">
        <w:rPr>
          <w:rFonts w:cs="Times"/>
          <w:szCs w:val="22"/>
          <w:lang w:val="en-GB"/>
        </w:rPr>
        <w:t xml:space="preserve"> view displays the list of total Hosts connected in the network.</w:t>
      </w:r>
      <w:r w:rsidR="00D6186A" w:rsidRPr="00AE34C5">
        <w:rPr>
          <w:rFonts w:cs="Times"/>
          <w:szCs w:val="22"/>
          <w:lang w:val="en-GB"/>
        </w:rPr>
        <w:t xml:space="preserve"> The detailed information of the hosts such as Host ID (MAC address of the host), VLAN ID if host is part of any VLAN, IP address and </w:t>
      </w:r>
      <w:r w:rsidR="00BE4AB6" w:rsidRPr="00AE34C5">
        <w:rPr>
          <w:rFonts w:cs="Times"/>
          <w:szCs w:val="22"/>
          <w:lang w:val="en-GB"/>
        </w:rPr>
        <w:t>on which port of the device the host is connected in the network.</w:t>
      </w:r>
      <w:r w:rsidR="00AC6CDA" w:rsidRPr="00AE34C5">
        <w:rPr>
          <w:rFonts w:cs="Times"/>
          <w:szCs w:val="22"/>
          <w:lang w:val="en-GB"/>
        </w:rPr>
        <w:t xml:space="preserve"> The following figure displays the list of three hosts connected in the network with their respective IP addresses.</w:t>
      </w:r>
    </w:p>
    <w:p w14:paraId="246F0AF5" w14:textId="047147E2" w:rsidR="00600380" w:rsidRPr="00AE34C5" w:rsidRDefault="00391FB4" w:rsidP="00C47B9E">
      <w:pPr>
        <w:rPr>
          <w:rFonts w:cs="Times"/>
          <w:szCs w:val="22"/>
          <w:lang w:val="en-GB"/>
        </w:rPr>
      </w:pPr>
      <w:r w:rsidRPr="00AE34C5">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AE34C5" w:rsidRDefault="00AC6CDA" w:rsidP="00C47B9E">
      <w:pPr>
        <w:rPr>
          <w:rFonts w:cs="Times"/>
          <w:szCs w:val="22"/>
          <w:lang w:val="en-GB"/>
        </w:rPr>
      </w:pPr>
    </w:p>
    <w:p w14:paraId="64EA27D0" w14:textId="77777777" w:rsidR="00565A71" w:rsidRPr="00AE34C5" w:rsidRDefault="00565A71" w:rsidP="00C47B9E">
      <w:pPr>
        <w:rPr>
          <w:rFonts w:cs="Times"/>
          <w:szCs w:val="22"/>
          <w:lang w:val="en-GB"/>
        </w:rPr>
      </w:pPr>
    </w:p>
    <w:p w14:paraId="5B3EB558" w14:textId="16E40BC7" w:rsidR="00AC6CDA" w:rsidRPr="00AE34C5" w:rsidRDefault="00565A71" w:rsidP="00C47B9E">
      <w:pPr>
        <w:rPr>
          <w:rFonts w:cs="Times"/>
          <w:szCs w:val="22"/>
          <w:lang w:val="en-GB"/>
        </w:rPr>
      </w:pPr>
      <w:r w:rsidRPr="00AE34C5">
        <w:rPr>
          <w:rFonts w:cs="Times"/>
          <w:szCs w:val="22"/>
          <w:lang w:val="en-GB"/>
        </w:rPr>
        <w:lastRenderedPageBreak/>
        <w:t xml:space="preserve">The following figure displays the Quick help and keyboard shortcuts used on the ONOS GUI. </w:t>
      </w:r>
    </w:p>
    <w:p w14:paraId="5711946E" w14:textId="34134AEA" w:rsidR="00607C58" w:rsidRPr="00AE34C5" w:rsidRDefault="00607C58" w:rsidP="00C47B9E">
      <w:pPr>
        <w:rPr>
          <w:rFonts w:cs="Times"/>
          <w:szCs w:val="22"/>
          <w:lang w:val="en-GB"/>
        </w:rPr>
      </w:pPr>
      <w:r w:rsidRPr="00AE34C5">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AE34C5" w:rsidRDefault="007C3609" w:rsidP="00C47B9E">
      <w:pPr>
        <w:rPr>
          <w:rFonts w:cs="Times"/>
          <w:szCs w:val="22"/>
          <w:lang w:val="en-GB"/>
        </w:rPr>
      </w:pPr>
    </w:p>
    <w:p w14:paraId="2A67445D" w14:textId="08415272" w:rsidR="00455B7F" w:rsidRPr="00AE34C5" w:rsidRDefault="00455B7F" w:rsidP="0059133D">
      <w:pPr>
        <w:pStyle w:val="Heading3"/>
        <w:rPr>
          <w:lang w:val="en-GB"/>
        </w:rPr>
      </w:pPr>
      <w:bookmarkStart w:id="50" w:name="_Toc113752316"/>
      <w:r w:rsidRPr="00AE34C5">
        <w:rPr>
          <w:lang w:val="en-GB"/>
        </w:rPr>
        <w:t>Flows</w:t>
      </w:r>
      <w:bookmarkEnd w:id="50"/>
    </w:p>
    <w:p w14:paraId="5D5F4826" w14:textId="3BDE852B" w:rsidR="00F631E8" w:rsidRPr="00AE34C5" w:rsidRDefault="00E06C50" w:rsidP="00F631E8">
      <w:pPr>
        <w:rPr>
          <w:lang w:val="en-GB"/>
        </w:rPr>
      </w:pPr>
      <w:r w:rsidRPr="00AE34C5">
        <w:rPr>
          <w:lang w:val="en-GB"/>
        </w:rPr>
        <w:t xml:space="preserve">The OpenFlow </w:t>
      </w:r>
      <w:r w:rsidR="00C423D4" w:rsidRPr="00AE34C5">
        <w:rPr>
          <w:lang w:val="en-GB"/>
        </w:rPr>
        <w:t>operating instructions</w:t>
      </w:r>
      <w:r w:rsidRPr="00AE34C5">
        <w:rPr>
          <w:lang w:val="en-GB"/>
        </w:rPr>
        <w:t xml:space="preserve"> transmitted from </w:t>
      </w:r>
      <w:r w:rsidR="00C423D4" w:rsidRPr="00AE34C5">
        <w:rPr>
          <w:lang w:val="en-GB"/>
        </w:rPr>
        <w:t>the SDN</w:t>
      </w:r>
      <w:r w:rsidRPr="00AE34C5">
        <w:rPr>
          <w:lang w:val="en-GB"/>
        </w:rPr>
        <w:t xml:space="preserve"> Controller to </w:t>
      </w:r>
      <w:r w:rsidR="00987167" w:rsidRPr="00AE34C5">
        <w:rPr>
          <w:lang w:val="en-GB"/>
        </w:rPr>
        <w:t>the</w:t>
      </w:r>
      <w:r w:rsidRPr="00AE34C5">
        <w:rPr>
          <w:lang w:val="en-GB"/>
        </w:rPr>
        <w:t xml:space="preserve"> Open </w:t>
      </w:r>
      <w:r w:rsidR="00C423D4" w:rsidRPr="00AE34C5">
        <w:rPr>
          <w:lang w:val="en-GB"/>
        </w:rPr>
        <w:t>vS</w:t>
      </w:r>
      <w:r w:rsidRPr="00AE34C5">
        <w:rPr>
          <w:lang w:val="en-GB"/>
        </w:rPr>
        <w:t xml:space="preserve">witch are structured as </w:t>
      </w:r>
      <w:r w:rsidR="00E75CD2" w:rsidRPr="00AE34C5">
        <w:rPr>
          <w:b/>
          <w:bCs/>
          <w:i/>
          <w:iCs/>
          <w:lang w:val="en-GB"/>
        </w:rPr>
        <w:t>F</w:t>
      </w:r>
      <w:r w:rsidRPr="00AE34C5">
        <w:rPr>
          <w:b/>
          <w:bCs/>
          <w:i/>
          <w:iCs/>
          <w:lang w:val="en-GB"/>
        </w:rPr>
        <w:t>lows</w:t>
      </w:r>
      <w:r w:rsidRPr="00AE34C5">
        <w:rPr>
          <w:lang w:val="en-GB"/>
        </w:rPr>
        <w:t xml:space="preserve">. Each individual flow </w:t>
      </w:r>
      <w:r w:rsidR="00C423D4" w:rsidRPr="00AE34C5">
        <w:rPr>
          <w:lang w:val="en-GB"/>
        </w:rPr>
        <w:t>consists of</w:t>
      </w:r>
      <w:r w:rsidR="003A7720" w:rsidRPr="00AE34C5">
        <w:rPr>
          <w:lang w:val="en-GB"/>
        </w:rPr>
        <w:t xml:space="preserve"> flow priority, packet processing instructions,</w:t>
      </w:r>
      <w:r w:rsidRPr="00AE34C5">
        <w:rPr>
          <w:lang w:val="en-GB"/>
        </w:rPr>
        <w:t xml:space="preserve"> packet match fields, counters, </w:t>
      </w:r>
      <w:r w:rsidR="00C423D4" w:rsidRPr="00AE34C5">
        <w:rPr>
          <w:lang w:val="en-GB"/>
        </w:rPr>
        <w:t>and</w:t>
      </w:r>
      <w:r w:rsidRPr="00AE34C5">
        <w:rPr>
          <w:lang w:val="en-GB"/>
        </w:rPr>
        <w:t xml:space="preserve"> flow timeouts.</w:t>
      </w:r>
      <w:r w:rsidR="00C423D4" w:rsidRPr="00AE34C5">
        <w:rPr>
          <w:lang w:val="en-GB"/>
        </w:rPr>
        <w:t xml:space="preserve"> The Flow</w:t>
      </w:r>
      <w:r w:rsidRPr="00AE34C5">
        <w:rPr>
          <w:lang w:val="en-GB"/>
        </w:rPr>
        <w:t xml:space="preserve"> </w:t>
      </w:r>
      <w:r w:rsidR="00C423D4" w:rsidRPr="00AE34C5">
        <w:rPr>
          <w:lang w:val="en-GB"/>
        </w:rPr>
        <w:t>Tables are used to organize the flows</w:t>
      </w:r>
      <w:r w:rsidRPr="00AE34C5">
        <w:rPr>
          <w:lang w:val="en-GB"/>
        </w:rPr>
        <w:t>. An incoming packet</w:t>
      </w:r>
      <w:r w:rsidR="00C423D4" w:rsidRPr="00AE34C5">
        <w:rPr>
          <w:lang w:val="en-GB"/>
        </w:rPr>
        <w:t xml:space="preserve"> on the switchport </w:t>
      </w:r>
      <w:r w:rsidRPr="00AE34C5">
        <w:rPr>
          <w:lang w:val="en-GB"/>
        </w:rPr>
        <w:t>may be processed by</w:t>
      </w:r>
      <w:r w:rsidR="00C423D4" w:rsidRPr="00AE34C5">
        <w:rPr>
          <w:lang w:val="en-GB"/>
        </w:rPr>
        <w:t xml:space="preserve"> multiple</w:t>
      </w:r>
      <w:r w:rsidRPr="00AE34C5">
        <w:rPr>
          <w:lang w:val="en-GB"/>
        </w:rPr>
        <w:t xml:space="preserve"> flow</w:t>
      </w:r>
      <w:r w:rsidR="00C423D4" w:rsidRPr="00AE34C5">
        <w:rPr>
          <w:lang w:val="en-GB"/>
        </w:rPr>
        <w:t xml:space="preserve"> table</w:t>
      </w:r>
      <w:r w:rsidRPr="00AE34C5">
        <w:rPr>
          <w:lang w:val="en-GB"/>
        </w:rPr>
        <w:t xml:space="preserve">s before exiting </w:t>
      </w:r>
      <w:r w:rsidR="00C423D4" w:rsidRPr="00AE34C5">
        <w:rPr>
          <w:lang w:val="en-GB"/>
        </w:rPr>
        <w:t>from</w:t>
      </w:r>
      <w:r w:rsidRPr="00AE34C5">
        <w:rPr>
          <w:lang w:val="en-GB"/>
        </w:rPr>
        <w:t xml:space="preserve"> egress </w:t>
      </w:r>
      <w:r w:rsidR="00C423D4" w:rsidRPr="00AE34C5">
        <w:rPr>
          <w:lang w:val="en-GB"/>
        </w:rPr>
        <w:t>switch</w:t>
      </w:r>
      <w:r w:rsidRPr="00AE34C5">
        <w:rPr>
          <w:lang w:val="en-GB"/>
        </w:rPr>
        <w:t>port.</w:t>
      </w:r>
    </w:p>
    <w:p w14:paraId="711F5155" w14:textId="675BD168" w:rsidR="001230EE" w:rsidRPr="00AE34C5" w:rsidRDefault="00F71EA0" w:rsidP="00A45FC0">
      <w:pPr>
        <w:rPr>
          <w:lang w:val="en-GB"/>
        </w:rPr>
      </w:pPr>
      <w:r w:rsidRPr="00AE34C5">
        <w:rPr>
          <w:lang w:val="en-GB"/>
        </w:rPr>
        <w:t>Upon the occurrence of some events, the SDN controller reactively or proactively updates the flow table.</w:t>
      </w:r>
      <w:r w:rsidR="0095181A" w:rsidRPr="00AE34C5">
        <w:rPr>
          <w:lang w:val="en-GB"/>
        </w:rPr>
        <w:t xml:space="preserve"> In a reactive approach, the controller does not populate the flow table with any rules at the beginning of the network operation. </w:t>
      </w:r>
      <w:r w:rsidRPr="00AE34C5">
        <w:rPr>
          <w:lang w:val="en-GB"/>
        </w:rPr>
        <w:t xml:space="preserve">Whenever packets reach switches during network operation, the controller will </w:t>
      </w:r>
      <w:r w:rsidR="0095181A" w:rsidRPr="00AE34C5">
        <w:rPr>
          <w:lang w:val="en-GB"/>
        </w:rPr>
        <w:t>install</w:t>
      </w:r>
      <w:r w:rsidRPr="00AE34C5">
        <w:rPr>
          <w:lang w:val="en-GB"/>
        </w:rPr>
        <w:t xml:space="preserve"> rules into the flow table. When network operation starts, the controller will install flow entries in the flow table in advance as part of the proactive strategy.</w:t>
      </w:r>
      <w:r w:rsidR="0095181A" w:rsidRPr="00AE34C5">
        <w:rPr>
          <w:lang w:val="en-GB"/>
        </w:rPr>
        <w:t xml:space="preserve"> The proactive approach was introduced to minimize the communication overhead involved between controllers and network devices.</w:t>
      </w:r>
      <w:r w:rsidRPr="00AE34C5">
        <w:rPr>
          <w:lang w:val="en-GB"/>
        </w:rPr>
        <w:t xml:space="preserve"> In order to maximize network performance, especially in </w:t>
      </w:r>
      <w:r w:rsidR="00B519F2" w:rsidRPr="00AE34C5">
        <w:rPr>
          <w:lang w:val="en-GB"/>
        </w:rPr>
        <w:t>large</w:t>
      </w:r>
      <w:r w:rsidRPr="00AE34C5">
        <w:rPr>
          <w:lang w:val="en-GB"/>
        </w:rPr>
        <w:t xml:space="preserve"> networks like data </w:t>
      </w:r>
      <w:r w:rsidR="00B03589" w:rsidRPr="00AE34C5">
        <w:rPr>
          <w:lang w:val="en-GB"/>
        </w:rPr>
        <w:t>centres</w:t>
      </w:r>
      <w:r w:rsidRPr="00AE34C5">
        <w:rPr>
          <w:lang w:val="en-GB"/>
        </w:rPr>
        <w:t xml:space="preserve">, choosing the </w:t>
      </w:r>
      <w:r w:rsidR="000F0E88" w:rsidRPr="00AE34C5">
        <w:rPr>
          <w:lang w:val="en-GB"/>
        </w:rPr>
        <w:t>correct</w:t>
      </w:r>
      <w:r w:rsidRPr="00AE34C5">
        <w:rPr>
          <w:lang w:val="en-GB"/>
        </w:rPr>
        <w:t xml:space="preserve"> </w:t>
      </w:r>
      <w:r w:rsidR="00B519F2" w:rsidRPr="00AE34C5">
        <w:rPr>
          <w:lang w:val="en-GB"/>
        </w:rPr>
        <w:t>flow rules</w:t>
      </w:r>
      <w:r w:rsidRPr="00AE34C5">
        <w:rPr>
          <w:lang w:val="en-GB"/>
        </w:rPr>
        <w:t xml:space="preserve"> </w:t>
      </w:r>
      <w:r w:rsidR="00B519F2" w:rsidRPr="00AE34C5">
        <w:rPr>
          <w:lang w:val="en-GB"/>
        </w:rPr>
        <w:t>is</w:t>
      </w:r>
      <w:r w:rsidRPr="00AE34C5">
        <w:rPr>
          <w:lang w:val="en-GB"/>
        </w:rPr>
        <w:t xml:space="preserve"> essential. The flow of an arriving packet is compared to flow entries</w:t>
      </w:r>
      <w:r w:rsidR="000F0E88" w:rsidRPr="00AE34C5">
        <w:rPr>
          <w:lang w:val="en-GB"/>
        </w:rPr>
        <w:t xml:space="preserve"> (packet match fields)</w:t>
      </w:r>
      <w:r w:rsidRPr="00AE34C5">
        <w:rPr>
          <w:lang w:val="en-GB"/>
        </w:rPr>
        <w:t xml:space="preserve"> in the flow table as it arrives at a switch</w:t>
      </w:r>
      <w:r w:rsidR="000F0E88" w:rsidRPr="00AE34C5">
        <w:rPr>
          <w:lang w:val="en-GB"/>
        </w:rPr>
        <w:t>port</w:t>
      </w:r>
      <w:r w:rsidRPr="00AE34C5">
        <w:rPr>
          <w:lang w:val="en-GB"/>
        </w:rPr>
        <w:t xml:space="preserve"> during </w:t>
      </w:r>
      <w:r w:rsidR="00B519F2" w:rsidRPr="00AE34C5">
        <w:rPr>
          <w:lang w:val="en-GB"/>
        </w:rPr>
        <w:t>traffic flow</w:t>
      </w:r>
      <w:r w:rsidRPr="00AE34C5">
        <w:rPr>
          <w:lang w:val="en-GB"/>
        </w:rPr>
        <w:t xml:space="preserve">. </w:t>
      </w:r>
      <w:r w:rsidR="00B519F2" w:rsidRPr="00AE34C5">
        <w:rPr>
          <w:lang w:val="en-GB"/>
        </w:rPr>
        <w:t>If matching is missing in the flow table, t</w:t>
      </w:r>
      <w:r w:rsidRPr="00AE34C5">
        <w:rPr>
          <w:lang w:val="en-GB"/>
        </w:rPr>
        <w:t xml:space="preserve">he switch will </w:t>
      </w:r>
      <w:r w:rsidR="00B519F2" w:rsidRPr="00AE34C5">
        <w:rPr>
          <w:lang w:val="en-GB"/>
        </w:rPr>
        <w:t>communicate</w:t>
      </w:r>
      <w:r w:rsidRPr="00AE34C5">
        <w:rPr>
          <w:lang w:val="en-GB"/>
        </w:rPr>
        <w:t xml:space="preserve"> with the controller to update the flow table with entries that will let the packet get to its destination. </w:t>
      </w:r>
      <w:r w:rsidR="001230EE" w:rsidRPr="00AE34C5">
        <w:rPr>
          <w:lang w:val="en-GB"/>
        </w:rPr>
        <w:t xml:space="preserve">Thus, a delay is created before the packet can be transmitted to the next hop as it involves the communication overhead between the </w:t>
      </w:r>
      <w:r w:rsidR="00215909" w:rsidRPr="00AE34C5">
        <w:rPr>
          <w:lang w:val="en-GB"/>
        </w:rPr>
        <w:t>SDN Controller and Open vSwitch</w:t>
      </w:r>
      <w:r w:rsidR="001230EE" w:rsidRPr="00AE34C5">
        <w:rPr>
          <w:lang w:val="en-GB"/>
        </w:rPr>
        <w:t>.</w:t>
      </w:r>
    </w:p>
    <w:p w14:paraId="2F593F23" w14:textId="573EB20E" w:rsidR="00B45530" w:rsidRPr="00AE34C5" w:rsidRDefault="00B45530" w:rsidP="00A45FC0">
      <w:pPr>
        <w:rPr>
          <w:lang w:val="en-GB"/>
        </w:rPr>
      </w:pPr>
      <w:r w:rsidRPr="00AE34C5">
        <w:rPr>
          <w:lang w:val="en-GB"/>
        </w:rPr>
        <w:t xml:space="preserve">The OpenFlow pipeline contains multiple flow tables and each flow table contains multiple flow entries. </w:t>
      </w:r>
      <w:r w:rsidR="00B41E33" w:rsidRPr="00AE34C5">
        <w:rPr>
          <w:lang w:val="en-GB"/>
        </w:rPr>
        <w:t xml:space="preserve">The flow tables are numbered starting from 0 and </w:t>
      </w:r>
      <w:r w:rsidRPr="00AE34C5">
        <w:rPr>
          <w:lang w:val="en-GB"/>
        </w:rPr>
        <w:t xml:space="preserve">a flow table can have a maximum of 65535 flow entries in Open vSwitch. </w:t>
      </w:r>
      <w:r w:rsidR="00060BEE" w:rsidRPr="00AE34C5">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AE34C5">
        <w:rPr>
          <w:lang w:val="en-GB"/>
        </w:rPr>
        <w:t>A flow table entry is decided by the match fields and priority value.</w:t>
      </w:r>
      <w:r w:rsidR="00FB5C9D" w:rsidRPr="00AE34C5">
        <w:rPr>
          <w:lang w:val="en-GB"/>
        </w:rPr>
        <w:t xml:space="preserve"> The packet match fields are extracted from the </w:t>
      </w:r>
      <w:r w:rsidR="00D1618D" w:rsidRPr="00AE34C5">
        <w:rPr>
          <w:lang w:val="en-GB"/>
        </w:rPr>
        <w:t>packet type are mostly packet headers like Source and Destination IP and MAC address.</w:t>
      </w:r>
      <w:r w:rsidR="00C424A6" w:rsidRPr="00AE34C5">
        <w:rPr>
          <w:lang w:val="en-GB"/>
        </w:rPr>
        <w:t xml:space="preserve"> Also Ingress ports and the metadata fields can be used for packet match fields. </w:t>
      </w:r>
      <w:r w:rsidR="009937B5" w:rsidRPr="00AE34C5">
        <w:rPr>
          <w:lang w:val="en-GB"/>
        </w:rPr>
        <w:t>The metadata field can be used to transfer the information to the other flow tables within the Open vSwitch.</w:t>
      </w:r>
    </w:p>
    <w:p w14:paraId="518DBEFC" w14:textId="77777777" w:rsidR="007E754A" w:rsidRPr="00AE34C5" w:rsidRDefault="007E754A" w:rsidP="00A45FC0">
      <w:pPr>
        <w:rPr>
          <w:lang w:val="en-GB"/>
        </w:rPr>
      </w:pPr>
    </w:p>
    <w:p w14:paraId="7018E538" w14:textId="2B846E56" w:rsidR="00FB48C9" w:rsidRPr="00AE34C5" w:rsidRDefault="00FB48C9" w:rsidP="00A45FC0">
      <w:pPr>
        <w:rPr>
          <w:lang w:val="en-GB"/>
        </w:rPr>
      </w:pPr>
      <w:r w:rsidRPr="00AE34C5">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AE34C5" w:rsidRDefault="00C424A6" w:rsidP="00A45FC0">
      <w:pPr>
        <w:rPr>
          <w:lang w:val="en-GB"/>
        </w:rPr>
      </w:pPr>
    </w:p>
    <w:p w14:paraId="174065A3" w14:textId="312713D2" w:rsidR="005F737D" w:rsidRPr="00AE34C5" w:rsidRDefault="008A50D6" w:rsidP="00A45FC0">
      <w:pPr>
        <w:rPr>
          <w:lang w:val="en-GB"/>
        </w:rPr>
      </w:pPr>
      <w:r w:rsidRPr="00AE34C5">
        <w:rPr>
          <w:lang w:val="en-GB"/>
        </w:rPr>
        <w:t xml:space="preserve">When the packet arrives at the ingress port of the Open vSwitch, it is checked </w:t>
      </w:r>
      <w:r w:rsidR="001B1C1E" w:rsidRPr="00AE34C5">
        <w:rPr>
          <w:lang w:val="en-GB"/>
        </w:rPr>
        <w:t>for flow table match fields</w:t>
      </w:r>
      <w:r w:rsidR="00E54759" w:rsidRPr="00AE34C5">
        <w:rPr>
          <w:lang w:val="en-GB"/>
        </w:rPr>
        <w:t>.</w:t>
      </w:r>
      <w:r w:rsidR="005F737D" w:rsidRPr="00AE34C5">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AE34C5">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AE34C5">
        <w:rPr>
          <w:lang w:val="en-GB"/>
        </w:rPr>
        <w:t>with its associated action set.</w:t>
      </w:r>
      <w:r w:rsidR="00520ED3" w:rsidRPr="00AE34C5">
        <w:rPr>
          <w:lang w:val="en-GB"/>
        </w:rPr>
        <w:t xml:space="preserve"> </w:t>
      </w:r>
    </w:p>
    <w:p w14:paraId="22367CF5" w14:textId="6E85B980" w:rsidR="005F737D" w:rsidRPr="00AE34C5" w:rsidRDefault="00924335" w:rsidP="00A45FC0">
      <w:pPr>
        <w:rPr>
          <w:lang w:val="en-GB"/>
        </w:rPr>
      </w:pPr>
      <w:r w:rsidRPr="00AE34C5">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AE34C5" w:rsidRDefault="00E54759" w:rsidP="00A45FC0">
      <w:pPr>
        <w:rPr>
          <w:lang w:val="en-GB"/>
        </w:rPr>
      </w:pPr>
      <w:r w:rsidRPr="00AE34C5">
        <w:rPr>
          <w:lang w:val="en-GB"/>
        </w:rPr>
        <w:t>If Open vSwitch contains just a single flow table, a flow table match field value is set to ANY so that it matches</w:t>
      </w:r>
      <w:r w:rsidR="0047433C" w:rsidRPr="00AE34C5">
        <w:rPr>
          <w:lang w:val="en-GB"/>
        </w:rPr>
        <w:t xml:space="preserve"> all possible</w:t>
      </w:r>
      <w:r w:rsidR="00497183" w:rsidRPr="00AE34C5">
        <w:rPr>
          <w:lang w:val="en-GB"/>
        </w:rPr>
        <w:t xml:space="preserve"> values in the</w:t>
      </w:r>
      <w:r w:rsidR="0047433C" w:rsidRPr="00AE34C5">
        <w:rPr>
          <w:lang w:val="en-GB"/>
        </w:rPr>
        <w:t xml:space="preserve"> packet header.</w:t>
      </w:r>
      <w:r w:rsidR="00840BE6" w:rsidRPr="00AE34C5">
        <w:rPr>
          <w:lang w:val="en-GB"/>
        </w:rPr>
        <w:t xml:space="preserve"> If a packet does not satisfy any match fields, flow entry in the </w:t>
      </w:r>
      <w:r w:rsidR="006B19BE" w:rsidRPr="00AE34C5">
        <w:rPr>
          <w:lang w:val="en-GB"/>
        </w:rPr>
        <w:t>flow table</w:t>
      </w:r>
      <w:r w:rsidR="00840BE6" w:rsidRPr="00AE34C5">
        <w:rPr>
          <w:lang w:val="en-GB"/>
        </w:rPr>
        <w:t xml:space="preserve"> can specify how to process unmatched packet. For example, the packet can be dropped or send the packet to the controller for processing.</w:t>
      </w:r>
    </w:p>
    <w:p w14:paraId="3793E7E7" w14:textId="55396564" w:rsidR="00E64435" w:rsidRPr="00AE34C5" w:rsidRDefault="00150939" w:rsidP="00A45FC0">
      <w:pPr>
        <w:rPr>
          <w:lang w:val="en-GB"/>
        </w:rPr>
      </w:pPr>
      <w:r w:rsidRPr="00AE34C5">
        <w:rPr>
          <w:lang w:val="en-GB"/>
        </w:rPr>
        <w:t>The O</w:t>
      </w:r>
      <w:r w:rsidR="006835A8" w:rsidRPr="00AE34C5">
        <w:rPr>
          <w:lang w:val="en-GB"/>
        </w:rPr>
        <w:t xml:space="preserve">NOS controller </w:t>
      </w:r>
      <w:r w:rsidR="00FA13DA" w:rsidRPr="00AE34C5">
        <w:rPr>
          <w:lang w:val="en-GB"/>
        </w:rPr>
        <w:t xml:space="preserve">and Open vSwitch together </w:t>
      </w:r>
      <w:r w:rsidR="006835A8" w:rsidRPr="00AE34C5">
        <w:rPr>
          <w:lang w:val="en-GB"/>
        </w:rPr>
        <w:t>provide t</w:t>
      </w:r>
      <w:r w:rsidR="00FA13DA" w:rsidRPr="00AE34C5">
        <w:rPr>
          <w:lang w:val="en-GB"/>
        </w:rPr>
        <w:t>hree</w:t>
      </w:r>
      <w:r w:rsidR="006835A8" w:rsidRPr="00AE34C5">
        <w:rPr>
          <w:lang w:val="en-GB"/>
        </w:rPr>
        <w:t xml:space="preserve"> options to install flows on the Open vSwitch. First option through REST API </w:t>
      </w:r>
      <w:r w:rsidR="00FA13DA" w:rsidRPr="00AE34C5">
        <w:rPr>
          <w:lang w:val="en-GB"/>
        </w:rPr>
        <w:t>on the ONOS controller, second</w:t>
      </w:r>
      <w:r w:rsidR="006835A8" w:rsidRPr="00AE34C5">
        <w:rPr>
          <w:lang w:val="en-GB"/>
        </w:rPr>
        <w:t xml:space="preserve"> option through commands on ONOS CLI</w:t>
      </w:r>
      <w:r w:rsidR="00FA13DA" w:rsidRPr="00AE34C5">
        <w:rPr>
          <w:lang w:val="en-GB"/>
        </w:rPr>
        <w:t xml:space="preserve"> and third option through commands on Open vSwitch CLI</w:t>
      </w:r>
      <w:r w:rsidR="006835A8" w:rsidRPr="00AE34C5">
        <w:rPr>
          <w:lang w:val="en-GB"/>
        </w:rPr>
        <w:t>.</w:t>
      </w:r>
      <w:r w:rsidR="00DF6AC3" w:rsidRPr="00AE34C5">
        <w:rPr>
          <w:lang w:val="en-GB"/>
        </w:rPr>
        <w:t xml:space="preserve"> By default the flow table 0 is created in the Open vSwitch</w:t>
      </w:r>
      <w:r w:rsidR="005E04FF" w:rsidRPr="00AE34C5">
        <w:rPr>
          <w:lang w:val="en-GB"/>
        </w:rPr>
        <w:t xml:space="preserve"> with few flows directing</w:t>
      </w:r>
      <w:r w:rsidR="00ED3D09" w:rsidRPr="00AE34C5">
        <w:rPr>
          <w:lang w:val="en-GB"/>
        </w:rPr>
        <w:t xml:space="preserve"> different type of</w:t>
      </w:r>
      <w:r w:rsidR="005E04FF" w:rsidRPr="00AE34C5">
        <w:rPr>
          <w:lang w:val="en-GB"/>
        </w:rPr>
        <w:t xml:space="preserve"> traffic towards the ONOS controller for processing</w:t>
      </w:r>
      <w:r w:rsidR="00DF6AC3" w:rsidRPr="00AE34C5">
        <w:rPr>
          <w:lang w:val="en-GB"/>
        </w:rPr>
        <w:t>.</w:t>
      </w:r>
      <w:r w:rsidR="009309D0" w:rsidRPr="00AE34C5">
        <w:rPr>
          <w:lang w:val="en-GB"/>
        </w:rPr>
        <w:t xml:space="preserve"> Following figure shows the installed flow table 0 on the Open vSwitch CLI before configuring any flow rules. The command </w:t>
      </w:r>
      <w:r w:rsidR="009309D0" w:rsidRPr="00AE34C5">
        <w:rPr>
          <w:b/>
          <w:bCs/>
          <w:i/>
          <w:iCs/>
          <w:lang w:val="en-GB"/>
        </w:rPr>
        <w:t>ovs-ofctl -O OpenFlow14 dump-flows br0</w:t>
      </w:r>
      <w:r w:rsidR="009309D0" w:rsidRPr="00AE34C5">
        <w:rPr>
          <w:i/>
          <w:iCs/>
          <w:lang w:val="en-GB"/>
        </w:rPr>
        <w:t xml:space="preserve"> </w:t>
      </w:r>
      <w:r w:rsidR="009309D0" w:rsidRPr="00AE34C5">
        <w:rPr>
          <w:lang w:val="en-GB"/>
        </w:rPr>
        <w:t>is used to display all the flows installed on the Open vSwitch. In this command OpenFlow protocol version (</w:t>
      </w:r>
      <w:r w:rsidR="009309D0" w:rsidRPr="00AE34C5">
        <w:rPr>
          <w:i/>
          <w:iCs/>
          <w:lang w:val="en-GB"/>
        </w:rPr>
        <w:t>OpenFlow14</w:t>
      </w:r>
      <w:r w:rsidR="009309D0" w:rsidRPr="00AE34C5">
        <w:rPr>
          <w:lang w:val="en-GB"/>
        </w:rPr>
        <w:t>) used for traffic transmission needs to be specified along with the logical management interface (</w:t>
      </w:r>
      <w:r w:rsidR="009309D0" w:rsidRPr="00AE34C5">
        <w:rPr>
          <w:i/>
          <w:iCs/>
          <w:lang w:val="en-GB"/>
        </w:rPr>
        <w:t>br0</w:t>
      </w:r>
      <w:r w:rsidR="009309D0" w:rsidRPr="00AE34C5">
        <w:rPr>
          <w:lang w:val="en-GB"/>
        </w:rPr>
        <w:t>) of the Open vSwitch.</w:t>
      </w:r>
      <w:r w:rsidR="003D43D9" w:rsidRPr="00AE34C5">
        <w:rPr>
          <w:lang w:val="en-GB"/>
        </w:rPr>
        <w:t xml:space="preserve"> The following figure displays the output of this command on the Open vSwitch-1 in</w:t>
      </w:r>
      <w:r w:rsidR="00E10436" w:rsidRPr="00AE34C5">
        <w:rPr>
          <w:lang w:val="en-GB"/>
        </w:rPr>
        <w:t xml:space="preserve"> the created </w:t>
      </w:r>
      <w:r w:rsidR="003D43D9" w:rsidRPr="00AE34C5">
        <w:rPr>
          <w:lang w:val="en-GB"/>
        </w:rPr>
        <w:t>test network.</w:t>
      </w:r>
    </w:p>
    <w:p w14:paraId="775003C4" w14:textId="7A8EE270" w:rsidR="000F7283" w:rsidRPr="00AE34C5" w:rsidRDefault="000F7283" w:rsidP="000F7283">
      <w:pPr>
        <w:spacing w:before="240"/>
        <w:rPr>
          <w:rFonts w:cs="Times"/>
          <w:color w:val="000000" w:themeColor="text1"/>
          <w:lang w:val="en-GB"/>
        </w:rPr>
      </w:pPr>
      <w:r w:rsidRPr="00AE34C5">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AE34C5" w:rsidRDefault="000C64C1">
      <w:pPr>
        <w:spacing w:after="0" w:line="240" w:lineRule="auto"/>
        <w:jc w:val="left"/>
        <w:rPr>
          <w:rFonts w:cs="Times"/>
          <w:color w:val="000000" w:themeColor="text1"/>
          <w:lang w:val="en-GB"/>
        </w:rPr>
      </w:pPr>
    </w:p>
    <w:p w14:paraId="0480DE32" w14:textId="79EA7D8F" w:rsidR="00650C2D" w:rsidRPr="00AE34C5" w:rsidRDefault="003D43D9" w:rsidP="000C64C1">
      <w:pPr>
        <w:rPr>
          <w:lang w:val="en-GB"/>
        </w:rPr>
      </w:pPr>
      <w:r w:rsidRPr="00AE34C5">
        <w:rPr>
          <w:lang w:val="en-GB"/>
        </w:rPr>
        <w:t xml:space="preserve">As seen in the above figure, seven flows are already installed on the Open vSwitch </w:t>
      </w:r>
      <w:r w:rsidR="00650C2D" w:rsidRPr="00AE34C5">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AE34C5">
        <w:rPr>
          <w:i/>
          <w:iCs/>
          <w:lang w:val="en-GB"/>
        </w:rPr>
        <w:t>(actions=CONTROLLER:65535)</w:t>
      </w:r>
      <w:r w:rsidR="00650C2D" w:rsidRPr="00AE34C5">
        <w:rPr>
          <w:lang w:val="en-GB"/>
        </w:rPr>
        <w:t xml:space="preserve"> for processing of the received packet. CONTROLLER:65535 means that the switch should send only the first 65535 bytes of the packet to the controller.</w:t>
      </w:r>
      <w:r w:rsidR="00401038" w:rsidRPr="00AE34C5">
        <w:rPr>
          <w:lang w:val="en-GB"/>
        </w:rPr>
        <w:t xml:space="preserve"> All the flows are installed under the flow table 0 and action set value is set to clear.</w:t>
      </w:r>
    </w:p>
    <w:p w14:paraId="555BF4FB" w14:textId="4897BA1F" w:rsidR="000C64C1" w:rsidRPr="00AE34C5" w:rsidRDefault="001A1BB3" w:rsidP="000C64C1">
      <w:pPr>
        <w:rPr>
          <w:lang w:val="en-GB"/>
        </w:rPr>
      </w:pPr>
      <w:r w:rsidRPr="00AE34C5">
        <w:rPr>
          <w:lang w:val="en-GB"/>
        </w:rPr>
        <w:t>These</w:t>
      </w:r>
      <w:r w:rsidR="00401038" w:rsidRPr="00AE34C5">
        <w:rPr>
          <w:lang w:val="en-GB"/>
        </w:rPr>
        <w:t xml:space="preserve"> basic flows</w:t>
      </w:r>
      <w:r w:rsidRPr="00AE34C5">
        <w:rPr>
          <w:lang w:val="en-GB"/>
        </w:rPr>
        <w:t xml:space="preserve"> are installed to circulate the</w:t>
      </w:r>
      <w:r w:rsidR="00401038" w:rsidRPr="00AE34C5">
        <w:rPr>
          <w:lang w:val="en-GB"/>
        </w:rPr>
        <w:t xml:space="preserve"> traffic of basic packet types. </w:t>
      </w:r>
      <w:r w:rsidRPr="00AE34C5">
        <w:rPr>
          <w:lang w:val="en-GB"/>
        </w:rPr>
        <w:t xml:space="preserve">These packets contains the header field of </w:t>
      </w:r>
      <w:r w:rsidR="000C64C1" w:rsidRPr="00AE34C5">
        <w:rPr>
          <w:lang w:val="en-GB"/>
        </w:rPr>
        <w:t>Address Resolution Protocol</w:t>
      </w:r>
      <w:r w:rsidR="002103C3" w:rsidRPr="00AE34C5">
        <w:rPr>
          <w:lang w:val="en-GB"/>
        </w:rPr>
        <w:t xml:space="preserve"> (ARP)</w:t>
      </w:r>
      <w:r w:rsidR="000C64C1" w:rsidRPr="00AE34C5">
        <w:rPr>
          <w:lang w:val="en-GB"/>
        </w:rPr>
        <w:t>, IPv4</w:t>
      </w:r>
      <w:r w:rsidRPr="00AE34C5">
        <w:rPr>
          <w:lang w:val="en-GB"/>
        </w:rPr>
        <w:t xml:space="preserve"> or</w:t>
      </w:r>
      <w:r w:rsidR="000C64C1" w:rsidRPr="00AE34C5">
        <w:rPr>
          <w:lang w:val="en-GB"/>
        </w:rPr>
        <w:t xml:space="preserve"> IPv6 addresses, Multicast addresses</w:t>
      </w:r>
      <w:r w:rsidRPr="00AE34C5">
        <w:rPr>
          <w:lang w:val="en-GB"/>
        </w:rPr>
        <w:t xml:space="preserve"> (</w:t>
      </w:r>
      <w:r w:rsidRPr="00AE34C5">
        <w:rPr>
          <w:i/>
          <w:iCs/>
          <w:lang w:val="en-GB"/>
        </w:rPr>
        <w:t>nw_dst=224.0.0.0/4</w:t>
      </w:r>
      <w:r w:rsidRPr="00AE34C5">
        <w:rPr>
          <w:lang w:val="en-GB"/>
        </w:rPr>
        <w:t>)</w:t>
      </w:r>
      <w:r w:rsidR="000C64C1" w:rsidRPr="00AE34C5">
        <w:rPr>
          <w:lang w:val="en-GB"/>
        </w:rPr>
        <w:t xml:space="preserve">, Link Layer Discovery Protocol (LLDP) </w:t>
      </w:r>
      <w:r w:rsidRPr="00AE34C5">
        <w:rPr>
          <w:lang w:val="en-GB"/>
        </w:rPr>
        <w:t>(</w:t>
      </w:r>
      <w:r w:rsidR="000C64C1" w:rsidRPr="00AE34C5">
        <w:rPr>
          <w:i/>
          <w:iCs/>
          <w:lang w:val="en-GB"/>
        </w:rPr>
        <w:t>dl_type=0x88cc</w:t>
      </w:r>
      <w:r w:rsidRPr="00AE34C5">
        <w:rPr>
          <w:lang w:val="en-GB"/>
        </w:rPr>
        <w:t xml:space="preserve">) </w:t>
      </w:r>
      <w:r w:rsidR="00F17E66" w:rsidRPr="00AE34C5">
        <w:rPr>
          <w:lang w:val="en-GB"/>
        </w:rPr>
        <w:t>and</w:t>
      </w:r>
      <w:r w:rsidR="000C64C1" w:rsidRPr="00AE34C5">
        <w:rPr>
          <w:lang w:val="en-GB"/>
        </w:rPr>
        <w:t xml:space="preserve"> Open Network OS </w:t>
      </w:r>
      <w:r w:rsidRPr="00AE34C5">
        <w:rPr>
          <w:lang w:val="en-GB"/>
        </w:rPr>
        <w:t>(</w:t>
      </w:r>
      <w:r w:rsidR="000C64C1" w:rsidRPr="00AE34C5">
        <w:rPr>
          <w:i/>
          <w:iCs/>
          <w:lang w:val="en-GB"/>
        </w:rPr>
        <w:t>dl_type=0x8942</w:t>
      </w:r>
      <w:r w:rsidRPr="00AE34C5">
        <w:rPr>
          <w:lang w:val="en-GB"/>
        </w:rPr>
        <w:t>).</w:t>
      </w:r>
    </w:p>
    <w:p w14:paraId="0D3BD69A" w14:textId="1AFF9EE8" w:rsidR="001A1BB3" w:rsidRPr="00AE34C5" w:rsidRDefault="00574E0E" w:rsidP="000C64C1">
      <w:pPr>
        <w:rPr>
          <w:lang w:val="en-GB"/>
        </w:rPr>
      </w:pPr>
      <w:r w:rsidRPr="00AE34C5">
        <w:rPr>
          <w:lang w:val="en-GB"/>
        </w:rPr>
        <w:lastRenderedPageBreak/>
        <w:t>The following figure displays the same</w:t>
      </w:r>
      <w:r w:rsidR="00ED3906" w:rsidRPr="00AE34C5">
        <w:rPr>
          <w:lang w:val="en-GB"/>
        </w:rPr>
        <w:t xml:space="preserve"> default</w:t>
      </w:r>
      <w:r w:rsidRPr="00AE34C5">
        <w:rPr>
          <w:lang w:val="en-GB"/>
        </w:rPr>
        <w:t xml:space="preserve"> flow rules from the ONOS CLI.</w:t>
      </w:r>
    </w:p>
    <w:p w14:paraId="407C694E" w14:textId="1AB18076" w:rsidR="003847C3" w:rsidRPr="00AE34C5" w:rsidRDefault="003847C3"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AE34C5" w:rsidRDefault="00574E0E" w:rsidP="003E666D">
      <w:pPr>
        <w:spacing w:before="240"/>
        <w:rPr>
          <w:rFonts w:cs="Times"/>
          <w:color w:val="000000" w:themeColor="text1"/>
          <w:lang w:val="en-GB"/>
        </w:rPr>
      </w:pPr>
    </w:p>
    <w:p w14:paraId="2FB09048" w14:textId="2FEE54ED" w:rsidR="009E48C2" w:rsidRPr="00AE34C5" w:rsidRDefault="002D2622" w:rsidP="003E666D">
      <w:pPr>
        <w:spacing w:before="240"/>
        <w:rPr>
          <w:rFonts w:cs="Times"/>
          <w:color w:val="000000" w:themeColor="text1"/>
          <w:lang w:val="en-GB"/>
        </w:rPr>
      </w:pPr>
      <w:r w:rsidRPr="00AE34C5">
        <w:rPr>
          <w:rFonts w:cs="Times"/>
          <w:color w:val="000000" w:themeColor="text1"/>
          <w:lang w:val="en-GB"/>
        </w:rPr>
        <w:t xml:space="preserve">To install the flow manually from the Open vSwitch CLI, </w:t>
      </w:r>
      <w:r w:rsidRPr="00AE34C5">
        <w:rPr>
          <w:rFonts w:cs="Times"/>
          <w:i/>
          <w:iCs/>
          <w:color w:val="000000" w:themeColor="text1"/>
          <w:lang w:val="en-GB"/>
        </w:rPr>
        <w:t xml:space="preserve">ovs-ofctl add-flow </w:t>
      </w:r>
      <w:r w:rsidRPr="00AE34C5">
        <w:rPr>
          <w:rFonts w:cs="Times"/>
          <w:color w:val="000000" w:themeColor="text1"/>
          <w:lang w:val="en-GB"/>
        </w:rPr>
        <w:t xml:space="preserve">command is used. </w:t>
      </w:r>
      <w:r w:rsidR="00660052" w:rsidRPr="00AE34C5">
        <w:rPr>
          <w:rFonts w:cs="Times"/>
          <w:color w:val="000000" w:themeColor="text1"/>
          <w:lang w:val="en-GB"/>
        </w:rPr>
        <w:t>Along with these command few other parameters are required to be passed to install the flows successfully. These</w:t>
      </w:r>
      <w:r w:rsidR="004031E5" w:rsidRPr="00AE34C5">
        <w:rPr>
          <w:rFonts w:cs="Times"/>
          <w:color w:val="000000" w:themeColor="text1"/>
          <w:lang w:val="en-GB"/>
        </w:rPr>
        <w:t xml:space="preserve"> must have</w:t>
      </w:r>
      <w:r w:rsidR="00660052" w:rsidRPr="00AE34C5">
        <w:rPr>
          <w:rFonts w:cs="Times"/>
          <w:color w:val="000000" w:themeColor="text1"/>
          <w:lang w:val="en-GB"/>
        </w:rPr>
        <w:t xml:space="preserve"> parameters are flow table number, priority value, packet match fields, action set.</w:t>
      </w:r>
      <w:r w:rsidR="006058BD" w:rsidRPr="00AE34C5">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AE34C5" w:rsidRDefault="009E48C2"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AE34C5" w:rsidRDefault="00C00C27" w:rsidP="003E666D">
      <w:pPr>
        <w:spacing w:before="240"/>
        <w:rPr>
          <w:rFonts w:cs="Times"/>
          <w:color w:val="000000" w:themeColor="text1"/>
          <w:lang w:val="en-GB"/>
        </w:rPr>
      </w:pPr>
    </w:p>
    <w:p w14:paraId="26883830" w14:textId="30FFFE30" w:rsidR="006058BD" w:rsidRPr="00AE34C5" w:rsidRDefault="00FF00A6" w:rsidP="003E666D">
      <w:pPr>
        <w:spacing w:before="240"/>
        <w:rPr>
          <w:rFonts w:cs="Times"/>
          <w:color w:val="000000" w:themeColor="text1"/>
          <w:lang w:val="en-GB"/>
        </w:rPr>
      </w:pPr>
      <w:r w:rsidRPr="00AE34C5">
        <w:rPr>
          <w:rFonts w:cs="Times"/>
          <w:color w:val="000000" w:themeColor="text1"/>
          <w:lang w:val="en-GB"/>
        </w:rPr>
        <w:t>The flows were installed to transmit the traffic between the Router R1 (mac address: ca:01:0f:ae:00:08) and Router R3 (mac address: ca:03:17:6d:00:08) i</w:t>
      </w:r>
      <w:r w:rsidR="00E10436" w:rsidRPr="00AE34C5">
        <w:rPr>
          <w:rFonts w:cs="Times"/>
          <w:color w:val="000000" w:themeColor="text1"/>
          <w:lang w:val="en-GB"/>
        </w:rPr>
        <w:t>n the created test network</w:t>
      </w:r>
      <w:r w:rsidRPr="00AE34C5">
        <w:rPr>
          <w:rFonts w:cs="Times"/>
          <w:color w:val="000000" w:themeColor="text1"/>
          <w:lang w:val="en-GB"/>
        </w:rPr>
        <w:t>.</w:t>
      </w:r>
      <w:r w:rsidR="00257543" w:rsidRPr="00AE34C5">
        <w:rPr>
          <w:rFonts w:cs="Times"/>
          <w:color w:val="000000" w:themeColor="text1"/>
          <w:lang w:val="en-GB"/>
        </w:rPr>
        <w:t xml:space="preserve"> The following set of commands were used to install the flows</w:t>
      </w:r>
      <w:r w:rsidR="003032B6" w:rsidRPr="00AE34C5">
        <w:rPr>
          <w:rFonts w:cs="Times"/>
          <w:color w:val="000000" w:themeColor="text1"/>
          <w:lang w:val="en-GB"/>
        </w:rPr>
        <w:t xml:space="preserve"> on Open vSwitch-1. </w:t>
      </w:r>
    </w:p>
    <w:p w14:paraId="1EFFF42D" w14:textId="1FF9B62E" w:rsidR="00C00C27"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in_port=eth1, dl_src=ca:01:0f:ae:00:08, dl_dst=ca:03:17:6d:00:08, actions=output:eth3"</w:t>
      </w:r>
    </w:p>
    <w:p w14:paraId="01DCB69A" w14:textId="0E5CFA44" w:rsidR="009E48C2"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in_port=eth3, dl_src=ca:03:17:6d:00:08, dl_dst=ca:01:0f:ae:00:08, actions=output:eth1"</w:t>
      </w:r>
    </w:p>
    <w:p w14:paraId="4C572038" w14:textId="1D66A12D" w:rsidR="00571B13" w:rsidRPr="00AE34C5" w:rsidRDefault="00013426" w:rsidP="003E666D">
      <w:pPr>
        <w:spacing w:before="240"/>
        <w:rPr>
          <w:rFonts w:cs="Times"/>
          <w:color w:val="000000" w:themeColor="text1"/>
          <w:lang w:val="en-GB"/>
        </w:rPr>
      </w:pPr>
      <w:r w:rsidRPr="00AE34C5">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AE34C5">
        <w:rPr>
          <w:rFonts w:cs="Times"/>
          <w:color w:val="000000" w:themeColor="text1"/>
          <w:lang w:val="en-GB"/>
        </w:rPr>
        <w:t>:</w:t>
      </w:r>
      <w:r w:rsidRPr="00AE34C5">
        <w:rPr>
          <w:rFonts w:cs="Times"/>
          <w:color w:val="000000" w:themeColor="text1"/>
          <w:lang w:val="en-GB"/>
        </w:rPr>
        <w:t xml:space="preserve"> flow table number (</w:t>
      </w:r>
      <w:r w:rsidRPr="00AE34C5">
        <w:rPr>
          <w:rFonts w:cs="Times"/>
          <w:i/>
          <w:iCs/>
          <w:color w:val="000000" w:themeColor="text1"/>
          <w:lang w:val="en-GB"/>
        </w:rPr>
        <w:t>table=0)</w:t>
      </w:r>
      <w:r w:rsidRPr="00AE34C5">
        <w:rPr>
          <w:rFonts w:cs="Times"/>
          <w:color w:val="000000" w:themeColor="text1"/>
          <w:lang w:val="en-GB"/>
        </w:rPr>
        <w:t>, priority value (</w:t>
      </w:r>
      <w:r w:rsidRPr="00AE34C5">
        <w:rPr>
          <w:rFonts w:cs="Times"/>
          <w:i/>
          <w:iCs/>
          <w:color w:val="000000" w:themeColor="text1"/>
          <w:lang w:val="en-GB"/>
        </w:rPr>
        <w:t>priority=100)</w:t>
      </w:r>
      <w:r w:rsidRPr="00AE34C5">
        <w:rPr>
          <w:rFonts w:cs="Times"/>
          <w:color w:val="000000" w:themeColor="text1"/>
          <w:lang w:val="en-GB"/>
        </w:rPr>
        <w:t>, packet match fields</w:t>
      </w:r>
      <w:r w:rsidR="00794333" w:rsidRPr="00AE34C5">
        <w:rPr>
          <w:rFonts w:cs="Times"/>
          <w:color w:val="000000" w:themeColor="text1"/>
          <w:lang w:val="en-GB"/>
        </w:rPr>
        <w:t xml:space="preserve"> (</w:t>
      </w:r>
      <w:r w:rsidR="00794333" w:rsidRPr="00AE34C5">
        <w:rPr>
          <w:rFonts w:cs="Times"/>
          <w:i/>
          <w:iCs/>
          <w:color w:val="000000" w:themeColor="text1"/>
          <w:lang w:val="en-GB"/>
        </w:rPr>
        <w:t>in_port=eth1, dl_src=ca:01:0f:ae:00:08, dl_dst=ca:03:17:6d:00:08,</w:t>
      </w:r>
      <w:r w:rsidR="00794333" w:rsidRPr="00AE34C5">
        <w:rPr>
          <w:rFonts w:cs="Times"/>
          <w:color w:val="000000" w:themeColor="text1"/>
          <w:lang w:val="en-GB"/>
        </w:rPr>
        <w:t>)</w:t>
      </w:r>
      <w:r w:rsidRPr="00AE34C5">
        <w:rPr>
          <w:rFonts w:cs="Times"/>
          <w:color w:val="000000" w:themeColor="text1"/>
          <w:lang w:val="en-GB"/>
        </w:rPr>
        <w:t>, action set (</w:t>
      </w:r>
      <w:r w:rsidR="00794333" w:rsidRPr="00AE34C5">
        <w:rPr>
          <w:rFonts w:cs="Times"/>
          <w:i/>
          <w:iCs/>
          <w:color w:val="000000" w:themeColor="text1"/>
          <w:lang w:val="en-GB"/>
        </w:rPr>
        <w:t>actions=output:eth3)</w:t>
      </w:r>
      <w:r w:rsidRPr="00AE34C5">
        <w:rPr>
          <w:rFonts w:cs="Times"/>
          <w:color w:val="000000" w:themeColor="text1"/>
          <w:lang w:val="en-GB"/>
        </w:rPr>
        <w:t>.</w:t>
      </w:r>
    </w:p>
    <w:p w14:paraId="441B35DC" w14:textId="4A3BA13C" w:rsidR="00013426" w:rsidRPr="00AE34C5" w:rsidRDefault="00134987" w:rsidP="003E666D">
      <w:pPr>
        <w:spacing w:before="240"/>
        <w:rPr>
          <w:rFonts w:cs="Times"/>
          <w:color w:val="000000" w:themeColor="text1"/>
          <w:lang w:val="en-GB"/>
        </w:rPr>
      </w:pPr>
      <w:r w:rsidRPr="00AE34C5">
        <w:rPr>
          <w:rFonts w:cs="Times"/>
          <w:color w:val="000000" w:themeColor="text1"/>
          <w:lang w:val="en-GB"/>
        </w:rPr>
        <w:t>In these flow rules, packet match fields have three conditions to satisfy</w:t>
      </w:r>
      <w:r w:rsidR="00865485" w:rsidRPr="00AE34C5">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AE34C5">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511AB2" w:rsidRDefault="009679D3" w:rsidP="001611DB">
      <w:pPr>
        <w:spacing w:before="240"/>
        <w:rPr>
          <w:rFonts w:cs="Times"/>
          <w:i/>
          <w:iCs/>
          <w:color w:val="000000" w:themeColor="text1"/>
          <w:lang w:val="en-GB"/>
        </w:rPr>
      </w:pPr>
      <w:r>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9679D3">
        <w:rPr>
          <w:rFonts w:cs="Times"/>
          <w:i/>
          <w:iCs/>
          <w:color w:val="000000" w:themeColor="text1"/>
          <w:lang w:val="en-GB"/>
        </w:rPr>
        <w:t>flows.json</w:t>
      </w:r>
      <w:r>
        <w:rPr>
          <w:rFonts w:cs="Times"/>
          <w:color w:val="000000" w:themeColor="text1"/>
          <w:lang w:val="en-GB"/>
        </w:rPr>
        <w:t xml:space="preserve"> file.</w:t>
      </w:r>
    </w:p>
    <w:p w14:paraId="39C18CFC" w14:textId="3B91D663" w:rsidR="00AA025B" w:rsidRDefault="00764053"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Default="00ED2F1E" w:rsidP="00145E9B">
      <w:pPr>
        <w:spacing w:before="240"/>
        <w:jc w:val="center"/>
        <w:rPr>
          <w:rFonts w:cs="Times"/>
          <w:color w:val="000000" w:themeColor="text1"/>
          <w:lang w:val="en-GB"/>
        </w:rPr>
      </w:pPr>
    </w:p>
    <w:p w14:paraId="02E96658" w14:textId="2D27A334" w:rsidR="00290639" w:rsidRDefault="00290639" w:rsidP="00ED2F1E">
      <w:pPr>
        <w:spacing w:before="240"/>
        <w:rPr>
          <w:rFonts w:cs="Times"/>
          <w:color w:val="000000" w:themeColor="text1"/>
          <w:lang w:val="en-GB"/>
        </w:rPr>
      </w:pPr>
      <w:r>
        <w:rPr>
          <w:rFonts w:cs="Times"/>
          <w:color w:val="000000" w:themeColor="text1"/>
          <w:lang w:val="en-GB"/>
        </w:rPr>
        <w:t xml:space="preserve">The flow was created to </w:t>
      </w:r>
      <w:r w:rsidRPr="00AE34C5">
        <w:rPr>
          <w:rFonts w:cs="Times"/>
          <w:color w:val="000000" w:themeColor="text1"/>
          <w:lang w:val="en-GB"/>
        </w:rPr>
        <w:t>transmit the traffic between the Router R</w:t>
      </w:r>
      <w:r>
        <w:rPr>
          <w:rFonts w:cs="Times"/>
          <w:color w:val="000000" w:themeColor="text1"/>
          <w:lang w:val="en-GB"/>
        </w:rPr>
        <w:t>2</w:t>
      </w:r>
      <w:r w:rsidRPr="00AE34C5">
        <w:rPr>
          <w:rFonts w:cs="Times"/>
          <w:color w:val="000000" w:themeColor="text1"/>
          <w:lang w:val="en-GB"/>
        </w:rPr>
        <w:t xml:space="preserve"> (mac address: ca:0</w:t>
      </w:r>
      <w:r>
        <w:rPr>
          <w:rFonts w:cs="Times"/>
          <w:color w:val="000000" w:themeColor="text1"/>
          <w:lang w:val="en-GB"/>
        </w:rPr>
        <w:t>2</w:t>
      </w:r>
      <w:r w:rsidRPr="00AE34C5">
        <w:rPr>
          <w:rFonts w:cs="Times"/>
          <w:color w:val="000000" w:themeColor="text1"/>
          <w:lang w:val="en-GB"/>
        </w:rPr>
        <w:t>:0f:</w:t>
      </w:r>
      <w:r>
        <w:rPr>
          <w:rFonts w:cs="Times"/>
          <w:color w:val="000000" w:themeColor="text1"/>
          <w:lang w:val="en-GB"/>
        </w:rPr>
        <w:t>b</w:t>
      </w:r>
      <w:r w:rsidRPr="00AE34C5">
        <w:rPr>
          <w:rFonts w:cs="Times"/>
          <w:color w:val="000000" w:themeColor="text1"/>
          <w:lang w:val="en-GB"/>
        </w:rPr>
        <w:t>e:00:08) and Router R3 (mac address: ca:03:17:6d:00:08) in the created test network.</w:t>
      </w:r>
    </w:p>
    <w:p w14:paraId="1E22AD3F" w14:textId="7FA74D82" w:rsidR="00E33112" w:rsidRDefault="00E33112" w:rsidP="00ED2F1E">
      <w:pPr>
        <w:spacing w:before="240"/>
        <w:rPr>
          <w:rFonts w:cs="Times"/>
          <w:color w:val="000000" w:themeColor="text1"/>
          <w:lang w:val="en-GB"/>
        </w:rPr>
      </w:pPr>
      <w:r>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Pr>
          <w:rFonts w:cs="Times"/>
          <w:color w:val="000000" w:themeColor="text1"/>
          <w:lang w:val="en-GB"/>
        </w:rPr>
        <w:t xml:space="preserve"> The treatment field contains the instructions when the packet match field values are matched. </w:t>
      </w:r>
      <w:r w:rsidR="00290639">
        <w:rPr>
          <w:rFonts w:cs="Times"/>
          <w:color w:val="000000" w:themeColor="text1"/>
          <w:lang w:val="en-GB"/>
        </w:rPr>
        <w:t xml:space="preserve">Herein the instruction is set to forward the packet from the interface eth3 of the Open vSwitch-1. </w:t>
      </w:r>
    </w:p>
    <w:p w14:paraId="7B321CC1" w14:textId="17F507D2" w:rsidR="001611DB" w:rsidRDefault="001611DB" w:rsidP="001611DB">
      <w:pPr>
        <w:spacing w:before="240"/>
        <w:rPr>
          <w:rFonts w:cs="Times"/>
          <w:color w:val="000000" w:themeColor="text1"/>
          <w:lang w:val="en-GB"/>
        </w:rPr>
      </w:pPr>
      <w:r>
        <w:rPr>
          <w:rFonts w:cs="Times"/>
          <w:color w:val="000000" w:themeColor="text1"/>
          <w:lang w:val="en-GB"/>
        </w:rPr>
        <w:t>If the ONOS controller is downloaded and installed as a package, flows.json file needs to be transferred to the server using the cURL specifying the location of file on local machine</w:t>
      </w:r>
      <w:r>
        <w:rPr>
          <w:rFonts w:cs="Times"/>
          <w:color w:val="000000" w:themeColor="text1"/>
          <w:lang w:val="en-GB"/>
        </w:rPr>
        <w:t xml:space="preserve"> as shown below</w:t>
      </w:r>
      <w:r>
        <w:rPr>
          <w:rFonts w:cs="Times"/>
          <w:color w:val="000000" w:themeColor="text1"/>
          <w:lang w:val="en-GB"/>
        </w:rPr>
        <w:t xml:space="preserve">. </w:t>
      </w:r>
    </w:p>
    <w:p w14:paraId="50558091" w14:textId="4E099C7D" w:rsidR="001611DB" w:rsidRPr="001611DB" w:rsidRDefault="001611DB" w:rsidP="00ED2F1E">
      <w:pPr>
        <w:spacing w:before="240"/>
        <w:rPr>
          <w:rFonts w:cs="Times"/>
          <w:i/>
          <w:iCs/>
          <w:color w:val="000000" w:themeColor="text1"/>
          <w:lang w:val="en-GB"/>
        </w:rPr>
      </w:pPr>
      <w:r w:rsidRPr="00511AB2">
        <w:rPr>
          <w:rFonts w:cs="Times"/>
          <w:i/>
          <w:iCs/>
          <w:color w:val="000000" w:themeColor="text1"/>
          <w:lang w:val="en-GB"/>
        </w:rPr>
        <w:t>curl -X POST -H "content-type:application/json" http://192.168.0.114:8181/onos/v1/network/configuration -d @/opt/onos/config/flows.json --user onos:rocks</w:t>
      </w:r>
    </w:p>
    <w:p w14:paraId="721EEA6D" w14:textId="533E7531" w:rsidR="00C61D86" w:rsidRPr="00AE34C5" w:rsidRDefault="00ED2F1E" w:rsidP="00ED2F1E">
      <w:pPr>
        <w:spacing w:before="240"/>
        <w:rPr>
          <w:rFonts w:cs="Times"/>
          <w:color w:val="000000" w:themeColor="text1"/>
          <w:lang w:val="en-GB"/>
        </w:rPr>
      </w:pPr>
      <w:r>
        <w:rPr>
          <w:rFonts w:cs="Times"/>
          <w:color w:val="000000" w:themeColor="text1"/>
          <w:lang w:val="en-GB"/>
        </w:rPr>
        <w:t>The successful installation of this flow rule can be observed on the Open vSwitch-1 CLI as seen in the following figure.</w:t>
      </w:r>
    </w:p>
    <w:p w14:paraId="25BCA75D" w14:textId="560C5634" w:rsidR="009E48C2" w:rsidRDefault="009E48C2"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AE34C5" w:rsidRDefault="00C05B23" w:rsidP="003E3B4C">
      <w:pPr>
        <w:spacing w:before="240"/>
        <w:rPr>
          <w:rFonts w:cs="Times"/>
          <w:color w:val="000000" w:themeColor="text1"/>
          <w:lang w:val="en-GB"/>
        </w:rPr>
      </w:pPr>
      <w:r>
        <w:rPr>
          <w:rFonts w:cs="Times"/>
          <w:color w:val="000000" w:themeColor="text1"/>
          <w:lang w:val="en-GB"/>
        </w:rPr>
        <w:lastRenderedPageBreak/>
        <w:t>For test purposes, the flows can be added with the following command used from the ONOS CLI.</w:t>
      </w:r>
      <w:r w:rsidR="009B2506">
        <w:rPr>
          <w:rFonts w:cs="Times"/>
          <w:color w:val="000000" w:themeColor="text1"/>
          <w:lang w:val="en-GB"/>
        </w:rPr>
        <w:t xml:space="preserve"> </w:t>
      </w:r>
      <w:r w:rsidR="00263E7B">
        <w:rPr>
          <w:rFonts w:cs="Times"/>
          <w:color w:val="000000" w:themeColor="text1"/>
          <w:lang w:val="en-GB"/>
        </w:rPr>
        <w:t xml:space="preserve">Temporary flows are </w:t>
      </w:r>
      <w:r w:rsidR="00DE3C51">
        <w:rPr>
          <w:rFonts w:cs="Times"/>
          <w:color w:val="000000" w:themeColor="text1"/>
          <w:lang w:val="en-GB"/>
        </w:rPr>
        <w:t xml:space="preserve">installed for the testing purpose </w:t>
      </w:r>
      <w:r w:rsidR="007F061E">
        <w:rPr>
          <w:rFonts w:cs="Times"/>
          <w:color w:val="000000" w:themeColor="text1"/>
          <w:lang w:val="en-GB"/>
        </w:rPr>
        <w:t xml:space="preserve">and these flows are cleared after the test is complete. The flows per device and number of iterations arguments are required to be set with the </w:t>
      </w:r>
      <w:r w:rsidR="007F061E" w:rsidRPr="007F061E">
        <w:rPr>
          <w:rFonts w:cs="Times"/>
          <w:i/>
          <w:iCs/>
          <w:color w:val="000000" w:themeColor="text1"/>
          <w:lang w:val="en-GB"/>
        </w:rPr>
        <w:t>add-test-flows</w:t>
      </w:r>
      <w:r w:rsidR="007F061E">
        <w:rPr>
          <w:rFonts w:cs="Times"/>
          <w:color w:val="000000" w:themeColor="text1"/>
          <w:lang w:val="en-GB"/>
        </w:rPr>
        <w:t xml:space="preserve"> command.</w:t>
      </w:r>
    </w:p>
    <w:p w14:paraId="30D9379D" w14:textId="0409AFE7" w:rsidR="009E48C2" w:rsidRDefault="005E04FF"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Default="009B2506" w:rsidP="00145E9B">
      <w:pPr>
        <w:spacing w:before="240"/>
        <w:jc w:val="center"/>
        <w:rPr>
          <w:rFonts w:cs="Times"/>
          <w:color w:val="000000" w:themeColor="text1"/>
          <w:lang w:val="en-GB"/>
        </w:rPr>
      </w:pPr>
    </w:p>
    <w:p w14:paraId="23DA7A3E" w14:textId="1D458316" w:rsidR="006D6EA5" w:rsidRPr="00AE34C5" w:rsidRDefault="009B2506" w:rsidP="009B2506">
      <w:pPr>
        <w:spacing w:before="240"/>
        <w:rPr>
          <w:rFonts w:cs="Times"/>
          <w:color w:val="000000" w:themeColor="text1"/>
          <w:lang w:val="en-GB"/>
        </w:rPr>
      </w:pPr>
      <w:r>
        <w:rPr>
          <w:rFonts w:cs="Times"/>
          <w:color w:val="000000" w:themeColor="text1"/>
          <w:lang w:val="en-GB"/>
        </w:rPr>
        <w:t xml:space="preserve">The successful testing of the flows can be seen in the following figure. In this test scenario, two flows were created on </w:t>
      </w:r>
      <w:r w:rsidR="00F43137">
        <w:rPr>
          <w:rFonts w:cs="Times"/>
          <w:color w:val="000000" w:themeColor="text1"/>
          <w:lang w:val="en-GB"/>
        </w:rPr>
        <w:t>each</w:t>
      </w:r>
      <w:r>
        <w:rPr>
          <w:rFonts w:cs="Times"/>
          <w:color w:val="000000" w:themeColor="text1"/>
          <w:lang w:val="en-GB"/>
        </w:rPr>
        <w:t xml:space="preserve"> device and three such iterations were performed. The</w:t>
      </w:r>
      <w:r w:rsidR="00F43137">
        <w:rPr>
          <w:rFonts w:cs="Times"/>
          <w:color w:val="000000" w:themeColor="text1"/>
          <w:lang w:val="en-GB"/>
        </w:rPr>
        <w:t xml:space="preserve"> following snippet shows the test run to be successful and the</w:t>
      </w:r>
      <w:r>
        <w:rPr>
          <w:rFonts w:cs="Times"/>
          <w:color w:val="000000" w:themeColor="text1"/>
          <w:lang w:val="en-GB"/>
        </w:rPr>
        <w:t xml:space="preserve"> time taken by each iteration can be observed adjacent to the Run number.</w:t>
      </w:r>
    </w:p>
    <w:p w14:paraId="6A4ECA58" w14:textId="27C113CD" w:rsidR="00C17C09" w:rsidRPr="00AE34C5" w:rsidRDefault="00C17C09"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AE34C5" w:rsidRDefault="0096733B" w:rsidP="00DE3C51">
      <w:pPr>
        <w:jc w:val="center"/>
        <w:rPr>
          <w:rFonts w:cs="Times"/>
          <w:color w:val="000000" w:themeColor="text1"/>
          <w:lang w:val="en-GB"/>
        </w:rPr>
      </w:pPr>
    </w:p>
    <w:p w14:paraId="0F95F653" w14:textId="18D3A82D" w:rsidR="00A1712F" w:rsidRPr="00607B11" w:rsidRDefault="00844A93" w:rsidP="00DE3C51">
      <w:pPr>
        <w:rPr>
          <w:rFonts w:cs="Times"/>
          <w:color w:val="000000" w:themeColor="text1"/>
          <w:lang w:val="en-GB"/>
        </w:rPr>
      </w:pPr>
      <w:r>
        <w:rPr>
          <w:rFonts w:cs="Times"/>
          <w:color w:val="000000" w:themeColor="text1"/>
          <w:lang w:val="en-GB"/>
        </w:rPr>
        <w:t xml:space="preserve">Along with all these different flow creation and installation methods, </w:t>
      </w:r>
      <w:r w:rsidR="0047409C">
        <w:rPr>
          <w:rFonts w:cs="Times"/>
          <w:color w:val="000000" w:themeColor="text1"/>
          <w:lang w:val="en-GB"/>
        </w:rPr>
        <w:t>ONOS controller</w:t>
      </w:r>
      <w:r>
        <w:rPr>
          <w:rFonts w:cs="Times"/>
          <w:color w:val="000000" w:themeColor="text1"/>
          <w:lang w:val="en-GB"/>
        </w:rPr>
        <w:t xml:space="preserve"> has been built to</w:t>
      </w:r>
      <w:r w:rsidR="0047409C">
        <w:rPr>
          <w:rFonts w:cs="Times"/>
          <w:color w:val="000000" w:themeColor="text1"/>
          <w:lang w:val="en-GB"/>
        </w:rPr>
        <w:t xml:space="preserve"> provide</w:t>
      </w:r>
      <w:r>
        <w:rPr>
          <w:rFonts w:cs="Times"/>
          <w:color w:val="000000" w:themeColor="text1"/>
          <w:lang w:val="en-GB"/>
        </w:rPr>
        <w:t xml:space="preserve"> </w:t>
      </w:r>
      <w:r w:rsidR="0047409C">
        <w:rPr>
          <w:rFonts w:cs="Times"/>
          <w:color w:val="000000" w:themeColor="text1"/>
          <w:lang w:val="en-GB"/>
        </w:rPr>
        <w:t xml:space="preserve"> the great overview of possible functions related to the flows management through the RESTful API. On this RESTful API, REST methods such as GET, POST</w:t>
      </w:r>
      <w:r w:rsidR="00FD1ABD">
        <w:rPr>
          <w:rFonts w:cs="Times"/>
          <w:color w:val="000000" w:themeColor="text1"/>
          <w:lang w:val="en-GB"/>
        </w:rPr>
        <w:t xml:space="preserve"> and DELETE can be found to manage the flows on the Open vSwitches. This </w:t>
      </w:r>
      <w:r w:rsidR="0047409C" w:rsidRPr="0047409C">
        <w:rPr>
          <w:rFonts w:cs="Times"/>
          <w:color w:val="000000" w:themeColor="text1"/>
          <w:lang w:val="en-GB"/>
        </w:rPr>
        <w:t>REST</w:t>
      </w:r>
      <w:r w:rsidR="00FD1ABD">
        <w:rPr>
          <w:rFonts w:cs="Times"/>
          <w:color w:val="000000" w:themeColor="text1"/>
          <w:lang w:val="en-GB"/>
        </w:rPr>
        <w:t>ful</w:t>
      </w:r>
      <w:r w:rsidR="0047409C" w:rsidRPr="0047409C">
        <w:rPr>
          <w:rFonts w:cs="Times"/>
          <w:color w:val="000000" w:themeColor="text1"/>
          <w:lang w:val="en-GB"/>
        </w:rPr>
        <w:t xml:space="preserve"> API document</w:t>
      </w:r>
      <w:r w:rsidR="00FD1ABD">
        <w:rPr>
          <w:rFonts w:cs="Times"/>
          <w:color w:val="000000" w:themeColor="text1"/>
          <w:lang w:val="en-GB"/>
        </w:rPr>
        <w:t xml:space="preserve"> can be found at</w:t>
      </w:r>
      <w:r w:rsidR="0047409C">
        <w:rPr>
          <w:rFonts w:cs="Times"/>
          <w:color w:val="000000" w:themeColor="text1"/>
          <w:lang w:val="en-GB"/>
        </w:rPr>
        <w:t xml:space="preserve"> </w:t>
      </w:r>
      <w:r w:rsidR="00FD1ABD">
        <w:rPr>
          <w:rFonts w:cs="Times"/>
          <w:color w:val="000000" w:themeColor="text1"/>
          <w:lang w:val="en-GB"/>
        </w:rPr>
        <w:t>the</w:t>
      </w:r>
      <w:r w:rsidR="00607B11">
        <w:rPr>
          <w:rFonts w:cs="Times"/>
          <w:color w:val="000000" w:themeColor="text1"/>
          <w:lang w:val="en-GB"/>
        </w:rPr>
        <w:t xml:space="preserve"> easy to access</w:t>
      </w:r>
      <w:r w:rsidR="00FD1ABD">
        <w:rPr>
          <w:rFonts w:cs="Times"/>
          <w:color w:val="000000" w:themeColor="text1"/>
          <w:lang w:val="en-GB"/>
        </w:rPr>
        <w:t xml:space="preserve"> link,</w:t>
      </w:r>
      <w:r w:rsidR="00607B11">
        <w:rPr>
          <w:rFonts w:cs="Times"/>
          <w:color w:val="000000" w:themeColor="text1"/>
          <w:lang w:val="en-GB"/>
        </w:rPr>
        <w:t xml:space="preserve"> </w:t>
      </w:r>
      <w:hyperlink r:id="rId46" w:history="1">
        <w:r w:rsidR="00607B11" w:rsidRPr="005D7351">
          <w:rPr>
            <w:rStyle w:val="Hyperlink"/>
            <w:rFonts w:cs="Times"/>
            <w:i/>
            <w:iCs/>
            <w:lang w:val="en-GB"/>
          </w:rPr>
          <w:t>http://192.168.0.114:8181/onos/v1/docs/#/flows</w:t>
        </w:r>
      </w:hyperlink>
      <w:r w:rsidR="00607B11" w:rsidRPr="00607B11">
        <w:rPr>
          <w:rFonts w:cs="Times"/>
          <w:i/>
          <w:iCs/>
          <w:color w:val="000000" w:themeColor="text1"/>
          <w:lang w:val="en-GB"/>
        </w:rPr>
        <w:t xml:space="preserve"> </w:t>
      </w:r>
    </w:p>
    <w:p w14:paraId="2AE4F89E" w14:textId="28F19F05" w:rsidR="0047409C" w:rsidRDefault="00607B11" w:rsidP="00DE3C51">
      <w:pPr>
        <w:rPr>
          <w:rFonts w:cs="Times"/>
          <w:color w:val="000000" w:themeColor="text1"/>
          <w:lang w:val="en-GB"/>
        </w:rPr>
      </w:pPr>
      <w:r>
        <w:rPr>
          <w:rFonts w:cs="Times"/>
          <w:color w:val="000000" w:themeColor="text1"/>
          <w:lang w:val="en-GB"/>
        </w:rPr>
        <w:t xml:space="preserve">This </w:t>
      </w:r>
      <w:r w:rsidRPr="0047409C">
        <w:rPr>
          <w:rFonts w:cs="Times"/>
          <w:color w:val="000000" w:themeColor="text1"/>
          <w:lang w:val="en-GB"/>
        </w:rPr>
        <w:t>REST API</w:t>
      </w:r>
      <w:r>
        <w:rPr>
          <w:rFonts w:cs="Times"/>
          <w:color w:val="000000" w:themeColor="text1"/>
          <w:lang w:val="en-GB"/>
        </w:rPr>
        <w:t xml:space="preserve"> contains the different features </w:t>
      </w:r>
      <w:r w:rsidR="009E56EC">
        <w:rPr>
          <w:rFonts w:cs="Times"/>
          <w:color w:val="000000" w:themeColor="text1"/>
          <w:lang w:val="en-GB"/>
        </w:rPr>
        <w:t xml:space="preserve">related to the ONOS controller components management. Each of these features </w:t>
      </w:r>
      <w:r w:rsidR="009E56EC" w:rsidRPr="009E56EC">
        <w:rPr>
          <w:rFonts w:cs="Times"/>
          <w:color w:val="000000" w:themeColor="text1"/>
          <w:lang w:val="en-GB"/>
        </w:rPr>
        <w:t>comprises</w:t>
      </w:r>
      <w:r w:rsidR="009E56EC">
        <w:rPr>
          <w:rFonts w:cs="Times"/>
          <w:color w:val="000000" w:themeColor="text1"/>
          <w:lang w:val="en-GB"/>
        </w:rPr>
        <w:t xml:space="preserve"> of multiple REST methods</w:t>
      </w:r>
      <w:r w:rsidR="004B20FB">
        <w:rPr>
          <w:rFonts w:cs="Times"/>
          <w:color w:val="000000" w:themeColor="text1"/>
          <w:lang w:val="en-GB"/>
        </w:rPr>
        <w:t xml:space="preserve"> to GET overview of that component, POST new instructions for that component or DELETE some rules from that component. Each of  these REST method </w:t>
      </w:r>
      <w:r w:rsidR="00C1009B">
        <w:rPr>
          <w:rFonts w:cs="Times"/>
          <w:color w:val="000000" w:themeColor="text1"/>
          <w:lang w:val="en-GB"/>
        </w:rPr>
        <w:t>contain</w:t>
      </w:r>
      <w:r w:rsidR="004B20FB">
        <w:rPr>
          <w:rFonts w:cs="Times"/>
          <w:color w:val="000000" w:themeColor="text1"/>
          <w:lang w:val="en-GB"/>
        </w:rPr>
        <w:t>s the different</w:t>
      </w:r>
      <w:r w:rsidR="009E56EC">
        <w:rPr>
          <w:rFonts w:cs="Times"/>
          <w:color w:val="000000" w:themeColor="text1"/>
          <w:lang w:val="en-GB"/>
        </w:rPr>
        <w:t xml:space="preserve"> arguments such as </w:t>
      </w:r>
      <w:r w:rsidR="00A1712F" w:rsidRPr="00A1712F">
        <w:rPr>
          <w:rFonts w:cs="Times"/>
          <w:color w:val="000000" w:themeColor="text1"/>
          <w:lang w:val="en-GB"/>
        </w:rPr>
        <w:t>Implementation Notes</w:t>
      </w:r>
      <w:r w:rsidR="00A1712F">
        <w:rPr>
          <w:rFonts w:cs="Times"/>
          <w:color w:val="000000" w:themeColor="text1"/>
          <w:lang w:val="en-GB"/>
        </w:rPr>
        <w:t xml:space="preserve">, </w:t>
      </w:r>
      <w:r w:rsidR="00A1712F" w:rsidRPr="00A1712F">
        <w:rPr>
          <w:rFonts w:cs="Times"/>
          <w:color w:val="000000" w:themeColor="text1"/>
          <w:lang w:val="en-GB"/>
        </w:rPr>
        <w:t>Parameters</w:t>
      </w:r>
      <w:r w:rsidR="00A1712F">
        <w:rPr>
          <w:rFonts w:cs="Times"/>
          <w:color w:val="000000" w:themeColor="text1"/>
          <w:lang w:val="en-GB"/>
        </w:rPr>
        <w:t xml:space="preserve">, </w:t>
      </w:r>
      <w:r w:rsidR="00A1712F" w:rsidRPr="00A1712F">
        <w:rPr>
          <w:rFonts w:cs="Times"/>
          <w:color w:val="000000" w:themeColor="text1"/>
          <w:lang w:val="en-GB"/>
        </w:rPr>
        <w:t>Response Messages</w:t>
      </w:r>
      <w:r w:rsidR="00A1712F">
        <w:rPr>
          <w:rFonts w:cs="Times"/>
          <w:color w:val="000000" w:themeColor="text1"/>
          <w:lang w:val="en-GB"/>
        </w:rPr>
        <w:t xml:space="preserve">, </w:t>
      </w:r>
      <w:r w:rsidR="00A1712F" w:rsidRPr="00A1712F">
        <w:rPr>
          <w:rFonts w:cs="Times"/>
          <w:color w:val="000000" w:themeColor="text1"/>
          <w:lang w:val="en-GB"/>
        </w:rPr>
        <w:t>Curl</w:t>
      </w:r>
      <w:r w:rsidR="00A1712F">
        <w:rPr>
          <w:rFonts w:cs="Times"/>
          <w:color w:val="000000" w:themeColor="text1"/>
          <w:lang w:val="en-GB"/>
        </w:rPr>
        <w:t xml:space="preserve">, </w:t>
      </w:r>
      <w:r w:rsidR="00A1712F" w:rsidRPr="00A1712F">
        <w:rPr>
          <w:rFonts w:cs="Times"/>
          <w:color w:val="000000" w:themeColor="text1"/>
          <w:lang w:val="en-GB"/>
        </w:rPr>
        <w:t>Request URL</w:t>
      </w:r>
      <w:r w:rsidR="00A1712F">
        <w:rPr>
          <w:rFonts w:cs="Times"/>
          <w:color w:val="000000" w:themeColor="text1"/>
          <w:lang w:val="en-GB"/>
        </w:rPr>
        <w:t xml:space="preserve">, </w:t>
      </w:r>
      <w:r w:rsidR="00A1712F" w:rsidRPr="00A1712F">
        <w:rPr>
          <w:rFonts w:cs="Times"/>
          <w:color w:val="000000" w:themeColor="text1"/>
          <w:lang w:val="en-GB"/>
        </w:rPr>
        <w:t>Response Code</w:t>
      </w:r>
      <w:r w:rsidR="00A1712F">
        <w:rPr>
          <w:rFonts w:cs="Times"/>
          <w:color w:val="000000" w:themeColor="text1"/>
          <w:lang w:val="en-GB"/>
        </w:rPr>
        <w:t xml:space="preserve">, </w:t>
      </w:r>
      <w:r w:rsidR="00A1712F" w:rsidRPr="00A1712F">
        <w:rPr>
          <w:rFonts w:cs="Times"/>
          <w:color w:val="000000" w:themeColor="text1"/>
          <w:lang w:val="en-GB"/>
        </w:rPr>
        <w:t>Response Headers</w:t>
      </w:r>
      <w:r w:rsidR="009E56EC">
        <w:rPr>
          <w:rFonts w:cs="Times"/>
          <w:color w:val="000000" w:themeColor="text1"/>
          <w:lang w:val="en-GB"/>
        </w:rPr>
        <w:t>, etc.</w:t>
      </w:r>
    </w:p>
    <w:p w14:paraId="1FD72BCA" w14:textId="1CB7A3D9" w:rsidR="0047409C" w:rsidRDefault="0047409C" w:rsidP="00DE3C51">
      <w:pPr>
        <w:rPr>
          <w:rFonts w:cs="Times"/>
          <w:color w:val="000000" w:themeColor="text1"/>
          <w:lang w:val="en-GB"/>
        </w:rPr>
      </w:pPr>
    </w:p>
    <w:p w14:paraId="4C158FE7" w14:textId="0CB2319F" w:rsidR="0047409C" w:rsidRDefault="00375F14" w:rsidP="00DE3C51">
      <w:pPr>
        <w:rPr>
          <w:rFonts w:cs="Times"/>
          <w:color w:val="000000" w:themeColor="text1"/>
          <w:lang w:val="en-GB"/>
        </w:rPr>
      </w:pPr>
      <w:r>
        <w:rPr>
          <w:rFonts w:cs="Times"/>
          <w:color w:val="000000" w:themeColor="text1"/>
          <w:lang w:val="en-GB"/>
        </w:rPr>
        <w:lastRenderedPageBreak/>
        <w:t>The following figure shows the REST methods</w:t>
      </w:r>
      <w:r w:rsidR="00DF2A87">
        <w:rPr>
          <w:rFonts w:cs="Times"/>
          <w:color w:val="000000" w:themeColor="text1"/>
          <w:lang w:val="en-GB"/>
        </w:rPr>
        <w:t xml:space="preserve"> offered at ONOS </w:t>
      </w:r>
      <w:r w:rsidR="00DF2A87">
        <w:rPr>
          <w:rFonts w:cs="Times"/>
          <w:color w:val="000000" w:themeColor="text1"/>
          <w:lang w:val="en-GB"/>
        </w:rPr>
        <w:t>RESTful API</w:t>
      </w:r>
      <w:r>
        <w:rPr>
          <w:rFonts w:cs="Times"/>
          <w:color w:val="000000" w:themeColor="text1"/>
          <w:lang w:val="en-GB"/>
        </w:rPr>
        <w:t xml:space="preserve"> for managing the </w:t>
      </w:r>
      <w:r w:rsidRPr="00542AC0">
        <w:rPr>
          <w:rFonts w:cs="Times"/>
          <w:i/>
          <w:iCs/>
          <w:color w:val="000000" w:themeColor="text1"/>
          <w:lang w:val="en-GB"/>
        </w:rPr>
        <w:t>Flows</w:t>
      </w:r>
      <w:r>
        <w:rPr>
          <w:rFonts w:cs="Times"/>
          <w:color w:val="000000" w:themeColor="text1"/>
          <w:lang w:val="en-GB"/>
        </w:rPr>
        <w:t xml:space="preserve"> component of </w:t>
      </w:r>
      <w:r w:rsidR="00542AC0">
        <w:rPr>
          <w:rFonts w:cs="Times"/>
          <w:color w:val="000000" w:themeColor="text1"/>
          <w:lang w:val="en-GB"/>
        </w:rPr>
        <w:t xml:space="preserve">the </w:t>
      </w:r>
      <w:r>
        <w:rPr>
          <w:rFonts w:cs="Times"/>
          <w:color w:val="000000" w:themeColor="text1"/>
          <w:lang w:val="en-GB"/>
        </w:rPr>
        <w:t xml:space="preserve">ONOS controller. </w:t>
      </w:r>
    </w:p>
    <w:p w14:paraId="48962E2C" w14:textId="485FB26A" w:rsidR="00FC4ACD" w:rsidRDefault="00FC4ACD" w:rsidP="00DE3C51">
      <w:pPr>
        <w:rPr>
          <w:rFonts w:cs="Times"/>
          <w:color w:val="000000" w:themeColor="text1"/>
          <w:lang w:val="en-GB"/>
        </w:rPr>
      </w:pPr>
      <w:r w:rsidRPr="00FC4ACD">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Default="00DD5425" w:rsidP="007A365B">
      <w:pPr>
        <w:jc w:val="center"/>
        <w:rPr>
          <w:rFonts w:cs="Times"/>
          <w:color w:val="000000" w:themeColor="text1"/>
          <w:lang w:val="en-GB"/>
        </w:rPr>
      </w:pPr>
    </w:p>
    <w:p w14:paraId="4C1CCC0E" w14:textId="7E702DC1" w:rsidR="007A365B" w:rsidRPr="004A51E1" w:rsidRDefault="00205F74" w:rsidP="00DE3C51">
      <w:pPr>
        <w:rPr>
          <w:rFonts w:cs="Times"/>
          <w:color w:val="000000" w:themeColor="text1"/>
          <w:lang w:val="en-GB"/>
        </w:rPr>
      </w:pPr>
      <w:r>
        <w:rPr>
          <w:rFonts w:cs="Times"/>
          <w:color w:val="000000" w:themeColor="text1"/>
          <w:lang w:val="en-GB"/>
        </w:rPr>
        <w:t xml:space="preserve">These are the </w:t>
      </w:r>
      <w:r w:rsidR="00583C51">
        <w:rPr>
          <w:rFonts w:cs="Times"/>
          <w:color w:val="000000" w:themeColor="text1"/>
          <w:lang w:val="en-GB"/>
        </w:rPr>
        <w:t>different</w:t>
      </w:r>
      <w:r>
        <w:rPr>
          <w:rFonts w:cs="Times"/>
          <w:color w:val="000000" w:themeColor="text1"/>
          <w:lang w:val="en-GB"/>
        </w:rPr>
        <w:t xml:space="preserve"> </w:t>
      </w:r>
      <w:r w:rsidR="00583C51">
        <w:rPr>
          <w:rFonts w:cs="Times"/>
          <w:color w:val="000000" w:themeColor="text1"/>
          <w:lang w:val="en-GB"/>
        </w:rPr>
        <w:t xml:space="preserve">possibilities offered by ONOS controller and Open vSwitch </w:t>
      </w:r>
      <w:r w:rsidR="00382775">
        <w:rPr>
          <w:rFonts w:cs="Times"/>
          <w:color w:val="000000" w:themeColor="text1"/>
          <w:lang w:val="en-GB"/>
        </w:rPr>
        <w:t>for</w:t>
      </w:r>
      <w:r w:rsidR="00583C51">
        <w:rPr>
          <w:rFonts w:cs="Times"/>
          <w:color w:val="000000" w:themeColor="text1"/>
          <w:lang w:val="en-GB"/>
        </w:rPr>
        <w:t xml:space="preserve"> creat</w:t>
      </w:r>
      <w:r w:rsidR="00382775">
        <w:rPr>
          <w:rFonts w:cs="Times"/>
          <w:color w:val="000000" w:themeColor="text1"/>
          <w:lang w:val="en-GB"/>
        </w:rPr>
        <w:t>ion, installation</w:t>
      </w:r>
      <w:r w:rsidR="00583C51">
        <w:rPr>
          <w:rFonts w:cs="Times"/>
          <w:color w:val="000000" w:themeColor="text1"/>
          <w:lang w:val="en-GB"/>
        </w:rPr>
        <w:t xml:space="preserve"> and </w:t>
      </w:r>
      <w:r w:rsidR="00382775">
        <w:rPr>
          <w:rFonts w:cs="Times"/>
          <w:color w:val="000000" w:themeColor="text1"/>
          <w:lang w:val="en-GB"/>
        </w:rPr>
        <w:t>management of</w:t>
      </w:r>
      <w:r w:rsidR="00583C51">
        <w:rPr>
          <w:rFonts w:cs="Times"/>
          <w:color w:val="000000" w:themeColor="text1"/>
          <w:lang w:val="en-GB"/>
        </w:rPr>
        <w:t xml:space="preserve"> the </w:t>
      </w:r>
      <w:r w:rsidR="00583C51" w:rsidRPr="00583C51">
        <w:rPr>
          <w:rFonts w:cs="Times"/>
          <w:i/>
          <w:iCs/>
          <w:color w:val="000000" w:themeColor="text1"/>
          <w:lang w:val="en-GB"/>
        </w:rPr>
        <w:t>flow rules</w:t>
      </w:r>
      <w:r w:rsidR="00583C51">
        <w:rPr>
          <w:rFonts w:cs="Times"/>
          <w:color w:val="000000" w:themeColor="text1"/>
          <w:lang w:val="en-GB"/>
        </w:rPr>
        <w:t>.</w:t>
      </w:r>
      <w:r w:rsidR="00433916">
        <w:rPr>
          <w:rFonts w:cs="Times"/>
          <w:color w:val="000000" w:themeColor="text1"/>
          <w:lang w:val="en-GB"/>
        </w:rPr>
        <w:t xml:space="preserve"> </w:t>
      </w:r>
      <w:r w:rsidR="004A51E1">
        <w:rPr>
          <w:rFonts w:cs="Times"/>
          <w:color w:val="000000" w:themeColor="text1"/>
          <w:lang w:val="en-GB"/>
        </w:rPr>
        <w:t xml:space="preserve">Another significant ONOS component is </w:t>
      </w:r>
      <w:r w:rsidR="004A51E1" w:rsidRPr="004A51E1">
        <w:rPr>
          <w:rFonts w:cs="Times"/>
          <w:i/>
          <w:iCs/>
          <w:color w:val="000000" w:themeColor="text1"/>
          <w:lang w:val="en-GB"/>
        </w:rPr>
        <w:t>Intents</w:t>
      </w:r>
      <w:r w:rsidR="004A51E1">
        <w:rPr>
          <w:rFonts w:cs="Times"/>
          <w:i/>
          <w:iCs/>
          <w:color w:val="000000" w:themeColor="text1"/>
          <w:lang w:val="en-GB"/>
        </w:rPr>
        <w:t xml:space="preserve">. </w:t>
      </w:r>
    </w:p>
    <w:p w14:paraId="1EBB8CB0" w14:textId="77777777" w:rsidR="00455B7F" w:rsidRPr="00AE34C5" w:rsidRDefault="00455B7F" w:rsidP="00455B7F">
      <w:pPr>
        <w:pStyle w:val="Heading3"/>
        <w:rPr>
          <w:lang w:val="en-GB"/>
        </w:rPr>
      </w:pPr>
      <w:bookmarkStart w:id="51" w:name="_Toc113752317"/>
      <w:r w:rsidRPr="00AE34C5">
        <w:rPr>
          <w:lang w:val="en-GB"/>
        </w:rPr>
        <w:t>Intents</w:t>
      </w:r>
      <w:bookmarkEnd w:id="51"/>
    </w:p>
    <w:p w14:paraId="1C10EC0B" w14:textId="77777777" w:rsidR="00455B7F" w:rsidRPr="00AE34C5" w:rsidRDefault="00455B7F" w:rsidP="00455B7F">
      <w:pPr>
        <w:rPr>
          <w:lang w:val="en-GB"/>
        </w:rPr>
      </w:pPr>
      <w:r w:rsidRPr="00AE34C5">
        <w:rPr>
          <w:lang w:val="en-GB"/>
        </w:rPr>
        <w:t xml:space="preserve">The Intent Framework is a subsystem that allows applications to specify their network control desires in form of policy rather than mechanism and these policy-based directives are </w:t>
      </w:r>
      <w:r w:rsidRPr="00AE34C5">
        <w:rPr>
          <w:i/>
          <w:iCs/>
          <w:lang w:val="en-GB"/>
        </w:rPr>
        <w:t>Intents</w:t>
      </w:r>
      <w:r w:rsidRPr="00AE34C5">
        <w:rPr>
          <w:lang w:val="en-GB"/>
        </w:rPr>
        <w:t>.</w:t>
      </w:r>
    </w:p>
    <w:p w14:paraId="503C2D00" w14:textId="77777777" w:rsidR="00455B7F" w:rsidRPr="00AE34C5" w:rsidRDefault="00455B7F" w:rsidP="00455B7F">
      <w:pPr>
        <w:rPr>
          <w:rFonts w:cs="Times"/>
          <w:color w:val="000000" w:themeColor="text1"/>
          <w:lang w:val="en-GB"/>
        </w:rPr>
      </w:pPr>
      <w:r w:rsidRPr="00AE34C5">
        <w:rPr>
          <w:rFonts w:cs="Times"/>
          <w:color w:val="000000" w:themeColor="text1"/>
          <w:lang w:val="en-GB"/>
        </w:rPr>
        <w:t>In this sub-chapter following points will be discussed,</w:t>
      </w:r>
    </w:p>
    <w:p w14:paraId="2F972C06" w14:textId="77777777" w:rsidR="00455B7F" w:rsidRPr="00AE34C5" w:rsidRDefault="00455B7F" w:rsidP="00455B7F">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Intents for specific traffic between devices</w:t>
      </w:r>
    </w:p>
    <w:p w14:paraId="55809F8C" w14:textId="77777777" w:rsidR="00455B7F" w:rsidRPr="00AE34C5" w:rsidRDefault="00455B7F" w:rsidP="00455B7F">
      <w:pPr>
        <w:pStyle w:val="ListParagraph"/>
        <w:numPr>
          <w:ilvl w:val="0"/>
          <w:numId w:val="35"/>
        </w:numPr>
        <w:spacing w:before="240"/>
        <w:rPr>
          <w:rFonts w:cs="Times"/>
          <w:color w:val="000000" w:themeColor="text1"/>
          <w:lang w:val="en-GB"/>
        </w:rPr>
      </w:pPr>
      <w:r w:rsidRPr="00AE34C5">
        <w:rPr>
          <w:rFonts w:cs="Times"/>
          <w:color w:val="000000" w:themeColor="text1"/>
          <w:lang w:val="en-GB"/>
        </w:rPr>
        <w:t>Different Intent configuration methods</w:t>
      </w:r>
    </w:p>
    <w:p w14:paraId="42758EA2" w14:textId="77777777" w:rsidR="00455B7F" w:rsidRPr="00AE34C5" w:rsidRDefault="00455B7F" w:rsidP="00455B7F">
      <w:pPr>
        <w:pStyle w:val="ListParagraph"/>
        <w:numPr>
          <w:ilvl w:val="1"/>
          <w:numId w:val="35"/>
        </w:numPr>
        <w:spacing w:before="240"/>
        <w:rPr>
          <w:rFonts w:cs="Times"/>
          <w:color w:val="000000" w:themeColor="text1"/>
          <w:lang w:val="en-GB"/>
        </w:rPr>
      </w:pPr>
      <w:r w:rsidRPr="00AE34C5">
        <w:rPr>
          <w:rFonts w:cs="Times"/>
          <w:color w:val="000000" w:themeColor="text1"/>
          <w:lang w:val="en-GB"/>
        </w:rPr>
        <w:t>Through configuration API</w:t>
      </w:r>
    </w:p>
    <w:p w14:paraId="32EDAF59" w14:textId="47CC2459" w:rsidR="00455B7F" w:rsidRPr="00AE34C5" w:rsidRDefault="00455B7F" w:rsidP="00455B7F">
      <w:pPr>
        <w:pStyle w:val="ListParagraph"/>
        <w:numPr>
          <w:ilvl w:val="1"/>
          <w:numId w:val="35"/>
        </w:numPr>
        <w:spacing w:before="240"/>
        <w:rPr>
          <w:rFonts w:cs="Times"/>
          <w:color w:val="000000" w:themeColor="text1"/>
          <w:lang w:val="en-GB"/>
        </w:rPr>
      </w:pPr>
      <w:r w:rsidRPr="00AE34C5">
        <w:rPr>
          <w:rFonts w:cs="Times"/>
          <w:color w:val="000000" w:themeColor="text1"/>
          <w:lang w:val="en-GB"/>
        </w:rPr>
        <w:t>ONOS CLI</w:t>
      </w:r>
    </w:p>
    <w:p w14:paraId="4A2B4B4B" w14:textId="77777777" w:rsidR="004A6D7A" w:rsidRPr="00AE34C5" w:rsidRDefault="004A6D7A" w:rsidP="004A6D7A">
      <w:pPr>
        <w:pStyle w:val="ListParagraph"/>
        <w:numPr>
          <w:ilvl w:val="1"/>
          <w:numId w:val="35"/>
        </w:numPr>
        <w:spacing w:before="240"/>
        <w:rPr>
          <w:rFonts w:cs="Times"/>
          <w:color w:val="000000" w:themeColor="text1"/>
          <w:lang w:val="en-GB"/>
        </w:rPr>
      </w:pPr>
      <w:r w:rsidRPr="00AE34C5">
        <w:rPr>
          <w:rFonts w:cs="Times"/>
          <w:color w:val="000000" w:themeColor="text1"/>
          <w:lang w:val="en-GB"/>
        </w:rPr>
        <w:t>Through ONOS GUI</w:t>
      </w:r>
    </w:p>
    <w:p w14:paraId="7D9B4ECF" w14:textId="77777777" w:rsidR="004A6D7A" w:rsidRPr="00AE34C5" w:rsidRDefault="004A6D7A" w:rsidP="004A6D7A">
      <w:pPr>
        <w:pStyle w:val="ListParagraph"/>
        <w:spacing w:before="240"/>
        <w:rPr>
          <w:rFonts w:cs="Times"/>
          <w:color w:val="000000" w:themeColor="text1"/>
          <w:lang w:val="en-GB"/>
        </w:rPr>
      </w:pPr>
    </w:p>
    <w:p w14:paraId="67E30C80" w14:textId="2826B59F" w:rsidR="004700B1" w:rsidRDefault="00C710B6" w:rsidP="00C710B6">
      <w:pPr>
        <w:spacing w:before="240"/>
        <w:jc w:val="center"/>
        <w:rPr>
          <w:rFonts w:cs="Times"/>
          <w:color w:val="000000" w:themeColor="text1"/>
          <w:lang w:val="en-GB"/>
        </w:rPr>
      </w:pPr>
      <w:r w:rsidRPr="00AE34C5">
        <w:rPr>
          <w:noProof/>
          <w:lang w:val="en-GB"/>
        </w:rPr>
        <w:lastRenderedPageBreak/>
        <w:drawing>
          <wp:inline distT="0" distB="0" distL="0" distR="0" wp14:anchorId="1C515626" wp14:editId="6ADE27FB">
            <wp:extent cx="4007838" cy="2937753"/>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8"/>
                    <a:stretch>
                      <a:fillRect/>
                    </a:stretch>
                  </pic:blipFill>
                  <pic:spPr>
                    <a:xfrm>
                      <a:off x="0" y="0"/>
                      <a:ext cx="4057000" cy="2973789"/>
                    </a:xfrm>
                    <a:prstGeom prst="rect">
                      <a:avLst/>
                    </a:prstGeom>
                  </pic:spPr>
                </pic:pic>
              </a:graphicData>
            </a:graphic>
          </wp:inline>
        </w:drawing>
      </w:r>
    </w:p>
    <w:p w14:paraId="31DF6F5A" w14:textId="14F76134" w:rsidR="004A18D7" w:rsidRDefault="004A18D7" w:rsidP="009905B3">
      <w:pPr>
        <w:spacing w:before="240"/>
        <w:rPr>
          <w:lang w:val="en-GB"/>
        </w:rPr>
      </w:pPr>
    </w:p>
    <w:p w14:paraId="31CB2DDE" w14:textId="77777777" w:rsidR="009905B3" w:rsidRDefault="009F3DD1" w:rsidP="000715C2">
      <w:pPr>
        <w:spacing w:before="240"/>
        <w:jc w:val="center"/>
        <w:rPr>
          <w:lang w:val="en-GB"/>
        </w:rPr>
      </w:pPr>
      <w:r w:rsidRPr="009F3DD1">
        <w:rPr>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148E4A75" w:rsidR="009F3DD1" w:rsidRPr="00AE34C5" w:rsidRDefault="009F3DD1" w:rsidP="000715C2">
      <w:pPr>
        <w:spacing w:before="240"/>
        <w:jc w:val="center"/>
        <w:rPr>
          <w:lang w:val="en-GB"/>
        </w:rPr>
      </w:pPr>
      <w:r w:rsidRPr="009F3DD1">
        <w:rPr>
          <w:lang w:val="en-GB"/>
        </w:rPr>
        <w:drawing>
          <wp:inline distT="0" distB="0" distL="0" distR="0" wp14:anchorId="01B59583" wp14:editId="7DB1899D">
            <wp:extent cx="3925033" cy="148814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37564" cy="1492892"/>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77777777" w:rsidR="000715C2" w:rsidRPr="00AE34C5" w:rsidRDefault="000715C2" w:rsidP="000715C2">
      <w:pPr>
        <w:pStyle w:val="ListParagraph"/>
        <w:spacing w:before="240"/>
        <w:rPr>
          <w:rFonts w:cs="Times"/>
          <w:color w:val="000000" w:themeColor="text1"/>
          <w:lang w:val="en-GB"/>
        </w:rPr>
      </w:pPr>
    </w:p>
    <w:p w14:paraId="2558515B" w14:textId="23AAE5ED" w:rsidR="00535591" w:rsidRDefault="00535591" w:rsidP="00D848C2">
      <w:pPr>
        <w:spacing w:before="240"/>
        <w:rPr>
          <w:rFonts w:cs="Times"/>
          <w:color w:val="000000" w:themeColor="text1"/>
          <w:lang w:val="en-GB"/>
        </w:rPr>
      </w:pPr>
    </w:p>
    <w:p w14:paraId="56D6D89A" w14:textId="7158C6AE" w:rsidR="007A2A2A" w:rsidRDefault="007A2A2A" w:rsidP="00D848C2">
      <w:pPr>
        <w:spacing w:before="240"/>
        <w:rPr>
          <w:rFonts w:cs="Times"/>
          <w:color w:val="000000" w:themeColor="text1"/>
          <w:lang w:val="en-GB"/>
        </w:rPr>
      </w:pPr>
    </w:p>
    <w:p w14:paraId="17BCEF47" w14:textId="26184D69" w:rsidR="009F3DD1" w:rsidRDefault="009F3DD1" w:rsidP="00D848C2">
      <w:pPr>
        <w:spacing w:before="240"/>
        <w:rPr>
          <w:rFonts w:cs="Times"/>
          <w:color w:val="000000" w:themeColor="text1"/>
          <w:lang w:val="en-GB"/>
        </w:rPr>
      </w:pPr>
      <w:r w:rsidRPr="009F3DD1">
        <w:rPr>
          <w:rFonts w:cs="Times"/>
          <w:color w:val="000000" w:themeColor="text1"/>
          <w:lang w:val="en-GB"/>
        </w:rPr>
        <w:lastRenderedPageBreak/>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0D5E768F" w14:textId="6ED16321" w:rsidR="009F3DD1" w:rsidRDefault="009F3DD1" w:rsidP="00D848C2">
      <w:pPr>
        <w:spacing w:before="240"/>
        <w:rPr>
          <w:rFonts w:cs="Times"/>
          <w:color w:val="000000" w:themeColor="text1"/>
          <w:lang w:val="en-GB"/>
        </w:rPr>
      </w:pPr>
      <w:r w:rsidRPr="009F3DD1">
        <w:rPr>
          <w:rFonts w:cs="Times"/>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A47A66A" w:rsidR="007C5720" w:rsidRDefault="007C5720" w:rsidP="00D848C2">
      <w:pPr>
        <w:spacing w:before="240"/>
        <w:rPr>
          <w:rFonts w:cs="Times"/>
          <w:color w:val="000000" w:themeColor="text1"/>
          <w:lang w:val="en-GB"/>
        </w:rPr>
      </w:pPr>
    </w:p>
    <w:p w14:paraId="4AAC6E31" w14:textId="77777777" w:rsidR="007C5720" w:rsidRDefault="007C5720" w:rsidP="00705FE7">
      <w:pPr>
        <w:spacing w:before="240"/>
        <w:jc w:val="center"/>
        <w:rPr>
          <w:rFonts w:cs="Times"/>
          <w:color w:val="000000" w:themeColor="text1"/>
          <w:lang w:val="en-GB"/>
        </w:rPr>
      </w:pPr>
      <w:r w:rsidRPr="007C5720">
        <w:rPr>
          <w:rFonts w:cs="Times"/>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71D4E930" w14:textId="540C2D2F" w:rsidR="005A293E" w:rsidRDefault="007C5720" w:rsidP="00705FE7">
      <w:pPr>
        <w:spacing w:before="240"/>
        <w:jc w:val="center"/>
        <w:rPr>
          <w:rFonts w:cs="Times"/>
          <w:color w:val="000000" w:themeColor="text1"/>
          <w:lang w:val="en-GB"/>
        </w:rPr>
      </w:pPr>
      <w:r w:rsidRPr="007C5720">
        <w:rPr>
          <w:rFonts w:cs="Times"/>
          <w:color w:val="000000" w:themeColor="text1"/>
          <w:lang w:val="en-GB"/>
        </w:rPr>
        <w:lastRenderedPageBreak/>
        <w:drawing>
          <wp:inline distT="0" distB="0" distL="0" distR="0" wp14:anchorId="442035E6" wp14:editId="6C6BB0F8">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765" cy="4338834"/>
                    </a:xfrm>
                    <a:prstGeom prst="rect">
                      <a:avLst/>
                    </a:prstGeom>
                    <a:ln>
                      <a:noFill/>
                    </a:ln>
                    <a:extLst>
                      <a:ext uri="{53640926-AAD7-44D8-BBD7-CCE9431645EC}">
                        <a14:shadowObscured xmlns:a14="http://schemas.microsoft.com/office/drawing/2010/main"/>
                      </a:ext>
                    </a:extLst>
                  </pic:spPr>
                </pic:pic>
              </a:graphicData>
            </a:graphic>
          </wp:inline>
        </w:drawing>
      </w:r>
    </w:p>
    <w:p w14:paraId="5629ED85" w14:textId="75CAE34A" w:rsidR="007A2A2A" w:rsidRDefault="007A2A2A" w:rsidP="006108F7">
      <w:pPr>
        <w:spacing w:before="240"/>
        <w:jc w:val="center"/>
        <w:rPr>
          <w:rFonts w:cs="Times"/>
          <w:color w:val="000000" w:themeColor="text1"/>
          <w:lang w:val="en-GB"/>
        </w:rPr>
      </w:pPr>
    </w:p>
    <w:p w14:paraId="4C72D8DB" w14:textId="48CFEA3A" w:rsidR="00323593" w:rsidRPr="00AE34C5" w:rsidRDefault="00323593" w:rsidP="006108F7">
      <w:pPr>
        <w:spacing w:before="240"/>
        <w:jc w:val="center"/>
        <w:rPr>
          <w:rFonts w:cs="Times"/>
          <w:color w:val="000000" w:themeColor="text1"/>
          <w:lang w:val="en-GB"/>
        </w:rPr>
      </w:pPr>
      <w:r w:rsidRPr="00323593">
        <w:rPr>
          <w:rFonts w:cs="Times"/>
          <w:color w:val="000000" w:themeColor="text1"/>
          <w:lang w:val="en-GB"/>
        </w:rPr>
        <w:drawing>
          <wp:inline distT="0" distB="0" distL="0" distR="0" wp14:anchorId="6B598FD4" wp14:editId="0B8634C6">
            <wp:extent cx="5560983" cy="2061125"/>
            <wp:effectExtent l="0" t="0" r="190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4"/>
                    <a:srcRect l="866" t="12749" r="2581" b="51322"/>
                    <a:stretch/>
                  </pic:blipFill>
                  <pic:spPr bwMode="auto">
                    <a:xfrm>
                      <a:off x="0" y="0"/>
                      <a:ext cx="5562145" cy="2061556"/>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1C69BAB2" w:rsidR="00D848C2" w:rsidRPr="00AE34C5" w:rsidRDefault="00D848C2" w:rsidP="00535591">
      <w:pPr>
        <w:spacing w:before="240"/>
        <w:ind w:left="360"/>
        <w:jc w:val="center"/>
        <w:rPr>
          <w:rFonts w:cs="Times"/>
          <w:color w:val="000000" w:themeColor="text1"/>
          <w:lang w:val="en-GB"/>
        </w:rPr>
      </w:pPr>
    </w:p>
    <w:p w14:paraId="015B6611" w14:textId="77777777" w:rsidR="00455B7F" w:rsidRPr="00AE34C5" w:rsidRDefault="00455B7F" w:rsidP="00C47B9E">
      <w:pPr>
        <w:rPr>
          <w:rFonts w:cs="Times"/>
          <w:szCs w:val="22"/>
          <w:lang w:val="en-GB"/>
        </w:rPr>
      </w:pPr>
    </w:p>
    <w:p w14:paraId="03059375" w14:textId="27BFFF65" w:rsidR="00332F90" w:rsidRDefault="00332F90" w:rsidP="004D2D10">
      <w:pPr>
        <w:pStyle w:val="Heading2"/>
        <w:rPr>
          <w:lang w:val="en-GB"/>
        </w:rPr>
      </w:pPr>
      <w:bookmarkStart w:id="52" w:name="_Toc113752318"/>
      <w:r w:rsidRPr="00AE34C5">
        <w:rPr>
          <w:lang w:val="en-GB"/>
        </w:rPr>
        <w:t>Implementation with Mininet</w:t>
      </w:r>
      <w:bookmarkEnd w:id="52"/>
    </w:p>
    <w:p w14:paraId="380B58CE" w14:textId="77777777" w:rsidR="005D1D68" w:rsidRDefault="005D1D68" w:rsidP="005D1D68">
      <w:pPr>
        <w:rPr>
          <w:lang w:val="en-GB"/>
        </w:rPr>
      </w:pPr>
    </w:p>
    <w:p w14:paraId="54DFDFCD" w14:textId="77777777" w:rsidR="009559A1" w:rsidRDefault="009559A1" w:rsidP="005D1D68">
      <w:pPr>
        <w:rPr>
          <w:lang w:val="en-GB"/>
        </w:rPr>
      </w:pPr>
      <w:r w:rsidRPr="005D1D68">
        <w:rPr>
          <w:noProof/>
          <w:lang w:val="en-GB"/>
        </w:rPr>
        <w:lastRenderedPageBreak/>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5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8300295" w:rsidR="005D1D68" w:rsidRPr="005D1D68" w:rsidRDefault="005D1D68" w:rsidP="009C689B">
      <w:pPr>
        <w:jc w:val="center"/>
        <w:rPr>
          <w:lang w:val="en-GB"/>
        </w:rPr>
      </w:pPr>
      <w:r w:rsidRPr="005D1D68">
        <w:rPr>
          <w:noProof/>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5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22EB57CB" w:rsidR="007D3DED" w:rsidRPr="007D3DED" w:rsidRDefault="007D3DED" w:rsidP="007D3DED">
      <w:pPr>
        <w:rPr>
          <w:lang w:val="en-GB"/>
        </w:rPr>
      </w:pPr>
      <w:r w:rsidRPr="007D3DED">
        <w:rPr>
          <w:noProof/>
          <w:lang w:val="en-GB"/>
        </w:rPr>
        <w:drawing>
          <wp:inline distT="0" distB="0" distL="0" distR="0" wp14:anchorId="3993CEAE" wp14:editId="5F07B1B5">
            <wp:extent cx="5760720" cy="3097530"/>
            <wp:effectExtent l="0" t="0" r="0" b="762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6"/>
                    <a:stretch>
                      <a:fillRect/>
                    </a:stretch>
                  </pic:blipFill>
                  <pic:spPr>
                    <a:xfrm>
                      <a:off x="0" y="0"/>
                      <a:ext cx="5760720" cy="3097530"/>
                    </a:xfrm>
                    <a:prstGeom prst="rect">
                      <a:avLst/>
                    </a:prstGeom>
                  </pic:spPr>
                </pic:pic>
              </a:graphicData>
            </a:graphic>
          </wp:inline>
        </w:drawing>
      </w:r>
    </w:p>
    <w:p w14:paraId="4AE657AF" w14:textId="3A7DB13F" w:rsidR="004D2D10" w:rsidRPr="00AE34C5" w:rsidRDefault="004D2D10" w:rsidP="004D2D10">
      <w:pPr>
        <w:pStyle w:val="Heading2"/>
        <w:rPr>
          <w:lang w:val="en-GB"/>
        </w:rPr>
      </w:pPr>
      <w:bookmarkStart w:id="53" w:name="_Toc113752319"/>
      <w:r w:rsidRPr="00AE34C5">
        <w:rPr>
          <w:lang w:val="en-GB"/>
        </w:rPr>
        <w:t>Problems identified</w:t>
      </w:r>
      <w:bookmarkEnd w:id="53"/>
    </w:p>
    <w:p w14:paraId="01BEA0EE" w14:textId="77777777" w:rsidR="004D2D10" w:rsidRPr="00AE34C5" w:rsidRDefault="004D2D10" w:rsidP="004D2D10">
      <w:pPr>
        <w:rPr>
          <w:lang w:val="en-GB"/>
        </w:rPr>
      </w:pPr>
      <w:r w:rsidRPr="00AE34C5">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lastRenderedPageBreak/>
        <w:t>Installation of SDN controllers is easier when they are first downloaded as a packet rather than directly installing from source code.</w:t>
      </w:r>
    </w:p>
    <w:p w14:paraId="24E34BC9"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Open vSwitch application available for GNS3 on GNS3 Marketplace (named, Open vSwitch with management interface) has some errors and needs to be fixed before using.</w:t>
      </w:r>
    </w:p>
    <w:p w14:paraId="3EDF262B"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New versions of OpenDayLight controller do not support the GUI and L2 switch applications since these projects were separated from OpenDayLight.</w:t>
      </w:r>
    </w:p>
    <w:p w14:paraId="11C80725"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Unlike previous versions of OpenFlow protocol, latest version of this protocol needs to be specified on all the networking devices.</w:t>
      </w:r>
    </w:p>
    <w:p w14:paraId="41C6C5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 xml:space="preserve">Before connecting the Open vSwitch to the controller, Open vSwitch needs to be specified the version of OpenFlow protocol to be used. </w:t>
      </w:r>
    </w:p>
    <w:p w14:paraId="0187F6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Also, need to specify the latest version of OpenFlow protocol while executing the topology commands on Mininet.</w:t>
      </w:r>
    </w:p>
    <w:p w14:paraId="4C4022F9" w14:textId="74D08DF5" w:rsidR="004D2D10" w:rsidRPr="00AE34C5" w:rsidRDefault="004D2D10" w:rsidP="004D2D10">
      <w:pPr>
        <w:pStyle w:val="Heading2"/>
        <w:rPr>
          <w:lang w:val="en-GB"/>
        </w:rPr>
      </w:pPr>
      <w:bookmarkStart w:id="54" w:name="_Toc113752320"/>
      <w:r w:rsidRPr="00AE34C5">
        <w:rPr>
          <w:lang w:val="en-GB"/>
        </w:rPr>
        <w:t>Use case-</w:t>
      </w:r>
      <w:r w:rsidR="004D6466" w:rsidRPr="00AE34C5">
        <w:rPr>
          <w:lang w:val="en-GB"/>
        </w:rPr>
        <w:t>1</w:t>
      </w:r>
      <w:r w:rsidRPr="00AE34C5">
        <w:rPr>
          <w:lang w:val="en-GB"/>
        </w:rPr>
        <w:t>: Testing the network with multiple Controllers</w:t>
      </w:r>
      <w:bookmarkEnd w:id="54"/>
    </w:p>
    <w:p w14:paraId="538A826C" w14:textId="77777777" w:rsidR="004D2D10" w:rsidRPr="00AE34C5" w:rsidRDefault="004D2D10" w:rsidP="004D2D10">
      <w:pPr>
        <w:pStyle w:val="Heading3"/>
        <w:rPr>
          <w:lang w:val="en-GB"/>
        </w:rPr>
      </w:pPr>
      <w:bookmarkStart w:id="55" w:name="_Toc113752321"/>
      <w:r w:rsidRPr="00AE34C5">
        <w:rPr>
          <w:lang w:val="en-GB"/>
        </w:rPr>
        <w:t>Introduction</w:t>
      </w:r>
      <w:bookmarkEnd w:id="55"/>
    </w:p>
    <w:p w14:paraId="03BA4C85" w14:textId="72360A36" w:rsidR="004D2D10" w:rsidRPr="00AE34C5" w:rsidRDefault="004D2D10" w:rsidP="004D2D10">
      <w:pPr>
        <w:rPr>
          <w:rFonts w:cs="Times"/>
          <w:color w:val="000000" w:themeColor="text1"/>
          <w:lang w:val="en-GB"/>
        </w:rPr>
      </w:pPr>
      <w:r w:rsidRPr="00AE34C5">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AE34C5">
        <w:rPr>
          <w:rFonts w:cs="Times"/>
          <w:color w:val="000000" w:themeColor="text1"/>
          <w:lang w:val="en-GB"/>
        </w:rPr>
        <w:t>colours</w:t>
      </w:r>
      <w:r w:rsidRPr="00AE34C5">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AE34C5" w:rsidRDefault="004D2D10" w:rsidP="004D2D10">
      <w:pPr>
        <w:rPr>
          <w:rFonts w:cs="Times"/>
          <w:color w:val="000000" w:themeColor="text1"/>
          <w:lang w:val="en-GB"/>
        </w:rPr>
      </w:pPr>
      <w:r w:rsidRPr="00AE34C5">
        <w:rPr>
          <w:rFonts w:cs="Times"/>
          <w:color w:val="000000" w:themeColor="text1"/>
          <w:lang w:val="en-GB"/>
        </w:rPr>
        <w:t>The topology observed in the following figure was created in the Mininet environment and the SDN controllers were deployed as the Docker containers.</w:t>
      </w:r>
    </w:p>
    <w:p w14:paraId="776D5C03" w14:textId="77777777" w:rsidR="004D2D10" w:rsidRPr="00AE34C5" w:rsidRDefault="004D2D10" w:rsidP="004D2D10">
      <w:pPr>
        <w:rPr>
          <w:rFonts w:cs="Times"/>
          <w:color w:val="000000" w:themeColor="text1"/>
          <w:lang w:val="en-GB"/>
        </w:rPr>
      </w:pPr>
    </w:p>
    <w:p w14:paraId="396FDC85"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28D83A15" wp14:editId="0A38FDC4">
            <wp:extent cx="5756875" cy="273186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57"/>
                    <a:srcRect t="8956" b="6648"/>
                    <a:stretch/>
                  </pic:blipFill>
                  <pic:spPr bwMode="auto">
                    <a:xfrm>
                      <a:off x="0" y="0"/>
                      <a:ext cx="5760720" cy="2733688"/>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2652AF8D" w14:textId="77777777" w:rsidR="004D2D10" w:rsidRPr="00AE34C5" w:rsidRDefault="004D2D10" w:rsidP="004D2D10">
      <w:pPr>
        <w:jc w:val="center"/>
        <w:rPr>
          <w:lang w:val="en-GB"/>
        </w:rPr>
      </w:pPr>
    </w:p>
    <w:p w14:paraId="4D256C58"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476BFC47" wp14:editId="14BA12DA">
            <wp:extent cx="5759450" cy="1076842"/>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8"/>
                    <a:srcRect l="420" t="9233" b="56141"/>
                    <a:stretch/>
                  </pic:blipFill>
                  <pic:spPr bwMode="auto">
                    <a:xfrm>
                      <a:off x="0" y="0"/>
                      <a:ext cx="5784846" cy="108159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lastRenderedPageBreak/>
        <w:t>Cluster Nodes with three ONOS controllers</w:t>
      </w:r>
    </w:p>
    <w:p w14:paraId="5B6B25B6" w14:textId="77777777" w:rsidR="004D2D10" w:rsidRPr="00AE34C5" w:rsidRDefault="004D2D10" w:rsidP="004D2D10">
      <w:pPr>
        <w:rPr>
          <w:lang w:val="en-GB"/>
        </w:rPr>
      </w:pPr>
    </w:p>
    <w:p w14:paraId="38929DEB" w14:textId="77777777" w:rsidR="004D2D10" w:rsidRPr="00AE34C5" w:rsidRDefault="004D2D10" w:rsidP="004D2D10">
      <w:pPr>
        <w:pStyle w:val="Heading3"/>
        <w:rPr>
          <w:lang w:val="en-GB"/>
        </w:rPr>
      </w:pPr>
      <w:bookmarkStart w:id="56" w:name="_Toc113752322"/>
      <w:r w:rsidRPr="00AE34C5">
        <w:rPr>
          <w:lang w:val="en-GB"/>
        </w:rPr>
        <w:t>Different Controllers with their Devices</w:t>
      </w:r>
      <w:bookmarkEnd w:id="56"/>
    </w:p>
    <w:p w14:paraId="6BC1224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6B4DCD52"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Distribution of devices amongst the Controllers</w:t>
      </w:r>
    </w:p>
    <w:p w14:paraId="22CAAB9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Selection of Master Controller amongst the Controllers</w:t>
      </w:r>
    </w:p>
    <w:p w14:paraId="5426845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Failure of one Controller</w:t>
      </w:r>
    </w:p>
    <w:p w14:paraId="64B0FE49" w14:textId="77777777" w:rsidR="004D2D10" w:rsidRPr="00AE34C5" w:rsidRDefault="004D2D10" w:rsidP="004D2D10">
      <w:pPr>
        <w:rPr>
          <w:rFonts w:cs="Times"/>
          <w:color w:val="000000" w:themeColor="text1"/>
          <w:lang w:val="en-GB"/>
        </w:rPr>
      </w:pPr>
    </w:p>
    <w:p w14:paraId="75182530"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4171ED9E" wp14:editId="4AB5979F">
            <wp:extent cx="5730875" cy="2726137"/>
            <wp:effectExtent l="0" t="0" r="3175"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59"/>
                    <a:srcRect l="490" t="9754" b="2211"/>
                    <a:stretch/>
                  </pic:blipFill>
                  <pic:spPr bwMode="auto">
                    <a:xfrm>
                      <a:off x="0" y="0"/>
                      <a:ext cx="5732516" cy="2726918"/>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AE34C5" w:rsidRDefault="004D2D10" w:rsidP="004D2D10">
      <w:pPr>
        <w:jc w:val="center"/>
        <w:rPr>
          <w:i/>
          <w:iCs/>
          <w:sz w:val="16"/>
          <w:szCs w:val="16"/>
          <w:lang w:val="en-GB"/>
        </w:rPr>
      </w:pPr>
      <w:r w:rsidRPr="00AE34C5">
        <w:rPr>
          <w:i/>
          <w:iCs/>
          <w:sz w:val="16"/>
          <w:szCs w:val="16"/>
          <w:lang w:val="en-GB"/>
        </w:rPr>
        <w:t>Failure of one controller</w:t>
      </w:r>
    </w:p>
    <w:p w14:paraId="4AE84EB6" w14:textId="77777777" w:rsidR="004D2D10" w:rsidRPr="00AE34C5" w:rsidRDefault="004D2D10" w:rsidP="004D2D10">
      <w:pPr>
        <w:rPr>
          <w:lang w:val="en-GB"/>
        </w:rPr>
      </w:pPr>
    </w:p>
    <w:p w14:paraId="4D2085C4" w14:textId="77777777" w:rsidR="004D2D10" w:rsidRPr="00AE34C5" w:rsidRDefault="004D2D10" w:rsidP="004D2D10">
      <w:pPr>
        <w:pStyle w:val="Heading3"/>
        <w:rPr>
          <w:lang w:val="en-GB"/>
        </w:rPr>
      </w:pPr>
      <w:bookmarkStart w:id="57" w:name="_Toc113752323"/>
      <w:r w:rsidRPr="00AE34C5">
        <w:rPr>
          <w:lang w:val="en-GB"/>
        </w:rPr>
        <w:t>Path Identifier</w:t>
      </w:r>
      <w:bookmarkEnd w:id="57"/>
    </w:p>
    <w:p w14:paraId="73B88E63"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0A3B52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Links between the devices/hosts</w:t>
      </w:r>
    </w:p>
    <w:p w14:paraId="20CC0C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Path identification for traffic between the devices/hosts</w:t>
      </w:r>
    </w:p>
    <w:p w14:paraId="4EFBB19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Proof and validation of functioning failover mechanisms of link between the devices</w:t>
      </w:r>
    </w:p>
    <w:p w14:paraId="5F9C29C1" w14:textId="77777777" w:rsidR="008D6763" w:rsidRPr="00AE34C5" w:rsidRDefault="008D6763" w:rsidP="008D6763">
      <w:pPr>
        <w:rPr>
          <w:lang w:val="en-GB"/>
        </w:rPr>
      </w:pPr>
    </w:p>
    <w:p w14:paraId="5AE2D3AC" w14:textId="417EE37B" w:rsidR="004D2D10" w:rsidRPr="00AE34C5" w:rsidRDefault="004D2D10" w:rsidP="004D2D10">
      <w:pPr>
        <w:pStyle w:val="Heading2"/>
        <w:rPr>
          <w:lang w:val="en-GB"/>
        </w:rPr>
      </w:pPr>
      <w:bookmarkStart w:id="58" w:name="_Toc113752324"/>
      <w:r w:rsidRPr="00AE34C5">
        <w:rPr>
          <w:lang w:val="en-GB"/>
        </w:rPr>
        <w:t>Use case-</w:t>
      </w:r>
      <w:r w:rsidR="004D6466" w:rsidRPr="00AE34C5">
        <w:rPr>
          <w:lang w:val="en-GB"/>
        </w:rPr>
        <w:t>2</w:t>
      </w:r>
      <w:r w:rsidRPr="00AE34C5">
        <w:rPr>
          <w:lang w:val="en-GB"/>
        </w:rPr>
        <w:t>: Testing network with isolated L2 overlay networks</w:t>
      </w:r>
      <w:bookmarkEnd w:id="58"/>
    </w:p>
    <w:p w14:paraId="4ADF520A" w14:textId="77777777" w:rsidR="004D2D10" w:rsidRPr="00AE34C5" w:rsidRDefault="004D2D10" w:rsidP="004D2D10">
      <w:pPr>
        <w:pStyle w:val="Heading3"/>
        <w:rPr>
          <w:lang w:val="en-GB"/>
        </w:rPr>
      </w:pPr>
      <w:bookmarkStart w:id="59" w:name="_Toc113752325"/>
      <w:r w:rsidRPr="00AE34C5">
        <w:rPr>
          <w:lang w:val="en-GB"/>
        </w:rPr>
        <w:t>Introduction</w:t>
      </w:r>
      <w:bookmarkEnd w:id="59"/>
    </w:p>
    <w:p w14:paraId="660DFA68" w14:textId="758CB961" w:rsidR="004D2D10" w:rsidRPr="00AE34C5" w:rsidRDefault="004D2D10" w:rsidP="004D2D10">
      <w:pPr>
        <w:rPr>
          <w:lang w:val="en-GB"/>
        </w:rPr>
      </w:pPr>
      <w:r w:rsidRPr="00AE34C5">
        <w:rPr>
          <w:lang w:val="en-GB"/>
        </w:rPr>
        <w:t xml:space="preserve">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w:t>
      </w:r>
      <w:r w:rsidRPr="00AE34C5">
        <w:rPr>
          <w:lang w:val="en-GB"/>
        </w:rPr>
        <w:lastRenderedPageBreak/>
        <w:t>either the same or different VLAN IDs. Two different VPLS were created, first, blue VPLS connecting Host H1 with Server 1 and second, red VPLS connecting Host H2 with Server 2 as observed in following figure.</w:t>
      </w:r>
    </w:p>
    <w:p w14:paraId="414C4538" w14:textId="77777777" w:rsidR="004D2D10" w:rsidRPr="00AE34C5" w:rsidRDefault="004D2D10" w:rsidP="004D2D10">
      <w:pPr>
        <w:rPr>
          <w:lang w:val="en-GB"/>
        </w:rPr>
      </w:pPr>
    </w:p>
    <w:p w14:paraId="26083C3A" w14:textId="77777777" w:rsidR="004D2D10" w:rsidRPr="00AE34C5" w:rsidRDefault="004D2D10" w:rsidP="004D2D10">
      <w:pPr>
        <w:jc w:val="center"/>
        <w:rPr>
          <w:lang w:val="en-GB"/>
        </w:rPr>
      </w:pPr>
      <w:r w:rsidRPr="00AE34C5">
        <w:rPr>
          <w:noProof/>
          <w:lang w:val="en-GB"/>
        </w:rPr>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60"/>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584AC570" w14:textId="77777777" w:rsidR="004D2D10" w:rsidRPr="00AE34C5" w:rsidRDefault="004D2D10" w:rsidP="004D2D10">
      <w:pPr>
        <w:jc w:val="center"/>
        <w:rPr>
          <w:lang w:val="en-GB"/>
        </w:rPr>
      </w:pPr>
    </w:p>
    <w:p w14:paraId="47853C38" w14:textId="77777777" w:rsidR="004D2D10" w:rsidRPr="00AE34C5" w:rsidRDefault="004D2D10" w:rsidP="004D2D10">
      <w:pPr>
        <w:pStyle w:val="Heading3"/>
        <w:rPr>
          <w:lang w:val="en-GB"/>
        </w:rPr>
      </w:pPr>
      <w:bookmarkStart w:id="60" w:name="_Toc113752326"/>
      <w:r w:rsidRPr="00AE34C5">
        <w:rPr>
          <w:lang w:val="en-GB"/>
        </w:rPr>
        <w:t>Configuration</w:t>
      </w:r>
      <w:bookmarkEnd w:id="60"/>
    </w:p>
    <w:p w14:paraId="5D6404B6"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the following points will be discussed,</w:t>
      </w:r>
    </w:p>
    <w:p w14:paraId="6115A82F"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VPLS on SDN controller</w:t>
      </w:r>
    </w:p>
    <w:p w14:paraId="16E20CC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Working of VPLS</w:t>
      </w:r>
    </w:p>
    <w:p w14:paraId="791047B7"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Studying VPLS application of ONOS controller</w:t>
      </w:r>
    </w:p>
    <w:p w14:paraId="5330F54B" w14:textId="77777777" w:rsidR="008D6763" w:rsidRPr="00AE34C5" w:rsidRDefault="008D6763" w:rsidP="008D6763">
      <w:pPr>
        <w:rPr>
          <w:lang w:val="en-GB"/>
        </w:rPr>
      </w:pPr>
    </w:p>
    <w:p w14:paraId="73B8ECE0" w14:textId="130336BB" w:rsidR="004D2D10" w:rsidRPr="00AE34C5" w:rsidRDefault="004D2D10" w:rsidP="004D2D10">
      <w:pPr>
        <w:pStyle w:val="Heading2"/>
        <w:rPr>
          <w:lang w:val="en-GB"/>
        </w:rPr>
      </w:pPr>
      <w:bookmarkStart w:id="61" w:name="_Toc113752327"/>
      <w:r w:rsidRPr="00AE34C5">
        <w:rPr>
          <w:lang w:val="en-GB"/>
        </w:rPr>
        <w:t>Use case-</w:t>
      </w:r>
      <w:r w:rsidR="004D6466" w:rsidRPr="00AE34C5">
        <w:rPr>
          <w:lang w:val="en-GB"/>
        </w:rPr>
        <w:t>3</w:t>
      </w:r>
      <w:r w:rsidRPr="00AE34C5">
        <w:rPr>
          <w:lang w:val="en-GB"/>
        </w:rPr>
        <w:t>: Testing network with IPv6 addressing</w:t>
      </w:r>
      <w:bookmarkEnd w:id="61"/>
    </w:p>
    <w:p w14:paraId="18643B86" w14:textId="77777777" w:rsidR="004D2D10" w:rsidRPr="00AE34C5" w:rsidRDefault="004D2D10" w:rsidP="004D2D10">
      <w:pPr>
        <w:pStyle w:val="Heading3"/>
        <w:rPr>
          <w:rStyle w:val="Heading3Char"/>
          <w:lang w:val="en-GB"/>
        </w:rPr>
      </w:pPr>
      <w:bookmarkStart w:id="62" w:name="_Toc113752328"/>
      <w:r w:rsidRPr="00AE34C5">
        <w:rPr>
          <w:lang w:val="en-GB"/>
        </w:rPr>
        <w:t>I</w:t>
      </w:r>
      <w:r w:rsidRPr="00AE34C5">
        <w:rPr>
          <w:rStyle w:val="Heading3Char"/>
          <w:lang w:val="en-GB"/>
        </w:rPr>
        <w:t>ntroduction</w:t>
      </w:r>
      <w:bookmarkEnd w:id="62"/>
    </w:p>
    <w:p w14:paraId="584C37C1" w14:textId="77777777" w:rsidR="004D2D10" w:rsidRPr="00AE34C5" w:rsidRDefault="004D2D10" w:rsidP="004D2D10">
      <w:pPr>
        <w:rPr>
          <w:rFonts w:cs="Times"/>
          <w:color w:val="000000" w:themeColor="text1"/>
          <w:lang w:val="en-GB"/>
        </w:rPr>
      </w:pPr>
      <w:r w:rsidRPr="00AE34C5">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AE34C5" w:rsidRDefault="004D2D10" w:rsidP="004D2D10">
      <w:pPr>
        <w:jc w:val="center"/>
        <w:rPr>
          <w:lang w:val="en-GB"/>
        </w:rPr>
      </w:pPr>
      <w:r w:rsidRPr="00AE34C5">
        <w:rPr>
          <w:noProof/>
          <w:lang w:val="en-GB"/>
        </w:rPr>
        <w:lastRenderedPageBreak/>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61"/>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B1C1115" w14:textId="77777777" w:rsidR="004D2D10" w:rsidRPr="00AE34C5" w:rsidRDefault="004D2D10" w:rsidP="004D2D10">
      <w:pPr>
        <w:rPr>
          <w:lang w:val="en-GB"/>
        </w:rPr>
      </w:pPr>
    </w:p>
    <w:p w14:paraId="4EC8092D" w14:textId="77777777" w:rsidR="004D2D10" w:rsidRPr="00AE34C5" w:rsidRDefault="004D2D10" w:rsidP="004D2D10">
      <w:pPr>
        <w:pStyle w:val="Heading3"/>
        <w:rPr>
          <w:lang w:val="en-GB"/>
        </w:rPr>
      </w:pPr>
      <w:bookmarkStart w:id="63" w:name="_Toc113752329"/>
      <w:r w:rsidRPr="00AE34C5">
        <w:rPr>
          <w:lang w:val="en-GB"/>
        </w:rPr>
        <w:t>IPv6 tunnelling over IPv4</w:t>
      </w:r>
      <w:bookmarkEnd w:id="63"/>
    </w:p>
    <w:p w14:paraId="6B14E62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1BCF3C98"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three networks; two IPv6 networks and one IPv4 network</w:t>
      </w:r>
    </w:p>
    <w:p w14:paraId="78544A96"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54BE659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IPv6 tunnel through IPv4 network</w:t>
      </w:r>
    </w:p>
    <w:p w14:paraId="274CFB1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Evaluating how packets are forwarded through OpenFlow protocol</w:t>
      </w:r>
    </w:p>
    <w:p w14:paraId="4F49B75C" w14:textId="77777777" w:rsidR="004D2D10" w:rsidRPr="00AE34C5" w:rsidRDefault="004D2D10" w:rsidP="004D2D10">
      <w:pPr>
        <w:rPr>
          <w:lang w:val="en-GB"/>
        </w:rPr>
      </w:pPr>
    </w:p>
    <w:p w14:paraId="5A0C36FC" w14:textId="77777777" w:rsidR="004D2D10" w:rsidRPr="00AE34C5" w:rsidRDefault="004D2D10" w:rsidP="004D2D10">
      <w:pPr>
        <w:jc w:val="center"/>
        <w:rPr>
          <w:lang w:val="en-GB"/>
        </w:rPr>
      </w:pPr>
      <w:r w:rsidRPr="00AE34C5">
        <w:rPr>
          <w:noProof/>
          <w:lang w:val="en-GB"/>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62"/>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created in the GNS3 with different Network devices</w:t>
      </w:r>
    </w:p>
    <w:p w14:paraId="3DBCED4F" w14:textId="77777777" w:rsidR="00CB34FE" w:rsidRPr="00AE34C5" w:rsidRDefault="00CB34FE" w:rsidP="00CB34FE">
      <w:pPr>
        <w:rPr>
          <w:lang w:val="en-GB"/>
        </w:rPr>
      </w:pPr>
    </w:p>
    <w:p w14:paraId="0D04107A" w14:textId="1DBDC66B" w:rsidR="004D2D10" w:rsidRPr="00AE34C5" w:rsidRDefault="004D2D10" w:rsidP="004D2D10">
      <w:pPr>
        <w:pStyle w:val="Heading2"/>
        <w:rPr>
          <w:rStyle w:val="Heading2Char"/>
          <w:lang w:val="en-GB"/>
        </w:rPr>
      </w:pPr>
      <w:bookmarkStart w:id="64" w:name="_Toc113752330"/>
      <w:r w:rsidRPr="00AE34C5">
        <w:rPr>
          <w:lang w:val="en-GB"/>
        </w:rPr>
        <w:lastRenderedPageBreak/>
        <w:t>Use case-</w:t>
      </w:r>
      <w:r w:rsidR="004D6466" w:rsidRPr="00AE34C5">
        <w:rPr>
          <w:lang w:val="en-GB"/>
        </w:rPr>
        <w:t>4</w:t>
      </w:r>
      <w:r w:rsidRPr="00AE34C5">
        <w:rPr>
          <w:lang w:val="en-GB"/>
        </w:rPr>
        <w:t xml:space="preserve">: </w:t>
      </w:r>
      <w:r w:rsidRPr="00AE34C5">
        <w:rPr>
          <w:rStyle w:val="Heading2Char"/>
          <w:lang w:val="en-GB"/>
        </w:rPr>
        <w:t>Integrating SDN with legacy network</w:t>
      </w:r>
      <w:bookmarkEnd w:id="64"/>
    </w:p>
    <w:p w14:paraId="6FF8BD68" w14:textId="77777777" w:rsidR="004D2D10" w:rsidRPr="00AE34C5" w:rsidRDefault="004D2D10" w:rsidP="004D2D10">
      <w:pPr>
        <w:pStyle w:val="Heading3"/>
        <w:rPr>
          <w:lang w:val="en-GB"/>
        </w:rPr>
      </w:pPr>
      <w:bookmarkStart w:id="65" w:name="_Toc113752331"/>
      <w:r w:rsidRPr="00AE34C5">
        <w:rPr>
          <w:lang w:val="en-GB"/>
        </w:rPr>
        <w:t>Introduction</w:t>
      </w:r>
      <w:bookmarkEnd w:id="65"/>
    </w:p>
    <w:p w14:paraId="34873B9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AE34C5" w:rsidRDefault="004D2D10" w:rsidP="004D2D10">
      <w:pPr>
        <w:rPr>
          <w:lang w:val="en-GB"/>
        </w:rPr>
      </w:pPr>
      <w:r w:rsidRPr="00AE34C5">
        <w:rPr>
          <w:noProof/>
          <w:lang w:val="en-GB"/>
        </w:rPr>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63"/>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7DD112F" w14:textId="77777777" w:rsidR="004D2D10" w:rsidRPr="00AE34C5" w:rsidRDefault="004D2D10" w:rsidP="004D2D10">
      <w:pPr>
        <w:rPr>
          <w:lang w:val="en-GB"/>
        </w:rPr>
      </w:pPr>
    </w:p>
    <w:p w14:paraId="46E8E34F" w14:textId="77777777" w:rsidR="004D2D10" w:rsidRPr="00AE34C5" w:rsidRDefault="004D2D10" w:rsidP="004D2D10">
      <w:pPr>
        <w:rPr>
          <w:lang w:val="en-GB"/>
        </w:rPr>
      </w:pPr>
      <w:r w:rsidRPr="00AE34C5">
        <w:rPr>
          <w:noProof/>
          <w:lang w:val="en-GB"/>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64"/>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158E179C" w14:textId="77777777" w:rsidR="004D2D10" w:rsidRPr="00AE34C5" w:rsidRDefault="004D2D10" w:rsidP="004D2D10">
      <w:pPr>
        <w:rPr>
          <w:lang w:val="en-GB"/>
        </w:rPr>
      </w:pPr>
    </w:p>
    <w:p w14:paraId="072C8721" w14:textId="77777777" w:rsidR="004D2D10" w:rsidRPr="00AE34C5" w:rsidRDefault="004D2D10" w:rsidP="004D2D10">
      <w:pPr>
        <w:pStyle w:val="Heading3"/>
        <w:rPr>
          <w:lang w:val="en-GB"/>
        </w:rPr>
      </w:pPr>
      <w:bookmarkStart w:id="66" w:name="_Toc113752332"/>
      <w:r w:rsidRPr="00AE34C5">
        <w:rPr>
          <w:lang w:val="en-GB"/>
        </w:rPr>
        <w:lastRenderedPageBreak/>
        <w:t>Configuration</w:t>
      </w:r>
      <w:bookmarkEnd w:id="66"/>
    </w:p>
    <w:p w14:paraId="5248AD17"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49253CB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and configuring all these networks</w:t>
      </w:r>
    </w:p>
    <w:p w14:paraId="3497583B"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61D6A3D7" w14:textId="2D208CCD" w:rsidR="00CB34FE" w:rsidRPr="00AE34C5" w:rsidRDefault="004D2D10" w:rsidP="004D2D10">
      <w:pPr>
        <w:rPr>
          <w:lang w:val="en-GB"/>
        </w:rPr>
      </w:pPr>
      <w:r w:rsidRPr="00AE34C5">
        <w:rPr>
          <w:rFonts w:cs="Times"/>
          <w:color w:val="000000" w:themeColor="text1"/>
          <w:lang w:val="en-GB"/>
        </w:rPr>
        <w:t>Studying SDN-IP application of ONOS controller</w:t>
      </w:r>
    </w:p>
    <w:p w14:paraId="70AB29AE" w14:textId="07A571CC" w:rsidR="00994CE9" w:rsidRPr="00AE34C5" w:rsidRDefault="00994CE9" w:rsidP="008D6763">
      <w:pPr>
        <w:pStyle w:val="Heading3"/>
        <w:rPr>
          <w:lang w:val="en-GB"/>
        </w:rPr>
      </w:pPr>
      <w:r w:rsidRPr="00AE34C5">
        <w:rPr>
          <w:lang w:val="en-GB"/>
        </w:rPr>
        <w:br w:type="page"/>
      </w:r>
    </w:p>
    <w:p w14:paraId="716AE095" w14:textId="38D0DBAD" w:rsidR="00D12451" w:rsidRPr="00AE34C5" w:rsidRDefault="00176F97" w:rsidP="00D12451">
      <w:pPr>
        <w:pStyle w:val="Heading1"/>
        <w:rPr>
          <w:lang w:val="en-GB"/>
        </w:rPr>
      </w:pPr>
      <w:bookmarkStart w:id="67" w:name="_Toc113752333"/>
      <w:r w:rsidRPr="00AE34C5">
        <w:rPr>
          <w:lang w:val="en-GB"/>
        </w:rPr>
        <w:lastRenderedPageBreak/>
        <w:t>S</w:t>
      </w:r>
      <w:r w:rsidR="00D12451" w:rsidRPr="00AE34C5">
        <w:rPr>
          <w:lang w:val="en-GB"/>
        </w:rPr>
        <w:t xml:space="preserve">ummary and </w:t>
      </w:r>
      <w:r w:rsidR="00420221" w:rsidRPr="00AE34C5">
        <w:rPr>
          <w:lang w:val="en-GB"/>
        </w:rPr>
        <w:t>P</w:t>
      </w:r>
      <w:r w:rsidR="00D12451" w:rsidRPr="00AE34C5">
        <w:rPr>
          <w:lang w:val="en-GB"/>
        </w:rPr>
        <w:t>erspectives</w:t>
      </w:r>
      <w:bookmarkEnd w:id="67"/>
    </w:p>
    <w:p w14:paraId="6AFAD3BF" w14:textId="23A454CC" w:rsidR="00994CE9" w:rsidRPr="00AE34C5" w:rsidRDefault="00994CE9">
      <w:pPr>
        <w:spacing w:after="0" w:line="240" w:lineRule="auto"/>
        <w:jc w:val="left"/>
        <w:rPr>
          <w:lang w:val="en-GB"/>
        </w:rPr>
      </w:pPr>
      <w:r w:rsidRPr="00AE34C5">
        <w:rPr>
          <w:lang w:val="en-GB"/>
        </w:rPr>
        <w:br w:type="page"/>
      </w:r>
    </w:p>
    <w:p w14:paraId="39836875" w14:textId="1ABDD685" w:rsidR="00427359" w:rsidRPr="00AE34C5" w:rsidRDefault="00D12451" w:rsidP="00D12451">
      <w:pPr>
        <w:pStyle w:val="Heading1"/>
        <w:rPr>
          <w:lang w:val="en-GB"/>
        </w:rPr>
      </w:pPr>
      <w:bookmarkStart w:id="68" w:name="_Toc113752334"/>
      <w:r w:rsidRPr="00AE34C5">
        <w:rPr>
          <w:lang w:val="en-GB"/>
        </w:rPr>
        <w:lastRenderedPageBreak/>
        <w:t>Abbreviations</w:t>
      </w:r>
      <w:bookmarkEnd w:id="68"/>
    </w:p>
    <w:p w14:paraId="35190117" w14:textId="3F7BC249" w:rsidR="00EC68DF" w:rsidRPr="00AE34C5" w:rsidRDefault="00EC68DF" w:rsidP="009B1D3E">
      <w:pPr>
        <w:rPr>
          <w:b/>
          <w:color w:val="000000" w:themeColor="text1"/>
          <w:sz w:val="24"/>
          <w:szCs w:val="24"/>
          <w:lang w:val="en-GB"/>
        </w:rPr>
      </w:pPr>
      <w:r w:rsidRPr="00AE34C5">
        <w:rPr>
          <w:b/>
          <w:color w:val="000000" w:themeColor="text1"/>
          <w:sz w:val="24"/>
          <w:szCs w:val="24"/>
          <w:lang w:val="en-GB"/>
        </w:rPr>
        <w:t>0</w:t>
      </w:r>
    </w:p>
    <w:p w14:paraId="1B4BA168" w14:textId="18151025"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7B192218" w14:textId="7B43A68B" w:rsidR="00EC68DF" w:rsidRPr="00AE34C5" w:rsidRDefault="00EC68DF" w:rsidP="009B1D3E">
      <w:pPr>
        <w:rPr>
          <w:b/>
          <w:color w:val="000000" w:themeColor="text1"/>
          <w:sz w:val="24"/>
          <w:szCs w:val="24"/>
          <w:lang w:val="en-GB"/>
        </w:rPr>
      </w:pPr>
      <w:r w:rsidRPr="00AE34C5">
        <w:rPr>
          <w:b/>
          <w:color w:val="000000" w:themeColor="text1"/>
          <w:sz w:val="24"/>
          <w:szCs w:val="24"/>
          <w:lang w:val="en-GB"/>
        </w:rPr>
        <w:t>3</w:t>
      </w:r>
    </w:p>
    <w:p w14:paraId="12D9323E"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3GPP</w:t>
      </w:r>
      <w:r w:rsidRPr="00AE34C5">
        <w:rPr>
          <w:color w:val="000000" w:themeColor="text1"/>
          <w:sz w:val="24"/>
          <w:szCs w:val="24"/>
          <w:lang w:val="en-GB"/>
        </w:rPr>
        <w:tab/>
      </w:r>
      <w:r w:rsidRPr="00AE34C5">
        <w:rPr>
          <w:color w:val="000000" w:themeColor="text1"/>
          <w:sz w:val="24"/>
          <w:szCs w:val="24"/>
          <w:lang w:val="en-GB"/>
        </w:rPr>
        <w:tab/>
        <w:t>Third Generation Partnership Project</w:t>
      </w:r>
    </w:p>
    <w:p w14:paraId="5E48C5DF"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0E3DFDF0" w14:textId="28DBF074" w:rsidR="00EC68DF" w:rsidRPr="00AE34C5" w:rsidRDefault="00EC68DF" w:rsidP="009B1D3E">
      <w:pPr>
        <w:rPr>
          <w:b/>
          <w:color w:val="000000" w:themeColor="text1"/>
          <w:sz w:val="24"/>
          <w:szCs w:val="24"/>
          <w:lang w:val="en-GB"/>
        </w:rPr>
      </w:pPr>
      <w:r w:rsidRPr="00AE34C5">
        <w:rPr>
          <w:b/>
          <w:color w:val="000000" w:themeColor="text1"/>
          <w:sz w:val="24"/>
          <w:szCs w:val="24"/>
          <w:lang w:val="en-GB"/>
        </w:rPr>
        <w:t xml:space="preserve"> </w:t>
      </w:r>
      <w:r w:rsidRPr="00AE34C5">
        <w:rPr>
          <w:b/>
          <w:color w:val="000000" w:themeColor="text1"/>
          <w:sz w:val="24"/>
          <w:szCs w:val="24"/>
          <w:lang w:val="en-GB"/>
        </w:rPr>
        <w:tab/>
      </w:r>
      <w:r w:rsidRPr="00AE34C5">
        <w:rPr>
          <w:b/>
          <w:color w:val="000000" w:themeColor="text1"/>
          <w:sz w:val="24"/>
          <w:szCs w:val="24"/>
          <w:lang w:val="en-GB"/>
        </w:rPr>
        <w:tab/>
      </w:r>
    </w:p>
    <w:p w14:paraId="7470BC8A" w14:textId="5DB6923D" w:rsidR="00D5516D" w:rsidRPr="00AE34C5" w:rsidRDefault="00D5516D" w:rsidP="009B1D3E">
      <w:pPr>
        <w:rPr>
          <w:b/>
          <w:color w:val="000000" w:themeColor="text1"/>
          <w:sz w:val="24"/>
          <w:szCs w:val="24"/>
          <w:lang w:val="en-GB"/>
        </w:rPr>
      </w:pPr>
      <w:r w:rsidRPr="00AE34C5">
        <w:rPr>
          <w:b/>
          <w:color w:val="000000" w:themeColor="text1"/>
          <w:sz w:val="24"/>
          <w:szCs w:val="24"/>
          <w:lang w:val="en-GB"/>
        </w:rPr>
        <w:t>A</w:t>
      </w:r>
    </w:p>
    <w:p w14:paraId="4F68168B" w14:textId="77777777" w:rsidR="003C7771" w:rsidRPr="00AE34C5" w:rsidRDefault="003C7771" w:rsidP="009B1D3E">
      <w:pPr>
        <w:rPr>
          <w:color w:val="000000" w:themeColor="text1"/>
          <w:sz w:val="24"/>
          <w:szCs w:val="24"/>
          <w:lang w:val="en-GB"/>
        </w:rPr>
      </w:pPr>
      <w:r w:rsidRPr="00AE34C5">
        <w:rPr>
          <w:color w:val="000000" w:themeColor="text1"/>
          <w:sz w:val="24"/>
          <w:szCs w:val="24"/>
          <w:lang w:val="en-GB"/>
        </w:rPr>
        <w:t>AS</w:t>
      </w:r>
      <w:r w:rsidRPr="00AE34C5">
        <w:rPr>
          <w:color w:val="000000" w:themeColor="text1"/>
          <w:sz w:val="24"/>
          <w:szCs w:val="24"/>
          <w:lang w:val="en-GB"/>
        </w:rPr>
        <w:tab/>
      </w:r>
      <w:r w:rsidRPr="00AE34C5">
        <w:rPr>
          <w:color w:val="000000" w:themeColor="text1"/>
          <w:sz w:val="24"/>
          <w:szCs w:val="24"/>
          <w:lang w:val="en-GB"/>
        </w:rPr>
        <w:tab/>
        <w:t>Autonomous System</w:t>
      </w:r>
    </w:p>
    <w:p w14:paraId="014B23FA" w14:textId="70BCD62F" w:rsidR="009B1D3E" w:rsidRPr="00AE34C5" w:rsidRDefault="00D5516D" w:rsidP="009B1D3E">
      <w:pPr>
        <w:rPr>
          <w:color w:val="000000" w:themeColor="text1"/>
          <w:sz w:val="24"/>
          <w:szCs w:val="24"/>
          <w:lang w:val="en-GB"/>
        </w:rPr>
      </w:pPr>
      <w:r w:rsidRPr="00AE34C5">
        <w:rPr>
          <w:color w:val="000000" w:themeColor="text1"/>
          <w:sz w:val="24"/>
          <w:szCs w:val="24"/>
          <w:lang w:val="en-GB"/>
        </w:rPr>
        <w:t>…</w:t>
      </w:r>
    </w:p>
    <w:p w14:paraId="5261438E" w14:textId="4315B9E7"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B</w:t>
      </w:r>
      <w:r w:rsidR="00AD59E3" w:rsidRPr="00AE34C5">
        <w:rPr>
          <w:b/>
          <w:bCs/>
          <w:color w:val="000000" w:themeColor="text1"/>
          <w:sz w:val="24"/>
          <w:szCs w:val="24"/>
          <w:lang w:val="en-GB"/>
        </w:rPr>
        <w:t xml:space="preserve"> </w:t>
      </w:r>
    </w:p>
    <w:p w14:paraId="32826E41" w14:textId="77777777" w:rsidR="00EC04FF" w:rsidRPr="00AE34C5" w:rsidRDefault="00EC04FF" w:rsidP="009B1D3E">
      <w:pPr>
        <w:rPr>
          <w:color w:val="000000" w:themeColor="text1"/>
          <w:sz w:val="24"/>
          <w:szCs w:val="24"/>
          <w:lang w:val="en-GB"/>
        </w:rPr>
      </w:pPr>
    </w:p>
    <w:p w14:paraId="720B9263" w14:textId="707CB94A" w:rsidR="009B1D3E" w:rsidRPr="00AE34C5" w:rsidRDefault="00ED02C2" w:rsidP="009B1D3E">
      <w:pPr>
        <w:rPr>
          <w:b/>
          <w:bCs/>
          <w:color w:val="000000" w:themeColor="text1"/>
          <w:sz w:val="24"/>
          <w:szCs w:val="24"/>
          <w:lang w:val="en-GB"/>
        </w:rPr>
      </w:pPr>
      <w:r w:rsidRPr="00AE34C5">
        <w:rPr>
          <w:b/>
          <w:bCs/>
          <w:color w:val="000000" w:themeColor="text1"/>
          <w:sz w:val="24"/>
          <w:szCs w:val="24"/>
          <w:lang w:val="en-GB"/>
        </w:rPr>
        <w:t>C</w:t>
      </w:r>
    </w:p>
    <w:p w14:paraId="7D8EFB28" w14:textId="2DE028FC" w:rsidR="003A704A" w:rsidRPr="00AE34C5" w:rsidRDefault="003A704A" w:rsidP="009B1D3E">
      <w:pPr>
        <w:rPr>
          <w:color w:val="000000" w:themeColor="text1"/>
          <w:sz w:val="24"/>
          <w:szCs w:val="24"/>
          <w:lang w:val="en-GB"/>
        </w:rPr>
      </w:pPr>
    </w:p>
    <w:p w14:paraId="0B911A60" w14:textId="58AD8BA5"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D</w:t>
      </w:r>
    </w:p>
    <w:p w14:paraId="610C63BC" w14:textId="23C1DA6A" w:rsidR="00EC04FF" w:rsidRPr="00AE34C5" w:rsidRDefault="00EC04FF" w:rsidP="009B1D3E">
      <w:pPr>
        <w:rPr>
          <w:color w:val="000000" w:themeColor="text1"/>
          <w:sz w:val="24"/>
          <w:szCs w:val="24"/>
          <w:lang w:val="en-GB"/>
        </w:rPr>
      </w:pPr>
      <w:r w:rsidRPr="00AE34C5">
        <w:rPr>
          <w:color w:val="000000" w:themeColor="text1"/>
          <w:sz w:val="24"/>
          <w:szCs w:val="24"/>
          <w:lang w:val="en-GB"/>
        </w:rPr>
        <w:t>DLUX</w:t>
      </w:r>
    </w:p>
    <w:p w14:paraId="45D8EBF0" w14:textId="77777777" w:rsidR="00EC04FF" w:rsidRPr="00AE34C5" w:rsidRDefault="00EC04FF" w:rsidP="009B1D3E">
      <w:pPr>
        <w:rPr>
          <w:color w:val="000000" w:themeColor="text1"/>
          <w:sz w:val="24"/>
          <w:szCs w:val="24"/>
          <w:lang w:val="en-GB"/>
        </w:rPr>
      </w:pPr>
    </w:p>
    <w:p w14:paraId="109AA94C" w14:textId="2C07CDC3" w:rsidR="003A704A" w:rsidRPr="00AE34C5" w:rsidRDefault="003A704A" w:rsidP="009B1D3E">
      <w:pPr>
        <w:rPr>
          <w:b/>
          <w:bCs/>
          <w:color w:val="000000" w:themeColor="text1"/>
          <w:sz w:val="24"/>
          <w:szCs w:val="24"/>
          <w:lang w:val="en-GB"/>
        </w:rPr>
      </w:pPr>
      <w:r w:rsidRPr="00AE34C5">
        <w:rPr>
          <w:b/>
          <w:bCs/>
          <w:color w:val="000000" w:themeColor="text1"/>
          <w:sz w:val="24"/>
          <w:szCs w:val="24"/>
          <w:lang w:val="en-GB"/>
        </w:rPr>
        <w:t>G</w:t>
      </w:r>
    </w:p>
    <w:p w14:paraId="554600C1" w14:textId="0653DEF7" w:rsidR="003A704A" w:rsidRPr="00AE34C5" w:rsidRDefault="003A704A" w:rsidP="009B1D3E">
      <w:pPr>
        <w:rPr>
          <w:color w:val="000000" w:themeColor="text1"/>
          <w:sz w:val="24"/>
          <w:szCs w:val="24"/>
          <w:lang w:val="en-GB"/>
        </w:rPr>
      </w:pPr>
      <w:r w:rsidRPr="00AE34C5">
        <w:rPr>
          <w:color w:val="000000" w:themeColor="text1"/>
          <w:sz w:val="24"/>
          <w:szCs w:val="24"/>
          <w:lang w:val="en-GB"/>
        </w:rPr>
        <w:t>GNS3</w:t>
      </w:r>
    </w:p>
    <w:p w14:paraId="2E328194" w14:textId="77777777" w:rsidR="003A704A" w:rsidRPr="00AE34C5" w:rsidRDefault="003A704A" w:rsidP="009B1D3E">
      <w:pPr>
        <w:rPr>
          <w:color w:val="000000" w:themeColor="text1"/>
          <w:sz w:val="24"/>
          <w:szCs w:val="24"/>
          <w:lang w:val="en-GB"/>
        </w:rPr>
      </w:pPr>
    </w:p>
    <w:p w14:paraId="40FBDAB3" w14:textId="1D926745" w:rsidR="009B1D3E" w:rsidRPr="00AE34C5" w:rsidRDefault="009B1D3E" w:rsidP="009B1D3E">
      <w:pPr>
        <w:rPr>
          <w:b/>
          <w:color w:val="000000" w:themeColor="text1"/>
          <w:sz w:val="24"/>
          <w:szCs w:val="24"/>
          <w:lang w:val="en-GB"/>
        </w:rPr>
      </w:pPr>
      <w:r w:rsidRPr="00AE34C5">
        <w:rPr>
          <w:b/>
          <w:color w:val="000000" w:themeColor="text1"/>
          <w:sz w:val="24"/>
          <w:szCs w:val="24"/>
          <w:lang w:val="en-GB"/>
        </w:rPr>
        <w:t>H</w:t>
      </w:r>
    </w:p>
    <w:p w14:paraId="149090BE" w14:textId="77777777" w:rsidR="00ED1B75" w:rsidRPr="00AE34C5" w:rsidRDefault="00ED1B75" w:rsidP="009B1D3E">
      <w:pPr>
        <w:rPr>
          <w:b/>
          <w:color w:val="000000" w:themeColor="text1"/>
          <w:sz w:val="24"/>
          <w:szCs w:val="24"/>
          <w:lang w:val="en-GB"/>
        </w:rPr>
      </w:pPr>
    </w:p>
    <w:p w14:paraId="03204E7E" w14:textId="499880FD" w:rsidR="00E16A4C" w:rsidRPr="00AE34C5" w:rsidRDefault="00ED1B75" w:rsidP="009B1D3E">
      <w:pPr>
        <w:rPr>
          <w:b/>
          <w:color w:val="000000" w:themeColor="text1"/>
          <w:sz w:val="24"/>
          <w:szCs w:val="24"/>
          <w:lang w:val="en-GB"/>
        </w:rPr>
      </w:pPr>
      <w:r w:rsidRPr="00AE34C5">
        <w:rPr>
          <w:b/>
          <w:color w:val="000000" w:themeColor="text1"/>
          <w:sz w:val="24"/>
          <w:szCs w:val="24"/>
          <w:lang w:val="en-GB"/>
        </w:rPr>
        <w:t>L</w:t>
      </w:r>
    </w:p>
    <w:p w14:paraId="2E08AAEF" w14:textId="77777777" w:rsidR="00ED1B75" w:rsidRPr="00AE34C5" w:rsidRDefault="00ED1B75" w:rsidP="009B1D3E">
      <w:pPr>
        <w:rPr>
          <w:bCs/>
          <w:color w:val="000000" w:themeColor="text1"/>
          <w:sz w:val="24"/>
          <w:szCs w:val="24"/>
          <w:lang w:val="en-GB"/>
        </w:rPr>
      </w:pPr>
    </w:p>
    <w:p w14:paraId="0DD699D7" w14:textId="4FEA109B"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N</w:t>
      </w:r>
    </w:p>
    <w:p w14:paraId="7CD8738A"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NBI</w:t>
      </w:r>
      <w:r w:rsidRPr="00AE34C5">
        <w:rPr>
          <w:color w:val="000000" w:themeColor="text1"/>
          <w:sz w:val="24"/>
          <w:szCs w:val="24"/>
          <w:lang w:val="en-GB"/>
        </w:rPr>
        <w:tab/>
      </w:r>
      <w:r w:rsidRPr="00AE34C5">
        <w:rPr>
          <w:color w:val="000000" w:themeColor="text1"/>
          <w:sz w:val="24"/>
          <w:szCs w:val="24"/>
          <w:lang w:val="en-GB"/>
        </w:rPr>
        <w:tab/>
        <w:t>Northbound Interface</w:t>
      </w:r>
    </w:p>
    <w:p w14:paraId="16D57C4E"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NetConf</w:t>
      </w:r>
      <w:r w:rsidRPr="00AE34C5">
        <w:rPr>
          <w:color w:val="000000" w:themeColor="text1"/>
          <w:sz w:val="24"/>
          <w:szCs w:val="24"/>
          <w:lang w:val="en-GB"/>
        </w:rPr>
        <w:tab/>
        <w:t>Network Configuration Protocol</w:t>
      </w:r>
    </w:p>
    <w:p w14:paraId="170E89E4" w14:textId="77777777" w:rsidR="00E16A4C" w:rsidRPr="00AE34C5" w:rsidRDefault="00E16A4C" w:rsidP="00E16A4C">
      <w:pPr>
        <w:rPr>
          <w:b/>
          <w:bCs/>
          <w:color w:val="000000" w:themeColor="text1"/>
          <w:sz w:val="24"/>
          <w:szCs w:val="24"/>
          <w:lang w:val="en-GB"/>
        </w:rPr>
      </w:pPr>
    </w:p>
    <w:p w14:paraId="23CCA33B"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O</w:t>
      </w:r>
    </w:p>
    <w:p w14:paraId="7C9ED922"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ONF</w:t>
      </w:r>
      <w:r w:rsidRPr="00AE34C5">
        <w:rPr>
          <w:color w:val="000000" w:themeColor="text1"/>
          <w:sz w:val="24"/>
          <w:szCs w:val="24"/>
          <w:lang w:val="en-GB"/>
        </w:rPr>
        <w:tab/>
      </w:r>
      <w:r w:rsidRPr="00AE34C5">
        <w:rPr>
          <w:color w:val="000000" w:themeColor="text1"/>
          <w:sz w:val="24"/>
          <w:szCs w:val="24"/>
          <w:lang w:val="en-GB"/>
        </w:rPr>
        <w:tab/>
        <w:t>Open Networking Foundation</w:t>
      </w:r>
    </w:p>
    <w:p w14:paraId="74FCF139" w14:textId="5A84C206" w:rsidR="00E16A4C" w:rsidRPr="00AE34C5" w:rsidRDefault="00E16A4C" w:rsidP="00E16A4C">
      <w:pPr>
        <w:rPr>
          <w:color w:val="000000" w:themeColor="text1"/>
          <w:sz w:val="24"/>
          <w:szCs w:val="24"/>
          <w:lang w:val="en-GB"/>
        </w:rPr>
      </w:pPr>
      <w:r w:rsidRPr="00AE34C5">
        <w:rPr>
          <w:color w:val="000000" w:themeColor="text1"/>
          <w:sz w:val="24"/>
          <w:szCs w:val="24"/>
          <w:lang w:val="en-GB"/>
        </w:rPr>
        <w:t>ODL</w:t>
      </w:r>
      <w:r w:rsidRPr="00AE34C5">
        <w:rPr>
          <w:color w:val="000000" w:themeColor="text1"/>
          <w:sz w:val="24"/>
          <w:szCs w:val="24"/>
          <w:lang w:val="en-GB"/>
        </w:rPr>
        <w:tab/>
      </w:r>
      <w:r w:rsidRPr="00AE34C5">
        <w:rPr>
          <w:color w:val="000000" w:themeColor="text1"/>
          <w:sz w:val="24"/>
          <w:szCs w:val="24"/>
          <w:lang w:val="en-GB"/>
        </w:rPr>
        <w:tab/>
        <w:t>OpenDay</w:t>
      </w:r>
      <w:r w:rsidR="002D038E" w:rsidRPr="00AE34C5">
        <w:rPr>
          <w:color w:val="000000" w:themeColor="text1"/>
          <w:sz w:val="24"/>
          <w:szCs w:val="24"/>
          <w:lang w:val="en-GB"/>
        </w:rPr>
        <w:t>L</w:t>
      </w:r>
      <w:r w:rsidRPr="00AE34C5">
        <w:rPr>
          <w:color w:val="000000" w:themeColor="text1"/>
          <w:sz w:val="24"/>
          <w:szCs w:val="24"/>
          <w:lang w:val="en-GB"/>
        </w:rPr>
        <w:t>ight</w:t>
      </w:r>
    </w:p>
    <w:p w14:paraId="26BF0BEC"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ONOS</w:t>
      </w:r>
      <w:r w:rsidRPr="00AE34C5">
        <w:rPr>
          <w:color w:val="000000" w:themeColor="text1"/>
          <w:sz w:val="24"/>
          <w:szCs w:val="24"/>
          <w:lang w:val="en-GB"/>
        </w:rPr>
        <w:tab/>
      </w:r>
      <w:r w:rsidRPr="00AE34C5">
        <w:rPr>
          <w:color w:val="000000" w:themeColor="text1"/>
          <w:sz w:val="24"/>
          <w:szCs w:val="24"/>
          <w:lang w:val="en-GB"/>
        </w:rPr>
        <w:tab/>
        <w:t>Open Network Operating System</w:t>
      </w:r>
      <w:r w:rsidRPr="00AE34C5">
        <w:rPr>
          <w:color w:val="000000" w:themeColor="text1"/>
          <w:sz w:val="24"/>
          <w:szCs w:val="24"/>
          <w:lang w:val="en-GB"/>
        </w:rPr>
        <w:tab/>
      </w:r>
    </w:p>
    <w:p w14:paraId="0A392C16" w14:textId="77777777" w:rsidR="00E16A4C" w:rsidRPr="00AE34C5" w:rsidRDefault="00E16A4C" w:rsidP="00E16A4C">
      <w:pPr>
        <w:rPr>
          <w:b/>
          <w:bCs/>
          <w:color w:val="000000" w:themeColor="text1"/>
          <w:sz w:val="24"/>
          <w:szCs w:val="24"/>
          <w:lang w:val="en-GB"/>
        </w:rPr>
      </w:pPr>
    </w:p>
    <w:p w14:paraId="4E5D092E"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S</w:t>
      </w:r>
    </w:p>
    <w:p w14:paraId="62360499"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SBI</w:t>
      </w:r>
      <w:r w:rsidRPr="00AE34C5">
        <w:rPr>
          <w:color w:val="000000" w:themeColor="text1"/>
          <w:sz w:val="24"/>
          <w:szCs w:val="24"/>
          <w:lang w:val="en-GB"/>
        </w:rPr>
        <w:tab/>
      </w:r>
      <w:r w:rsidRPr="00AE34C5">
        <w:rPr>
          <w:color w:val="000000" w:themeColor="text1"/>
          <w:sz w:val="24"/>
          <w:szCs w:val="24"/>
          <w:lang w:val="en-GB"/>
        </w:rPr>
        <w:tab/>
        <w:t>Southbound Interface</w:t>
      </w:r>
    </w:p>
    <w:p w14:paraId="7BEB9CF3" w14:textId="5EE4C835" w:rsidR="00D63670" w:rsidRPr="00AE34C5" w:rsidRDefault="00D63670" w:rsidP="009B1D3E">
      <w:pPr>
        <w:rPr>
          <w:color w:val="000000" w:themeColor="text1"/>
          <w:sz w:val="24"/>
          <w:szCs w:val="24"/>
          <w:lang w:val="en-GB"/>
        </w:rPr>
      </w:pPr>
      <w:r w:rsidRPr="00AE34C5">
        <w:rPr>
          <w:color w:val="000000" w:themeColor="text1"/>
          <w:sz w:val="24"/>
          <w:szCs w:val="24"/>
          <w:lang w:val="en-GB"/>
        </w:rPr>
        <w:t>SDN-IP</w:t>
      </w:r>
    </w:p>
    <w:p w14:paraId="2E835377" w14:textId="5D808956" w:rsidR="00EC04FF" w:rsidRPr="00AE34C5" w:rsidRDefault="00EC04FF" w:rsidP="009B1D3E">
      <w:pPr>
        <w:rPr>
          <w:color w:val="000000" w:themeColor="text1"/>
          <w:sz w:val="24"/>
          <w:szCs w:val="24"/>
          <w:lang w:val="en-GB"/>
        </w:rPr>
      </w:pPr>
      <w:r w:rsidRPr="00AE34C5">
        <w:rPr>
          <w:color w:val="000000" w:themeColor="text1"/>
          <w:sz w:val="24"/>
          <w:szCs w:val="24"/>
          <w:lang w:val="en-GB"/>
        </w:rPr>
        <w:t>SNMP</w:t>
      </w:r>
      <w:r w:rsidR="0065482A" w:rsidRPr="00AE34C5">
        <w:rPr>
          <w:color w:val="000000" w:themeColor="text1"/>
          <w:sz w:val="24"/>
          <w:szCs w:val="24"/>
          <w:lang w:val="en-GB"/>
        </w:rPr>
        <w:tab/>
      </w:r>
      <w:r w:rsidR="0065482A" w:rsidRPr="00AE34C5">
        <w:rPr>
          <w:color w:val="000000" w:themeColor="text1"/>
          <w:sz w:val="24"/>
          <w:szCs w:val="24"/>
          <w:lang w:val="en-GB"/>
        </w:rPr>
        <w:tab/>
        <w:t>Simple Network Management Protocol</w:t>
      </w:r>
    </w:p>
    <w:p w14:paraId="288044AC" w14:textId="219987A9" w:rsidR="00D5516D" w:rsidRPr="00AE34C5" w:rsidRDefault="00D5516D" w:rsidP="009B1D3E">
      <w:pPr>
        <w:rPr>
          <w:color w:val="000000" w:themeColor="text1"/>
          <w:sz w:val="24"/>
          <w:szCs w:val="24"/>
          <w:lang w:val="en-GB"/>
        </w:rPr>
      </w:pPr>
      <w:r w:rsidRPr="00AE34C5">
        <w:rPr>
          <w:color w:val="000000" w:themeColor="text1"/>
          <w:sz w:val="24"/>
          <w:szCs w:val="24"/>
          <w:lang w:val="en-GB"/>
        </w:rPr>
        <w:t>…</w:t>
      </w:r>
    </w:p>
    <w:p w14:paraId="19F6335E" w14:textId="208E1D18" w:rsidR="00D63670" w:rsidRPr="00AE34C5" w:rsidRDefault="00D63670" w:rsidP="009B1D3E">
      <w:pPr>
        <w:rPr>
          <w:b/>
          <w:bCs/>
          <w:color w:val="000000" w:themeColor="text1"/>
          <w:sz w:val="24"/>
          <w:szCs w:val="24"/>
          <w:lang w:val="en-GB"/>
        </w:rPr>
      </w:pPr>
      <w:r w:rsidRPr="00AE34C5">
        <w:rPr>
          <w:b/>
          <w:bCs/>
          <w:color w:val="000000" w:themeColor="text1"/>
          <w:sz w:val="24"/>
          <w:szCs w:val="24"/>
          <w:lang w:val="en-GB"/>
        </w:rPr>
        <w:t>V</w:t>
      </w:r>
    </w:p>
    <w:p w14:paraId="68CCCF46" w14:textId="757E21EA" w:rsidR="00D63670" w:rsidRPr="00AE34C5" w:rsidRDefault="00D63670" w:rsidP="009B1D3E">
      <w:pPr>
        <w:rPr>
          <w:color w:val="000000" w:themeColor="text1"/>
          <w:sz w:val="24"/>
          <w:szCs w:val="24"/>
          <w:lang w:val="en-GB"/>
        </w:rPr>
      </w:pPr>
      <w:r w:rsidRPr="00AE34C5">
        <w:rPr>
          <w:color w:val="000000" w:themeColor="text1"/>
          <w:sz w:val="24"/>
          <w:szCs w:val="24"/>
          <w:lang w:val="en-GB"/>
        </w:rPr>
        <w:t>VPLS</w:t>
      </w:r>
      <w:r w:rsidR="00C67702" w:rsidRPr="00AE34C5">
        <w:rPr>
          <w:color w:val="000000" w:themeColor="text1"/>
          <w:sz w:val="24"/>
          <w:szCs w:val="24"/>
          <w:lang w:val="en-GB"/>
        </w:rPr>
        <w:tab/>
      </w:r>
      <w:r w:rsidR="00C67702" w:rsidRPr="00AE34C5">
        <w:rPr>
          <w:color w:val="000000" w:themeColor="text1"/>
          <w:sz w:val="24"/>
          <w:szCs w:val="24"/>
          <w:lang w:val="en-GB"/>
        </w:rPr>
        <w:tab/>
        <w:t>Virtual Private LAN Service</w:t>
      </w:r>
    </w:p>
    <w:p w14:paraId="4B9A30AC" w14:textId="77777777" w:rsidR="00D810BD" w:rsidRPr="00AE34C5" w:rsidRDefault="00D810BD" w:rsidP="009B1D3E">
      <w:pPr>
        <w:rPr>
          <w:color w:val="000000" w:themeColor="text1"/>
          <w:sz w:val="24"/>
          <w:szCs w:val="24"/>
          <w:lang w:val="en-GB"/>
        </w:rPr>
      </w:pPr>
    </w:p>
    <w:p w14:paraId="46CB71E2" w14:textId="01EF1E0E" w:rsidR="00D810BD" w:rsidRPr="00AE34C5" w:rsidRDefault="00D810BD" w:rsidP="009B1D3E">
      <w:pPr>
        <w:rPr>
          <w:b/>
          <w:color w:val="000000" w:themeColor="text1"/>
          <w:sz w:val="24"/>
          <w:szCs w:val="24"/>
          <w:lang w:val="en-GB"/>
        </w:rPr>
      </w:pPr>
      <w:r w:rsidRPr="00AE34C5">
        <w:rPr>
          <w:b/>
          <w:color w:val="000000" w:themeColor="text1"/>
          <w:sz w:val="24"/>
          <w:szCs w:val="24"/>
          <w:lang w:val="en-GB"/>
        </w:rPr>
        <w:t>Z</w:t>
      </w:r>
    </w:p>
    <w:p w14:paraId="05DCC7F1" w14:textId="2406B2D8" w:rsidR="00D810BD" w:rsidRPr="00AE34C5" w:rsidRDefault="00D810BD" w:rsidP="009B1D3E">
      <w:pPr>
        <w:rPr>
          <w:color w:val="000000" w:themeColor="text1"/>
          <w:sz w:val="24"/>
          <w:szCs w:val="24"/>
          <w:lang w:val="en-GB"/>
        </w:rPr>
      </w:pPr>
      <w:r w:rsidRPr="00AE34C5">
        <w:rPr>
          <w:color w:val="000000" w:themeColor="text1"/>
          <w:sz w:val="24"/>
          <w:szCs w:val="24"/>
          <w:lang w:val="en-GB"/>
        </w:rPr>
        <w:t>…</w:t>
      </w:r>
    </w:p>
    <w:p w14:paraId="3007C370" w14:textId="5B6E4B9A" w:rsidR="00994CE9" w:rsidRPr="00AE34C5" w:rsidRDefault="00994CE9">
      <w:pPr>
        <w:spacing w:after="0" w:line="240" w:lineRule="auto"/>
        <w:jc w:val="left"/>
        <w:rPr>
          <w:color w:val="000000" w:themeColor="text1"/>
          <w:sz w:val="24"/>
          <w:szCs w:val="24"/>
          <w:lang w:val="en-GB"/>
        </w:rPr>
      </w:pPr>
      <w:r w:rsidRPr="00AE34C5">
        <w:rPr>
          <w:color w:val="000000" w:themeColor="text1"/>
          <w:sz w:val="24"/>
          <w:szCs w:val="24"/>
          <w:lang w:val="en-GB"/>
        </w:rPr>
        <w:br w:type="page"/>
      </w:r>
    </w:p>
    <w:bookmarkStart w:id="69" w:name="_Toc113752335" w:displacedByCustomXml="next"/>
    <w:sdt>
      <w:sdtPr>
        <w:rPr>
          <w:sz w:val="20"/>
          <w:lang w:val="en-GB"/>
        </w:rPr>
        <w:id w:val="-226070590"/>
        <w:docPartObj>
          <w:docPartGallery w:val="Bibliographies"/>
          <w:docPartUnique/>
        </w:docPartObj>
      </w:sdtPr>
      <w:sdtContent>
        <w:p w14:paraId="0E92A36D" w14:textId="01035E42" w:rsidR="00F708F4" w:rsidRPr="00AE34C5" w:rsidRDefault="00F708F4">
          <w:pPr>
            <w:pStyle w:val="Heading1"/>
            <w:rPr>
              <w:lang w:val="en-GB"/>
            </w:rPr>
          </w:pPr>
          <w:r w:rsidRPr="00AE34C5">
            <w:rPr>
              <w:lang w:val="en-GB"/>
            </w:rPr>
            <w:t>References</w:t>
          </w:r>
          <w:bookmarkEnd w:id="69"/>
        </w:p>
        <w:sdt>
          <w:sdtPr>
            <w:rPr>
              <w:lang w:val="en-GB"/>
            </w:rPr>
            <w:id w:val="-573587230"/>
            <w:bibliography/>
          </w:sdtPr>
          <w:sdtContent>
            <w:p w14:paraId="032092FD" w14:textId="77777777" w:rsidR="00F708F4" w:rsidRPr="00AE34C5" w:rsidRDefault="00F708F4">
              <w:pPr>
                <w:rPr>
                  <w:rFonts w:ascii="Times New Roman" w:hAnsi="Times New Roman"/>
                  <w:lang w:val="en-GB"/>
                </w:rPr>
              </w:pPr>
              <w:r w:rsidRPr="00AE34C5">
                <w:rPr>
                  <w:lang w:val="en-GB"/>
                </w:rPr>
                <w:fldChar w:fldCharType="begin"/>
              </w:r>
              <w:r w:rsidRPr="00AE34C5">
                <w:rPr>
                  <w:lang w:val="en-GB"/>
                </w:rPr>
                <w:instrText xml:space="preserve"> BIBLIOGRAPHY </w:instrText>
              </w:r>
              <w:r w:rsidRPr="00AE34C5">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AE34C5" w14:paraId="09B513E0" w14:textId="77777777">
                <w:trPr>
                  <w:divId w:val="969824120"/>
                  <w:tblCellSpacing w:w="15" w:type="dxa"/>
                </w:trPr>
                <w:tc>
                  <w:tcPr>
                    <w:tcW w:w="50" w:type="pct"/>
                    <w:hideMark/>
                  </w:tcPr>
                  <w:p w14:paraId="2AA25020" w14:textId="23154C65" w:rsidR="00F708F4" w:rsidRPr="00AE34C5" w:rsidRDefault="00F708F4">
                    <w:pPr>
                      <w:pStyle w:val="Bibliography"/>
                      <w:rPr>
                        <w:sz w:val="24"/>
                        <w:szCs w:val="24"/>
                        <w:lang w:val="en-GB"/>
                      </w:rPr>
                    </w:pPr>
                    <w:r w:rsidRPr="00AE34C5">
                      <w:rPr>
                        <w:lang w:val="en-GB"/>
                      </w:rPr>
                      <w:t xml:space="preserve">[1] </w:t>
                    </w:r>
                  </w:p>
                </w:tc>
                <w:tc>
                  <w:tcPr>
                    <w:tcW w:w="0" w:type="auto"/>
                    <w:hideMark/>
                  </w:tcPr>
                  <w:p w14:paraId="2FE89BFD" w14:textId="77777777" w:rsidR="00F708F4" w:rsidRPr="00AE34C5" w:rsidRDefault="00F708F4">
                    <w:pPr>
                      <w:pStyle w:val="Bibliography"/>
                      <w:rPr>
                        <w:lang w:val="en-GB"/>
                      </w:rPr>
                    </w:pPr>
                    <w:r w:rsidRPr="00AE34C5">
                      <w:rPr>
                        <w:lang w:val="en-GB"/>
                      </w:rPr>
                      <w:t xml:space="preserve">B. a. L. R. Team, „Distributed SDN Control: Survey, Taxonomy and Challenges,“ </w:t>
                    </w:r>
                    <w:r w:rsidRPr="00AE34C5">
                      <w:rPr>
                        <w:i/>
                        <w:iCs/>
                        <w:lang w:val="en-GB"/>
                      </w:rPr>
                      <w:t xml:space="preserve">IEEE Communications Surveys &amp; Tutorials, </w:t>
                    </w:r>
                    <w:r w:rsidRPr="00AE34C5">
                      <w:rPr>
                        <w:lang w:val="en-GB"/>
                      </w:rPr>
                      <w:t xml:space="preserve">p. 25, December 2017. </w:t>
                    </w:r>
                  </w:p>
                </w:tc>
              </w:tr>
            </w:tbl>
            <w:p w14:paraId="02C83F7C" w14:textId="77777777" w:rsidR="00F708F4" w:rsidRPr="00AE34C5" w:rsidRDefault="00F708F4">
              <w:pPr>
                <w:divId w:val="969824120"/>
                <w:rPr>
                  <w:lang w:val="en-GB"/>
                </w:rPr>
              </w:pPr>
            </w:p>
            <w:p w14:paraId="2A9455F4" w14:textId="70261BBF" w:rsidR="00F708F4" w:rsidRPr="00AE34C5" w:rsidRDefault="00F708F4">
              <w:pPr>
                <w:rPr>
                  <w:lang w:val="en-GB"/>
                </w:rPr>
              </w:pPr>
              <w:r w:rsidRPr="00AE34C5">
                <w:rPr>
                  <w:b/>
                  <w:bCs/>
                  <w:lang w:val="en-GB"/>
                </w:rPr>
                <w:fldChar w:fldCharType="end"/>
              </w:r>
            </w:p>
          </w:sdtContent>
        </w:sdt>
      </w:sdtContent>
    </w:sdt>
    <w:p w14:paraId="077F4250" w14:textId="381FADD6" w:rsidR="004E672F" w:rsidRPr="00AE34C5" w:rsidRDefault="004E672F">
      <w:pPr>
        <w:spacing w:after="0" w:line="240" w:lineRule="auto"/>
        <w:jc w:val="left"/>
        <w:rPr>
          <w:lang w:val="en-GB"/>
        </w:rPr>
      </w:pPr>
      <w:r w:rsidRPr="00AE34C5">
        <w:rPr>
          <w:lang w:val="en-GB"/>
        </w:rPr>
        <w:br w:type="page"/>
      </w:r>
    </w:p>
    <w:p w14:paraId="3E041E70" w14:textId="1E744CEF" w:rsidR="001424A1" w:rsidRPr="00AE34C5" w:rsidRDefault="00BE2C29" w:rsidP="00AD2376">
      <w:pPr>
        <w:pStyle w:val="Heading1"/>
        <w:rPr>
          <w:szCs w:val="48"/>
          <w:lang w:val="en-GB"/>
        </w:rPr>
      </w:pPr>
      <w:bookmarkStart w:id="70" w:name="_Toc113752336"/>
      <w:r w:rsidRPr="00AE34C5">
        <w:rPr>
          <w:lang w:val="en-GB"/>
        </w:rPr>
        <w:lastRenderedPageBreak/>
        <w:t>A</w:t>
      </w:r>
      <w:bookmarkEnd w:id="4"/>
      <w:r w:rsidRPr="00AE34C5">
        <w:rPr>
          <w:lang w:val="en-GB"/>
        </w:rPr>
        <w:t>ppendix</w:t>
      </w:r>
      <w:bookmarkEnd w:id="70"/>
    </w:p>
    <w:sectPr w:rsidR="001424A1" w:rsidRPr="00AE34C5" w:rsidSect="005B3F86">
      <w:headerReference w:type="even" r:id="rId65"/>
      <w:headerReference w:type="default" r:id="rId66"/>
      <w:footerReference w:type="default" r:id="rId67"/>
      <w:headerReference w:type="first" r:id="rId68"/>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AE33A" w14:textId="77777777" w:rsidR="00DD3B47" w:rsidRDefault="00DD3B47">
      <w:r>
        <w:separator/>
      </w:r>
    </w:p>
  </w:endnote>
  <w:endnote w:type="continuationSeparator" w:id="0">
    <w:p w14:paraId="01701D67" w14:textId="77777777" w:rsidR="00DD3B47" w:rsidRDefault="00DD3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688EE" w14:textId="77777777" w:rsidR="00DD3B47" w:rsidRDefault="00DD3B47">
      <w:r>
        <w:separator/>
      </w:r>
    </w:p>
  </w:footnote>
  <w:footnote w:type="continuationSeparator" w:id="0">
    <w:p w14:paraId="04254346" w14:textId="77777777" w:rsidR="00DD3B47" w:rsidRDefault="00DD3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3"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8"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1"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2"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DDA733A"/>
    <w:multiLevelType w:val="hybridMultilevel"/>
    <w:tmpl w:val="4BFA12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6"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39"/>
  </w:num>
  <w:num w:numId="2" w16cid:durableId="295839744">
    <w:abstractNumId w:val="2"/>
  </w:num>
  <w:num w:numId="3" w16cid:durableId="1082529997">
    <w:abstractNumId w:val="22"/>
  </w:num>
  <w:num w:numId="4" w16cid:durableId="1658416572">
    <w:abstractNumId w:val="31"/>
  </w:num>
  <w:num w:numId="5" w16cid:durableId="1909148011">
    <w:abstractNumId w:val="25"/>
  </w:num>
  <w:num w:numId="6" w16cid:durableId="748236564">
    <w:abstractNumId w:val="12"/>
  </w:num>
  <w:num w:numId="7" w16cid:durableId="1042947431">
    <w:abstractNumId w:val="8"/>
  </w:num>
  <w:num w:numId="8" w16cid:durableId="1075512227">
    <w:abstractNumId w:val="7"/>
  </w:num>
  <w:num w:numId="9" w16cid:durableId="564225302">
    <w:abstractNumId w:val="26"/>
  </w:num>
  <w:num w:numId="10" w16cid:durableId="775713639">
    <w:abstractNumId w:val="3"/>
  </w:num>
  <w:num w:numId="11" w16cid:durableId="1924488984">
    <w:abstractNumId w:val="41"/>
  </w:num>
  <w:num w:numId="12" w16cid:durableId="1750155601">
    <w:abstractNumId w:val="5"/>
  </w:num>
  <w:num w:numId="13" w16cid:durableId="1143307149">
    <w:abstractNumId w:val="45"/>
  </w:num>
  <w:num w:numId="14" w16cid:durableId="1813331724">
    <w:abstractNumId w:val="27"/>
  </w:num>
  <w:num w:numId="15" w16cid:durableId="1404523208">
    <w:abstractNumId w:val="24"/>
  </w:num>
  <w:num w:numId="16" w16cid:durableId="101456326">
    <w:abstractNumId w:val="46"/>
  </w:num>
  <w:num w:numId="17" w16cid:durableId="1516380540">
    <w:abstractNumId w:val="19"/>
  </w:num>
  <w:num w:numId="18" w16cid:durableId="1327395572">
    <w:abstractNumId w:val="23"/>
  </w:num>
  <w:num w:numId="19" w16cid:durableId="38824136">
    <w:abstractNumId w:val="9"/>
  </w:num>
  <w:num w:numId="20" w16cid:durableId="2014453183">
    <w:abstractNumId w:val="34"/>
  </w:num>
  <w:num w:numId="21" w16cid:durableId="237789167">
    <w:abstractNumId w:val="10"/>
  </w:num>
  <w:num w:numId="22" w16cid:durableId="350499899">
    <w:abstractNumId w:val="30"/>
  </w:num>
  <w:num w:numId="23" w16cid:durableId="1314526389">
    <w:abstractNumId w:val="4"/>
  </w:num>
  <w:num w:numId="24" w16cid:durableId="1924220024">
    <w:abstractNumId w:val="40"/>
  </w:num>
  <w:num w:numId="25" w16cid:durableId="2103256436">
    <w:abstractNumId w:val="0"/>
  </w:num>
  <w:num w:numId="26" w16cid:durableId="1153178006">
    <w:abstractNumId w:val="21"/>
  </w:num>
  <w:num w:numId="27" w16cid:durableId="1234462850">
    <w:abstractNumId w:val="37"/>
  </w:num>
  <w:num w:numId="28" w16cid:durableId="333806954">
    <w:abstractNumId w:val="6"/>
  </w:num>
  <w:num w:numId="29" w16cid:durableId="508715812">
    <w:abstractNumId w:val="13"/>
  </w:num>
  <w:num w:numId="30" w16cid:durableId="775711318">
    <w:abstractNumId w:val="14"/>
  </w:num>
  <w:num w:numId="31" w16cid:durableId="896284453">
    <w:abstractNumId w:val="20"/>
  </w:num>
  <w:num w:numId="32" w16cid:durableId="966665136">
    <w:abstractNumId w:val="1"/>
  </w:num>
  <w:num w:numId="33" w16cid:durableId="1215383685">
    <w:abstractNumId w:val="15"/>
  </w:num>
  <w:num w:numId="34" w16cid:durableId="1444838717">
    <w:abstractNumId w:val="35"/>
  </w:num>
  <w:num w:numId="35" w16cid:durableId="952589418">
    <w:abstractNumId w:val="38"/>
  </w:num>
  <w:num w:numId="36" w16cid:durableId="1720545857">
    <w:abstractNumId w:val="42"/>
  </w:num>
  <w:num w:numId="37" w16cid:durableId="103185972">
    <w:abstractNumId w:val="36"/>
  </w:num>
  <w:num w:numId="38" w16cid:durableId="589241151">
    <w:abstractNumId w:val="28"/>
  </w:num>
  <w:num w:numId="39" w16cid:durableId="1090927663">
    <w:abstractNumId w:val="11"/>
  </w:num>
  <w:num w:numId="40" w16cid:durableId="1763527977">
    <w:abstractNumId w:val="29"/>
  </w:num>
  <w:num w:numId="41" w16cid:durableId="1562398039">
    <w:abstractNumId w:val="17"/>
  </w:num>
  <w:num w:numId="42" w16cid:durableId="144783539">
    <w:abstractNumId w:val="32"/>
  </w:num>
  <w:num w:numId="43" w16cid:durableId="1012494896">
    <w:abstractNumId w:val="43"/>
  </w:num>
  <w:num w:numId="44" w16cid:durableId="1512647914">
    <w:abstractNumId w:val="18"/>
  </w:num>
  <w:num w:numId="45" w16cid:durableId="1742436529">
    <w:abstractNumId w:val="33"/>
  </w:num>
  <w:num w:numId="46" w16cid:durableId="2055735831">
    <w:abstractNumId w:val="16"/>
  </w:num>
  <w:num w:numId="47" w16cid:durableId="1569537874">
    <w:abstractNumId w:val="4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5201"/>
    <w:rsid w:val="00013426"/>
    <w:rsid w:val="00013E08"/>
    <w:rsid w:val="000140F5"/>
    <w:rsid w:val="000144BD"/>
    <w:rsid w:val="000232F4"/>
    <w:rsid w:val="00024498"/>
    <w:rsid w:val="0002691A"/>
    <w:rsid w:val="00027391"/>
    <w:rsid w:val="00027633"/>
    <w:rsid w:val="00030006"/>
    <w:rsid w:val="00030F44"/>
    <w:rsid w:val="00034884"/>
    <w:rsid w:val="00034948"/>
    <w:rsid w:val="00036F04"/>
    <w:rsid w:val="00036F7F"/>
    <w:rsid w:val="0003755B"/>
    <w:rsid w:val="00044140"/>
    <w:rsid w:val="000509AD"/>
    <w:rsid w:val="00051527"/>
    <w:rsid w:val="00052D74"/>
    <w:rsid w:val="00053AE1"/>
    <w:rsid w:val="000563AA"/>
    <w:rsid w:val="00056EEA"/>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5706"/>
    <w:rsid w:val="000A6878"/>
    <w:rsid w:val="000A75D0"/>
    <w:rsid w:val="000B220B"/>
    <w:rsid w:val="000B2518"/>
    <w:rsid w:val="000B6906"/>
    <w:rsid w:val="000C0968"/>
    <w:rsid w:val="000C1EC8"/>
    <w:rsid w:val="000C398E"/>
    <w:rsid w:val="000C5A6F"/>
    <w:rsid w:val="000C64C1"/>
    <w:rsid w:val="000C68B4"/>
    <w:rsid w:val="000C6D7C"/>
    <w:rsid w:val="000D196F"/>
    <w:rsid w:val="000D22FD"/>
    <w:rsid w:val="000D2EA3"/>
    <w:rsid w:val="000D32EB"/>
    <w:rsid w:val="000D433E"/>
    <w:rsid w:val="000D49E7"/>
    <w:rsid w:val="000D4E2E"/>
    <w:rsid w:val="000E216E"/>
    <w:rsid w:val="000E625C"/>
    <w:rsid w:val="000E6D2A"/>
    <w:rsid w:val="000F0E88"/>
    <w:rsid w:val="000F17A7"/>
    <w:rsid w:val="000F249C"/>
    <w:rsid w:val="000F4583"/>
    <w:rsid w:val="000F6774"/>
    <w:rsid w:val="000F6DBD"/>
    <w:rsid w:val="000F7057"/>
    <w:rsid w:val="000F7283"/>
    <w:rsid w:val="001036D4"/>
    <w:rsid w:val="001054AC"/>
    <w:rsid w:val="00111D66"/>
    <w:rsid w:val="00112B7E"/>
    <w:rsid w:val="001137AA"/>
    <w:rsid w:val="00116AD8"/>
    <w:rsid w:val="00117D00"/>
    <w:rsid w:val="001230EE"/>
    <w:rsid w:val="00126836"/>
    <w:rsid w:val="001301C9"/>
    <w:rsid w:val="001318E7"/>
    <w:rsid w:val="00131BFE"/>
    <w:rsid w:val="00131C63"/>
    <w:rsid w:val="0013411F"/>
    <w:rsid w:val="00134987"/>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11DB"/>
    <w:rsid w:val="001612F0"/>
    <w:rsid w:val="00161AB7"/>
    <w:rsid w:val="00165005"/>
    <w:rsid w:val="00166001"/>
    <w:rsid w:val="001663E6"/>
    <w:rsid w:val="0017468D"/>
    <w:rsid w:val="0017517C"/>
    <w:rsid w:val="00175710"/>
    <w:rsid w:val="001760AE"/>
    <w:rsid w:val="00176F97"/>
    <w:rsid w:val="00182AB0"/>
    <w:rsid w:val="00183F98"/>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D2724"/>
    <w:rsid w:val="001D2C5B"/>
    <w:rsid w:val="001D40F5"/>
    <w:rsid w:val="001D4B5A"/>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A87"/>
    <w:rsid w:val="002041BC"/>
    <w:rsid w:val="0020558A"/>
    <w:rsid w:val="00205F74"/>
    <w:rsid w:val="00206973"/>
    <w:rsid w:val="00206CFF"/>
    <w:rsid w:val="00206F70"/>
    <w:rsid w:val="002103C3"/>
    <w:rsid w:val="002151D4"/>
    <w:rsid w:val="00215909"/>
    <w:rsid w:val="0022089C"/>
    <w:rsid w:val="00220982"/>
    <w:rsid w:val="00220B6A"/>
    <w:rsid w:val="00222F17"/>
    <w:rsid w:val="002261C0"/>
    <w:rsid w:val="002277C7"/>
    <w:rsid w:val="00227E40"/>
    <w:rsid w:val="00241604"/>
    <w:rsid w:val="002479B8"/>
    <w:rsid w:val="0025050F"/>
    <w:rsid w:val="00254E98"/>
    <w:rsid w:val="00257543"/>
    <w:rsid w:val="00261827"/>
    <w:rsid w:val="00262803"/>
    <w:rsid w:val="002631E1"/>
    <w:rsid w:val="00263E7B"/>
    <w:rsid w:val="00264C6D"/>
    <w:rsid w:val="00265CB3"/>
    <w:rsid w:val="00270067"/>
    <w:rsid w:val="002767E1"/>
    <w:rsid w:val="00276F01"/>
    <w:rsid w:val="00280FC3"/>
    <w:rsid w:val="00285EBC"/>
    <w:rsid w:val="00287F0B"/>
    <w:rsid w:val="00290639"/>
    <w:rsid w:val="002911CD"/>
    <w:rsid w:val="00291332"/>
    <w:rsid w:val="002921B9"/>
    <w:rsid w:val="00293D8A"/>
    <w:rsid w:val="00294400"/>
    <w:rsid w:val="00295A09"/>
    <w:rsid w:val="002A13BD"/>
    <w:rsid w:val="002A3519"/>
    <w:rsid w:val="002A4301"/>
    <w:rsid w:val="002B017B"/>
    <w:rsid w:val="002B05CC"/>
    <w:rsid w:val="002B1D39"/>
    <w:rsid w:val="002B3268"/>
    <w:rsid w:val="002B4C0D"/>
    <w:rsid w:val="002B7E0D"/>
    <w:rsid w:val="002C2AEF"/>
    <w:rsid w:val="002C2BB4"/>
    <w:rsid w:val="002C79D7"/>
    <w:rsid w:val="002D038E"/>
    <w:rsid w:val="002D1DB6"/>
    <w:rsid w:val="002D2622"/>
    <w:rsid w:val="002D29CE"/>
    <w:rsid w:val="002D2E1C"/>
    <w:rsid w:val="002D53E0"/>
    <w:rsid w:val="002D6E8F"/>
    <w:rsid w:val="002E063A"/>
    <w:rsid w:val="002E086F"/>
    <w:rsid w:val="002E0A6C"/>
    <w:rsid w:val="002E2BD8"/>
    <w:rsid w:val="002E7B31"/>
    <w:rsid w:val="002E7C10"/>
    <w:rsid w:val="003020B6"/>
    <w:rsid w:val="003032B6"/>
    <w:rsid w:val="00310D69"/>
    <w:rsid w:val="00311237"/>
    <w:rsid w:val="003140D5"/>
    <w:rsid w:val="00314A66"/>
    <w:rsid w:val="003174A6"/>
    <w:rsid w:val="0032063B"/>
    <w:rsid w:val="003232AD"/>
    <w:rsid w:val="00323593"/>
    <w:rsid w:val="00324DBA"/>
    <w:rsid w:val="0032586D"/>
    <w:rsid w:val="00325CC9"/>
    <w:rsid w:val="00327EC4"/>
    <w:rsid w:val="00332251"/>
    <w:rsid w:val="00332F90"/>
    <w:rsid w:val="00335AD4"/>
    <w:rsid w:val="00335FFE"/>
    <w:rsid w:val="00340976"/>
    <w:rsid w:val="003422D8"/>
    <w:rsid w:val="00344039"/>
    <w:rsid w:val="00345A78"/>
    <w:rsid w:val="00345EFB"/>
    <w:rsid w:val="003460A2"/>
    <w:rsid w:val="00350C83"/>
    <w:rsid w:val="00355640"/>
    <w:rsid w:val="003605A0"/>
    <w:rsid w:val="00360652"/>
    <w:rsid w:val="003642B0"/>
    <w:rsid w:val="0036629F"/>
    <w:rsid w:val="00366A08"/>
    <w:rsid w:val="00372250"/>
    <w:rsid w:val="00372531"/>
    <w:rsid w:val="00374AED"/>
    <w:rsid w:val="00375F14"/>
    <w:rsid w:val="003815DB"/>
    <w:rsid w:val="00382775"/>
    <w:rsid w:val="0038288E"/>
    <w:rsid w:val="00384745"/>
    <w:rsid w:val="003847C3"/>
    <w:rsid w:val="00385FB3"/>
    <w:rsid w:val="003907B3"/>
    <w:rsid w:val="00390DAA"/>
    <w:rsid w:val="00391FB4"/>
    <w:rsid w:val="00391FEC"/>
    <w:rsid w:val="003961E7"/>
    <w:rsid w:val="00397647"/>
    <w:rsid w:val="003A0B51"/>
    <w:rsid w:val="003A704A"/>
    <w:rsid w:val="003A7720"/>
    <w:rsid w:val="003B0752"/>
    <w:rsid w:val="003B1353"/>
    <w:rsid w:val="003B37EB"/>
    <w:rsid w:val="003B3C51"/>
    <w:rsid w:val="003B4A92"/>
    <w:rsid w:val="003B5934"/>
    <w:rsid w:val="003B5DEA"/>
    <w:rsid w:val="003C55A4"/>
    <w:rsid w:val="003C7771"/>
    <w:rsid w:val="003D0E2F"/>
    <w:rsid w:val="003D0FF4"/>
    <w:rsid w:val="003D43D9"/>
    <w:rsid w:val="003D5B45"/>
    <w:rsid w:val="003D6C72"/>
    <w:rsid w:val="003D709C"/>
    <w:rsid w:val="003E151D"/>
    <w:rsid w:val="003E253F"/>
    <w:rsid w:val="003E3B4C"/>
    <w:rsid w:val="003E666D"/>
    <w:rsid w:val="003E66D7"/>
    <w:rsid w:val="003E6D0A"/>
    <w:rsid w:val="003E6D2B"/>
    <w:rsid w:val="003F24C0"/>
    <w:rsid w:val="003F30C3"/>
    <w:rsid w:val="00401038"/>
    <w:rsid w:val="004031E5"/>
    <w:rsid w:val="00403313"/>
    <w:rsid w:val="00403834"/>
    <w:rsid w:val="00404E07"/>
    <w:rsid w:val="00405F83"/>
    <w:rsid w:val="00410C19"/>
    <w:rsid w:val="00412FB3"/>
    <w:rsid w:val="00413C49"/>
    <w:rsid w:val="00413F44"/>
    <w:rsid w:val="00415AE9"/>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78DC"/>
    <w:rsid w:val="00453FAA"/>
    <w:rsid w:val="00455B7F"/>
    <w:rsid w:val="00456111"/>
    <w:rsid w:val="00460F3D"/>
    <w:rsid w:val="00461D21"/>
    <w:rsid w:val="00465CFF"/>
    <w:rsid w:val="004700B1"/>
    <w:rsid w:val="00470F1B"/>
    <w:rsid w:val="0047409C"/>
    <w:rsid w:val="0047433C"/>
    <w:rsid w:val="0047455F"/>
    <w:rsid w:val="004749C8"/>
    <w:rsid w:val="00474EC6"/>
    <w:rsid w:val="00480F9D"/>
    <w:rsid w:val="00481944"/>
    <w:rsid w:val="0048334A"/>
    <w:rsid w:val="004841FE"/>
    <w:rsid w:val="00484CF7"/>
    <w:rsid w:val="00484EFE"/>
    <w:rsid w:val="00487D73"/>
    <w:rsid w:val="00491A0D"/>
    <w:rsid w:val="00494C8A"/>
    <w:rsid w:val="0049548D"/>
    <w:rsid w:val="00497183"/>
    <w:rsid w:val="004A158B"/>
    <w:rsid w:val="004A18D7"/>
    <w:rsid w:val="004A292C"/>
    <w:rsid w:val="004A4A7A"/>
    <w:rsid w:val="004A51E1"/>
    <w:rsid w:val="004A55A8"/>
    <w:rsid w:val="004A5B08"/>
    <w:rsid w:val="004A6D7A"/>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78"/>
    <w:rsid w:val="004D195A"/>
    <w:rsid w:val="004D1FB1"/>
    <w:rsid w:val="004D2D10"/>
    <w:rsid w:val="004D2D41"/>
    <w:rsid w:val="004D6466"/>
    <w:rsid w:val="004D718E"/>
    <w:rsid w:val="004D75C8"/>
    <w:rsid w:val="004E2B04"/>
    <w:rsid w:val="004E336C"/>
    <w:rsid w:val="004E672F"/>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1005E"/>
    <w:rsid w:val="00511AB2"/>
    <w:rsid w:val="00513C01"/>
    <w:rsid w:val="00515179"/>
    <w:rsid w:val="00515FB0"/>
    <w:rsid w:val="00516134"/>
    <w:rsid w:val="0051709F"/>
    <w:rsid w:val="00517168"/>
    <w:rsid w:val="00520ED3"/>
    <w:rsid w:val="00521184"/>
    <w:rsid w:val="0052177E"/>
    <w:rsid w:val="005217D9"/>
    <w:rsid w:val="00523E8F"/>
    <w:rsid w:val="0052456A"/>
    <w:rsid w:val="00527A1B"/>
    <w:rsid w:val="00527B65"/>
    <w:rsid w:val="00530E9A"/>
    <w:rsid w:val="00533905"/>
    <w:rsid w:val="00534A61"/>
    <w:rsid w:val="00535591"/>
    <w:rsid w:val="005405F0"/>
    <w:rsid w:val="00542AC0"/>
    <w:rsid w:val="00542AE2"/>
    <w:rsid w:val="00545A29"/>
    <w:rsid w:val="00545DB6"/>
    <w:rsid w:val="0055647C"/>
    <w:rsid w:val="00560D7A"/>
    <w:rsid w:val="00563C86"/>
    <w:rsid w:val="00564535"/>
    <w:rsid w:val="00565A71"/>
    <w:rsid w:val="005672CF"/>
    <w:rsid w:val="00567B7F"/>
    <w:rsid w:val="00571B13"/>
    <w:rsid w:val="0057275C"/>
    <w:rsid w:val="00574E0E"/>
    <w:rsid w:val="00576001"/>
    <w:rsid w:val="00576F8A"/>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6707"/>
    <w:rsid w:val="005973E4"/>
    <w:rsid w:val="00597424"/>
    <w:rsid w:val="005979C4"/>
    <w:rsid w:val="005A1AA5"/>
    <w:rsid w:val="005A293E"/>
    <w:rsid w:val="005A3203"/>
    <w:rsid w:val="005A3450"/>
    <w:rsid w:val="005A680E"/>
    <w:rsid w:val="005B06C5"/>
    <w:rsid w:val="005B0DC7"/>
    <w:rsid w:val="005B23ED"/>
    <w:rsid w:val="005B3F86"/>
    <w:rsid w:val="005B75A4"/>
    <w:rsid w:val="005C0638"/>
    <w:rsid w:val="005C0B35"/>
    <w:rsid w:val="005C2CCA"/>
    <w:rsid w:val="005C3788"/>
    <w:rsid w:val="005C645F"/>
    <w:rsid w:val="005C64ED"/>
    <w:rsid w:val="005D1908"/>
    <w:rsid w:val="005D1D68"/>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281A"/>
    <w:rsid w:val="006058BD"/>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300F"/>
    <w:rsid w:val="0063307B"/>
    <w:rsid w:val="006359DF"/>
    <w:rsid w:val="006368E1"/>
    <w:rsid w:val="00641A75"/>
    <w:rsid w:val="006426E6"/>
    <w:rsid w:val="00643C7C"/>
    <w:rsid w:val="00650C2D"/>
    <w:rsid w:val="00650E48"/>
    <w:rsid w:val="00651F59"/>
    <w:rsid w:val="0065482A"/>
    <w:rsid w:val="00655011"/>
    <w:rsid w:val="00657820"/>
    <w:rsid w:val="00660052"/>
    <w:rsid w:val="00660C69"/>
    <w:rsid w:val="0066234B"/>
    <w:rsid w:val="00663848"/>
    <w:rsid w:val="00665D17"/>
    <w:rsid w:val="006661D5"/>
    <w:rsid w:val="0066658D"/>
    <w:rsid w:val="006672F7"/>
    <w:rsid w:val="00667C3D"/>
    <w:rsid w:val="00671091"/>
    <w:rsid w:val="00672816"/>
    <w:rsid w:val="00682999"/>
    <w:rsid w:val="006835A8"/>
    <w:rsid w:val="00683824"/>
    <w:rsid w:val="00684464"/>
    <w:rsid w:val="006851F2"/>
    <w:rsid w:val="00685BCD"/>
    <w:rsid w:val="00693D8C"/>
    <w:rsid w:val="006A0725"/>
    <w:rsid w:val="006A09E2"/>
    <w:rsid w:val="006A1DE2"/>
    <w:rsid w:val="006A3473"/>
    <w:rsid w:val="006A5C85"/>
    <w:rsid w:val="006A610F"/>
    <w:rsid w:val="006A6DFC"/>
    <w:rsid w:val="006B19BE"/>
    <w:rsid w:val="006B4067"/>
    <w:rsid w:val="006B48A2"/>
    <w:rsid w:val="006B4BBF"/>
    <w:rsid w:val="006B7FAB"/>
    <w:rsid w:val="006C074A"/>
    <w:rsid w:val="006C10E4"/>
    <w:rsid w:val="006C1538"/>
    <w:rsid w:val="006C376B"/>
    <w:rsid w:val="006C4C35"/>
    <w:rsid w:val="006C5FD6"/>
    <w:rsid w:val="006D0027"/>
    <w:rsid w:val="006D3AFD"/>
    <w:rsid w:val="006D3F49"/>
    <w:rsid w:val="006D6960"/>
    <w:rsid w:val="006D6EA5"/>
    <w:rsid w:val="006E0856"/>
    <w:rsid w:val="006E12F2"/>
    <w:rsid w:val="006E2B97"/>
    <w:rsid w:val="006E4B96"/>
    <w:rsid w:val="006E52DD"/>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F2"/>
    <w:rsid w:val="00707288"/>
    <w:rsid w:val="00710B6F"/>
    <w:rsid w:val="00711219"/>
    <w:rsid w:val="0071180B"/>
    <w:rsid w:val="00711D93"/>
    <w:rsid w:val="00712B86"/>
    <w:rsid w:val="007214BC"/>
    <w:rsid w:val="00726529"/>
    <w:rsid w:val="0073191F"/>
    <w:rsid w:val="0073367A"/>
    <w:rsid w:val="00733894"/>
    <w:rsid w:val="00734918"/>
    <w:rsid w:val="00735952"/>
    <w:rsid w:val="00735C85"/>
    <w:rsid w:val="00741060"/>
    <w:rsid w:val="00742596"/>
    <w:rsid w:val="00742C16"/>
    <w:rsid w:val="00743D52"/>
    <w:rsid w:val="007441DA"/>
    <w:rsid w:val="00744E1B"/>
    <w:rsid w:val="00745081"/>
    <w:rsid w:val="0074662D"/>
    <w:rsid w:val="00747840"/>
    <w:rsid w:val="00750E8E"/>
    <w:rsid w:val="00755D78"/>
    <w:rsid w:val="007577AA"/>
    <w:rsid w:val="00761E11"/>
    <w:rsid w:val="0076279E"/>
    <w:rsid w:val="00764053"/>
    <w:rsid w:val="007713E8"/>
    <w:rsid w:val="0077666B"/>
    <w:rsid w:val="007773AF"/>
    <w:rsid w:val="00777E72"/>
    <w:rsid w:val="007801AB"/>
    <w:rsid w:val="00782E28"/>
    <w:rsid w:val="007912F9"/>
    <w:rsid w:val="00791DBD"/>
    <w:rsid w:val="00792B21"/>
    <w:rsid w:val="00794333"/>
    <w:rsid w:val="00795359"/>
    <w:rsid w:val="007953DD"/>
    <w:rsid w:val="00795810"/>
    <w:rsid w:val="00795816"/>
    <w:rsid w:val="00797AAD"/>
    <w:rsid w:val="007A2A2A"/>
    <w:rsid w:val="007A35A7"/>
    <w:rsid w:val="007A365B"/>
    <w:rsid w:val="007B4512"/>
    <w:rsid w:val="007B45C3"/>
    <w:rsid w:val="007B525A"/>
    <w:rsid w:val="007B739D"/>
    <w:rsid w:val="007B79E4"/>
    <w:rsid w:val="007B7B25"/>
    <w:rsid w:val="007C2A5B"/>
    <w:rsid w:val="007C3609"/>
    <w:rsid w:val="007C480B"/>
    <w:rsid w:val="007C5720"/>
    <w:rsid w:val="007C5B06"/>
    <w:rsid w:val="007C6B3D"/>
    <w:rsid w:val="007C7059"/>
    <w:rsid w:val="007D3DED"/>
    <w:rsid w:val="007D621F"/>
    <w:rsid w:val="007D6E2D"/>
    <w:rsid w:val="007D76E2"/>
    <w:rsid w:val="007E3D60"/>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58D4"/>
    <w:rsid w:val="00806BF0"/>
    <w:rsid w:val="00807F74"/>
    <w:rsid w:val="00812A67"/>
    <w:rsid w:val="008149E7"/>
    <w:rsid w:val="008167B4"/>
    <w:rsid w:val="008175EA"/>
    <w:rsid w:val="00820225"/>
    <w:rsid w:val="008264CD"/>
    <w:rsid w:val="00826F58"/>
    <w:rsid w:val="00832B2B"/>
    <w:rsid w:val="00832BFB"/>
    <w:rsid w:val="00833599"/>
    <w:rsid w:val="00836C74"/>
    <w:rsid w:val="008409E0"/>
    <w:rsid w:val="00840BE6"/>
    <w:rsid w:val="00843BE4"/>
    <w:rsid w:val="00844A93"/>
    <w:rsid w:val="00846E5A"/>
    <w:rsid w:val="0084789B"/>
    <w:rsid w:val="00851752"/>
    <w:rsid w:val="00852108"/>
    <w:rsid w:val="008527F7"/>
    <w:rsid w:val="0085298F"/>
    <w:rsid w:val="00852BA5"/>
    <w:rsid w:val="00852D2C"/>
    <w:rsid w:val="00855573"/>
    <w:rsid w:val="00865278"/>
    <w:rsid w:val="00865485"/>
    <w:rsid w:val="0087151A"/>
    <w:rsid w:val="008726CE"/>
    <w:rsid w:val="0088115E"/>
    <w:rsid w:val="00884E9A"/>
    <w:rsid w:val="00887BD9"/>
    <w:rsid w:val="0089089D"/>
    <w:rsid w:val="008936A0"/>
    <w:rsid w:val="0089392B"/>
    <w:rsid w:val="008943CE"/>
    <w:rsid w:val="0089510A"/>
    <w:rsid w:val="00897AB0"/>
    <w:rsid w:val="008A1050"/>
    <w:rsid w:val="008A2FE1"/>
    <w:rsid w:val="008A50D6"/>
    <w:rsid w:val="008A6B12"/>
    <w:rsid w:val="008A6BB6"/>
    <w:rsid w:val="008A6D17"/>
    <w:rsid w:val="008A7825"/>
    <w:rsid w:val="008B07F9"/>
    <w:rsid w:val="008B7134"/>
    <w:rsid w:val="008C18C4"/>
    <w:rsid w:val="008C3A1E"/>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5888"/>
    <w:rsid w:val="00905B5A"/>
    <w:rsid w:val="00914445"/>
    <w:rsid w:val="00915822"/>
    <w:rsid w:val="00916610"/>
    <w:rsid w:val="00922502"/>
    <w:rsid w:val="00924226"/>
    <w:rsid w:val="00924335"/>
    <w:rsid w:val="00924986"/>
    <w:rsid w:val="00924E50"/>
    <w:rsid w:val="009265E0"/>
    <w:rsid w:val="009309D0"/>
    <w:rsid w:val="00931CC9"/>
    <w:rsid w:val="00932778"/>
    <w:rsid w:val="00934468"/>
    <w:rsid w:val="0093695D"/>
    <w:rsid w:val="00937CBE"/>
    <w:rsid w:val="00940DF8"/>
    <w:rsid w:val="00940ED8"/>
    <w:rsid w:val="00945394"/>
    <w:rsid w:val="00946983"/>
    <w:rsid w:val="009475DF"/>
    <w:rsid w:val="00950CD3"/>
    <w:rsid w:val="0095181A"/>
    <w:rsid w:val="00954434"/>
    <w:rsid w:val="00954BF2"/>
    <w:rsid w:val="009559A1"/>
    <w:rsid w:val="0096036F"/>
    <w:rsid w:val="00961833"/>
    <w:rsid w:val="009623BF"/>
    <w:rsid w:val="00963C64"/>
    <w:rsid w:val="00964921"/>
    <w:rsid w:val="00964E47"/>
    <w:rsid w:val="009663A3"/>
    <w:rsid w:val="00966EAA"/>
    <w:rsid w:val="0096733B"/>
    <w:rsid w:val="009679D3"/>
    <w:rsid w:val="00972C06"/>
    <w:rsid w:val="00981357"/>
    <w:rsid w:val="00981A6C"/>
    <w:rsid w:val="009824C5"/>
    <w:rsid w:val="00986841"/>
    <w:rsid w:val="00986F18"/>
    <w:rsid w:val="00987167"/>
    <w:rsid w:val="009905B3"/>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C101C"/>
    <w:rsid w:val="009C1945"/>
    <w:rsid w:val="009C23D9"/>
    <w:rsid w:val="009C44A1"/>
    <w:rsid w:val="009C4621"/>
    <w:rsid w:val="009C478D"/>
    <w:rsid w:val="009C5252"/>
    <w:rsid w:val="009C689B"/>
    <w:rsid w:val="009D482B"/>
    <w:rsid w:val="009D52E5"/>
    <w:rsid w:val="009D767E"/>
    <w:rsid w:val="009E3455"/>
    <w:rsid w:val="009E4674"/>
    <w:rsid w:val="009E48C2"/>
    <w:rsid w:val="009E4E04"/>
    <w:rsid w:val="009E56EC"/>
    <w:rsid w:val="009E5C54"/>
    <w:rsid w:val="009E788D"/>
    <w:rsid w:val="009F1AB1"/>
    <w:rsid w:val="009F3DD1"/>
    <w:rsid w:val="009F4C62"/>
    <w:rsid w:val="00A00278"/>
    <w:rsid w:val="00A031E2"/>
    <w:rsid w:val="00A04B71"/>
    <w:rsid w:val="00A04DB8"/>
    <w:rsid w:val="00A07E74"/>
    <w:rsid w:val="00A142A2"/>
    <w:rsid w:val="00A1609F"/>
    <w:rsid w:val="00A1712F"/>
    <w:rsid w:val="00A221D2"/>
    <w:rsid w:val="00A26BE7"/>
    <w:rsid w:val="00A2753D"/>
    <w:rsid w:val="00A27E17"/>
    <w:rsid w:val="00A3367E"/>
    <w:rsid w:val="00A35D11"/>
    <w:rsid w:val="00A3702A"/>
    <w:rsid w:val="00A43522"/>
    <w:rsid w:val="00A44309"/>
    <w:rsid w:val="00A45470"/>
    <w:rsid w:val="00A45FC0"/>
    <w:rsid w:val="00A46B18"/>
    <w:rsid w:val="00A5260C"/>
    <w:rsid w:val="00A5346B"/>
    <w:rsid w:val="00A561FB"/>
    <w:rsid w:val="00A57328"/>
    <w:rsid w:val="00A60556"/>
    <w:rsid w:val="00A610C7"/>
    <w:rsid w:val="00A6164F"/>
    <w:rsid w:val="00A63FE4"/>
    <w:rsid w:val="00A71268"/>
    <w:rsid w:val="00A71BD0"/>
    <w:rsid w:val="00A72642"/>
    <w:rsid w:val="00A73A1B"/>
    <w:rsid w:val="00A76DD2"/>
    <w:rsid w:val="00A77D53"/>
    <w:rsid w:val="00A80E83"/>
    <w:rsid w:val="00A821FD"/>
    <w:rsid w:val="00A83BA0"/>
    <w:rsid w:val="00A86525"/>
    <w:rsid w:val="00A921E1"/>
    <w:rsid w:val="00A9222D"/>
    <w:rsid w:val="00A92714"/>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C3ABE"/>
    <w:rsid w:val="00AC6CDA"/>
    <w:rsid w:val="00AD1629"/>
    <w:rsid w:val="00AD2997"/>
    <w:rsid w:val="00AD353C"/>
    <w:rsid w:val="00AD3A11"/>
    <w:rsid w:val="00AD4A49"/>
    <w:rsid w:val="00AD59E3"/>
    <w:rsid w:val="00AD75B3"/>
    <w:rsid w:val="00AE2C82"/>
    <w:rsid w:val="00AE34C5"/>
    <w:rsid w:val="00AE4645"/>
    <w:rsid w:val="00AE4DA7"/>
    <w:rsid w:val="00AF0AAA"/>
    <w:rsid w:val="00AF1FE1"/>
    <w:rsid w:val="00AF4538"/>
    <w:rsid w:val="00AF794C"/>
    <w:rsid w:val="00AF7DE5"/>
    <w:rsid w:val="00B00C9A"/>
    <w:rsid w:val="00B026F4"/>
    <w:rsid w:val="00B03589"/>
    <w:rsid w:val="00B044CA"/>
    <w:rsid w:val="00B05056"/>
    <w:rsid w:val="00B053DC"/>
    <w:rsid w:val="00B067B9"/>
    <w:rsid w:val="00B06C7C"/>
    <w:rsid w:val="00B07EB9"/>
    <w:rsid w:val="00B102CC"/>
    <w:rsid w:val="00B131C7"/>
    <w:rsid w:val="00B149B4"/>
    <w:rsid w:val="00B2039C"/>
    <w:rsid w:val="00B2549A"/>
    <w:rsid w:val="00B2581E"/>
    <w:rsid w:val="00B31445"/>
    <w:rsid w:val="00B32557"/>
    <w:rsid w:val="00B34176"/>
    <w:rsid w:val="00B34771"/>
    <w:rsid w:val="00B352BE"/>
    <w:rsid w:val="00B356DA"/>
    <w:rsid w:val="00B364E5"/>
    <w:rsid w:val="00B36B66"/>
    <w:rsid w:val="00B36FDB"/>
    <w:rsid w:val="00B379EB"/>
    <w:rsid w:val="00B41E33"/>
    <w:rsid w:val="00B44DA7"/>
    <w:rsid w:val="00B44E50"/>
    <w:rsid w:val="00B45530"/>
    <w:rsid w:val="00B462B6"/>
    <w:rsid w:val="00B47F8F"/>
    <w:rsid w:val="00B519F2"/>
    <w:rsid w:val="00B52F78"/>
    <w:rsid w:val="00B5351B"/>
    <w:rsid w:val="00B56A35"/>
    <w:rsid w:val="00B61A25"/>
    <w:rsid w:val="00B61C5E"/>
    <w:rsid w:val="00B65883"/>
    <w:rsid w:val="00B6651D"/>
    <w:rsid w:val="00B67987"/>
    <w:rsid w:val="00B74616"/>
    <w:rsid w:val="00B826D3"/>
    <w:rsid w:val="00B832B8"/>
    <w:rsid w:val="00B8760C"/>
    <w:rsid w:val="00B92FF9"/>
    <w:rsid w:val="00B96C52"/>
    <w:rsid w:val="00B9707C"/>
    <w:rsid w:val="00BA2470"/>
    <w:rsid w:val="00BA3759"/>
    <w:rsid w:val="00BA3E02"/>
    <w:rsid w:val="00BA46F4"/>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2682"/>
    <w:rsid w:val="00BE2C29"/>
    <w:rsid w:val="00BE4AB6"/>
    <w:rsid w:val="00BF074A"/>
    <w:rsid w:val="00BF07EE"/>
    <w:rsid w:val="00BF28A6"/>
    <w:rsid w:val="00BF2A7D"/>
    <w:rsid w:val="00BF2BDB"/>
    <w:rsid w:val="00BF382F"/>
    <w:rsid w:val="00C00C27"/>
    <w:rsid w:val="00C013CF"/>
    <w:rsid w:val="00C01AA6"/>
    <w:rsid w:val="00C02AF8"/>
    <w:rsid w:val="00C0328C"/>
    <w:rsid w:val="00C05B23"/>
    <w:rsid w:val="00C1009B"/>
    <w:rsid w:val="00C103A7"/>
    <w:rsid w:val="00C14F9B"/>
    <w:rsid w:val="00C17C09"/>
    <w:rsid w:val="00C2148D"/>
    <w:rsid w:val="00C215A3"/>
    <w:rsid w:val="00C30C5A"/>
    <w:rsid w:val="00C31667"/>
    <w:rsid w:val="00C32899"/>
    <w:rsid w:val="00C341BE"/>
    <w:rsid w:val="00C35A1C"/>
    <w:rsid w:val="00C35C4F"/>
    <w:rsid w:val="00C37932"/>
    <w:rsid w:val="00C40AE0"/>
    <w:rsid w:val="00C40F9F"/>
    <w:rsid w:val="00C412C3"/>
    <w:rsid w:val="00C4188C"/>
    <w:rsid w:val="00C423D4"/>
    <w:rsid w:val="00C424A6"/>
    <w:rsid w:val="00C442AF"/>
    <w:rsid w:val="00C4778B"/>
    <w:rsid w:val="00C47B9E"/>
    <w:rsid w:val="00C5066D"/>
    <w:rsid w:val="00C531CF"/>
    <w:rsid w:val="00C53FC6"/>
    <w:rsid w:val="00C61B25"/>
    <w:rsid w:val="00C61D86"/>
    <w:rsid w:val="00C62610"/>
    <w:rsid w:val="00C64C7D"/>
    <w:rsid w:val="00C66137"/>
    <w:rsid w:val="00C67702"/>
    <w:rsid w:val="00C710B6"/>
    <w:rsid w:val="00C768A4"/>
    <w:rsid w:val="00C80EDC"/>
    <w:rsid w:val="00C82FCD"/>
    <w:rsid w:val="00C83C4D"/>
    <w:rsid w:val="00C8605E"/>
    <w:rsid w:val="00C905EA"/>
    <w:rsid w:val="00C90EA5"/>
    <w:rsid w:val="00C9152F"/>
    <w:rsid w:val="00C923A6"/>
    <w:rsid w:val="00C94FFE"/>
    <w:rsid w:val="00C952E5"/>
    <w:rsid w:val="00CA0FD5"/>
    <w:rsid w:val="00CA1B57"/>
    <w:rsid w:val="00CA226A"/>
    <w:rsid w:val="00CA2442"/>
    <w:rsid w:val="00CA25A3"/>
    <w:rsid w:val="00CA42F2"/>
    <w:rsid w:val="00CB2F61"/>
    <w:rsid w:val="00CB34FE"/>
    <w:rsid w:val="00CB49D9"/>
    <w:rsid w:val="00CB53CE"/>
    <w:rsid w:val="00CC40D7"/>
    <w:rsid w:val="00CC4175"/>
    <w:rsid w:val="00CC6A1D"/>
    <w:rsid w:val="00CC76B1"/>
    <w:rsid w:val="00CD0FF7"/>
    <w:rsid w:val="00CD6C2C"/>
    <w:rsid w:val="00CE4D1A"/>
    <w:rsid w:val="00CE5E4F"/>
    <w:rsid w:val="00CE6790"/>
    <w:rsid w:val="00CE6BEB"/>
    <w:rsid w:val="00CE74B0"/>
    <w:rsid w:val="00CE7F70"/>
    <w:rsid w:val="00CF12DF"/>
    <w:rsid w:val="00CF177A"/>
    <w:rsid w:val="00CF2EEB"/>
    <w:rsid w:val="00CF3A0F"/>
    <w:rsid w:val="00CF4B32"/>
    <w:rsid w:val="00CF6D19"/>
    <w:rsid w:val="00D00C92"/>
    <w:rsid w:val="00D01CBC"/>
    <w:rsid w:val="00D03D74"/>
    <w:rsid w:val="00D03E7E"/>
    <w:rsid w:val="00D06CEC"/>
    <w:rsid w:val="00D0701B"/>
    <w:rsid w:val="00D12242"/>
    <w:rsid w:val="00D12451"/>
    <w:rsid w:val="00D15B27"/>
    <w:rsid w:val="00D1618D"/>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EF"/>
    <w:rsid w:val="00D4662C"/>
    <w:rsid w:val="00D50810"/>
    <w:rsid w:val="00D51976"/>
    <w:rsid w:val="00D523CB"/>
    <w:rsid w:val="00D52E14"/>
    <w:rsid w:val="00D52ED6"/>
    <w:rsid w:val="00D54668"/>
    <w:rsid w:val="00D5516D"/>
    <w:rsid w:val="00D56434"/>
    <w:rsid w:val="00D601C2"/>
    <w:rsid w:val="00D60526"/>
    <w:rsid w:val="00D60CD6"/>
    <w:rsid w:val="00D60D10"/>
    <w:rsid w:val="00D6186A"/>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2F09"/>
    <w:rsid w:val="00DA1600"/>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76E"/>
    <w:rsid w:val="00DC7BB0"/>
    <w:rsid w:val="00DD1E6F"/>
    <w:rsid w:val="00DD329A"/>
    <w:rsid w:val="00DD32D6"/>
    <w:rsid w:val="00DD3B47"/>
    <w:rsid w:val="00DD47D5"/>
    <w:rsid w:val="00DD4B1E"/>
    <w:rsid w:val="00DD5425"/>
    <w:rsid w:val="00DD6274"/>
    <w:rsid w:val="00DD71C8"/>
    <w:rsid w:val="00DE1A29"/>
    <w:rsid w:val="00DE3C51"/>
    <w:rsid w:val="00DF0E9D"/>
    <w:rsid w:val="00DF2A87"/>
    <w:rsid w:val="00DF6AC3"/>
    <w:rsid w:val="00E0021F"/>
    <w:rsid w:val="00E003D6"/>
    <w:rsid w:val="00E058A6"/>
    <w:rsid w:val="00E06C50"/>
    <w:rsid w:val="00E10125"/>
    <w:rsid w:val="00E10240"/>
    <w:rsid w:val="00E10436"/>
    <w:rsid w:val="00E15D25"/>
    <w:rsid w:val="00E16A4C"/>
    <w:rsid w:val="00E20711"/>
    <w:rsid w:val="00E22AAD"/>
    <w:rsid w:val="00E22F3C"/>
    <w:rsid w:val="00E230F7"/>
    <w:rsid w:val="00E234DF"/>
    <w:rsid w:val="00E252D4"/>
    <w:rsid w:val="00E25768"/>
    <w:rsid w:val="00E27646"/>
    <w:rsid w:val="00E27CF8"/>
    <w:rsid w:val="00E30F1F"/>
    <w:rsid w:val="00E328EE"/>
    <w:rsid w:val="00E33112"/>
    <w:rsid w:val="00E367B0"/>
    <w:rsid w:val="00E41BF8"/>
    <w:rsid w:val="00E4309D"/>
    <w:rsid w:val="00E54759"/>
    <w:rsid w:val="00E55C70"/>
    <w:rsid w:val="00E57DED"/>
    <w:rsid w:val="00E60B37"/>
    <w:rsid w:val="00E63AE0"/>
    <w:rsid w:val="00E63D10"/>
    <w:rsid w:val="00E64435"/>
    <w:rsid w:val="00E7040F"/>
    <w:rsid w:val="00E71BE1"/>
    <w:rsid w:val="00E7213D"/>
    <w:rsid w:val="00E728DA"/>
    <w:rsid w:val="00E744AB"/>
    <w:rsid w:val="00E74732"/>
    <w:rsid w:val="00E74BBE"/>
    <w:rsid w:val="00E75CD2"/>
    <w:rsid w:val="00E77C35"/>
    <w:rsid w:val="00E82AA7"/>
    <w:rsid w:val="00E82B8F"/>
    <w:rsid w:val="00E86C13"/>
    <w:rsid w:val="00E877E4"/>
    <w:rsid w:val="00E915BD"/>
    <w:rsid w:val="00E91FA1"/>
    <w:rsid w:val="00E926FB"/>
    <w:rsid w:val="00E95A62"/>
    <w:rsid w:val="00E97372"/>
    <w:rsid w:val="00E97E95"/>
    <w:rsid w:val="00EA395E"/>
    <w:rsid w:val="00EA54AF"/>
    <w:rsid w:val="00EA56EE"/>
    <w:rsid w:val="00EA6B94"/>
    <w:rsid w:val="00EB02B1"/>
    <w:rsid w:val="00EB2BE4"/>
    <w:rsid w:val="00EB3B10"/>
    <w:rsid w:val="00EB4BBB"/>
    <w:rsid w:val="00EB4CC3"/>
    <w:rsid w:val="00EB503C"/>
    <w:rsid w:val="00EC04FF"/>
    <w:rsid w:val="00EC0AA7"/>
    <w:rsid w:val="00EC4CDE"/>
    <w:rsid w:val="00EC68DF"/>
    <w:rsid w:val="00EC76C0"/>
    <w:rsid w:val="00EC77C7"/>
    <w:rsid w:val="00ED02C2"/>
    <w:rsid w:val="00ED1B75"/>
    <w:rsid w:val="00ED2F1E"/>
    <w:rsid w:val="00ED3906"/>
    <w:rsid w:val="00ED3D09"/>
    <w:rsid w:val="00ED5540"/>
    <w:rsid w:val="00ED55C7"/>
    <w:rsid w:val="00EE403F"/>
    <w:rsid w:val="00EE4A35"/>
    <w:rsid w:val="00EE5E84"/>
    <w:rsid w:val="00EF0994"/>
    <w:rsid w:val="00EF3084"/>
    <w:rsid w:val="00EF7F06"/>
    <w:rsid w:val="00F01379"/>
    <w:rsid w:val="00F062E2"/>
    <w:rsid w:val="00F11435"/>
    <w:rsid w:val="00F12A89"/>
    <w:rsid w:val="00F17E66"/>
    <w:rsid w:val="00F201E0"/>
    <w:rsid w:val="00F21E92"/>
    <w:rsid w:val="00F221A3"/>
    <w:rsid w:val="00F22A42"/>
    <w:rsid w:val="00F25F86"/>
    <w:rsid w:val="00F26D66"/>
    <w:rsid w:val="00F317AC"/>
    <w:rsid w:val="00F339FD"/>
    <w:rsid w:val="00F3651F"/>
    <w:rsid w:val="00F367A4"/>
    <w:rsid w:val="00F36FDD"/>
    <w:rsid w:val="00F425B1"/>
    <w:rsid w:val="00F43137"/>
    <w:rsid w:val="00F44245"/>
    <w:rsid w:val="00F4578E"/>
    <w:rsid w:val="00F45FB1"/>
    <w:rsid w:val="00F46544"/>
    <w:rsid w:val="00F504D6"/>
    <w:rsid w:val="00F505E0"/>
    <w:rsid w:val="00F52619"/>
    <w:rsid w:val="00F5363E"/>
    <w:rsid w:val="00F54EBB"/>
    <w:rsid w:val="00F57AEC"/>
    <w:rsid w:val="00F57E52"/>
    <w:rsid w:val="00F61B0A"/>
    <w:rsid w:val="00F623CC"/>
    <w:rsid w:val="00F631E8"/>
    <w:rsid w:val="00F6323D"/>
    <w:rsid w:val="00F65592"/>
    <w:rsid w:val="00F65F59"/>
    <w:rsid w:val="00F708F4"/>
    <w:rsid w:val="00F71EA0"/>
    <w:rsid w:val="00F744C0"/>
    <w:rsid w:val="00F74578"/>
    <w:rsid w:val="00F74C25"/>
    <w:rsid w:val="00F80C85"/>
    <w:rsid w:val="00F811AC"/>
    <w:rsid w:val="00F8125F"/>
    <w:rsid w:val="00F843C0"/>
    <w:rsid w:val="00F846FB"/>
    <w:rsid w:val="00F850C4"/>
    <w:rsid w:val="00F8645B"/>
    <w:rsid w:val="00F869F3"/>
    <w:rsid w:val="00F95F04"/>
    <w:rsid w:val="00FA13DA"/>
    <w:rsid w:val="00FA3357"/>
    <w:rsid w:val="00FA4F4D"/>
    <w:rsid w:val="00FA71D2"/>
    <w:rsid w:val="00FB44D4"/>
    <w:rsid w:val="00FB48C9"/>
    <w:rsid w:val="00FB5C9D"/>
    <w:rsid w:val="00FB6034"/>
    <w:rsid w:val="00FC04C2"/>
    <w:rsid w:val="00FC18BF"/>
    <w:rsid w:val="00FC48DF"/>
    <w:rsid w:val="00FC4ACD"/>
    <w:rsid w:val="00FC5FCB"/>
    <w:rsid w:val="00FC6EEB"/>
    <w:rsid w:val="00FD1ABD"/>
    <w:rsid w:val="00FD1DA0"/>
    <w:rsid w:val="00FD3347"/>
    <w:rsid w:val="00FD56D6"/>
    <w:rsid w:val="00FE2EC6"/>
    <w:rsid w:val="00FE344F"/>
    <w:rsid w:val="00FE351E"/>
    <w:rsid w:val="00FE52FB"/>
    <w:rsid w:val="00FE63EC"/>
    <w:rsid w:val="00FE692A"/>
    <w:rsid w:val="00FE7A41"/>
    <w:rsid w:val="00FF00A6"/>
    <w:rsid w:val="00FF11C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92.168.0.114:8181/onos/ui"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flows" TargetMode="External"/><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53</Pages>
  <Words>13397</Words>
  <Characters>76365</Characters>
  <Application>Microsoft Office Word</Application>
  <DocSecurity>0</DocSecurity>
  <Lines>636</Lines>
  <Paragraphs>179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89583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351</cp:revision>
  <cp:lastPrinted>2015-09-30T13:47:00Z</cp:lastPrinted>
  <dcterms:created xsi:type="dcterms:W3CDTF">2016-11-28T07:47:00Z</dcterms:created>
  <dcterms:modified xsi:type="dcterms:W3CDTF">2022-09-12T11:49:00Z</dcterms:modified>
</cp:coreProperties>
</file>