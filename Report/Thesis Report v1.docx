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 xml:space="preserve">Harshal </w:t>
            </w:r>
            <w:proofErr w:type="spellStart"/>
            <w:r w:rsidRPr="006A2AA9">
              <w:rPr>
                <w:rFonts w:cs="Times"/>
                <w:sz w:val="28"/>
                <w:szCs w:val="28"/>
                <w:lang w:val="en-GB"/>
              </w:rPr>
              <w:t>Rajan</w:t>
            </w:r>
            <w:proofErr w:type="spellEnd"/>
            <w:r w:rsidRPr="006A2AA9">
              <w:rPr>
                <w:rFonts w:cs="Times"/>
                <w:sz w:val="28"/>
                <w:szCs w:val="28"/>
                <w:lang w:val="en-GB"/>
              </w:rPr>
              <w:t xml:space="preserve">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 xml:space="preserve">Dr. Peter </w:t>
            </w:r>
            <w:proofErr w:type="spellStart"/>
            <w:r w:rsidRPr="006A2AA9">
              <w:rPr>
                <w:rFonts w:cs="Times"/>
                <w:sz w:val="28"/>
                <w:szCs w:val="28"/>
                <w:lang w:val="en-GB"/>
              </w:rPr>
              <w:t>Gröschke</w:t>
            </w:r>
            <w:proofErr w:type="spellEnd"/>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3C95B1E6" w:rsidR="00D01CBC" w:rsidRPr="006A2AA9" w:rsidRDefault="00D01CBC">
            <w:pPr>
              <w:pStyle w:val="Default"/>
              <w:rPr>
                <w:sz w:val="28"/>
                <w:szCs w:val="28"/>
                <w:lang w:val="en-GB"/>
              </w:rPr>
            </w:pP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4C1F656D" w14:textId="0E4EEDF2" w:rsidR="00F0403B"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541097" w:history="1">
        <w:r w:rsidR="00F0403B" w:rsidRPr="00666582">
          <w:rPr>
            <w:rStyle w:val="Hyperlink"/>
          </w:rPr>
          <w:t>1</w:t>
        </w:r>
        <w:r w:rsidR="00F0403B">
          <w:rPr>
            <w:rFonts w:asciiTheme="minorHAnsi" w:eastAsiaTheme="minorEastAsia" w:hAnsiTheme="minorHAnsi" w:cstheme="minorBidi"/>
            <w:b w:val="0"/>
            <w:sz w:val="22"/>
            <w:szCs w:val="22"/>
            <w:lang w:val="en-DE" w:eastAsia="en-DE"/>
          </w:rPr>
          <w:tab/>
        </w:r>
        <w:r w:rsidR="00F0403B" w:rsidRPr="00666582">
          <w:rPr>
            <w:rStyle w:val="Hyperlink"/>
          </w:rPr>
          <w:t>Introduction</w:t>
        </w:r>
        <w:r w:rsidR="00F0403B">
          <w:rPr>
            <w:webHidden/>
          </w:rPr>
          <w:tab/>
        </w:r>
        <w:r w:rsidR="00F0403B">
          <w:rPr>
            <w:webHidden/>
          </w:rPr>
          <w:fldChar w:fldCharType="begin"/>
        </w:r>
        <w:r w:rsidR="00F0403B">
          <w:rPr>
            <w:webHidden/>
          </w:rPr>
          <w:instrText xml:space="preserve"> PAGEREF _Toc114541097 \h </w:instrText>
        </w:r>
        <w:r w:rsidR="00F0403B">
          <w:rPr>
            <w:webHidden/>
          </w:rPr>
        </w:r>
        <w:r w:rsidR="00F0403B">
          <w:rPr>
            <w:webHidden/>
          </w:rPr>
          <w:fldChar w:fldCharType="separate"/>
        </w:r>
        <w:r w:rsidR="00F0403B">
          <w:rPr>
            <w:webHidden/>
          </w:rPr>
          <w:t>7</w:t>
        </w:r>
        <w:r w:rsidR="00F0403B">
          <w:rPr>
            <w:webHidden/>
          </w:rPr>
          <w:fldChar w:fldCharType="end"/>
        </w:r>
      </w:hyperlink>
    </w:p>
    <w:p w14:paraId="6B82D8CB" w14:textId="661AA00D" w:rsidR="00F0403B" w:rsidRDefault="00000000">
      <w:pPr>
        <w:pStyle w:val="TOC2"/>
        <w:rPr>
          <w:rFonts w:asciiTheme="minorHAnsi" w:eastAsiaTheme="minorEastAsia" w:hAnsiTheme="minorHAnsi" w:cstheme="minorBidi"/>
          <w:sz w:val="22"/>
          <w:szCs w:val="22"/>
          <w:lang w:val="en-DE" w:eastAsia="en-DE"/>
        </w:rPr>
      </w:pPr>
      <w:hyperlink w:anchor="_Toc114541098" w:history="1">
        <w:r w:rsidR="00F0403B" w:rsidRPr="00666582">
          <w:rPr>
            <w:rStyle w:val="Hyperlink"/>
            <w:rFonts w:cs="Times"/>
          </w:rPr>
          <w:t>1.1</w:t>
        </w:r>
        <w:r w:rsidR="00F0403B">
          <w:rPr>
            <w:rFonts w:asciiTheme="minorHAnsi" w:eastAsiaTheme="minorEastAsia" w:hAnsiTheme="minorHAnsi" w:cstheme="minorBidi"/>
            <w:sz w:val="22"/>
            <w:szCs w:val="22"/>
            <w:lang w:val="en-DE" w:eastAsia="en-DE"/>
          </w:rPr>
          <w:tab/>
        </w:r>
        <w:r w:rsidR="00F0403B" w:rsidRPr="00666582">
          <w:rPr>
            <w:rStyle w:val="Hyperlink"/>
            <w:rFonts w:cs="Times"/>
          </w:rPr>
          <w:t>Aim and Motivation</w:t>
        </w:r>
        <w:r w:rsidR="00F0403B">
          <w:rPr>
            <w:webHidden/>
          </w:rPr>
          <w:tab/>
        </w:r>
        <w:r w:rsidR="00F0403B">
          <w:rPr>
            <w:webHidden/>
          </w:rPr>
          <w:fldChar w:fldCharType="begin"/>
        </w:r>
        <w:r w:rsidR="00F0403B">
          <w:rPr>
            <w:webHidden/>
          </w:rPr>
          <w:instrText xml:space="preserve"> PAGEREF _Toc114541098 \h </w:instrText>
        </w:r>
        <w:r w:rsidR="00F0403B">
          <w:rPr>
            <w:webHidden/>
          </w:rPr>
        </w:r>
        <w:r w:rsidR="00F0403B">
          <w:rPr>
            <w:webHidden/>
          </w:rPr>
          <w:fldChar w:fldCharType="separate"/>
        </w:r>
        <w:r w:rsidR="00F0403B">
          <w:rPr>
            <w:webHidden/>
          </w:rPr>
          <w:t>7</w:t>
        </w:r>
        <w:r w:rsidR="00F0403B">
          <w:rPr>
            <w:webHidden/>
          </w:rPr>
          <w:fldChar w:fldCharType="end"/>
        </w:r>
      </w:hyperlink>
    </w:p>
    <w:p w14:paraId="15C3C78E" w14:textId="64516939" w:rsidR="00F0403B" w:rsidRDefault="00000000">
      <w:pPr>
        <w:pStyle w:val="TOC2"/>
        <w:rPr>
          <w:rFonts w:asciiTheme="minorHAnsi" w:eastAsiaTheme="minorEastAsia" w:hAnsiTheme="minorHAnsi" w:cstheme="minorBidi"/>
          <w:sz w:val="22"/>
          <w:szCs w:val="22"/>
          <w:lang w:val="en-DE" w:eastAsia="en-DE"/>
        </w:rPr>
      </w:pPr>
      <w:hyperlink w:anchor="_Toc114541099" w:history="1">
        <w:r w:rsidR="00F0403B" w:rsidRPr="00666582">
          <w:rPr>
            <w:rStyle w:val="Hyperlink"/>
            <w:rFonts w:cs="Times"/>
          </w:rPr>
          <w:t>1.2</w:t>
        </w:r>
        <w:r w:rsidR="00F0403B">
          <w:rPr>
            <w:rFonts w:asciiTheme="minorHAnsi" w:eastAsiaTheme="minorEastAsia" w:hAnsiTheme="minorHAnsi" w:cstheme="minorBidi"/>
            <w:sz w:val="22"/>
            <w:szCs w:val="22"/>
            <w:lang w:val="en-DE" w:eastAsia="en-DE"/>
          </w:rPr>
          <w:tab/>
        </w:r>
        <w:r w:rsidR="00F0403B" w:rsidRPr="00666582">
          <w:rPr>
            <w:rStyle w:val="Hyperlink"/>
            <w:rFonts w:cs="Times"/>
          </w:rPr>
          <w:t>Problem Statement</w:t>
        </w:r>
        <w:r w:rsidR="00F0403B">
          <w:rPr>
            <w:webHidden/>
          </w:rPr>
          <w:tab/>
        </w:r>
        <w:r w:rsidR="00F0403B">
          <w:rPr>
            <w:webHidden/>
          </w:rPr>
          <w:fldChar w:fldCharType="begin"/>
        </w:r>
        <w:r w:rsidR="00F0403B">
          <w:rPr>
            <w:webHidden/>
          </w:rPr>
          <w:instrText xml:space="preserve"> PAGEREF _Toc114541099 \h </w:instrText>
        </w:r>
        <w:r w:rsidR="00F0403B">
          <w:rPr>
            <w:webHidden/>
          </w:rPr>
        </w:r>
        <w:r w:rsidR="00F0403B">
          <w:rPr>
            <w:webHidden/>
          </w:rPr>
          <w:fldChar w:fldCharType="separate"/>
        </w:r>
        <w:r w:rsidR="00F0403B">
          <w:rPr>
            <w:webHidden/>
          </w:rPr>
          <w:t>8</w:t>
        </w:r>
        <w:r w:rsidR="00F0403B">
          <w:rPr>
            <w:webHidden/>
          </w:rPr>
          <w:fldChar w:fldCharType="end"/>
        </w:r>
      </w:hyperlink>
    </w:p>
    <w:p w14:paraId="12CB43F7" w14:textId="148644BB" w:rsidR="00F0403B" w:rsidRDefault="00000000">
      <w:pPr>
        <w:pStyle w:val="TOC2"/>
        <w:rPr>
          <w:rFonts w:asciiTheme="minorHAnsi" w:eastAsiaTheme="minorEastAsia" w:hAnsiTheme="minorHAnsi" w:cstheme="minorBidi"/>
          <w:sz w:val="22"/>
          <w:szCs w:val="22"/>
          <w:lang w:val="en-DE" w:eastAsia="en-DE"/>
        </w:rPr>
      </w:pPr>
      <w:hyperlink w:anchor="_Toc114541100" w:history="1">
        <w:r w:rsidR="00F0403B" w:rsidRPr="00666582">
          <w:rPr>
            <w:rStyle w:val="Hyperlink"/>
            <w:rFonts w:cs="Times"/>
          </w:rPr>
          <w:t>1.3</w:t>
        </w:r>
        <w:r w:rsidR="00F0403B">
          <w:rPr>
            <w:rFonts w:asciiTheme="minorHAnsi" w:eastAsiaTheme="minorEastAsia" w:hAnsiTheme="minorHAnsi" w:cstheme="minorBidi"/>
            <w:sz w:val="22"/>
            <w:szCs w:val="22"/>
            <w:lang w:val="en-DE" w:eastAsia="en-DE"/>
          </w:rPr>
          <w:tab/>
        </w:r>
        <w:r w:rsidR="00F0403B" w:rsidRPr="00666582">
          <w:rPr>
            <w:rStyle w:val="Hyperlink"/>
            <w:rFonts w:cs="Times"/>
          </w:rPr>
          <w:t>Thesis Structure</w:t>
        </w:r>
        <w:r w:rsidR="00F0403B">
          <w:rPr>
            <w:webHidden/>
          </w:rPr>
          <w:tab/>
        </w:r>
        <w:r w:rsidR="00F0403B">
          <w:rPr>
            <w:webHidden/>
          </w:rPr>
          <w:fldChar w:fldCharType="begin"/>
        </w:r>
        <w:r w:rsidR="00F0403B">
          <w:rPr>
            <w:webHidden/>
          </w:rPr>
          <w:instrText xml:space="preserve"> PAGEREF _Toc114541100 \h </w:instrText>
        </w:r>
        <w:r w:rsidR="00F0403B">
          <w:rPr>
            <w:webHidden/>
          </w:rPr>
        </w:r>
        <w:r w:rsidR="00F0403B">
          <w:rPr>
            <w:webHidden/>
          </w:rPr>
          <w:fldChar w:fldCharType="separate"/>
        </w:r>
        <w:r w:rsidR="00F0403B">
          <w:rPr>
            <w:webHidden/>
          </w:rPr>
          <w:t>8</w:t>
        </w:r>
        <w:r w:rsidR="00F0403B">
          <w:rPr>
            <w:webHidden/>
          </w:rPr>
          <w:fldChar w:fldCharType="end"/>
        </w:r>
      </w:hyperlink>
    </w:p>
    <w:p w14:paraId="1AFB291C" w14:textId="246A7769" w:rsidR="00F0403B" w:rsidRDefault="00000000">
      <w:pPr>
        <w:pStyle w:val="TOC1"/>
        <w:rPr>
          <w:rFonts w:asciiTheme="minorHAnsi" w:eastAsiaTheme="minorEastAsia" w:hAnsiTheme="minorHAnsi" w:cstheme="minorBidi"/>
          <w:b w:val="0"/>
          <w:sz w:val="22"/>
          <w:szCs w:val="22"/>
          <w:lang w:val="en-DE" w:eastAsia="en-DE"/>
        </w:rPr>
      </w:pPr>
      <w:hyperlink w:anchor="_Toc114541101" w:history="1">
        <w:r w:rsidR="00F0403B" w:rsidRPr="00666582">
          <w:rPr>
            <w:rStyle w:val="Hyperlink"/>
            <w:rFonts w:ascii="Times New Roman" w:hAnsi="Times New Roman"/>
          </w:rPr>
          <w:t>2</w:t>
        </w:r>
        <w:r w:rsidR="00F0403B">
          <w:rPr>
            <w:rFonts w:asciiTheme="minorHAnsi" w:eastAsiaTheme="minorEastAsia" w:hAnsiTheme="minorHAnsi" w:cstheme="minorBidi"/>
            <w:b w:val="0"/>
            <w:sz w:val="22"/>
            <w:szCs w:val="22"/>
            <w:lang w:val="en-DE" w:eastAsia="en-DE"/>
          </w:rPr>
          <w:tab/>
        </w:r>
        <w:r w:rsidR="00F0403B" w:rsidRPr="00666582">
          <w:rPr>
            <w:rStyle w:val="Hyperlink"/>
          </w:rPr>
          <w:t>Theoretical Background</w:t>
        </w:r>
        <w:r w:rsidR="00F0403B">
          <w:rPr>
            <w:webHidden/>
          </w:rPr>
          <w:tab/>
        </w:r>
        <w:r w:rsidR="00F0403B">
          <w:rPr>
            <w:webHidden/>
          </w:rPr>
          <w:fldChar w:fldCharType="begin"/>
        </w:r>
        <w:r w:rsidR="00F0403B">
          <w:rPr>
            <w:webHidden/>
          </w:rPr>
          <w:instrText xml:space="preserve"> PAGEREF _Toc114541101 \h </w:instrText>
        </w:r>
        <w:r w:rsidR="00F0403B">
          <w:rPr>
            <w:webHidden/>
          </w:rPr>
        </w:r>
        <w:r w:rsidR="00F0403B">
          <w:rPr>
            <w:webHidden/>
          </w:rPr>
          <w:fldChar w:fldCharType="separate"/>
        </w:r>
        <w:r w:rsidR="00F0403B">
          <w:rPr>
            <w:webHidden/>
          </w:rPr>
          <w:t>9</w:t>
        </w:r>
        <w:r w:rsidR="00F0403B">
          <w:rPr>
            <w:webHidden/>
          </w:rPr>
          <w:fldChar w:fldCharType="end"/>
        </w:r>
      </w:hyperlink>
    </w:p>
    <w:p w14:paraId="3064CA80" w14:textId="0A592711" w:rsidR="00F0403B" w:rsidRDefault="00000000">
      <w:pPr>
        <w:pStyle w:val="TOC2"/>
        <w:rPr>
          <w:rFonts w:asciiTheme="minorHAnsi" w:eastAsiaTheme="minorEastAsia" w:hAnsiTheme="minorHAnsi" w:cstheme="minorBidi"/>
          <w:sz w:val="22"/>
          <w:szCs w:val="22"/>
          <w:lang w:val="en-DE" w:eastAsia="en-DE"/>
        </w:rPr>
      </w:pPr>
      <w:hyperlink w:anchor="_Toc114541102" w:history="1">
        <w:r w:rsidR="00F0403B" w:rsidRPr="00666582">
          <w:rPr>
            <w:rStyle w:val="Hyperlink"/>
            <w:rFonts w:cs="Times"/>
          </w:rPr>
          <w:t>2.1</w:t>
        </w:r>
        <w:r w:rsidR="00F0403B">
          <w:rPr>
            <w:rFonts w:asciiTheme="minorHAnsi" w:eastAsiaTheme="minorEastAsia" w:hAnsiTheme="minorHAnsi" w:cstheme="minorBidi"/>
            <w:sz w:val="22"/>
            <w:szCs w:val="22"/>
            <w:lang w:val="en-DE" w:eastAsia="en-DE"/>
          </w:rPr>
          <w:tab/>
        </w:r>
        <w:r w:rsidR="00F0403B" w:rsidRPr="00666582">
          <w:rPr>
            <w:rStyle w:val="Hyperlink"/>
            <w:rFonts w:cs="Times"/>
          </w:rPr>
          <w:t>Software defined Networking</w:t>
        </w:r>
        <w:r w:rsidR="00F0403B">
          <w:rPr>
            <w:webHidden/>
          </w:rPr>
          <w:tab/>
        </w:r>
        <w:r w:rsidR="00F0403B">
          <w:rPr>
            <w:webHidden/>
          </w:rPr>
          <w:fldChar w:fldCharType="begin"/>
        </w:r>
        <w:r w:rsidR="00F0403B">
          <w:rPr>
            <w:webHidden/>
          </w:rPr>
          <w:instrText xml:space="preserve"> PAGEREF _Toc114541102 \h </w:instrText>
        </w:r>
        <w:r w:rsidR="00F0403B">
          <w:rPr>
            <w:webHidden/>
          </w:rPr>
        </w:r>
        <w:r w:rsidR="00F0403B">
          <w:rPr>
            <w:webHidden/>
          </w:rPr>
          <w:fldChar w:fldCharType="separate"/>
        </w:r>
        <w:r w:rsidR="00F0403B">
          <w:rPr>
            <w:webHidden/>
          </w:rPr>
          <w:t>9</w:t>
        </w:r>
        <w:r w:rsidR="00F0403B">
          <w:rPr>
            <w:webHidden/>
          </w:rPr>
          <w:fldChar w:fldCharType="end"/>
        </w:r>
      </w:hyperlink>
    </w:p>
    <w:p w14:paraId="25B9543D" w14:textId="402AD659" w:rsidR="00F0403B" w:rsidRDefault="00000000">
      <w:pPr>
        <w:pStyle w:val="TOC2"/>
        <w:rPr>
          <w:rFonts w:asciiTheme="minorHAnsi" w:eastAsiaTheme="minorEastAsia" w:hAnsiTheme="minorHAnsi" w:cstheme="minorBidi"/>
          <w:sz w:val="22"/>
          <w:szCs w:val="22"/>
          <w:lang w:val="en-DE" w:eastAsia="en-DE"/>
        </w:rPr>
      </w:pPr>
      <w:hyperlink w:anchor="_Toc114541103" w:history="1">
        <w:r w:rsidR="00F0403B" w:rsidRPr="00666582">
          <w:rPr>
            <w:rStyle w:val="Hyperlink"/>
            <w:rFonts w:cs="Times"/>
          </w:rPr>
          <w:t>2.2</w:t>
        </w:r>
        <w:r w:rsidR="00F0403B">
          <w:rPr>
            <w:rFonts w:asciiTheme="minorHAnsi" w:eastAsiaTheme="minorEastAsia" w:hAnsiTheme="minorHAnsi" w:cstheme="minorBidi"/>
            <w:sz w:val="22"/>
            <w:szCs w:val="22"/>
            <w:lang w:val="en-DE" w:eastAsia="en-DE"/>
          </w:rPr>
          <w:tab/>
        </w:r>
        <w:r w:rsidR="00F0403B" w:rsidRPr="00666582">
          <w:rPr>
            <w:rStyle w:val="Hyperlink"/>
            <w:rFonts w:cs="Times"/>
          </w:rPr>
          <w:t>SDN Controllers</w:t>
        </w:r>
        <w:r w:rsidR="00F0403B">
          <w:rPr>
            <w:webHidden/>
          </w:rPr>
          <w:tab/>
        </w:r>
        <w:r w:rsidR="00F0403B">
          <w:rPr>
            <w:webHidden/>
          </w:rPr>
          <w:fldChar w:fldCharType="begin"/>
        </w:r>
        <w:r w:rsidR="00F0403B">
          <w:rPr>
            <w:webHidden/>
          </w:rPr>
          <w:instrText xml:space="preserve"> PAGEREF _Toc114541103 \h </w:instrText>
        </w:r>
        <w:r w:rsidR="00F0403B">
          <w:rPr>
            <w:webHidden/>
          </w:rPr>
        </w:r>
        <w:r w:rsidR="00F0403B">
          <w:rPr>
            <w:webHidden/>
          </w:rPr>
          <w:fldChar w:fldCharType="separate"/>
        </w:r>
        <w:r w:rsidR="00F0403B">
          <w:rPr>
            <w:webHidden/>
          </w:rPr>
          <w:t>11</w:t>
        </w:r>
        <w:r w:rsidR="00F0403B">
          <w:rPr>
            <w:webHidden/>
          </w:rPr>
          <w:fldChar w:fldCharType="end"/>
        </w:r>
      </w:hyperlink>
    </w:p>
    <w:p w14:paraId="51E1636D" w14:textId="093D1670" w:rsidR="00F0403B" w:rsidRDefault="00000000">
      <w:pPr>
        <w:pStyle w:val="TOC3"/>
        <w:rPr>
          <w:rFonts w:asciiTheme="minorHAnsi" w:eastAsiaTheme="minorEastAsia" w:hAnsiTheme="minorHAnsi" w:cstheme="minorBidi"/>
          <w:sz w:val="22"/>
          <w:szCs w:val="22"/>
          <w:lang w:val="en-DE" w:eastAsia="en-DE"/>
        </w:rPr>
      </w:pPr>
      <w:hyperlink w:anchor="_Toc114541104" w:history="1">
        <w:r w:rsidR="00F0403B" w:rsidRPr="00666582">
          <w:rPr>
            <w:rStyle w:val="Hyperlink"/>
            <w:rFonts w:cs="Times"/>
          </w:rPr>
          <w:t>2.2.1</w:t>
        </w:r>
        <w:r w:rsidR="00F0403B">
          <w:rPr>
            <w:rFonts w:asciiTheme="minorHAnsi" w:eastAsiaTheme="minorEastAsia" w:hAnsiTheme="minorHAnsi" w:cstheme="minorBidi"/>
            <w:sz w:val="22"/>
            <w:szCs w:val="22"/>
            <w:lang w:val="en-DE" w:eastAsia="en-DE"/>
          </w:rPr>
          <w:tab/>
        </w:r>
        <w:r w:rsidR="00F0403B" w:rsidRPr="00666582">
          <w:rPr>
            <w:rStyle w:val="Hyperlink"/>
            <w:rFonts w:cs="Times"/>
          </w:rPr>
          <w:t>ONOS</w:t>
        </w:r>
        <w:r w:rsidR="00F0403B">
          <w:rPr>
            <w:webHidden/>
          </w:rPr>
          <w:tab/>
        </w:r>
        <w:r w:rsidR="00F0403B">
          <w:rPr>
            <w:webHidden/>
          </w:rPr>
          <w:fldChar w:fldCharType="begin"/>
        </w:r>
        <w:r w:rsidR="00F0403B">
          <w:rPr>
            <w:webHidden/>
          </w:rPr>
          <w:instrText xml:space="preserve"> PAGEREF _Toc114541104 \h </w:instrText>
        </w:r>
        <w:r w:rsidR="00F0403B">
          <w:rPr>
            <w:webHidden/>
          </w:rPr>
        </w:r>
        <w:r w:rsidR="00F0403B">
          <w:rPr>
            <w:webHidden/>
          </w:rPr>
          <w:fldChar w:fldCharType="separate"/>
        </w:r>
        <w:r w:rsidR="00F0403B">
          <w:rPr>
            <w:webHidden/>
          </w:rPr>
          <w:t>16</w:t>
        </w:r>
        <w:r w:rsidR="00F0403B">
          <w:rPr>
            <w:webHidden/>
          </w:rPr>
          <w:fldChar w:fldCharType="end"/>
        </w:r>
      </w:hyperlink>
    </w:p>
    <w:p w14:paraId="4EB04070" w14:textId="7B0F423F" w:rsidR="00F0403B" w:rsidRDefault="00000000">
      <w:pPr>
        <w:pStyle w:val="TOC3"/>
        <w:rPr>
          <w:rFonts w:asciiTheme="minorHAnsi" w:eastAsiaTheme="minorEastAsia" w:hAnsiTheme="minorHAnsi" w:cstheme="minorBidi"/>
          <w:sz w:val="22"/>
          <w:szCs w:val="22"/>
          <w:lang w:val="en-DE" w:eastAsia="en-DE"/>
        </w:rPr>
      </w:pPr>
      <w:hyperlink w:anchor="_Toc114541105" w:history="1">
        <w:r w:rsidR="00F0403B" w:rsidRPr="00666582">
          <w:rPr>
            <w:rStyle w:val="Hyperlink"/>
            <w:rFonts w:cs="Times"/>
          </w:rPr>
          <w:t>2.2.2</w:t>
        </w:r>
        <w:r w:rsidR="00F0403B">
          <w:rPr>
            <w:rFonts w:asciiTheme="minorHAnsi" w:eastAsiaTheme="minorEastAsia" w:hAnsiTheme="minorHAnsi" w:cstheme="minorBidi"/>
            <w:sz w:val="22"/>
            <w:szCs w:val="22"/>
            <w:lang w:val="en-DE" w:eastAsia="en-DE"/>
          </w:rPr>
          <w:tab/>
        </w:r>
        <w:r w:rsidR="00F0403B" w:rsidRPr="00666582">
          <w:rPr>
            <w:rStyle w:val="Hyperlink"/>
            <w:rFonts w:cs="Times"/>
          </w:rPr>
          <w:t>ODL</w:t>
        </w:r>
        <w:r w:rsidR="00F0403B">
          <w:rPr>
            <w:webHidden/>
          </w:rPr>
          <w:tab/>
        </w:r>
        <w:r w:rsidR="00F0403B">
          <w:rPr>
            <w:webHidden/>
          </w:rPr>
          <w:fldChar w:fldCharType="begin"/>
        </w:r>
        <w:r w:rsidR="00F0403B">
          <w:rPr>
            <w:webHidden/>
          </w:rPr>
          <w:instrText xml:space="preserve"> PAGEREF _Toc114541105 \h </w:instrText>
        </w:r>
        <w:r w:rsidR="00F0403B">
          <w:rPr>
            <w:webHidden/>
          </w:rPr>
        </w:r>
        <w:r w:rsidR="00F0403B">
          <w:rPr>
            <w:webHidden/>
          </w:rPr>
          <w:fldChar w:fldCharType="separate"/>
        </w:r>
        <w:r w:rsidR="00F0403B">
          <w:rPr>
            <w:webHidden/>
          </w:rPr>
          <w:t>16</w:t>
        </w:r>
        <w:r w:rsidR="00F0403B">
          <w:rPr>
            <w:webHidden/>
          </w:rPr>
          <w:fldChar w:fldCharType="end"/>
        </w:r>
      </w:hyperlink>
    </w:p>
    <w:p w14:paraId="5AA4DB7B" w14:textId="4AC3523C" w:rsidR="00F0403B" w:rsidRDefault="00000000">
      <w:pPr>
        <w:pStyle w:val="TOC3"/>
        <w:rPr>
          <w:rFonts w:asciiTheme="minorHAnsi" w:eastAsiaTheme="minorEastAsia" w:hAnsiTheme="minorHAnsi" w:cstheme="minorBidi"/>
          <w:sz w:val="22"/>
          <w:szCs w:val="22"/>
          <w:lang w:val="en-DE" w:eastAsia="en-DE"/>
        </w:rPr>
      </w:pPr>
      <w:hyperlink w:anchor="_Toc114541106" w:history="1">
        <w:r w:rsidR="00F0403B" w:rsidRPr="00666582">
          <w:rPr>
            <w:rStyle w:val="Hyperlink"/>
            <w:rFonts w:cs="Times"/>
          </w:rPr>
          <w:t>2.2.3</w:t>
        </w:r>
        <w:r w:rsidR="00F0403B">
          <w:rPr>
            <w:rFonts w:asciiTheme="minorHAnsi" w:eastAsiaTheme="minorEastAsia" w:hAnsiTheme="minorHAnsi" w:cstheme="minorBidi"/>
            <w:sz w:val="22"/>
            <w:szCs w:val="22"/>
            <w:lang w:val="en-DE" w:eastAsia="en-DE"/>
          </w:rPr>
          <w:tab/>
        </w:r>
        <w:r w:rsidR="00F0403B" w:rsidRPr="00666582">
          <w:rPr>
            <w:rStyle w:val="Hyperlink"/>
            <w:rFonts w:cs="Times"/>
          </w:rPr>
          <w:t>Ryu</w:t>
        </w:r>
        <w:r w:rsidR="00F0403B">
          <w:rPr>
            <w:webHidden/>
          </w:rPr>
          <w:tab/>
        </w:r>
        <w:r w:rsidR="00F0403B">
          <w:rPr>
            <w:webHidden/>
          </w:rPr>
          <w:fldChar w:fldCharType="begin"/>
        </w:r>
        <w:r w:rsidR="00F0403B">
          <w:rPr>
            <w:webHidden/>
          </w:rPr>
          <w:instrText xml:space="preserve"> PAGEREF _Toc114541106 \h </w:instrText>
        </w:r>
        <w:r w:rsidR="00F0403B">
          <w:rPr>
            <w:webHidden/>
          </w:rPr>
        </w:r>
        <w:r w:rsidR="00F0403B">
          <w:rPr>
            <w:webHidden/>
          </w:rPr>
          <w:fldChar w:fldCharType="separate"/>
        </w:r>
        <w:r w:rsidR="00F0403B">
          <w:rPr>
            <w:webHidden/>
          </w:rPr>
          <w:t>16</w:t>
        </w:r>
        <w:r w:rsidR="00F0403B">
          <w:rPr>
            <w:webHidden/>
          </w:rPr>
          <w:fldChar w:fldCharType="end"/>
        </w:r>
      </w:hyperlink>
    </w:p>
    <w:p w14:paraId="0184F2E0" w14:textId="1527DD06" w:rsidR="00F0403B" w:rsidRDefault="00000000">
      <w:pPr>
        <w:pStyle w:val="TOC2"/>
        <w:rPr>
          <w:rFonts w:asciiTheme="minorHAnsi" w:eastAsiaTheme="minorEastAsia" w:hAnsiTheme="minorHAnsi" w:cstheme="minorBidi"/>
          <w:sz w:val="22"/>
          <w:szCs w:val="22"/>
          <w:lang w:val="en-DE" w:eastAsia="en-DE"/>
        </w:rPr>
      </w:pPr>
      <w:hyperlink w:anchor="_Toc114541107" w:history="1">
        <w:r w:rsidR="00F0403B" w:rsidRPr="00666582">
          <w:rPr>
            <w:rStyle w:val="Hyperlink"/>
          </w:rPr>
          <w:t>2.3</w:t>
        </w:r>
        <w:r w:rsidR="00F0403B">
          <w:rPr>
            <w:rFonts w:asciiTheme="minorHAnsi" w:eastAsiaTheme="minorEastAsia" w:hAnsiTheme="minorHAnsi" w:cstheme="minorBidi"/>
            <w:sz w:val="22"/>
            <w:szCs w:val="22"/>
            <w:lang w:val="en-DE" w:eastAsia="en-DE"/>
          </w:rPr>
          <w:tab/>
        </w:r>
        <w:r w:rsidR="00F0403B" w:rsidRPr="00666582">
          <w:rPr>
            <w:rStyle w:val="Hyperlink"/>
          </w:rPr>
          <w:t>Software Switches</w:t>
        </w:r>
        <w:r w:rsidR="00F0403B">
          <w:rPr>
            <w:webHidden/>
          </w:rPr>
          <w:tab/>
        </w:r>
        <w:r w:rsidR="00F0403B">
          <w:rPr>
            <w:webHidden/>
          </w:rPr>
          <w:fldChar w:fldCharType="begin"/>
        </w:r>
        <w:r w:rsidR="00F0403B">
          <w:rPr>
            <w:webHidden/>
          </w:rPr>
          <w:instrText xml:space="preserve"> PAGEREF _Toc114541107 \h </w:instrText>
        </w:r>
        <w:r w:rsidR="00F0403B">
          <w:rPr>
            <w:webHidden/>
          </w:rPr>
        </w:r>
        <w:r w:rsidR="00F0403B">
          <w:rPr>
            <w:webHidden/>
          </w:rPr>
          <w:fldChar w:fldCharType="separate"/>
        </w:r>
        <w:r w:rsidR="00F0403B">
          <w:rPr>
            <w:webHidden/>
          </w:rPr>
          <w:t>17</w:t>
        </w:r>
        <w:r w:rsidR="00F0403B">
          <w:rPr>
            <w:webHidden/>
          </w:rPr>
          <w:fldChar w:fldCharType="end"/>
        </w:r>
      </w:hyperlink>
    </w:p>
    <w:p w14:paraId="64663225" w14:textId="4E0FBDC0" w:rsidR="00F0403B" w:rsidRDefault="00000000">
      <w:pPr>
        <w:pStyle w:val="TOC2"/>
        <w:rPr>
          <w:rFonts w:asciiTheme="minorHAnsi" w:eastAsiaTheme="minorEastAsia" w:hAnsiTheme="minorHAnsi" w:cstheme="minorBidi"/>
          <w:sz w:val="22"/>
          <w:szCs w:val="22"/>
          <w:lang w:val="en-DE" w:eastAsia="en-DE"/>
        </w:rPr>
      </w:pPr>
      <w:hyperlink w:anchor="_Toc114541108" w:history="1">
        <w:r w:rsidR="00F0403B" w:rsidRPr="00666582">
          <w:rPr>
            <w:rStyle w:val="Hyperlink"/>
            <w:rFonts w:cs="Times"/>
          </w:rPr>
          <w:t>2.4</w:t>
        </w:r>
        <w:r w:rsidR="00F0403B">
          <w:rPr>
            <w:rFonts w:asciiTheme="minorHAnsi" w:eastAsiaTheme="minorEastAsia" w:hAnsiTheme="minorHAnsi" w:cstheme="minorBidi"/>
            <w:sz w:val="22"/>
            <w:szCs w:val="22"/>
            <w:lang w:val="en-DE" w:eastAsia="en-DE"/>
          </w:rPr>
          <w:tab/>
        </w:r>
        <w:r w:rsidR="00F0403B" w:rsidRPr="00666582">
          <w:rPr>
            <w:rStyle w:val="Hyperlink"/>
            <w:rFonts w:cs="Times"/>
          </w:rPr>
          <w:t>Virtual Emulated Environment</w:t>
        </w:r>
        <w:r w:rsidR="00F0403B">
          <w:rPr>
            <w:webHidden/>
          </w:rPr>
          <w:tab/>
        </w:r>
        <w:r w:rsidR="00F0403B">
          <w:rPr>
            <w:webHidden/>
          </w:rPr>
          <w:fldChar w:fldCharType="begin"/>
        </w:r>
        <w:r w:rsidR="00F0403B">
          <w:rPr>
            <w:webHidden/>
          </w:rPr>
          <w:instrText xml:space="preserve"> PAGEREF _Toc114541108 \h </w:instrText>
        </w:r>
        <w:r w:rsidR="00F0403B">
          <w:rPr>
            <w:webHidden/>
          </w:rPr>
        </w:r>
        <w:r w:rsidR="00F0403B">
          <w:rPr>
            <w:webHidden/>
          </w:rPr>
          <w:fldChar w:fldCharType="separate"/>
        </w:r>
        <w:r w:rsidR="00F0403B">
          <w:rPr>
            <w:webHidden/>
          </w:rPr>
          <w:t>17</w:t>
        </w:r>
        <w:r w:rsidR="00F0403B">
          <w:rPr>
            <w:webHidden/>
          </w:rPr>
          <w:fldChar w:fldCharType="end"/>
        </w:r>
      </w:hyperlink>
    </w:p>
    <w:p w14:paraId="3F9EAD2E" w14:textId="2C33FE9E" w:rsidR="00F0403B" w:rsidRDefault="00000000">
      <w:pPr>
        <w:pStyle w:val="TOC3"/>
        <w:rPr>
          <w:rFonts w:asciiTheme="minorHAnsi" w:eastAsiaTheme="minorEastAsia" w:hAnsiTheme="minorHAnsi" w:cstheme="minorBidi"/>
          <w:sz w:val="22"/>
          <w:szCs w:val="22"/>
          <w:lang w:val="en-DE" w:eastAsia="en-DE"/>
        </w:rPr>
      </w:pPr>
      <w:hyperlink w:anchor="_Toc114541109" w:history="1">
        <w:r w:rsidR="00F0403B" w:rsidRPr="00666582">
          <w:rPr>
            <w:rStyle w:val="Hyperlink"/>
            <w:rFonts w:cs="Times"/>
          </w:rPr>
          <w:t>2.4.1</w:t>
        </w:r>
        <w:r w:rsidR="00F0403B">
          <w:rPr>
            <w:rFonts w:asciiTheme="minorHAnsi" w:eastAsiaTheme="minorEastAsia" w:hAnsiTheme="minorHAnsi" w:cstheme="minorBidi"/>
            <w:sz w:val="22"/>
            <w:szCs w:val="22"/>
            <w:lang w:val="en-DE" w:eastAsia="en-DE"/>
          </w:rPr>
          <w:tab/>
        </w:r>
        <w:r w:rsidR="00F0403B" w:rsidRPr="00666582">
          <w:rPr>
            <w:rStyle w:val="Hyperlink"/>
            <w:rFonts w:cs="Times"/>
          </w:rPr>
          <w:t>Mininet</w:t>
        </w:r>
        <w:r w:rsidR="00F0403B">
          <w:rPr>
            <w:webHidden/>
          </w:rPr>
          <w:tab/>
        </w:r>
        <w:r w:rsidR="00F0403B">
          <w:rPr>
            <w:webHidden/>
          </w:rPr>
          <w:fldChar w:fldCharType="begin"/>
        </w:r>
        <w:r w:rsidR="00F0403B">
          <w:rPr>
            <w:webHidden/>
          </w:rPr>
          <w:instrText xml:space="preserve"> PAGEREF _Toc114541109 \h </w:instrText>
        </w:r>
        <w:r w:rsidR="00F0403B">
          <w:rPr>
            <w:webHidden/>
          </w:rPr>
        </w:r>
        <w:r w:rsidR="00F0403B">
          <w:rPr>
            <w:webHidden/>
          </w:rPr>
          <w:fldChar w:fldCharType="separate"/>
        </w:r>
        <w:r w:rsidR="00F0403B">
          <w:rPr>
            <w:webHidden/>
          </w:rPr>
          <w:t>17</w:t>
        </w:r>
        <w:r w:rsidR="00F0403B">
          <w:rPr>
            <w:webHidden/>
          </w:rPr>
          <w:fldChar w:fldCharType="end"/>
        </w:r>
      </w:hyperlink>
    </w:p>
    <w:p w14:paraId="456686B1" w14:textId="7BE5B00D" w:rsidR="00F0403B" w:rsidRDefault="00000000">
      <w:pPr>
        <w:pStyle w:val="TOC3"/>
        <w:rPr>
          <w:rFonts w:asciiTheme="minorHAnsi" w:eastAsiaTheme="minorEastAsia" w:hAnsiTheme="minorHAnsi" w:cstheme="minorBidi"/>
          <w:sz w:val="22"/>
          <w:szCs w:val="22"/>
          <w:lang w:val="en-DE" w:eastAsia="en-DE"/>
        </w:rPr>
      </w:pPr>
      <w:hyperlink w:anchor="_Toc114541110" w:history="1">
        <w:r w:rsidR="00F0403B" w:rsidRPr="00666582">
          <w:rPr>
            <w:rStyle w:val="Hyperlink"/>
            <w:rFonts w:cs="Times"/>
          </w:rPr>
          <w:t>2.4.2</w:t>
        </w:r>
        <w:r w:rsidR="00F0403B">
          <w:rPr>
            <w:rFonts w:asciiTheme="minorHAnsi" w:eastAsiaTheme="minorEastAsia" w:hAnsiTheme="minorHAnsi" w:cstheme="minorBidi"/>
            <w:sz w:val="22"/>
            <w:szCs w:val="22"/>
            <w:lang w:val="en-DE" w:eastAsia="en-DE"/>
          </w:rPr>
          <w:tab/>
        </w:r>
        <w:r w:rsidR="00F0403B" w:rsidRPr="00666582">
          <w:rPr>
            <w:rStyle w:val="Hyperlink"/>
            <w:rFonts w:cs="Times"/>
          </w:rPr>
          <w:t>GNS3</w:t>
        </w:r>
        <w:r w:rsidR="00F0403B">
          <w:rPr>
            <w:webHidden/>
          </w:rPr>
          <w:tab/>
        </w:r>
        <w:r w:rsidR="00F0403B">
          <w:rPr>
            <w:webHidden/>
          </w:rPr>
          <w:fldChar w:fldCharType="begin"/>
        </w:r>
        <w:r w:rsidR="00F0403B">
          <w:rPr>
            <w:webHidden/>
          </w:rPr>
          <w:instrText xml:space="preserve"> PAGEREF _Toc114541110 \h </w:instrText>
        </w:r>
        <w:r w:rsidR="00F0403B">
          <w:rPr>
            <w:webHidden/>
          </w:rPr>
        </w:r>
        <w:r w:rsidR="00F0403B">
          <w:rPr>
            <w:webHidden/>
          </w:rPr>
          <w:fldChar w:fldCharType="separate"/>
        </w:r>
        <w:r w:rsidR="00F0403B">
          <w:rPr>
            <w:webHidden/>
          </w:rPr>
          <w:t>17</w:t>
        </w:r>
        <w:r w:rsidR="00F0403B">
          <w:rPr>
            <w:webHidden/>
          </w:rPr>
          <w:fldChar w:fldCharType="end"/>
        </w:r>
      </w:hyperlink>
    </w:p>
    <w:p w14:paraId="094A0AFF" w14:textId="059E9734" w:rsidR="00F0403B" w:rsidRDefault="00000000">
      <w:pPr>
        <w:pStyle w:val="TOC2"/>
        <w:rPr>
          <w:rFonts w:asciiTheme="minorHAnsi" w:eastAsiaTheme="minorEastAsia" w:hAnsiTheme="minorHAnsi" w:cstheme="minorBidi"/>
          <w:sz w:val="22"/>
          <w:szCs w:val="22"/>
          <w:lang w:val="en-DE" w:eastAsia="en-DE"/>
        </w:rPr>
      </w:pPr>
      <w:hyperlink w:anchor="_Toc114541111" w:history="1">
        <w:r w:rsidR="00F0403B" w:rsidRPr="00666582">
          <w:rPr>
            <w:rStyle w:val="Hyperlink"/>
          </w:rPr>
          <w:t>2.5</w:t>
        </w:r>
        <w:r w:rsidR="00F0403B">
          <w:rPr>
            <w:rFonts w:asciiTheme="minorHAnsi" w:eastAsiaTheme="minorEastAsia" w:hAnsiTheme="minorHAnsi" w:cstheme="minorBidi"/>
            <w:sz w:val="22"/>
            <w:szCs w:val="22"/>
            <w:lang w:val="en-DE" w:eastAsia="en-DE"/>
          </w:rPr>
          <w:tab/>
        </w:r>
        <w:r w:rsidR="00F0403B" w:rsidRPr="00666582">
          <w:rPr>
            <w:rStyle w:val="Hyperlink"/>
          </w:rPr>
          <w:t>OpenFlow Protocol</w:t>
        </w:r>
        <w:r w:rsidR="00F0403B">
          <w:rPr>
            <w:webHidden/>
          </w:rPr>
          <w:tab/>
        </w:r>
        <w:r w:rsidR="00F0403B">
          <w:rPr>
            <w:webHidden/>
          </w:rPr>
          <w:fldChar w:fldCharType="begin"/>
        </w:r>
        <w:r w:rsidR="00F0403B">
          <w:rPr>
            <w:webHidden/>
          </w:rPr>
          <w:instrText xml:space="preserve"> PAGEREF _Toc114541111 \h </w:instrText>
        </w:r>
        <w:r w:rsidR="00F0403B">
          <w:rPr>
            <w:webHidden/>
          </w:rPr>
        </w:r>
        <w:r w:rsidR="00F0403B">
          <w:rPr>
            <w:webHidden/>
          </w:rPr>
          <w:fldChar w:fldCharType="separate"/>
        </w:r>
        <w:r w:rsidR="00F0403B">
          <w:rPr>
            <w:webHidden/>
          </w:rPr>
          <w:t>18</w:t>
        </w:r>
        <w:r w:rsidR="00F0403B">
          <w:rPr>
            <w:webHidden/>
          </w:rPr>
          <w:fldChar w:fldCharType="end"/>
        </w:r>
      </w:hyperlink>
    </w:p>
    <w:p w14:paraId="7894922E" w14:textId="76168B5B" w:rsidR="00F0403B" w:rsidRDefault="00000000">
      <w:pPr>
        <w:pStyle w:val="TOC1"/>
        <w:rPr>
          <w:rFonts w:asciiTheme="minorHAnsi" w:eastAsiaTheme="minorEastAsia" w:hAnsiTheme="minorHAnsi" w:cstheme="minorBidi"/>
          <w:b w:val="0"/>
          <w:sz w:val="22"/>
          <w:szCs w:val="22"/>
          <w:lang w:val="en-DE" w:eastAsia="en-DE"/>
        </w:rPr>
      </w:pPr>
      <w:hyperlink w:anchor="_Toc114541112" w:history="1">
        <w:r w:rsidR="00F0403B" w:rsidRPr="00666582">
          <w:rPr>
            <w:rStyle w:val="Hyperlink"/>
          </w:rPr>
          <w:t>3</w:t>
        </w:r>
        <w:r w:rsidR="00F0403B">
          <w:rPr>
            <w:rFonts w:asciiTheme="minorHAnsi" w:eastAsiaTheme="minorEastAsia" w:hAnsiTheme="minorHAnsi" w:cstheme="minorBidi"/>
            <w:b w:val="0"/>
            <w:sz w:val="22"/>
            <w:szCs w:val="22"/>
            <w:lang w:val="en-DE" w:eastAsia="en-DE"/>
          </w:rPr>
          <w:tab/>
        </w:r>
        <w:r w:rsidR="00F0403B" w:rsidRPr="00666582">
          <w:rPr>
            <w:rStyle w:val="Hyperlink"/>
          </w:rPr>
          <w:t>Requirements Analysis</w:t>
        </w:r>
        <w:r w:rsidR="00F0403B">
          <w:rPr>
            <w:webHidden/>
          </w:rPr>
          <w:tab/>
        </w:r>
        <w:r w:rsidR="00F0403B">
          <w:rPr>
            <w:webHidden/>
          </w:rPr>
          <w:fldChar w:fldCharType="begin"/>
        </w:r>
        <w:r w:rsidR="00F0403B">
          <w:rPr>
            <w:webHidden/>
          </w:rPr>
          <w:instrText xml:space="preserve"> PAGEREF _Toc114541112 \h </w:instrText>
        </w:r>
        <w:r w:rsidR="00F0403B">
          <w:rPr>
            <w:webHidden/>
          </w:rPr>
        </w:r>
        <w:r w:rsidR="00F0403B">
          <w:rPr>
            <w:webHidden/>
          </w:rPr>
          <w:fldChar w:fldCharType="separate"/>
        </w:r>
        <w:r w:rsidR="00F0403B">
          <w:rPr>
            <w:webHidden/>
          </w:rPr>
          <w:t>21</w:t>
        </w:r>
        <w:r w:rsidR="00F0403B">
          <w:rPr>
            <w:webHidden/>
          </w:rPr>
          <w:fldChar w:fldCharType="end"/>
        </w:r>
      </w:hyperlink>
    </w:p>
    <w:p w14:paraId="76B8DBBB" w14:textId="2C10A787" w:rsidR="00F0403B" w:rsidRDefault="00000000">
      <w:pPr>
        <w:pStyle w:val="TOC2"/>
        <w:rPr>
          <w:rFonts w:asciiTheme="minorHAnsi" w:eastAsiaTheme="minorEastAsia" w:hAnsiTheme="minorHAnsi" w:cstheme="minorBidi"/>
          <w:sz w:val="22"/>
          <w:szCs w:val="22"/>
          <w:lang w:val="en-DE" w:eastAsia="en-DE"/>
        </w:rPr>
      </w:pPr>
      <w:hyperlink w:anchor="_Toc114541113" w:history="1">
        <w:r w:rsidR="00F0403B" w:rsidRPr="00666582">
          <w:rPr>
            <w:rStyle w:val="Hyperlink"/>
            <w:rFonts w:cs="Times"/>
          </w:rPr>
          <w:t>3.1</w:t>
        </w:r>
        <w:r w:rsidR="00F0403B">
          <w:rPr>
            <w:rFonts w:asciiTheme="minorHAnsi" w:eastAsiaTheme="minorEastAsia" w:hAnsiTheme="minorHAnsi" w:cstheme="minorBidi"/>
            <w:sz w:val="22"/>
            <w:szCs w:val="22"/>
            <w:lang w:val="en-DE" w:eastAsia="en-DE"/>
          </w:rPr>
          <w:tab/>
        </w:r>
        <w:r w:rsidR="00F0403B" w:rsidRPr="00666582">
          <w:rPr>
            <w:rStyle w:val="Hyperlink"/>
            <w:rFonts w:cs="Times"/>
          </w:rPr>
          <w:t>General Objectives</w:t>
        </w:r>
        <w:r w:rsidR="00F0403B">
          <w:rPr>
            <w:webHidden/>
          </w:rPr>
          <w:tab/>
        </w:r>
        <w:r w:rsidR="00F0403B">
          <w:rPr>
            <w:webHidden/>
          </w:rPr>
          <w:fldChar w:fldCharType="begin"/>
        </w:r>
        <w:r w:rsidR="00F0403B">
          <w:rPr>
            <w:webHidden/>
          </w:rPr>
          <w:instrText xml:space="preserve"> PAGEREF _Toc114541113 \h </w:instrText>
        </w:r>
        <w:r w:rsidR="00F0403B">
          <w:rPr>
            <w:webHidden/>
          </w:rPr>
        </w:r>
        <w:r w:rsidR="00F0403B">
          <w:rPr>
            <w:webHidden/>
          </w:rPr>
          <w:fldChar w:fldCharType="separate"/>
        </w:r>
        <w:r w:rsidR="00F0403B">
          <w:rPr>
            <w:webHidden/>
          </w:rPr>
          <w:t>21</w:t>
        </w:r>
        <w:r w:rsidR="00F0403B">
          <w:rPr>
            <w:webHidden/>
          </w:rPr>
          <w:fldChar w:fldCharType="end"/>
        </w:r>
      </w:hyperlink>
    </w:p>
    <w:p w14:paraId="2CD279DD" w14:textId="57F65464" w:rsidR="00F0403B" w:rsidRDefault="00000000">
      <w:pPr>
        <w:pStyle w:val="TOC2"/>
        <w:rPr>
          <w:rFonts w:asciiTheme="minorHAnsi" w:eastAsiaTheme="minorEastAsia" w:hAnsiTheme="minorHAnsi" w:cstheme="minorBidi"/>
          <w:sz w:val="22"/>
          <w:szCs w:val="22"/>
          <w:lang w:val="en-DE" w:eastAsia="en-DE"/>
        </w:rPr>
      </w:pPr>
      <w:hyperlink w:anchor="_Toc114541114" w:history="1">
        <w:r w:rsidR="00F0403B" w:rsidRPr="00666582">
          <w:rPr>
            <w:rStyle w:val="Hyperlink"/>
            <w:rFonts w:cs="Times"/>
          </w:rPr>
          <w:t>3.2</w:t>
        </w:r>
        <w:r w:rsidR="00F0403B">
          <w:rPr>
            <w:rFonts w:asciiTheme="minorHAnsi" w:eastAsiaTheme="minorEastAsia" w:hAnsiTheme="minorHAnsi" w:cstheme="minorBidi"/>
            <w:sz w:val="22"/>
            <w:szCs w:val="22"/>
            <w:lang w:val="en-DE" w:eastAsia="en-DE"/>
          </w:rPr>
          <w:tab/>
        </w:r>
        <w:r w:rsidR="00F0403B" w:rsidRPr="00666582">
          <w:rPr>
            <w:rStyle w:val="Hyperlink"/>
            <w:rFonts w:cs="Times"/>
          </w:rPr>
          <w:t>Work Plan</w:t>
        </w:r>
        <w:r w:rsidR="00F0403B">
          <w:rPr>
            <w:webHidden/>
          </w:rPr>
          <w:tab/>
        </w:r>
        <w:r w:rsidR="00F0403B">
          <w:rPr>
            <w:webHidden/>
          </w:rPr>
          <w:fldChar w:fldCharType="begin"/>
        </w:r>
        <w:r w:rsidR="00F0403B">
          <w:rPr>
            <w:webHidden/>
          </w:rPr>
          <w:instrText xml:space="preserve"> PAGEREF _Toc114541114 \h </w:instrText>
        </w:r>
        <w:r w:rsidR="00F0403B">
          <w:rPr>
            <w:webHidden/>
          </w:rPr>
        </w:r>
        <w:r w:rsidR="00F0403B">
          <w:rPr>
            <w:webHidden/>
          </w:rPr>
          <w:fldChar w:fldCharType="separate"/>
        </w:r>
        <w:r w:rsidR="00F0403B">
          <w:rPr>
            <w:webHidden/>
          </w:rPr>
          <w:t>21</w:t>
        </w:r>
        <w:r w:rsidR="00F0403B">
          <w:rPr>
            <w:webHidden/>
          </w:rPr>
          <w:fldChar w:fldCharType="end"/>
        </w:r>
      </w:hyperlink>
    </w:p>
    <w:p w14:paraId="2199E08A" w14:textId="1DA4ED03" w:rsidR="00F0403B" w:rsidRDefault="00000000">
      <w:pPr>
        <w:pStyle w:val="TOC2"/>
        <w:rPr>
          <w:rFonts w:asciiTheme="minorHAnsi" w:eastAsiaTheme="minorEastAsia" w:hAnsiTheme="minorHAnsi" w:cstheme="minorBidi"/>
          <w:sz w:val="22"/>
          <w:szCs w:val="22"/>
          <w:lang w:val="en-DE" w:eastAsia="en-DE"/>
        </w:rPr>
      </w:pPr>
      <w:hyperlink w:anchor="_Toc114541115" w:history="1">
        <w:r w:rsidR="00F0403B" w:rsidRPr="00666582">
          <w:rPr>
            <w:rStyle w:val="Hyperlink"/>
            <w:rFonts w:cs="Times"/>
          </w:rPr>
          <w:t>3.3</w:t>
        </w:r>
        <w:r w:rsidR="00F0403B">
          <w:rPr>
            <w:rFonts w:asciiTheme="minorHAnsi" w:eastAsiaTheme="minorEastAsia" w:hAnsiTheme="minorHAnsi" w:cstheme="minorBidi"/>
            <w:sz w:val="22"/>
            <w:szCs w:val="22"/>
            <w:lang w:val="en-DE" w:eastAsia="en-DE"/>
          </w:rPr>
          <w:tab/>
        </w:r>
        <w:r w:rsidR="00F0403B" w:rsidRPr="00666582">
          <w:rPr>
            <w:rStyle w:val="Hyperlink"/>
            <w:rFonts w:cs="Times"/>
          </w:rPr>
          <w:t>Previous Work</w:t>
        </w:r>
        <w:r w:rsidR="00F0403B">
          <w:rPr>
            <w:webHidden/>
          </w:rPr>
          <w:tab/>
        </w:r>
        <w:r w:rsidR="00F0403B">
          <w:rPr>
            <w:webHidden/>
          </w:rPr>
          <w:fldChar w:fldCharType="begin"/>
        </w:r>
        <w:r w:rsidR="00F0403B">
          <w:rPr>
            <w:webHidden/>
          </w:rPr>
          <w:instrText xml:space="preserve"> PAGEREF _Toc114541115 \h </w:instrText>
        </w:r>
        <w:r w:rsidR="00F0403B">
          <w:rPr>
            <w:webHidden/>
          </w:rPr>
        </w:r>
        <w:r w:rsidR="00F0403B">
          <w:rPr>
            <w:webHidden/>
          </w:rPr>
          <w:fldChar w:fldCharType="separate"/>
        </w:r>
        <w:r w:rsidR="00F0403B">
          <w:rPr>
            <w:webHidden/>
          </w:rPr>
          <w:t>22</w:t>
        </w:r>
        <w:r w:rsidR="00F0403B">
          <w:rPr>
            <w:webHidden/>
          </w:rPr>
          <w:fldChar w:fldCharType="end"/>
        </w:r>
      </w:hyperlink>
    </w:p>
    <w:p w14:paraId="2747CC07" w14:textId="2FB03B4C" w:rsidR="00F0403B" w:rsidRDefault="00000000">
      <w:pPr>
        <w:pStyle w:val="TOC1"/>
        <w:rPr>
          <w:rFonts w:asciiTheme="minorHAnsi" w:eastAsiaTheme="minorEastAsia" w:hAnsiTheme="minorHAnsi" w:cstheme="minorBidi"/>
          <w:b w:val="0"/>
          <w:sz w:val="22"/>
          <w:szCs w:val="22"/>
          <w:lang w:val="en-DE" w:eastAsia="en-DE"/>
        </w:rPr>
      </w:pPr>
      <w:hyperlink w:anchor="_Toc114541116" w:history="1">
        <w:r w:rsidR="00F0403B" w:rsidRPr="00666582">
          <w:rPr>
            <w:rStyle w:val="Hyperlink"/>
          </w:rPr>
          <w:t>4</w:t>
        </w:r>
        <w:r w:rsidR="00F0403B">
          <w:rPr>
            <w:rFonts w:asciiTheme="minorHAnsi" w:eastAsiaTheme="minorEastAsia" w:hAnsiTheme="minorHAnsi" w:cstheme="minorBidi"/>
            <w:b w:val="0"/>
            <w:sz w:val="22"/>
            <w:szCs w:val="22"/>
            <w:lang w:val="en-DE" w:eastAsia="en-DE"/>
          </w:rPr>
          <w:tab/>
        </w:r>
        <w:r w:rsidR="00F0403B" w:rsidRPr="00666582">
          <w:rPr>
            <w:rStyle w:val="Hyperlink"/>
          </w:rPr>
          <w:t>Realization</w:t>
        </w:r>
        <w:r w:rsidR="00F0403B">
          <w:rPr>
            <w:webHidden/>
          </w:rPr>
          <w:tab/>
        </w:r>
        <w:r w:rsidR="00F0403B">
          <w:rPr>
            <w:webHidden/>
          </w:rPr>
          <w:fldChar w:fldCharType="begin"/>
        </w:r>
        <w:r w:rsidR="00F0403B">
          <w:rPr>
            <w:webHidden/>
          </w:rPr>
          <w:instrText xml:space="preserve"> PAGEREF _Toc114541116 \h </w:instrText>
        </w:r>
        <w:r w:rsidR="00F0403B">
          <w:rPr>
            <w:webHidden/>
          </w:rPr>
        </w:r>
        <w:r w:rsidR="00F0403B">
          <w:rPr>
            <w:webHidden/>
          </w:rPr>
          <w:fldChar w:fldCharType="separate"/>
        </w:r>
        <w:r w:rsidR="00F0403B">
          <w:rPr>
            <w:webHidden/>
          </w:rPr>
          <w:t>23</w:t>
        </w:r>
        <w:r w:rsidR="00F0403B">
          <w:rPr>
            <w:webHidden/>
          </w:rPr>
          <w:fldChar w:fldCharType="end"/>
        </w:r>
      </w:hyperlink>
    </w:p>
    <w:p w14:paraId="086ADD5F" w14:textId="384AFB22" w:rsidR="00F0403B" w:rsidRDefault="00000000">
      <w:pPr>
        <w:pStyle w:val="TOC2"/>
        <w:rPr>
          <w:rFonts w:asciiTheme="minorHAnsi" w:eastAsiaTheme="minorEastAsia" w:hAnsiTheme="minorHAnsi" w:cstheme="minorBidi"/>
          <w:sz w:val="22"/>
          <w:szCs w:val="22"/>
          <w:lang w:val="en-DE" w:eastAsia="en-DE"/>
        </w:rPr>
      </w:pPr>
      <w:hyperlink w:anchor="_Toc114541117" w:history="1">
        <w:r w:rsidR="00F0403B" w:rsidRPr="00666582">
          <w:rPr>
            <w:rStyle w:val="Hyperlink"/>
          </w:rPr>
          <w:t>4.1</w:t>
        </w:r>
        <w:r w:rsidR="00F0403B">
          <w:rPr>
            <w:rFonts w:asciiTheme="minorHAnsi" w:eastAsiaTheme="minorEastAsia" w:hAnsiTheme="minorHAnsi" w:cstheme="minorBidi"/>
            <w:sz w:val="22"/>
            <w:szCs w:val="22"/>
            <w:lang w:val="en-DE" w:eastAsia="en-DE"/>
          </w:rPr>
          <w:tab/>
        </w:r>
        <w:r w:rsidR="00F0403B" w:rsidRPr="00666582">
          <w:rPr>
            <w:rStyle w:val="Hyperlink"/>
          </w:rPr>
          <w:t>Installation of testbed</w:t>
        </w:r>
        <w:r w:rsidR="00F0403B">
          <w:rPr>
            <w:webHidden/>
          </w:rPr>
          <w:tab/>
        </w:r>
        <w:r w:rsidR="00F0403B">
          <w:rPr>
            <w:webHidden/>
          </w:rPr>
          <w:fldChar w:fldCharType="begin"/>
        </w:r>
        <w:r w:rsidR="00F0403B">
          <w:rPr>
            <w:webHidden/>
          </w:rPr>
          <w:instrText xml:space="preserve"> PAGEREF _Toc114541117 \h </w:instrText>
        </w:r>
        <w:r w:rsidR="00F0403B">
          <w:rPr>
            <w:webHidden/>
          </w:rPr>
        </w:r>
        <w:r w:rsidR="00F0403B">
          <w:rPr>
            <w:webHidden/>
          </w:rPr>
          <w:fldChar w:fldCharType="separate"/>
        </w:r>
        <w:r w:rsidR="00F0403B">
          <w:rPr>
            <w:webHidden/>
          </w:rPr>
          <w:t>23</w:t>
        </w:r>
        <w:r w:rsidR="00F0403B">
          <w:rPr>
            <w:webHidden/>
          </w:rPr>
          <w:fldChar w:fldCharType="end"/>
        </w:r>
      </w:hyperlink>
    </w:p>
    <w:p w14:paraId="06BB3B2A" w14:textId="48AD8AF5" w:rsidR="00F0403B" w:rsidRDefault="00000000">
      <w:pPr>
        <w:pStyle w:val="TOC2"/>
        <w:rPr>
          <w:rFonts w:asciiTheme="minorHAnsi" w:eastAsiaTheme="minorEastAsia" w:hAnsiTheme="minorHAnsi" w:cstheme="minorBidi"/>
          <w:sz w:val="22"/>
          <w:szCs w:val="22"/>
          <w:lang w:val="en-DE" w:eastAsia="en-DE"/>
        </w:rPr>
      </w:pPr>
      <w:hyperlink w:anchor="_Toc114541118" w:history="1">
        <w:r w:rsidR="00F0403B" w:rsidRPr="00666582">
          <w:rPr>
            <w:rStyle w:val="Hyperlink"/>
          </w:rPr>
          <w:t>4.2</w:t>
        </w:r>
        <w:r w:rsidR="00F0403B">
          <w:rPr>
            <w:rFonts w:asciiTheme="minorHAnsi" w:eastAsiaTheme="minorEastAsia" w:hAnsiTheme="minorHAnsi" w:cstheme="minorBidi"/>
            <w:sz w:val="22"/>
            <w:szCs w:val="22"/>
            <w:lang w:val="en-DE" w:eastAsia="en-DE"/>
          </w:rPr>
          <w:tab/>
        </w:r>
        <w:r w:rsidR="00F0403B" w:rsidRPr="00666582">
          <w:rPr>
            <w:rStyle w:val="Hyperlink"/>
          </w:rPr>
          <w:t>Implementation with GNS3</w:t>
        </w:r>
        <w:r w:rsidR="00F0403B">
          <w:rPr>
            <w:webHidden/>
          </w:rPr>
          <w:tab/>
        </w:r>
        <w:r w:rsidR="00F0403B">
          <w:rPr>
            <w:webHidden/>
          </w:rPr>
          <w:fldChar w:fldCharType="begin"/>
        </w:r>
        <w:r w:rsidR="00F0403B">
          <w:rPr>
            <w:webHidden/>
          </w:rPr>
          <w:instrText xml:space="preserve"> PAGEREF _Toc114541118 \h </w:instrText>
        </w:r>
        <w:r w:rsidR="00F0403B">
          <w:rPr>
            <w:webHidden/>
          </w:rPr>
        </w:r>
        <w:r w:rsidR="00F0403B">
          <w:rPr>
            <w:webHidden/>
          </w:rPr>
          <w:fldChar w:fldCharType="separate"/>
        </w:r>
        <w:r w:rsidR="00F0403B">
          <w:rPr>
            <w:webHidden/>
          </w:rPr>
          <w:t>25</w:t>
        </w:r>
        <w:r w:rsidR="00F0403B">
          <w:rPr>
            <w:webHidden/>
          </w:rPr>
          <w:fldChar w:fldCharType="end"/>
        </w:r>
      </w:hyperlink>
    </w:p>
    <w:p w14:paraId="57D96FD5" w14:textId="4C1E72A5" w:rsidR="00F0403B" w:rsidRDefault="00000000">
      <w:pPr>
        <w:pStyle w:val="TOC3"/>
        <w:rPr>
          <w:rFonts w:asciiTheme="minorHAnsi" w:eastAsiaTheme="minorEastAsia" w:hAnsiTheme="minorHAnsi" w:cstheme="minorBidi"/>
          <w:sz w:val="22"/>
          <w:szCs w:val="22"/>
          <w:lang w:val="en-DE" w:eastAsia="en-DE"/>
        </w:rPr>
      </w:pPr>
      <w:hyperlink w:anchor="_Toc114541119" w:history="1">
        <w:r w:rsidR="00F0403B" w:rsidRPr="00666582">
          <w:rPr>
            <w:rStyle w:val="Hyperlink"/>
          </w:rPr>
          <w:t>4.2.1</w:t>
        </w:r>
        <w:r w:rsidR="00F0403B">
          <w:rPr>
            <w:rFonts w:asciiTheme="minorHAnsi" w:eastAsiaTheme="minorEastAsia" w:hAnsiTheme="minorHAnsi" w:cstheme="minorBidi"/>
            <w:sz w:val="22"/>
            <w:szCs w:val="22"/>
            <w:lang w:val="en-DE" w:eastAsia="en-DE"/>
          </w:rPr>
          <w:tab/>
        </w:r>
        <w:r w:rsidR="00F0403B" w:rsidRPr="00666582">
          <w:rPr>
            <w:rStyle w:val="Hyperlink"/>
          </w:rPr>
          <w:t>ONOS GUI</w:t>
        </w:r>
        <w:r w:rsidR="00F0403B">
          <w:rPr>
            <w:webHidden/>
          </w:rPr>
          <w:tab/>
        </w:r>
        <w:r w:rsidR="00F0403B">
          <w:rPr>
            <w:webHidden/>
          </w:rPr>
          <w:fldChar w:fldCharType="begin"/>
        </w:r>
        <w:r w:rsidR="00F0403B">
          <w:rPr>
            <w:webHidden/>
          </w:rPr>
          <w:instrText xml:space="preserve"> PAGEREF _Toc114541119 \h </w:instrText>
        </w:r>
        <w:r w:rsidR="00F0403B">
          <w:rPr>
            <w:webHidden/>
          </w:rPr>
        </w:r>
        <w:r w:rsidR="00F0403B">
          <w:rPr>
            <w:webHidden/>
          </w:rPr>
          <w:fldChar w:fldCharType="separate"/>
        </w:r>
        <w:r w:rsidR="00F0403B">
          <w:rPr>
            <w:webHidden/>
          </w:rPr>
          <w:t>30</w:t>
        </w:r>
        <w:r w:rsidR="00F0403B">
          <w:rPr>
            <w:webHidden/>
          </w:rPr>
          <w:fldChar w:fldCharType="end"/>
        </w:r>
      </w:hyperlink>
    </w:p>
    <w:p w14:paraId="4BA41359" w14:textId="56B1592F" w:rsidR="00F0403B" w:rsidRDefault="00000000">
      <w:pPr>
        <w:pStyle w:val="TOC3"/>
        <w:rPr>
          <w:rFonts w:asciiTheme="minorHAnsi" w:eastAsiaTheme="minorEastAsia" w:hAnsiTheme="minorHAnsi" w:cstheme="minorBidi"/>
          <w:sz w:val="22"/>
          <w:szCs w:val="22"/>
          <w:lang w:val="en-DE" w:eastAsia="en-DE"/>
        </w:rPr>
      </w:pPr>
      <w:hyperlink w:anchor="_Toc114541120" w:history="1">
        <w:r w:rsidR="00F0403B" w:rsidRPr="00666582">
          <w:rPr>
            <w:rStyle w:val="Hyperlink"/>
          </w:rPr>
          <w:t>4.2.2</w:t>
        </w:r>
        <w:r w:rsidR="00F0403B">
          <w:rPr>
            <w:rFonts w:asciiTheme="minorHAnsi" w:eastAsiaTheme="minorEastAsia" w:hAnsiTheme="minorHAnsi" w:cstheme="minorBidi"/>
            <w:sz w:val="22"/>
            <w:szCs w:val="22"/>
            <w:lang w:val="en-DE" w:eastAsia="en-DE"/>
          </w:rPr>
          <w:tab/>
        </w:r>
        <w:r w:rsidR="00F0403B" w:rsidRPr="00666582">
          <w:rPr>
            <w:rStyle w:val="Hyperlink"/>
          </w:rPr>
          <w:t>Creation and Installation of Flows</w:t>
        </w:r>
        <w:r w:rsidR="00F0403B">
          <w:rPr>
            <w:webHidden/>
          </w:rPr>
          <w:tab/>
        </w:r>
        <w:r w:rsidR="00F0403B">
          <w:rPr>
            <w:webHidden/>
          </w:rPr>
          <w:fldChar w:fldCharType="begin"/>
        </w:r>
        <w:r w:rsidR="00F0403B">
          <w:rPr>
            <w:webHidden/>
          </w:rPr>
          <w:instrText xml:space="preserve"> PAGEREF _Toc114541120 \h </w:instrText>
        </w:r>
        <w:r w:rsidR="00F0403B">
          <w:rPr>
            <w:webHidden/>
          </w:rPr>
        </w:r>
        <w:r w:rsidR="00F0403B">
          <w:rPr>
            <w:webHidden/>
          </w:rPr>
          <w:fldChar w:fldCharType="separate"/>
        </w:r>
        <w:r w:rsidR="00F0403B">
          <w:rPr>
            <w:webHidden/>
          </w:rPr>
          <w:t>34</w:t>
        </w:r>
        <w:r w:rsidR="00F0403B">
          <w:rPr>
            <w:webHidden/>
          </w:rPr>
          <w:fldChar w:fldCharType="end"/>
        </w:r>
      </w:hyperlink>
    </w:p>
    <w:p w14:paraId="7087166B" w14:textId="132C63F2" w:rsidR="00F0403B" w:rsidRDefault="00000000">
      <w:pPr>
        <w:pStyle w:val="TOC3"/>
        <w:rPr>
          <w:rFonts w:asciiTheme="minorHAnsi" w:eastAsiaTheme="minorEastAsia" w:hAnsiTheme="minorHAnsi" w:cstheme="minorBidi"/>
          <w:sz w:val="22"/>
          <w:szCs w:val="22"/>
          <w:lang w:val="en-DE" w:eastAsia="en-DE"/>
        </w:rPr>
      </w:pPr>
      <w:hyperlink w:anchor="_Toc114541121" w:history="1">
        <w:r w:rsidR="00F0403B" w:rsidRPr="00666582">
          <w:rPr>
            <w:rStyle w:val="Hyperlink"/>
          </w:rPr>
          <w:t>4.2.3</w:t>
        </w:r>
        <w:r w:rsidR="00F0403B">
          <w:rPr>
            <w:rFonts w:asciiTheme="minorHAnsi" w:eastAsiaTheme="minorEastAsia" w:hAnsiTheme="minorHAnsi" w:cstheme="minorBidi"/>
            <w:sz w:val="22"/>
            <w:szCs w:val="22"/>
            <w:lang w:val="en-DE" w:eastAsia="en-DE"/>
          </w:rPr>
          <w:tab/>
        </w:r>
        <w:r w:rsidR="00F0403B" w:rsidRPr="00666582">
          <w:rPr>
            <w:rStyle w:val="Hyperlink"/>
          </w:rPr>
          <w:t>Creation and Installation of Intents</w:t>
        </w:r>
        <w:r w:rsidR="00F0403B">
          <w:rPr>
            <w:webHidden/>
          </w:rPr>
          <w:tab/>
        </w:r>
        <w:r w:rsidR="00F0403B">
          <w:rPr>
            <w:webHidden/>
          </w:rPr>
          <w:fldChar w:fldCharType="begin"/>
        </w:r>
        <w:r w:rsidR="00F0403B">
          <w:rPr>
            <w:webHidden/>
          </w:rPr>
          <w:instrText xml:space="preserve"> PAGEREF _Toc114541121 \h </w:instrText>
        </w:r>
        <w:r w:rsidR="00F0403B">
          <w:rPr>
            <w:webHidden/>
          </w:rPr>
        </w:r>
        <w:r w:rsidR="00F0403B">
          <w:rPr>
            <w:webHidden/>
          </w:rPr>
          <w:fldChar w:fldCharType="separate"/>
        </w:r>
        <w:r w:rsidR="00F0403B">
          <w:rPr>
            <w:webHidden/>
          </w:rPr>
          <w:t>39</w:t>
        </w:r>
        <w:r w:rsidR="00F0403B">
          <w:rPr>
            <w:webHidden/>
          </w:rPr>
          <w:fldChar w:fldCharType="end"/>
        </w:r>
      </w:hyperlink>
    </w:p>
    <w:p w14:paraId="097405F4" w14:textId="20B30822" w:rsidR="00F0403B" w:rsidRDefault="00000000">
      <w:pPr>
        <w:pStyle w:val="TOC2"/>
        <w:rPr>
          <w:rFonts w:asciiTheme="minorHAnsi" w:eastAsiaTheme="minorEastAsia" w:hAnsiTheme="minorHAnsi" w:cstheme="minorBidi"/>
          <w:sz w:val="22"/>
          <w:szCs w:val="22"/>
          <w:lang w:val="en-DE" w:eastAsia="en-DE"/>
        </w:rPr>
      </w:pPr>
      <w:hyperlink w:anchor="_Toc114541122" w:history="1">
        <w:r w:rsidR="00F0403B" w:rsidRPr="00666582">
          <w:rPr>
            <w:rStyle w:val="Hyperlink"/>
          </w:rPr>
          <w:t>4.3</w:t>
        </w:r>
        <w:r w:rsidR="00F0403B">
          <w:rPr>
            <w:rFonts w:asciiTheme="minorHAnsi" w:eastAsiaTheme="minorEastAsia" w:hAnsiTheme="minorHAnsi" w:cstheme="minorBidi"/>
            <w:sz w:val="22"/>
            <w:szCs w:val="22"/>
            <w:lang w:val="en-DE" w:eastAsia="en-DE"/>
          </w:rPr>
          <w:tab/>
        </w:r>
        <w:r w:rsidR="00F0403B" w:rsidRPr="00666582">
          <w:rPr>
            <w:rStyle w:val="Hyperlink"/>
          </w:rPr>
          <w:t>Implementation with Mininet</w:t>
        </w:r>
        <w:r w:rsidR="00F0403B">
          <w:rPr>
            <w:webHidden/>
          </w:rPr>
          <w:tab/>
        </w:r>
        <w:r w:rsidR="00F0403B">
          <w:rPr>
            <w:webHidden/>
          </w:rPr>
          <w:fldChar w:fldCharType="begin"/>
        </w:r>
        <w:r w:rsidR="00F0403B">
          <w:rPr>
            <w:webHidden/>
          </w:rPr>
          <w:instrText xml:space="preserve"> PAGEREF _Toc114541122 \h </w:instrText>
        </w:r>
        <w:r w:rsidR="00F0403B">
          <w:rPr>
            <w:webHidden/>
          </w:rPr>
        </w:r>
        <w:r w:rsidR="00F0403B">
          <w:rPr>
            <w:webHidden/>
          </w:rPr>
          <w:fldChar w:fldCharType="separate"/>
        </w:r>
        <w:r w:rsidR="00F0403B">
          <w:rPr>
            <w:webHidden/>
          </w:rPr>
          <w:t>44</w:t>
        </w:r>
        <w:r w:rsidR="00F0403B">
          <w:rPr>
            <w:webHidden/>
          </w:rPr>
          <w:fldChar w:fldCharType="end"/>
        </w:r>
      </w:hyperlink>
    </w:p>
    <w:p w14:paraId="43151784" w14:textId="1A266B46" w:rsidR="00F0403B" w:rsidRDefault="00000000">
      <w:pPr>
        <w:pStyle w:val="TOC2"/>
        <w:rPr>
          <w:rFonts w:asciiTheme="minorHAnsi" w:eastAsiaTheme="minorEastAsia" w:hAnsiTheme="minorHAnsi" w:cstheme="minorBidi"/>
          <w:sz w:val="22"/>
          <w:szCs w:val="22"/>
          <w:lang w:val="en-DE" w:eastAsia="en-DE"/>
        </w:rPr>
      </w:pPr>
      <w:hyperlink w:anchor="_Toc114541123" w:history="1">
        <w:r w:rsidR="00F0403B" w:rsidRPr="00666582">
          <w:rPr>
            <w:rStyle w:val="Hyperlink"/>
          </w:rPr>
          <w:t>4.4</w:t>
        </w:r>
        <w:r w:rsidR="00F0403B">
          <w:rPr>
            <w:rFonts w:asciiTheme="minorHAnsi" w:eastAsiaTheme="minorEastAsia" w:hAnsiTheme="minorHAnsi" w:cstheme="minorBidi"/>
            <w:sz w:val="22"/>
            <w:szCs w:val="22"/>
            <w:lang w:val="en-DE" w:eastAsia="en-DE"/>
          </w:rPr>
          <w:tab/>
        </w:r>
        <w:r w:rsidR="00F0403B" w:rsidRPr="00666582">
          <w:rPr>
            <w:rStyle w:val="Hyperlink"/>
          </w:rPr>
          <w:t>Problems identified</w:t>
        </w:r>
        <w:r w:rsidR="00F0403B">
          <w:rPr>
            <w:webHidden/>
          </w:rPr>
          <w:tab/>
        </w:r>
        <w:r w:rsidR="00F0403B">
          <w:rPr>
            <w:webHidden/>
          </w:rPr>
          <w:fldChar w:fldCharType="begin"/>
        </w:r>
        <w:r w:rsidR="00F0403B">
          <w:rPr>
            <w:webHidden/>
          </w:rPr>
          <w:instrText xml:space="preserve"> PAGEREF _Toc114541123 \h </w:instrText>
        </w:r>
        <w:r w:rsidR="00F0403B">
          <w:rPr>
            <w:webHidden/>
          </w:rPr>
        </w:r>
        <w:r w:rsidR="00F0403B">
          <w:rPr>
            <w:webHidden/>
          </w:rPr>
          <w:fldChar w:fldCharType="separate"/>
        </w:r>
        <w:r w:rsidR="00F0403B">
          <w:rPr>
            <w:webHidden/>
          </w:rPr>
          <w:t>48</w:t>
        </w:r>
        <w:r w:rsidR="00F0403B">
          <w:rPr>
            <w:webHidden/>
          </w:rPr>
          <w:fldChar w:fldCharType="end"/>
        </w:r>
      </w:hyperlink>
    </w:p>
    <w:p w14:paraId="1B33ED6F" w14:textId="0C25A719" w:rsidR="00F0403B" w:rsidRDefault="00000000">
      <w:pPr>
        <w:pStyle w:val="TOC2"/>
        <w:rPr>
          <w:rFonts w:asciiTheme="minorHAnsi" w:eastAsiaTheme="minorEastAsia" w:hAnsiTheme="minorHAnsi" w:cstheme="minorBidi"/>
          <w:sz w:val="22"/>
          <w:szCs w:val="22"/>
          <w:lang w:val="en-DE" w:eastAsia="en-DE"/>
        </w:rPr>
      </w:pPr>
      <w:hyperlink w:anchor="_Toc114541124" w:history="1">
        <w:r w:rsidR="00F0403B" w:rsidRPr="00666582">
          <w:rPr>
            <w:rStyle w:val="Hyperlink"/>
          </w:rPr>
          <w:t>4.5</w:t>
        </w:r>
        <w:r w:rsidR="00F0403B">
          <w:rPr>
            <w:rFonts w:asciiTheme="minorHAnsi" w:eastAsiaTheme="minorEastAsia" w:hAnsiTheme="minorHAnsi" w:cstheme="minorBidi"/>
            <w:sz w:val="22"/>
            <w:szCs w:val="22"/>
            <w:lang w:val="en-DE" w:eastAsia="en-DE"/>
          </w:rPr>
          <w:tab/>
        </w:r>
        <w:r w:rsidR="00F0403B" w:rsidRPr="00666582">
          <w:rPr>
            <w:rStyle w:val="Hyperlink"/>
          </w:rPr>
          <w:t>Use Case-1: Testing the ONOS Controller with Isolated L2 Overlay Networks</w:t>
        </w:r>
        <w:r w:rsidR="00F0403B">
          <w:rPr>
            <w:webHidden/>
          </w:rPr>
          <w:tab/>
        </w:r>
        <w:r w:rsidR="00F0403B">
          <w:rPr>
            <w:webHidden/>
          </w:rPr>
          <w:fldChar w:fldCharType="begin"/>
        </w:r>
        <w:r w:rsidR="00F0403B">
          <w:rPr>
            <w:webHidden/>
          </w:rPr>
          <w:instrText xml:space="preserve"> PAGEREF _Toc114541124 \h </w:instrText>
        </w:r>
        <w:r w:rsidR="00F0403B">
          <w:rPr>
            <w:webHidden/>
          </w:rPr>
        </w:r>
        <w:r w:rsidR="00F0403B">
          <w:rPr>
            <w:webHidden/>
          </w:rPr>
          <w:fldChar w:fldCharType="separate"/>
        </w:r>
        <w:r w:rsidR="00F0403B">
          <w:rPr>
            <w:webHidden/>
          </w:rPr>
          <w:t>49</w:t>
        </w:r>
        <w:r w:rsidR="00F0403B">
          <w:rPr>
            <w:webHidden/>
          </w:rPr>
          <w:fldChar w:fldCharType="end"/>
        </w:r>
      </w:hyperlink>
    </w:p>
    <w:p w14:paraId="322883EE" w14:textId="2D75ABED" w:rsidR="00F0403B" w:rsidRDefault="00000000">
      <w:pPr>
        <w:pStyle w:val="TOC3"/>
        <w:rPr>
          <w:rFonts w:asciiTheme="minorHAnsi" w:eastAsiaTheme="minorEastAsia" w:hAnsiTheme="minorHAnsi" w:cstheme="minorBidi"/>
          <w:sz w:val="22"/>
          <w:szCs w:val="22"/>
          <w:lang w:val="en-DE" w:eastAsia="en-DE"/>
        </w:rPr>
      </w:pPr>
      <w:hyperlink w:anchor="_Toc114541125" w:history="1">
        <w:r w:rsidR="00F0403B" w:rsidRPr="00666582">
          <w:rPr>
            <w:rStyle w:val="Hyperlink"/>
          </w:rPr>
          <w:t>4.5.1</w:t>
        </w:r>
        <w:r w:rsidR="00F0403B">
          <w:rPr>
            <w:rFonts w:asciiTheme="minorHAnsi" w:eastAsiaTheme="minorEastAsia" w:hAnsiTheme="minorHAnsi" w:cstheme="minorBidi"/>
            <w:sz w:val="22"/>
            <w:szCs w:val="22"/>
            <w:lang w:val="en-DE" w:eastAsia="en-DE"/>
          </w:rPr>
          <w:tab/>
        </w:r>
        <w:r w:rsidR="00F0403B" w:rsidRPr="00666582">
          <w:rPr>
            <w:rStyle w:val="Hyperlink"/>
          </w:rPr>
          <w:t>Introduction</w:t>
        </w:r>
        <w:r w:rsidR="00F0403B">
          <w:rPr>
            <w:webHidden/>
          </w:rPr>
          <w:tab/>
        </w:r>
        <w:r w:rsidR="00F0403B">
          <w:rPr>
            <w:webHidden/>
          </w:rPr>
          <w:fldChar w:fldCharType="begin"/>
        </w:r>
        <w:r w:rsidR="00F0403B">
          <w:rPr>
            <w:webHidden/>
          </w:rPr>
          <w:instrText xml:space="preserve"> PAGEREF _Toc114541125 \h </w:instrText>
        </w:r>
        <w:r w:rsidR="00F0403B">
          <w:rPr>
            <w:webHidden/>
          </w:rPr>
        </w:r>
        <w:r w:rsidR="00F0403B">
          <w:rPr>
            <w:webHidden/>
          </w:rPr>
          <w:fldChar w:fldCharType="separate"/>
        </w:r>
        <w:r w:rsidR="00F0403B">
          <w:rPr>
            <w:webHidden/>
          </w:rPr>
          <w:t>49</w:t>
        </w:r>
        <w:r w:rsidR="00F0403B">
          <w:rPr>
            <w:webHidden/>
          </w:rPr>
          <w:fldChar w:fldCharType="end"/>
        </w:r>
      </w:hyperlink>
    </w:p>
    <w:p w14:paraId="575A1BAC" w14:textId="03D6C579" w:rsidR="00F0403B" w:rsidRDefault="00000000">
      <w:pPr>
        <w:pStyle w:val="TOC3"/>
        <w:rPr>
          <w:rFonts w:asciiTheme="minorHAnsi" w:eastAsiaTheme="minorEastAsia" w:hAnsiTheme="minorHAnsi" w:cstheme="minorBidi"/>
          <w:sz w:val="22"/>
          <w:szCs w:val="22"/>
          <w:lang w:val="en-DE" w:eastAsia="en-DE"/>
        </w:rPr>
      </w:pPr>
      <w:hyperlink w:anchor="_Toc114541126" w:history="1">
        <w:r w:rsidR="00F0403B" w:rsidRPr="00666582">
          <w:rPr>
            <w:rStyle w:val="Hyperlink"/>
          </w:rPr>
          <w:t>4.5.2</w:t>
        </w:r>
        <w:r w:rsidR="00F0403B">
          <w:rPr>
            <w:rFonts w:asciiTheme="minorHAnsi" w:eastAsiaTheme="minorEastAsia" w:hAnsiTheme="minorHAnsi" w:cstheme="minorBidi"/>
            <w:sz w:val="22"/>
            <w:szCs w:val="22"/>
            <w:lang w:val="en-DE" w:eastAsia="en-DE"/>
          </w:rPr>
          <w:tab/>
        </w:r>
        <w:r w:rsidR="00F0403B" w:rsidRPr="00666582">
          <w:rPr>
            <w:rStyle w:val="Hyperlink"/>
          </w:rPr>
          <w:t>Configuration and Working</w:t>
        </w:r>
        <w:r w:rsidR="00F0403B">
          <w:rPr>
            <w:webHidden/>
          </w:rPr>
          <w:tab/>
        </w:r>
        <w:r w:rsidR="00F0403B">
          <w:rPr>
            <w:webHidden/>
          </w:rPr>
          <w:fldChar w:fldCharType="begin"/>
        </w:r>
        <w:r w:rsidR="00F0403B">
          <w:rPr>
            <w:webHidden/>
          </w:rPr>
          <w:instrText xml:space="preserve"> PAGEREF _Toc114541126 \h </w:instrText>
        </w:r>
        <w:r w:rsidR="00F0403B">
          <w:rPr>
            <w:webHidden/>
          </w:rPr>
        </w:r>
        <w:r w:rsidR="00F0403B">
          <w:rPr>
            <w:webHidden/>
          </w:rPr>
          <w:fldChar w:fldCharType="separate"/>
        </w:r>
        <w:r w:rsidR="00F0403B">
          <w:rPr>
            <w:webHidden/>
          </w:rPr>
          <w:t>53</w:t>
        </w:r>
        <w:r w:rsidR="00F0403B">
          <w:rPr>
            <w:webHidden/>
          </w:rPr>
          <w:fldChar w:fldCharType="end"/>
        </w:r>
      </w:hyperlink>
    </w:p>
    <w:p w14:paraId="36E48A00" w14:textId="50D34A4E" w:rsidR="00F0403B" w:rsidRDefault="00000000">
      <w:pPr>
        <w:pStyle w:val="TOC2"/>
        <w:rPr>
          <w:rFonts w:asciiTheme="minorHAnsi" w:eastAsiaTheme="minorEastAsia" w:hAnsiTheme="minorHAnsi" w:cstheme="minorBidi"/>
          <w:sz w:val="22"/>
          <w:szCs w:val="22"/>
          <w:lang w:val="en-DE" w:eastAsia="en-DE"/>
        </w:rPr>
      </w:pPr>
      <w:hyperlink w:anchor="_Toc114541127" w:history="1">
        <w:r w:rsidR="00F0403B" w:rsidRPr="00666582">
          <w:rPr>
            <w:rStyle w:val="Hyperlink"/>
          </w:rPr>
          <w:t>4.6</w:t>
        </w:r>
        <w:r w:rsidR="00F0403B">
          <w:rPr>
            <w:rFonts w:asciiTheme="minorHAnsi" w:eastAsiaTheme="minorEastAsia" w:hAnsiTheme="minorHAnsi" w:cstheme="minorBidi"/>
            <w:sz w:val="22"/>
            <w:szCs w:val="22"/>
            <w:lang w:val="en-DE" w:eastAsia="en-DE"/>
          </w:rPr>
          <w:tab/>
        </w:r>
        <w:r w:rsidR="00F0403B" w:rsidRPr="00666582">
          <w:rPr>
            <w:rStyle w:val="Hyperlink"/>
          </w:rPr>
          <w:t>Use Case-2: Testing the Network with Multiple ONOS Controllers</w:t>
        </w:r>
        <w:r w:rsidR="00F0403B">
          <w:rPr>
            <w:webHidden/>
          </w:rPr>
          <w:tab/>
        </w:r>
        <w:r w:rsidR="00F0403B">
          <w:rPr>
            <w:webHidden/>
          </w:rPr>
          <w:fldChar w:fldCharType="begin"/>
        </w:r>
        <w:r w:rsidR="00F0403B">
          <w:rPr>
            <w:webHidden/>
          </w:rPr>
          <w:instrText xml:space="preserve"> PAGEREF _Toc114541127 \h </w:instrText>
        </w:r>
        <w:r w:rsidR="00F0403B">
          <w:rPr>
            <w:webHidden/>
          </w:rPr>
        </w:r>
        <w:r w:rsidR="00F0403B">
          <w:rPr>
            <w:webHidden/>
          </w:rPr>
          <w:fldChar w:fldCharType="separate"/>
        </w:r>
        <w:r w:rsidR="00F0403B">
          <w:rPr>
            <w:webHidden/>
          </w:rPr>
          <w:t>57</w:t>
        </w:r>
        <w:r w:rsidR="00F0403B">
          <w:rPr>
            <w:webHidden/>
          </w:rPr>
          <w:fldChar w:fldCharType="end"/>
        </w:r>
      </w:hyperlink>
    </w:p>
    <w:p w14:paraId="788EE6C8" w14:textId="3E22B6F1" w:rsidR="00F0403B" w:rsidRDefault="00000000">
      <w:pPr>
        <w:pStyle w:val="TOC3"/>
        <w:rPr>
          <w:rFonts w:asciiTheme="minorHAnsi" w:eastAsiaTheme="minorEastAsia" w:hAnsiTheme="minorHAnsi" w:cstheme="minorBidi"/>
          <w:sz w:val="22"/>
          <w:szCs w:val="22"/>
          <w:lang w:val="en-DE" w:eastAsia="en-DE"/>
        </w:rPr>
      </w:pPr>
      <w:hyperlink w:anchor="_Toc114541128" w:history="1">
        <w:r w:rsidR="00F0403B" w:rsidRPr="00666582">
          <w:rPr>
            <w:rStyle w:val="Hyperlink"/>
          </w:rPr>
          <w:t>4.6.1</w:t>
        </w:r>
        <w:r w:rsidR="00F0403B">
          <w:rPr>
            <w:rFonts w:asciiTheme="minorHAnsi" w:eastAsiaTheme="minorEastAsia" w:hAnsiTheme="minorHAnsi" w:cstheme="minorBidi"/>
            <w:sz w:val="22"/>
            <w:szCs w:val="22"/>
            <w:lang w:val="en-DE" w:eastAsia="en-DE"/>
          </w:rPr>
          <w:tab/>
        </w:r>
        <w:r w:rsidR="00F0403B" w:rsidRPr="00666582">
          <w:rPr>
            <w:rStyle w:val="Hyperlink"/>
          </w:rPr>
          <w:t>Introduction</w:t>
        </w:r>
        <w:r w:rsidR="00F0403B">
          <w:rPr>
            <w:webHidden/>
          </w:rPr>
          <w:tab/>
        </w:r>
        <w:r w:rsidR="00F0403B">
          <w:rPr>
            <w:webHidden/>
          </w:rPr>
          <w:fldChar w:fldCharType="begin"/>
        </w:r>
        <w:r w:rsidR="00F0403B">
          <w:rPr>
            <w:webHidden/>
          </w:rPr>
          <w:instrText xml:space="preserve"> PAGEREF _Toc114541128 \h </w:instrText>
        </w:r>
        <w:r w:rsidR="00F0403B">
          <w:rPr>
            <w:webHidden/>
          </w:rPr>
        </w:r>
        <w:r w:rsidR="00F0403B">
          <w:rPr>
            <w:webHidden/>
          </w:rPr>
          <w:fldChar w:fldCharType="separate"/>
        </w:r>
        <w:r w:rsidR="00F0403B">
          <w:rPr>
            <w:webHidden/>
          </w:rPr>
          <w:t>57</w:t>
        </w:r>
        <w:r w:rsidR="00F0403B">
          <w:rPr>
            <w:webHidden/>
          </w:rPr>
          <w:fldChar w:fldCharType="end"/>
        </w:r>
      </w:hyperlink>
    </w:p>
    <w:p w14:paraId="1D387D1F" w14:textId="073C8F75" w:rsidR="00F0403B" w:rsidRDefault="00000000">
      <w:pPr>
        <w:pStyle w:val="TOC3"/>
        <w:rPr>
          <w:rFonts w:asciiTheme="minorHAnsi" w:eastAsiaTheme="minorEastAsia" w:hAnsiTheme="minorHAnsi" w:cstheme="minorBidi"/>
          <w:sz w:val="22"/>
          <w:szCs w:val="22"/>
          <w:lang w:val="en-DE" w:eastAsia="en-DE"/>
        </w:rPr>
      </w:pPr>
      <w:hyperlink w:anchor="_Toc114541129" w:history="1">
        <w:r w:rsidR="00F0403B" w:rsidRPr="00666582">
          <w:rPr>
            <w:rStyle w:val="Hyperlink"/>
          </w:rPr>
          <w:t>4.6.2</w:t>
        </w:r>
        <w:r w:rsidR="00F0403B">
          <w:rPr>
            <w:rFonts w:asciiTheme="minorHAnsi" w:eastAsiaTheme="minorEastAsia" w:hAnsiTheme="minorHAnsi" w:cstheme="minorBidi"/>
            <w:sz w:val="22"/>
            <w:szCs w:val="22"/>
            <w:lang w:val="en-DE" w:eastAsia="en-DE"/>
          </w:rPr>
          <w:tab/>
        </w:r>
        <w:r w:rsidR="00F0403B" w:rsidRPr="00666582">
          <w:rPr>
            <w:rStyle w:val="Hyperlink"/>
          </w:rPr>
          <w:t xml:space="preserve">Master Controllers with their </w:t>
        </w:r>
        <w:r w:rsidR="00F0403B" w:rsidRPr="00666582">
          <w:rPr>
            <w:rStyle w:val="Hyperlink"/>
            <w:rFonts w:cs="Times"/>
          </w:rPr>
          <w:t>Devices</w:t>
        </w:r>
        <w:r w:rsidR="00F0403B">
          <w:rPr>
            <w:webHidden/>
          </w:rPr>
          <w:tab/>
        </w:r>
        <w:r w:rsidR="00F0403B">
          <w:rPr>
            <w:webHidden/>
          </w:rPr>
          <w:fldChar w:fldCharType="begin"/>
        </w:r>
        <w:r w:rsidR="00F0403B">
          <w:rPr>
            <w:webHidden/>
          </w:rPr>
          <w:instrText xml:space="preserve"> PAGEREF _Toc114541129 \h </w:instrText>
        </w:r>
        <w:r w:rsidR="00F0403B">
          <w:rPr>
            <w:webHidden/>
          </w:rPr>
        </w:r>
        <w:r w:rsidR="00F0403B">
          <w:rPr>
            <w:webHidden/>
          </w:rPr>
          <w:fldChar w:fldCharType="separate"/>
        </w:r>
        <w:r w:rsidR="00F0403B">
          <w:rPr>
            <w:webHidden/>
          </w:rPr>
          <w:t>60</w:t>
        </w:r>
        <w:r w:rsidR="00F0403B">
          <w:rPr>
            <w:webHidden/>
          </w:rPr>
          <w:fldChar w:fldCharType="end"/>
        </w:r>
      </w:hyperlink>
    </w:p>
    <w:p w14:paraId="1B24C87C" w14:textId="13D2DBB6" w:rsidR="00F0403B" w:rsidRDefault="00000000">
      <w:pPr>
        <w:pStyle w:val="TOC3"/>
        <w:rPr>
          <w:rFonts w:asciiTheme="minorHAnsi" w:eastAsiaTheme="minorEastAsia" w:hAnsiTheme="minorHAnsi" w:cstheme="minorBidi"/>
          <w:sz w:val="22"/>
          <w:szCs w:val="22"/>
          <w:lang w:val="en-DE" w:eastAsia="en-DE"/>
        </w:rPr>
      </w:pPr>
      <w:hyperlink w:anchor="_Toc114541130" w:history="1">
        <w:r w:rsidR="00F0403B" w:rsidRPr="00666582">
          <w:rPr>
            <w:rStyle w:val="Hyperlink"/>
          </w:rPr>
          <w:t>4.6.3</w:t>
        </w:r>
        <w:r w:rsidR="00F0403B">
          <w:rPr>
            <w:rFonts w:asciiTheme="minorHAnsi" w:eastAsiaTheme="minorEastAsia" w:hAnsiTheme="minorHAnsi" w:cstheme="minorBidi"/>
            <w:sz w:val="22"/>
            <w:szCs w:val="22"/>
            <w:lang w:val="en-DE" w:eastAsia="en-DE"/>
          </w:rPr>
          <w:tab/>
        </w:r>
        <w:r w:rsidR="00F0403B" w:rsidRPr="00666582">
          <w:rPr>
            <w:rStyle w:val="Hyperlink"/>
            <w:rFonts w:cs="Times"/>
          </w:rPr>
          <w:t xml:space="preserve">Proof and validation of </w:t>
        </w:r>
        <w:r w:rsidR="00F0403B" w:rsidRPr="00666582">
          <w:rPr>
            <w:rStyle w:val="Hyperlink"/>
          </w:rPr>
          <w:t>Link</w:t>
        </w:r>
        <w:r w:rsidR="00F0403B" w:rsidRPr="00666582">
          <w:rPr>
            <w:rStyle w:val="Hyperlink"/>
            <w:rFonts w:cs="Times"/>
          </w:rPr>
          <w:t xml:space="preserve"> failover functioning</w:t>
        </w:r>
        <w:r w:rsidR="00F0403B">
          <w:rPr>
            <w:webHidden/>
          </w:rPr>
          <w:tab/>
        </w:r>
        <w:r w:rsidR="00F0403B">
          <w:rPr>
            <w:webHidden/>
          </w:rPr>
          <w:fldChar w:fldCharType="begin"/>
        </w:r>
        <w:r w:rsidR="00F0403B">
          <w:rPr>
            <w:webHidden/>
          </w:rPr>
          <w:instrText xml:space="preserve"> PAGEREF _Toc114541130 \h </w:instrText>
        </w:r>
        <w:r w:rsidR="00F0403B">
          <w:rPr>
            <w:webHidden/>
          </w:rPr>
        </w:r>
        <w:r w:rsidR="00F0403B">
          <w:rPr>
            <w:webHidden/>
          </w:rPr>
          <w:fldChar w:fldCharType="separate"/>
        </w:r>
        <w:r w:rsidR="00F0403B">
          <w:rPr>
            <w:webHidden/>
          </w:rPr>
          <w:t>61</w:t>
        </w:r>
        <w:r w:rsidR="00F0403B">
          <w:rPr>
            <w:webHidden/>
          </w:rPr>
          <w:fldChar w:fldCharType="end"/>
        </w:r>
      </w:hyperlink>
    </w:p>
    <w:p w14:paraId="6D2BF5B1" w14:textId="347D9D90" w:rsidR="00F0403B" w:rsidRDefault="00000000">
      <w:pPr>
        <w:pStyle w:val="TOC2"/>
        <w:rPr>
          <w:rFonts w:asciiTheme="minorHAnsi" w:eastAsiaTheme="minorEastAsia" w:hAnsiTheme="minorHAnsi" w:cstheme="minorBidi"/>
          <w:sz w:val="22"/>
          <w:szCs w:val="22"/>
          <w:lang w:val="en-DE" w:eastAsia="en-DE"/>
        </w:rPr>
      </w:pPr>
      <w:hyperlink w:anchor="_Toc114541131" w:history="1">
        <w:r w:rsidR="00F0403B" w:rsidRPr="00666582">
          <w:rPr>
            <w:rStyle w:val="Hyperlink"/>
          </w:rPr>
          <w:t>4.7</w:t>
        </w:r>
        <w:r w:rsidR="00F0403B">
          <w:rPr>
            <w:rFonts w:asciiTheme="minorHAnsi" w:eastAsiaTheme="minorEastAsia" w:hAnsiTheme="minorHAnsi" w:cstheme="minorBidi"/>
            <w:sz w:val="22"/>
            <w:szCs w:val="22"/>
            <w:lang w:val="en-DE" w:eastAsia="en-DE"/>
          </w:rPr>
          <w:tab/>
        </w:r>
        <w:r w:rsidR="00F0403B" w:rsidRPr="00666582">
          <w:rPr>
            <w:rStyle w:val="Hyperlink"/>
          </w:rPr>
          <w:t>Use Case-3: Testing the ONOS Controller with IPv6 Addressing</w:t>
        </w:r>
        <w:r w:rsidR="00F0403B">
          <w:rPr>
            <w:webHidden/>
          </w:rPr>
          <w:tab/>
        </w:r>
        <w:r w:rsidR="00F0403B">
          <w:rPr>
            <w:webHidden/>
          </w:rPr>
          <w:fldChar w:fldCharType="begin"/>
        </w:r>
        <w:r w:rsidR="00F0403B">
          <w:rPr>
            <w:webHidden/>
          </w:rPr>
          <w:instrText xml:space="preserve"> PAGEREF _Toc114541131 \h </w:instrText>
        </w:r>
        <w:r w:rsidR="00F0403B">
          <w:rPr>
            <w:webHidden/>
          </w:rPr>
        </w:r>
        <w:r w:rsidR="00F0403B">
          <w:rPr>
            <w:webHidden/>
          </w:rPr>
          <w:fldChar w:fldCharType="separate"/>
        </w:r>
        <w:r w:rsidR="00F0403B">
          <w:rPr>
            <w:webHidden/>
          </w:rPr>
          <w:t>63</w:t>
        </w:r>
        <w:r w:rsidR="00F0403B">
          <w:rPr>
            <w:webHidden/>
          </w:rPr>
          <w:fldChar w:fldCharType="end"/>
        </w:r>
      </w:hyperlink>
    </w:p>
    <w:p w14:paraId="4A7D6D6E" w14:textId="036266F3" w:rsidR="00F0403B" w:rsidRDefault="00000000">
      <w:pPr>
        <w:pStyle w:val="TOC3"/>
        <w:rPr>
          <w:rFonts w:asciiTheme="minorHAnsi" w:eastAsiaTheme="minorEastAsia" w:hAnsiTheme="minorHAnsi" w:cstheme="minorBidi"/>
          <w:sz w:val="22"/>
          <w:szCs w:val="22"/>
          <w:lang w:val="en-DE" w:eastAsia="en-DE"/>
        </w:rPr>
      </w:pPr>
      <w:hyperlink w:anchor="_Toc114541132" w:history="1">
        <w:r w:rsidR="00F0403B" w:rsidRPr="00666582">
          <w:rPr>
            <w:rStyle w:val="Hyperlink"/>
          </w:rPr>
          <w:t>4.7.1</w:t>
        </w:r>
        <w:r w:rsidR="00F0403B">
          <w:rPr>
            <w:rFonts w:asciiTheme="minorHAnsi" w:eastAsiaTheme="minorEastAsia" w:hAnsiTheme="minorHAnsi" w:cstheme="minorBidi"/>
            <w:sz w:val="22"/>
            <w:szCs w:val="22"/>
            <w:lang w:val="en-DE" w:eastAsia="en-DE"/>
          </w:rPr>
          <w:tab/>
        </w:r>
        <w:r w:rsidR="00F0403B" w:rsidRPr="00666582">
          <w:rPr>
            <w:rStyle w:val="Hyperlink"/>
          </w:rPr>
          <w:t>Introduction</w:t>
        </w:r>
        <w:r w:rsidR="00F0403B">
          <w:rPr>
            <w:webHidden/>
          </w:rPr>
          <w:tab/>
        </w:r>
        <w:r w:rsidR="00F0403B">
          <w:rPr>
            <w:webHidden/>
          </w:rPr>
          <w:fldChar w:fldCharType="begin"/>
        </w:r>
        <w:r w:rsidR="00F0403B">
          <w:rPr>
            <w:webHidden/>
          </w:rPr>
          <w:instrText xml:space="preserve"> PAGEREF _Toc114541132 \h </w:instrText>
        </w:r>
        <w:r w:rsidR="00F0403B">
          <w:rPr>
            <w:webHidden/>
          </w:rPr>
        </w:r>
        <w:r w:rsidR="00F0403B">
          <w:rPr>
            <w:webHidden/>
          </w:rPr>
          <w:fldChar w:fldCharType="separate"/>
        </w:r>
        <w:r w:rsidR="00F0403B">
          <w:rPr>
            <w:webHidden/>
          </w:rPr>
          <w:t>64</w:t>
        </w:r>
        <w:r w:rsidR="00F0403B">
          <w:rPr>
            <w:webHidden/>
          </w:rPr>
          <w:fldChar w:fldCharType="end"/>
        </w:r>
      </w:hyperlink>
    </w:p>
    <w:p w14:paraId="48DBDE9E" w14:textId="2CC25066" w:rsidR="00F0403B" w:rsidRDefault="00000000">
      <w:pPr>
        <w:pStyle w:val="TOC3"/>
        <w:rPr>
          <w:rFonts w:asciiTheme="minorHAnsi" w:eastAsiaTheme="minorEastAsia" w:hAnsiTheme="minorHAnsi" w:cstheme="minorBidi"/>
          <w:sz w:val="22"/>
          <w:szCs w:val="22"/>
          <w:lang w:val="en-DE" w:eastAsia="en-DE"/>
        </w:rPr>
      </w:pPr>
      <w:hyperlink w:anchor="_Toc114541133" w:history="1">
        <w:r w:rsidR="00F0403B" w:rsidRPr="00666582">
          <w:rPr>
            <w:rStyle w:val="Hyperlink"/>
          </w:rPr>
          <w:t>4.7.2</w:t>
        </w:r>
        <w:r w:rsidR="00F0403B">
          <w:rPr>
            <w:rFonts w:asciiTheme="minorHAnsi" w:eastAsiaTheme="minorEastAsia" w:hAnsiTheme="minorHAnsi" w:cstheme="minorBidi"/>
            <w:sz w:val="22"/>
            <w:szCs w:val="22"/>
            <w:lang w:val="en-DE" w:eastAsia="en-DE"/>
          </w:rPr>
          <w:tab/>
        </w:r>
        <w:r w:rsidR="00F0403B" w:rsidRPr="00666582">
          <w:rPr>
            <w:rStyle w:val="Hyperlink"/>
          </w:rPr>
          <w:t>IPv6 over IPv4 tunnelling</w:t>
        </w:r>
        <w:r w:rsidR="00F0403B">
          <w:rPr>
            <w:webHidden/>
          </w:rPr>
          <w:tab/>
        </w:r>
        <w:r w:rsidR="00F0403B">
          <w:rPr>
            <w:webHidden/>
          </w:rPr>
          <w:fldChar w:fldCharType="begin"/>
        </w:r>
        <w:r w:rsidR="00F0403B">
          <w:rPr>
            <w:webHidden/>
          </w:rPr>
          <w:instrText xml:space="preserve"> PAGEREF _Toc114541133 \h </w:instrText>
        </w:r>
        <w:r w:rsidR="00F0403B">
          <w:rPr>
            <w:webHidden/>
          </w:rPr>
        </w:r>
        <w:r w:rsidR="00F0403B">
          <w:rPr>
            <w:webHidden/>
          </w:rPr>
          <w:fldChar w:fldCharType="separate"/>
        </w:r>
        <w:r w:rsidR="00F0403B">
          <w:rPr>
            <w:webHidden/>
          </w:rPr>
          <w:t>68</w:t>
        </w:r>
        <w:r w:rsidR="00F0403B">
          <w:rPr>
            <w:webHidden/>
          </w:rPr>
          <w:fldChar w:fldCharType="end"/>
        </w:r>
      </w:hyperlink>
    </w:p>
    <w:p w14:paraId="35F81C14" w14:textId="768E5837" w:rsidR="00F0403B" w:rsidRDefault="00000000">
      <w:pPr>
        <w:pStyle w:val="TOC2"/>
        <w:rPr>
          <w:rFonts w:asciiTheme="minorHAnsi" w:eastAsiaTheme="minorEastAsia" w:hAnsiTheme="minorHAnsi" w:cstheme="minorBidi"/>
          <w:sz w:val="22"/>
          <w:szCs w:val="22"/>
          <w:lang w:val="en-DE" w:eastAsia="en-DE"/>
        </w:rPr>
      </w:pPr>
      <w:hyperlink w:anchor="_Toc114541134" w:history="1">
        <w:r w:rsidR="00F0403B" w:rsidRPr="00666582">
          <w:rPr>
            <w:rStyle w:val="Hyperlink"/>
          </w:rPr>
          <w:t>4.8</w:t>
        </w:r>
        <w:r w:rsidR="00F0403B">
          <w:rPr>
            <w:rFonts w:asciiTheme="minorHAnsi" w:eastAsiaTheme="minorEastAsia" w:hAnsiTheme="minorHAnsi" w:cstheme="minorBidi"/>
            <w:sz w:val="22"/>
            <w:szCs w:val="22"/>
            <w:lang w:val="en-DE" w:eastAsia="en-DE"/>
          </w:rPr>
          <w:tab/>
        </w:r>
        <w:r w:rsidR="00F0403B" w:rsidRPr="00666582">
          <w:rPr>
            <w:rStyle w:val="Hyperlink"/>
          </w:rPr>
          <w:t>Use Case-4: Integrating Software-defined Network with the Legacy Networks</w:t>
        </w:r>
        <w:r w:rsidR="00F0403B">
          <w:rPr>
            <w:webHidden/>
          </w:rPr>
          <w:tab/>
        </w:r>
        <w:r w:rsidR="00F0403B">
          <w:rPr>
            <w:webHidden/>
          </w:rPr>
          <w:fldChar w:fldCharType="begin"/>
        </w:r>
        <w:r w:rsidR="00F0403B">
          <w:rPr>
            <w:webHidden/>
          </w:rPr>
          <w:instrText xml:space="preserve"> PAGEREF _Toc114541134 \h </w:instrText>
        </w:r>
        <w:r w:rsidR="00F0403B">
          <w:rPr>
            <w:webHidden/>
          </w:rPr>
        </w:r>
        <w:r w:rsidR="00F0403B">
          <w:rPr>
            <w:webHidden/>
          </w:rPr>
          <w:fldChar w:fldCharType="separate"/>
        </w:r>
        <w:r w:rsidR="00F0403B">
          <w:rPr>
            <w:webHidden/>
          </w:rPr>
          <w:t>71</w:t>
        </w:r>
        <w:r w:rsidR="00F0403B">
          <w:rPr>
            <w:webHidden/>
          </w:rPr>
          <w:fldChar w:fldCharType="end"/>
        </w:r>
      </w:hyperlink>
    </w:p>
    <w:p w14:paraId="0A5A0C74" w14:textId="1D8B68BE" w:rsidR="00F0403B" w:rsidRDefault="00000000">
      <w:pPr>
        <w:pStyle w:val="TOC3"/>
        <w:rPr>
          <w:rFonts w:asciiTheme="minorHAnsi" w:eastAsiaTheme="minorEastAsia" w:hAnsiTheme="minorHAnsi" w:cstheme="minorBidi"/>
          <w:sz w:val="22"/>
          <w:szCs w:val="22"/>
          <w:lang w:val="en-DE" w:eastAsia="en-DE"/>
        </w:rPr>
      </w:pPr>
      <w:hyperlink w:anchor="_Toc114541135" w:history="1">
        <w:r w:rsidR="00F0403B" w:rsidRPr="00666582">
          <w:rPr>
            <w:rStyle w:val="Hyperlink"/>
          </w:rPr>
          <w:t>4.8.1</w:t>
        </w:r>
        <w:r w:rsidR="00F0403B">
          <w:rPr>
            <w:rFonts w:asciiTheme="minorHAnsi" w:eastAsiaTheme="minorEastAsia" w:hAnsiTheme="minorHAnsi" w:cstheme="minorBidi"/>
            <w:sz w:val="22"/>
            <w:szCs w:val="22"/>
            <w:lang w:val="en-DE" w:eastAsia="en-DE"/>
          </w:rPr>
          <w:tab/>
        </w:r>
        <w:r w:rsidR="00F0403B" w:rsidRPr="00666582">
          <w:rPr>
            <w:rStyle w:val="Hyperlink"/>
          </w:rPr>
          <w:t>Introduction</w:t>
        </w:r>
        <w:r w:rsidR="00F0403B">
          <w:rPr>
            <w:webHidden/>
          </w:rPr>
          <w:tab/>
        </w:r>
        <w:r w:rsidR="00F0403B">
          <w:rPr>
            <w:webHidden/>
          </w:rPr>
          <w:fldChar w:fldCharType="begin"/>
        </w:r>
        <w:r w:rsidR="00F0403B">
          <w:rPr>
            <w:webHidden/>
          </w:rPr>
          <w:instrText xml:space="preserve"> PAGEREF _Toc114541135 \h </w:instrText>
        </w:r>
        <w:r w:rsidR="00F0403B">
          <w:rPr>
            <w:webHidden/>
          </w:rPr>
        </w:r>
        <w:r w:rsidR="00F0403B">
          <w:rPr>
            <w:webHidden/>
          </w:rPr>
          <w:fldChar w:fldCharType="separate"/>
        </w:r>
        <w:r w:rsidR="00F0403B">
          <w:rPr>
            <w:webHidden/>
          </w:rPr>
          <w:t>71</w:t>
        </w:r>
        <w:r w:rsidR="00F0403B">
          <w:rPr>
            <w:webHidden/>
          </w:rPr>
          <w:fldChar w:fldCharType="end"/>
        </w:r>
      </w:hyperlink>
    </w:p>
    <w:p w14:paraId="3B9C61CF" w14:textId="3BED6F6F" w:rsidR="00F0403B" w:rsidRDefault="00000000">
      <w:pPr>
        <w:pStyle w:val="TOC3"/>
        <w:rPr>
          <w:rFonts w:asciiTheme="minorHAnsi" w:eastAsiaTheme="minorEastAsia" w:hAnsiTheme="minorHAnsi" w:cstheme="minorBidi"/>
          <w:sz w:val="22"/>
          <w:szCs w:val="22"/>
          <w:lang w:val="en-DE" w:eastAsia="en-DE"/>
        </w:rPr>
      </w:pPr>
      <w:hyperlink w:anchor="_Toc114541136" w:history="1">
        <w:r w:rsidR="00F0403B" w:rsidRPr="00666582">
          <w:rPr>
            <w:rStyle w:val="Hyperlink"/>
          </w:rPr>
          <w:t>4.8.2</w:t>
        </w:r>
        <w:r w:rsidR="00F0403B">
          <w:rPr>
            <w:rFonts w:asciiTheme="minorHAnsi" w:eastAsiaTheme="minorEastAsia" w:hAnsiTheme="minorHAnsi" w:cstheme="minorBidi"/>
            <w:sz w:val="22"/>
            <w:szCs w:val="22"/>
            <w:lang w:val="en-DE" w:eastAsia="en-DE"/>
          </w:rPr>
          <w:tab/>
        </w:r>
        <w:r w:rsidR="00F0403B" w:rsidRPr="00666582">
          <w:rPr>
            <w:rStyle w:val="Hyperlink"/>
          </w:rPr>
          <w:t>Configuration and Working</w:t>
        </w:r>
        <w:r w:rsidR="00F0403B">
          <w:rPr>
            <w:webHidden/>
          </w:rPr>
          <w:tab/>
        </w:r>
        <w:r w:rsidR="00F0403B">
          <w:rPr>
            <w:webHidden/>
          </w:rPr>
          <w:fldChar w:fldCharType="begin"/>
        </w:r>
        <w:r w:rsidR="00F0403B">
          <w:rPr>
            <w:webHidden/>
          </w:rPr>
          <w:instrText xml:space="preserve"> PAGEREF _Toc114541136 \h </w:instrText>
        </w:r>
        <w:r w:rsidR="00F0403B">
          <w:rPr>
            <w:webHidden/>
          </w:rPr>
        </w:r>
        <w:r w:rsidR="00F0403B">
          <w:rPr>
            <w:webHidden/>
          </w:rPr>
          <w:fldChar w:fldCharType="separate"/>
        </w:r>
        <w:r w:rsidR="00F0403B">
          <w:rPr>
            <w:webHidden/>
          </w:rPr>
          <w:t>73</w:t>
        </w:r>
        <w:r w:rsidR="00F0403B">
          <w:rPr>
            <w:webHidden/>
          </w:rPr>
          <w:fldChar w:fldCharType="end"/>
        </w:r>
      </w:hyperlink>
    </w:p>
    <w:p w14:paraId="7961075B" w14:textId="0F759356" w:rsidR="00F0403B" w:rsidRDefault="00000000">
      <w:pPr>
        <w:pStyle w:val="TOC1"/>
        <w:rPr>
          <w:rFonts w:asciiTheme="minorHAnsi" w:eastAsiaTheme="minorEastAsia" w:hAnsiTheme="minorHAnsi" w:cstheme="minorBidi"/>
          <w:b w:val="0"/>
          <w:sz w:val="22"/>
          <w:szCs w:val="22"/>
          <w:lang w:val="en-DE" w:eastAsia="en-DE"/>
        </w:rPr>
      </w:pPr>
      <w:hyperlink w:anchor="_Toc114541137" w:history="1">
        <w:r w:rsidR="00F0403B" w:rsidRPr="00666582">
          <w:rPr>
            <w:rStyle w:val="Hyperlink"/>
          </w:rPr>
          <w:t>5</w:t>
        </w:r>
        <w:r w:rsidR="00F0403B">
          <w:rPr>
            <w:rFonts w:asciiTheme="minorHAnsi" w:eastAsiaTheme="minorEastAsia" w:hAnsiTheme="minorHAnsi" w:cstheme="minorBidi"/>
            <w:b w:val="0"/>
            <w:sz w:val="22"/>
            <w:szCs w:val="22"/>
            <w:lang w:val="en-DE" w:eastAsia="en-DE"/>
          </w:rPr>
          <w:tab/>
        </w:r>
        <w:r w:rsidR="00F0403B" w:rsidRPr="00666582">
          <w:rPr>
            <w:rStyle w:val="Hyperlink"/>
          </w:rPr>
          <w:t>Summary and Perspectives</w:t>
        </w:r>
        <w:r w:rsidR="00F0403B">
          <w:rPr>
            <w:webHidden/>
          </w:rPr>
          <w:tab/>
        </w:r>
        <w:r w:rsidR="00F0403B">
          <w:rPr>
            <w:webHidden/>
          </w:rPr>
          <w:fldChar w:fldCharType="begin"/>
        </w:r>
        <w:r w:rsidR="00F0403B">
          <w:rPr>
            <w:webHidden/>
          </w:rPr>
          <w:instrText xml:space="preserve"> PAGEREF _Toc114541137 \h </w:instrText>
        </w:r>
        <w:r w:rsidR="00F0403B">
          <w:rPr>
            <w:webHidden/>
          </w:rPr>
        </w:r>
        <w:r w:rsidR="00F0403B">
          <w:rPr>
            <w:webHidden/>
          </w:rPr>
          <w:fldChar w:fldCharType="separate"/>
        </w:r>
        <w:r w:rsidR="00F0403B">
          <w:rPr>
            <w:webHidden/>
          </w:rPr>
          <w:t>77</w:t>
        </w:r>
        <w:r w:rsidR="00F0403B">
          <w:rPr>
            <w:webHidden/>
          </w:rPr>
          <w:fldChar w:fldCharType="end"/>
        </w:r>
      </w:hyperlink>
    </w:p>
    <w:p w14:paraId="1A642100" w14:textId="23CE5E3E" w:rsidR="00F0403B" w:rsidRDefault="00000000">
      <w:pPr>
        <w:pStyle w:val="TOC1"/>
        <w:rPr>
          <w:rFonts w:asciiTheme="minorHAnsi" w:eastAsiaTheme="minorEastAsia" w:hAnsiTheme="minorHAnsi" w:cstheme="minorBidi"/>
          <w:b w:val="0"/>
          <w:sz w:val="22"/>
          <w:szCs w:val="22"/>
          <w:lang w:val="en-DE" w:eastAsia="en-DE"/>
        </w:rPr>
      </w:pPr>
      <w:hyperlink w:anchor="_Toc114541138" w:history="1">
        <w:r w:rsidR="00F0403B" w:rsidRPr="00666582">
          <w:rPr>
            <w:rStyle w:val="Hyperlink"/>
          </w:rPr>
          <w:t>6</w:t>
        </w:r>
        <w:r w:rsidR="00F0403B">
          <w:rPr>
            <w:rFonts w:asciiTheme="minorHAnsi" w:eastAsiaTheme="minorEastAsia" w:hAnsiTheme="minorHAnsi" w:cstheme="minorBidi"/>
            <w:b w:val="0"/>
            <w:sz w:val="22"/>
            <w:szCs w:val="22"/>
            <w:lang w:val="en-DE" w:eastAsia="en-DE"/>
          </w:rPr>
          <w:tab/>
        </w:r>
        <w:r w:rsidR="00F0403B" w:rsidRPr="00666582">
          <w:rPr>
            <w:rStyle w:val="Hyperlink"/>
          </w:rPr>
          <w:t>Abbreviations</w:t>
        </w:r>
        <w:r w:rsidR="00F0403B">
          <w:rPr>
            <w:webHidden/>
          </w:rPr>
          <w:tab/>
        </w:r>
        <w:r w:rsidR="00F0403B">
          <w:rPr>
            <w:webHidden/>
          </w:rPr>
          <w:fldChar w:fldCharType="begin"/>
        </w:r>
        <w:r w:rsidR="00F0403B">
          <w:rPr>
            <w:webHidden/>
          </w:rPr>
          <w:instrText xml:space="preserve"> PAGEREF _Toc114541138 \h </w:instrText>
        </w:r>
        <w:r w:rsidR="00F0403B">
          <w:rPr>
            <w:webHidden/>
          </w:rPr>
        </w:r>
        <w:r w:rsidR="00F0403B">
          <w:rPr>
            <w:webHidden/>
          </w:rPr>
          <w:fldChar w:fldCharType="separate"/>
        </w:r>
        <w:r w:rsidR="00F0403B">
          <w:rPr>
            <w:webHidden/>
          </w:rPr>
          <w:t>78</w:t>
        </w:r>
        <w:r w:rsidR="00F0403B">
          <w:rPr>
            <w:webHidden/>
          </w:rPr>
          <w:fldChar w:fldCharType="end"/>
        </w:r>
      </w:hyperlink>
    </w:p>
    <w:p w14:paraId="0E52C90E" w14:textId="450D04B3" w:rsidR="00F0403B" w:rsidRDefault="00000000">
      <w:pPr>
        <w:pStyle w:val="TOC1"/>
        <w:rPr>
          <w:rFonts w:asciiTheme="minorHAnsi" w:eastAsiaTheme="minorEastAsia" w:hAnsiTheme="minorHAnsi" w:cstheme="minorBidi"/>
          <w:b w:val="0"/>
          <w:sz w:val="22"/>
          <w:szCs w:val="22"/>
          <w:lang w:val="en-DE" w:eastAsia="en-DE"/>
        </w:rPr>
      </w:pPr>
      <w:hyperlink w:anchor="_Toc114541139" w:history="1">
        <w:r w:rsidR="00F0403B" w:rsidRPr="00666582">
          <w:rPr>
            <w:rStyle w:val="Hyperlink"/>
          </w:rPr>
          <w:t>7</w:t>
        </w:r>
        <w:r w:rsidR="00F0403B">
          <w:rPr>
            <w:rFonts w:asciiTheme="minorHAnsi" w:eastAsiaTheme="minorEastAsia" w:hAnsiTheme="minorHAnsi" w:cstheme="minorBidi"/>
            <w:b w:val="0"/>
            <w:sz w:val="22"/>
            <w:szCs w:val="22"/>
            <w:lang w:val="en-DE" w:eastAsia="en-DE"/>
          </w:rPr>
          <w:tab/>
        </w:r>
        <w:r w:rsidR="00F0403B" w:rsidRPr="00666582">
          <w:rPr>
            <w:rStyle w:val="Hyperlink"/>
          </w:rPr>
          <w:t>References</w:t>
        </w:r>
        <w:r w:rsidR="00F0403B">
          <w:rPr>
            <w:webHidden/>
          </w:rPr>
          <w:tab/>
        </w:r>
        <w:r w:rsidR="00F0403B">
          <w:rPr>
            <w:webHidden/>
          </w:rPr>
          <w:fldChar w:fldCharType="begin"/>
        </w:r>
        <w:r w:rsidR="00F0403B">
          <w:rPr>
            <w:webHidden/>
          </w:rPr>
          <w:instrText xml:space="preserve"> PAGEREF _Toc114541139 \h </w:instrText>
        </w:r>
        <w:r w:rsidR="00F0403B">
          <w:rPr>
            <w:webHidden/>
          </w:rPr>
        </w:r>
        <w:r w:rsidR="00F0403B">
          <w:rPr>
            <w:webHidden/>
          </w:rPr>
          <w:fldChar w:fldCharType="separate"/>
        </w:r>
        <w:r w:rsidR="00F0403B">
          <w:rPr>
            <w:webHidden/>
          </w:rPr>
          <w:t>80</w:t>
        </w:r>
        <w:r w:rsidR="00F0403B">
          <w:rPr>
            <w:webHidden/>
          </w:rPr>
          <w:fldChar w:fldCharType="end"/>
        </w:r>
      </w:hyperlink>
    </w:p>
    <w:p w14:paraId="18F7DF93" w14:textId="75184594" w:rsidR="00F0403B" w:rsidRDefault="00000000">
      <w:pPr>
        <w:pStyle w:val="TOC1"/>
        <w:rPr>
          <w:rFonts w:asciiTheme="minorHAnsi" w:eastAsiaTheme="minorEastAsia" w:hAnsiTheme="minorHAnsi" w:cstheme="minorBidi"/>
          <w:b w:val="0"/>
          <w:sz w:val="22"/>
          <w:szCs w:val="22"/>
          <w:lang w:val="en-DE" w:eastAsia="en-DE"/>
        </w:rPr>
      </w:pPr>
      <w:hyperlink w:anchor="_Toc114541140" w:history="1">
        <w:r w:rsidR="00F0403B" w:rsidRPr="00666582">
          <w:rPr>
            <w:rStyle w:val="Hyperlink"/>
          </w:rPr>
          <w:t>8</w:t>
        </w:r>
        <w:r w:rsidR="00F0403B">
          <w:rPr>
            <w:rFonts w:asciiTheme="minorHAnsi" w:eastAsiaTheme="minorEastAsia" w:hAnsiTheme="minorHAnsi" w:cstheme="minorBidi"/>
            <w:b w:val="0"/>
            <w:sz w:val="22"/>
            <w:szCs w:val="22"/>
            <w:lang w:val="en-DE" w:eastAsia="en-DE"/>
          </w:rPr>
          <w:tab/>
        </w:r>
        <w:r w:rsidR="00F0403B" w:rsidRPr="00666582">
          <w:rPr>
            <w:rStyle w:val="Hyperlink"/>
          </w:rPr>
          <w:t>Appendix</w:t>
        </w:r>
        <w:r w:rsidR="00F0403B">
          <w:rPr>
            <w:webHidden/>
          </w:rPr>
          <w:tab/>
        </w:r>
        <w:r w:rsidR="00F0403B">
          <w:rPr>
            <w:webHidden/>
          </w:rPr>
          <w:fldChar w:fldCharType="begin"/>
        </w:r>
        <w:r w:rsidR="00F0403B">
          <w:rPr>
            <w:webHidden/>
          </w:rPr>
          <w:instrText xml:space="preserve"> PAGEREF _Toc114541140 \h </w:instrText>
        </w:r>
        <w:r w:rsidR="00F0403B">
          <w:rPr>
            <w:webHidden/>
          </w:rPr>
        </w:r>
        <w:r w:rsidR="00F0403B">
          <w:rPr>
            <w:webHidden/>
          </w:rPr>
          <w:fldChar w:fldCharType="separate"/>
        </w:r>
        <w:r w:rsidR="00F0403B">
          <w:rPr>
            <w:webHidden/>
          </w:rPr>
          <w:t>82</w:t>
        </w:r>
        <w:r w:rsidR="00F0403B">
          <w:rPr>
            <w:webHidden/>
          </w:rPr>
          <w:fldChar w:fldCharType="end"/>
        </w:r>
      </w:hyperlink>
    </w:p>
    <w:p w14:paraId="6769E9CE" w14:textId="7848DACC"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541097"/>
      <w:r w:rsidRPr="006A2AA9">
        <w:lastRenderedPageBreak/>
        <w:t>Introduction</w:t>
      </w:r>
      <w:bookmarkStart w:id="6" w:name="_Toc406810552"/>
      <w:bookmarkStart w:id="7" w:name="_Toc406912794"/>
      <w:bookmarkEnd w:id="5"/>
    </w:p>
    <w:p w14:paraId="71AE68F8" w14:textId="77777777" w:rsidR="003B0752" w:rsidRPr="006A2AA9" w:rsidRDefault="003B0752" w:rsidP="003B0752">
      <w:pPr>
        <w:rPr>
          <w:rFonts w:cs="Times"/>
        </w:rPr>
      </w:pPr>
      <w:r w:rsidRPr="006A2AA9">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6A2AA9" w:rsidRDefault="003B0752" w:rsidP="003B0752">
      <w:pPr>
        <w:rPr>
          <w:rFonts w:cs="Times"/>
        </w:rPr>
      </w:pPr>
      <w:r w:rsidRPr="006A2AA9">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6A2AA9" w:rsidRDefault="003B0752" w:rsidP="003B0752">
      <w:pPr>
        <w:rPr>
          <w:rFonts w:cs="Times"/>
        </w:rPr>
      </w:pPr>
      <w:r w:rsidRPr="006A2AA9">
        <w:rPr>
          <w:rFonts w:cs="Times"/>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6A2AA9" w:rsidRDefault="003B0752" w:rsidP="003B0752">
      <w:pPr>
        <w:rPr>
          <w:rFonts w:cs="Times"/>
        </w:rPr>
      </w:pPr>
      <w:r w:rsidRPr="006A2AA9">
        <w:rPr>
          <w:rFonts w:cs="Times"/>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6A2AA9" w:rsidRDefault="003B0752" w:rsidP="003B0752">
      <w:pPr>
        <w:pStyle w:val="Heading2"/>
        <w:rPr>
          <w:rFonts w:cs="Times"/>
        </w:rPr>
      </w:pPr>
      <w:bookmarkStart w:id="8" w:name="_Toc108739171"/>
      <w:bookmarkStart w:id="9" w:name="_Toc114541098"/>
      <w:r w:rsidRPr="006A2AA9">
        <w:rPr>
          <w:rFonts w:cs="Times"/>
        </w:rPr>
        <w:t>Aim and Motivation</w:t>
      </w:r>
      <w:bookmarkEnd w:id="8"/>
      <w:bookmarkEnd w:id="9"/>
    </w:p>
    <w:p w14:paraId="3AD1D9A7" w14:textId="77777777" w:rsidR="003B0752" w:rsidRPr="006A2AA9" w:rsidRDefault="003B0752" w:rsidP="003B0752">
      <w:r w:rsidRPr="006A2AA9">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6A2AA9" w:rsidRDefault="003B0752" w:rsidP="003B0752">
      <w:r w:rsidRPr="006A2AA9">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6A2AA9" w:rsidRDefault="003B0752" w:rsidP="003B0752">
      <w:pPr>
        <w:pStyle w:val="Heading2"/>
        <w:rPr>
          <w:rFonts w:cs="Times"/>
        </w:rPr>
      </w:pPr>
      <w:bookmarkStart w:id="10" w:name="_Toc108739172"/>
      <w:bookmarkStart w:id="11" w:name="_Toc114541099"/>
      <w:r w:rsidRPr="006A2AA9">
        <w:rPr>
          <w:rFonts w:cs="Times"/>
        </w:rPr>
        <w:lastRenderedPageBreak/>
        <w:t>Problem Statement</w:t>
      </w:r>
      <w:bookmarkEnd w:id="10"/>
      <w:bookmarkEnd w:id="11"/>
    </w:p>
    <w:p w14:paraId="7DAEFE57"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541100"/>
      <w:r w:rsidRPr="006A2AA9">
        <w:rPr>
          <w:rFonts w:cs="Times"/>
        </w:rPr>
        <w:t>Thesis Structure</w:t>
      </w:r>
      <w:bookmarkEnd w:id="12"/>
      <w:bookmarkEnd w:id="13"/>
    </w:p>
    <w:p w14:paraId="34389AA2" w14:textId="77777777"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6A2AA9" w:rsidRDefault="003B0752" w:rsidP="003B0752">
      <w:pPr>
        <w:rPr>
          <w:rFonts w:cs="Times"/>
        </w:rPr>
      </w:pP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541101"/>
      <w:r w:rsidRPr="006A2AA9">
        <w:lastRenderedPageBreak/>
        <w:t>Theoretical B</w:t>
      </w:r>
      <w:r w:rsidR="00AA3E58" w:rsidRPr="006A2AA9">
        <w:t>ackgroun</w:t>
      </w:r>
      <w:bookmarkEnd w:id="6"/>
      <w:bookmarkEnd w:id="7"/>
      <w:r w:rsidR="003B0752" w:rsidRPr="006A2AA9">
        <w:t>d</w:t>
      </w:r>
      <w:bookmarkEnd w:id="14"/>
    </w:p>
    <w:p w14:paraId="536387B5" w14:textId="69CDB538" w:rsidR="003B0752" w:rsidRDefault="003B0752" w:rsidP="003B0752">
      <w:pPr>
        <w:pStyle w:val="Heading2"/>
        <w:rPr>
          <w:rFonts w:cs="Times"/>
        </w:rPr>
      </w:pPr>
      <w:bookmarkStart w:id="15" w:name="_Toc108739175"/>
      <w:bookmarkStart w:id="16" w:name="_Toc114541102"/>
      <w:r w:rsidRPr="006A2AA9">
        <w:rPr>
          <w:rFonts w:cs="Times"/>
        </w:rPr>
        <w:t>Software</w:t>
      </w:r>
      <w:r w:rsidR="008649E0">
        <w:rPr>
          <w:rFonts w:cs="Times"/>
        </w:rPr>
        <w:t>-</w:t>
      </w:r>
      <w:r w:rsidRPr="006A2AA9">
        <w:rPr>
          <w:rFonts w:cs="Times"/>
        </w:rPr>
        <w:t>defined Network</w:t>
      </w:r>
      <w:bookmarkEnd w:id="15"/>
      <w:bookmarkEnd w:id="16"/>
      <w:r w:rsidR="00745F12">
        <w:rPr>
          <w:rFonts w:cs="Times"/>
        </w:rPr>
        <w:t>s</w:t>
      </w:r>
    </w:p>
    <w:p w14:paraId="21D94719" w14:textId="0040D3F8" w:rsidR="00E950C0" w:rsidRDefault="00354F07" w:rsidP="00354F07">
      <w:r>
        <w:t>Software</w:t>
      </w:r>
      <w:r w:rsidR="00CC64BA">
        <w:t>-d</w:t>
      </w:r>
      <w:r>
        <w:t xml:space="preserve">efined Networks (SDN) is </w:t>
      </w:r>
      <w:r w:rsidR="00CC64BA">
        <w:t xml:space="preserve">an emerging </w:t>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These layers are defined on the Application plane,</w:t>
      </w:r>
      <w:r w:rsidR="00FD1988">
        <w:t xml:space="preserve"> the</w:t>
      </w:r>
      <w:r w:rsidR="00CC64BA">
        <w:t xml:space="preserve"> Control pla</w:t>
      </w:r>
      <w:r w:rsidR="00FD1988">
        <w:t>n</w:t>
      </w:r>
      <w:r w:rsidR="00CC64BA">
        <w:t xml:space="preserve">e and the </w:t>
      </w:r>
      <w:r w:rsidR="00FD1988">
        <w:t>Data 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73636A">
            <w:rPr>
              <w:rFonts w:cs="Times"/>
              <w:noProof/>
              <w:lang w:val="en-US"/>
            </w:rPr>
            <w:t xml:space="preserve"> </w:t>
          </w:r>
          <w:r w:rsidR="0073636A" w:rsidRPr="0073636A">
            <w:rPr>
              <w:rFonts w:cs="Times"/>
              <w:noProof/>
              <w:lang w:val="en-US"/>
            </w:rPr>
            <w:t>[1]</w:t>
          </w:r>
          <w:r w:rsidR="00DC36AC">
            <w:rPr>
              <w:rFonts w:cs="Times"/>
            </w:rPr>
            <w:fldChar w:fldCharType="end"/>
          </w:r>
        </w:sdtContent>
      </w:sdt>
      <w:r w:rsidR="00DC36AC" w:rsidRPr="006A2AA9">
        <w:rPr>
          <w:rFonts w:cs="Times"/>
        </w:rPr>
        <w:t xml:space="preserve">, proposes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59614DB8" w14:textId="21FB8F35" w:rsidR="00E950C0" w:rsidRDefault="00F93615" w:rsidP="00F93615">
      <w:pPr>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77777777" w:rsidR="00F93615" w:rsidRDefault="00F93615" w:rsidP="00FD6381">
      <w:pPr>
        <w:jc w:val="center"/>
      </w:pPr>
    </w:p>
    <w:p w14:paraId="29512BD3" w14:textId="3A9D84E6" w:rsidR="005D0C69" w:rsidRDefault="00075524" w:rsidP="00354F07">
      <w:r>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t xml:space="preserve">Because of its open standardisation,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44F9FB03" w:rsidR="004F6F51" w:rsidRDefault="0015076E" w:rsidP="00354F07">
      <w:pPr>
        <w:rPr>
          <w:rFonts w:cs="Times"/>
        </w:rPr>
      </w:pPr>
      <w:r>
        <w:t>The North</w:t>
      </w:r>
      <w:r w:rsidRPr="004F6F51">
        <w:t>bound interface</w:t>
      </w:r>
      <w:r>
        <w:t xml:space="preserve"> (NBI)</w:t>
      </w:r>
      <w:r w:rsidR="002D06B9">
        <w:t xml:space="preserve"> between the Application plane and Control plane</w:t>
      </w:r>
      <w:r w:rsidR="007360F7">
        <w:t xml:space="preserve"> is utilised for human interaction or applications with the SDN controller</w:t>
      </w:r>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SBI is capable of</w:t>
      </w:r>
      <w:r w:rsidR="004F6F51" w:rsidRPr="004F6F51">
        <w:t xml:space="preserve"> enabling </w:t>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with any vendor and satisfies the open standardisation of the SDN.</w:t>
      </w:r>
      <w:r w:rsidR="00964444">
        <w:t xml:space="preserve"> </w:t>
      </w:r>
      <w:r w:rsidR="00964444" w:rsidRPr="006A2AA9">
        <w:rPr>
          <w:rFonts w:cs="Times"/>
        </w:rPr>
        <w:t xml:space="preserve">OpenFlow </w:t>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73636A">
            <w:rPr>
              <w:rFonts w:cs="Times"/>
              <w:noProof/>
              <w:lang w:val="en-US"/>
            </w:rPr>
            <w:t xml:space="preserve"> </w:t>
          </w:r>
          <w:r w:rsidR="0073636A" w:rsidRPr="0073636A">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27EAB72E" w:rsidR="00ED1FD2" w:rsidRDefault="00346F72" w:rsidP="00354F07">
      <w:r w:rsidRPr="006A2AA9">
        <w:rPr>
          <w:rFonts w:cs="Times"/>
        </w:rPr>
        <w:lastRenderedPageBreak/>
        <w:t xml:space="preserve">The </w:t>
      </w:r>
      <w:r>
        <w:rPr>
          <w:rFonts w:cs="Times"/>
        </w:rPr>
        <w:t>A</w:t>
      </w:r>
      <w:r w:rsidRPr="006A2AA9">
        <w:rPr>
          <w:rFonts w:cs="Times"/>
        </w:rPr>
        <w:t>pplication plane</w:t>
      </w:r>
      <w:r>
        <w:rPr>
          <w:rFonts w:cs="Times"/>
        </w:rPr>
        <w:t xml:space="preserve"> of </w:t>
      </w:r>
      <w:r w:rsidRPr="006A2AA9">
        <w:rPr>
          <w:rFonts w:cs="Times"/>
        </w:rPr>
        <w:t>SDN</w:t>
      </w:r>
      <w:r>
        <w:rPr>
          <w:rFonts w:cs="Times"/>
        </w:rPr>
        <w:t xml:space="preserve"> consists of various different applications which are designed to implement the network services and features on the underlying network. </w:t>
      </w:r>
      <w:r w:rsidR="007F32F0">
        <w:rPr>
          <w:rFonts w:cs="Times"/>
        </w:rPr>
        <w:t>This plane communicatees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provides the solution to the SDN controller through NBI and controller </w:t>
      </w:r>
      <w:r w:rsidR="00BD731C">
        <w:rPr>
          <w:rFonts w:cs="Times"/>
        </w:rPr>
        <w:t xml:space="preserve">translates them into controlling commands and forwarding rules for the each network device in the network. </w:t>
      </w:r>
      <w:r w:rsidR="00750093">
        <w:rPr>
          <w:rFonts w:cs="Times"/>
        </w:rPr>
        <w:t>Different applications</w:t>
      </w:r>
      <w:r w:rsidR="00C14861">
        <w:rPr>
          <w:rFonts w:cs="Times"/>
        </w:rPr>
        <w:t xml:space="preserve"> exists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5FEE8DE5" w:rsidR="00F634E9" w:rsidRDefault="00A15CB7" w:rsidP="00F634E9">
      <w:pPr>
        <w:rPr>
          <w:rFonts w:cs="Times"/>
        </w:rPr>
      </w:pPr>
      <w:r>
        <w:t xml:space="preserve">The </w:t>
      </w:r>
      <w:r w:rsidR="00F634E9" w:rsidRPr="006A2AA9">
        <w:rPr>
          <w:rFonts w:cs="Times"/>
        </w:rPr>
        <w:t>Control plane</w:t>
      </w:r>
      <w:r>
        <w:rPr>
          <w:rFonts w:cs="Times"/>
        </w:rPr>
        <w:t xml:space="preserve"> of SDN </w:t>
      </w:r>
      <w:r w:rsidRPr="006A2AA9">
        <w:rPr>
          <w:rFonts w:cs="Times"/>
        </w:rPr>
        <w:t>consists of a centralized software controller</w:t>
      </w:r>
      <w:r w:rsidR="00CE2469">
        <w:rPr>
          <w:rFonts w:cs="Times"/>
        </w:rPr>
        <w:t>. The SDN controller acts as a mediator between the SDN applications and the network devices. The basic fundamental function of the SDN controller is to translate the requirements of Application</w:t>
      </w:r>
      <w:r w:rsidR="00AC160D">
        <w:rPr>
          <w:rFonts w:cs="Times"/>
        </w:rPr>
        <w:t xml:space="preserve"> plane</w:t>
      </w:r>
      <w:r w:rsidR="00CE2469">
        <w:rPr>
          <w:rFonts w:cs="Times"/>
        </w:rPr>
        <w:t xml:space="preserve"> </w:t>
      </w:r>
      <w:r w:rsidR="00AC160D">
        <w:rPr>
          <w:rFonts w:cs="Times"/>
        </w:rPr>
        <w:t>and Data plane to each other in a way that they understand their role to achieve the basic goal to implement the network service.</w:t>
      </w:r>
      <w:r w:rsidR="00697B2F">
        <w:rPr>
          <w:rFonts w:cs="Times"/>
        </w:rPr>
        <w:t xml:space="preserve"> </w:t>
      </w:r>
      <w:r w:rsidR="00FF63DA">
        <w:rPr>
          <w:rFonts w:cs="Times"/>
        </w:rPr>
        <w:t>Well</w:t>
      </w:r>
      <w:r w:rsidR="00697B2F">
        <w:rPr>
          <w:rFonts w:cs="Times"/>
        </w:rPr>
        <w:t xml:space="preserve"> </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 this plane has the connectivity with the Northbound applications, Southbound network devices 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multiple SDN controllers </w:t>
      </w:r>
      <w:r w:rsidR="00941C60">
        <w:rPr>
          <w:rFonts w:cs="Times"/>
        </w:rPr>
        <w:t>in the network. These controllers communicate with each other over the so called East-Westbound interface.</w:t>
      </w:r>
    </w:p>
    <w:p w14:paraId="4FF3A4CE" w14:textId="24C6A188" w:rsidR="00F110B1" w:rsidRDefault="00810F4A" w:rsidP="00ED1FD2">
      <w:pPr>
        <w:rPr>
          <w:rFonts w:cs="Times"/>
        </w:rPr>
      </w:pPr>
      <w:r>
        <w:rPr>
          <w:rFonts w:cs="Times"/>
        </w:rPr>
        <w:t xml:space="preserve">The </w:t>
      </w:r>
      <w:r w:rsidR="00ED1FD2" w:rsidRPr="006A2AA9">
        <w:rPr>
          <w:rFonts w:cs="Times"/>
        </w:rPr>
        <w:t>Data plane</w:t>
      </w:r>
      <w:r w:rsidR="00824DAF">
        <w:rPr>
          <w:rFonts w:cs="Times"/>
        </w:rPr>
        <w:t xml:space="preserve"> 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this plane comprises of network devices, mostly OpenFlow Switches,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w:t>
      </w:r>
      <w:r w:rsidR="00C7637A">
        <w:t>, providing the controller information abou</w:t>
      </w:r>
      <w:r w:rsidR="00FC5E19">
        <w:t>t the link status between the devices, connected host status</w:t>
      </w:r>
      <w:r w:rsidR="00056E1F">
        <w:t xml:space="preserve">, switchport </w:t>
      </w:r>
      <w:r w:rsidR="00EC0E73">
        <w:t>information</w:t>
      </w:r>
      <w:r w:rsidR="00056E1F">
        <w:t xml:space="preserve">, etc. </w:t>
      </w:r>
      <w:r w:rsidR="00422CD2">
        <w:t xml:space="preserve">The widely well known 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policies and allows it</w:t>
      </w:r>
      <w:r w:rsidR="00422CD2" w:rsidRPr="006A2AA9">
        <w:rPr>
          <w:rFonts w:cs="Times"/>
        </w:rPr>
        <w:t xml:space="preserve"> to </w:t>
      </w:r>
      <w:r w:rsidR="00F110B1">
        <w:rPr>
          <w:rFonts w:cs="Times"/>
        </w:rPr>
        <w:t>configure the forwarding flow rules on the Open vSwitches.</w:t>
      </w:r>
    </w:p>
    <w:p w14:paraId="79C999BE" w14:textId="34AC252B" w:rsidR="00F110B1" w:rsidRDefault="001114FE" w:rsidP="00ED1FD2">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offer great platform for next generation networking. </w:t>
      </w:r>
    </w:p>
    <w:p w14:paraId="08EBFD44" w14:textId="77777777" w:rsidR="001114FE" w:rsidRPr="006A2AA9" w:rsidRDefault="001114FE" w:rsidP="00ED1FD2">
      <w:pPr>
        <w:rPr>
          <w:rFonts w:cs="Times"/>
        </w:rPr>
      </w:pPr>
    </w:p>
    <w:p w14:paraId="3908DCAA" w14:textId="7BA58FCF" w:rsidR="00354F07" w:rsidRDefault="00354F07" w:rsidP="00354F07"/>
    <w:p w14:paraId="3EF40561" w14:textId="35C5FD82" w:rsidR="007B5DBD" w:rsidRDefault="007B5DBD" w:rsidP="007B5DBD">
      <w:r>
        <w:t>One objective of SDN is to perform network tasks, which cannot be completed without additional software, by providing open user-controlled management of the forwarding hardware of a network element.</w:t>
      </w:r>
    </w:p>
    <w:p w14:paraId="198ADF61" w14:textId="4C65A628" w:rsidR="007B5DBD" w:rsidRDefault="007B5DBD" w:rsidP="007B5DBD">
      <w:r>
        <w:t>Another objective is to distribute part of the network complexity from the hardware-based network devices to the software-based controller. To summarize, the major merit of SDN is logically constructing a centralized controller through the separation of control plane and data plane, which enables the centralized control and simplifies network management.</w:t>
      </w:r>
    </w:p>
    <w:p w14:paraId="10F204CF" w14:textId="77777777" w:rsidR="00354F07" w:rsidRPr="00354F07" w:rsidRDefault="00354F07" w:rsidP="00354F07"/>
    <w:p w14:paraId="14C54904" w14:textId="2F359F3E" w:rsidR="003B0752" w:rsidRPr="006A2AA9" w:rsidRDefault="003B0752" w:rsidP="00C46050">
      <w:pPr>
        <w:jc w:val="center"/>
        <w:rPr>
          <w:rFonts w:cs="Times"/>
        </w:rPr>
      </w:pPr>
    </w:p>
    <w:p w14:paraId="0D45190E" w14:textId="7E487C99" w:rsidR="00F74578" w:rsidRPr="006A2AA9" w:rsidRDefault="00F74578" w:rsidP="00F74578">
      <w:pPr>
        <w:rPr>
          <w:rFonts w:cs="Times"/>
        </w:rPr>
      </w:pPr>
      <w:r w:rsidRPr="006A2AA9">
        <w:rPr>
          <w:rFonts w:cs="Times"/>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6A2AA9">
        <w:rPr>
          <w:rFonts w:cs="Times"/>
        </w:rPr>
        <w:t>QoE</w:t>
      </w:r>
      <w:proofErr w:type="spellEnd"/>
      <w:r w:rsidRPr="006A2AA9">
        <w:rPr>
          <w:rFonts w:cs="Times"/>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5C16F499" w14:textId="2635DA4D" w:rsidR="005A3203" w:rsidRDefault="005A3203" w:rsidP="00CF3A0F">
      <w:pPr>
        <w:rPr>
          <w:rFonts w:cs="Times"/>
        </w:rPr>
      </w:pPr>
    </w:p>
    <w:p w14:paraId="7B0490A3" w14:textId="792DC728" w:rsidR="00863001" w:rsidRDefault="00863001" w:rsidP="00CF3A0F">
      <w:pPr>
        <w:rPr>
          <w:rFonts w:cs="Times"/>
        </w:rPr>
      </w:pPr>
    </w:p>
    <w:p w14:paraId="3004F7FD" w14:textId="77777777" w:rsidR="00863001" w:rsidRPr="006A2AA9" w:rsidRDefault="00863001" w:rsidP="00863001">
      <w:pPr>
        <w:rPr>
          <w:rFonts w:cs="Times"/>
        </w:rPr>
      </w:pPr>
      <w:r w:rsidRPr="006A2AA9">
        <w:rPr>
          <w:rFonts w:cs="Times"/>
        </w:rPr>
        <w:t>Application Plane:</w:t>
      </w:r>
    </w:p>
    <w:p w14:paraId="49AA705D" w14:textId="77777777" w:rsidR="00863001" w:rsidRPr="006A2AA9" w:rsidRDefault="00863001" w:rsidP="00863001">
      <w:pPr>
        <w:rPr>
          <w:rFonts w:cs="Times"/>
        </w:rPr>
      </w:pPr>
      <w:r w:rsidRPr="006A2AA9">
        <w:rPr>
          <w:rFonts w:cs="Times"/>
        </w:rPr>
        <w:t xml:space="preserve">The SDN application plane comprises SDN applications which are control programs designed to implement the network control logic and strategies. This higher-level plane interacts with the control plane via an open Northbound API. In doing so, SDN applications communicate their network requirements to the SDN controller which translates them into Southbound-specific commands and forwarding rules dictating the behaviour of the individual data plane devices. Routing, Traffic Engineering (TE), firewalls and load balancing are typical examples of </w:t>
      </w:r>
      <w:r w:rsidRPr="006A2AA9">
        <w:rPr>
          <w:rFonts w:cs="Times"/>
        </w:rPr>
        <w:lastRenderedPageBreak/>
        <w:t xml:space="preserve">common SDN applications running on top of existing controller platforms. In the context of SDN, applications leverage the decoupling of the application logic from the network hardware along with the logical centralization of the network control, to directly express the desired goals and policies in a centralized high-level manner without being tied to the implementation and state distribution details of the underlying networking infrastructure. </w:t>
      </w:r>
    </w:p>
    <w:p w14:paraId="2AA57641" w14:textId="77777777" w:rsidR="00863001" w:rsidRPr="006A2AA9" w:rsidRDefault="00863001" w:rsidP="00863001">
      <w:pPr>
        <w:rPr>
          <w:rFonts w:cs="Times"/>
        </w:rPr>
      </w:pPr>
      <w:r w:rsidRPr="006A2AA9">
        <w:rPr>
          <w:rFonts w:cs="Times"/>
        </w:rPr>
        <w:t>Concurrently, SDN applications make use of the abstracted network view exposed through the Northbound interface to consume the network services and functions provided by the control plane according to their specific purposes. That being said, the Northbound API implemented by SDN controllers can be regarded as a network abstraction interface to applications, easing network programmability, simplifying control and management tasks and allowing for innovation. In contrast to the Southbound API, the Northbound API is not supported by an accepted standard. Despite the broad variety of Northbound APIs adopted by the SDN community (see Figure 2), we can classify them into two main categories:</w:t>
      </w:r>
    </w:p>
    <w:p w14:paraId="28B6669E" w14:textId="77777777" w:rsidR="00863001" w:rsidRPr="006A2AA9" w:rsidRDefault="00863001" w:rsidP="00863001">
      <w:pPr>
        <w:pStyle w:val="ListParagraph"/>
        <w:numPr>
          <w:ilvl w:val="0"/>
          <w:numId w:val="20"/>
        </w:numPr>
        <w:rPr>
          <w:rFonts w:cs="Times"/>
        </w:rPr>
      </w:pPr>
      <w:r w:rsidRPr="006A2AA9">
        <w:rPr>
          <w:rFonts w:cs="Times"/>
        </w:rPr>
        <w:t>The first set involves simple and primitive APIs that are directly linked to the internal services of the controller platform. These implementations include:</w:t>
      </w:r>
    </w:p>
    <w:p w14:paraId="788B8E6A" w14:textId="77777777" w:rsidR="00863001" w:rsidRPr="006A2AA9" w:rsidRDefault="00863001" w:rsidP="00863001">
      <w:pPr>
        <w:pStyle w:val="ListParagraph"/>
        <w:numPr>
          <w:ilvl w:val="2"/>
          <w:numId w:val="18"/>
        </w:numPr>
        <w:rPr>
          <w:rFonts w:cs="Times"/>
        </w:rPr>
      </w:pPr>
      <w:r w:rsidRPr="006A2AA9">
        <w:rPr>
          <w:rFonts w:cs="Times"/>
        </w:rPr>
        <w:t>Low-level ad-hoc APIs that are proprietary and tightly dependent on the controller platform. Such APIs are not considered as high-level abstractions as they allow developers to directly implement applications within the controller in a low-level manner. Deployed internally, these applications are tightly coupled with the controller and written in its native general-purpose language. NOX in C++ and POX in Python are typical examples of controllers that use their own basic sets of APIs.</w:t>
      </w:r>
    </w:p>
    <w:p w14:paraId="1CE3829A" w14:textId="77777777" w:rsidR="00863001" w:rsidRPr="006A2AA9" w:rsidRDefault="00863001" w:rsidP="00863001">
      <w:pPr>
        <w:pStyle w:val="ListParagraph"/>
        <w:numPr>
          <w:ilvl w:val="2"/>
          <w:numId w:val="19"/>
        </w:numPr>
        <w:rPr>
          <w:rFonts w:cs="Times"/>
        </w:rPr>
      </w:pPr>
      <w:r w:rsidRPr="006A2AA9">
        <w:rPr>
          <w:rFonts w:cs="Times"/>
        </w:rPr>
        <w:t>APIs based on Web services such as the widely-used REST API. This group of programming interfaces enables independent external applications (Clients) to access the functions and services of the SDN controller (Server). These applications can be written in any programming language and are not run inside the bundle hosting the controller software. Floodlight is an example of an SDN controller that adopts an embedded Northbound API based on REST.</w:t>
      </w:r>
    </w:p>
    <w:p w14:paraId="5F161ECB" w14:textId="77777777" w:rsidR="00863001" w:rsidRDefault="00863001" w:rsidP="00863001">
      <w:r w:rsidRPr="006A2AA9">
        <w:rPr>
          <w:rFonts w:cs="Times"/>
        </w:rPr>
        <w:t xml:space="preserve">The second category contains higher level APIs that rely on domain-specific programming languages such as Frenetic [41], </w:t>
      </w:r>
      <w:proofErr w:type="spellStart"/>
      <w:r w:rsidRPr="006A2AA9">
        <w:rPr>
          <w:rFonts w:cs="Times"/>
        </w:rPr>
        <w:t>Procera</w:t>
      </w:r>
      <w:proofErr w:type="spellEnd"/>
      <w:r w:rsidRPr="006A2AA9">
        <w:rPr>
          <w:rFonts w:cs="Times"/>
        </w:rPr>
        <w:t xml:space="preserve"> [42] and Pyretic [43] as an indirect way for applications to interact with the controller. These APIs are designed to raise the level of abstraction in order to allow for the flexible development of applications and for the specification of high-level network policies.</w:t>
      </w:r>
    </w:p>
    <w:p w14:paraId="6C3E32CE" w14:textId="6064868D" w:rsidR="00863001" w:rsidRDefault="00863001" w:rsidP="00CF3A0F">
      <w:pPr>
        <w:rPr>
          <w:rFonts w:cs="Times"/>
        </w:rPr>
      </w:pPr>
    </w:p>
    <w:p w14:paraId="64DD35F1" w14:textId="77777777" w:rsidR="00570840" w:rsidRPr="006A2AA9" w:rsidRDefault="00570840" w:rsidP="00570840">
      <w:pPr>
        <w:rPr>
          <w:rFonts w:cs="Times"/>
        </w:rPr>
      </w:pPr>
      <w:r w:rsidRPr="006A2AA9">
        <w:rPr>
          <w:rFonts w:cs="Times"/>
        </w:rPr>
        <w:t>The SDN control layer is commonly referred to as the Network Operating System (NOS) as it supports the network control logic and provides the application layer with an abstracted view of the global network, which contains enough information to specify policies while hiding all implementation details. Typically, the control plane is logically centralized and yet implemented as a physically distributed system for scalability and reliability reasons as discussed in Sections III and IV. In a distributed SDN control configuration, East-Westbound APIs[40] are required to enable multiple SDN controllers to communicate with each other and exchange network information.</w:t>
      </w:r>
    </w:p>
    <w:p w14:paraId="156B5DDB" w14:textId="77777777" w:rsidR="00570840" w:rsidRPr="006A2AA9" w:rsidRDefault="00570840" w:rsidP="00570840">
      <w:pPr>
        <w:rPr>
          <w:rFonts w:cs="Times"/>
        </w:rPr>
      </w:pPr>
      <w:r w:rsidRPr="006A2AA9">
        <w:rPr>
          <w:rFonts w:cs="Times"/>
        </w:rPr>
        <w:t>Despite the many attempts to standardize SDN protocols, there has been to date no standard for the East-West API which remains proprietary for each controller vendor. Although a number of East-Westbound communications happen only at the data-store level and do not require additional protocol specifics, it is becoming increasingly advisable to standardize that communication interface in order to provide wider interoperability between different controller technologies in different autonomous SDN networks.</w:t>
      </w:r>
    </w:p>
    <w:p w14:paraId="52FC6556" w14:textId="77777777" w:rsidR="00570840" w:rsidRPr="006A2AA9" w:rsidRDefault="00570840" w:rsidP="00570840">
      <w:pPr>
        <w:rPr>
          <w:rFonts w:cs="Times"/>
        </w:rPr>
      </w:pPr>
      <w:r w:rsidRPr="006A2AA9">
        <w:rPr>
          <w:rFonts w:cs="Times"/>
        </w:rPr>
        <w:t>On the other hand, an East-Westbound API standard requires advanced data distribution mechanisms and involves other special considerations. This brings about additional SDN challenges, some of which have been raised by the state-of the art distributed controller platforms discussed in Sections III and IV, but have yet to be fully addressed.</w:t>
      </w:r>
    </w:p>
    <w:p w14:paraId="0B8ABF65" w14:textId="37C878B9" w:rsidR="00570840" w:rsidRDefault="00570840" w:rsidP="00CF3A0F">
      <w:pPr>
        <w:rPr>
          <w:rFonts w:cs="Times"/>
        </w:rPr>
      </w:pPr>
    </w:p>
    <w:p w14:paraId="787C3FE8" w14:textId="77777777" w:rsidR="00422CD2" w:rsidRPr="006A2AA9" w:rsidRDefault="00422CD2" w:rsidP="00422CD2">
      <w:pPr>
        <w:rPr>
          <w:rFonts w:cs="Times"/>
        </w:rPr>
      </w:pPr>
      <w:r w:rsidRPr="006A2AA9">
        <w:rPr>
          <w:rFonts w:cs="Times"/>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1AC8E75" w14:textId="77777777" w:rsidR="00422CD2" w:rsidRPr="006A2AA9" w:rsidRDefault="00422CD2" w:rsidP="00422CD2">
      <w:pPr>
        <w:rPr>
          <w:rFonts w:cs="Times"/>
        </w:rPr>
      </w:pPr>
      <w:r w:rsidRPr="006A2AA9">
        <w:rPr>
          <w:rFonts w:cs="Times"/>
        </w:rPr>
        <w:t xml:space="preserve">Both OpenFlow [24] and </w:t>
      </w:r>
      <w:proofErr w:type="spellStart"/>
      <w:r w:rsidRPr="006A2AA9">
        <w:rPr>
          <w:rFonts w:cs="Times"/>
        </w:rPr>
        <w:t>ForCES</w:t>
      </w:r>
      <w:proofErr w:type="spellEnd"/>
      <w:r w:rsidRPr="006A2AA9">
        <w:rPr>
          <w:rFonts w:cs="Times"/>
        </w:rPr>
        <w:t xml:space="preserve"> [25] are well-known candidate protocols for the Southbound interface. They both follow the basic principle of splitting the control plane and the forwarding plane in network elements and </w:t>
      </w:r>
      <w:r w:rsidRPr="006A2AA9">
        <w:rPr>
          <w:rFonts w:cs="Times"/>
        </w:rPr>
        <w:lastRenderedPageBreak/>
        <w:t xml:space="preserve">they both standardize the communication between the two planes. However, these solutions are different in many aspects, especially in terms of network architecture design. Standardized by IETF, </w:t>
      </w:r>
      <w:proofErr w:type="spellStart"/>
      <w:r w:rsidRPr="006A2AA9">
        <w:rPr>
          <w:rFonts w:cs="Times"/>
        </w:rPr>
        <w:t>ForCES</w:t>
      </w:r>
      <w:proofErr w:type="spellEnd"/>
      <w:r w:rsidRPr="006A2AA9">
        <w:rPr>
          <w:rFonts w:cs="Times"/>
        </w:rPr>
        <w:t xml:space="preserve"> (Forwarding and Control Element Separation) [25] introduced the separation between the control plane and the forwarding plane. In doing so, </w:t>
      </w:r>
      <w:proofErr w:type="spellStart"/>
      <w:r w:rsidRPr="006A2AA9">
        <w:rPr>
          <w:rFonts w:cs="Times"/>
        </w:rPr>
        <w:t>ForCES</w:t>
      </w:r>
      <w:proofErr w:type="spellEnd"/>
      <w:r w:rsidRPr="006A2AA9">
        <w:rPr>
          <w:rFonts w:cs="Times"/>
        </w:rPr>
        <w:t xml:space="preserve"> defines two logic entities that are logically kept in the same physical device: the Control Element (CE) and the Forwarding Element (FE). However, despite being a mature standard solution, the </w:t>
      </w:r>
      <w:proofErr w:type="spellStart"/>
      <w:r w:rsidRPr="006A2AA9">
        <w:rPr>
          <w:rFonts w:cs="Times"/>
        </w:rPr>
        <w:t>ForCES</w:t>
      </w:r>
      <w:proofErr w:type="spellEnd"/>
      <w:r w:rsidRPr="006A2AA9">
        <w:rPr>
          <w:rFonts w:cs="Times"/>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behaviour of the data plane. Such traffic forwarding decisions reflect the specified network control policies and are translated by controllers into actual packet forwarding rules populated in the flow tables of OpenFlow switches.</w:t>
      </w:r>
    </w:p>
    <w:p w14:paraId="20CC1AF0" w14:textId="77777777" w:rsidR="00570840" w:rsidRPr="006A2AA9" w:rsidRDefault="00570840" w:rsidP="00CF3A0F">
      <w:pPr>
        <w:rPr>
          <w:rFonts w:cs="Times"/>
        </w:rPr>
      </w:pPr>
    </w:p>
    <w:p w14:paraId="6F8EC8EF" w14:textId="182A5DEC" w:rsidR="003B0752" w:rsidRPr="006A2AA9" w:rsidRDefault="003B0752" w:rsidP="003B0752">
      <w:pPr>
        <w:pStyle w:val="Heading2"/>
        <w:rPr>
          <w:rFonts w:cs="Times"/>
        </w:rPr>
      </w:pPr>
      <w:bookmarkStart w:id="17" w:name="_Toc108739176"/>
      <w:bookmarkStart w:id="18" w:name="_Toc114541103"/>
      <w:r w:rsidRPr="006A2AA9">
        <w:rPr>
          <w:rFonts w:cs="Times"/>
        </w:rPr>
        <w:t>SDN Controllers</w:t>
      </w:r>
      <w:bookmarkEnd w:id="17"/>
      <w:bookmarkEnd w:id="18"/>
    </w:p>
    <w:p w14:paraId="3F2CF3A2" w14:textId="3E721104" w:rsidR="00596707" w:rsidRDefault="00596707" w:rsidP="00596707">
      <w:r w:rsidRPr="006A2AA9">
        <w:t>Distributed SDN Control: Survey, Taxonomy and Challenges</w:t>
      </w:r>
      <w:sdt>
        <w:sdtPr>
          <w:id w:val="1094063375"/>
          <w:citation/>
        </w:sdtPr>
        <w:sdtContent>
          <w:r w:rsidR="00F708F4" w:rsidRPr="006A2AA9">
            <w:fldChar w:fldCharType="begin"/>
          </w:r>
          <w:r w:rsidR="00F708F4" w:rsidRPr="006A2AA9">
            <w:instrText xml:space="preserve"> CITATION Ban17 \l 1033 </w:instrText>
          </w:r>
          <w:r w:rsidR="00F708F4" w:rsidRPr="006A2AA9">
            <w:fldChar w:fldCharType="separate"/>
          </w:r>
          <w:r w:rsidR="0073636A">
            <w:rPr>
              <w:noProof/>
            </w:rPr>
            <w:t xml:space="preserve"> [3]</w:t>
          </w:r>
          <w:r w:rsidR="00F708F4" w:rsidRPr="006A2AA9">
            <w:fldChar w:fldCharType="end"/>
          </w:r>
        </w:sdtContent>
      </w:sdt>
    </w:p>
    <w:p w14:paraId="23E7E3D9" w14:textId="05DF6784" w:rsidR="00551D94" w:rsidRDefault="00551D94" w:rsidP="00596707">
      <w:r>
        <w:t>Point about multiple controller physical, logical separation</w:t>
      </w:r>
      <w:sdt>
        <w:sdtPr>
          <w:id w:val="-713501082"/>
          <w:citation/>
        </w:sdtPr>
        <w:sdtContent>
          <w:r>
            <w:fldChar w:fldCharType="begin"/>
          </w:r>
          <w:r>
            <w:rPr>
              <w:lang w:val="en-US"/>
            </w:rPr>
            <w:instrText xml:space="preserve"> CITATION Oth16 \l 1033 </w:instrText>
          </w:r>
          <w:r>
            <w:fldChar w:fldCharType="separate"/>
          </w:r>
          <w:r w:rsidR="0073636A">
            <w:rPr>
              <w:noProof/>
              <w:lang w:val="en-US"/>
            </w:rPr>
            <w:t xml:space="preserve"> </w:t>
          </w:r>
          <w:r w:rsidR="0073636A" w:rsidRPr="0073636A">
            <w:rPr>
              <w:noProof/>
              <w:lang w:val="en-US"/>
            </w:rPr>
            <w:t>[4]</w:t>
          </w:r>
          <w:r>
            <w:fldChar w:fldCharType="end"/>
          </w:r>
        </w:sdtContent>
      </w:sdt>
    </w:p>
    <w:p w14:paraId="56AA4445" w14:textId="6F4595E2" w:rsidR="002C79D7" w:rsidRPr="006A2AA9" w:rsidRDefault="002C79D7" w:rsidP="00596707"/>
    <w:p w14:paraId="44BD8398" w14:textId="60CE8EB5" w:rsidR="00341578" w:rsidRDefault="00341578" w:rsidP="00341578">
      <w:pPr>
        <w:jc w:val="center"/>
      </w:pPr>
      <w:r w:rsidRPr="00341578">
        <w:rPr>
          <w:highlight w:val="yellow"/>
        </w:rPr>
        <w:t>Table 2.#</w:t>
      </w:r>
      <w:r>
        <w:t xml:space="preserve"> Popular Open Source SDN controllers</w:t>
      </w:r>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F80C543" w:rsidR="002E093D" w:rsidRDefault="002E093D"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3954CC46" w:rsidR="002E093D" w:rsidRDefault="00235FED" w:rsidP="00596707">
            <w:r>
              <w:t>NTT</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596707">
            <w:r>
              <w:t>Nicira</w:t>
            </w:r>
          </w:p>
        </w:tc>
      </w:tr>
    </w:tbl>
    <w:p w14:paraId="24DA5984" w14:textId="77777777" w:rsidR="002E093D" w:rsidRDefault="002E093D" w:rsidP="00596707"/>
    <w:p w14:paraId="410C9765" w14:textId="3DC8F30C" w:rsidR="002E093D" w:rsidRDefault="002E093D" w:rsidP="00596707"/>
    <w:p w14:paraId="6120DAEA" w14:textId="77777777" w:rsidR="00341578" w:rsidRPr="006A2AA9" w:rsidRDefault="00341578" w:rsidP="00596707"/>
    <w:p w14:paraId="061CA8BF" w14:textId="6B354807" w:rsidR="007713E8" w:rsidRPr="006A2AA9" w:rsidRDefault="007713E8" w:rsidP="007713E8">
      <w:r w:rsidRPr="006A2AA9">
        <w:t>Despite the undeniable strengths of SDN, there have always</w:t>
      </w:r>
      <w:r w:rsidR="001A1047" w:rsidRPr="006A2AA9">
        <w:t xml:space="preserve"> </w:t>
      </w:r>
      <w:r w:rsidRPr="006A2AA9">
        <w:t>been serious concerns about the ability to extend SDN to largescale</w:t>
      </w:r>
      <w:r w:rsidR="001A1047" w:rsidRPr="006A2AA9">
        <w:t xml:space="preserve"> </w:t>
      </w:r>
      <w:r w:rsidRPr="006A2AA9">
        <w:t>networks.</w:t>
      </w:r>
      <w:r w:rsidR="001A1047" w:rsidRPr="006A2AA9">
        <w:t xml:space="preserve"> </w:t>
      </w:r>
      <w:r w:rsidRPr="006A2AA9">
        <w:t>Some argue that these scalability limits are basically linke</w:t>
      </w:r>
      <w:r w:rsidR="001A1047" w:rsidRPr="006A2AA9">
        <w:t xml:space="preserve">d </w:t>
      </w:r>
      <w:r w:rsidRPr="006A2AA9">
        <w:t>to the protocol standards being used for the implementation</w:t>
      </w:r>
      <w:r w:rsidR="001A1047" w:rsidRPr="006A2AA9">
        <w:t xml:space="preserve"> </w:t>
      </w:r>
      <w:r w:rsidRPr="006A2AA9">
        <w:t>of SDN. OpenFlow [24] in particular, although recognized as</w:t>
      </w:r>
      <w:r w:rsidR="001A1047" w:rsidRPr="006A2AA9">
        <w:t xml:space="preserve"> </w:t>
      </w:r>
      <w:r w:rsidRPr="006A2AA9">
        <w:t>a leading and widely-deployed SDN Southbound technology,</w:t>
      </w:r>
      <w:r w:rsidR="001A1047" w:rsidRPr="006A2AA9">
        <w:t xml:space="preserve"> </w:t>
      </w:r>
      <w:r w:rsidRPr="006A2AA9">
        <w:t>is currently being rethought for potentially causing excessive</w:t>
      </w:r>
      <w:r w:rsidR="001A1047" w:rsidRPr="006A2AA9">
        <w:t xml:space="preserve"> </w:t>
      </w:r>
      <w:r w:rsidRPr="006A2AA9">
        <w:t>overheads on switches (switch bottleneck). Scalable alternatives</w:t>
      </w:r>
      <w:r w:rsidR="001A1047" w:rsidRPr="006A2AA9">
        <w:t xml:space="preserve"> </w:t>
      </w:r>
      <w:r w:rsidRPr="006A2AA9">
        <w:t>to the OpenFlow standard which propose to revisit the</w:t>
      </w:r>
      <w:r w:rsidR="001A1047" w:rsidRPr="006A2AA9">
        <w:t xml:space="preserve"> </w:t>
      </w:r>
      <w:r w:rsidRPr="006A2AA9">
        <w:t>delegation of control between the controller and the switches</w:t>
      </w:r>
      <w:r w:rsidR="001A1047" w:rsidRPr="006A2AA9">
        <w:t xml:space="preserve"> </w:t>
      </w:r>
      <w:r w:rsidRPr="006A2AA9">
        <w:t>with the aim of reducing the reliance on SDN the control</w:t>
      </w:r>
      <w:r w:rsidR="001A1047" w:rsidRPr="006A2AA9">
        <w:t xml:space="preserve"> </w:t>
      </w:r>
      <w:r w:rsidRPr="006A2AA9">
        <w:t>plane, have been discussed in II-A.</w:t>
      </w:r>
      <w:r w:rsidR="001A1047" w:rsidRPr="006A2AA9">
        <w:t xml:space="preserve"> </w:t>
      </w:r>
      <w:r w:rsidRPr="006A2AA9">
        <w:t>Another entirely different approach to addressing the SDN</w:t>
      </w:r>
      <w:r w:rsidR="001A1047" w:rsidRPr="006A2AA9">
        <w:t xml:space="preserve"> </w:t>
      </w:r>
      <w:r w:rsidRPr="006A2AA9">
        <w:t>scalability and reliability challenges, which is advocated by</w:t>
      </w:r>
      <w:r w:rsidR="001A1047" w:rsidRPr="006A2AA9">
        <w:t xml:space="preserve"> </w:t>
      </w:r>
      <w:r w:rsidRPr="006A2AA9">
        <w:t>the present paper, is to physically distribute the SDN control</w:t>
      </w:r>
      <w:r w:rsidR="001A1047" w:rsidRPr="006A2AA9">
        <w:t xml:space="preserve"> </w:t>
      </w:r>
      <w:r w:rsidRPr="006A2AA9">
        <w:t>plane. This has led to a first categorization of existing controller</w:t>
      </w:r>
      <w:r w:rsidR="001A1047" w:rsidRPr="006A2AA9">
        <w:t xml:space="preserve"> </w:t>
      </w:r>
      <w:r w:rsidRPr="006A2AA9">
        <w:t>platforms into centralized and distributed architectures.</w:t>
      </w:r>
    </w:p>
    <w:p w14:paraId="4BA2C92A" w14:textId="3EF6D9F9" w:rsidR="007713E8" w:rsidRPr="006A2AA9" w:rsidRDefault="007713E8" w:rsidP="007713E8"/>
    <w:p w14:paraId="7EF1B3F2" w14:textId="77777777" w:rsidR="007713E8" w:rsidRPr="006A2AA9" w:rsidRDefault="007713E8" w:rsidP="007713E8">
      <w:r w:rsidRPr="006A2AA9">
        <w:t>Centralized SDN control</w:t>
      </w:r>
    </w:p>
    <w:p w14:paraId="03B89B9E" w14:textId="01746100" w:rsidR="007713E8" w:rsidRPr="006A2AA9" w:rsidRDefault="007713E8" w:rsidP="007713E8">
      <w:r w:rsidRPr="006A2AA9">
        <w:t>A physically-centralized control plane consisting of a single</w:t>
      </w:r>
      <w:r w:rsidR="001A1047" w:rsidRPr="006A2AA9">
        <w:t xml:space="preserve"> </w:t>
      </w:r>
      <w:r w:rsidRPr="006A2AA9">
        <w:t>controller for the entire network is a theoretically perfect design</w:t>
      </w:r>
      <w:r w:rsidR="001A1047" w:rsidRPr="006A2AA9">
        <w:t xml:space="preserve"> </w:t>
      </w:r>
      <w:r w:rsidRPr="006A2AA9">
        <w:t>choice in terms of simplicity. However, a single controller</w:t>
      </w:r>
      <w:r w:rsidR="001A1047" w:rsidRPr="006A2AA9">
        <w:t xml:space="preserve"> </w:t>
      </w:r>
      <w:r w:rsidRPr="006A2AA9">
        <w:t>system may not keep up with the growth of the network. It is</w:t>
      </w:r>
      <w:r w:rsidR="001A1047" w:rsidRPr="006A2AA9">
        <w:t xml:space="preserve"> </w:t>
      </w:r>
      <w:r w:rsidRPr="006A2AA9">
        <w:t>likely to become overwhelmed (controller bottleneck) while</w:t>
      </w:r>
      <w:r w:rsidR="001A1047" w:rsidRPr="006A2AA9">
        <w:t xml:space="preserve"> </w:t>
      </w:r>
      <w:r w:rsidRPr="006A2AA9">
        <w:t>dealing with an increasing number of requests and concurrently</w:t>
      </w:r>
      <w:r w:rsidR="001A1047" w:rsidRPr="006A2AA9">
        <w:t xml:space="preserve"> </w:t>
      </w:r>
      <w:r w:rsidRPr="006A2AA9">
        <w:t>struggling to achieve the same performance guarantees.</w:t>
      </w:r>
      <w:r w:rsidR="001A1047" w:rsidRPr="006A2AA9">
        <w:t xml:space="preserve"> </w:t>
      </w:r>
      <w:r w:rsidRPr="006A2AA9">
        <w:t xml:space="preserve">Obviously, a </w:t>
      </w:r>
      <w:r w:rsidRPr="006A2AA9">
        <w:lastRenderedPageBreak/>
        <w:t>centralized SDN controller does not meet</w:t>
      </w:r>
      <w:r w:rsidR="001A1047" w:rsidRPr="006A2AA9">
        <w:t xml:space="preserve"> </w:t>
      </w:r>
      <w:r w:rsidRPr="006A2AA9">
        <w:t>the different requirements of large-scale real-world network</w:t>
      </w:r>
      <w:r w:rsidR="001A1047" w:rsidRPr="006A2AA9">
        <w:t xml:space="preserve"> </w:t>
      </w:r>
      <w:r w:rsidRPr="006A2AA9">
        <w:t xml:space="preserve">deployments. Data </w:t>
      </w:r>
      <w:proofErr w:type="spellStart"/>
      <w:r w:rsidRPr="006A2AA9">
        <w:t>Centers</w:t>
      </w:r>
      <w:proofErr w:type="spellEnd"/>
      <w:r w:rsidRPr="006A2AA9">
        <w:t xml:space="preserve"> and Service Provider Networks</w:t>
      </w:r>
      <w:r w:rsidR="001A1047" w:rsidRPr="006A2AA9">
        <w:t xml:space="preserve"> </w:t>
      </w:r>
      <w:r w:rsidRPr="006A2AA9">
        <w:t>are typical examples of such large-scale networks presenting</w:t>
      </w:r>
      <w:r w:rsidR="001A1047" w:rsidRPr="006A2AA9">
        <w:t xml:space="preserve"> </w:t>
      </w:r>
      <w:r w:rsidRPr="006A2AA9">
        <w:t>different requirements in terms of scalability and reliability.</w:t>
      </w:r>
      <w:r w:rsidR="001A1047" w:rsidRPr="006A2AA9">
        <w:t xml:space="preserve"> </w:t>
      </w:r>
      <w:r w:rsidRPr="006A2AA9">
        <w:t xml:space="preserve">More specifically, a Data </w:t>
      </w:r>
      <w:proofErr w:type="spellStart"/>
      <w:r w:rsidRPr="006A2AA9">
        <w:t>Center</w:t>
      </w:r>
      <w:proofErr w:type="spellEnd"/>
      <w:r w:rsidRPr="006A2AA9">
        <w:t xml:space="preserve"> Network involves tens of</w:t>
      </w:r>
      <w:r w:rsidR="001A1047" w:rsidRPr="006A2AA9">
        <w:t xml:space="preserve"> </w:t>
      </w:r>
      <w:r w:rsidRPr="006A2AA9">
        <w:t>thousands of switching elements. Such a great number of</w:t>
      </w:r>
      <w:r w:rsidR="001A1047" w:rsidRPr="006A2AA9">
        <w:t xml:space="preserve"> </w:t>
      </w:r>
      <w:r w:rsidRPr="006A2AA9">
        <w:t>forwarding elements which can grow at a fast pace is expected</w:t>
      </w:r>
      <w:r w:rsidR="001A1047" w:rsidRPr="006A2AA9">
        <w:t xml:space="preserve"> </w:t>
      </w:r>
      <w:r w:rsidRPr="006A2AA9">
        <w:t>to generate a huge number of control events that are enough to</w:t>
      </w:r>
      <w:r w:rsidR="001A1047" w:rsidRPr="006A2AA9">
        <w:t xml:space="preserve"> </w:t>
      </w:r>
      <w:r w:rsidRPr="006A2AA9">
        <w:t>overload a single centralized SDN controller [44, 45]. Studies</w:t>
      </w:r>
      <w:r w:rsidR="001A1047" w:rsidRPr="006A2AA9">
        <w:t xml:space="preserve"> </w:t>
      </w:r>
      <w:r w:rsidRPr="006A2AA9">
        <w:t>conducted in [46] show important scalability implications (in</w:t>
      </w:r>
      <w:r w:rsidR="001A1047" w:rsidRPr="006A2AA9">
        <w:t xml:space="preserve"> </w:t>
      </w:r>
      <w:r w:rsidRPr="006A2AA9">
        <w:t>terms of throughput) for centralized controller approaches.</w:t>
      </w:r>
      <w:r w:rsidR="001A1047" w:rsidRPr="006A2AA9">
        <w:t xml:space="preserve"> </w:t>
      </w:r>
      <w:r w:rsidRPr="006A2AA9">
        <w:t>They demonstrate that multiple controllers should be used to</w:t>
      </w:r>
      <w:r w:rsidR="001A1047" w:rsidRPr="006A2AA9">
        <w:t xml:space="preserve"> </w:t>
      </w:r>
      <w:r w:rsidRPr="006A2AA9">
        <w:t>scale the throughput of a centralized controller and meet the</w:t>
      </w:r>
      <w:r w:rsidR="001A1047" w:rsidRPr="006A2AA9">
        <w:t xml:space="preserve"> </w:t>
      </w:r>
      <w:r w:rsidRPr="006A2AA9">
        <w:t xml:space="preserve">traffic characteristics within realistic data </w:t>
      </w:r>
      <w:proofErr w:type="spellStart"/>
      <w:r w:rsidRPr="006A2AA9">
        <w:t>centers</w:t>
      </w:r>
      <w:proofErr w:type="spellEnd"/>
      <w:r w:rsidRPr="006A2AA9">
        <w:t>.</w:t>
      </w:r>
      <w:r w:rsidR="001A1047" w:rsidRPr="006A2AA9">
        <w:t xml:space="preserve"> </w:t>
      </w:r>
      <w:r w:rsidRPr="006A2AA9">
        <w:t xml:space="preserve">Unlike data </w:t>
      </w:r>
      <w:proofErr w:type="spellStart"/>
      <w:r w:rsidRPr="006A2AA9">
        <w:t>centers</w:t>
      </w:r>
      <w:proofErr w:type="spellEnd"/>
      <w:r w:rsidRPr="006A2AA9">
        <w:t>, Service Provider Networks are characterized</w:t>
      </w:r>
      <w:r w:rsidR="001A1047" w:rsidRPr="006A2AA9">
        <w:t xml:space="preserve"> </w:t>
      </w:r>
      <w:r w:rsidRPr="006A2AA9">
        <w:t>by a modest number of network nodes. However,</w:t>
      </w:r>
      <w:r w:rsidR="001A1047" w:rsidRPr="006A2AA9">
        <w:t xml:space="preserve"> </w:t>
      </w:r>
      <w:r w:rsidRPr="006A2AA9">
        <w:t>these nodes are usually geographically distributed making the</w:t>
      </w:r>
      <w:r w:rsidR="001A1047" w:rsidRPr="006A2AA9">
        <w:t xml:space="preserve"> </w:t>
      </w:r>
      <w:r w:rsidRPr="006A2AA9">
        <w:t>diameter of these networks very large [44]. This entails a</w:t>
      </w:r>
      <w:r w:rsidR="001A1047" w:rsidRPr="006A2AA9">
        <w:t xml:space="preserve"> </w:t>
      </w:r>
      <w:r w:rsidRPr="006A2AA9">
        <w:t>different type of controller scalability issues for centralized</w:t>
      </w:r>
      <w:r w:rsidR="001A1047" w:rsidRPr="006A2AA9">
        <w:t xml:space="preserve"> </w:t>
      </w:r>
      <w:r w:rsidRPr="006A2AA9">
        <w:t>controller approaches, more specifically, high latencies. In</w:t>
      </w:r>
      <w:r w:rsidR="001A1047" w:rsidRPr="006A2AA9">
        <w:t xml:space="preserve"> </w:t>
      </w:r>
      <w:r w:rsidRPr="006A2AA9">
        <w:t>addition to latency requirements, service provider networks</w:t>
      </w:r>
      <w:r w:rsidR="001A1047" w:rsidRPr="006A2AA9">
        <w:t xml:space="preserve"> </w:t>
      </w:r>
      <w:r w:rsidRPr="006A2AA9">
        <w:t>have large numbers of flows that may generate overhead and</w:t>
      </w:r>
      <w:r w:rsidR="001A1047" w:rsidRPr="006A2AA9">
        <w:t xml:space="preserve"> </w:t>
      </w:r>
      <w:r w:rsidRPr="006A2AA9">
        <w:t>bandwidth issues. In general, Wide Area Network (WAN) deployments typically</w:t>
      </w:r>
      <w:r w:rsidR="001A1047" w:rsidRPr="006A2AA9">
        <w:t xml:space="preserve"> </w:t>
      </w:r>
      <w:r w:rsidRPr="006A2AA9">
        <w:t>impose strict resiliency requirements. In addition, they</w:t>
      </w:r>
      <w:r w:rsidR="001A1047" w:rsidRPr="006A2AA9">
        <w:t xml:space="preserve"> </w:t>
      </w:r>
      <w:r w:rsidRPr="006A2AA9">
        <w:t xml:space="preserve">present higher propagation delays as compared to data </w:t>
      </w:r>
      <w:proofErr w:type="spellStart"/>
      <w:r w:rsidRPr="006A2AA9">
        <w:t>center</w:t>
      </w:r>
      <w:proofErr w:type="spellEnd"/>
      <w:r w:rsidR="001A1047" w:rsidRPr="006A2AA9">
        <w:t xml:space="preserve"> </w:t>
      </w:r>
      <w:r w:rsidRPr="006A2AA9">
        <w:t>networks. Obviously, a centralized controller design in a SDWAN</w:t>
      </w:r>
      <w:r w:rsidR="001A1047" w:rsidRPr="006A2AA9">
        <w:t xml:space="preserve"> </w:t>
      </w:r>
      <w:r w:rsidRPr="006A2AA9">
        <w:t xml:space="preserve">cannot achieve the desired failure resiliency and </w:t>
      </w:r>
      <w:proofErr w:type="spellStart"/>
      <w:r w:rsidRPr="006A2AA9">
        <w:t>scaleout</w:t>
      </w:r>
      <w:proofErr w:type="spellEnd"/>
      <w:r w:rsidR="001A1047" w:rsidRPr="006A2AA9">
        <w:t xml:space="preserve"> </w:t>
      </w:r>
      <w:proofErr w:type="spellStart"/>
      <w:r w:rsidR="001A1047" w:rsidRPr="006A2AA9">
        <w:t>b</w:t>
      </w:r>
      <w:r w:rsidRPr="006A2AA9">
        <w:t>ehaviors</w:t>
      </w:r>
      <w:proofErr w:type="spellEnd"/>
      <w:r w:rsidRPr="006A2AA9">
        <w:t xml:space="preserve"> [47]. Several studies have emphasized the need</w:t>
      </w:r>
      <w:r w:rsidR="001A1047" w:rsidRPr="006A2AA9">
        <w:t xml:space="preserve"> </w:t>
      </w:r>
      <w:r w:rsidRPr="006A2AA9">
        <w:t>for a distributed control plane in a SD-WAN architecture: They</w:t>
      </w:r>
      <w:r w:rsidR="001A1047" w:rsidRPr="006A2AA9">
        <w:t xml:space="preserve"> </w:t>
      </w:r>
      <w:r w:rsidRPr="006A2AA9">
        <w:t>indeed focused on placing multiple controllers on real WAN</w:t>
      </w:r>
      <w:r w:rsidR="001A1047" w:rsidRPr="006A2AA9">
        <w:t xml:space="preserve"> </w:t>
      </w:r>
      <w:r w:rsidRPr="006A2AA9">
        <w:t xml:space="preserve">topologies to benefit both control plane latency and </w:t>
      </w:r>
      <w:proofErr w:type="spellStart"/>
      <w:r w:rsidRPr="006A2AA9">
        <w:t>faulttolerance</w:t>
      </w:r>
      <w:proofErr w:type="spellEnd"/>
      <w:r w:rsidR="001A1047" w:rsidRPr="006A2AA9">
        <w:t xml:space="preserve"> </w:t>
      </w:r>
      <w:r w:rsidRPr="006A2AA9">
        <w:t>[48, 49].</w:t>
      </w:r>
      <w:r w:rsidR="001A1047" w:rsidRPr="006A2AA9">
        <w:t xml:space="preserve"> </w:t>
      </w:r>
      <w:r w:rsidRPr="006A2AA9">
        <w:t>That said, the potential scalability, reliability and vulnerability</w:t>
      </w:r>
      <w:r w:rsidR="001A1047" w:rsidRPr="006A2AA9">
        <w:t xml:space="preserve"> </w:t>
      </w:r>
      <w:r w:rsidRPr="006A2AA9">
        <w:t>concerns associated with centralized controller approaches</w:t>
      </w:r>
      <w:r w:rsidR="001A1047" w:rsidRPr="006A2AA9">
        <w:t xml:space="preserve"> </w:t>
      </w:r>
      <w:r w:rsidRPr="006A2AA9">
        <w:t>have been further confirmed through studies [7, 50] on the</w:t>
      </w:r>
      <w:r w:rsidR="001A1047" w:rsidRPr="006A2AA9">
        <w:t xml:space="preserve"> </w:t>
      </w:r>
      <w:proofErr w:type="spellStart"/>
      <w:r w:rsidRPr="006A2AA9">
        <w:t>behavior</w:t>
      </w:r>
      <w:proofErr w:type="spellEnd"/>
      <w:r w:rsidRPr="006A2AA9">
        <w:t xml:space="preserve"> of state-of-the-art centralized SDN controllers such</w:t>
      </w:r>
      <w:r w:rsidR="001A1047" w:rsidRPr="006A2AA9">
        <w:t xml:space="preserve"> </w:t>
      </w:r>
      <w:r w:rsidRPr="006A2AA9">
        <w:t>as NOX [51], Beacon [52] and Floodlight [53] in different</w:t>
      </w:r>
      <w:r w:rsidR="001A1047" w:rsidRPr="006A2AA9">
        <w:t xml:space="preserve"> </w:t>
      </w:r>
      <w:r w:rsidRPr="006A2AA9">
        <w:t>networking environments.</w:t>
      </w:r>
    </w:p>
    <w:p w14:paraId="1F14F8EE" w14:textId="66FEBD62" w:rsidR="007713E8" w:rsidRPr="006A2AA9" w:rsidRDefault="007713E8" w:rsidP="007713E8">
      <w:r w:rsidRPr="006A2AA9">
        <w:t>In particular, NOX classic [51], the world’s first-generation</w:t>
      </w:r>
      <w:r w:rsidR="001A1047" w:rsidRPr="006A2AA9">
        <w:t xml:space="preserve"> </w:t>
      </w:r>
      <w:r w:rsidRPr="006A2AA9">
        <w:t>OpenFlow controller with an event-based programming model,</w:t>
      </w:r>
      <w:r w:rsidR="001A1047" w:rsidRPr="006A2AA9">
        <w:t xml:space="preserve"> </w:t>
      </w:r>
      <w:r w:rsidRPr="006A2AA9">
        <w:t>is believed to be limited in terms of throughput. Indeed, it</w:t>
      </w:r>
      <w:r w:rsidR="001A1047" w:rsidRPr="006A2AA9">
        <w:t xml:space="preserve"> </w:t>
      </w:r>
      <w:r w:rsidRPr="006A2AA9">
        <w:t>cannot handle a large number of flows, namely a rate of 30k</w:t>
      </w:r>
      <w:r w:rsidR="001A1047" w:rsidRPr="006A2AA9">
        <w:t xml:space="preserve"> </w:t>
      </w:r>
      <w:r w:rsidRPr="006A2AA9">
        <w:t>flow initiation events per second [7, 54]. Such a flow setup</w:t>
      </w:r>
      <w:r w:rsidR="001A1047" w:rsidRPr="006A2AA9">
        <w:t xml:space="preserve"> </w:t>
      </w:r>
      <w:r w:rsidRPr="006A2AA9">
        <w:t>throughput may sound sufficient for an enterprise network,</w:t>
      </w:r>
      <w:r w:rsidR="001A1047" w:rsidRPr="006A2AA9">
        <w:t xml:space="preserve"> </w:t>
      </w:r>
      <w:r w:rsidRPr="006A2AA9">
        <w:t>but, it could be arguable for data-</w:t>
      </w:r>
      <w:proofErr w:type="spellStart"/>
      <w:r w:rsidRPr="006A2AA9">
        <w:t>center</w:t>
      </w:r>
      <w:proofErr w:type="spellEnd"/>
      <w:r w:rsidRPr="006A2AA9">
        <w:t xml:space="preserve"> deployments with</w:t>
      </w:r>
      <w:r w:rsidR="001A1047" w:rsidRPr="006A2AA9">
        <w:t xml:space="preserve"> </w:t>
      </w:r>
      <w:r w:rsidRPr="006A2AA9">
        <w:t>high flow initiation rates [46]. Improved versions of NOX have</w:t>
      </w:r>
      <w:r w:rsidR="001A1047" w:rsidRPr="006A2AA9">
        <w:t xml:space="preserve"> </w:t>
      </w:r>
      <w:r w:rsidRPr="006A2AA9">
        <w:t>been consequently developed by the same community (Nicira</w:t>
      </w:r>
      <w:r w:rsidR="001A1047" w:rsidRPr="006A2AA9">
        <w:t xml:space="preserve"> </w:t>
      </w:r>
      <w:r w:rsidRPr="006A2AA9">
        <w:t>Networks) such as NOX-MT [55] for better performance and</w:t>
      </w:r>
      <w:r w:rsidR="001A1047" w:rsidRPr="006A2AA9">
        <w:t xml:space="preserve"> </w:t>
      </w:r>
      <w:r w:rsidRPr="006A2AA9">
        <w:t>POX [56] for a more developer-friendly environment.</w:t>
      </w:r>
      <w:r w:rsidR="001A1047" w:rsidRPr="006A2AA9">
        <w:t xml:space="preserve"> </w:t>
      </w:r>
      <w:r w:rsidRPr="006A2AA9">
        <w:t>However, while none of these centralized designs is believed</w:t>
      </w:r>
      <w:r w:rsidR="001A1047" w:rsidRPr="006A2AA9">
        <w:t xml:space="preserve"> </w:t>
      </w:r>
      <w:r w:rsidRPr="006A2AA9">
        <w:t>to meet the above scalability and reliability requirements of</w:t>
      </w:r>
      <w:r w:rsidR="001A1047" w:rsidRPr="006A2AA9">
        <w:t xml:space="preserve"> </w:t>
      </w:r>
      <w:r w:rsidRPr="006A2AA9">
        <w:t>large-scale networks, they have gained greater prominence as</w:t>
      </w:r>
      <w:r w:rsidR="001A1047" w:rsidRPr="006A2AA9">
        <w:t xml:space="preserve"> </w:t>
      </w:r>
      <w:r w:rsidRPr="006A2AA9">
        <w:t>they were widely used for research and educational purposes.</w:t>
      </w:r>
      <w:r w:rsidR="001A1047" w:rsidRPr="006A2AA9">
        <w:t xml:space="preserve"> </w:t>
      </w:r>
      <w:r w:rsidRPr="006A2AA9">
        <w:t xml:space="preserve">Additionally, Floodlight [53] which is a very popular </w:t>
      </w:r>
      <w:proofErr w:type="spellStart"/>
      <w:r w:rsidRPr="006A2AA9">
        <w:t>Javabased</w:t>
      </w:r>
      <w:proofErr w:type="spellEnd"/>
      <w:r w:rsidR="001A1047" w:rsidRPr="006A2AA9">
        <w:t xml:space="preserve"> </w:t>
      </w:r>
      <w:r w:rsidRPr="006A2AA9">
        <w:t>OpenFlow controller from Big Switch Networks, suffers</w:t>
      </w:r>
      <w:r w:rsidR="001A1047" w:rsidRPr="006A2AA9">
        <w:t xml:space="preserve"> </w:t>
      </w:r>
      <w:r w:rsidRPr="006A2AA9">
        <w:t>from serious security and resiliency issues. For instance,</w:t>
      </w:r>
      <w:r w:rsidR="001A1047" w:rsidRPr="006A2AA9">
        <w:t xml:space="preserve"> </w:t>
      </w:r>
      <w:r w:rsidRPr="006A2AA9">
        <w:t>Dhawan et al. [57] have reported that the centralized SDN</w:t>
      </w:r>
      <w:r w:rsidR="001A1047" w:rsidRPr="006A2AA9">
        <w:t xml:space="preserve"> </w:t>
      </w:r>
      <w:r w:rsidRPr="006A2AA9">
        <w:t>controller is inherently susceptible to Denial-of-Service (DoS)</w:t>
      </w:r>
      <w:r w:rsidR="001A1047" w:rsidRPr="006A2AA9">
        <w:t xml:space="preserve"> </w:t>
      </w:r>
      <w:r w:rsidRPr="006A2AA9">
        <w:t xml:space="preserve">attacks. Another subsequent version of Floodlight, called </w:t>
      </w:r>
      <w:proofErr w:type="spellStart"/>
      <w:r w:rsidRPr="006A2AA9">
        <w:t>SEFloodlight</w:t>
      </w:r>
      <w:proofErr w:type="spellEnd"/>
      <w:r w:rsidRPr="006A2AA9">
        <w:t>,</w:t>
      </w:r>
      <w:r w:rsidR="001A1047" w:rsidRPr="006A2AA9">
        <w:t xml:space="preserve"> </w:t>
      </w:r>
      <w:r w:rsidRPr="006A2AA9">
        <w:t>has therefore been released to overcome these</w:t>
      </w:r>
      <w:r w:rsidR="001A1047" w:rsidRPr="006A2AA9">
        <w:t xml:space="preserve"> </w:t>
      </w:r>
      <w:r w:rsidRPr="006A2AA9">
        <w:t>problems by integrating security applications. However, despite</w:t>
      </w:r>
      <w:r w:rsidR="001A1047" w:rsidRPr="006A2AA9">
        <w:t xml:space="preserve"> </w:t>
      </w:r>
      <w:r w:rsidRPr="006A2AA9">
        <w:t>the introduced security enhancements aimed at shielding</w:t>
      </w:r>
      <w:r w:rsidR="001A1047" w:rsidRPr="006A2AA9">
        <w:t xml:space="preserve"> </w:t>
      </w:r>
      <w:r w:rsidRPr="006A2AA9">
        <w:t>the centralized controller, the latter remains a potential weakness</w:t>
      </w:r>
      <w:r w:rsidR="001A1047" w:rsidRPr="006A2AA9">
        <w:t xml:space="preserve"> </w:t>
      </w:r>
      <w:r w:rsidRPr="006A2AA9">
        <w:t>compromising the whole network. In fact, the controlle</w:t>
      </w:r>
      <w:r w:rsidR="00FE7A41" w:rsidRPr="006A2AA9">
        <w:t>r</w:t>
      </w:r>
      <w:r w:rsidR="001A1047" w:rsidRPr="006A2AA9">
        <w:t xml:space="preserve"> </w:t>
      </w:r>
      <w:r w:rsidRPr="006A2AA9">
        <w:t>still maintains a single point of failure and bottlenecks even</w:t>
      </w:r>
      <w:r w:rsidR="00FE7A41" w:rsidRPr="006A2AA9">
        <w:t xml:space="preserve"> </w:t>
      </w:r>
      <w:r w:rsidRPr="006A2AA9">
        <w:t>if its latest version is less vulnerable to malicious attacks.</w:t>
      </w:r>
      <w:r w:rsidR="00FE7A41" w:rsidRPr="006A2AA9">
        <w:t xml:space="preserve"> </w:t>
      </w:r>
      <w:r w:rsidRPr="006A2AA9">
        <w:t>On the other hand, given its obvious performance and</w:t>
      </w:r>
      <w:r w:rsidR="00FE7A41" w:rsidRPr="006A2AA9">
        <w:t xml:space="preserve"> </w:t>
      </w:r>
      <w:r w:rsidRPr="006A2AA9">
        <w:t>functionality advantages, the open-source Floodlight has been</w:t>
      </w:r>
      <w:r w:rsidR="00FE7A41" w:rsidRPr="006A2AA9">
        <w:t xml:space="preserve"> </w:t>
      </w:r>
      <w:r w:rsidRPr="006A2AA9">
        <w:t>extensively used to build other SDN controller platforms</w:t>
      </w:r>
      <w:r w:rsidR="00FE7A41" w:rsidRPr="006A2AA9">
        <w:t xml:space="preserve"> </w:t>
      </w:r>
      <w:r w:rsidRPr="006A2AA9">
        <w:t>supporting distributed architectures such as ONOS [58] and</w:t>
      </w:r>
      <w:r w:rsidR="00FE7A41" w:rsidRPr="006A2AA9">
        <w:t xml:space="preserve"> </w:t>
      </w:r>
      <w:r w:rsidRPr="006A2AA9">
        <w:t>DISCO [59].</w:t>
      </w:r>
    </w:p>
    <w:p w14:paraId="20346A17" w14:textId="4A6AE468" w:rsidR="007713E8" w:rsidRPr="006A2AA9" w:rsidRDefault="007713E8" w:rsidP="007713E8"/>
    <w:p w14:paraId="310E70FC" w14:textId="77777777" w:rsidR="001A1047" w:rsidRPr="006A2AA9" w:rsidRDefault="001A1047" w:rsidP="001A1047">
      <w:r w:rsidRPr="006A2AA9">
        <w:t>Distributed SDN control</w:t>
      </w:r>
    </w:p>
    <w:p w14:paraId="2E5A08CD" w14:textId="739D324A" w:rsidR="001A1047" w:rsidRPr="006A2AA9" w:rsidRDefault="001A1047" w:rsidP="001A1047">
      <w:r w:rsidRPr="006A2AA9">
        <w:t>Alternatively, physically-distributed control plane</w:t>
      </w:r>
      <w:r w:rsidR="00FE7A41" w:rsidRPr="006A2AA9">
        <w:t xml:space="preserve"> </w:t>
      </w:r>
      <w:r w:rsidRPr="006A2AA9">
        <w:t>architectures have received increased research attention</w:t>
      </w:r>
      <w:r w:rsidR="00FE7A41" w:rsidRPr="006A2AA9">
        <w:t xml:space="preserve"> </w:t>
      </w:r>
      <w:r w:rsidRPr="006A2AA9">
        <w:t>in recent years since they appeared as a potential solution</w:t>
      </w:r>
      <w:r w:rsidR="00FE7A41" w:rsidRPr="006A2AA9">
        <w:t xml:space="preserve"> </w:t>
      </w:r>
      <w:r w:rsidRPr="006A2AA9">
        <w:t>to mitigate the issues brought about by centralized SDN</w:t>
      </w:r>
      <w:r w:rsidR="00FE7A41" w:rsidRPr="006A2AA9">
        <w:t xml:space="preserve"> </w:t>
      </w:r>
      <w:r w:rsidRPr="006A2AA9">
        <w:t>architectures (poor scalability, Single Point of Failure</w:t>
      </w:r>
      <w:r w:rsidR="00FE7A41" w:rsidRPr="006A2AA9">
        <w:t xml:space="preserve"> </w:t>
      </w:r>
      <w:r w:rsidRPr="006A2AA9">
        <w:t>(SPOF), performance bottlenecks, etc). As a result, various</w:t>
      </w:r>
      <w:r w:rsidR="00FE7A41" w:rsidRPr="006A2AA9">
        <w:t xml:space="preserve"> </w:t>
      </w:r>
      <w:r w:rsidRPr="006A2AA9">
        <w:t>SDN control plane designs have been proposed in recent</w:t>
      </w:r>
      <w:r w:rsidR="00FE7A41" w:rsidRPr="006A2AA9">
        <w:t xml:space="preserve"> </w:t>
      </w:r>
      <w:r w:rsidRPr="006A2AA9">
        <w:t>literature. Yet, we discern two main categories of distributed</w:t>
      </w:r>
      <w:r w:rsidR="00FE7A41" w:rsidRPr="006A2AA9">
        <w:t xml:space="preserve"> </w:t>
      </w:r>
      <w:r w:rsidRPr="006A2AA9">
        <w:t>SDN control architectures based on the physical organization</w:t>
      </w:r>
      <w:r w:rsidR="00FE7A41" w:rsidRPr="006A2AA9">
        <w:t xml:space="preserve"> </w:t>
      </w:r>
      <w:r w:rsidRPr="006A2AA9">
        <w:t>of SDN controllers: A flat SDN control architecture and a</w:t>
      </w:r>
      <w:r w:rsidR="00FE7A41" w:rsidRPr="006A2AA9">
        <w:t xml:space="preserve"> </w:t>
      </w:r>
      <w:r w:rsidRPr="006A2AA9">
        <w:t>hierarchical SDN control architecture (see Figure 3).</w:t>
      </w:r>
    </w:p>
    <w:p w14:paraId="709F2835" w14:textId="77777777" w:rsidR="00030006" w:rsidRPr="006A2AA9" w:rsidRDefault="00030006" w:rsidP="001A1047"/>
    <w:p w14:paraId="4F107AE9" w14:textId="77777777" w:rsidR="001A1047" w:rsidRPr="006A2AA9" w:rsidRDefault="001A1047" w:rsidP="001A1047">
      <w:r w:rsidRPr="006A2AA9">
        <w:t>1) Flat SDN control:</w:t>
      </w:r>
    </w:p>
    <w:p w14:paraId="3B971870" w14:textId="09E84D5E" w:rsidR="001A1047" w:rsidRPr="006A2AA9" w:rsidRDefault="001A1047" w:rsidP="001A1047">
      <w:r w:rsidRPr="006A2AA9">
        <w:t>The flat structure implies the horizontal partitioning of</w:t>
      </w:r>
      <w:r w:rsidR="00FE7A41" w:rsidRPr="006A2AA9">
        <w:t xml:space="preserve"> </w:t>
      </w:r>
      <w:r w:rsidRPr="006A2AA9">
        <w:t>the network into multiple areas, each of which is handled</w:t>
      </w:r>
      <w:r w:rsidR="00FE7A41" w:rsidRPr="006A2AA9">
        <w:t xml:space="preserve"> </w:t>
      </w:r>
      <w:r w:rsidRPr="006A2AA9">
        <w:t>by a single controller in charge of managing a subset of</w:t>
      </w:r>
      <w:r w:rsidR="00FE7A41" w:rsidRPr="006A2AA9">
        <w:t xml:space="preserve"> </w:t>
      </w:r>
      <w:r w:rsidRPr="006A2AA9">
        <w:t>SDN switches. There are several advantages to organizing</w:t>
      </w:r>
      <w:r w:rsidR="00FE7A41" w:rsidRPr="006A2AA9">
        <w:t xml:space="preserve"> </w:t>
      </w:r>
      <w:r w:rsidRPr="006A2AA9">
        <w:t>controllers in such a flat style, including reduced control</w:t>
      </w:r>
      <w:r w:rsidR="00FE7A41" w:rsidRPr="006A2AA9">
        <w:t xml:space="preserve"> </w:t>
      </w:r>
      <w:r w:rsidRPr="006A2AA9">
        <w:t>latency and improved resiliency.</w:t>
      </w:r>
      <w:r w:rsidR="00FE7A41" w:rsidRPr="006A2AA9">
        <w:t xml:space="preserve"> </w:t>
      </w:r>
      <w:proofErr w:type="spellStart"/>
      <w:r w:rsidRPr="006A2AA9">
        <w:t>Onix</w:t>
      </w:r>
      <w:proofErr w:type="spellEnd"/>
      <w:r w:rsidRPr="006A2AA9">
        <w:t xml:space="preserve"> [60], </w:t>
      </w:r>
      <w:proofErr w:type="spellStart"/>
      <w:r w:rsidRPr="006A2AA9">
        <w:t>Hyperflow</w:t>
      </w:r>
      <w:proofErr w:type="spellEnd"/>
      <w:r w:rsidRPr="006A2AA9">
        <w:t xml:space="preserve"> [61] and ONOS [58] are typical examples</w:t>
      </w:r>
      <w:r w:rsidR="00FE7A41" w:rsidRPr="006A2AA9">
        <w:t xml:space="preserve"> </w:t>
      </w:r>
      <w:r w:rsidRPr="006A2AA9">
        <w:t>of flat physically-distributed controller platforms which</w:t>
      </w:r>
      <w:r w:rsidR="00FE7A41" w:rsidRPr="006A2AA9">
        <w:t xml:space="preserve"> </w:t>
      </w:r>
      <w:r w:rsidRPr="006A2AA9">
        <w:t>are ini</w:t>
      </w:r>
      <w:r w:rsidRPr="006A2AA9">
        <w:lastRenderedPageBreak/>
        <w:t>tially designed to improve control plane scalability</w:t>
      </w:r>
      <w:r w:rsidR="00FE7A41" w:rsidRPr="006A2AA9">
        <w:t xml:space="preserve"> </w:t>
      </w:r>
      <w:r w:rsidRPr="006A2AA9">
        <w:t>through the use of multiple interconnected controllers sharing</w:t>
      </w:r>
      <w:r w:rsidR="00FE7A41" w:rsidRPr="006A2AA9">
        <w:t xml:space="preserve"> </w:t>
      </w:r>
      <w:r w:rsidRPr="006A2AA9">
        <w:t>a global network-wide view and allowing for the development</w:t>
      </w:r>
      <w:r w:rsidR="00FE7A41" w:rsidRPr="006A2AA9">
        <w:t xml:space="preserve"> </w:t>
      </w:r>
      <w:r w:rsidRPr="006A2AA9">
        <w:t>of centralized control applications. However, each of these</w:t>
      </w:r>
      <w:r w:rsidR="00FE7A41" w:rsidRPr="006A2AA9">
        <w:t xml:space="preserve"> </w:t>
      </w:r>
      <w:r w:rsidRPr="006A2AA9">
        <w:t>contributions takes a different approach to distribute controller</w:t>
      </w:r>
      <w:r w:rsidR="00FE7A41" w:rsidRPr="006A2AA9">
        <w:t xml:space="preserve"> </w:t>
      </w:r>
      <w:r w:rsidRPr="006A2AA9">
        <w:t>states and providing control plane scalability.</w:t>
      </w:r>
      <w:r w:rsidR="00FE7A41" w:rsidRPr="006A2AA9">
        <w:t xml:space="preserve"> </w:t>
      </w:r>
      <w:r w:rsidRPr="006A2AA9">
        <w:t xml:space="preserve">For example, </w:t>
      </w:r>
      <w:proofErr w:type="spellStart"/>
      <w:r w:rsidRPr="006A2AA9">
        <w:t>Onix</w:t>
      </w:r>
      <w:proofErr w:type="spellEnd"/>
      <w:r w:rsidRPr="006A2AA9">
        <w:t xml:space="preserve"> provides a good scalability through</w:t>
      </w:r>
      <w:r w:rsidR="00FE7A41" w:rsidRPr="006A2AA9">
        <w:t xml:space="preserve"> </w:t>
      </w:r>
      <w:r w:rsidRPr="006A2AA9">
        <w:t>additional partitioning and aggregation mechanisms. To be</w:t>
      </w:r>
      <w:r w:rsidR="00FE7A41" w:rsidRPr="006A2AA9">
        <w:t xml:space="preserve"> </w:t>
      </w:r>
      <w:r w:rsidRPr="006A2AA9">
        <w:t xml:space="preserve">more specific, </w:t>
      </w:r>
      <w:proofErr w:type="spellStart"/>
      <w:r w:rsidRPr="006A2AA9">
        <w:t>Onix</w:t>
      </w:r>
      <w:proofErr w:type="spellEnd"/>
      <w:r w:rsidRPr="006A2AA9">
        <w:t xml:space="preserve"> partitions the NIB (Network Information</w:t>
      </w:r>
      <w:r w:rsidR="00FE7A41" w:rsidRPr="006A2AA9">
        <w:t xml:space="preserve"> </w:t>
      </w:r>
      <w:r w:rsidRPr="006A2AA9">
        <w:t>Base) giving each controller instance responsibility for a</w:t>
      </w:r>
      <w:r w:rsidR="00FE7A41" w:rsidRPr="006A2AA9">
        <w:t xml:space="preserve"> </w:t>
      </w:r>
      <w:r w:rsidRPr="006A2AA9">
        <w:t>subset of the NIB and it aggregates by making application</w:t>
      </w:r>
      <w:r w:rsidR="00FE7A41" w:rsidRPr="006A2AA9">
        <w:t xml:space="preserve"> </w:t>
      </w:r>
      <w:r w:rsidRPr="006A2AA9">
        <w:t>reduce the fidelity of information before sharing it between</w:t>
      </w:r>
      <w:r w:rsidR="00FE7A41" w:rsidRPr="006A2AA9">
        <w:t xml:space="preserve"> </w:t>
      </w:r>
      <w:r w:rsidRPr="006A2AA9">
        <w:t xml:space="preserve">other </w:t>
      </w:r>
      <w:proofErr w:type="spellStart"/>
      <w:r w:rsidRPr="006A2AA9">
        <w:t>Onix</w:t>
      </w:r>
      <w:proofErr w:type="spellEnd"/>
      <w:r w:rsidRPr="006A2AA9">
        <w:t xml:space="preserve"> instances within the cluster. Similar to </w:t>
      </w:r>
      <w:proofErr w:type="spellStart"/>
      <w:r w:rsidRPr="006A2AA9">
        <w:t>Onix</w:t>
      </w:r>
      <w:proofErr w:type="spellEnd"/>
      <w:r w:rsidRPr="006A2AA9">
        <w:t>, each</w:t>
      </w:r>
      <w:r w:rsidR="00FE7A41" w:rsidRPr="006A2AA9">
        <w:t xml:space="preserve"> </w:t>
      </w:r>
      <w:r w:rsidRPr="006A2AA9">
        <w:t>ONOS instance (composing the cluster) that is responsible for</w:t>
      </w:r>
      <w:r w:rsidR="00FE7A41" w:rsidRPr="006A2AA9">
        <w:t xml:space="preserve"> </w:t>
      </w:r>
      <w:r w:rsidRPr="006A2AA9">
        <w:t>a subset of network devices holds a portion of the network</w:t>
      </w:r>
      <w:r w:rsidR="00FE7A41" w:rsidRPr="006A2AA9">
        <w:t xml:space="preserve"> </w:t>
      </w:r>
      <w:r w:rsidRPr="006A2AA9">
        <w:t xml:space="preserve">view that is also represented in a graph. Different from </w:t>
      </w:r>
      <w:proofErr w:type="spellStart"/>
      <w:r w:rsidRPr="006A2AA9">
        <w:t>Onix</w:t>
      </w:r>
      <w:proofErr w:type="spellEnd"/>
      <w:r w:rsidR="00FE7A41" w:rsidRPr="006A2AA9">
        <w:t xml:space="preserve"> </w:t>
      </w:r>
      <w:r w:rsidRPr="006A2AA9">
        <w:t xml:space="preserve">and ONOS, every controller in </w:t>
      </w:r>
      <w:proofErr w:type="spellStart"/>
      <w:r w:rsidRPr="006A2AA9">
        <w:t>HyperFlow</w:t>
      </w:r>
      <w:proofErr w:type="spellEnd"/>
      <w:r w:rsidRPr="006A2AA9">
        <w:t xml:space="preserve"> has the global</w:t>
      </w:r>
      <w:r w:rsidR="00FE7A41" w:rsidRPr="006A2AA9">
        <w:t xml:space="preserve"> </w:t>
      </w:r>
      <w:r w:rsidRPr="006A2AA9">
        <w:t>network view, thus getting the illusion of control over the</w:t>
      </w:r>
      <w:r w:rsidR="00FE7A41" w:rsidRPr="006A2AA9">
        <w:t xml:space="preserve"> </w:t>
      </w:r>
      <w:r w:rsidRPr="006A2AA9">
        <w:t xml:space="preserve">whole network. Yet, </w:t>
      </w:r>
      <w:proofErr w:type="spellStart"/>
      <w:r w:rsidRPr="006A2AA9">
        <w:t>HyperFlow</w:t>
      </w:r>
      <w:proofErr w:type="spellEnd"/>
      <w:r w:rsidRPr="006A2AA9">
        <w:t xml:space="preserve"> can be considered as a</w:t>
      </w:r>
      <w:r w:rsidR="00FE7A41" w:rsidRPr="006A2AA9">
        <w:t xml:space="preserve"> </w:t>
      </w:r>
      <w:r w:rsidRPr="006A2AA9">
        <w:t>scalable option for specific policies in which a small number</w:t>
      </w:r>
      <w:r w:rsidR="00FE7A41" w:rsidRPr="006A2AA9">
        <w:t xml:space="preserve"> </w:t>
      </w:r>
      <w:r w:rsidRPr="006A2AA9">
        <w:t>of network events affect the global network state. In that case,</w:t>
      </w:r>
      <w:r w:rsidR="00FE7A41" w:rsidRPr="006A2AA9">
        <w:t xml:space="preserve"> </w:t>
      </w:r>
      <w:r w:rsidRPr="006A2AA9">
        <w:t>scalability is ensured by propagating these (less frequent)</w:t>
      </w:r>
      <w:r w:rsidR="00FE7A41" w:rsidRPr="006A2AA9">
        <w:t xml:space="preserve"> </w:t>
      </w:r>
      <w:r w:rsidRPr="006A2AA9">
        <w:t>selected events through the event propagation system.</w:t>
      </w:r>
      <w:r w:rsidR="00FE7A41" w:rsidRPr="006A2AA9">
        <w:t xml:space="preserve"> </w:t>
      </w:r>
      <w:r w:rsidRPr="006A2AA9">
        <w:t>Furthermore, different mechanisms are put in place by these</w:t>
      </w:r>
      <w:r w:rsidR="00FE7A41" w:rsidRPr="006A2AA9">
        <w:t xml:space="preserve"> </w:t>
      </w:r>
      <w:r w:rsidRPr="006A2AA9">
        <w:t>distributed controller platforms to meet fault-tolerance and</w:t>
      </w:r>
      <w:r w:rsidR="00FE7A41" w:rsidRPr="006A2AA9">
        <w:t xml:space="preserve"> </w:t>
      </w:r>
      <w:r w:rsidRPr="006A2AA9">
        <w:t>reliability requirements in the event of failures or attacks.</w:t>
      </w:r>
      <w:r w:rsidR="00FE7A41" w:rsidRPr="006A2AA9">
        <w:t xml:space="preserve"> </w:t>
      </w:r>
      <w:proofErr w:type="spellStart"/>
      <w:r w:rsidRPr="006A2AA9">
        <w:t>Onix</w:t>
      </w:r>
      <w:proofErr w:type="spellEnd"/>
      <w:r w:rsidRPr="006A2AA9">
        <w:t xml:space="preserve"> [60] uses different recovery mechanisms depending</w:t>
      </w:r>
      <w:r w:rsidR="00FE7A41" w:rsidRPr="006A2AA9">
        <w:t xml:space="preserve"> </w:t>
      </w:r>
      <w:r w:rsidRPr="006A2AA9">
        <w:t xml:space="preserve">on the detected failures. </w:t>
      </w:r>
      <w:proofErr w:type="spellStart"/>
      <w:r w:rsidRPr="006A2AA9">
        <w:t>Onix</w:t>
      </w:r>
      <w:proofErr w:type="spellEnd"/>
      <w:r w:rsidRPr="006A2AA9">
        <w:t xml:space="preserve"> instance failure is most of the</w:t>
      </w:r>
      <w:r w:rsidR="00FE7A41" w:rsidRPr="006A2AA9">
        <w:t xml:space="preserve"> </w:t>
      </w:r>
      <w:r w:rsidRPr="006A2AA9">
        <w:t>time handled by distributed coordination mechanisms among</w:t>
      </w:r>
      <w:r w:rsidR="00FE7A41" w:rsidRPr="006A2AA9">
        <w:t xml:space="preserve"> </w:t>
      </w:r>
      <w:r w:rsidRPr="006A2AA9">
        <w:t>replicas whereas network element/link failures are under the</w:t>
      </w:r>
      <w:r w:rsidR="00FE7A41" w:rsidRPr="006A2AA9">
        <w:t xml:space="preserve"> </w:t>
      </w:r>
      <w:r w:rsidRPr="006A2AA9">
        <w:t xml:space="preserve">full responsibility of applications developed atop </w:t>
      </w:r>
      <w:proofErr w:type="spellStart"/>
      <w:r w:rsidRPr="006A2AA9">
        <w:t>Onix</w:t>
      </w:r>
      <w:proofErr w:type="spellEnd"/>
      <w:r w:rsidRPr="006A2AA9">
        <w:t>. Besides,</w:t>
      </w:r>
      <w:r w:rsidR="00FE7A41" w:rsidRPr="006A2AA9">
        <w:t xml:space="preserve"> </w:t>
      </w:r>
      <w:proofErr w:type="spellStart"/>
      <w:r w:rsidRPr="006A2AA9">
        <w:t>Onix</w:t>
      </w:r>
      <w:proofErr w:type="spellEnd"/>
      <w:r w:rsidRPr="006A2AA9">
        <w:t xml:space="preserve"> is assumed reliable when it comes to connectivity</w:t>
      </w:r>
      <w:r w:rsidR="00FE7A41" w:rsidRPr="006A2AA9">
        <w:t xml:space="preserve"> </w:t>
      </w:r>
      <w:r w:rsidRPr="006A2AA9">
        <w:t>infrastructure failures as it can dedicate the failure recovery</w:t>
      </w:r>
      <w:r w:rsidR="00FE7A41" w:rsidRPr="006A2AA9">
        <w:t xml:space="preserve"> </w:t>
      </w:r>
      <w:r w:rsidRPr="006A2AA9">
        <w:t>task to a separate management backbone that uses a multipathing</w:t>
      </w:r>
      <w:r w:rsidR="00FE7A41" w:rsidRPr="006A2AA9">
        <w:t xml:space="preserve"> </w:t>
      </w:r>
      <w:r w:rsidRPr="006A2AA9">
        <w:t>protocol.</w:t>
      </w:r>
    </w:p>
    <w:p w14:paraId="5C81227E" w14:textId="7C9996EC" w:rsidR="001A1047" w:rsidRPr="006A2AA9" w:rsidRDefault="001A1047" w:rsidP="001A1047">
      <w:r w:rsidRPr="006A2AA9">
        <w:t xml:space="preserve">Likewise, </w:t>
      </w:r>
      <w:proofErr w:type="spellStart"/>
      <w:r w:rsidRPr="006A2AA9">
        <w:t>Hyperflow</w:t>
      </w:r>
      <w:proofErr w:type="spellEnd"/>
      <w:r w:rsidRPr="006A2AA9">
        <w:t xml:space="preserve"> [61] focuses on ensuring resiliency</w:t>
      </w:r>
      <w:r w:rsidR="00FE7A41" w:rsidRPr="006A2AA9">
        <w:t xml:space="preserve"> </w:t>
      </w:r>
      <w:r w:rsidRPr="006A2AA9">
        <w:t>and fault tolerance as a means for achieving availability.</w:t>
      </w:r>
      <w:r w:rsidR="00FE7A41" w:rsidRPr="006A2AA9">
        <w:t xml:space="preserve"> </w:t>
      </w:r>
      <w:r w:rsidRPr="006A2AA9">
        <w:t>When a controller failure is discovered by the failure detection</w:t>
      </w:r>
      <w:r w:rsidR="00FE7A41" w:rsidRPr="006A2AA9">
        <w:t xml:space="preserve"> </w:t>
      </w:r>
      <w:r w:rsidRPr="006A2AA9">
        <w:t xml:space="preserve">mechanisms deployed by its publish/subscribe </w:t>
      </w:r>
      <w:proofErr w:type="spellStart"/>
      <w:r w:rsidRPr="006A2AA9">
        <w:t>WheelFS</w:t>
      </w:r>
      <w:proofErr w:type="spellEnd"/>
      <w:r w:rsidRPr="006A2AA9">
        <w:t xml:space="preserve"> [62]</w:t>
      </w:r>
      <w:r w:rsidR="00FE7A41" w:rsidRPr="006A2AA9">
        <w:t xml:space="preserve"> </w:t>
      </w:r>
      <w:r w:rsidRPr="006A2AA9">
        <w:t xml:space="preserve">system, </w:t>
      </w:r>
      <w:proofErr w:type="spellStart"/>
      <w:r w:rsidRPr="006A2AA9">
        <w:t>HyperFlow</w:t>
      </w:r>
      <w:proofErr w:type="spellEnd"/>
      <w:r w:rsidRPr="006A2AA9">
        <w:t xml:space="preserve"> reconfigures the affected switches and</w:t>
      </w:r>
      <w:r w:rsidR="00FE7A41" w:rsidRPr="006A2AA9">
        <w:t xml:space="preserve"> </w:t>
      </w:r>
      <w:r w:rsidRPr="006A2AA9">
        <w:t>redirects them to another nearby controller instance (from a</w:t>
      </w:r>
      <w:r w:rsidR="00FE7A41" w:rsidRPr="006A2AA9">
        <w:t xml:space="preserve"> </w:t>
      </w:r>
      <w:r w:rsidR="00AA49B0" w:rsidRPr="006A2AA9">
        <w:t>neighbour’s</w:t>
      </w:r>
      <w:r w:rsidRPr="006A2AA9">
        <w:t xml:space="preserve"> site). Alongside this ability to tackle component</w:t>
      </w:r>
      <w:r w:rsidR="00FE7A41" w:rsidRPr="006A2AA9">
        <w:t xml:space="preserve"> </w:t>
      </w:r>
      <w:r w:rsidRPr="006A2AA9">
        <w:t xml:space="preserve">failures, </w:t>
      </w:r>
      <w:proofErr w:type="spellStart"/>
      <w:r w:rsidRPr="006A2AA9">
        <w:t>HyperFlow</w:t>
      </w:r>
      <w:proofErr w:type="spellEnd"/>
      <w:r w:rsidRPr="006A2AA9">
        <w:t xml:space="preserve"> is resilient to network partitioning thanks</w:t>
      </w:r>
      <w:r w:rsidR="00FE7A41" w:rsidRPr="006A2AA9">
        <w:t xml:space="preserve"> </w:t>
      </w:r>
      <w:r w:rsidRPr="006A2AA9">
        <w:t xml:space="preserve">to the partition tolerance property of </w:t>
      </w:r>
      <w:proofErr w:type="spellStart"/>
      <w:r w:rsidRPr="006A2AA9">
        <w:t>WheelFS</w:t>
      </w:r>
      <w:proofErr w:type="spellEnd"/>
      <w:r w:rsidRPr="006A2AA9">
        <w:t>. In fact, in</w:t>
      </w:r>
      <w:r w:rsidR="00FE7A41" w:rsidRPr="006A2AA9">
        <w:t xml:space="preserve"> </w:t>
      </w:r>
      <w:r w:rsidRPr="006A2AA9">
        <w:t xml:space="preserve">the presence of a network partitioning, </w:t>
      </w:r>
      <w:proofErr w:type="spellStart"/>
      <w:r w:rsidRPr="006A2AA9">
        <w:t>WheelFS</w:t>
      </w:r>
      <w:proofErr w:type="spellEnd"/>
      <w:r w:rsidRPr="006A2AA9">
        <w:t xml:space="preserve"> partitions</w:t>
      </w:r>
      <w:r w:rsidR="00FE7A41" w:rsidRPr="006A2AA9">
        <w:t xml:space="preserve"> </w:t>
      </w:r>
      <w:r w:rsidRPr="006A2AA9">
        <w:t xml:space="preserve">continue to operate independently, thus </w:t>
      </w:r>
      <w:r w:rsidR="00AA49B0" w:rsidRPr="006A2AA9">
        <w:t>favouring</w:t>
      </w:r>
      <w:r w:rsidRPr="006A2AA9">
        <w:t xml:space="preserve"> availability.</w:t>
      </w:r>
      <w:r w:rsidR="00FE7A41" w:rsidRPr="006A2AA9">
        <w:t xml:space="preserve"> </w:t>
      </w:r>
      <w:r w:rsidRPr="006A2AA9">
        <w:t>Similarly, ONOS [58] considers fault-tolerance as a prerequisite</w:t>
      </w:r>
      <w:r w:rsidR="00FE7A41" w:rsidRPr="006A2AA9">
        <w:t xml:space="preserve"> </w:t>
      </w:r>
      <w:r w:rsidRPr="006A2AA9">
        <w:t>for adopting SDN in Service Provider networks. ONOS’s</w:t>
      </w:r>
      <w:r w:rsidR="00FE7A41" w:rsidRPr="006A2AA9">
        <w:t xml:space="preserve"> </w:t>
      </w:r>
      <w:r w:rsidRPr="006A2AA9">
        <w:t>distributed control plane guards against controller instance</w:t>
      </w:r>
      <w:r w:rsidR="00FE7A41" w:rsidRPr="006A2AA9">
        <w:t xml:space="preserve"> </w:t>
      </w:r>
      <w:r w:rsidRPr="006A2AA9">
        <w:t>failures by connecting, from the onset, each SDN switch to</w:t>
      </w:r>
      <w:r w:rsidR="00FE7A41" w:rsidRPr="006A2AA9">
        <w:t xml:space="preserve"> </w:t>
      </w:r>
      <w:r w:rsidRPr="006A2AA9">
        <w:t>more than one SDN controller; its master controller and other</w:t>
      </w:r>
      <w:r w:rsidR="00FE7A41" w:rsidRPr="006A2AA9">
        <w:t xml:space="preserve"> </w:t>
      </w:r>
      <w:r w:rsidRPr="006A2AA9">
        <w:t>backup controllers (from other domains) that may take over</w:t>
      </w:r>
      <w:r w:rsidR="00FE7A41" w:rsidRPr="006A2AA9">
        <w:t xml:space="preserve"> </w:t>
      </w:r>
      <w:r w:rsidRPr="006A2AA9">
        <w:t>in the wake of master controller failures. Load balancing</w:t>
      </w:r>
      <w:r w:rsidR="00FE7A41" w:rsidRPr="006A2AA9">
        <w:t xml:space="preserve"> </w:t>
      </w:r>
      <w:r w:rsidRPr="006A2AA9">
        <w:t xml:space="preserve">mechanisms are also provided to balance the </w:t>
      </w:r>
      <w:proofErr w:type="spellStart"/>
      <w:r w:rsidRPr="006A2AA9">
        <w:t>mastership</w:t>
      </w:r>
      <w:proofErr w:type="spellEnd"/>
      <w:r w:rsidRPr="006A2AA9">
        <w:t xml:space="preserve"> of</w:t>
      </w:r>
      <w:r w:rsidR="00FE7A41" w:rsidRPr="006A2AA9">
        <w:t xml:space="preserve"> </w:t>
      </w:r>
      <w:r w:rsidRPr="006A2AA9">
        <w:t>switches among the controllers of the cluster for scalability</w:t>
      </w:r>
      <w:r w:rsidR="00FE7A41" w:rsidRPr="006A2AA9">
        <w:t xml:space="preserve"> </w:t>
      </w:r>
      <w:r w:rsidRPr="006A2AA9">
        <w:t>purposes. Besides, ONOS incorporates additional recovery</w:t>
      </w:r>
      <w:r w:rsidR="00FE7A41" w:rsidRPr="006A2AA9">
        <w:t xml:space="preserve"> </w:t>
      </w:r>
      <w:r w:rsidRPr="006A2AA9">
        <w:t>protocols, such as the Anti-Entropy protocol [63], for healing</w:t>
      </w:r>
      <w:r w:rsidR="00FE7A41" w:rsidRPr="006A2AA9">
        <w:t xml:space="preserve"> </w:t>
      </w:r>
      <w:r w:rsidRPr="006A2AA9">
        <w:t>from lost updates due to such controller crashes.</w:t>
      </w:r>
      <w:r w:rsidR="00FE7A41" w:rsidRPr="006A2AA9">
        <w:t xml:space="preserve"> </w:t>
      </w:r>
      <w:r w:rsidRPr="006A2AA9">
        <w:t>Recent SDN controller platform solutions [64, 65, 66, 67,</w:t>
      </w:r>
      <w:r w:rsidR="00FE7A41" w:rsidRPr="006A2AA9">
        <w:t xml:space="preserve"> 6</w:t>
      </w:r>
      <w:r w:rsidRPr="006A2AA9">
        <w:t>8, 69] focused specifically on improving fault-tolerance in</w:t>
      </w:r>
      <w:r w:rsidR="00FE7A41" w:rsidRPr="006A2AA9">
        <w:t xml:space="preserve"> </w:t>
      </w:r>
      <w:r w:rsidRPr="006A2AA9">
        <w:t>the distributed SDN control plane. Some of these works</w:t>
      </w:r>
      <w:r w:rsidR="00FE7A41" w:rsidRPr="006A2AA9">
        <w:t xml:space="preserve"> </w:t>
      </w:r>
      <w:r w:rsidRPr="006A2AA9">
        <w:t>assumed a simplified flat design where the SDN control was</w:t>
      </w:r>
      <w:r w:rsidR="00FE7A41" w:rsidRPr="006A2AA9">
        <w:t xml:space="preserve"> </w:t>
      </w:r>
      <w:r w:rsidRPr="006A2AA9">
        <w:t>centralized. However, since the main focus was placed at the</w:t>
      </w:r>
      <w:r w:rsidR="00FE7A41" w:rsidRPr="006A2AA9">
        <w:t xml:space="preserve"> </w:t>
      </w:r>
      <w:r w:rsidRPr="006A2AA9">
        <w:t>fault-tolerance aspect, we believe that their ideas and their</w:t>
      </w:r>
      <w:r w:rsidR="00FE7A41" w:rsidRPr="006A2AA9">
        <w:t xml:space="preserve"> </w:t>
      </w:r>
      <w:r w:rsidRPr="006A2AA9">
        <w:t>fault-tolerance approaches can be leveraged in the context of</w:t>
      </w:r>
      <w:r w:rsidR="00FE7A41" w:rsidRPr="006A2AA9">
        <w:t xml:space="preserve"> </w:t>
      </w:r>
      <w:r w:rsidRPr="006A2AA9">
        <w:t>medium to large scale SDNs where the network control is</w:t>
      </w:r>
      <w:r w:rsidR="00FE7A41" w:rsidRPr="006A2AA9">
        <w:t xml:space="preserve"> </w:t>
      </w:r>
      <w:r w:rsidRPr="006A2AA9">
        <w:t>physically distributed among multiple controllers.</w:t>
      </w:r>
    </w:p>
    <w:p w14:paraId="107F5928" w14:textId="70D87DBF" w:rsidR="001A1047" w:rsidRPr="006A2AA9" w:rsidRDefault="001A1047" w:rsidP="001A1047">
      <w:r w:rsidRPr="006A2AA9">
        <w:t>In particular, Botelho et. al [70] developed a hybrid SDN</w:t>
      </w:r>
      <w:r w:rsidR="00FE7A41" w:rsidRPr="006A2AA9">
        <w:t xml:space="preserve"> </w:t>
      </w:r>
      <w:r w:rsidRPr="006A2AA9">
        <w:t>controller architecture that combines both passive and active</w:t>
      </w:r>
      <w:r w:rsidR="00FE7A41" w:rsidRPr="006A2AA9">
        <w:t xml:space="preserve"> </w:t>
      </w:r>
      <w:r w:rsidRPr="006A2AA9">
        <w:t>replication approaches for achieving control plane fault</w:t>
      </w:r>
      <w:r w:rsidR="00FE7A41" w:rsidRPr="006A2AA9">
        <w:t xml:space="preserve"> </w:t>
      </w:r>
      <w:r w:rsidRPr="006A2AA9">
        <w:t>tolerance.</w:t>
      </w:r>
      <w:r w:rsidR="00FE7A41" w:rsidRPr="006A2AA9">
        <w:t xml:space="preserve"> </w:t>
      </w:r>
      <w:proofErr w:type="spellStart"/>
      <w:r w:rsidRPr="006A2AA9">
        <w:t>SMaRtLight</w:t>
      </w:r>
      <w:proofErr w:type="spellEnd"/>
      <w:r w:rsidRPr="006A2AA9">
        <w:t xml:space="preserve"> adopts a simple Floodlight [53]-based</w:t>
      </w:r>
      <w:r w:rsidR="00FE7A41" w:rsidRPr="006A2AA9">
        <w:t xml:space="preserve"> </w:t>
      </w:r>
      <w:r w:rsidRPr="006A2AA9">
        <w:t>multi-controller design following OpenFlow 1.3, where one</w:t>
      </w:r>
      <w:r w:rsidR="00FE7A41" w:rsidRPr="006A2AA9">
        <w:t xml:space="preserve"> </w:t>
      </w:r>
      <w:r w:rsidRPr="006A2AA9">
        <w:t>main controller (the primary) manages all network switches,</w:t>
      </w:r>
      <w:r w:rsidR="00FE7A41" w:rsidRPr="006A2AA9">
        <w:t xml:space="preserve"> </w:t>
      </w:r>
      <w:r w:rsidRPr="006A2AA9">
        <w:t>and other controller replicas monitor the primary controller</w:t>
      </w:r>
      <w:r w:rsidR="00FE7A41" w:rsidRPr="006A2AA9">
        <w:t xml:space="preserve"> </w:t>
      </w:r>
      <w:r w:rsidRPr="006A2AA9">
        <w:t>and serve as backups in case it fails.</w:t>
      </w:r>
      <w:r w:rsidR="00FE7A41" w:rsidRPr="006A2AA9">
        <w:t xml:space="preserve"> </w:t>
      </w:r>
      <w:r w:rsidRPr="006A2AA9">
        <w:t>This variant of a traditional passive replication system relies</w:t>
      </w:r>
      <w:r w:rsidR="00FE7A41" w:rsidRPr="006A2AA9">
        <w:t xml:space="preserve"> </w:t>
      </w:r>
      <w:r w:rsidRPr="006A2AA9">
        <w:t>on an external data store that is implemented using a modern</w:t>
      </w:r>
      <w:r w:rsidR="00FE7A41" w:rsidRPr="006A2AA9">
        <w:t xml:space="preserve"> </w:t>
      </w:r>
      <w:r w:rsidRPr="006A2AA9">
        <w:t xml:space="preserve">active Replicated State Machine (RSM) built with a </w:t>
      </w:r>
      <w:proofErr w:type="spellStart"/>
      <w:r w:rsidRPr="006A2AA9">
        <w:t>Paxoslike</w:t>
      </w:r>
      <w:proofErr w:type="spellEnd"/>
      <w:r w:rsidR="00FE7A41" w:rsidRPr="006A2AA9">
        <w:t xml:space="preserve"> </w:t>
      </w:r>
      <w:r w:rsidRPr="006A2AA9">
        <w:t>protocol (BFT-</w:t>
      </w:r>
      <w:proofErr w:type="spellStart"/>
      <w:r w:rsidRPr="006A2AA9">
        <w:t>SMaRt</w:t>
      </w:r>
      <w:proofErr w:type="spellEnd"/>
      <w:r w:rsidRPr="006A2AA9">
        <w:t xml:space="preserve"> [71]) to ensure fault-tolerance and</w:t>
      </w:r>
      <w:r w:rsidR="00FE7A41" w:rsidRPr="006A2AA9">
        <w:t xml:space="preserve"> </w:t>
      </w:r>
      <w:r w:rsidRPr="006A2AA9">
        <w:t>strong consistency. This shared data store is used for storing</w:t>
      </w:r>
      <w:r w:rsidR="00FE7A41" w:rsidRPr="006A2AA9">
        <w:t xml:space="preserve"> </w:t>
      </w:r>
      <w:r w:rsidRPr="006A2AA9">
        <w:t>the network and application state (the common global NIB)</w:t>
      </w:r>
      <w:r w:rsidR="00FE7A41" w:rsidRPr="006A2AA9">
        <w:t xml:space="preserve"> </w:t>
      </w:r>
      <w:r w:rsidRPr="006A2AA9">
        <w:t>and also for coordinating fault detection and leader election</w:t>
      </w:r>
      <w:r w:rsidR="00FE7A41" w:rsidRPr="006A2AA9">
        <w:t xml:space="preserve"> </w:t>
      </w:r>
      <w:r w:rsidRPr="006A2AA9">
        <w:t>operations between controller replicas that run a lease management</w:t>
      </w:r>
      <w:r w:rsidR="00FE7A41" w:rsidRPr="006A2AA9">
        <w:t xml:space="preserve"> </w:t>
      </w:r>
      <w:r w:rsidRPr="006A2AA9">
        <w:t>algorithm.</w:t>
      </w:r>
    </w:p>
    <w:p w14:paraId="1C49DB46" w14:textId="40A54DD8" w:rsidR="001A1047" w:rsidRPr="006A2AA9" w:rsidRDefault="001A1047" w:rsidP="001A1047">
      <w:r w:rsidRPr="006A2AA9">
        <w:t>In case of a failure of the primary controller, the elected</w:t>
      </w:r>
      <w:r w:rsidR="00FE7A41" w:rsidRPr="006A2AA9">
        <w:t xml:space="preserve"> </w:t>
      </w:r>
      <w:r w:rsidRPr="006A2AA9">
        <w:t>backup controller starts reading the current state from the</w:t>
      </w:r>
      <w:r w:rsidR="00FE7A41" w:rsidRPr="006A2AA9">
        <w:t xml:space="preserve"> </w:t>
      </w:r>
      <w:r w:rsidRPr="006A2AA9">
        <w:t>shared consistent data store in order to mitigate the cold-start</w:t>
      </w:r>
      <w:r w:rsidR="00FE7A41" w:rsidRPr="006A2AA9">
        <w:t xml:space="preserve"> </w:t>
      </w:r>
      <w:r w:rsidRPr="006A2AA9">
        <w:t>(empty state) issue associated with traditional passive replication</w:t>
      </w:r>
      <w:r w:rsidR="00FE7A41" w:rsidRPr="006A2AA9">
        <w:t xml:space="preserve"> </w:t>
      </w:r>
      <w:r w:rsidRPr="006A2AA9">
        <w:t>approaches, and thereby ensure a smoother transition to</w:t>
      </w:r>
      <w:r w:rsidR="00FE7A41" w:rsidRPr="006A2AA9">
        <w:t xml:space="preserve"> </w:t>
      </w:r>
      <w:r w:rsidRPr="006A2AA9">
        <w:t>the new primary controller role.</w:t>
      </w:r>
      <w:r w:rsidR="00FE7A41" w:rsidRPr="006A2AA9">
        <w:t xml:space="preserve"> </w:t>
      </w:r>
      <w:r w:rsidRPr="006A2AA9">
        <w:t xml:space="preserve">The limited feasibility of the deployed controller </w:t>
      </w:r>
      <w:r w:rsidR="00AA49B0" w:rsidRPr="006A2AA9">
        <w:t>fault tolerance</w:t>
      </w:r>
      <w:r w:rsidR="00FE7A41" w:rsidRPr="006A2AA9">
        <w:t xml:space="preserve"> </w:t>
      </w:r>
      <w:r w:rsidRPr="006A2AA9">
        <w:t>strategy is warranted by the limited scope of the</w:t>
      </w:r>
      <w:r w:rsidR="00FE7A41" w:rsidRPr="006A2AA9">
        <w:t xml:space="preserve"> </w:t>
      </w:r>
      <w:proofErr w:type="spellStart"/>
      <w:r w:rsidRPr="006A2AA9">
        <w:t>SMaRtLight</w:t>
      </w:r>
      <w:proofErr w:type="spellEnd"/>
      <w:r w:rsidRPr="006A2AA9">
        <w:t xml:space="preserve"> solution which is only intended for small to</w:t>
      </w:r>
      <w:r w:rsidR="00FE7A41" w:rsidRPr="006A2AA9">
        <w:t xml:space="preserve"> </w:t>
      </w:r>
      <w:r w:rsidRPr="006A2AA9">
        <w:t>medium-sized SDN networks. On the other hand, in large-scale</w:t>
      </w:r>
      <w:r w:rsidR="00FE7A41" w:rsidRPr="006A2AA9">
        <w:t xml:space="preserve"> </w:t>
      </w:r>
      <w:r w:rsidRPr="006A2AA9">
        <w:t>deployments, adopting a simplified Master-Slave approach,</w:t>
      </w:r>
      <w:r w:rsidR="00FE7A41" w:rsidRPr="006A2AA9">
        <w:t xml:space="preserve"> </w:t>
      </w:r>
      <w:r w:rsidRPr="006A2AA9">
        <w:t>and more importantly, assuming a single main controller</w:t>
      </w:r>
      <w:r w:rsidR="00FE7A41" w:rsidRPr="006A2AA9">
        <w:t xml:space="preserve"> </w:t>
      </w:r>
      <w:r w:rsidRPr="006A2AA9">
        <w:t>scheme where one controller replica must retrieve all the</w:t>
      </w:r>
      <w:r w:rsidR="00FE7A41" w:rsidRPr="006A2AA9">
        <w:t xml:space="preserve"> </w:t>
      </w:r>
      <w:r w:rsidRPr="006A2AA9">
        <w:t>network state from the shared data store in failure scenarios,</w:t>
      </w:r>
      <w:r w:rsidR="00FE7A41" w:rsidRPr="006A2AA9">
        <w:t xml:space="preserve"> </w:t>
      </w:r>
      <w:r w:rsidRPr="006A2AA9">
        <w:t>have major disadvantages in terms of increased latency and</w:t>
      </w:r>
      <w:r w:rsidR="00FE7A41" w:rsidRPr="006A2AA9">
        <w:t xml:space="preserve"> </w:t>
      </w:r>
      <w:r w:rsidRPr="006A2AA9">
        <w:t>failover time.</w:t>
      </w:r>
    </w:p>
    <w:p w14:paraId="186C5532" w14:textId="6DD0866D" w:rsidR="001A1047" w:rsidRPr="006A2AA9" w:rsidRDefault="001A1047" w:rsidP="001A1047">
      <w:r w:rsidRPr="006A2AA9">
        <w:lastRenderedPageBreak/>
        <w:t xml:space="preserve">Similarly, the </w:t>
      </w:r>
      <w:proofErr w:type="spellStart"/>
      <w:r w:rsidRPr="006A2AA9">
        <w:t>Ravana</w:t>
      </w:r>
      <w:proofErr w:type="spellEnd"/>
      <w:r w:rsidRPr="006A2AA9">
        <w:t xml:space="preserve"> controller platform proposal [66]</w:t>
      </w:r>
      <w:r w:rsidR="00FE7A41" w:rsidRPr="006A2AA9">
        <w:t xml:space="preserve"> </w:t>
      </w:r>
      <w:r w:rsidRPr="006A2AA9">
        <w:t>addresses the issue of recovering from complete fail-stop</w:t>
      </w:r>
      <w:r w:rsidR="00FE7A41" w:rsidRPr="006A2AA9">
        <w:t xml:space="preserve"> </w:t>
      </w:r>
      <w:r w:rsidRPr="006A2AA9">
        <w:t>controller crashes. It offers the abstraction of a fault-free</w:t>
      </w:r>
      <w:r w:rsidR="00030006" w:rsidRPr="006A2AA9">
        <w:t xml:space="preserve"> </w:t>
      </w:r>
      <w:r w:rsidRPr="006A2AA9">
        <w:t>centralized SDN controller to unmodified control applications</w:t>
      </w:r>
      <w:r w:rsidR="00030006" w:rsidRPr="006A2AA9">
        <w:t xml:space="preserve"> </w:t>
      </w:r>
      <w:r w:rsidRPr="006A2AA9">
        <w:t>which are relieved of the burden of handling controller failures.</w:t>
      </w:r>
      <w:r w:rsidR="00030006" w:rsidRPr="006A2AA9">
        <w:t xml:space="preserve"> </w:t>
      </w:r>
      <w:r w:rsidRPr="006A2AA9">
        <w:t>Accordingly, network programmers write application programs</w:t>
      </w:r>
      <w:r w:rsidR="00030006" w:rsidRPr="006A2AA9">
        <w:t xml:space="preserve"> </w:t>
      </w:r>
      <w:r w:rsidRPr="006A2AA9">
        <w:t xml:space="preserve">for a single main controller and the transparent </w:t>
      </w:r>
      <w:proofErr w:type="spellStart"/>
      <w:r w:rsidRPr="006A2AA9">
        <w:t>masterslave</w:t>
      </w:r>
      <w:proofErr w:type="spellEnd"/>
      <w:r w:rsidR="00030006" w:rsidRPr="006A2AA9">
        <w:t xml:space="preserve"> </w:t>
      </w:r>
      <w:proofErr w:type="spellStart"/>
      <w:r w:rsidRPr="006A2AA9">
        <w:t>Ravana</w:t>
      </w:r>
      <w:proofErr w:type="spellEnd"/>
      <w:r w:rsidRPr="006A2AA9">
        <w:t xml:space="preserve"> protocol takes care of replicating, seamlessly and</w:t>
      </w:r>
      <w:r w:rsidR="00030006" w:rsidRPr="006A2AA9">
        <w:t xml:space="preserve"> </w:t>
      </w:r>
      <w:r w:rsidRPr="006A2AA9">
        <w:t>consistently, the control logic to other backup controllers for</w:t>
      </w:r>
      <w:r w:rsidR="00030006" w:rsidRPr="006A2AA9">
        <w:t xml:space="preserve"> </w:t>
      </w:r>
      <w:r w:rsidRPr="006A2AA9">
        <w:t>fault-tolerance.</w:t>
      </w:r>
      <w:r w:rsidR="00030006" w:rsidRPr="006A2AA9">
        <w:t xml:space="preserve"> </w:t>
      </w:r>
      <w:r w:rsidRPr="006A2AA9">
        <w:t xml:space="preserve">The </w:t>
      </w:r>
      <w:proofErr w:type="spellStart"/>
      <w:r w:rsidRPr="006A2AA9">
        <w:t>Ravana</w:t>
      </w:r>
      <w:proofErr w:type="spellEnd"/>
      <w:r w:rsidRPr="006A2AA9">
        <w:t xml:space="preserve"> approach deploys enhanced Replicated State</w:t>
      </w:r>
      <w:r w:rsidR="00030006" w:rsidRPr="006A2AA9">
        <w:t xml:space="preserve"> </w:t>
      </w:r>
      <w:r w:rsidRPr="006A2AA9">
        <w:t xml:space="preserve">Machine (RSM) techniques that are extended with </w:t>
      </w:r>
      <w:proofErr w:type="spellStart"/>
      <w:r w:rsidRPr="006A2AA9">
        <w:t>switchside</w:t>
      </w:r>
      <w:proofErr w:type="spellEnd"/>
      <w:r w:rsidR="00030006" w:rsidRPr="006A2AA9">
        <w:t xml:space="preserve"> </w:t>
      </w:r>
      <w:r w:rsidRPr="006A2AA9">
        <w:t>mechanisms to ensure that control messages are processed</w:t>
      </w:r>
      <w:r w:rsidR="00030006" w:rsidRPr="006A2AA9">
        <w:t xml:space="preserve"> </w:t>
      </w:r>
      <w:r w:rsidRPr="006A2AA9">
        <w:t>transactionally with ordered and exactly-once semantics</w:t>
      </w:r>
      <w:r w:rsidR="00030006" w:rsidRPr="006A2AA9">
        <w:t xml:space="preserve"> </w:t>
      </w:r>
      <w:r w:rsidRPr="006A2AA9">
        <w:t xml:space="preserve">even in the presence of failures. The three </w:t>
      </w:r>
      <w:proofErr w:type="spellStart"/>
      <w:r w:rsidRPr="006A2AA9">
        <w:t>Ravana</w:t>
      </w:r>
      <w:proofErr w:type="spellEnd"/>
      <w:r w:rsidRPr="006A2AA9">
        <w:t xml:space="preserve"> prototype</w:t>
      </w:r>
      <w:r w:rsidR="00030006" w:rsidRPr="006A2AA9">
        <w:t xml:space="preserve"> </w:t>
      </w:r>
      <w:r w:rsidRPr="006A2AA9">
        <w:t>components, namely the Ryu [72]-based controller runtime,</w:t>
      </w:r>
      <w:r w:rsidR="00030006" w:rsidRPr="006A2AA9">
        <w:t xml:space="preserve"> </w:t>
      </w:r>
      <w:r w:rsidRPr="006A2AA9">
        <w:t>the switch runtime, and the control channel interface, work</w:t>
      </w:r>
      <w:r w:rsidR="00030006" w:rsidRPr="006A2AA9">
        <w:t xml:space="preserve"> </w:t>
      </w:r>
      <w:r w:rsidRPr="006A2AA9">
        <w:t>cooperatively to guarantee the desired correctness and robustness</w:t>
      </w:r>
      <w:r w:rsidR="00030006" w:rsidRPr="006A2AA9">
        <w:t xml:space="preserve"> </w:t>
      </w:r>
      <w:r w:rsidRPr="006A2AA9">
        <w:t>properties of a fault-tolerant logically centralized SDN</w:t>
      </w:r>
      <w:r w:rsidR="00030006" w:rsidRPr="006A2AA9">
        <w:t xml:space="preserve"> </w:t>
      </w:r>
      <w:r w:rsidRPr="006A2AA9">
        <w:t>controller.</w:t>
      </w:r>
      <w:r w:rsidR="00030006" w:rsidRPr="006A2AA9">
        <w:t xml:space="preserve"> </w:t>
      </w:r>
      <w:r w:rsidRPr="006A2AA9">
        <w:t>More specifically, when the master controller crashes, the</w:t>
      </w:r>
      <w:r w:rsidR="00030006" w:rsidRPr="006A2AA9">
        <w:t xml:space="preserve"> </w:t>
      </w:r>
      <w:proofErr w:type="spellStart"/>
      <w:r w:rsidRPr="006A2AA9">
        <w:t>Ravana</w:t>
      </w:r>
      <w:proofErr w:type="spellEnd"/>
      <w:r w:rsidRPr="006A2AA9">
        <w:t xml:space="preserve"> protocol detects the failure within a short failover</w:t>
      </w:r>
      <w:r w:rsidR="00030006" w:rsidRPr="006A2AA9">
        <w:t xml:space="preserve"> </w:t>
      </w:r>
      <w:r w:rsidRPr="006A2AA9">
        <w:t>time and elects the standby slave controller to take over using</w:t>
      </w:r>
      <w:r w:rsidR="00030006" w:rsidRPr="006A2AA9">
        <w:t xml:space="preserve"> </w:t>
      </w:r>
      <w:r w:rsidRPr="006A2AA9">
        <w:t>Zookeeper [73]-like failure detection and leader election</w:t>
      </w:r>
      <w:r w:rsidR="00030006" w:rsidRPr="006A2AA9">
        <w:t xml:space="preserve"> </w:t>
      </w:r>
      <w:r w:rsidRPr="006A2AA9">
        <w:t>mechanisms. The new leader finishes processing any logged</w:t>
      </w:r>
      <w:r w:rsidR="00030006" w:rsidRPr="006A2AA9">
        <w:t xml:space="preserve"> </w:t>
      </w:r>
      <w:r w:rsidRPr="006A2AA9">
        <w:t>events in order to catch up with the failed master controller</w:t>
      </w:r>
      <w:r w:rsidR="00030006" w:rsidRPr="006A2AA9">
        <w:t xml:space="preserve"> </w:t>
      </w:r>
      <w:r w:rsidRPr="006A2AA9">
        <w:t>state. Then, it registers with the affected switches in the role</w:t>
      </w:r>
      <w:r w:rsidR="00030006" w:rsidRPr="006A2AA9">
        <w:t xml:space="preserve"> </w:t>
      </w:r>
      <w:r w:rsidRPr="006A2AA9">
        <w:t>of the new master before proceeding with normal controller</w:t>
      </w:r>
      <w:r w:rsidR="00030006" w:rsidRPr="006A2AA9">
        <w:t xml:space="preserve"> </w:t>
      </w:r>
      <w:r w:rsidRPr="006A2AA9">
        <w:t>operations.</w:t>
      </w:r>
    </w:p>
    <w:p w14:paraId="73C1F9E8" w14:textId="77777777" w:rsidR="00030006" w:rsidRPr="006A2AA9" w:rsidRDefault="00030006" w:rsidP="001A1047"/>
    <w:p w14:paraId="0F0D0D9F" w14:textId="77777777" w:rsidR="001A1047" w:rsidRPr="006A2AA9" w:rsidRDefault="001A1047" w:rsidP="001A1047">
      <w:r w:rsidRPr="006A2AA9">
        <w:t>2) Hierarchical SDN control:</w:t>
      </w:r>
    </w:p>
    <w:p w14:paraId="6FBCA955" w14:textId="4690BB70" w:rsidR="001A1047" w:rsidRPr="006A2AA9" w:rsidRDefault="001A1047" w:rsidP="001A1047">
      <w:r w:rsidRPr="006A2AA9">
        <w:t>The hierarchical SDN control architecture assumes that the</w:t>
      </w:r>
      <w:r w:rsidR="00030006" w:rsidRPr="006A2AA9">
        <w:t xml:space="preserve"> </w:t>
      </w:r>
      <w:r w:rsidRPr="006A2AA9">
        <w:t>network control plane is vertically partitioned into multiple</w:t>
      </w:r>
      <w:r w:rsidR="00030006" w:rsidRPr="006A2AA9">
        <w:t xml:space="preserve"> </w:t>
      </w:r>
      <w:r w:rsidRPr="006A2AA9">
        <w:t>levels (layers) depending on the required services. According</w:t>
      </w:r>
      <w:r w:rsidR="00030006" w:rsidRPr="006A2AA9">
        <w:t xml:space="preserve"> </w:t>
      </w:r>
      <w:r w:rsidRPr="006A2AA9">
        <w:t>to [74], a hierarchical organization of the control plane can</w:t>
      </w:r>
      <w:r w:rsidR="00030006" w:rsidRPr="006A2AA9">
        <w:t xml:space="preserve"> </w:t>
      </w:r>
      <w:r w:rsidRPr="006A2AA9">
        <w:t>improve SDN scalability and performance.</w:t>
      </w:r>
      <w:r w:rsidR="00030006" w:rsidRPr="006A2AA9">
        <w:t xml:space="preserve"> </w:t>
      </w:r>
      <w:r w:rsidRPr="006A2AA9">
        <w:t xml:space="preserve">To improve scalability, </w:t>
      </w:r>
      <w:proofErr w:type="spellStart"/>
      <w:r w:rsidRPr="006A2AA9">
        <w:t>Kandoo</w:t>
      </w:r>
      <w:proofErr w:type="spellEnd"/>
      <w:r w:rsidRPr="006A2AA9">
        <w:t xml:space="preserve"> [31] assumes a hierarchical</w:t>
      </w:r>
      <w:r w:rsidR="00030006" w:rsidRPr="006A2AA9">
        <w:t xml:space="preserve"> </w:t>
      </w:r>
      <w:r w:rsidRPr="006A2AA9">
        <w:t>two-layer control structure that partitions control applications</w:t>
      </w:r>
      <w:r w:rsidR="00030006" w:rsidRPr="006A2AA9">
        <w:t xml:space="preserve"> </w:t>
      </w:r>
      <w:r w:rsidRPr="006A2AA9">
        <w:t xml:space="preserve">into local and global. Contrary to </w:t>
      </w:r>
      <w:proofErr w:type="spellStart"/>
      <w:r w:rsidRPr="006A2AA9">
        <w:t>DevoFlow</w:t>
      </w:r>
      <w:proofErr w:type="spellEnd"/>
      <w:r w:rsidRPr="006A2AA9">
        <w:t xml:space="preserve"> [28] and DIFANE</w:t>
      </w:r>
      <w:r w:rsidR="00030006" w:rsidRPr="006A2AA9">
        <w:t xml:space="preserve"> </w:t>
      </w:r>
      <w:r w:rsidRPr="006A2AA9">
        <w:t xml:space="preserve">[27], </w:t>
      </w:r>
      <w:proofErr w:type="spellStart"/>
      <w:r w:rsidRPr="006A2AA9">
        <w:t>Kandoo</w:t>
      </w:r>
      <w:proofErr w:type="spellEnd"/>
      <w:r w:rsidRPr="006A2AA9">
        <w:t xml:space="preserve"> proposes to reduce the overall stress on the</w:t>
      </w:r>
      <w:r w:rsidR="00030006" w:rsidRPr="006A2AA9">
        <w:t xml:space="preserve"> </w:t>
      </w:r>
      <w:r w:rsidRPr="006A2AA9">
        <w:t>control plane without the need to modify OpenFlow switches.</w:t>
      </w:r>
      <w:r w:rsidR="00030006" w:rsidRPr="006A2AA9">
        <w:t xml:space="preserve"> I</w:t>
      </w:r>
      <w:r w:rsidRPr="006A2AA9">
        <w:t>nstead, it establishes a two-level hierarchical control plane,</w:t>
      </w:r>
      <w:r w:rsidR="00030006" w:rsidRPr="006A2AA9">
        <w:t xml:space="preserve"> </w:t>
      </w:r>
      <w:r w:rsidRPr="006A2AA9">
        <w:t>where frequent events occurring near the data path are handled</w:t>
      </w:r>
      <w:r w:rsidR="00030006" w:rsidRPr="006A2AA9">
        <w:t xml:space="preserve"> </w:t>
      </w:r>
      <w:r w:rsidRPr="006A2AA9">
        <w:t>by the bottom layer (local controllers with no interconnection</w:t>
      </w:r>
      <w:r w:rsidR="00030006" w:rsidRPr="006A2AA9">
        <w:t xml:space="preserve"> </w:t>
      </w:r>
      <w:r w:rsidRPr="006A2AA9">
        <w:t>running local applications) and non-local events requiring a</w:t>
      </w:r>
      <w:r w:rsidR="00030006" w:rsidRPr="006A2AA9">
        <w:t xml:space="preserve"> </w:t>
      </w:r>
      <w:r w:rsidRPr="006A2AA9">
        <w:t>network-wide view are handled by the top layer (a logically</w:t>
      </w:r>
      <w:r w:rsidR="00030006" w:rsidRPr="006A2AA9">
        <w:t xml:space="preserve"> </w:t>
      </w:r>
      <w:r w:rsidRPr="006A2AA9">
        <w:t>centralized root controller running non-local applications and</w:t>
      </w:r>
      <w:r w:rsidR="00030006" w:rsidRPr="006A2AA9">
        <w:t xml:space="preserve"> </w:t>
      </w:r>
      <w:r w:rsidRPr="006A2AA9">
        <w:t>managing local controllers).</w:t>
      </w:r>
    </w:p>
    <w:p w14:paraId="2AB762C8" w14:textId="5D161821" w:rsidR="001A1047" w:rsidRPr="006A2AA9" w:rsidRDefault="001A1047" w:rsidP="001A1047">
      <w:r w:rsidRPr="006A2AA9">
        <w:t>Despite the obvious scalability advantages of such a control</w:t>
      </w:r>
      <w:r w:rsidR="00030006" w:rsidRPr="006A2AA9">
        <w:t xml:space="preserve"> </w:t>
      </w:r>
      <w:r w:rsidRPr="006A2AA9">
        <w:t>plane configuration where local controllers can scale linearly</w:t>
      </w:r>
      <w:r w:rsidR="00030006" w:rsidRPr="006A2AA9">
        <w:t xml:space="preserve"> </w:t>
      </w:r>
      <w:r w:rsidRPr="006A2AA9">
        <w:t xml:space="preserve">as they do not share information, </w:t>
      </w:r>
      <w:proofErr w:type="spellStart"/>
      <w:r w:rsidRPr="006A2AA9">
        <w:t>Kandoo</w:t>
      </w:r>
      <w:proofErr w:type="spellEnd"/>
      <w:r w:rsidRPr="006A2AA9">
        <w:t xml:space="preserve"> did not envision</w:t>
      </w:r>
      <w:r w:rsidR="00030006" w:rsidRPr="006A2AA9">
        <w:t xml:space="preserve"> </w:t>
      </w:r>
      <w:r w:rsidRPr="006A2AA9">
        <w:t>fault-tolerance and resiliency strategies to protect itself from</w:t>
      </w:r>
      <w:r w:rsidR="00030006" w:rsidRPr="006A2AA9">
        <w:t xml:space="preserve"> </w:t>
      </w:r>
      <w:r w:rsidRPr="006A2AA9">
        <w:t>potential failures and attacks in the data and control planes.</w:t>
      </w:r>
      <w:r w:rsidR="00030006" w:rsidRPr="006A2AA9">
        <w:t xml:space="preserve"> </w:t>
      </w:r>
      <w:r w:rsidRPr="006A2AA9">
        <w:t xml:space="preserve">Besides, from a developer perspective, </w:t>
      </w:r>
      <w:proofErr w:type="spellStart"/>
      <w:r w:rsidRPr="006A2AA9">
        <w:t>Kandoo</w:t>
      </w:r>
      <w:proofErr w:type="spellEnd"/>
      <w:r w:rsidRPr="006A2AA9">
        <w:t xml:space="preserve"> imposes</w:t>
      </w:r>
      <w:r w:rsidR="00030006" w:rsidRPr="006A2AA9">
        <w:t xml:space="preserve"> </w:t>
      </w:r>
      <w:r w:rsidRPr="006A2AA9">
        <w:t xml:space="preserve">some </w:t>
      </w:r>
      <w:proofErr w:type="spellStart"/>
      <w:r w:rsidRPr="006A2AA9">
        <w:t>kandoo</w:t>
      </w:r>
      <w:proofErr w:type="spellEnd"/>
      <w:r w:rsidRPr="006A2AA9">
        <w:t>-specific conditions on the control applications</w:t>
      </w:r>
      <w:r w:rsidR="00030006" w:rsidRPr="006A2AA9">
        <w:t xml:space="preserve"> </w:t>
      </w:r>
      <w:r w:rsidRPr="006A2AA9">
        <w:t>developed on top of it, in such a way that makes them aware</w:t>
      </w:r>
      <w:r w:rsidR="00030006" w:rsidRPr="006A2AA9">
        <w:t xml:space="preserve"> </w:t>
      </w:r>
      <w:r w:rsidRPr="006A2AA9">
        <w:t>of its existence.</w:t>
      </w:r>
      <w:r w:rsidR="00030006" w:rsidRPr="006A2AA9">
        <w:t xml:space="preserve"> </w:t>
      </w:r>
      <w:r w:rsidRPr="006A2AA9">
        <w:t>On the other hand, Google’s B4 [75, 76], a private intradomain</w:t>
      </w:r>
      <w:r w:rsidR="00030006" w:rsidRPr="006A2AA9">
        <w:t xml:space="preserve"> </w:t>
      </w:r>
      <w:r w:rsidRPr="006A2AA9">
        <w:t xml:space="preserve">software-defined WAN connecting their data </w:t>
      </w:r>
      <w:proofErr w:type="spellStart"/>
      <w:r w:rsidRPr="006A2AA9">
        <w:t>centers</w:t>
      </w:r>
      <w:proofErr w:type="spellEnd"/>
      <w:r w:rsidR="00030006" w:rsidRPr="006A2AA9">
        <w:t xml:space="preserve"> </w:t>
      </w:r>
      <w:r w:rsidRPr="006A2AA9">
        <w:t>across the planet, proposes a two-level hierarchical control</w:t>
      </w:r>
      <w:r w:rsidR="00030006" w:rsidRPr="006A2AA9">
        <w:t xml:space="preserve"> </w:t>
      </w:r>
      <w:r w:rsidRPr="006A2AA9">
        <w:t>framework for improving scalability. At the lower layer,</w:t>
      </w:r>
      <w:r w:rsidR="00030006" w:rsidRPr="006A2AA9">
        <w:t xml:space="preserve"> </w:t>
      </w:r>
      <w:r w:rsidRPr="006A2AA9">
        <w:t>each data-</w:t>
      </w:r>
      <w:proofErr w:type="spellStart"/>
      <w:r w:rsidRPr="006A2AA9">
        <w:t>center</w:t>
      </w:r>
      <w:proofErr w:type="spellEnd"/>
      <w:r w:rsidRPr="006A2AA9">
        <w:t xml:space="preserve"> site is handled by an </w:t>
      </w:r>
      <w:proofErr w:type="spellStart"/>
      <w:r w:rsidRPr="006A2AA9">
        <w:t>Onix</w:t>
      </w:r>
      <w:proofErr w:type="spellEnd"/>
      <w:r w:rsidRPr="006A2AA9">
        <w:t>-based [60] SDN</w:t>
      </w:r>
      <w:r w:rsidR="00030006" w:rsidRPr="006A2AA9">
        <w:t xml:space="preserve"> </w:t>
      </w:r>
      <w:r w:rsidRPr="006A2AA9">
        <w:t>controller hosting local site-level control applications. These</w:t>
      </w:r>
      <w:r w:rsidR="00030006" w:rsidRPr="006A2AA9">
        <w:t xml:space="preserve"> </w:t>
      </w:r>
      <w:r w:rsidRPr="006A2AA9">
        <w:t>site controllers are managed by a global SDN Gateway that</w:t>
      </w:r>
      <w:r w:rsidR="00030006" w:rsidRPr="006A2AA9">
        <w:t xml:space="preserve"> </w:t>
      </w:r>
      <w:r w:rsidRPr="006A2AA9">
        <w:t xml:space="preserve">collects network information from multiple sites through </w:t>
      </w:r>
      <w:proofErr w:type="spellStart"/>
      <w:r w:rsidRPr="006A2AA9">
        <w:t>sitelevel</w:t>
      </w:r>
      <w:proofErr w:type="spellEnd"/>
      <w:r w:rsidR="00030006" w:rsidRPr="006A2AA9">
        <w:t xml:space="preserve"> </w:t>
      </w:r>
      <w:r w:rsidRPr="006A2AA9">
        <w:t>TE services and sends them to a logically centralized TE</w:t>
      </w:r>
      <w:r w:rsidR="00030006" w:rsidRPr="006A2AA9">
        <w:t xml:space="preserve"> </w:t>
      </w:r>
      <w:r w:rsidRPr="006A2AA9">
        <w:t>server which also operates at the upper layer of the control</w:t>
      </w:r>
      <w:r w:rsidR="00030006" w:rsidRPr="006A2AA9">
        <w:t xml:space="preserve"> </w:t>
      </w:r>
      <w:r w:rsidRPr="006A2AA9">
        <w:t>hierarchy. Based on an abstract topology, the latter enforces</w:t>
      </w:r>
      <w:r w:rsidR="00030006" w:rsidRPr="006A2AA9">
        <w:t xml:space="preserve"> </w:t>
      </w:r>
      <w:r w:rsidRPr="006A2AA9">
        <w:t>high-level TE policies that are mainly aimed at optimizing</w:t>
      </w:r>
      <w:r w:rsidR="00030006" w:rsidRPr="006A2AA9">
        <w:t xml:space="preserve"> </w:t>
      </w:r>
      <w:r w:rsidRPr="006A2AA9">
        <w:t>bandwidth allocation between competing applications across</w:t>
      </w:r>
      <w:r w:rsidR="00030006" w:rsidRPr="006A2AA9">
        <w:t xml:space="preserve"> </w:t>
      </w:r>
      <w:r w:rsidRPr="006A2AA9">
        <w:t>the different data-</w:t>
      </w:r>
      <w:proofErr w:type="spellStart"/>
      <w:r w:rsidRPr="006A2AA9">
        <w:t>center</w:t>
      </w:r>
      <w:proofErr w:type="spellEnd"/>
      <w:r w:rsidRPr="006A2AA9">
        <w:t xml:space="preserve"> sites. That being said, the TE server</w:t>
      </w:r>
      <w:r w:rsidR="00030006" w:rsidRPr="006A2AA9">
        <w:t xml:space="preserve"> p</w:t>
      </w:r>
      <w:r w:rsidRPr="006A2AA9">
        <w:t>rograms these forwarding rules at the different sites through</w:t>
      </w:r>
      <w:r w:rsidR="00030006" w:rsidRPr="006A2AA9">
        <w:t xml:space="preserve"> </w:t>
      </w:r>
      <w:r w:rsidRPr="006A2AA9">
        <w:t>the same gateway API. These TE entries will be installed into</w:t>
      </w:r>
      <w:r w:rsidR="00030006" w:rsidRPr="006A2AA9">
        <w:t xml:space="preserve"> h</w:t>
      </w:r>
      <w:r w:rsidRPr="006A2AA9">
        <w:t>igher-priority switch forwarding tables alongside the standard</w:t>
      </w:r>
      <w:r w:rsidR="00030006" w:rsidRPr="006A2AA9">
        <w:t xml:space="preserve"> </w:t>
      </w:r>
      <w:r w:rsidRPr="006A2AA9">
        <w:t>shortest-path forwarding tables. In this context, it is worth</w:t>
      </w:r>
      <w:r w:rsidR="00030006" w:rsidRPr="006A2AA9">
        <w:t xml:space="preserve"> </w:t>
      </w:r>
      <w:r w:rsidRPr="006A2AA9">
        <w:t>mentioning that the topology abstraction which consists in</w:t>
      </w:r>
      <w:r w:rsidR="00030006" w:rsidRPr="006A2AA9">
        <w:t xml:space="preserve"> </w:t>
      </w:r>
      <w:r w:rsidRPr="006A2AA9">
        <w:t>abstracting each site into a super-node with an aggregated</w:t>
      </w:r>
      <w:r w:rsidR="00030006" w:rsidRPr="006A2AA9">
        <w:t xml:space="preserve"> </w:t>
      </w:r>
      <w:r w:rsidRPr="006A2AA9">
        <w:t>super-trunk to a remote site is key to improving the scalability</w:t>
      </w:r>
      <w:r w:rsidR="00030006" w:rsidRPr="006A2AA9">
        <w:t xml:space="preserve"> </w:t>
      </w:r>
      <w:r w:rsidRPr="006A2AA9">
        <w:t>of the B4 network. Indeed, this abstraction hides the details</w:t>
      </w:r>
      <w:r w:rsidR="00030006" w:rsidRPr="006A2AA9">
        <w:t xml:space="preserve"> a</w:t>
      </w:r>
      <w:r w:rsidRPr="006A2AA9">
        <w:t>nd complexity from the logically centralized TE controller,</w:t>
      </w:r>
      <w:r w:rsidR="00030006" w:rsidRPr="006A2AA9">
        <w:t xml:space="preserve"> </w:t>
      </w:r>
      <w:r w:rsidRPr="006A2AA9">
        <w:t>thereby allowing it to run protocols at a coarse granularity</w:t>
      </w:r>
      <w:r w:rsidR="00030006" w:rsidRPr="006A2AA9">
        <w:t xml:space="preserve"> </w:t>
      </w:r>
      <w:r w:rsidRPr="006A2AA9">
        <w:t>based on a global controller view and, more importantly</w:t>
      </w:r>
      <w:r w:rsidR="00030006" w:rsidRPr="006A2AA9">
        <w:t xml:space="preserve"> </w:t>
      </w:r>
      <w:r w:rsidRPr="006A2AA9">
        <w:t>preventing it from becoming a serious performance bottleneck.</w:t>
      </w:r>
      <w:r w:rsidR="00030006" w:rsidRPr="006A2AA9">
        <w:t xml:space="preserve"> </w:t>
      </w:r>
      <w:r w:rsidRPr="006A2AA9">
        <w:t xml:space="preserve">Unlike </w:t>
      </w:r>
      <w:proofErr w:type="spellStart"/>
      <w:r w:rsidRPr="006A2AA9">
        <w:t>Kandoo</w:t>
      </w:r>
      <w:proofErr w:type="spellEnd"/>
      <w:r w:rsidRPr="006A2AA9">
        <w:t xml:space="preserve"> [31], B4 [75] deploys robust reliability</w:t>
      </w:r>
      <w:r w:rsidR="00030006" w:rsidRPr="006A2AA9">
        <w:t xml:space="preserve"> </w:t>
      </w:r>
      <w:r w:rsidRPr="006A2AA9">
        <w:t>and fault-tolerance mechanisms at both levels of the control</w:t>
      </w:r>
      <w:r w:rsidR="00030006" w:rsidRPr="006A2AA9">
        <w:t xml:space="preserve"> </w:t>
      </w:r>
      <w:r w:rsidRPr="006A2AA9">
        <w:t>hierarchy in order to enhance the B4 system availability. These</w:t>
      </w:r>
      <w:r w:rsidR="00030006" w:rsidRPr="006A2AA9">
        <w:t xml:space="preserve"> </w:t>
      </w:r>
      <w:r w:rsidRPr="006A2AA9">
        <w:t>mechanisms have been especially enhanced after experiencing</w:t>
      </w:r>
      <w:r w:rsidR="00030006" w:rsidRPr="006A2AA9">
        <w:t xml:space="preserve"> </w:t>
      </w:r>
      <w:r w:rsidRPr="006A2AA9">
        <w:t xml:space="preserve">a large-scale B4 outage. In particular, </w:t>
      </w:r>
      <w:proofErr w:type="spellStart"/>
      <w:r w:rsidRPr="006A2AA9">
        <w:t>Paxos</w:t>
      </w:r>
      <w:proofErr w:type="spellEnd"/>
      <w:r w:rsidRPr="006A2AA9">
        <w:t xml:space="preserve"> [77] is used for</w:t>
      </w:r>
      <w:r w:rsidR="00030006" w:rsidRPr="006A2AA9">
        <w:t xml:space="preserve"> </w:t>
      </w:r>
      <w:r w:rsidRPr="006A2AA9">
        <w:t>detecting and handling the primary controller failure within</w:t>
      </w:r>
      <w:r w:rsidR="00030006" w:rsidRPr="006A2AA9">
        <w:t xml:space="preserve"> </w:t>
      </w:r>
      <w:r w:rsidRPr="006A2AA9">
        <w:t>each data-</w:t>
      </w:r>
      <w:proofErr w:type="spellStart"/>
      <w:r w:rsidRPr="006A2AA9">
        <w:t>center</w:t>
      </w:r>
      <w:proofErr w:type="spellEnd"/>
      <w:r w:rsidRPr="006A2AA9">
        <w:t xml:space="preserve"> site by electing a new leader controller</w:t>
      </w:r>
      <w:r w:rsidR="00030006" w:rsidRPr="006A2AA9">
        <w:t xml:space="preserve"> </w:t>
      </w:r>
      <w:r w:rsidRPr="006A2AA9">
        <w:t>among a set of reachable standby instances. On the other</w:t>
      </w:r>
      <w:r w:rsidR="00030006" w:rsidRPr="006A2AA9">
        <w:t xml:space="preserve"> </w:t>
      </w:r>
      <w:r w:rsidRPr="006A2AA9">
        <w:t>hand, network failures at the upper layer are addressed by</w:t>
      </w:r>
      <w:r w:rsidR="00030006" w:rsidRPr="006A2AA9">
        <w:t xml:space="preserve"> </w:t>
      </w:r>
      <w:r w:rsidRPr="006A2AA9">
        <w:t>the logically centralized TE controller which adapts to failed</w:t>
      </w:r>
      <w:r w:rsidR="00030006" w:rsidRPr="006A2AA9">
        <w:t xml:space="preserve"> </w:t>
      </w:r>
      <w:r w:rsidRPr="006A2AA9">
        <w:t>or unresponsive site controllers in the bandwidth allocation</w:t>
      </w:r>
      <w:r w:rsidR="00030006" w:rsidRPr="006A2AA9">
        <w:t xml:space="preserve"> </w:t>
      </w:r>
      <w:r w:rsidRPr="006A2AA9">
        <w:t>process. Additionally, B4 is resilient against other failure</w:t>
      </w:r>
      <w:r w:rsidR="00030006" w:rsidRPr="006A2AA9">
        <w:t xml:space="preserve"> </w:t>
      </w:r>
      <w:r w:rsidRPr="006A2AA9">
        <w:t>scenarios where the upper-level TE controller encounters</w:t>
      </w:r>
      <w:r w:rsidR="00030006" w:rsidRPr="006A2AA9">
        <w:t xml:space="preserve"> </w:t>
      </w:r>
      <w:r w:rsidRPr="006A2AA9">
        <w:t>major problems in reaching the lower-level site controllers</w:t>
      </w:r>
      <w:r w:rsidR="00030006" w:rsidRPr="006A2AA9">
        <w:t xml:space="preserve"> </w:t>
      </w:r>
      <w:r w:rsidRPr="006A2AA9">
        <w:t>(e.g. TE operation/session failures). Moreover, B4 guards</w:t>
      </w:r>
      <w:r w:rsidR="00030006" w:rsidRPr="006A2AA9">
        <w:t xml:space="preserve"> </w:t>
      </w:r>
      <w:r w:rsidRPr="006A2AA9">
        <w:t>against the failure of the logically centralized TE controller by</w:t>
      </w:r>
      <w:r w:rsidR="00030006" w:rsidRPr="006A2AA9">
        <w:t xml:space="preserve"> </w:t>
      </w:r>
      <w:r w:rsidRPr="006A2AA9">
        <w:t>geographically replicating TE servers across multiple WAN</w:t>
      </w:r>
      <w:r w:rsidR="00030006" w:rsidRPr="006A2AA9">
        <w:t xml:space="preserve"> </w:t>
      </w:r>
      <w:r w:rsidRPr="006A2AA9">
        <w:t>sites (one master TE server and four secondary hot standbys).</w:t>
      </w:r>
      <w:r w:rsidR="00030006" w:rsidRPr="006A2AA9">
        <w:t xml:space="preserve"> </w:t>
      </w:r>
      <w:r w:rsidRPr="006A2AA9">
        <w:t>Finally, another fault recovery mechanism is used in case</w:t>
      </w:r>
      <w:r w:rsidR="00030006" w:rsidRPr="006A2AA9">
        <w:t xml:space="preserve"> </w:t>
      </w:r>
      <w:r w:rsidRPr="006A2AA9">
        <w:t>the TE con</w:t>
      </w:r>
      <w:r w:rsidRPr="006A2AA9">
        <w:lastRenderedPageBreak/>
        <w:t>troller service itself faces serious problems. That</w:t>
      </w:r>
      <w:r w:rsidR="00030006" w:rsidRPr="006A2AA9">
        <w:t xml:space="preserve"> </w:t>
      </w:r>
      <w:r w:rsidRPr="006A2AA9">
        <w:t>mechanism stops the TE service and enables the standard</w:t>
      </w:r>
      <w:r w:rsidR="00030006" w:rsidRPr="006A2AA9">
        <w:t xml:space="preserve"> </w:t>
      </w:r>
      <w:r w:rsidRPr="006A2AA9">
        <w:t>shortest-path routing mechanism as an independent service. In the same spirit, Espresso [78] is another interesting SDN</w:t>
      </w:r>
      <w:r w:rsidR="00030006" w:rsidRPr="006A2AA9">
        <w:t xml:space="preserve"> </w:t>
      </w:r>
      <w:r w:rsidRPr="006A2AA9">
        <w:t>contribution that represents the latest and more challenging</w:t>
      </w:r>
      <w:r w:rsidR="00030006" w:rsidRPr="006A2AA9">
        <w:t xml:space="preserve"> </w:t>
      </w:r>
      <w:r w:rsidRPr="006A2AA9">
        <w:t>pillar of Google’s SDN strategy. Building on the previous</w:t>
      </w:r>
      <w:r w:rsidR="00030006" w:rsidRPr="006A2AA9">
        <w:t xml:space="preserve"> </w:t>
      </w:r>
      <w:r w:rsidRPr="006A2AA9">
        <w:t>three layers of that strategy (the B4 WAN [75], the Andromeda</w:t>
      </w:r>
      <w:r w:rsidR="00030006" w:rsidRPr="006A2AA9">
        <w:t xml:space="preserve"> </w:t>
      </w:r>
      <w:r w:rsidRPr="006A2AA9">
        <w:t xml:space="preserve">NFV stack and the Jupiter data </w:t>
      </w:r>
      <w:proofErr w:type="spellStart"/>
      <w:r w:rsidRPr="006A2AA9">
        <w:t>center</w:t>
      </w:r>
      <w:proofErr w:type="spellEnd"/>
      <w:r w:rsidRPr="006A2AA9">
        <w:t xml:space="preserve"> interconnect), Espresso</w:t>
      </w:r>
      <w:r w:rsidR="00030006" w:rsidRPr="006A2AA9">
        <w:t xml:space="preserve"> </w:t>
      </w:r>
      <w:r w:rsidRPr="006A2AA9">
        <w:t>extends the SDN approach to the peering edge of Google’s</w:t>
      </w:r>
      <w:r w:rsidR="00030006" w:rsidRPr="006A2AA9">
        <w:t xml:space="preserve"> </w:t>
      </w:r>
      <w:r w:rsidRPr="006A2AA9">
        <w:t>network where it connects to other networks worldwide.</w:t>
      </w:r>
      <w:r w:rsidR="00030006" w:rsidRPr="006A2AA9">
        <w:t xml:space="preserve"> C</w:t>
      </w:r>
      <w:r w:rsidRPr="006A2AA9">
        <w:t>onsidered as a large-scale SDN deployment for the public</w:t>
      </w:r>
      <w:r w:rsidR="00030006" w:rsidRPr="006A2AA9">
        <w:t xml:space="preserve"> </w:t>
      </w:r>
      <w:r w:rsidRPr="006A2AA9">
        <w:t>Internet, Espresso, which has been in production for more</w:t>
      </w:r>
      <w:r w:rsidR="00030006" w:rsidRPr="006A2AA9">
        <w:t xml:space="preserve"> </w:t>
      </w:r>
      <w:r w:rsidRPr="006A2AA9">
        <w:t>than two years, routes over 22% of Google’s total traffic to</w:t>
      </w:r>
      <w:r w:rsidR="00030006" w:rsidRPr="006A2AA9">
        <w:t xml:space="preserve"> </w:t>
      </w:r>
      <w:r w:rsidRPr="006A2AA9">
        <w:t>the Internet. More specifically, the Espresso technology allows</w:t>
      </w:r>
      <w:r w:rsidR="00030006" w:rsidRPr="006A2AA9">
        <w:t xml:space="preserve"> </w:t>
      </w:r>
      <w:r w:rsidRPr="006A2AA9">
        <w:t>Google to dynamically choose from where to serve content for</w:t>
      </w:r>
      <w:r w:rsidR="00030006" w:rsidRPr="006A2AA9">
        <w:t xml:space="preserve"> </w:t>
      </w:r>
      <w:r w:rsidRPr="006A2AA9">
        <w:t>individual users based on real-time measurements of end-to</w:t>
      </w:r>
      <w:r w:rsidR="0088115E" w:rsidRPr="006A2AA9">
        <w:t>-</w:t>
      </w:r>
      <w:r w:rsidRPr="006A2AA9">
        <w:t>end</w:t>
      </w:r>
      <w:r w:rsidR="00030006" w:rsidRPr="006A2AA9">
        <w:t xml:space="preserve"> </w:t>
      </w:r>
      <w:r w:rsidRPr="006A2AA9">
        <w:t>network connections.</w:t>
      </w:r>
      <w:r w:rsidR="00030006" w:rsidRPr="006A2AA9">
        <w:t xml:space="preserve"> </w:t>
      </w:r>
      <w:r w:rsidRPr="006A2AA9">
        <w:t>To deliver unprecedented scale-out and efficiency, Espresso</w:t>
      </w:r>
      <w:r w:rsidR="00030006" w:rsidRPr="006A2AA9">
        <w:t xml:space="preserve"> </w:t>
      </w:r>
      <w:r w:rsidRPr="006A2AA9">
        <w:t>assumes a hierarchical control plane design split between</w:t>
      </w:r>
      <w:r w:rsidR="00030006" w:rsidRPr="006A2AA9">
        <w:t xml:space="preserve"> </w:t>
      </w:r>
      <w:r w:rsidRPr="006A2AA9">
        <w:t>Global controllers and Local controllers that perform different</w:t>
      </w:r>
      <w:r w:rsidR="00030006" w:rsidRPr="006A2AA9">
        <w:t xml:space="preserve"> </w:t>
      </w:r>
      <w:r w:rsidRPr="006A2AA9">
        <w:t>functions. Besides, Espresso’s software programmability</w:t>
      </w:r>
      <w:r w:rsidR="00030006" w:rsidRPr="006A2AA9">
        <w:t xml:space="preserve"> </w:t>
      </w:r>
      <w:r w:rsidRPr="006A2AA9">
        <w:t>design principle externalizes features into software thereby</w:t>
      </w:r>
      <w:r w:rsidR="00030006" w:rsidRPr="006A2AA9">
        <w:t xml:space="preserve"> </w:t>
      </w:r>
      <w:r w:rsidRPr="006A2AA9">
        <w:t>exploiting commodity servers for scale.</w:t>
      </w:r>
      <w:r w:rsidR="00030006" w:rsidRPr="006A2AA9">
        <w:t xml:space="preserve"> </w:t>
      </w:r>
      <w:r w:rsidRPr="006A2AA9">
        <w:t>Moreover, Espresso achieves higher availability (reliability)</w:t>
      </w:r>
      <w:r w:rsidR="00030006" w:rsidRPr="006A2AA9">
        <w:t xml:space="preserve"> </w:t>
      </w:r>
      <w:r w:rsidRPr="006A2AA9">
        <w:t>when compared to existing router-centric Internet protocols.</w:t>
      </w:r>
      <w:r w:rsidR="00030006" w:rsidRPr="006A2AA9">
        <w:t xml:space="preserve"> </w:t>
      </w:r>
      <w:r w:rsidRPr="006A2AA9">
        <w:t>Indeed, it supports a fail static system, where the local</w:t>
      </w:r>
      <w:r w:rsidR="00030006" w:rsidRPr="006A2AA9">
        <w:t xml:space="preserve"> </w:t>
      </w:r>
      <w:r w:rsidRPr="006A2AA9">
        <w:t>data plane keeps the last known good state to allow for</w:t>
      </w:r>
      <w:r w:rsidR="00030006" w:rsidRPr="006A2AA9">
        <w:t xml:space="preserve"> </w:t>
      </w:r>
      <w:r w:rsidRPr="006A2AA9">
        <w:t>control plane unavailability without impacting data plane and</w:t>
      </w:r>
      <w:r w:rsidR="00030006" w:rsidRPr="006A2AA9">
        <w:t xml:space="preserve"> </w:t>
      </w:r>
      <w:r w:rsidRPr="006A2AA9">
        <w:t>BGP peering operations. Finally, another important feature of</w:t>
      </w:r>
      <w:r w:rsidR="00030006" w:rsidRPr="006A2AA9">
        <w:t xml:space="preserve"> </w:t>
      </w:r>
      <w:r w:rsidRPr="006A2AA9">
        <w:t>Espresso is that it provides full interoperability with the rest</w:t>
      </w:r>
      <w:r w:rsidR="00030006" w:rsidRPr="006A2AA9">
        <w:t xml:space="preserve"> </w:t>
      </w:r>
      <w:r w:rsidRPr="006A2AA9">
        <w:t>of the Internet and the traditional heterogeneous peers.</w:t>
      </w:r>
    </w:p>
    <w:p w14:paraId="53BF78A7" w14:textId="29CA4A93" w:rsidR="003B0752" w:rsidRPr="006A2AA9" w:rsidRDefault="003B0752" w:rsidP="003B0752">
      <w:pPr>
        <w:pStyle w:val="Heading3"/>
        <w:rPr>
          <w:rFonts w:cs="Times"/>
          <w:lang w:val="en-GB"/>
        </w:rPr>
      </w:pPr>
      <w:bookmarkStart w:id="19" w:name="_Toc108739177"/>
      <w:bookmarkStart w:id="20" w:name="_Toc114541104"/>
      <w:r w:rsidRPr="006A2AA9">
        <w:rPr>
          <w:rFonts w:cs="Times"/>
          <w:lang w:val="en-GB"/>
        </w:rPr>
        <w:t>ONOS</w:t>
      </w:r>
      <w:bookmarkEnd w:id="19"/>
      <w:bookmarkEnd w:id="20"/>
    </w:p>
    <w:p w14:paraId="509BBDD9" w14:textId="417AFA1C" w:rsidR="002C79D7" w:rsidRPr="006A2AA9" w:rsidRDefault="002C79D7" w:rsidP="002C79D7">
      <w:r w:rsidRPr="006A2AA9">
        <w:rPr>
          <w:rFonts w:cs="Times"/>
          <w:noProof/>
          <w:color w:val="000000" w:themeColor="text1"/>
          <w:sz w:val="24"/>
          <w:szCs w:val="24"/>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0"/>
                    <a:stretch>
                      <a:fillRect/>
                    </a:stretch>
                  </pic:blipFill>
                  <pic:spPr>
                    <a:xfrm>
                      <a:off x="0" y="0"/>
                      <a:ext cx="5731510" cy="3484268"/>
                    </a:xfrm>
                    <a:prstGeom prst="rect">
                      <a:avLst/>
                    </a:prstGeom>
                  </pic:spPr>
                </pic:pic>
              </a:graphicData>
            </a:graphic>
          </wp:inline>
        </w:drawing>
      </w:r>
    </w:p>
    <w:p w14:paraId="25D9E3C8" w14:textId="57124203" w:rsidR="00ED5540" w:rsidRPr="006A2AA9" w:rsidRDefault="00ED5540" w:rsidP="00ED5540">
      <w:pPr>
        <w:pStyle w:val="Caption"/>
      </w:pPr>
      <w:bookmarkStart w:id="21" w:name="_Toc113732712"/>
      <w:bookmarkStart w:id="22" w:name="_Toc114155734"/>
      <w:r w:rsidRPr="006A2AA9">
        <w:t xml:space="preserve">Figure </w:t>
      </w:r>
      <w:r w:rsidRPr="006A2AA9">
        <w:fldChar w:fldCharType="begin"/>
      </w:r>
      <w:r w:rsidRPr="006A2AA9">
        <w:instrText xml:space="preserve"> SEQ Figure \* ARABIC </w:instrText>
      </w:r>
      <w:r w:rsidRPr="006A2AA9">
        <w:fldChar w:fldCharType="separate"/>
      </w:r>
      <w:r w:rsidR="0047564F">
        <w:rPr>
          <w:noProof/>
        </w:rPr>
        <w:t>1</w:t>
      </w:r>
      <w:r w:rsidRPr="006A2AA9">
        <w:fldChar w:fldCharType="end"/>
      </w:r>
      <w:r w:rsidRPr="006A2AA9">
        <w:t xml:space="preserve"> </w:t>
      </w:r>
      <w:proofErr w:type="spellStart"/>
      <w:r w:rsidRPr="006A2AA9">
        <w:t>gui</w:t>
      </w:r>
      <w:bookmarkEnd w:id="21"/>
      <w:bookmarkEnd w:id="22"/>
      <w:proofErr w:type="spellEnd"/>
    </w:p>
    <w:p w14:paraId="73847402" w14:textId="77777777" w:rsidR="003B0752" w:rsidRPr="006A2AA9" w:rsidRDefault="003B0752" w:rsidP="003B0752">
      <w:pPr>
        <w:pStyle w:val="Heading3"/>
        <w:rPr>
          <w:rFonts w:cs="Times"/>
          <w:lang w:val="en-GB"/>
        </w:rPr>
      </w:pPr>
      <w:bookmarkStart w:id="23" w:name="_Toc108739178"/>
      <w:bookmarkStart w:id="24" w:name="_Toc114541105"/>
      <w:r w:rsidRPr="006A2AA9">
        <w:rPr>
          <w:rFonts w:cs="Times"/>
          <w:lang w:val="en-GB"/>
        </w:rPr>
        <w:t>ODL</w:t>
      </w:r>
      <w:bookmarkEnd w:id="23"/>
      <w:bookmarkEnd w:id="24"/>
    </w:p>
    <w:p w14:paraId="3B636CA9" w14:textId="7F1FDC29" w:rsidR="003B0752" w:rsidRPr="006A2AA9" w:rsidRDefault="003B0752" w:rsidP="003B0752">
      <w:pPr>
        <w:pStyle w:val="Heading3"/>
        <w:rPr>
          <w:rFonts w:cs="Times"/>
          <w:lang w:val="en-GB"/>
        </w:rPr>
      </w:pPr>
      <w:bookmarkStart w:id="25" w:name="_Toc108739179"/>
      <w:bookmarkStart w:id="26" w:name="_Toc114541106"/>
      <w:r w:rsidRPr="006A2AA9">
        <w:rPr>
          <w:rFonts w:cs="Times"/>
          <w:lang w:val="en-GB"/>
        </w:rPr>
        <w:t>Ryu</w:t>
      </w:r>
      <w:bookmarkEnd w:id="25"/>
      <w:bookmarkEnd w:id="26"/>
    </w:p>
    <w:p w14:paraId="044E04D0" w14:textId="237D3C0E" w:rsidR="00D22F8D" w:rsidRPr="006A2AA9" w:rsidRDefault="00D22F8D">
      <w:pPr>
        <w:spacing w:after="0" w:line="240" w:lineRule="auto"/>
        <w:jc w:val="left"/>
      </w:pPr>
    </w:p>
    <w:p w14:paraId="734D784D" w14:textId="3E5D7F76" w:rsidR="00D22F8D" w:rsidRPr="006A2AA9" w:rsidRDefault="00D22F8D" w:rsidP="002C79D7">
      <w:pPr>
        <w:pStyle w:val="Heading2"/>
      </w:pPr>
      <w:bookmarkStart w:id="27" w:name="_Toc114541107"/>
      <w:r w:rsidRPr="006A2AA9">
        <w:t>Software Switches</w:t>
      </w:r>
      <w:bookmarkEnd w:id="27"/>
    </w:p>
    <w:p w14:paraId="23EFB8BF" w14:textId="10D3903B" w:rsidR="002C79D7" w:rsidRDefault="00D00C28" w:rsidP="002C79D7">
      <w:r>
        <w:t xml:space="preserve"> </w:t>
      </w:r>
    </w:p>
    <w:p w14:paraId="19AA4729" w14:textId="154A8DEC" w:rsidR="00011F57" w:rsidRDefault="00011F57" w:rsidP="002C79D7">
      <w:r>
        <w:lastRenderedPageBreak/>
        <w:t>The foll</w:t>
      </w:r>
      <w:r w:rsidR="00DF7F84">
        <w:t>owing table lists the versions of OpenFlow supported by each version of Open vSwitch.</w:t>
      </w:r>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18AD4869" w:rsidR="00940DB7" w:rsidRDefault="00940DB7" w:rsidP="002C79D7">
            <w:r>
              <w:t>2.12</w:t>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49C968F8" w14:textId="11F7C05D" w:rsidR="00940DB7" w:rsidRPr="006A2AA9" w:rsidRDefault="00011F57" w:rsidP="00011F57">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28" w:name="_Toc108739180"/>
      <w:bookmarkStart w:id="29" w:name="_Toc114541108"/>
      <w:r w:rsidRPr="006A2AA9">
        <w:rPr>
          <w:rFonts w:cs="Times"/>
        </w:rPr>
        <w:t>Virtual Emulated Environment</w:t>
      </w:r>
      <w:bookmarkEnd w:id="28"/>
      <w:bookmarkEnd w:id="29"/>
    </w:p>
    <w:p w14:paraId="3B3219B7" w14:textId="77777777" w:rsidR="003B0752" w:rsidRPr="006A2AA9" w:rsidRDefault="003B0752" w:rsidP="003B0752">
      <w:pPr>
        <w:pStyle w:val="Heading3"/>
        <w:rPr>
          <w:rFonts w:cs="Times"/>
          <w:lang w:val="en-GB"/>
        </w:rPr>
      </w:pPr>
      <w:bookmarkStart w:id="30" w:name="_Toc108739181"/>
      <w:bookmarkStart w:id="31" w:name="_Toc114541109"/>
      <w:r w:rsidRPr="006A2AA9">
        <w:rPr>
          <w:rFonts w:cs="Times"/>
          <w:lang w:val="en-GB"/>
        </w:rPr>
        <w:t>Mininet</w:t>
      </w:r>
      <w:bookmarkEnd w:id="30"/>
      <w:bookmarkEnd w:id="31"/>
    </w:p>
    <w:p w14:paraId="0C1158A0" w14:textId="77777777" w:rsidR="003B0752" w:rsidRPr="006A2AA9" w:rsidRDefault="003B0752" w:rsidP="003B0752">
      <w:pPr>
        <w:rPr>
          <w:rFonts w:cs="Times"/>
        </w:rPr>
      </w:pPr>
      <w:r w:rsidRPr="006A2AA9">
        <w:rPr>
          <w:rFonts w:cs="Times"/>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6A2AA9" w:rsidRDefault="003B0752" w:rsidP="003B0752">
      <w:pPr>
        <w:rPr>
          <w:rFonts w:cs="Times"/>
        </w:rPr>
      </w:pPr>
      <w:r w:rsidRPr="006A2AA9">
        <w:rPr>
          <w:rFonts w:cs="Times"/>
        </w:rPr>
        <w:t>Advantages of Mininet :</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7DD84F49" w14:textId="77777777" w:rsidR="003B0752" w:rsidRPr="006A2AA9" w:rsidRDefault="003B0752">
      <w:pPr>
        <w:pStyle w:val="ListParagraph"/>
        <w:numPr>
          <w:ilvl w:val="0"/>
          <w:numId w:val="9"/>
        </w:numPr>
        <w:spacing w:before="240"/>
        <w:rPr>
          <w:rFonts w:cs="Times"/>
        </w:rPr>
      </w:pPr>
      <w:r w:rsidRPr="006A2AA9">
        <w:rPr>
          <w:rFonts w:cs="Times"/>
        </w:rPr>
        <w:t>It is also very easy to connect with other network devices.</w:t>
      </w:r>
    </w:p>
    <w:p w14:paraId="6E668DB1" w14:textId="77777777" w:rsidR="003B0752" w:rsidRPr="006A2AA9" w:rsidRDefault="003B0752">
      <w:pPr>
        <w:pStyle w:val="ListParagraph"/>
        <w:numPr>
          <w:ilvl w:val="0"/>
          <w:numId w:val="9"/>
        </w:numPr>
        <w:spacing w:before="240"/>
        <w:rPr>
          <w:rFonts w:cs="Times"/>
        </w:rPr>
      </w:pPr>
      <w:r w:rsidRPr="006A2AA9">
        <w:rPr>
          <w:rFonts w:cs="Times"/>
        </w:rPr>
        <w:t>It has high availability.</w:t>
      </w:r>
    </w:p>
    <w:p w14:paraId="6F56A7F9" w14:textId="77777777" w:rsidR="003B0752" w:rsidRPr="006A2AA9" w:rsidRDefault="003B0752" w:rsidP="003B0752"/>
    <w:p w14:paraId="6A76F237" w14:textId="77777777" w:rsidR="003B0752" w:rsidRPr="006A2AA9" w:rsidRDefault="003B0752" w:rsidP="003B0752">
      <w:pPr>
        <w:pStyle w:val="Heading3"/>
        <w:rPr>
          <w:rFonts w:cs="Times"/>
          <w:lang w:val="en-GB"/>
        </w:rPr>
      </w:pPr>
      <w:bookmarkStart w:id="32" w:name="_Toc108739182"/>
      <w:bookmarkStart w:id="33" w:name="_Toc114541110"/>
      <w:r w:rsidRPr="006A2AA9">
        <w:rPr>
          <w:rFonts w:cs="Times"/>
          <w:lang w:val="en-GB"/>
        </w:rPr>
        <w:t>GNS3</w:t>
      </w:r>
      <w:bookmarkEnd w:id="32"/>
      <w:bookmarkEnd w:id="33"/>
    </w:p>
    <w:p w14:paraId="7037246F" w14:textId="7EF4BBD0" w:rsidR="003B0752" w:rsidRPr="006A2AA9" w:rsidRDefault="003B0752" w:rsidP="003B0752">
      <w:r w:rsidRPr="006A2AA9">
        <w:t xml:space="preserve">GNS3 (Graphical Network Simulation 3)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6A2AA9">
        <w:t>vRouters</w:t>
      </w:r>
      <w:proofErr w:type="spellEnd"/>
      <w:r w:rsidRPr="006A2AA9">
        <w:t xml:space="preserve">, Cumulus Linux switches, Docker instances, Juniper </w:t>
      </w:r>
      <w:proofErr w:type="spellStart"/>
      <w:r w:rsidRPr="006A2AA9">
        <w:t>vRR</w:t>
      </w:r>
      <w:proofErr w:type="spellEnd"/>
      <w:r w:rsidRPr="006A2AA9">
        <w:t xml:space="preserve">, HPE VSRs, Nokia </w:t>
      </w:r>
      <w:proofErr w:type="spellStart"/>
      <w:r w:rsidRPr="006A2AA9">
        <w:t>vSIM</w:t>
      </w:r>
      <w:proofErr w:type="spellEnd"/>
      <w:r w:rsidRPr="006A2AA9">
        <w:t>, multiple Linux appliances and many others. Furthermore, GNS3 offers no limitation on the number of devices supported or complexity of network topologies. The only possible limitations are in the CPU and memory of the hardware that runs it.</w:t>
      </w:r>
    </w:p>
    <w:p w14:paraId="0E7DAB37" w14:textId="77777777" w:rsidR="003B0752" w:rsidRPr="006A2AA9" w:rsidRDefault="003B0752" w:rsidP="003B0752">
      <w:r w:rsidRPr="006A2AA9">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6A2AA9" w:rsidRDefault="003B0752" w:rsidP="003B0752">
      <w:r w:rsidRPr="006A2AA9">
        <w:lastRenderedPageBreak/>
        <w:t>GNS3 consists of two software components:</w:t>
      </w:r>
    </w:p>
    <w:p w14:paraId="4C7B1261" w14:textId="77777777" w:rsidR="003B0752" w:rsidRPr="006A2AA9" w:rsidRDefault="003B0752">
      <w:pPr>
        <w:pStyle w:val="ListParagraph"/>
        <w:numPr>
          <w:ilvl w:val="0"/>
          <w:numId w:val="12"/>
        </w:numPr>
        <w:spacing w:before="240"/>
      </w:pPr>
      <w:r w:rsidRPr="006A2AA9">
        <w:t>Client part: The GNS3-all-in-one software (GUI)</w:t>
      </w:r>
    </w:p>
    <w:p w14:paraId="287CF59F" w14:textId="77777777" w:rsidR="003B0752" w:rsidRPr="006A2AA9" w:rsidRDefault="003B0752">
      <w:pPr>
        <w:pStyle w:val="ListParagraph"/>
        <w:numPr>
          <w:ilvl w:val="0"/>
          <w:numId w:val="1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7777777" w:rsidR="003B0752" w:rsidRPr="006A2AA9" w:rsidRDefault="003B0752" w:rsidP="003B0752">
      <w:r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6453CD47" w14:textId="77777777" w:rsidR="003B0752" w:rsidRPr="006A2AA9" w:rsidRDefault="003B0752">
      <w:pPr>
        <w:pStyle w:val="ListParagraph"/>
        <w:numPr>
          <w:ilvl w:val="0"/>
          <w:numId w:val="10"/>
        </w:numPr>
        <w:spacing w:before="240"/>
        <w:rPr>
          <w:rFonts w:cs="Times"/>
        </w:rPr>
      </w:pPr>
      <w:r w:rsidRPr="006A2AA9">
        <w:rPr>
          <w:rFonts w:cs="Times"/>
        </w:rPr>
        <w:t>Free and Open Source software</w:t>
      </w:r>
    </w:p>
    <w:p w14:paraId="7DF712F4" w14:textId="77777777" w:rsidR="003B0752" w:rsidRPr="006A2AA9" w:rsidRDefault="003B0752">
      <w:pPr>
        <w:pStyle w:val="ListParagraph"/>
        <w:numPr>
          <w:ilvl w:val="0"/>
          <w:numId w:val="10"/>
        </w:numPr>
        <w:spacing w:before="240"/>
        <w:rPr>
          <w:rFonts w:cs="Times"/>
        </w:rPr>
      </w:pPr>
      <w:r w:rsidRPr="006A2AA9">
        <w:rPr>
          <w:rFonts w:cs="Times"/>
        </w:rPr>
        <w:t>No monthly or yearly license fees</w:t>
      </w:r>
    </w:p>
    <w:p w14:paraId="0A9F05A4" w14:textId="77777777" w:rsidR="003B0752" w:rsidRPr="006A2AA9" w:rsidRDefault="003B0752">
      <w:pPr>
        <w:pStyle w:val="ListParagraph"/>
        <w:numPr>
          <w:ilvl w:val="0"/>
          <w:numId w:val="10"/>
        </w:numPr>
        <w:spacing w:before="240"/>
        <w:rPr>
          <w:rFonts w:cs="Times"/>
        </w:rPr>
      </w:pPr>
      <w:r w:rsidRPr="006A2AA9">
        <w:rPr>
          <w:rFonts w:cs="Times"/>
        </w:rPr>
        <w:t>No limitation on number of devices (only limitation is the user hardware: CPU and memory)</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5119A08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xml:space="preserve">, VMware workstation, </w:t>
      </w:r>
      <w:proofErr w:type="spellStart"/>
      <w:r w:rsidRPr="006A2AA9">
        <w:rPr>
          <w:rFonts w:cs="Times"/>
        </w:rPr>
        <w:t>ESXi</w:t>
      </w:r>
      <w:proofErr w:type="spellEnd"/>
      <w:r w:rsidRPr="006A2AA9">
        <w:rPr>
          <w:rFonts w:cs="Times"/>
        </w:rPr>
        <w:t>, Fusion)</w:t>
      </w:r>
    </w:p>
    <w:p w14:paraId="6BBD0564" w14:textId="77777777" w:rsidR="003B0752" w:rsidRPr="006A2AA9" w:rsidRDefault="003B0752">
      <w:pPr>
        <w:pStyle w:val="ListParagraph"/>
        <w:numPr>
          <w:ilvl w:val="0"/>
          <w:numId w:val="10"/>
        </w:numPr>
        <w:spacing w:before="240"/>
        <w:rPr>
          <w:rFonts w:cs="Times"/>
        </w:rPr>
      </w:pPr>
      <w:r w:rsidRPr="006A2AA9">
        <w:rPr>
          <w:rFonts w:cs="Times"/>
        </w:rPr>
        <w:t>Downloadable, free, pre-configured and optimized appliances available to simplify deployment</w:t>
      </w:r>
    </w:p>
    <w:p w14:paraId="4D84B0FB" w14:textId="77777777" w:rsidR="003B0752" w:rsidRPr="006A2AA9" w:rsidRDefault="003B0752">
      <w:pPr>
        <w:pStyle w:val="ListParagraph"/>
        <w:numPr>
          <w:ilvl w:val="0"/>
          <w:numId w:val="10"/>
        </w:numPr>
        <w:spacing w:before="240"/>
        <w:rPr>
          <w:rFonts w:cs="Times"/>
        </w:rPr>
      </w:pPr>
      <w:r w:rsidRPr="006A2AA9">
        <w:rPr>
          <w:rFonts w:cs="Times"/>
        </w:rPr>
        <w:t>Native support for Linux without the need for need for additional virtualization software</w:t>
      </w:r>
    </w:p>
    <w:p w14:paraId="76867D80" w14:textId="77777777" w:rsidR="003B0752" w:rsidRPr="006A2AA9" w:rsidRDefault="003B0752">
      <w:pPr>
        <w:pStyle w:val="ListParagraph"/>
        <w:numPr>
          <w:ilvl w:val="0"/>
          <w:numId w:val="10"/>
        </w:numPr>
        <w:spacing w:before="240"/>
        <w:rPr>
          <w:rFonts w:cs="Times"/>
        </w:rPr>
      </w:pPr>
      <w:r w:rsidRPr="006A2AA9">
        <w:rPr>
          <w:rFonts w:cs="Times"/>
        </w:rPr>
        <w:t>Software from multiple vendors freely available</w:t>
      </w:r>
    </w:p>
    <w:p w14:paraId="20897C0E" w14:textId="77777777" w:rsidR="003B0752" w:rsidRPr="006A2AA9" w:rsidRDefault="003B0752">
      <w:pPr>
        <w:pStyle w:val="ListParagraph"/>
        <w:numPr>
          <w:ilvl w:val="0"/>
          <w:numId w:val="10"/>
        </w:numPr>
        <w:spacing w:before="240"/>
        <w:rPr>
          <w:rFonts w:cs="Times"/>
        </w:rPr>
      </w:pPr>
      <w:r w:rsidRPr="006A2AA9">
        <w:rPr>
          <w:rFonts w:cs="Times"/>
        </w:rPr>
        <w:t>Large and active community (800,000+ members)</w:t>
      </w:r>
    </w:p>
    <w:p w14:paraId="5568F5EF" w14:textId="77777777" w:rsidR="003B0752" w:rsidRPr="006A2AA9" w:rsidRDefault="003B0752" w:rsidP="003B0752">
      <w:pPr>
        <w:rPr>
          <w:rFonts w:cs="Times"/>
        </w:rPr>
      </w:pPr>
      <w:r w:rsidRPr="006A2AA9">
        <w:rPr>
          <w:rFonts w:cs="Times"/>
        </w:rPr>
        <w:t>Disadvantages:</w:t>
      </w:r>
    </w:p>
    <w:p w14:paraId="36AFAB4A" w14:textId="77777777" w:rsidR="003B0752" w:rsidRPr="006A2AA9" w:rsidRDefault="003B0752">
      <w:pPr>
        <w:pStyle w:val="ListParagraph"/>
        <w:numPr>
          <w:ilvl w:val="0"/>
          <w:numId w:val="11"/>
        </w:numPr>
        <w:spacing w:before="240"/>
        <w:rPr>
          <w:rFonts w:cs="Times"/>
        </w:rPr>
      </w:pPr>
      <w:r w:rsidRPr="006A2AA9">
        <w:rPr>
          <w:rFonts w:cs="Times"/>
        </w:rPr>
        <w:t>Cisco as well as other software images need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38CFA91A" w:rsidR="00914445" w:rsidRPr="006A2AA9" w:rsidRDefault="00914445" w:rsidP="00914445">
      <w:pPr>
        <w:pStyle w:val="Heading2"/>
      </w:pPr>
      <w:bookmarkStart w:id="34" w:name="_Toc114541111"/>
      <w:r w:rsidRPr="006A2AA9">
        <w:t>OpenFlow</w:t>
      </w:r>
      <w:r w:rsidR="00E97372" w:rsidRPr="006A2AA9">
        <w:t xml:space="preserve"> Protocol</w:t>
      </w:r>
      <w:bookmarkEnd w:id="34"/>
    </w:p>
    <w:p w14:paraId="4EB9A069" w14:textId="34B07997" w:rsidR="00DC1859" w:rsidRPr="006A2AA9" w:rsidRDefault="00DC1859" w:rsidP="008E6836">
      <w:r w:rsidRPr="006A2AA9">
        <w:t>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w:t>
      </w:r>
      <w:r w:rsidRPr="006A2AA9">
        <w:lastRenderedPageBreak/>
        <w:t xml:space="preserv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6A2AA9">
        <w:t>DevoFlow</w:t>
      </w:r>
      <w:proofErr w:type="spellEnd"/>
      <w:r w:rsidRPr="006A2AA9">
        <w:t xml:space="preserve"> [28] claims to minimize switch-</w:t>
      </w:r>
      <w:proofErr w:type="spellStart"/>
      <w:r w:rsidRPr="006A2AA9">
        <w:t>tocontroller</w:t>
      </w:r>
      <w:proofErr w:type="spellEnd"/>
      <w:r w:rsidRPr="006A2AA9">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6A2AA9">
        <w:t>DevoFlow</w:t>
      </w:r>
      <w:proofErr w:type="spellEnd"/>
      <w:r w:rsidRPr="006A2AA9">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6A2AA9">
        <w:t>OpenState</w:t>
      </w:r>
      <w:proofErr w:type="spellEnd"/>
      <w:r w:rsidRPr="006A2AA9">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3F8241E9" w:rsidR="00261827" w:rsidRDefault="00DC1859" w:rsidP="008E6836">
      <w:r w:rsidRPr="006A2AA9">
        <w:t xml:space="preserve">Despite having the advantage of building on the adaptation activity of the OpenFlow standard and leveraging its evolution using the (stateful) extensions provided by recent versions (version 1.3 and 1.4), </w:t>
      </w:r>
      <w:proofErr w:type="spellStart"/>
      <w:r w:rsidRPr="006A2AA9">
        <w:t>OpenState</w:t>
      </w:r>
      <w:proofErr w:type="spellEnd"/>
      <w:r w:rsidRPr="006A2AA9">
        <w:t xml:space="preserve"> faces important challenges regarding the implementation of a stateful extension for programming the forwarding behaviour inside switches while</w:t>
      </w:r>
      <w:r w:rsidR="005F04BF" w:rsidRPr="006A2AA9">
        <w:t xml:space="preserve"> </w:t>
      </w:r>
      <w:r w:rsidRPr="006A2AA9">
        <w:t>following an OpenFlow-like implementation approach. The</w:t>
      </w:r>
      <w:r w:rsidR="005F04BF" w:rsidRPr="006A2AA9">
        <w:t xml:space="preserve"> </w:t>
      </w:r>
      <w:r w:rsidRPr="006A2AA9">
        <w:t xml:space="preserve">feasibility of the hardware implementation of </w:t>
      </w:r>
      <w:proofErr w:type="spellStart"/>
      <w:r w:rsidRPr="006A2AA9">
        <w:t>OpenState</w:t>
      </w:r>
      <w:proofErr w:type="spellEnd"/>
      <w:r w:rsidRPr="006A2AA9">
        <w:t xml:space="preserve"> has</w:t>
      </w:r>
      <w:r w:rsidR="005F04BF" w:rsidRPr="006A2AA9">
        <w:t xml:space="preserve"> </w:t>
      </w:r>
      <w:r w:rsidRPr="006A2AA9">
        <w:t>been addressed in [34]. Finally, the same authors extended</w:t>
      </w:r>
      <w:r w:rsidR="005F04BF" w:rsidRPr="006A2AA9">
        <w:t xml:space="preserve"> </w:t>
      </w:r>
      <w:r w:rsidRPr="006A2AA9">
        <w:t>their work into a more general and expressive abstraction</w:t>
      </w:r>
      <w:r w:rsidR="005F04BF" w:rsidRPr="006A2AA9">
        <w:t xml:space="preserve"> </w:t>
      </w:r>
      <w:r w:rsidRPr="006A2AA9">
        <w:t xml:space="preserve">of </w:t>
      </w:r>
      <w:proofErr w:type="spellStart"/>
      <w:r w:rsidRPr="006A2AA9">
        <w:t>OpenState</w:t>
      </w:r>
      <w:proofErr w:type="spellEnd"/>
      <w:r w:rsidRPr="006A2AA9">
        <w:t xml:space="preserve"> called OPP [35] which supports a full extended</w:t>
      </w:r>
      <w:r w:rsidR="005F04BF" w:rsidRPr="006A2AA9">
        <w:t xml:space="preserve"> </w:t>
      </w:r>
      <w:r w:rsidRPr="006A2AA9">
        <w:t>finite-state machine (XFSM) model, thereby enabling</w:t>
      </w:r>
      <w:r w:rsidR="005F04BF" w:rsidRPr="006A2AA9">
        <w:t xml:space="preserve"> </w:t>
      </w:r>
      <w:r w:rsidRPr="006A2AA9">
        <w:t>a broader range of applications and complex stateful flow</w:t>
      </w:r>
      <w:r w:rsidR="005F04BF" w:rsidRPr="006A2AA9">
        <w:t xml:space="preserve"> </w:t>
      </w:r>
      <w:r w:rsidRPr="006A2AA9">
        <w:t>processing operations.</w:t>
      </w:r>
      <w:r w:rsidR="005F04BF" w:rsidRPr="006A2AA9">
        <w:t xml:space="preserve"> </w:t>
      </w:r>
      <w:r w:rsidRPr="006A2AA9">
        <w:t>In the same spirit, the approach presented in [36] explored</w:t>
      </w:r>
      <w:r w:rsidR="005F04BF" w:rsidRPr="006A2AA9">
        <w:t xml:space="preserve"> </w:t>
      </w:r>
      <w:r w:rsidRPr="006A2AA9">
        <w:t>delegating some parts of the controller functions involving</w:t>
      </w:r>
      <w:r w:rsidR="005F04BF" w:rsidRPr="006A2AA9">
        <w:t xml:space="preserve"> </w:t>
      </w:r>
      <w:r w:rsidRPr="006A2AA9">
        <w:t>packet generation tasks to OpenFlow switches in order to</w:t>
      </w:r>
      <w:r w:rsidR="005F04BF" w:rsidRPr="006A2AA9">
        <w:t xml:space="preserve"> </w:t>
      </w:r>
      <w:r w:rsidRPr="006A2AA9">
        <w:t xml:space="preserve">address both switch and controller scalability issues. The </w:t>
      </w:r>
      <w:proofErr w:type="spellStart"/>
      <w:r w:rsidRPr="006A2AA9">
        <w:t>InSP</w:t>
      </w:r>
      <w:proofErr w:type="spellEnd"/>
      <w:r w:rsidR="005F04BF" w:rsidRPr="006A2AA9">
        <w:t xml:space="preserve"> </w:t>
      </w:r>
      <w:r w:rsidRPr="006A2AA9">
        <w:t>API was introduced as a generic API that extends OpenFlow</w:t>
      </w:r>
      <w:r w:rsidR="005F04BF" w:rsidRPr="006A2AA9">
        <w:t xml:space="preserve"> </w:t>
      </w:r>
      <w:r w:rsidRPr="006A2AA9">
        <w:t>to allow for the programming of autonomous packet generation</w:t>
      </w:r>
      <w:r w:rsidR="005F04BF" w:rsidRPr="006A2AA9">
        <w:t xml:space="preserve"> </w:t>
      </w:r>
      <w:r w:rsidRPr="006A2AA9">
        <w:t>operations inside the switches such as ARP and ICMP</w:t>
      </w:r>
      <w:r w:rsidR="005F04BF" w:rsidRPr="006A2AA9">
        <w:t xml:space="preserve"> </w:t>
      </w:r>
      <w:r w:rsidRPr="006A2AA9">
        <w:t>handling. The proposed OpenFlow-like abstractions include</w:t>
      </w:r>
      <w:r w:rsidR="005F04BF" w:rsidRPr="006A2AA9">
        <w:t xml:space="preserve"> </w:t>
      </w:r>
      <w:r w:rsidRPr="006A2AA9">
        <w:t xml:space="preserve">an </w:t>
      </w:r>
      <w:proofErr w:type="spellStart"/>
      <w:r w:rsidRPr="006A2AA9">
        <w:t>InSP</w:t>
      </w:r>
      <w:proofErr w:type="spellEnd"/>
      <w:r w:rsidRPr="006A2AA9">
        <w:t xml:space="preserve"> Instruction for specifying the actions that the switch</w:t>
      </w:r>
      <w:r w:rsidR="005F04BF" w:rsidRPr="006A2AA9">
        <w:t xml:space="preserve"> </w:t>
      </w:r>
      <w:r w:rsidRPr="006A2AA9">
        <w:t>should apply to a packet being generated after a triggering</w:t>
      </w:r>
      <w:r w:rsidR="005F04BF" w:rsidRPr="006A2AA9">
        <w:t xml:space="preserve"> </w:t>
      </w:r>
      <w:r w:rsidRPr="006A2AA9">
        <w:t>event and a Packet Template Table (PTE) for storing the</w:t>
      </w:r>
      <w:r w:rsidR="005F04BF" w:rsidRPr="006A2AA9">
        <w:t xml:space="preserve"> </w:t>
      </w:r>
      <w:r w:rsidRPr="006A2AA9">
        <w:t>content of any packet generated by the switch.</w:t>
      </w:r>
      <w:r w:rsidR="005F04BF" w:rsidRPr="006A2AA9">
        <w:t xml:space="preserve"> </w:t>
      </w:r>
      <w:r w:rsidRPr="006A2AA9">
        <w:t xml:space="preserve">According to [36], the </w:t>
      </w:r>
      <w:proofErr w:type="spellStart"/>
      <w:r w:rsidRPr="006A2AA9">
        <w:t>InSP</w:t>
      </w:r>
      <w:proofErr w:type="spellEnd"/>
      <w:r w:rsidRPr="006A2AA9">
        <w:t xml:space="preserve"> function, like any particular</w:t>
      </w:r>
      <w:r w:rsidR="005F04BF" w:rsidRPr="006A2AA9">
        <w:t xml:space="preserve"> </w:t>
      </w:r>
      <w:r w:rsidRPr="006A2AA9">
        <w:t>offloading function, faces the challenging issue of finding the</w:t>
      </w:r>
      <w:r w:rsidR="005F04BF" w:rsidRPr="006A2AA9">
        <w:t xml:space="preserve"> </w:t>
      </w:r>
      <w:r w:rsidRPr="006A2AA9">
        <w:t>relevant positioning with respect to the broad design space</w:t>
      </w:r>
      <w:r w:rsidR="005F04BF" w:rsidRPr="006A2AA9">
        <w:t xml:space="preserve"> </w:t>
      </w:r>
      <w:r w:rsidRPr="006A2AA9">
        <w:t>for delegation of control to SDN switches. In their opinion,</w:t>
      </w:r>
      <w:r w:rsidR="005F04BF" w:rsidRPr="006A2AA9">
        <w:t xml:space="preserve"> </w:t>
      </w:r>
      <w:r w:rsidRPr="006A2AA9">
        <w:t>a good approach to conceiving (eventually standardizing) a</w:t>
      </w:r>
      <w:r w:rsidR="005F04BF" w:rsidRPr="006A2AA9">
        <w:t xml:space="preserve"> p</w:t>
      </w:r>
      <w:r w:rsidRPr="006A2AA9">
        <w:t>articular offloading function should involve a programming</w:t>
      </w:r>
      <w:r w:rsidR="005F04BF" w:rsidRPr="006A2AA9">
        <w:t xml:space="preserve"> </w:t>
      </w:r>
      <w:r w:rsidRPr="006A2AA9">
        <w:t>abstraction that achieves a fair compromise between viability</w:t>
      </w:r>
      <w:r w:rsidR="005F04BF" w:rsidRPr="006A2AA9">
        <w:t xml:space="preserve"> </w:t>
      </w:r>
      <w:r w:rsidRPr="006A2AA9">
        <w:t>and flexibility, far from extreme solutions that simply turn on</w:t>
      </w:r>
      <w:r w:rsidR="005F04BF" w:rsidRPr="006A2AA9">
        <w:t xml:space="preserve"> </w:t>
      </w:r>
      <w:r w:rsidRPr="006A2AA9">
        <w:t>well-known legacy protocol functions (e.g. MAC learning) or</w:t>
      </w:r>
      <w:r w:rsidR="005F04BF" w:rsidRPr="006A2AA9">
        <w:t xml:space="preserve"> </w:t>
      </w:r>
      <w:r w:rsidRPr="006A2AA9">
        <w:t>push a piece of code inside the switches [37, 38].</w:t>
      </w:r>
      <w:r w:rsidR="005F04BF" w:rsidRPr="006A2AA9">
        <w:t xml:space="preserve"> </w:t>
      </w:r>
      <w:r w:rsidRPr="006A2AA9">
        <w:t>The authors of FOCUS [39] express the same challenges</w:t>
      </w:r>
      <w:r w:rsidR="005F04BF" w:rsidRPr="006A2AA9">
        <w:t xml:space="preserve"> </w:t>
      </w:r>
      <w:r w:rsidRPr="006A2AA9">
        <w:t>but, unlike the above proposals, they reject a performance</w:t>
      </w:r>
      <w:r w:rsidR="005F04BF" w:rsidRPr="006A2AA9">
        <w:t xml:space="preserve"> </w:t>
      </w:r>
      <w:r w:rsidRPr="006A2AA9">
        <w:t>based</w:t>
      </w:r>
      <w:r w:rsidR="005F04BF" w:rsidRPr="006A2AA9">
        <w:t xml:space="preserve"> </w:t>
      </w:r>
      <w:r w:rsidRPr="006A2AA9">
        <w:t>design choice that requires adding new hardware primitives</w:t>
      </w:r>
      <w:r w:rsidR="005F04BF" w:rsidRPr="006A2AA9">
        <w:t xml:space="preserve"> </w:t>
      </w:r>
      <w:r w:rsidRPr="006A2AA9">
        <w:t>to OpenFlow switches in the development of the delegated</w:t>
      </w:r>
      <w:r w:rsidR="008E6836" w:rsidRPr="006A2AA9">
        <w:t xml:space="preserve"> </w:t>
      </w:r>
      <w:r w:rsidRPr="006A2AA9">
        <w:t>control function. Instead, they promote a deployable</w:t>
      </w:r>
      <w:r w:rsidR="005F04BF" w:rsidRPr="006A2AA9">
        <w:t xml:space="preserve"> </w:t>
      </w:r>
      <w:r w:rsidRPr="006A2AA9">
        <w:t>software-based solution to be implemented in the switch’s</w:t>
      </w:r>
      <w:r w:rsidR="008E6836" w:rsidRPr="006A2AA9">
        <w:t xml:space="preserve"> </w:t>
      </w:r>
      <w:r w:rsidRPr="006A2AA9">
        <w:t>software stack to achieve a balanced trade-off between the</w:t>
      </w:r>
      <w:r w:rsidR="005F04BF" w:rsidRPr="006A2AA9">
        <w:t xml:space="preserve"> </w:t>
      </w:r>
      <w:r w:rsidRPr="006A2AA9">
        <w:t>flexibility and cost of the control function delegation process.</w:t>
      </w:r>
    </w:p>
    <w:p w14:paraId="03275B58" w14:textId="77777777" w:rsidR="003A4272" w:rsidRPr="006A2AA9" w:rsidRDefault="003A4272" w:rsidP="008E6836"/>
    <w:p w14:paraId="2B1D2E99" w14:textId="34F78600" w:rsidR="00261827" w:rsidRPr="006A2AA9" w:rsidRDefault="003A4272" w:rsidP="003A4272">
      <w:r>
        <w:t xml:space="preserve">OpenFlow is normalized by the Open Networking Foundation (ONF) [5], backed by the leaders of IT industry like Facebook, Cisco, Google, HP, and others. For this reason, understanding the OpenFlow architecture is important to grasp the notion of SDN, which we are going to present in the next subsection. Before that, we should realize that OpenFlow is just an instantiation of SDN, as there are many existing and under development southbound APIs, for instance, </w:t>
      </w:r>
      <w:proofErr w:type="spellStart"/>
      <w:r>
        <w:t>OpFlex</w:t>
      </w:r>
      <w:proofErr w:type="spellEnd"/>
      <w:r>
        <w:t xml:space="preserve"> [6],which distributes some of the complexity of managing the network to the infrastructure layer to improve the scalability. On the other hand, </w:t>
      </w:r>
      <w:proofErr w:type="spellStart"/>
      <w:r>
        <w:t>ForCES</w:t>
      </w:r>
      <w:proofErr w:type="spellEnd"/>
      <w:r>
        <w:t xml:space="preserve"> [7] proposes a flexible method to ameliorate the management of traditional networks without using a logically centralized controller, while ROFL [8],which relies on OpenFlow, provides an API for software developers to enable full development of new applications [1]. </w:t>
      </w:r>
      <w:sdt>
        <w:sdtPr>
          <w:id w:val="1203827237"/>
          <w:citation/>
        </w:sdtPr>
        <w:sdtContent>
          <w:r>
            <w:fldChar w:fldCharType="begin"/>
          </w:r>
          <w:r>
            <w:rPr>
              <w:lang w:val="en-US"/>
            </w:rPr>
            <w:instrText xml:space="preserve"> CITATION Oth16 \l 1033 </w:instrText>
          </w:r>
          <w:r>
            <w:fldChar w:fldCharType="separate"/>
          </w:r>
          <w:r w:rsidR="0073636A" w:rsidRPr="0073636A">
            <w:rPr>
              <w:noProof/>
              <w:lang w:val="en-US"/>
            </w:rPr>
            <w:t>[4]</w:t>
          </w:r>
          <w:r>
            <w:fldChar w:fldCharType="end"/>
          </w:r>
        </w:sdtContent>
      </w:sdt>
    </w:p>
    <w:p w14:paraId="0AA84880" w14:textId="3CF20100"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5" w:name="_Toc114541112"/>
      <w:r w:rsidRPr="006A2AA9">
        <w:lastRenderedPageBreak/>
        <w:t>Requirements</w:t>
      </w:r>
      <w:r w:rsidR="00CE6790" w:rsidRPr="006A2AA9">
        <w:t xml:space="preserve"> Analysis</w:t>
      </w:r>
      <w:bookmarkEnd w:id="35"/>
    </w:p>
    <w:p w14:paraId="1D9730E5"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6A2AA9" w:rsidRDefault="003B0752" w:rsidP="003B0752">
      <w:pPr>
        <w:pStyle w:val="Heading2"/>
        <w:rPr>
          <w:rFonts w:cs="Times"/>
        </w:rPr>
      </w:pPr>
      <w:bookmarkStart w:id="36" w:name="_Toc431391102"/>
      <w:bookmarkStart w:id="37" w:name="_Toc108739185"/>
      <w:bookmarkStart w:id="38" w:name="_Toc114541113"/>
      <w:r w:rsidRPr="006A2AA9">
        <w:rPr>
          <w:rFonts w:cs="Times"/>
        </w:rPr>
        <w:t>General Objectives</w:t>
      </w:r>
      <w:bookmarkEnd w:id="36"/>
      <w:bookmarkEnd w:id="37"/>
      <w:bookmarkEnd w:id="38"/>
    </w:p>
    <w:p w14:paraId="218723D2" w14:textId="77777777" w:rsidR="003B0752" w:rsidRPr="006A2AA9" w:rsidRDefault="003B0752" w:rsidP="003B0752">
      <w:pPr>
        <w:rPr>
          <w:rFonts w:cs="Times"/>
        </w:rPr>
      </w:pPr>
      <w:r w:rsidRPr="006A2AA9">
        <w:rPr>
          <w:rFonts w:cs="Times"/>
        </w:rPr>
        <w:t>The detailed requirements for this thesis and the involved tasks are stated below:</w:t>
      </w:r>
    </w:p>
    <w:p w14:paraId="5875E4F0" w14:textId="77777777"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 emulation software.</w:t>
      </w:r>
    </w:p>
    <w:p w14:paraId="3DDCA720" w14:textId="77777777" w:rsidR="003B0752" w:rsidRPr="006A2AA9" w:rsidRDefault="003B0752">
      <w:pPr>
        <w:pStyle w:val="ListParagraph"/>
        <w:numPr>
          <w:ilvl w:val="0"/>
          <w:numId w:val="15"/>
        </w:numPr>
        <w:spacing w:before="240"/>
        <w:rPr>
          <w:rFonts w:cs="Times"/>
        </w:rPr>
      </w:pPr>
      <w:r w:rsidRPr="006A2AA9">
        <w:rPr>
          <w:rFonts w:cs="Times"/>
        </w:rPr>
        <w:t>Manage different services and network configurations with SDN controller in an emulated environment.</w:t>
      </w:r>
    </w:p>
    <w:p w14:paraId="55044B98" w14:textId="77777777"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AA0ACAB" w14:textId="77777777"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 to improve resilience.</w:t>
      </w:r>
    </w:p>
    <w:p w14:paraId="40C898F4" w14:textId="458E70F3" w:rsidR="004324DD" w:rsidRPr="006A2AA9" w:rsidRDefault="004324DD">
      <w:pPr>
        <w:pStyle w:val="ListParagraph"/>
        <w:numPr>
          <w:ilvl w:val="0"/>
          <w:numId w:val="15"/>
        </w:numPr>
        <w:spacing w:before="240"/>
        <w:rPr>
          <w:rFonts w:cs="Times"/>
        </w:rPr>
      </w:pPr>
      <w:r>
        <w:rPr>
          <w:rFonts w:cs="Times"/>
        </w:rPr>
        <w:t>Integrate SDN network with legacy network and answer difficulties faced by ISPs.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77777777"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7CEE23F8" w:rsidR="003B0752" w:rsidRPr="006A2AA9" w:rsidRDefault="003B0752" w:rsidP="004324DD">
      <w:pPr>
        <w:pStyle w:val="ListParagraph"/>
        <w:numPr>
          <w:ilvl w:val="0"/>
          <w:numId w:val="14"/>
        </w:numPr>
        <w:spacing w:before="240"/>
        <w:rPr>
          <w:rFonts w:cs="Times"/>
        </w:rPr>
      </w:pPr>
      <w:r w:rsidRPr="006A2AA9">
        <w:rPr>
          <w:rFonts w:cs="Times"/>
        </w:rPr>
        <w:t>Research alternative configuration methods with the goal of finding the best possible method to configure and manage the network through Network Controller.</w:t>
      </w:r>
    </w:p>
    <w:p w14:paraId="48342D0F" w14:textId="77777777" w:rsidR="003B0752" w:rsidRPr="006A2AA9"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14B1743E" w14:textId="77777777" w:rsidR="003B0752" w:rsidRPr="006A2AA9" w:rsidRDefault="003B0752">
      <w:pPr>
        <w:pStyle w:val="ListParagraph"/>
        <w:numPr>
          <w:ilvl w:val="0"/>
          <w:numId w:val="14"/>
        </w:numPr>
        <w:spacing w:before="240"/>
        <w:rPr>
          <w:rFonts w:cs="Times"/>
        </w:rPr>
      </w:pPr>
      <w:r w:rsidRPr="006A2AA9">
        <w:rPr>
          <w:rFonts w:cs="Times"/>
        </w:rPr>
        <w:t>When a service is accessible at multiple times, how to choose the best one.</w:t>
      </w:r>
    </w:p>
    <w:p w14:paraId="76C51AA7" w14:textId="77777777" w:rsidR="003B0752" w:rsidRPr="006A2AA9" w:rsidRDefault="003B0752" w:rsidP="003B0752">
      <w:pPr>
        <w:pStyle w:val="Heading2"/>
        <w:rPr>
          <w:rFonts w:cs="Times"/>
        </w:rPr>
      </w:pPr>
      <w:bookmarkStart w:id="39" w:name="_Toc108739186"/>
      <w:bookmarkStart w:id="40" w:name="_Toc114541114"/>
      <w:r w:rsidRPr="006A2AA9">
        <w:rPr>
          <w:rFonts w:cs="Times"/>
        </w:rPr>
        <w:t>Work Plan</w:t>
      </w:r>
      <w:bookmarkEnd w:id="39"/>
      <w:bookmarkEnd w:id="40"/>
    </w:p>
    <w:p w14:paraId="029C785A" w14:textId="77777777" w:rsidR="003B0752" w:rsidRPr="006A2AA9" w:rsidRDefault="003B0752" w:rsidP="003B0752">
      <w:r w:rsidRPr="006A2AA9">
        <w:t>Work flow for this Thesis is as follows;</w:t>
      </w:r>
    </w:p>
    <w:p w14:paraId="47C1B597" w14:textId="77777777" w:rsidR="003B0752" w:rsidRPr="006A2AA9" w:rsidRDefault="003B0752">
      <w:pPr>
        <w:pStyle w:val="ListParagraph"/>
        <w:numPr>
          <w:ilvl w:val="0"/>
          <w:numId w:val="16"/>
        </w:numPr>
        <w:spacing w:before="240"/>
      </w:pPr>
      <w:r w:rsidRPr="006A2AA9">
        <w:t>Research about the SDN controllers.</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77777777" w:rsidR="003B0752" w:rsidRPr="006A2AA9" w:rsidRDefault="003B0752">
      <w:pPr>
        <w:pStyle w:val="ListParagraph"/>
        <w:numPr>
          <w:ilvl w:val="0"/>
          <w:numId w:val="16"/>
        </w:numPr>
        <w:spacing w:before="240"/>
      </w:pPr>
      <w:r w:rsidRPr="006A2AA9">
        <w:t>Installation and testing of different SDN controllers.</w:t>
      </w:r>
    </w:p>
    <w:p w14:paraId="7F214A78" w14:textId="77777777" w:rsidR="003B0752" w:rsidRPr="006A2AA9" w:rsidRDefault="003B0752">
      <w:pPr>
        <w:pStyle w:val="ListParagraph"/>
        <w:numPr>
          <w:ilvl w:val="0"/>
          <w:numId w:val="16"/>
        </w:numPr>
        <w:spacing w:before="240"/>
      </w:pPr>
      <w:r w:rsidRPr="006A2AA9">
        <w:t>Configuration of these SDN controllers.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77777777" w:rsidR="003B0752" w:rsidRPr="006A2AA9" w:rsidRDefault="003B0752">
      <w:pPr>
        <w:pStyle w:val="ListParagraph"/>
        <w:numPr>
          <w:ilvl w:val="0"/>
          <w:numId w:val="16"/>
        </w:numPr>
        <w:spacing w:before="240"/>
      </w:pPr>
      <w:r w:rsidRPr="006A2AA9">
        <w:t>Creating use cases suitable for SDN controller in the emulated environment.</w:t>
      </w:r>
    </w:p>
    <w:p w14:paraId="58B6091B" w14:textId="40F95F98" w:rsidR="003B0752" w:rsidRDefault="003B0752">
      <w:pPr>
        <w:pStyle w:val="ListParagraph"/>
        <w:numPr>
          <w:ilvl w:val="0"/>
          <w:numId w:val="16"/>
        </w:numPr>
        <w:spacing w:before="240"/>
      </w:pPr>
      <w:r w:rsidRPr="006A2AA9">
        <w:lastRenderedPageBreak/>
        <w:t>Implementing and testing these use cases in the emulated environment.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41" w:name="_Toc108739187"/>
      <w:bookmarkStart w:id="42" w:name="_Toc114541115"/>
      <w:r w:rsidRPr="006A2AA9">
        <w:rPr>
          <w:rFonts w:cs="Times"/>
        </w:rPr>
        <w:t>Previous Work</w:t>
      </w:r>
      <w:bookmarkEnd w:id="41"/>
      <w:bookmarkEnd w:id="42"/>
    </w:p>
    <w:p w14:paraId="382A5DCD" w14:textId="77777777" w:rsidR="003B0752" w:rsidRPr="006A2AA9" w:rsidRDefault="003B0752" w:rsidP="003B0752">
      <w:r w:rsidRPr="006A2AA9">
        <w:t>Through the study and research about implementation of SDN controllers in virtual environments, the following points were found;</w:t>
      </w:r>
    </w:p>
    <w:p w14:paraId="4C5D41D6" w14:textId="77777777" w:rsidR="003B0752" w:rsidRPr="006A2AA9" w:rsidRDefault="003B0752">
      <w:pPr>
        <w:pStyle w:val="ListParagraph"/>
        <w:numPr>
          <w:ilvl w:val="0"/>
          <w:numId w:val="5"/>
        </w:numPr>
        <w:spacing w:before="240" w:after="0" w:line="240" w:lineRule="auto"/>
        <w:rPr>
          <w:rFonts w:cs="Times"/>
        </w:rPr>
      </w:pPr>
      <w:r w:rsidRPr="006A2AA9">
        <w:rPr>
          <w:rFonts w:cs="Times"/>
        </w:rPr>
        <w:t>Currently various Open-source SDN controllers are available to be implemented and tested in the environment. To name few, OpenDayLight (ODL), Open Network Operating System (ONOS), Ryu and Faucet.</w:t>
      </w:r>
    </w:p>
    <w:p w14:paraId="30B389B5" w14:textId="77777777" w:rsidR="003B0752" w:rsidRPr="006A2AA9" w:rsidRDefault="003B0752">
      <w:pPr>
        <w:pStyle w:val="ListParagraph"/>
        <w:numPr>
          <w:ilvl w:val="0"/>
          <w:numId w:val="7"/>
        </w:numPr>
        <w:spacing w:before="240" w:after="0" w:line="240" w:lineRule="auto"/>
        <w:rPr>
          <w:rFonts w:cs="Times"/>
        </w:rPr>
      </w:pPr>
      <w:r w:rsidRPr="006A2AA9">
        <w:rPr>
          <w:rFonts w:cs="Times"/>
        </w:rPr>
        <w:t>ONOS and ODL are built to have centralized architectures. Hence, they tend to be easier to maintain and confer lower latency between the tightly coupled southbound APIs and northbound APIs.</w:t>
      </w:r>
    </w:p>
    <w:p w14:paraId="72B6ABDC" w14:textId="77777777" w:rsidR="003B0752" w:rsidRPr="006A2AA9" w:rsidRDefault="003B0752">
      <w:pPr>
        <w:pStyle w:val="ListParagraph"/>
        <w:numPr>
          <w:ilvl w:val="0"/>
          <w:numId w:val="7"/>
        </w:numPr>
        <w:spacing w:before="240" w:after="0" w:line="240" w:lineRule="auto"/>
        <w:rPr>
          <w:rFonts w:cs="Times"/>
        </w:rPr>
      </w:pPr>
      <w:r w:rsidRPr="006A2AA9">
        <w:rPr>
          <w:rFonts w:cs="Time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ONOS and ODL are written in Java, for which development resources are abundant in the market, with good supporting documentation and libraries available. </w:t>
      </w:r>
    </w:p>
    <w:p w14:paraId="576761E0"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6A2AA9" w:rsidRDefault="003B0752">
      <w:pPr>
        <w:pStyle w:val="ListParagraph"/>
        <w:numPr>
          <w:ilvl w:val="0"/>
          <w:numId w:val="7"/>
        </w:numPr>
        <w:spacing w:before="240" w:after="0" w:line="240" w:lineRule="auto"/>
        <w:rPr>
          <w:rFonts w:cs="Times"/>
        </w:rPr>
      </w:pPr>
      <w:r w:rsidRPr="006A2AA9">
        <w:rPr>
          <w:rFonts w:cs="Time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6A2AA9" w:rsidRDefault="003B0752">
      <w:pPr>
        <w:pStyle w:val="ListParagraph"/>
        <w:numPr>
          <w:ilvl w:val="0"/>
          <w:numId w:val="8"/>
        </w:numPr>
        <w:spacing w:before="240" w:after="0" w:line="240" w:lineRule="auto"/>
        <w:rPr>
          <w:rFonts w:cs="Times"/>
        </w:rPr>
      </w:pPr>
      <w:r w:rsidRPr="006A2AA9">
        <w:rPr>
          <w:rFonts w:cs="Times"/>
        </w:rPr>
        <w:t xml:space="preserve">Most of the software defined networking testbeds are implemented and </w:t>
      </w:r>
      <w:r w:rsidR="003744FF" w:rsidRPr="006A2AA9">
        <w:rPr>
          <w:rFonts w:cs="Times"/>
        </w:rPr>
        <w:t>analysed</w:t>
      </w:r>
      <w:r w:rsidRPr="006A2AA9">
        <w:rPr>
          <w:rFonts w:cs="Times"/>
        </w:rPr>
        <w:t xml:space="preserve"> with the Mininet environment.</w:t>
      </w:r>
    </w:p>
    <w:p w14:paraId="7E6FD918" w14:textId="77777777" w:rsidR="003B0752" w:rsidRPr="006A2AA9" w:rsidRDefault="003B0752">
      <w:pPr>
        <w:pStyle w:val="ListParagraph"/>
        <w:numPr>
          <w:ilvl w:val="0"/>
          <w:numId w:val="8"/>
        </w:numPr>
        <w:spacing w:before="240" w:after="0" w:line="240" w:lineRule="auto"/>
        <w:rPr>
          <w:rFonts w:cs="Times"/>
        </w:rPr>
      </w:pPr>
      <w:r w:rsidRPr="006A2AA9">
        <w:rPr>
          <w:rFonts w:cs="Times"/>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6A2AA9" w:rsidRDefault="003B0752">
      <w:pPr>
        <w:pStyle w:val="ListParagraph"/>
        <w:numPr>
          <w:ilvl w:val="0"/>
          <w:numId w:val="8"/>
        </w:numPr>
        <w:spacing w:before="240" w:after="0" w:line="240" w:lineRule="auto"/>
        <w:rPr>
          <w:rFonts w:cs="Times"/>
        </w:rPr>
      </w:pPr>
      <w:r w:rsidRPr="006A2AA9">
        <w:rPr>
          <w:rFonts w:cs="Times"/>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6A2AA9" w:rsidRDefault="003B0752">
      <w:pPr>
        <w:pStyle w:val="ListParagraph"/>
        <w:numPr>
          <w:ilvl w:val="0"/>
          <w:numId w:val="8"/>
        </w:numPr>
        <w:spacing w:before="240"/>
        <w:rPr>
          <w:rFonts w:cs="Times"/>
        </w:rPr>
      </w:pPr>
      <w:r w:rsidRPr="006A2AA9">
        <w:rPr>
          <w:rFonts w:cs="Times"/>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6A2AA9" w:rsidRDefault="00D60526" w:rsidP="00D60526"/>
    <w:p w14:paraId="664311B9" w14:textId="4FD41388" w:rsidR="00994CE9" w:rsidRPr="006A2AA9" w:rsidRDefault="00994CE9" w:rsidP="00795359">
      <w:pPr>
        <w:spacing w:after="0" w:line="240" w:lineRule="auto"/>
        <w:jc w:val="left"/>
        <w:rPr>
          <w:sz w:val="48"/>
        </w:rPr>
      </w:pPr>
      <w:r w:rsidRPr="006A2AA9">
        <w:rPr>
          <w:sz w:val="48"/>
        </w:rPr>
        <w:br w:type="page"/>
      </w:r>
    </w:p>
    <w:p w14:paraId="10B072AD" w14:textId="54652684" w:rsidR="00DE1A29" w:rsidRPr="006A2AA9" w:rsidRDefault="005405F0" w:rsidP="00DE1A29">
      <w:pPr>
        <w:pStyle w:val="Heading1"/>
      </w:pPr>
      <w:bookmarkStart w:id="43" w:name="_Toc114541116"/>
      <w:r w:rsidRPr="006A2AA9">
        <w:lastRenderedPageBreak/>
        <w:t>Realization</w:t>
      </w:r>
      <w:bookmarkEnd w:id="43"/>
    </w:p>
    <w:p w14:paraId="70AACB3C" w14:textId="3465082D"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4" w:name="_Toc114541117"/>
      <w:r w:rsidRPr="006A2AA9">
        <w:t>Installation</w:t>
      </w:r>
      <w:r w:rsidR="006E5C1F" w:rsidRPr="006A2AA9">
        <w:t xml:space="preserve"> of testbed</w:t>
      </w:r>
      <w:bookmarkEnd w:id="44"/>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1"/>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45"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45"/>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740FF4F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utilized.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7361FF27" w:rsidR="006368E1" w:rsidRPr="006A2AA9" w:rsidRDefault="00265CB3" w:rsidP="007C480B">
            <w:pPr>
              <w:rPr>
                <w:rFonts w:cs="Times"/>
              </w:rPr>
            </w:pPr>
            <w:r w:rsidRPr="006A2AA9">
              <w:rPr>
                <w:rFonts w:cs="Times"/>
              </w:rPr>
              <w:t>Software Device</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6"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6"/>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7" w:name="_Toc114541118"/>
      <w:r w:rsidRPr="006A2AA9">
        <w:lastRenderedPageBreak/>
        <w:t>Implementation</w:t>
      </w:r>
      <w:r w:rsidR="00332F90" w:rsidRPr="006A2AA9">
        <w:t xml:space="preserve"> with GNS3</w:t>
      </w:r>
      <w:bookmarkEnd w:id="47"/>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2"/>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3"/>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4"/>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5F7E9A58" w14:textId="7661AA32" w:rsidR="001B1708" w:rsidRPr="006A2AA9" w:rsidRDefault="0014308F" w:rsidP="004D2D10">
      <w:pPr>
        <w:rPr>
          <w:rFonts w:cs="Times"/>
        </w:rPr>
      </w:pPr>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p>
    <w:p w14:paraId="590F4F77" w14:textId="05274DDB" w:rsidR="004D2D10" w:rsidRPr="006A2AA9" w:rsidRDefault="00C9152F" w:rsidP="004D2D10">
      <w:pPr>
        <w:jc w:val="center"/>
        <w:rPr>
          <w:rFonts w:cs="Times"/>
        </w:rPr>
      </w:pPr>
      <w:r w:rsidRPr="006A2AA9">
        <w:lastRenderedPageBreak/>
        <w:t xml:space="preserve"> </w:t>
      </w:r>
      <w:r w:rsidRPr="006A2AA9">
        <w:rPr>
          <w:rFonts w:cs="Times"/>
          <w:noProof/>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5"/>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6"/>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7"/>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18"/>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19"/>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8"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0"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1"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8"/>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2"/>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9"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9"/>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1C990C74" w:rsidR="004D2D10" w:rsidRPr="006A2AA9" w:rsidRDefault="004D2D10" w:rsidP="004D2D10">
      <w:r w:rsidRPr="006A2AA9">
        <w:lastRenderedPageBreak/>
        <w:t>A Wireshark was ran between the ONOS controller and one of the Open vSwitch to re</w:t>
      </w:r>
      <w:r w:rsidR="001663E6" w:rsidRPr="006A2AA9">
        <w:t xml:space="preserve">alize </w:t>
      </w:r>
      <w:r w:rsidRPr="006A2AA9">
        <w:t>the packets transferred between them. Southbound protocol OpenFlow was also captured in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3"/>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4"/>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50" w:name="_Toc114541119"/>
      <w:r w:rsidRPr="006A2AA9">
        <w:rPr>
          <w:lang w:val="en-GB"/>
        </w:rPr>
        <w:lastRenderedPageBreak/>
        <w:t>ONOS GUI</w:t>
      </w:r>
      <w:bookmarkEnd w:id="50"/>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5"/>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26" w:history="1">
        <w:r w:rsidR="00BA3759" w:rsidRPr="006A2AA9">
          <w:rPr>
            <w:rStyle w:val="Hyperlink"/>
            <w:rFonts w:cs="Times"/>
          </w:rPr>
          <w:t>http://localhost:8181/onos/ui</w:t>
        </w:r>
      </w:hyperlink>
      <w:r w:rsidR="00BA3759" w:rsidRPr="006A2AA9">
        <w:rPr>
          <w:rFonts w:cs="Times"/>
        </w:rPr>
        <w:t xml:space="preserve"> or </w:t>
      </w:r>
      <w:hyperlink r:id="rId27"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28"/>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9"/>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0"/>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1"/>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2"/>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3"/>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4">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5"/>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51" w:name="_Toc114541120"/>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51"/>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7866D912"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73636A">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6"/>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37EF726D"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73636A">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7"/>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38"/>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39"/>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0"/>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1"/>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2"/>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3"/>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4"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5"/>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52" w:name="_Toc114541121"/>
      <w:r w:rsidRPr="006A2AA9">
        <w:rPr>
          <w:lang w:val="en-GB"/>
        </w:rPr>
        <w:t xml:space="preserve">Creation and Installation of </w:t>
      </w:r>
      <w:r w:rsidR="00455B7F" w:rsidRPr="006A2AA9">
        <w:rPr>
          <w:lang w:val="en-GB"/>
        </w:rPr>
        <w:t>Intents</w:t>
      </w:r>
      <w:bookmarkEnd w:id="52"/>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6"/>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7"/>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7"/>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48"/>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3724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E767F" id="Rectangle 45" o:spid="_x0000_s1026" style="position:absolute;margin-left:1.95pt;margin-top:101.35pt;width:436.55pt;height:3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49"/>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0"/>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3315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1A4A0" id="Rectangle 29" o:spid="_x0000_s1026" style="position:absolute;margin-left:81.7pt;margin-top:134.6pt;width:287.75pt;height:10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1"/>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2"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3"/>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4"/>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53" w:name="_Toc114541122"/>
      <w:r w:rsidRPr="006A2AA9">
        <w:lastRenderedPageBreak/>
        <w:t>Implementation with Mininet</w:t>
      </w:r>
      <w:bookmarkEnd w:id="53"/>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5"/>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6"/>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63520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02FCD" id="Rectangle 55" o:spid="_x0000_s1026" style="position:absolute;margin-left:2.35pt;margin-top:326.25pt;width:115.6pt;height:17.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7"/>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4DC689DA"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73636A">
            <w:rPr>
              <w:noProof/>
            </w:rPr>
            <w:t>[5]</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58"/>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58"/>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59"/>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0"/>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0"/>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1"/>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3D1A9A04"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73636A">
            <w:rPr>
              <w:noProof/>
            </w:rPr>
            <w:t>[6]</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4" w:name="_Toc114541123"/>
      <w:r w:rsidRPr="006A2AA9">
        <w:t>Problems identified</w:t>
      </w:r>
      <w:bookmarkEnd w:id="54"/>
    </w:p>
    <w:p w14:paraId="01BEA0EE" w14:textId="77777777" w:rsidR="004D2D10" w:rsidRPr="006A2AA9" w:rsidRDefault="004D2D10" w:rsidP="004D2D10">
      <w:r w:rsidRPr="006A2AA9">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54D1115B"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p>
    <w:p w14:paraId="24E34BC9" w14:textId="77777777" w:rsidR="004D2D10" w:rsidRPr="006A2AA9" w:rsidRDefault="004D2D10">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EDF262B" w14:textId="1C38BAAC" w:rsidR="004D2D10" w:rsidRDefault="004D2D10">
      <w:pPr>
        <w:pStyle w:val="ListParagraph"/>
        <w:numPr>
          <w:ilvl w:val="0"/>
          <w:numId w:val="6"/>
        </w:numPr>
        <w:spacing w:before="240"/>
        <w:rPr>
          <w:rFonts w:cs="Times"/>
        </w:rPr>
      </w:pPr>
      <w:r w:rsidRPr="006A2AA9">
        <w:rPr>
          <w:rFonts w:cs="Times"/>
        </w:rPr>
        <w:t>New versions of OpenDayLight controller do not support the GUI and L2 switch applications since these projects were separated from OpenDayLight.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11C80725" w14:textId="0BFEF47F" w:rsidR="004D2D10" w:rsidRPr="006A2AA9" w:rsidRDefault="004D2D10">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networking devices.</w:t>
      </w:r>
    </w:p>
    <w:p w14:paraId="41C6C532" w14:textId="59077DA3" w:rsidR="004D2D10" w:rsidRPr="006A2AA9" w:rsidRDefault="004D2D10">
      <w:pPr>
        <w:pStyle w:val="ListParagraph"/>
        <w:numPr>
          <w:ilvl w:val="0"/>
          <w:numId w:val="6"/>
        </w:numPr>
        <w:spacing w:before="240"/>
        <w:rPr>
          <w:rFonts w:cs="Times"/>
        </w:rPr>
      </w:pPr>
      <w:r w:rsidRPr="006A2AA9">
        <w:rPr>
          <w:rFonts w:cs="Times"/>
        </w:rPr>
        <w:t xml:space="preserve">Before connecting the Open vSwitch to the controller, Open vSwitch needs to be specified </w:t>
      </w:r>
      <w:r w:rsidR="00A5793E">
        <w:rPr>
          <w:rFonts w:cs="Times"/>
        </w:rPr>
        <w:t xml:space="preserve">with </w:t>
      </w:r>
      <w:r w:rsidRPr="006A2AA9">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1D6855C4" w:rsidR="00084664" w:rsidRPr="006A2AA9"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 </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5" w:name="_Toc114541124"/>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5"/>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5ACD5747"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73636A">
            <w:rPr>
              <w:noProof/>
            </w:rPr>
            <w:t xml:space="preserve"> [7]</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2DFC289B"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73636A">
            <w:rPr>
              <w:noProof/>
            </w:rPr>
            <w:t>[8]</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73636A">
            <w:rPr>
              <w:noProof/>
            </w:rPr>
            <w:t xml:space="preserve"> [7]</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6" w:name="_Toc114541125"/>
      <w:r w:rsidRPr="006A2AA9">
        <w:rPr>
          <w:lang w:val="en-GB"/>
        </w:rPr>
        <w:t>Introduction</w:t>
      </w:r>
      <w:bookmarkEnd w:id="56"/>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2"/>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3"/>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4"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5"/>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6"/>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57" w:name="_Toc114541126"/>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57"/>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7"/>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396A9290"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73636A" w:rsidRPr="0073636A">
            <w:rPr>
              <w:rFonts w:cs="Times"/>
              <w:noProof/>
              <w:color w:val="000000" w:themeColor="text1"/>
            </w:rPr>
            <w:t>[9]</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68"/>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69"/>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0"/>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4544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4F488" id="Rectangle 77" o:spid="_x0000_s1026" style="position:absolute;margin-left:2.55pt;margin-top:72.65pt;width:445pt;height:24.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1"/>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4339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CAFD3" id="Rectangle 132" o:spid="_x0000_s1026" style="position:absolute;margin-left:229.45pt;margin-top:106.6pt;width:201.3pt;height:40.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4134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FA8B9" id="Rectangle 109" o:spid="_x0000_s1026" style="position:absolute;margin-left:3.85pt;margin-top:1pt;width:202.65pt;height:40.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5158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14479" id="Rectangle 126" o:spid="_x0000_s1026" style="position:absolute;margin-left:229.65pt;margin-top:.9pt;width:216.5pt;height:40.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3632"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014AA" id="Rectangle 127" o:spid="_x0000_s1026" style="position:absolute;margin-left:229.65pt;margin-top:53.85pt;width:201.3pt;height:40.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3929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FB4D0" id="Rectangle 112" o:spid="_x0000_s1026" style="position:absolute;margin-left:3.8pt;margin-top:107pt;width:220.3pt;height:40.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4748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2CE8C" id="Rectangle 108" o:spid="_x0000_s1026" style="position:absolute;margin-left:3.85pt;margin-top:52.95pt;width:202.7pt;height:40.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2"/>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3"/>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58"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58"/>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4953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B15E9" id="Rectangle 107" o:spid="_x0000_s1026" style="position:absolute;margin-left:226.45pt;margin-top:52.55pt;width:223.6pt;height:40.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284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FE926" id="Rectangle 129" o:spid="_x0000_s1026" style="position:absolute;margin-left:1.25pt;margin-top:-.1pt;width:202.7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6489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31099" id="Rectangle 130" o:spid="_x0000_s1026" style="position:absolute;margin-left:1.25pt;margin-top:106.65pt;width:202.7pt;height:4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6694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C9B67" id="Rectangle 131" o:spid="_x0000_s1026" style="position:absolute;margin-left:.95pt;margin-top:52.8pt;width:221.8pt;height:4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4"/>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6899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C828D" id="Rectangle 81" o:spid="_x0000_s1026" style="position:absolute;margin-left:225.8pt;margin-top:-.1pt;width:202.7pt;height:4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710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9513B" id="Rectangle 82" o:spid="_x0000_s1026" style="position:absolute;margin-left:225.8pt;margin-top:106.6pt;width:202.7pt;height:40.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5"/>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59"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59"/>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60" w:name="_Toc114541127"/>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60"/>
    </w:p>
    <w:p w14:paraId="5C230296" w14:textId="06D0978F"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73636A" w:rsidRPr="0073636A">
            <w:rPr>
              <w:noProof/>
              <w:lang w:val="en-US"/>
            </w:rPr>
            <w:t>[10]</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32E2CC69"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73636A" w:rsidRPr="0073636A">
            <w:rPr>
              <w:noProof/>
              <w:lang w:val="en-US"/>
            </w:rPr>
            <w:t>[4]</w:t>
          </w:r>
          <w:r w:rsidR="00E942A7">
            <w:fldChar w:fldCharType="end"/>
          </w:r>
        </w:sdtContent>
      </w:sdt>
    </w:p>
    <w:p w14:paraId="4B8ED092" w14:textId="0FE865E9"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73636A">
            <w:rPr>
              <w:noProof/>
              <w:lang w:val="en-US"/>
            </w:rPr>
            <w:t xml:space="preserve"> </w:t>
          </w:r>
          <w:r w:rsidR="0073636A" w:rsidRPr="0073636A">
            <w:rPr>
              <w:noProof/>
              <w:lang w:val="en-US"/>
            </w:rPr>
            <w:t>[4]</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53970C9C"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73636A" w:rsidRPr="0073636A">
            <w:rPr>
              <w:noProof/>
              <w:lang w:val="en-US"/>
            </w:rPr>
            <w:t>[3]</w:t>
          </w:r>
          <w:r w:rsidR="00A7653F">
            <w:fldChar w:fldCharType="end"/>
          </w:r>
        </w:sdtContent>
      </w:sdt>
    </w:p>
    <w:p w14:paraId="538A826C" w14:textId="286B5B88" w:rsidR="004D2D10" w:rsidRDefault="004D2D10" w:rsidP="004D2D10">
      <w:pPr>
        <w:pStyle w:val="Heading3"/>
        <w:rPr>
          <w:lang w:val="en-GB"/>
        </w:rPr>
      </w:pPr>
      <w:bookmarkStart w:id="61" w:name="_Toc114541128"/>
      <w:r w:rsidRPr="006A2AA9">
        <w:rPr>
          <w:lang w:val="en-GB"/>
        </w:rPr>
        <w:t>Introduction</w:t>
      </w:r>
      <w:bookmarkEnd w:id="61"/>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02A65C3C"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73636A" w:rsidRPr="0073636A">
            <w:rPr>
              <w:noProof/>
              <w:lang w:val="en-US"/>
            </w:rPr>
            <w:t>[11]</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73636A" w:rsidRPr="0073636A">
            <w:rPr>
              <w:noProof/>
              <w:lang w:val="en-US"/>
            </w:rPr>
            <w:t>[12]</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73636A" w:rsidRPr="0073636A">
            <w:rPr>
              <w:noProof/>
              <w:lang w:val="en-US"/>
            </w:rPr>
            <w:t>[13]</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6"/>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168C6A71"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73636A" w:rsidRPr="0073636A">
            <w:rPr>
              <w:noProof/>
              <w:lang w:val="en-US"/>
            </w:rPr>
            <w:t>[14]</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77"/>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78"/>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67308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868C" id="Rectangle 75" o:spid="_x0000_s1026" style="position:absolute;margin-left:4pt;margin-top:28pt;width:194.15pt;height:3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79"/>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0"/>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62" w:name="_Toc114541129"/>
      <w:r>
        <w:rPr>
          <w:lang w:val="en-GB"/>
        </w:rPr>
        <w:t>Master</w:t>
      </w:r>
      <w:r w:rsidR="004D2D10" w:rsidRPr="006A2AA9">
        <w:rPr>
          <w:lang w:val="en-GB"/>
        </w:rPr>
        <w:t xml:space="preserve"> Controllers with their </w:t>
      </w:r>
      <w:r w:rsidR="00C8631C">
        <w:rPr>
          <w:rFonts w:cs="Times"/>
          <w:color w:val="000000" w:themeColor="text1"/>
        </w:rPr>
        <w:t>Devices</w:t>
      </w:r>
      <w:bookmarkEnd w:id="62"/>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1"/>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2"/>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63" w:name="_Toc114541130"/>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63"/>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33E6AA1B"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73636A" w:rsidRPr="0073636A">
            <w:rPr>
              <w:noProof/>
              <w:lang w:val="en-US"/>
            </w:rPr>
            <w:t>[15]</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76186CC9"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73636A">
            <w:rPr>
              <w:noProof/>
              <w:lang w:val="en-US"/>
            </w:rPr>
            <w:t xml:space="preserve"> </w:t>
          </w:r>
          <w:r w:rsidR="0073636A" w:rsidRPr="0073636A">
            <w:rPr>
              <w:noProof/>
              <w:lang w:val="en-US"/>
            </w:rPr>
            <w:t>[16]</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79CF68A3"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73636A" w:rsidRPr="0073636A">
            <w:rPr>
              <w:noProof/>
              <w:lang w:val="en-US"/>
            </w:rPr>
            <w:t>[17]</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3"/>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64"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64"/>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4"/>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5"/>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65" w:name="_Toc114541131"/>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5"/>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28610871"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73636A" w:rsidRPr="0073636A">
            <w:rPr>
              <w:noProof/>
              <w:lang w:val="en-US"/>
            </w:rPr>
            <w:t>[18]</w:t>
          </w:r>
          <w:r w:rsidR="00DE705D">
            <w:fldChar w:fldCharType="end"/>
          </w:r>
        </w:sdtContent>
      </w:sdt>
    </w:p>
    <w:p w14:paraId="18643B86" w14:textId="503E430E" w:rsidR="004D2D10" w:rsidRDefault="004D2D10" w:rsidP="004D2D10">
      <w:pPr>
        <w:pStyle w:val="Heading3"/>
        <w:rPr>
          <w:rStyle w:val="Heading3Char"/>
          <w:lang w:val="en-GB"/>
        </w:rPr>
      </w:pPr>
      <w:bookmarkStart w:id="66" w:name="_Toc114541132"/>
      <w:r w:rsidRPr="006A2AA9">
        <w:rPr>
          <w:lang w:val="en-GB"/>
        </w:rPr>
        <w:lastRenderedPageBreak/>
        <w:t>I</w:t>
      </w:r>
      <w:r w:rsidRPr="006A2AA9">
        <w:rPr>
          <w:rStyle w:val="Heading3Char"/>
          <w:lang w:val="en-GB"/>
        </w:rPr>
        <w:t>ntroduction</w:t>
      </w:r>
      <w:bookmarkEnd w:id="66"/>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67"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67"/>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24FF97B8"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73636A" w:rsidRPr="0073636A">
            <w:rPr>
              <w:noProof/>
              <w:lang w:val="en-US"/>
            </w:rPr>
            <w:t>[19]</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86"/>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87"/>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68" w:name="_Hlk114402513"/>
      <w:r>
        <w:t xml:space="preserve">Target Address (TA) </w:t>
      </w:r>
      <w:bookmarkEnd w:id="68"/>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88"/>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89"/>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69" w:name="_Toc114541133"/>
      <w:r w:rsidRPr="006A2AA9">
        <w:rPr>
          <w:lang w:val="en-GB"/>
        </w:rPr>
        <w:lastRenderedPageBreak/>
        <w:t>IPv6 over IPv4</w:t>
      </w:r>
      <w:r w:rsidR="00D857F8">
        <w:rPr>
          <w:lang w:val="en-GB"/>
        </w:rPr>
        <w:t xml:space="preserve"> </w:t>
      </w:r>
      <w:r w:rsidR="00D857F8" w:rsidRPr="006A2AA9">
        <w:rPr>
          <w:lang w:val="en-GB"/>
        </w:rPr>
        <w:t>tunnelling</w:t>
      </w:r>
      <w:bookmarkEnd w:id="69"/>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0"/>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1"/>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2"/>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68128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E5EB7" id="Rectangle 104" o:spid="_x0000_s1026" style="position:absolute;margin-left:61.75pt;margin-top:113.4pt;width:137.3pt;height:20.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3"/>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683328"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F55D0" id="Rectangle 105" o:spid="_x0000_s1026" style="position:absolute;margin-left:39.7pt;margin-top:113.2pt;width:102.95pt;height:53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167923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1E32D" id="Rectangle 101" o:spid="_x0000_s1026" style="position:absolute;margin-left:61.1pt;margin-top:302.45pt;width:221.65pt;height:12.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67718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FB65C" id="Rectangle 100" o:spid="_x0000_s1026" style="position:absolute;margin-left:61.1pt;margin-top:180.5pt;width:229.4pt;height:12.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67513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1B23B" id="Rectangle 99" o:spid="_x0000_s1026" style="position:absolute;margin-left:39.5pt;margin-top:32.4pt;width:57.75pt;height:12.3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94"/>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70" w:name="_Toc114541134"/>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70"/>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4ED56FBC"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73636A" w:rsidRPr="0073636A">
            <w:rPr>
              <w:noProof/>
              <w:lang w:val="en-US"/>
            </w:rPr>
            <w:t>[20]</w:t>
          </w:r>
          <w:r w:rsidR="00B65CC2">
            <w:fldChar w:fldCharType="end"/>
          </w:r>
        </w:sdtContent>
      </w:sdt>
    </w:p>
    <w:p w14:paraId="6FF8BD68" w14:textId="313F74F3" w:rsidR="004D2D10" w:rsidRDefault="004D2D10" w:rsidP="004D2D10">
      <w:pPr>
        <w:pStyle w:val="Heading3"/>
        <w:rPr>
          <w:lang w:val="en-GB"/>
        </w:rPr>
      </w:pPr>
      <w:bookmarkStart w:id="71" w:name="_Toc114541135"/>
      <w:r w:rsidRPr="006A2AA9">
        <w:rPr>
          <w:lang w:val="en-GB"/>
        </w:rPr>
        <w:t>Introduction</w:t>
      </w:r>
      <w:bookmarkEnd w:id="71"/>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C6DC7A3" w:rsidR="005A3C46" w:rsidRDefault="003262DB" w:rsidP="00110A18">
      <w:r>
        <w:rPr>
          <w:noProof/>
        </w:rPr>
        <w:drawing>
          <wp:anchor distT="0" distB="0" distL="114300" distR="114300" simplePos="0" relativeHeight="251660800" behindDoc="1" locked="0" layoutInCell="1" allowOverlap="1" wp14:anchorId="3023CB13" wp14:editId="40C03A76">
            <wp:simplePos x="0" y="0"/>
            <wp:positionH relativeFrom="column">
              <wp:posOffset>-442595</wp:posOffset>
            </wp:positionH>
            <wp:positionV relativeFrom="paragraph">
              <wp:posOffset>1009650</wp:posOffset>
            </wp:positionV>
            <wp:extent cx="6540500" cy="2865120"/>
            <wp:effectExtent l="0" t="0" r="0" b="0"/>
            <wp:wrapTight wrapText="bothSides">
              <wp:wrapPolygon edited="0">
                <wp:start x="0" y="0"/>
                <wp:lineTo x="0" y="21399"/>
                <wp:lineTo x="21516" y="21399"/>
                <wp:lineTo x="21516" y="0"/>
                <wp:lineTo x="0" y="0"/>
              </wp:wrapPolygon>
            </wp:wrapTight>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4050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3269B037"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73636A">
            <w:rPr>
              <w:rFonts w:cs="Times"/>
              <w:noProof/>
              <w:color w:val="000000" w:themeColor="text1"/>
              <w:lang w:val="en-US"/>
            </w:rPr>
            <w:t xml:space="preserve"> </w:t>
          </w:r>
          <w:r w:rsidR="0073636A" w:rsidRPr="0073636A">
            <w:rPr>
              <w:rFonts w:cs="Times"/>
              <w:noProof/>
              <w:color w:val="000000" w:themeColor="text1"/>
              <w:lang w:val="en-US"/>
            </w:rPr>
            <w:t>[21]</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73636A" w:rsidRPr="0073636A">
            <w:rPr>
              <w:rFonts w:cs="Times"/>
              <w:noProof/>
              <w:color w:val="000000" w:themeColor="text1"/>
              <w:lang w:val="en-US"/>
            </w:rPr>
            <w:t>[22]</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73636A">
            <w:rPr>
              <w:rFonts w:cs="Times"/>
              <w:noProof/>
              <w:color w:val="000000" w:themeColor="text1"/>
              <w:lang w:val="en-US"/>
            </w:rPr>
            <w:t xml:space="preserve"> </w:t>
          </w:r>
          <w:r w:rsidR="0073636A" w:rsidRPr="0073636A">
            <w:rPr>
              <w:rFonts w:cs="Times"/>
              <w:noProof/>
              <w:color w:val="000000" w:themeColor="text1"/>
              <w:lang w:val="en-US"/>
            </w:rPr>
            <w:t>[23]</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45D150E4" w:rsidR="00865559" w:rsidRPr="006A2AA9" w:rsidRDefault="00EB6A31" w:rsidP="004F2A84">
      <w:r w:rsidRPr="00E43A84">
        <w:rPr>
          <w:noProof/>
        </w:rPr>
        <w:drawing>
          <wp:inline distT="0" distB="0" distL="0" distR="0" wp14:anchorId="0A19192B" wp14:editId="7DB1B85C">
            <wp:extent cx="5781317" cy="3335629"/>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rotWithShape="1">
                    <a:blip r:embed="rId96"/>
                    <a:srcRect l="673" t="11315" r="792" b="14328"/>
                    <a:stretch/>
                  </pic:blipFill>
                  <pic:spPr bwMode="auto">
                    <a:xfrm>
                      <a:off x="0" y="0"/>
                      <a:ext cx="5788461" cy="3339751"/>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72" w:name="_Toc114541136"/>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72"/>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7EE040AE" w:rsidR="003D2A6F" w:rsidRDefault="00203DDC" w:rsidP="00203DDC">
      <w:pPr>
        <w:jc w:val="center"/>
      </w:pPr>
      <w:r w:rsidRPr="001B1F7E">
        <w:rPr>
          <w:noProof/>
        </w:rPr>
        <w:drawing>
          <wp:inline distT="0" distB="0" distL="0" distR="0" wp14:anchorId="06D35EE2" wp14:editId="75EBA78A">
            <wp:extent cx="4226011" cy="3339913"/>
            <wp:effectExtent l="0" t="0" r="3175"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97"/>
                    <a:stretch>
                      <a:fillRect/>
                    </a:stretch>
                  </pic:blipFill>
                  <pic:spPr>
                    <a:xfrm>
                      <a:off x="0" y="0"/>
                      <a:ext cx="4242343" cy="3352821"/>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0705245F" w:rsidR="00C44836" w:rsidRDefault="00DD1BD4" w:rsidP="009374E6">
      <w:r w:rsidRPr="00F357E6">
        <w:rPr>
          <w:noProof/>
        </w:rPr>
        <w:drawing>
          <wp:inline distT="0" distB="0" distL="0" distR="0" wp14:anchorId="6B510735" wp14:editId="6DBFCCCD">
            <wp:extent cx="5760720" cy="3083398"/>
            <wp:effectExtent l="0" t="0" r="0" b="3175"/>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98"/>
                    <a:srcRect l="646" t="11309" r="757" b="19659"/>
                    <a:stretch/>
                  </pic:blipFill>
                  <pic:spPr bwMode="auto">
                    <a:xfrm>
                      <a:off x="0" y="0"/>
                      <a:ext cx="5760720" cy="3083398"/>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7479C3F" w:rsidR="00FE55B3" w:rsidRDefault="00FE55B3" w:rsidP="00130911">
      <w:pPr>
        <w:jc w:val="center"/>
      </w:pPr>
      <w:r w:rsidRPr="00AD3B40">
        <w:rPr>
          <w:noProof/>
        </w:rPr>
        <w:drawing>
          <wp:inline distT="0" distB="0" distL="0" distR="0" wp14:anchorId="2A790973" wp14:editId="49DB411C">
            <wp:extent cx="5693662" cy="1252151"/>
            <wp:effectExtent l="0" t="0" r="254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99"/>
                    <a:stretch>
                      <a:fillRect/>
                    </a:stretch>
                  </pic:blipFill>
                  <pic:spPr>
                    <a:xfrm>
                      <a:off x="0" y="0"/>
                      <a:ext cx="5758406" cy="1266389"/>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lastRenderedPageBreak/>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24566CD9" w:rsidR="00AE43D0" w:rsidRDefault="00AE43D0" w:rsidP="005032C9">
      <w:pPr>
        <w:jc w:val="center"/>
      </w:pPr>
      <w:r w:rsidRPr="001665F0">
        <w:rPr>
          <w:noProof/>
        </w:rPr>
        <w:drawing>
          <wp:inline distT="0" distB="0" distL="0" distR="0" wp14:anchorId="2F7ECC55" wp14:editId="2E71A11C">
            <wp:extent cx="5109882" cy="2037988"/>
            <wp:effectExtent l="0" t="0" r="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100"/>
                    <a:srcRect r="5879" b="13388"/>
                    <a:stretch/>
                  </pic:blipFill>
                  <pic:spPr bwMode="auto">
                    <a:xfrm>
                      <a:off x="0" y="0"/>
                      <a:ext cx="5125555" cy="2044239"/>
                    </a:xfrm>
                    <a:prstGeom prst="rect">
                      <a:avLst/>
                    </a:prstGeom>
                    <a:ln>
                      <a:noFill/>
                    </a:ln>
                    <a:extLst>
                      <a:ext uri="{53640926-AAD7-44D8-BBD7-CCE9431645EC}">
                        <a14:shadowObscured xmlns:a14="http://schemas.microsoft.com/office/drawing/2010/main"/>
                      </a:ext>
                    </a:extLst>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6DAC75D4" w:rsidR="00F31899" w:rsidRDefault="00F31899" w:rsidP="0026298A">
      <w:pPr>
        <w:jc w:val="center"/>
      </w:pPr>
      <w:r w:rsidRPr="00784AD2">
        <w:rPr>
          <w:noProof/>
        </w:rPr>
        <w:drawing>
          <wp:inline distT="0" distB="0" distL="0" distR="0" wp14:anchorId="1032592B" wp14:editId="40D06DCC">
            <wp:extent cx="4407706" cy="3501081"/>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01"/>
                    <a:srcRect t="9149" r="8171" b="16168"/>
                    <a:stretch/>
                  </pic:blipFill>
                  <pic:spPr bwMode="auto">
                    <a:xfrm>
                      <a:off x="0" y="0"/>
                      <a:ext cx="4432871" cy="3521070"/>
                    </a:xfrm>
                    <a:prstGeom prst="rect">
                      <a:avLst/>
                    </a:prstGeom>
                    <a:ln>
                      <a:noFill/>
                    </a:ln>
                    <a:extLst>
                      <a:ext uri="{53640926-AAD7-44D8-BBD7-CCE9431645EC}">
                        <a14:shadowObscured xmlns:a14="http://schemas.microsoft.com/office/drawing/2010/main"/>
                      </a:ext>
                    </a:extLst>
                  </pic:spPr>
                </pic:pic>
              </a:graphicData>
            </a:graphic>
          </wp:inline>
        </w:drawing>
      </w:r>
    </w:p>
    <w:p w14:paraId="0C313D74" w14:textId="580F534C" w:rsidR="00B529E2" w:rsidRDefault="00B529E2" w:rsidP="0026298A">
      <w:pPr>
        <w:jc w:val="center"/>
      </w:pPr>
    </w:p>
    <w:p w14:paraId="5EFB6160" w14:textId="57A9B58F" w:rsidR="00B529E2" w:rsidRDefault="00751477" w:rsidP="00B53C13">
      <w:r>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704056D5" w14:textId="6F50186C" w:rsidR="00617396" w:rsidRDefault="00A30904" w:rsidP="00617396">
      <w:pPr>
        <w:jc w:val="center"/>
      </w:pPr>
      <w:r w:rsidRPr="00E3415F">
        <w:rPr>
          <w:noProof/>
        </w:rPr>
        <w:drawing>
          <wp:inline distT="0" distB="0" distL="0" distR="0" wp14:anchorId="240C9E74" wp14:editId="5C27684D">
            <wp:extent cx="5396361" cy="72631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02"/>
                    <a:srcRect l="216" t="4885" r="2529" b="6376"/>
                    <a:stretch/>
                  </pic:blipFill>
                  <pic:spPr bwMode="auto">
                    <a:xfrm>
                      <a:off x="0" y="0"/>
                      <a:ext cx="5401421" cy="726999"/>
                    </a:xfrm>
                    <a:prstGeom prst="rect">
                      <a:avLst/>
                    </a:prstGeom>
                    <a:ln>
                      <a:noFill/>
                    </a:ln>
                    <a:extLst>
                      <a:ext uri="{53640926-AAD7-44D8-BBD7-CCE9431645EC}">
                        <a14:shadowObscured xmlns:a14="http://schemas.microsoft.com/office/drawing/2010/main"/>
                      </a:ext>
                    </a:extLst>
                  </pic:spPr>
                </pic:pic>
              </a:graphicData>
            </a:graphic>
          </wp:inline>
        </w:drawing>
      </w:r>
    </w:p>
    <w:p w14:paraId="7C54465B" w14:textId="77777777" w:rsidR="00C61EB6" w:rsidRDefault="001B7472" w:rsidP="00485420">
      <w:pPr>
        <w:rPr>
          <w:rFonts w:cs="Times"/>
          <w:color w:val="000000" w:themeColor="text1"/>
        </w:rPr>
      </w:pPr>
      <w:r>
        <w:rPr>
          <w:rFonts w:cs="Times"/>
          <w:color w:val="000000" w:themeColor="text1"/>
        </w:rPr>
        <w:lastRenderedPageBreak/>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BGP speaker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73" w:name="_Toc114541137"/>
      <w:r w:rsidRPr="006A2AA9">
        <w:lastRenderedPageBreak/>
        <w:t>S</w:t>
      </w:r>
      <w:r w:rsidR="00D12451" w:rsidRPr="006A2AA9">
        <w:t xml:space="preserve">ummary and </w:t>
      </w:r>
      <w:r w:rsidR="00420221" w:rsidRPr="006A2AA9">
        <w:t>P</w:t>
      </w:r>
      <w:r w:rsidR="00D12451" w:rsidRPr="006A2AA9">
        <w:t>erspectives</w:t>
      </w:r>
      <w:bookmarkEnd w:id="73"/>
    </w:p>
    <w:p w14:paraId="6AFAD3BF" w14:textId="23A454CC" w:rsidR="00994CE9" w:rsidRPr="006A2AA9" w:rsidRDefault="00994CE9">
      <w:pPr>
        <w:spacing w:after="0" w:line="240" w:lineRule="auto"/>
        <w:jc w:val="left"/>
      </w:pPr>
      <w:r w:rsidRPr="006A2AA9">
        <w:br w:type="page"/>
      </w:r>
    </w:p>
    <w:p w14:paraId="39836875" w14:textId="1ABDD685" w:rsidR="00427359" w:rsidRPr="006A2AA9" w:rsidRDefault="00D12451" w:rsidP="00D12451">
      <w:pPr>
        <w:pStyle w:val="Heading1"/>
      </w:pPr>
      <w:bookmarkStart w:id="74" w:name="_Toc114541138"/>
      <w:r w:rsidRPr="006A2AA9">
        <w:lastRenderedPageBreak/>
        <w:t>Abbreviations</w:t>
      </w:r>
      <w:bookmarkEnd w:id="74"/>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610C63BC" w14:textId="23C1DA6A" w:rsidR="00EC04FF" w:rsidRPr="006A2AA9" w:rsidRDefault="00EC04FF" w:rsidP="009B1D3E">
      <w:pPr>
        <w:rPr>
          <w:color w:val="000000" w:themeColor="text1"/>
          <w:sz w:val="24"/>
          <w:szCs w:val="24"/>
        </w:rPr>
      </w:pPr>
      <w:r w:rsidRPr="006A2AA9">
        <w:rPr>
          <w:color w:val="000000" w:themeColor="text1"/>
          <w:sz w:val="24"/>
          <w:szCs w:val="24"/>
        </w:rPr>
        <w:t>DLUX</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0653DEF7" w:rsidR="003A704A" w:rsidRPr="006A2AA9" w:rsidRDefault="003A704A" w:rsidP="009B1D3E">
      <w:pPr>
        <w:rPr>
          <w:color w:val="000000" w:themeColor="text1"/>
          <w:sz w:val="24"/>
          <w:szCs w:val="24"/>
        </w:rPr>
      </w:pPr>
      <w:r w:rsidRPr="006A2AA9">
        <w:rPr>
          <w:color w:val="000000" w:themeColor="text1"/>
          <w:sz w:val="24"/>
          <w:szCs w:val="24"/>
        </w:rPr>
        <w:t>GNS3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lastRenderedPageBreak/>
        <w:t>ONF</w:t>
      </w:r>
      <w:r w:rsidRPr="006A2AA9">
        <w:rPr>
          <w:color w:val="000000" w:themeColor="text1"/>
          <w:sz w:val="24"/>
          <w:szCs w:val="24"/>
        </w:rPr>
        <w:tab/>
      </w:r>
      <w:r w:rsidRPr="006A2AA9">
        <w:rPr>
          <w:color w:val="000000" w:themeColor="text1"/>
          <w:sz w:val="24"/>
          <w:szCs w:val="24"/>
        </w:rPr>
        <w:tab/>
        <w:t>Open Networking Foundation</w:t>
      </w:r>
    </w:p>
    <w:p w14:paraId="74FCF139" w14:textId="5A84C206" w:rsidR="00E16A4C" w:rsidRPr="006A2AA9" w:rsidRDefault="00E16A4C" w:rsidP="00E16A4C">
      <w:pPr>
        <w:rPr>
          <w:color w:val="000000" w:themeColor="text1"/>
          <w:sz w:val="24"/>
          <w:szCs w:val="24"/>
        </w:rPr>
      </w:pPr>
      <w:r w:rsidRPr="006A2AA9">
        <w:rPr>
          <w:color w:val="000000" w:themeColor="text1"/>
          <w:sz w:val="24"/>
          <w:szCs w:val="24"/>
        </w:rPr>
        <w:t>ODL</w:t>
      </w:r>
      <w:r w:rsidRPr="006A2AA9">
        <w:rPr>
          <w:color w:val="000000" w:themeColor="text1"/>
          <w:sz w:val="24"/>
          <w:szCs w:val="24"/>
        </w:rPr>
        <w:tab/>
      </w:r>
      <w:r w:rsidRPr="006A2AA9">
        <w:rPr>
          <w:color w:val="000000" w:themeColor="text1"/>
          <w:sz w:val="24"/>
          <w:szCs w:val="24"/>
        </w:rPr>
        <w:tab/>
        <w:t>OpenDay</w:t>
      </w:r>
      <w:r w:rsidR="002D038E" w:rsidRPr="006A2AA9">
        <w:rPr>
          <w:color w:val="000000" w:themeColor="text1"/>
          <w:sz w:val="24"/>
          <w:szCs w:val="24"/>
        </w:rPr>
        <w:t>L</w:t>
      </w:r>
      <w:r w:rsidRPr="006A2AA9">
        <w:rPr>
          <w:color w:val="000000" w:themeColor="text1"/>
          <w:sz w:val="24"/>
          <w:szCs w:val="24"/>
        </w:rPr>
        <w:t>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5" w:name="_Toc114541139"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5"/>
        </w:p>
        <w:sdt>
          <w:sdtPr>
            <w:id w:val="-573587230"/>
            <w:bibliography/>
          </w:sdtPr>
          <w:sdtContent>
            <w:p w14:paraId="3288FC8A" w14:textId="77777777" w:rsidR="0073636A"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73636A" w14:paraId="17828644" w14:textId="77777777">
                <w:trPr>
                  <w:divId w:val="1298101104"/>
                  <w:tblCellSpacing w:w="15" w:type="dxa"/>
                </w:trPr>
                <w:tc>
                  <w:tcPr>
                    <w:tcW w:w="50" w:type="pct"/>
                    <w:hideMark/>
                  </w:tcPr>
                  <w:p w14:paraId="34759D47" w14:textId="3494262B" w:rsidR="0073636A" w:rsidRDefault="0073636A">
                    <w:pPr>
                      <w:pStyle w:val="Bibliography"/>
                      <w:rPr>
                        <w:noProof/>
                        <w:sz w:val="24"/>
                        <w:szCs w:val="24"/>
                      </w:rPr>
                    </w:pPr>
                    <w:r>
                      <w:rPr>
                        <w:noProof/>
                      </w:rPr>
                      <w:t xml:space="preserve">[1] </w:t>
                    </w:r>
                  </w:p>
                </w:tc>
                <w:tc>
                  <w:tcPr>
                    <w:tcW w:w="0" w:type="auto"/>
                    <w:hideMark/>
                  </w:tcPr>
                  <w:p w14:paraId="1F1F86C9" w14:textId="77777777" w:rsidR="0073636A" w:rsidRDefault="0073636A">
                    <w:pPr>
                      <w:pStyle w:val="Bibliography"/>
                      <w:rPr>
                        <w:noProof/>
                      </w:rPr>
                    </w:pPr>
                    <w:r>
                      <w:rPr>
                        <w:noProof/>
                      </w:rPr>
                      <w:t>“Open Networking Foundation,” [Online]. Available: https://opennetworking.org/.</w:t>
                    </w:r>
                  </w:p>
                </w:tc>
              </w:tr>
              <w:tr w:rsidR="0073636A" w14:paraId="1ABE15B2" w14:textId="77777777">
                <w:trPr>
                  <w:divId w:val="1298101104"/>
                  <w:tblCellSpacing w:w="15" w:type="dxa"/>
                </w:trPr>
                <w:tc>
                  <w:tcPr>
                    <w:tcW w:w="50" w:type="pct"/>
                    <w:hideMark/>
                  </w:tcPr>
                  <w:p w14:paraId="0565AFDB" w14:textId="77777777" w:rsidR="0073636A" w:rsidRDefault="0073636A">
                    <w:pPr>
                      <w:pStyle w:val="Bibliography"/>
                      <w:rPr>
                        <w:noProof/>
                      </w:rPr>
                    </w:pPr>
                    <w:r>
                      <w:rPr>
                        <w:noProof/>
                      </w:rPr>
                      <w:t xml:space="preserve">[2] </w:t>
                    </w:r>
                  </w:p>
                </w:tc>
                <w:tc>
                  <w:tcPr>
                    <w:tcW w:w="0" w:type="auto"/>
                    <w:hideMark/>
                  </w:tcPr>
                  <w:p w14:paraId="29180D2C" w14:textId="77777777" w:rsidR="0073636A" w:rsidRDefault="0073636A">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73636A" w14:paraId="7B31908A" w14:textId="77777777">
                <w:trPr>
                  <w:divId w:val="1298101104"/>
                  <w:tblCellSpacing w:w="15" w:type="dxa"/>
                </w:trPr>
                <w:tc>
                  <w:tcPr>
                    <w:tcW w:w="50" w:type="pct"/>
                    <w:hideMark/>
                  </w:tcPr>
                  <w:p w14:paraId="095316CC" w14:textId="77777777" w:rsidR="0073636A" w:rsidRDefault="0073636A">
                    <w:pPr>
                      <w:pStyle w:val="Bibliography"/>
                      <w:rPr>
                        <w:noProof/>
                      </w:rPr>
                    </w:pPr>
                    <w:r>
                      <w:rPr>
                        <w:noProof/>
                      </w:rPr>
                      <w:t xml:space="preserve">[3] </w:t>
                    </w:r>
                  </w:p>
                </w:tc>
                <w:tc>
                  <w:tcPr>
                    <w:tcW w:w="0" w:type="auto"/>
                    <w:hideMark/>
                  </w:tcPr>
                  <w:p w14:paraId="539E4E60" w14:textId="77777777" w:rsidR="0073636A" w:rsidRDefault="0073636A">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73636A" w14:paraId="19F6DB2B" w14:textId="77777777">
                <w:trPr>
                  <w:divId w:val="1298101104"/>
                  <w:tblCellSpacing w:w="15" w:type="dxa"/>
                </w:trPr>
                <w:tc>
                  <w:tcPr>
                    <w:tcW w:w="50" w:type="pct"/>
                    <w:hideMark/>
                  </w:tcPr>
                  <w:p w14:paraId="3782EBE7" w14:textId="77777777" w:rsidR="0073636A" w:rsidRDefault="0073636A">
                    <w:pPr>
                      <w:pStyle w:val="Bibliography"/>
                      <w:rPr>
                        <w:noProof/>
                      </w:rPr>
                    </w:pPr>
                    <w:r>
                      <w:rPr>
                        <w:noProof/>
                      </w:rPr>
                      <w:t xml:space="preserve">[4] </w:t>
                    </w:r>
                  </w:p>
                </w:tc>
                <w:tc>
                  <w:tcPr>
                    <w:tcW w:w="0" w:type="auto"/>
                    <w:hideMark/>
                  </w:tcPr>
                  <w:p w14:paraId="34A0DACE" w14:textId="77777777" w:rsidR="0073636A" w:rsidRDefault="0073636A">
                    <w:pPr>
                      <w:pStyle w:val="Bibliography"/>
                      <w:rPr>
                        <w:noProof/>
                      </w:rPr>
                    </w:pPr>
                    <w:r>
                      <w:rPr>
                        <w:noProof/>
                      </w:rPr>
                      <w:t xml:space="preserve">M. B. M. R. B. Othmane Blial, “An Overview on SDN Architectures with Multiple Controllers,” p. 9, 2016. </w:t>
                    </w:r>
                  </w:p>
                </w:tc>
              </w:tr>
              <w:tr w:rsidR="0073636A" w14:paraId="1D391F02" w14:textId="77777777">
                <w:trPr>
                  <w:divId w:val="1298101104"/>
                  <w:tblCellSpacing w:w="15" w:type="dxa"/>
                </w:trPr>
                <w:tc>
                  <w:tcPr>
                    <w:tcW w:w="50" w:type="pct"/>
                    <w:hideMark/>
                  </w:tcPr>
                  <w:p w14:paraId="2E42BB4B" w14:textId="77777777" w:rsidR="0073636A" w:rsidRDefault="0073636A">
                    <w:pPr>
                      <w:pStyle w:val="Bibliography"/>
                      <w:rPr>
                        <w:noProof/>
                      </w:rPr>
                    </w:pPr>
                    <w:r>
                      <w:rPr>
                        <w:noProof/>
                      </w:rPr>
                      <w:t xml:space="preserve">[5] </w:t>
                    </w:r>
                  </w:p>
                </w:tc>
                <w:tc>
                  <w:tcPr>
                    <w:tcW w:w="0" w:type="auto"/>
                    <w:hideMark/>
                  </w:tcPr>
                  <w:p w14:paraId="5117E856" w14:textId="77777777" w:rsidR="0073636A" w:rsidRDefault="0073636A">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73636A" w14:paraId="15B6232C" w14:textId="77777777">
                <w:trPr>
                  <w:divId w:val="1298101104"/>
                  <w:tblCellSpacing w:w="15" w:type="dxa"/>
                </w:trPr>
                <w:tc>
                  <w:tcPr>
                    <w:tcW w:w="50" w:type="pct"/>
                    <w:hideMark/>
                  </w:tcPr>
                  <w:p w14:paraId="33675B8E" w14:textId="77777777" w:rsidR="0073636A" w:rsidRDefault="0073636A">
                    <w:pPr>
                      <w:pStyle w:val="Bibliography"/>
                      <w:rPr>
                        <w:noProof/>
                      </w:rPr>
                    </w:pPr>
                    <w:r>
                      <w:rPr>
                        <w:noProof/>
                      </w:rPr>
                      <w:t xml:space="preserve">[6] </w:t>
                    </w:r>
                  </w:p>
                </w:tc>
                <w:tc>
                  <w:tcPr>
                    <w:tcW w:w="0" w:type="auto"/>
                    <w:hideMark/>
                  </w:tcPr>
                  <w:p w14:paraId="1F302989" w14:textId="77777777" w:rsidR="0073636A" w:rsidRDefault="0073636A">
                    <w:pPr>
                      <w:pStyle w:val="Bibliography"/>
                      <w:rPr>
                        <w:noProof/>
                      </w:rPr>
                    </w:pPr>
                    <w:r>
                      <w:rPr>
                        <w:noProof/>
                      </w:rPr>
                      <w:t>B. Lantz, “Onosproject.org,” 27 January 2017. [Online]. Available: https://wiki.onosproject.org/display/ONOS/Mininet+and+onos.py+workflow.</w:t>
                    </w:r>
                  </w:p>
                </w:tc>
              </w:tr>
              <w:tr w:rsidR="0073636A" w14:paraId="147A4CBE" w14:textId="77777777">
                <w:trPr>
                  <w:divId w:val="1298101104"/>
                  <w:tblCellSpacing w:w="15" w:type="dxa"/>
                </w:trPr>
                <w:tc>
                  <w:tcPr>
                    <w:tcW w:w="50" w:type="pct"/>
                    <w:hideMark/>
                  </w:tcPr>
                  <w:p w14:paraId="076FFD85" w14:textId="77777777" w:rsidR="0073636A" w:rsidRDefault="0073636A">
                    <w:pPr>
                      <w:pStyle w:val="Bibliography"/>
                      <w:rPr>
                        <w:noProof/>
                      </w:rPr>
                    </w:pPr>
                    <w:r>
                      <w:rPr>
                        <w:noProof/>
                      </w:rPr>
                      <w:t xml:space="preserve">[7] </w:t>
                    </w:r>
                  </w:p>
                </w:tc>
                <w:tc>
                  <w:tcPr>
                    <w:tcW w:w="0" w:type="auto"/>
                    <w:hideMark/>
                  </w:tcPr>
                  <w:p w14:paraId="6E5D8312" w14:textId="77777777" w:rsidR="0073636A" w:rsidRDefault="0073636A">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73636A" w14:paraId="67FA0E4F" w14:textId="77777777">
                <w:trPr>
                  <w:divId w:val="1298101104"/>
                  <w:tblCellSpacing w:w="15" w:type="dxa"/>
                </w:trPr>
                <w:tc>
                  <w:tcPr>
                    <w:tcW w:w="50" w:type="pct"/>
                    <w:hideMark/>
                  </w:tcPr>
                  <w:p w14:paraId="32DECA99" w14:textId="77777777" w:rsidR="0073636A" w:rsidRDefault="0073636A">
                    <w:pPr>
                      <w:pStyle w:val="Bibliography"/>
                      <w:rPr>
                        <w:noProof/>
                      </w:rPr>
                    </w:pPr>
                    <w:r>
                      <w:rPr>
                        <w:noProof/>
                      </w:rPr>
                      <w:t xml:space="preserve">[8] </w:t>
                    </w:r>
                  </w:p>
                </w:tc>
                <w:tc>
                  <w:tcPr>
                    <w:tcW w:w="0" w:type="auto"/>
                    <w:hideMark/>
                  </w:tcPr>
                  <w:p w14:paraId="280F248D" w14:textId="77777777" w:rsidR="0073636A" w:rsidRDefault="0073636A">
                    <w:pPr>
                      <w:pStyle w:val="Bibliography"/>
                      <w:rPr>
                        <w:noProof/>
                      </w:rPr>
                    </w:pPr>
                    <w:r>
                      <w:rPr>
                        <w:noProof/>
                      </w:rPr>
                      <w:t>M. Liyanage, “Enhancing security and scalability of Virtual Private LAN Services,” University of Oulu, Finland, 2016.</w:t>
                    </w:r>
                  </w:p>
                </w:tc>
              </w:tr>
              <w:tr w:rsidR="0073636A" w14:paraId="4308E4F6" w14:textId="77777777">
                <w:trPr>
                  <w:divId w:val="1298101104"/>
                  <w:tblCellSpacing w:w="15" w:type="dxa"/>
                </w:trPr>
                <w:tc>
                  <w:tcPr>
                    <w:tcW w:w="50" w:type="pct"/>
                    <w:hideMark/>
                  </w:tcPr>
                  <w:p w14:paraId="7F03EBC6" w14:textId="77777777" w:rsidR="0073636A" w:rsidRDefault="0073636A">
                    <w:pPr>
                      <w:pStyle w:val="Bibliography"/>
                      <w:rPr>
                        <w:noProof/>
                      </w:rPr>
                    </w:pPr>
                    <w:r>
                      <w:rPr>
                        <w:noProof/>
                      </w:rPr>
                      <w:t xml:space="preserve">[9] </w:t>
                    </w:r>
                  </w:p>
                </w:tc>
                <w:tc>
                  <w:tcPr>
                    <w:tcW w:w="0" w:type="auto"/>
                    <w:hideMark/>
                  </w:tcPr>
                  <w:p w14:paraId="54790D87" w14:textId="77777777" w:rsidR="0073636A" w:rsidRDefault="0073636A">
                    <w:pPr>
                      <w:pStyle w:val="Bibliography"/>
                      <w:rPr>
                        <w:noProof/>
                      </w:rPr>
                    </w:pPr>
                    <w:r>
                      <w:rPr>
                        <w:noProof/>
                      </w:rPr>
                      <w:t>C.-M. O. e. a. Carolina Fernández, “Virtual Private LAN Service - VPLS,” Onosproject.org, 30 May 2017. [Online]. Available: https://wiki.onosproject.org/display/ONOS/Virtual+Private+LAN+Service+-+VPLS.</w:t>
                    </w:r>
                  </w:p>
                </w:tc>
              </w:tr>
              <w:tr w:rsidR="0073636A" w14:paraId="47484F77" w14:textId="77777777">
                <w:trPr>
                  <w:divId w:val="1298101104"/>
                  <w:tblCellSpacing w:w="15" w:type="dxa"/>
                </w:trPr>
                <w:tc>
                  <w:tcPr>
                    <w:tcW w:w="50" w:type="pct"/>
                    <w:hideMark/>
                  </w:tcPr>
                  <w:p w14:paraId="474480F1" w14:textId="77777777" w:rsidR="0073636A" w:rsidRDefault="0073636A">
                    <w:pPr>
                      <w:pStyle w:val="Bibliography"/>
                      <w:rPr>
                        <w:noProof/>
                      </w:rPr>
                    </w:pPr>
                    <w:r>
                      <w:rPr>
                        <w:noProof/>
                      </w:rPr>
                      <w:t xml:space="preserve">[10] </w:t>
                    </w:r>
                  </w:p>
                </w:tc>
                <w:tc>
                  <w:tcPr>
                    <w:tcW w:w="0" w:type="auto"/>
                    <w:hideMark/>
                  </w:tcPr>
                  <w:p w14:paraId="2A1373A5" w14:textId="77777777" w:rsidR="0073636A" w:rsidRDefault="0073636A">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73636A" w14:paraId="0257F2E5" w14:textId="77777777">
                <w:trPr>
                  <w:divId w:val="1298101104"/>
                  <w:tblCellSpacing w:w="15" w:type="dxa"/>
                </w:trPr>
                <w:tc>
                  <w:tcPr>
                    <w:tcW w:w="50" w:type="pct"/>
                    <w:hideMark/>
                  </w:tcPr>
                  <w:p w14:paraId="3C1D6FDB" w14:textId="77777777" w:rsidR="0073636A" w:rsidRDefault="0073636A">
                    <w:pPr>
                      <w:pStyle w:val="Bibliography"/>
                      <w:rPr>
                        <w:noProof/>
                      </w:rPr>
                    </w:pPr>
                    <w:r>
                      <w:rPr>
                        <w:noProof/>
                      </w:rPr>
                      <w:t xml:space="preserve">[11] </w:t>
                    </w:r>
                  </w:p>
                </w:tc>
                <w:tc>
                  <w:tcPr>
                    <w:tcW w:w="0" w:type="auto"/>
                    <w:hideMark/>
                  </w:tcPr>
                  <w:p w14:paraId="5059066A" w14:textId="77777777" w:rsidR="0073636A" w:rsidRDefault="0073636A">
                    <w:pPr>
                      <w:pStyle w:val="Bibliography"/>
                      <w:rPr>
                        <w:noProof/>
                      </w:rPr>
                    </w:pPr>
                    <w:r>
                      <w:rPr>
                        <w:noProof/>
                      </w:rPr>
                      <w:t>J. Halterman, “Atomix,” 2013. [Online]. Available: https://github.com/atomix/atomix.</w:t>
                    </w:r>
                  </w:p>
                </w:tc>
              </w:tr>
              <w:tr w:rsidR="0073636A" w14:paraId="5C512573" w14:textId="77777777">
                <w:trPr>
                  <w:divId w:val="1298101104"/>
                  <w:tblCellSpacing w:w="15" w:type="dxa"/>
                </w:trPr>
                <w:tc>
                  <w:tcPr>
                    <w:tcW w:w="50" w:type="pct"/>
                    <w:hideMark/>
                  </w:tcPr>
                  <w:p w14:paraId="030DDB44" w14:textId="77777777" w:rsidR="0073636A" w:rsidRDefault="0073636A">
                    <w:pPr>
                      <w:pStyle w:val="Bibliography"/>
                      <w:rPr>
                        <w:noProof/>
                      </w:rPr>
                    </w:pPr>
                    <w:r>
                      <w:rPr>
                        <w:noProof/>
                      </w:rPr>
                      <w:t xml:space="preserve">[12] </w:t>
                    </w:r>
                  </w:p>
                </w:tc>
                <w:tc>
                  <w:tcPr>
                    <w:tcW w:w="0" w:type="auto"/>
                    <w:hideMark/>
                  </w:tcPr>
                  <w:p w14:paraId="45A1694A" w14:textId="77777777" w:rsidR="0073636A" w:rsidRDefault="0073636A">
                    <w:pPr>
                      <w:pStyle w:val="Bibliography"/>
                      <w:rPr>
                        <w:noProof/>
                      </w:rPr>
                    </w:pPr>
                    <w:r>
                      <w:rPr>
                        <w:noProof/>
                      </w:rPr>
                      <w:t>J. H. e. a. Luca Prete, “Forming a cluster,” Onosproject.org, [Online]. Available: https://wiki.onosproject.org/display/ONOS/Forming+a+cluster.</w:t>
                    </w:r>
                  </w:p>
                </w:tc>
              </w:tr>
              <w:tr w:rsidR="0073636A" w14:paraId="47EE01ED" w14:textId="77777777">
                <w:trPr>
                  <w:divId w:val="1298101104"/>
                  <w:tblCellSpacing w:w="15" w:type="dxa"/>
                </w:trPr>
                <w:tc>
                  <w:tcPr>
                    <w:tcW w:w="50" w:type="pct"/>
                    <w:hideMark/>
                  </w:tcPr>
                  <w:p w14:paraId="3016A2B7" w14:textId="77777777" w:rsidR="0073636A" w:rsidRDefault="0073636A">
                    <w:pPr>
                      <w:pStyle w:val="Bibliography"/>
                      <w:rPr>
                        <w:noProof/>
                      </w:rPr>
                    </w:pPr>
                    <w:r>
                      <w:rPr>
                        <w:noProof/>
                      </w:rPr>
                      <w:t xml:space="preserve">[13] </w:t>
                    </w:r>
                  </w:p>
                </w:tc>
                <w:tc>
                  <w:tcPr>
                    <w:tcW w:w="0" w:type="auto"/>
                    <w:hideMark/>
                  </w:tcPr>
                  <w:p w14:paraId="6F6D1C92" w14:textId="77777777" w:rsidR="0073636A" w:rsidRDefault="0073636A">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73636A" w14:paraId="18429F32" w14:textId="77777777">
                <w:trPr>
                  <w:divId w:val="1298101104"/>
                  <w:tblCellSpacing w:w="15" w:type="dxa"/>
                </w:trPr>
                <w:tc>
                  <w:tcPr>
                    <w:tcW w:w="50" w:type="pct"/>
                    <w:hideMark/>
                  </w:tcPr>
                  <w:p w14:paraId="10CCC8BA" w14:textId="77777777" w:rsidR="0073636A" w:rsidRDefault="0073636A">
                    <w:pPr>
                      <w:pStyle w:val="Bibliography"/>
                      <w:rPr>
                        <w:noProof/>
                      </w:rPr>
                    </w:pPr>
                    <w:r>
                      <w:rPr>
                        <w:noProof/>
                      </w:rPr>
                      <w:t xml:space="preserve">[14] </w:t>
                    </w:r>
                  </w:p>
                </w:tc>
                <w:tc>
                  <w:tcPr>
                    <w:tcW w:w="0" w:type="auto"/>
                    <w:hideMark/>
                  </w:tcPr>
                  <w:p w14:paraId="1B3D4311" w14:textId="77777777" w:rsidR="0073636A" w:rsidRDefault="0073636A">
                    <w:pPr>
                      <w:pStyle w:val="Bibliography"/>
                      <w:rPr>
                        <w:noProof/>
                      </w:rPr>
                    </w:pPr>
                    <w:r>
                      <w:rPr>
                        <w:noProof/>
                      </w:rPr>
                      <w:t>J. Halterman, “ONOS Cluster Configuration,” Onosproject.org, 2018. [Online]. Available: https://wiki.onosproject.org/pages/viewpage.action?pageId=28836788.</w:t>
                    </w:r>
                  </w:p>
                </w:tc>
              </w:tr>
              <w:tr w:rsidR="0073636A" w14:paraId="4CCD5BFA" w14:textId="77777777">
                <w:trPr>
                  <w:divId w:val="1298101104"/>
                  <w:tblCellSpacing w:w="15" w:type="dxa"/>
                </w:trPr>
                <w:tc>
                  <w:tcPr>
                    <w:tcW w:w="50" w:type="pct"/>
                    <w:hideMark/>
                  </w:tcPr>
                  <w:p w14:paraId="4EE20799" w14:textId="77777777" w:rsidR="0073636A" w:rsidRDefault="0073636A">
                    <w:pPr>
                      <w:pStyle w:val="Bibliography"/>
                      <w:rPr>
                        <w:noProof/>
                      </w:rPr>
                    </w:pPr>
                    <w:r>
                      <w:rPr>
                        <w:noProof/>
                      </w:rPr>
                      <w:t xml:space="preserve">[15] </w:t>
                    </w:r>
                  </w:p>
                </w:tc>
                <w:tc>
                  <w:tcPr>
                    <w:tcW w:w="0" w:type="auto"/>
                    <w:hideMark/>
                  </w:tcPr>
                  <w:p w14:paraId="504A4888" w14:textId="77777777" w:rsidR="0073636A" w:rsidRDefault="0073636A">
                    <w:pPr>
                      <w:pStyle w:val="Bibliography"/>
                      <w:rPr>
                        <w:noProof/>
                      </w:rPr>
                    </w:pPr>
                    <w:r>
                      <w:rPr>
                        <w:noProof/>
                      </w:rPr>
                      <w:t>S. Wu, “Network Discovery,” Onosproject.org, 2016. [Online]. Available: https://wiki.onosproject.org/display/ONOS/Network+Discovery.</w:t>
                    </w:r>
                  </w:p>
                </w:tc>
              </w:tr>
              <w:tr w:rsidR="0073636A" w14:paraId="4CBC0029" w14:textId="77777777">
                <w:trPr>
                  <w:divId w:val="1298101104"/>
                  <w:tblCellSpacing w:w="15" w:type="dxa"/>
                </w:trPr>
                <w:tc>
                  <w:tcPr>
                    <w:tcW w:w="50" w:type="pct"/>
                    <w:hideMark/>
                  </w:tcPr>
                  <w:p w14:paraId="7D4E661A" w14:textId="77777777" w:rsidR="0073636A" w:rsidRDefault="0073636A">
                    <w:pPr>
                      <w:pStyle w:val="Bibliography"/>
                      <w:rPr>
                        <w:noProof/>
                      </w:rPr>
                    </w:pPr>
                    <w:r>
                      <w:rPr>
                        <w:noProof/>
                      </w:rPr>
                      <w:t xml:space="preserve">[16] </w:t>
                    </w:r>
                  </w:p>
                </w:tc>
                <w:tc>
                  <w:tcPr>
                    <w:tcW w:w="0" w:type="auto"/>
                    <w:hideMark/>
                  </w:tcPr>
                  <w:p w14:paraId="43AFDCF2" w14:textId="77777777" w:rsidR="0073636A" w:rsidRDefault="0073636A">
                    <w:pPr>
                      <w:pStyle w:val="Bibliography"/>
                      <w:rPr>
                        <w:noProof/>
                      </w:rPr>
                    </w:pPr>
                    <w:r>
                      <w:rPr>
                        <w:noProof/>
                      </w:rPr>
                      <w:t>R. Eddy, “Multicast Use Case,” Onosproject.org, 2015. [Online]. Available: https://wiki.onosproject.org/display/ONOS/Multicast+Use+Case.</w:t>
                    </w:r>
                  </w:p>
                </w:tc>
              </w:tr>
              <w:tr w:rsidR="0073636A" w14:paraId="2D631A6B" w14:textId="77777777">
                <w:trPr>
                  <w:divId w:val="1298101104"/>
                  <w:tblCellSpacing w:w="15" w:type="dxa"/>
                </w:trPr>
                <w:tc>
                  <w:tcPr>
                    <w:tcW w:w="50" w:type="pct"/>
                    <w:hideMark/>
                  </w:tcPr>
                  <w:p w14:paraId="635F1356" w14:textId="77777777" w:rsidR="0073636A" w:rsidRDefault="0073636A">
                    <w:pPr>
                      <w:pStyle w:val="Bibliography"/>
                      <w:rPr>
                        <w:noProof/>
                      </w:rPr>
                    </w:pPr>
                    <w:r>
                      <w:rPr>
                        <w:noProof/>
                      </w:rPr>
                      <w:t xml:space="preserve">[17] </w:t>
                    </w:r>
                  </w:p>
                </w:tc>
                <w:tc>
                  <w:tcPr>
                    <w:tcW w:w="0" w:type="auto"/>
                    <w:hideMark/>
                  </w:tcPr>
                  <w:p w14:paraId="5175C067" w14:textId="77777777" w:rsidR="0073636A" w:rsidRDefault="0073636A">
                    <w:pPr>
                      <w:pStyle w:val="Bibliography"/>
                      <w:rPr>
                        <w:noProof/>
                      </w:rPr>
                    </w:pPr>
                    <w:r>
                      <w:rPr>
                        <w:noProof/>
                      </w:rPr>
                      <w:t xml:space="preserve">G. M. S. A. C. R. R. H. E. M. Dimas A. Marenda, “Intent-Based Path Selection for VM Migration Application with Open Network Operating System,” Institut Teknologi Bandung. </w:t>
                    </w:r>
                  </w:p>
                </w:tc>
              </w:tr>
              <w:tr w:rsidR="0073636A" w14:paraId="4501B853" w14:textId="77777777">
                <w:trPr>
                  <w:divId w:val="1298101104"/>
                  <w:tblCellSpacing w:w="15" w:type="dxa"/>
                </w:trPr>
                <w:tc>
                  <w:tcPr>
                    <w:tcW w:w="50" w:type="pct"/>
                    <w:hideMark/>
                  </w:tcPr>
                  <w:p w14:paraId="4DF93D08" w14:textId="77777777" w:rsidR="0073636A" w:rsidRDefault="0073636A">
                    <w:pPr>
                      <w:pStyle w:val="Bibliography"/>
                      <w:rPr>
                        <w:noProof/>
                      </w:rPr>
                    </w:pPr>
                    <w:r>
                      <w:rPr>
                        <w:noProof/>
                      </w:rPr>
                      <w:t xml:space="preserve">[18] </w:t>
                    </w:r>
                  </w:p>
                </w:tc>
                <w:tc>
                  <w:tcPr>
                    <w:tcW w:w="0" w:type="auto"/>
                    <w:hideMark/>
                  </w:tcPr>
                  <w:p w14:paraId="6DA744A7" w14:textId="77777777" w:rsidR="0073636A" w:rsidRDefault="0073636A">
                    <w:pPr>
                      <w:pStyle w:val="Bibliography"/>
                      <w:rPr>
                        <w:noProof/>
                      </w:rPr>
                    </w:pPr>
                    <w:r>
                      <w:rPr>
                        <w:noProof/>
                      </w:rPr>
                      <w:t xml:space="preserve">D. B. R. P. M. Babu R. Dawadi. Shashidhar R. Joshi, “Towards Smart Networking with SDN Enabled IPv6 Network,” 2022. </w:t>
                    </w:r>
                  </w:p>
                </w:tc>
              </w:tr>
              <w:tr w:rsidR="0073636A" w14:paraId="0124DCF5" w14:textId="77777777">
                <w:trPr>
                  <w:divId w:val="1298101104"/>
                  <w:tblCellSpacing w:w="15" w:type="dxa"/>
                </w:trPr>
                <w:tc>
                  <w:tcPr>
                    <w:tcW w:w="50" w:type="pct"/>
                    <w:hideMark/>
                  </w:tcPr>
                  <w:p w14:paraId="6E091327" w14:textId="77777777" w:rsidR="0073636A" w:rsidRDefault="0073636A">
                    <w:pPr>
                      <w:pStyle w:val="Bibliography"/>
                      <w:rPr>
                        <w:noProof/>
                      </w:rPr>
                    </w:pPr>
                    <w:r>
                      <w:rPr>
                        <w:noProof/>
                      </w:rPr>
                      <w:t xml:space="preserve">[19] </w:t>
                    </w:r>
                  </w:p>
                </w:tc>
                <w:tc>
                  <w:tcPr>
                    <w:tcW w:w="0" w:type="auto"/>
                    <w:hideMark/>
                  </w:tcPr>
                  <w:p w14:paraId="6D30B88D" w14:textId="77777777" w:rsidR="0073636A" w:rsidRDefault="0073636A">
                    <w:pPr>
                      <w:pStyle w:val="Bibliography"/>
                      <w:rPr>
                        <w:noProof/>
                      </w:rPr>
                    </w:pPr>
                    <w:r>
                      <w:rPr>
                        <w:noProof/>
                      </w:rPr>
                      <w:t>D. P. K. I. P. R. Charles Chan, “How to Enable IPv6,” Onosproject.org, January 2017. [Online]. Available: https://wiki.onosproject.org/display/ONOS/IPv6#IPv6-HowtoEnableIPv6.</w:t>
                    </w:r>
                  </w:p>
                </w:tc>
              </w:tr>
              <w:tr w:rsidR="0073636A" w14:paraId="7899AB1B" w14:textId="77777777">
                <w:trPr>
                  <w:divId w:val="1298101104"/>
                  <w:tblCellSpacing w:w="15" w:type="dxa"/>
                </w:trPr>
                <w:tc>
                  <w:tcPr>
                    <w:tcW w:w="50" w:type="pct"/>
                    <w:hideMark/>
                  </w:tcPr>
                  <w:p w14:paraId="7E3D4D7C" w14:textId="77777777" w:rsidR="0073636A" w:rsidRDefault="0073636A">
                    <w:pPr>
                      <w:pStyle w:val="Bibliography"/>
                      <w:rPr>
                        <w:noProof/>
                      </w:rPr>
                    </w:pPr>
                    <w:r>
                      <w:rPr>
                        <w:noProof/>
                      </w:rPr>
                      <w:lastRenderedPageBreak/>
                      <w:t xml:space="preserve">[20] </w:t>
                    </w:r>
                  </w:p>
                </w:tc>
                <w:tc>
                  <w:tcPr>
                    <w:tcW w:w="0" w:type="auto"/>
                    <w:hideMark/>
                  </w:tcPr>
                  <w:p w14:paraId="10D28DE1" w14:textId="77777777" w:rsidR="0073636A" w:rsidRDefault="0073636A">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73636A" w14:paraId="563FFB12" w14:textId="77777777">
                <w:trPr>
                  <w:divId w:val="1298101104"/>
                  <w:tblCellSpacing w:w="15" w:type="dxa"/>
                </w:trPr>
                <w:tc>
                  <w:tcPr>
                    <w:tcW w:w="50" w:type="pct"/>
                    <w:hideMark/>
                  </w:tcPr>
                  <w:p w14:paraId="3A4617C1" w14:textId="77777777" w:rsidR="0073636A" w:rsidRDefault="0073636A">
                    <w:pPr>
                      <w:pStyle w:val="Bibliography"/>
                      <w:rPr>
                        <w:noProof/>
                      </w:rPr>
                    </w:pPr>
                    <w:r>
                      <w:rPr>
                        <w:noProof/>
                      </w:rPr>
                      <w:t xml:space="preserve">[21] </w:t>
                    </w:r>
                  </w:p>
                </w:tc>
                <w:tc>
                  <w:tcPr>
                    <w:tcW w:w="0" w:type="auto"/>
                    <w:hideMark/>
                  </w:tcPr>
                  <w:p w14:paraId="2E0A2526" w14:textId="77777777" w:rsidR="0073636A" w:rsidRDefault="0073636A">
                    <w:pPr>
                      <w:pStyle w:val="Bibliography"/>
                      <w:rPr>
                        <w:noProof/>
                      </w:rPr>
                    </w:pPr>
                    <w:r>
                      <w:rPr>
                        <w:noProof/>
                      </w:rPr>
                      <w:t>“Quagga Routing Software Suite,” [Online]. Available: https://www.nongnu.org/quagga/index.html.</w:t>
                    </w:r>
                  </w:p>
                </w:tc>
              </w:tr>
              <w:tr w:rsidR="0073636A" w14:paraId="358A7E91" w14:textId="77777777">
                <w:trPr>
                  <w:divId w:val="1298101104"/>
                  <w:tblCellSpacing w:w="15" w:type="dxa"/>
                </w:trPr>
                <w:tc>
                  <w:tcPr>
                    <w:tcW w:w="50" w:type="pct"/>
                    <w:hideMark/>
                  </w:tcPr>
                  <w:p w14:paraId="6F8FBA54" w14:textId="77777777" w:rsidR="0073636A" w:rsidRDefault="0073636A">
                    <w:pPr>
                      <w:pStyle w:val="Bibliography"/>
                      <w:rPr>
                        <w:noProof/>
                      </w:rPr>
                    </w:pPr>
                    <w:r>
                      <w:rPr>
                        <w:noProof/>
                      </w:rPr>
                      <w:t xml:space="preserve">[22] </w:t>
                    </w:r>
                  </w:p>
                </w:tc>
                <w:tc>
                  <w:tcPr>
                    <w:tcW w:w="0" w:type="auto"/>
                    <w:hideMark/>
                  </w:tcPr>
                  <w:p w14:paraId="77EC0BB8" w14:textId="77777777" w:rsidR="0073636A" w:rsidRDefault="0073636A">
                    <w:pPr>
                      <w:pStyle w:val="Bibliography"/>
                      <w:rPr>
                        <w:noProof/>
                      </w:rPr>
                    </w:pPr>
                    <w:r>
                      <w:rPr>
                        <w:noProof/>
                      </w:rPr>
                      <w:t>“BSD Router Project: Open Source Router Distribution,” [Online]. Available: https://bsdrp.net/BSDRP.</w:t>
                    </w:r>
                  </w:p>
                </w:tc>
              </w:tr>
              <w:tr w:rsidR="0073636A" w14:paraId="28A46B02" w14:textId="77777777">
                <w:trPr>
                  <w:divId w:val="1298101104"/>
                  <w:tblCellSpacing w:w="15" w:type="dxa"/>
                </w:trPr>
                <w:tc>
                  <w:tcPr>
                    <w:tcW w:w="50" w:type="pct"/>
                    <w:hideMark/>
                  </w:tcPr>
                  <w:p w14:paraId="1D2649BC" w14:textId="77777777" w:rsidR="0073636A" w:rsidRDefault="0073636A">
                    <w:pPr>
                      <w:pStyle w:val="Bibliography"/>
                      <w:rPr>
                        <w:noProof/>
                      </w:rPr>
                    </w:pPr>
                    <w:r>
                      <w:rPr>
                        <w:noProof/>
                      </w:rPr>
                      <w:t xml:space="preserve">[23] </w:t>
                    </w:r>
                  </w:p>
                </w:tc>
                <w:tc>
                  <w:tcPr>
                    <w:tcW w:w="0" w:type="auto"/>
                    <w:hideMark/>
                  </w:tcPr>
                  <w:p w14:paraId="60E76898" w14:textId="77777777" w:rsidR="0073636A" w:rsidRDefault="0073636A">
                    <w:pPr>
                      <w:pStyle w:val="Bibliography"/>
                      <w:rPr>
                        <w:noProof/>
                      </w:rPr>
                    </w:pPr>
                    <w:r>
                      <w:rPr>
                        <w:noProof/>
                      </w:rPr>
                      <w:t>“FRRouting Project,” [Online]. Available: https://frrouting.org/.</w:t>
                    </w:r>
                  </w:p>
                </w:tc>
              </w:tr>
            </w:tbl>
            <w:p w14:paraId="46A9F2C2" w14:textId="77777777" w:rsidR="0073636A" w:rsidRDefault="0073636A">
              <w:pPr>
                <w:divId w:val="1298101104"/>
                <w:rPr>
                  <w:noProof/>
                </w:rPr>
              </w:pPr>
            </w:p>
            <w:p w14:paraId="2E006985" w14:textId="58755AFF" w:rsidR="00053489" w:rsidRDefault="00053489">
              <w:r>
                <w:rPr>
                  <w:b/>
                  <w:bCs/>
                  <w:noProof/>
                </w:rPr>
                <w:fldChar w:fldCharType="end"/>
              </w:r>
            </w:p>
          </w:sdtContent>
        </w:sdt>
      </w:sdtContent>
    </w:sdt>
    <w:p w14:paraId="2930D103" w14:textId="77777777" w:rsidR="00053489" w:rsidRDefault="00053489">
      <w:pPr>
        <w:spacing w:after="0" w:line="240" w:lineRule="auto"/>
        <w:jc w:val="left"/>
      </w:pPr>
      <w:r>
        <w:br w:type="page"/>
      </w:r>
    </w:p>
    <w:p w14:paraId="3E041E70" w14:textId="051FB4E4" w:rsidR="001424A1" w:rsidRDefault="00BE2C29" w:rsidP="00AD2376">
      <w:pPr>
        <w:pStyle w:val="Heading1"/>
      </w:pPr>
      <w:bookmarkStart w:id="76" w:name="_Toc114541140"/>
      <w:r w:rsidRPr="006A2AA9">
        <w:lastRenderedPageBreak/>
        <w:t>A</w:t>
      </w:r>
      <w:bookmarkEnd w:id="4"/>
      <w:r w:rsidRPr="006A2AA9">
        <w:t>ppendix</w:t>
      </w:r>
      <w:bookmarkEnd w:id="76"/>
    </w:p>
    <w:p w14:paraId="2C6B32F2" w14:textId="66DB80FB" w:rsidR="004A4C84" w:rsidRPr="004A4C84" w:rsidRDefault="004A4C84" w:rsidP="004A4C84">
      <w:r>
        <w:t>IPv6 Neighbour discovery packets</w:t>
      </w:r>
    </w:p>
    <w:p w14:paraId="2DAF6CBC" w14:textId="77777777" w:rsidR="009070F8" w:rsidRDefault="009070F8" w:rsidP="009070F8">
      <w:r w:rsidRPr="006557AF">
        <w:rPr>
          <w:noProof/>
        </w:rPr>
        <w:drawing>
          <wp:inline distT="0" distB="0" distL="0" distR="0" wp14:anchorId="0D40E1BC" wp14:editId="26234221">
            <wp:extent cx="4119361" cy="2696759"/>
            <wp:effectExtent l="0" t="0" r="0" b="889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03"/>
                    <a:srcRect l="1967" t="5639" r="7658" b="30960"/>
                    <a:stretch/>
                  </pic:blipFill>
                  <pic:spPr bwMode="auto">
                    <a:xfrm>
                      <a:off x="0" y="0"/>
                      <a:ext cx="4199899" cy="2749483"/>
                    </a:xfrm>
                    <a:prstGeom prst="rect">
                      <a:avLst/>
                    </a:prstGeom>
                    <a:ln>
                      <a:noFill/>
                    </a:ln>
                    <a:extLst>
                      <a:ext uri="{53640926-AAD7-44D8-BBD7-CCE9431645EC}">
                        <a14:shadowObscured xmlns:a14="http://schemas.microsoft.com/office/drawing/2010/main"/>
                      </a:ext>
                    </a:extLst>
                  </pic:spPr>
                </pic:pic>
              </a:graphicData>
            </a:graphic>
          </wp:inline>
        </w:drawing>
      </w:r>
    </w:p>
    <w:p w14:paraId="3DEB2B49" w14:textId="77777777" w:rsidR="009070F8" w:rsidRDefault="009070F8" w:rsidP="009070F8">
      <w:r w:rsidRPr="006557AF">
        <w:rPr>
          <w:noProof/>
        </w:rPr>
        <w:drawing>
          <wp:inline distT="0" distB="0" distL="0" distR="0" wp14:anchorId="386FFAFD" wp14:editId="290A47E2">
            <wp:extent cx="4547696" cy="2831259"/>
            <wp:effectExtent l="0" t="0" r="5715" b="762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04"/>
                    <a:srcRect l="1889" t="5605" r="9711" b="35420"/>
                    <a:stretch/>
                  </pic:blipFill>
                  <pic:spPr bwMode="auto">
                    <a:xfrm>
                      <a:off x="0" y="0"/>
                      <a:ext cx="4649054" cy="2894362"/>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77777777" w:rsidR="009070F8" w:rsidRDefault="009070F8" w:rsidP="009070F8">
      <w:r w:rsidRPr="0022362C">
        <w:rPr>
          <w:noProof/>
        </w:rPr>
        <w:lastRenderedPageBreak/>
        <w:drawing>
          <wp:inline distT="0" distB="0" distL="0" distR="0" wp14:anchorId="062C6262" wp14:editId="70C8333C">
            <wp:extent cx="4559300" cy="3223398"/>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05"/>
                    <a:srcRect l="1814" t="5404" r="10769" b="28370"/>
                    <a:stretch/>
                  </pic:blipFill>
                  <pic:spPr bwMode="auto">
                    <a:xfrm>
                      <a:off x="0" y="0"/>
                      <a:ext cx="4657387" cy="3292745"/>
                    </a:xfrm>
                    <a:prstGeom prst="rect">
                      <a:avLst/>
                    </a:prstGeom>
                    <a:ln>
                      <a:noFill/>
                    </a:ln>
                    <a:extLst>
                      <a:ext uri="{53640926-AAD7-44D8-BBD7-CCE9431645EC}">
                        <a14:shadowObscured xmlns:a14="http://schemas.microsoft.com/office/drawing/2010/main"/>
                      </a:ext>
                    </a:extLst>
                  </pic:spPr>
                </pic:pic>
              </a:graphicData>
            </a:graphic>
          </wp:inline>
        </w:drawing>
      </w:r>
    </w:p>
    <w:p w14:paraId="105E5072" w14:textId="77777777" w:rsidR="009070F8" w:rsidRDefault="009070F8" w:rsidP="009070F8">
      <w:r w:rsidRPr="00B51C4F">
        <w:rPr>
          <w:noProof/>
        </w:rPr>
        <w:drawing>
          <wp:inline distT="0" distB="0" distL="0" distR="0" wp14:anchorId="416608BD" wp14:editId="6015E506">
            <wp:extent cx="4545023" cy="3062382"/>
            <wp:effectExtent l="0" t="0" r="8255" b="508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06"/>
                    <a:srcRect l="2041" t="5365" r="9774" b="30963"/>
                    <a:stretch/>
                  </pic:blipFill>
                  <pic:spPr bwMode="auto">
                    <a:xfrm>
                      <a:off x="0" y="0"/>
                      <a:ext cx="4638141" cy="3125124"/>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160DB3EE" w:rsidR="009070F8" w:rsidRDefault="009070F8" w:rsidP="009070F8"/>
    <w:p w14:paraId="26BC69CF" w14:textId="3AEFF76A" w:rsidR="00A52ED1" w:rsidRDefault="00A52ED1" w:rsidP="009070F8">
      <w:r>
        <w:t>IPv6 tunnelling over IPv4</w:t>
      </w:r>
    </w:p>
    <w:p w14:paraId="3C4B1F73" w14:textId="77777777" w:rsidR="00A52ED1" w:rsidRDefault="00A52ED1" w:rsidP="00A52ED1">
      <w:pPr>
        <w:jc w:val="center"/>
      </w:pPr>
      <w:r w:rsidRPr="00BD2450">
        <w:rPr>
          <w:noProof/>
        </w:rPr>
        <w:lastRenderedPageBreak/>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07"/>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3"/>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33462575" w14:textId="77777777" w:rsidR="00B71CC7" w:rsidRDefault="00B71CC7" w:rsidP="009070F8"/>
    <w:p w14:paraId="1C05A04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08"/>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17D1EC7A"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6B69B9D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4E1FD9A6"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36ED900B"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reactiveRouting</w:t>
      </w:r>
      <w:proofErr w:type="spellEnd"/>
      <w:r w:rsidRPr="00B71CC7">
        <w:rPr>
          <w:sz w:val="16"/>
          <w:szCs w:val="16"/>
        </w:rPr>
        <w:t>"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virtualGatewayMacAddress</w:t>
      </w:r>
      <w:proofErr w:type="spellEnd"/>
      <w:r w:rsidRPr="00B71CC7">
        <w:rPr>
          <w:sz w:val="16"/>
          <w:szCs w:val="16"/>
        </w:rPr>
        <w:t>"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09"/>
      <w:headerReference w:type="default" r:id="rId110"/>
      <w:footerReference w:type="default" r:id="rId111"/>
      <w:headerReference w:type="first" r:id="rId112"/>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52168" w14:textId="77777777" w:rsidR="0040037F" w:rsidRDefault="0040037F">
      <w:r>
        <w:separator/>
      </w:r>
    </w:p>
  </w:endnote>
  <w:endnote w:type="continuationSeparator" w:id="0">
    <w:p w14:paraId="6C624A5C" w14:textId="77777777" w:rsidR="0040037F" w:rsidRDefault="004003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C4EEC" w14:textId="77777777" w:rsidR="0040037F" w:rsidRDefault="0040037F">
      <w:r>
        <w:separator/>
      </w:r>
    </w:p>
  </w:footnote>
  <w:footnote w:type="continuationSeparator" w:id="0">
    <w:p w14:paraId="6DF34D37" w14:textId="77777777" w:rsidR="0040037F" w:rsidRDefault="004003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6"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8"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19"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5"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4"/>
  </w:num>
  <w:num w:numId="2" w16cid:durableId="295839744">
    <w:abstractNumId w:val="3"/>
  </w:num>
  <w:num w:numId="3" w16cid:durableId="1082529997">
    <w:abstractNumId w:val="15"/>
  </w:num>
  <w:num w:numId="4" w16cid:durableId="1658416572">
    <w:abstractNumId w:val="18"/>
  </w:num>
  <w:num w:numId="5" w16cid:durableId="350499899">
    <w:abstractNumId w:val="17"/>
  </w:num>
  <w:num w:numId="6" w16cid:durableId="1924220024">
    <w:abstractNumId w:val="25"/>
  </w:num>
  <w:num w:numId="7" w16cid:durableId="2103256436">
    <w:abstractNumId w:val="0"/>
  </w:num>
  <w:num w:numId="8" w16cid:durableId="1153178006">
    <w:abstractNumId w:val="14"/>
  </w:num>
  <w:num w:numId="9" w16cid:durableId="1234462850">
    <w:abstractNumId w:val="22"/>
  </w:num>
  <w:num w:numId="10" w16cid:durableId="333806954">
    <w:abstractNumId w:val="5"/>
  </w:num>
  <w:num w:numId="11" w16cid:durableId="508715812">
    <w:abstractNumId w:val="8"/>
  </w:num>
  <w:num w:numId="12" w16cid:durableId="775711318">
    <w:abstractNumId w:val="9"/>
  </w:num>
  <w:num w:numId="13" w16cid:durableId="896284453">
    <w:abstractNumId w:val="13"/>
  </w:num>
  <w:num w:numId="14" w16cid:durableId="966665136">
    <w:abstractNumId w:val="2"/>
  </w:num>
  <w:num w:numId="15" w16cid:durableId="1215383685">
    <w:abstractNumId w:val="11"/>
  </w:num>
  <w:num w:numId="16" w16cid:durableId="1444838717">
    <w:abstractNumId w:val="21"/>
  </w:num>
  <w:num w:numId="17" w16cid:durableId="952589418">
    <w:abstractNumId w:val="23"/>
  </w:num>
  <w:num w:numId="18" w16cid:durableId="1763527977">
    <w:abstractNumId w:val="16"/>
  </w:num>
  <w:num w:numId="19" w16cid:durableId="1562398039">
    <w:abstractNumId w:val="12"/>
  </w:num>
  <w:num w:numId="20" w16cid:durableId="144783539">
    <w:abstractNumId w:val="19"/>
  </w:num>
  <w:num w:numId="21" w16cid:durableId="1012494896">
    <w:abstractNumId w:val="27"/>
  </w:num>
  <w:num w:numId="22" w16cid:durableId="84230937">
    <w:abstractNumId w:val="6"/>
  </w:num>
  <w:num w:numId="23" w16cid:durableId="1868134345">
    <w:abstractNumId w:val="1"/>
  </w:num>
  <w:num w:numId="24" w16cid:durableId="669523409">
    <w:abstractNumId w:val="4"/>
  </w:num>
  <w:num w:numId="25" w16cid:durableId="499926104">
    <w:abstractNumId w:val="10"/>
  </w:num>
  <w:num w:numId="26" w16cid:durableId="1830897954">
    <w:abstractNumId w:val="20"/>
  </w:num>
  <w:num w:numId="27" w16cid:durableId="381950339">
    <w:abstractNumId w:val="26"/>
  </w:num>
  <w:num w:numId="28" w16cid:durableId="161712951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81"/>
    <w:rsid w:val="00003239"/>
    <w:rsid w:val="00003240"/>
    <w:rsid w:val="00004467"/>
    <w:rsid w:val="00005201"/>
    <w:rsid w:val="000052D9"/>
    <w:rsid w:val="00007B05"/>
    <w:rsid w:val="00011A76"/>
    <w:rsid w:val="00011E61"/>
    <w:rsid w:val="00011F57"/>
    <w:rsid w:val="00011F8C"/>
    <w:rsid w:val="000129E4"/>
    <w:rsid w:val="00013426"/>
    <w:rsid w:val="000135F9"/>
    <w:rsid w:val="00013E08"/>
    <w:rsid w:val="000140F5"/>
    <w:rsid w:val="000144BD"/>
    <w:rsid w:val="000151B6"/>
    <w:rsid w:val="00016231"/>
    <w:rsid w:val="0001757D"/>
    <w:rsid w:val="000222D0"/>
    <w:rsid w:val="00022B29"/>
    <w:rsid w:val="000232F4"/>
    <w:rsid w:val="00023634"/>
    <w:rsid w:val="00024498"/>
    <w:rsid w:val="000247F0"/>
    <w:rsid w:val="00024916"/>
    <w:rsid w:val="000254A0"/>
    <w:rsid w:val="00025B25"/>
    <w:rsid w:val="0002691A"/>
    <w:rsid w:val="00027391"/>
    <w:rsid w:val="00027633"/>
    <w:rsid w:val="000276F4"/>
    <w:rsid w:val="00030006"/>
    <w:rsid w:val="00030F44"/>
    <w:rsid w:val="000318F7"/>
    <w:rsid w:val="00032141"/>
    <w:rsid w:val="00032313"/>
    <w:rsid w:val="00033633"/>
    <w:rsid w:val="00034884"/>
    <w:rsid w:val="00034948"/>
    <w:rsid w:val="00034A15"/>
    <w:rsid w:val="000359AF"/>
    <w:rsid w:val="00035D32"/>
    <w:rsid w:val="00036F04"/>
    <w:rsid w:val="00036F7F"/>
    <w:rsid w:val="0003755B"/>
    <w:rsid w:val="00040783"/>
    <w:rsid w:val="00042FBC"/>
    <w:rsid w:val="00043AD0"/>
    <w:rsid w:val="00044140"/>
    <w:rsid w:val="00044266"/>
    <w:rsid w:val="00045DB5"/>
    <w:rsid w:val="0004636D"/>
    <w:rsid w:val="000509AD"/>
    <w:rsid w:val="000510BA"/>
    <w:rsid w:val="0005140E"/>
    <w:rsid w:val="00051527"/>
    <w:rsid w:val="00051DA7"/>
    <w:rsid w:val="000527FD"/>
    <w:rsid w:val="00052D74"/>
    <w:rsid w:val="00053489"/>
    <w:rsid w:val="00053AE1"/>
    <w:rsid w:val="000563AA"/>
    <w:rsid w:val="00056E1F"/>
    <w:rsid w:val="00056EEA"/>
    <w:rsid w:val="0005700C"/>
    <w:rsid w:val="00057DBF"/>
    <w:rsid w:val="00060BEE"/>
    <w:rsid w:val="00064B0F"/>
    <w:rsid w:val="00064FA0"/>
    <w:rsid w:val="00065A95"/>
    <w:rsid w:val="000668E5"/>
    <w:rsid w:val="00067444"/>
    <w:rsid w:val="00067AB3"/>
    <w:rsid w:val="000715C2"/>
    <w:rsid w:val="000720E1"/>
    <w:rsid w:val="00074147"/>
    <w:rsid w:val="00075524"/>
    <w:rsid w:val="000759F0"/>
    <w:rsid w:val="00076276"/>
    <w:rsid w:val="00077115"/>
    <w:rsid w:val="00080003"/>
    <w:rsid w:val="00080FCD"/>
    <w:rsid w:val="000811BF"/>
    <w:rsid w:val="0008143C"/>
    <w:rsid w:val="00081638"/>
    <w:rsid w:val="00083613"/>
    <w:rsid w:val="00083832"/>
    <w:rsid w:val="00083D03"/>
    <w:rsid w:val="00084664"/>
    <w:rsid w:val="00086409"/>
    <w:rsid w:val="0008704F"/>
    <w:rsid w:val="00090834"/>
    <w:rsid w:val="00092446"/>
    <w:rsid w:val="000927C6"/>
    <w:rsid w:val="000931AD"/>
    <w:rsid w:val="000970AD"/>
    <w:rsid w:val="00097B4D"/>
    <w:rsid w:val="00097DC3"/>
    <w:rsid w:val="000A0079"/>
    <w:rsid w:val="000A023A"/>
    <w:rsid w:val="000A0E65"/>
    <w:rsid w:val="000A5333"/>
    <w:rsid w:val="000A5706"/>
    <w:rsid w:val="000A65C0"/>
    <w:rsid w:val="000A6878"/>
    <w:rsid w:val="000A75D0"/>
    <w:rsid w:val="000A76DA"/>
    <w:rsid w:val="000A76E0"/>
    <w:rsid w:val="000A78C9"/>
    <w:rsid w:val="000B0D5D"/>
    <w:rsid w:val="000B220B"/>
    <w:rsid w:val="000B2518"/>
    <w:rsid w:val="000B457F"/>
    <w:rsid w:val="000B4B1E"/>
    <w:rsid w:val="000B52D0"/>
    <w:rsid w:val="000B54F5"/>
    <w:rsid w:val="000B5577"/>
    <w:rsid w:val="000B5A80"/>
    <w:rsid w:val="000B6906"/>
    <w:rsid w:val="000B7EED"/>
    <w:rsid w:val="000C0968"/>
    <w:rsid w:val="000C1EC8"/>
    <w:rsid w:val="000C265E"/>
    <w:rsid w:val="000C3748"/>
    <w:rsid w:val="000C398E"/>
    <w:rsid w:val="000C4898"/>
    <w:rsid w:val="000C5841"/>
    <w:rsid w:val="000C5A6F"/>
    <w:rsid w:val="000C5B02"/>
    <w:rsid w:val="000C64C1"/>
    <w:rsid w:val="000C68B4"/>
    <w:rsid w:val="000C6D5A"/>
    <w:rsid w:val="000C6D7C"/>
    <w:rsid w:val="000C73C3"/>
    <w:rsid w:val="000C7C39"/>
    <w:rsid w:val="000C7E2D"/>
    <w:rsid w:val="000D196F"/>
    <w:rsid w:val="000D22FD"/>
    <w:rsid w:val="000D2EA3"/>
    <w:rsid w:val="000D32EB"/>
    <w:rsid w:val="000D34AB"/>
    <w:rsid w:val="000D433E"/>
    <w:rsid w:val="000D49E7"/>
    <w:rsid w:val="000D4E2E"/>
    <w:rsid w:val="000D51AC"/>
    <w:rsid w:val="000D5F02"/>
    <w:rsid w:val="000D6100"/>
    <w:rsid w:val="000D6A08"/>
    <w:rsid w:val="000D750C"/>
    <w:rsid w:val="000D7E09"/>
    <w:rsid w:val="000E0096"/>
    <w:rsid w:val="000E136A"/>
    <w:rsid w:val="000E1A27"/>
    <w:rsid w:val="000E216E"/>
    <w:rsid w:val="000E27A7"/>
    <w:rsid w:val="000E33F4"/>
    <w:rsid w:val="000E4C1A"/>
    <w:rsid w:val="000E625C"/>
    <w:rsid w:val="000E6791"/>
    <w:rsid w:val="000E6D2A"/>
    <w:rsid w:val="000E6FC6"/>
    <w:rsid w:val="000F0E88"/>
    <w:rsid w:val="000F0F75"/>
    <w:rsid w:val="000F1566"/>
    <w:rsid w:val="000F17A7"/>
    <w:rsid w:val="000F249C"/>
    <w:rsid w:val="000F300D"/>
    <w:rsid w:val="000F4583"/>
    <w:rsid w:val="000F5024"/>
    <w:rsid w:val="000F59FE"/>
    <w:rsid w:val="000F5A00"/>
    <w:rsid w:val="000F60B2"/>
    <w:rsid w:val="000F6774"/>
    <w:rsid w:val="000F6DBD"/>
    <w:rsid w:val="000F7057"/>
    <w:rsid w:val="000F7283"/>
    <w:rsid w:val="0010075A"/>
    <w:rsid w:val="001036D4"/>
    <w:rsid w:val="00104D10"/>
    <w:rsid w:val="001054AC"/>
    <w:rsid w:val="0010567E"/>
    <w:rsid w:val="001057DF"/>
    <w:rsid w:val="00110A18"/>
    <w:rsid w:val="00110FD0"/>
    <w:rsid w:val="001114FE"/>
    <w:rsid w:val="00111C45"/>
    <w:rsid w:val="00111D66"/>
    <w:rsid w:val="00112611"/>
    <w:rsid w:val="00112B7E"/>
    <w:rsid w:val="001137AA"/>
    <w:rsid w:val="0011398A"/>
    <w:rsid w:val="00113F5C"/>
    <w:rsid w:val="00114200"/>
    <w:rsid w:val="00114F4F"/>
    <w:rsid w:val="00115B40"/>
    <w:rsid w:val="00115E07"/>
    <w:rsid w:val="00116AD8"/>
    <w:rsid w:val="00117D00"/>
    <w:rsid w:val="00120138"/>
    <w:rsid w:val="001202DF"/>
    <w:rsid w:val="001230EE"/>
    <w:rsid w:val="00123123"/>
    <w:rsid w:val="0012588C"/>
    <w:rsid w:val="001265CB"/>
    <w:rsid w:val="00126836"/>
    <w:rsid w:val="001301C9"/>
    <w:rsid w:val="00130911"/>
    <w:rsid w:val="00131570"/>
    <w:rsid w:val="001318E7"/>
    <w:rsid w:val="00131BFE"/>
    <w:rsid w:val="00131C39"/>
    <w:rsid w:val="00131C63"/>
    <w:rsid w:val="001325F6"/>
    <w:rsid w:val="0013411F"/>
    <w:rsid w:val="00134987"/>
    <w:rsid w:val="001366C2"/>
    <w:rsid w:val="0013765A"/>
    <w:rsid w:val="0014023E"/>
    <w:rsid w:val="0014120A"/>
    <w:rsid w:val="001416B9"/>
    <w:rsid w:val="00141868"/>
    <w:rsid w:val="001424A1"/>
    <w:rsid w:val="0014308F"/>
    <w:rsid w:val="001432DE"/>
    <w:rsid w:val="00143C19"/>
    <w:rsid w:val="0014418D"/>
    <w:rsid w:val="001449E4"/>
    <w:rsid w:val="001450D7"/>
    <w:rsid w:val="00145E9B"/>
    <w:rsid w:val="001472DC"/>
    <w:rsid w:val="0015026F"/>
    <w:rsid w:val="0015076E"/>
    <w:rsid w:val="00150939"/>
    <w:rsid w:val="00151A44"/>
    <w:rsid w:val="00154E3D"/>
    <w:rsid w:val="00156181"/>
    <w:rsid w:val="0015628D"/>
    <w:rsid w:val="00157194"/>
    <w:rsid w:val="00157708"/>
    <w:rsid w:val="001600A4"/>
    <w:rsid w:val="001600E0"/>
    <w:rsid w:val="00160852"/>
    <w:rsid w:val="00160FA7"/>
    <w:rsid w:val="001611DB"/>
    <w:rsid w:val="001612F0"/>
    <w:rsid w:val="001613E7"/>
    <w:rsid w:val="00161AB7"/>
    <w:rsid w:val="00162655"/>
    <w:rsid w:val="0016365E"/>
    <w:rsid w:val="00163C0F"/>
    <w:rsid w:val="00165005"/>
    <w:rsid w:val="00165F04"/>
    <w:rsid w:val="00166001"/>
    <w:rsid w:val="001663E6"/>
    <w:rsid w:val="00166904"/>
    <w:rsid w:val="00166EC9"/>
    <w:rsid w:val="00167C89"/>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18EE"/>
    <w:rsid w:val="001821BC"/>
    <w:rsid w:val="00182555"/>
    <w:rsid w:val="00182AB0"/>
    <w:rsid w:val="00183F98"/>
    <w:rsid w:val="001849D8"/>
    <w:rsid w:val="001852B3"/>
    <w:rsid w:val="00185BB5"/>
    <w:rsid w:val="001871B3"/>
    <w:rsid w:val="00187952"/>
    <w:rsid w:val="001904F9"/>
    <w:rsid w:val="0019171C"/>
    <w:rsid w:val="001925FB"/>
    <w:rsid w:val="00194946"/>
    <w:rsid w:val="00194B84"/>
    <w:rsid w:val="0019616A"/>
    <w:rsid w:val="001965E3"/>
    <w:rsid w:val="001972B8"/>
    <w:rsid w:val="001976D1"/>
    <w:rsid w:val="00197EC4"/>
    <w:rsid w:val="001A070F"/>
    <w:rsid w:val="001A1047"/>
    <w:rsid w:val="001A1BB3"/>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6264"/>
    <w:rsid w:val="001B6E73"/>
    <w:rsid w:val="001B7472"/>
    <w:rsid w:val="001B7817"/>
    <w:rsid w:val="001B7D3D"/>
    <w:rsid w:val="001C0C8D"/>
    <w:rsid w:val="001C2296"/>
    <w:rsid w:val="001C27E2"/>
    <w:rsid w:val="001C315A"/>
    <w:rsid w:val="001C336E"/>
    <w:rsid w:val="001C3462"/>
    <w:rsid w:val="001C3D8D"/>
    <w:rsid w:val="001C59D6"/>
    <w:rsid w:val="001C5D48"/>
    <w:rsid w:val="001C619B"/>
    <w:rsid w:val="001C66EA"/>
    <w:rsid w:val="001C6BD5"/>
    <w:rsid w:val="001C75C2"/>
    <w:rsid w:val="001C7EE4"/>
    <w:rsid w:val="001D1575"/>
    <w:rsid w:val="001D1A44"/>
    <w:rsid w:val="001D2724"/>
    <w:rsid w:val="001D2C5B"/>
    <w:rsid w:val="001D3249"/>
    <w:rsid w:val="001D40F5"/>
    <w:rsid w:val="001D48CB"/>
    <w:rsid w:val="001D4B5A"/>
    <w:rsid w:val="001D4DD7"/>
    <w:rsid w:val="001D5071"/>
    <w:rsid w:val="001D5D28"/>
    <w:rsid w:val="001D6C42"/>
    <w:rsid w:val="001D6F60"/>
    <w:rsid w:val="001D73C1"/>
    <w:rsid w:val="001D7B33"/>
    <w:rsid w:val="001D7BBA"/>
    <w:rsid w:val="001E094E"/>
    <w:rsid w:val="001E0AFF"/>
    <w:rsid w:val="001E0F10"/>
    <w:rsid w:val="001E1B2A"/>
    <w:rsid w:val="001E1DC3"/>
    <w:rsid w:val="001E2A2F"/>
    <w:rsid w:val="001E4583"/>
    <w:rsid w:val="001E4775"/>
    <w:rsid w:val="001E48E9"/>
    <w:rsid w:val="001E494D"/>
    <w:rsid w:val="001E5D09"/>
    <w:rsid w:val="001E649D"/>
    <w:rsid w:val="001E6738"/>
    <w:rsid w:val="001E691F"/>
    <w:rsid w:val="001E78BF"/>
    <w:rsid w:val="001E7DD9"/>
    <w:rsid w:val="001F00D4"/>
    <w:rsid w:val="001F0480"/>
    <w:rsid w:val="001F22CB"/>
    <w:rsid w:val="001F24E3"/>
    <w:rsid w:val="001F27B0"/>
    <w:rsid w:val="001F3B62"/>
    <w:rsid w:val="001F3EA4"/>
    <w:rsid w:val="001F55EB"/>
    <w:rsid w:val="001F5B82"/>
    <w:rsid w:val="001F6D90"/>
    <w:rsid w:val="001F773C"/>
    <w:rsid w:val="00200A87"/>
    <w:rsid w:val="00200CDC"/>
    <w:rsid w:val="002015A1"/>
    <w:rsid w:val="002017B3"/>
    <w:rsid w:val="00202E17"/>
    <w:rsid w:val="00203DDC"/>
    <w:rsid w:val="002040E9"/>
    <w:rsid w:val="002041BC"/>
    <w:rsid w:val="0020558A"/>
    <w:rsid w:val="002057AE"/>
    <w:rsid w:val="0020594D"/>
    <w:rsid w:val="00205B3D"/>
    <w:rsid w:val="00205F74"/>
    <w:rsid w:val="00206973"/>
    <w:rsid w:val="00206CFF"/>
    <w:rsid w:val="00206F70"/>
    <w:rsid w:val="0021016E"/>
    <w:rsid w:val="002103C3"/>
    <w:rsid w:val="0021140A"/>
    <w:rsid w:val="0021187D"/>
    <w:rsid w:val="0021235E"/>
    <w:rsid w:val="0021297B"/>
    <w:rsid w:val="002141AC"/>
    <w:rsid w:val="0021422B"/>
    <w:rsid w:val="00214333"/>
    <w:rsid w:val="002151D4"/>
    <w:rsid w:val="00215909"/>
    <w:rsid w:val="00217441"/>
    <w:rsid w:val="0021796F"/>
    <w:rsid w:val="0022089C"/>
    <w:rsid w:val="00220982"/>
    <w:rsid w:val="00220B6A"/>
    <w:rsid w:val="00221A35"/>
    <w:rsid w:val="0022241B"/>
    <w:rsid w:val="00222F17"/>
    <w:rsid w:val="00223CC3"/>
    <w:rsid w:val="00223EDC"/>
    <w:rsid w:val="002255D5"/>
    <w:rsid w:val="0022612A"/>
    <w:rsid w:val="002261C0"/>
    <w:rsid w:val="002273C7"/>
    <w:rsid w:val="002277C7"/>
    <w:rsid w:val="00227E40"/>
    <w:rsid w:val="00232B5C"/>
    <w:rsid w:val="00232C74"/>
    <w:rsid w:val="0023328F"/>
    <w:rsid w:val="00233587"/>
    <w:rsid w:val="002350A8"/>
    <w:rsid w:val="0023550B"/>
    <w:rsid w:val="00235FED"/>
    <w:rsid w:val="002415FA"/>
    <w:rsid w:val="00241604"/>
    <w:rsid w:val="00241A00"/>
    <w:rsid w:val="002425B4"/>
    <w:rsid w:val="00245C58"/>
    <w:rsid w:val="00245E1F"/>
    <w:rsid w:val="00247146"/>
    <w:rsid w:val="00247277"/>
    <w:rsid w:val="002479B8"/>
    <w:rsid w:val="0025006E"/>
    <w:rsid w:val="0025050F"/>
    <w:rsid w:val="00253751"/>
    <w:rsid w:val="002543E9"/>
    <w:rsid w:val="00254E98"/>
    <w:rsid w:val="002558D2"/>
    <w:rsid w:val="00257543"/>
    <w:rsid w:val="002610AD"/>
    <w:rsid w:val="00261827"/>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72C6"/>
    <w:rsid w:val="002674D8"/>
    <w:rsid w:val="00270067"/>
    <w:rsid w:val="00270B15"/>
    <w:rsid w:val="0027150C"/>
    <w:rsid w:val="00272298"/>
    <w:rsid w:val="0027319C"/>
    <w:rsid w:val="00275307"/>
    <w:rsid w:val="002767E1"/>
    <w:rsid w:val="00276F01"/>
    <w:rsid w:val="00277181"/>
    <w:rsid w:val="002800E9"/>
    <w:rsid w:val="00280D97"/>
    <w:rsid w:val="00280FC3"/>
    <w:rsid w:val="002817C6"/>
    <w:rsid w:val="00281B9C"/>
    <w:rsid w:val="00282833"/>
    <w:rsid w:val="002830C8"/>
    <w:rsid w:val="00283358"/>
    <w:rsid w:val="002845CF"/>
    <w:rsid w:val="00285EBC"/>
    <w:rsid w:val="002867EB"/>
    <w:rsid w:val="00286C73"/>
    <w:rsid w:val="00287F0B"/>
    <w:rsid w:val="00290639"/>
    <w:rsid w:val="002911CD"/>
    <w:rsid w:val="00291332"/>
    <w:rsid w:val="002921B9"/>
    <w:rsid w:val="00292300"/>
    <w:rsid w:val="00293083"/>
    <w:rsid w:val="00293D8A"/>
    <w:rsid w:val="00294400"/>
    <w:rsid w:val="00294C17"/>
    <w:rsid w:val="00295A09"/>
    <w:rsid w:val="00296D5E"/>
    <w:rsid w:val="002A00E9"/>
    <w:rsid w:val="002A13BD"/>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C0D"/>
    <w:rsid w:val="002B76A1"/>
    <w:rsid w:val="002B7E0D"/>
    <w:rsid w:val="002C2AEF"/>
    <w:rsid w:val="002C2BB4"/>
    <w:rsid w:val="002C6465"/>
    <w:rsid w:val="002C7251"/>
    <w:rsid w:val="002C72CF"/>
    <w:rsid w:val="002C79D7"/>
    <w:rsid w:val="002D038E"/>
    <w:rsid w:val="002D06B9"/>
    <w:rsid w:val="002D0CF7"/>
    <w:rsid w:val="002D1DB6"/>
    <w:rsid w:val="002D2622"/>
    <w:rsid w:val="002D286E"/>
    <w:rsid w:val="002D29CE"/>
    <w:rsid w:val="002D2E1C"/>
    <w:rsid w:val="002D445D"/>
    <w:rsid w:val="002D53E0"/>
    <w:rsid w:val="002D5472"/>
    <w:rsid w:val="002D63BA"/>
    <w:rsid w:val="002D6E8F"/>
    <w:rsid w:val="002D754A"/>
    <w:rsid w:val="002D7813"/>
    <w:rsid w:val="002E063A"/>
    <w:rsid w:val="002E086F"/>
    <w:rsid w:val="002E093D"/>
    <w:rsid w:val="002E0A6C"/>
    <w:rsid w:val="002E0FC2"/>
    <w:rsid w:val="002E2489"/>
    <w:rsid w:val="002E2BD8"/>
    <w:rsid w:val="002E4B77"/>
    <w:rsid w:val="002E7B31"/>
    <w:rsid w:val="002E7C10"/>
    <w:rsid w:val="002F05F2"/>
    <w:rsid w:val="002F251A"/>
    <w:rsid w:val="002F3242"/>
    <w:rsid w:val="002F40FF"/>
    <w:rsid w:val="002F516C"/>
    <w:rsid w:val="002F68CA"/>
    <w:rsid w:val="002F6F18"/>
    <w:rsid w:val="002F6F83"/>
    <w:rsid w:val="002F6FD2"/>
    <w:rsid w:val="002F7D3E"/>
    <w:rsid w:val="002F7F47"/>
    <w:rsid w:val="00300BC9"/>
    <w:rsid w:val="003013DB"/>
    <w:rsid w:val="00301A95"/>
    <w:rsid w:val="003020B6"/>
    <w:rsid w:val="003030C0"/>
    <w:rsid w:val="003032B6"/>
    <w:rsid w:val="00303CDF"/>
    <w:rsid w:val="00304481"/>
    <w:rsid w:val="0030709B"/>
    <w:rsid w:val="003075A9"/>
    <w:rsid w:val="00310D69"/>
    <w:rsid w:val="00311237"/>
    <w:rsid w:val="00311431"/>
    <w:rsid w:val="003126CA"/>
    <w:rsid w:val="0031275A"/>
    <w:rsid w:val="003140D5"/>
    <w:rsid w:val="00314A66"/>
    <w:rsid w:val="0031530E"/>
    <w:rsid w:val="003167BD"/>
    <w:rsid w:val="003174A6"/>
    <w:rsid w:val="0032063B"/>
    <w:rsid w:val="003214BB"/>
    <w:rsid w:val="003220AC"/>
    <w:rsid w:val="0032211A"/>
    <w:rsid w:val="003232AD"/>
    <w:rsid w:val="00323593"/>
    <w:rsid w:val="00323ECD"/>
    <w:rsid w:val="003248A6"/>
    <w:rsid w:val="00324DBA"/>
    <w:rsid w:val="0032586D"/>
    <w:rsid w:val="00325CC9"/>
    <w:rsid w:val="003262DB"/>
    <w:rsid w:val="00326369"/>
    <w:rsid w:val="003264FC"/>
    <w:rsid w:val="0032713A"/>
    <w:rsid w:val="00327EC4"/>
    <w:rsid w:val="003306E8"/>
    <w:rsid w:val="0033210B"/>
    <w:rsid w:val="00332251"/>
    <w:rsid w:val="00332F90"/>
    <w:rsid w:val="00334146"/>
    <w:rsid w:val="00335AD4"/>
    <w:rsid w:val="00335FFE"/>
    <w:rsid w:val="00340976"/>
    <w:rsid w:val="003409C3"/>
    <w:rsid w:val="00341578"/>
    <w:rsid w:val="003422D8"/>
    <w:rsid w:val="00342E16"/>
    <w:rsid w:val="00344039"/>
    <w:rsid w:val="003448DC"/>
    <w:rsid w:val="00345A78"/>
    <w:rsid w:val="00345EFB"/>
    <w:rsid w:val="003460A2"/>
    <w:rsid w:val="00346F72"/>
    <w:rsid w:val="00347786"/>
    <w:rsid w:val="00350C83"/>
    <w:rsid w:val="00351CA1"/>
    <w:rsid w:val="0035434E"/>
    <w:rsid w:val="00354A69"/>
    <w:rsid w:val="00354F07"/>
    <w:rsid w:val="00355640"/>
    <w:rsid w:val="00355CCF"/>
    <w:rsid w:val="003605A0"/>
    <w:rsid w:val="00360652"/>
    <w:rsid w:val="00363329"/>
    <w:rsid w:val="00363868"/>
    <w:rsid w:val="003642B0"/>
    <w:rsid w:val="0036479D"/>
    <w:rsid w:val="0036629F"/>
    <w:rsid w:val="00366A08"/>
    <w:rsid w:val="003712DF"/>
    <w:rsid w:val="003717A8"/>
    <w:rsid w:val="00371FEF"/>
    <w:rsid w:val="00372250"/>
    <w:rsid w:val="00372531"/>
    <w:rsid w:val="003740B7"/>
    <w:rsid w:val="003744FF"/>
    <w:rsid w:val="003748E0"/>
    <w:rsid w:val="00374AED"/>
    <w:rsid w:val="00375F14"/>
    <w:rsid w:val="00376457"/>
    <w:rsid w:val="00377404"/>
    <w:rsid w:val="00377909"/>
    <w:rsid w:val="00377DD3"/>
    <w:rsid w:val="00380B13"/>
    <w:rsid w:val="003815DB"/>
    <w:rsid w:val="00382775"/>
    <w:rsid w:val="0038288E"/>
    <w:rsid w:val="00382D88"/>
    <w:rsid w:val="00384745"/>
    <w:rsid w:val="003847C3"/>
    <w:rsid w:val="0038489B"/>
    <w:rsid w:val="00385946"/>
    <w:rsid w:val="00385FB3"/>
    <w:rsid w:val="003878BC"/>
    <w:rsid w:val="003907B3"/>
    <w:rsid w:val="00390DAA"/>
    <w:rsid w:val="003911B9"/>
    <w:rsid w:val="00391FB4"/>
    <w:rsid w:val="00391FEC"/>
    <w:rsid w:val="00392C6F"/>
    <w:rsid w:val="00393C4E"/>
    <w:rsid w:val="00393D27"/>
    <w:rsid w:val="00394504"/>
    <w:rsid w:val="003961E7"/>
    <w:rsid w:val="00396E0A"/>
    <w:rsid w:val="00397647"/>
    <w:rsid w:val="00397C93"/>
    <w:rsid w:val="003A0B51"/>
    <w:rsid w:val="003A1B80"/>
    <w:rsid w:val="003A23AE"/>
    <w:rsid w:val="003A2997"/>
    <w:rsid w:val="003A3568"/>
    <w:rsid w:val="003A365C"/>
    <w:rsid w:val="003A4272"/>
    <w:rsid w:val="003A42AD"/>
    <w:rsid w:val="003A6BCF"/>
    <w:rsid w:val="003A704A"/>
    <w:rsid w:val="003A73EE"/>
    <w:rsid w:val="003A7720"/>
    <w:rsid w:val="003B04A3"/>
    <w:rsid w:val="003B0752"/>
    <w:rsid w:val="003B124D"/>
    <w:rsid w:val="003B1353"/>
    <w:rsid w:val="003B36B3"/>
    <w:rsid w:val="003B37EB"/>
    <w:rsid w:val="003B3C51"/>
    <w:rsid w:val="003B4A92"/>
    <w:rsid w:val="003B5934"/>
    <w:rsid w:val="003B5DEA"/>
    <w:rsid w:val="003B6072"/>
    <w:rsid w:val="003C05F0"/>
    <w:rsid w:val="003C0D3A"/>
    <w:rsid w:val="003C107A"/>
    <w:rsid w:val="003C1091"/>
    <w:rsid w:val="003C1129"/>
    <w:rsid w:val="003C122A"/>
    <w:rsid w:val="003C27F9"/>
    <w:rsid w:val="003C3CEE"/>
    <w:rsid w:val="003C3E92"/>
    <w:rsid w:val="003C5153"/>
    <w:rsid w:val="003C55A4"/>
    <w:rsid w:val="003C5B58"/>
    <w:rsid w:val="003C5E64"/>
    <w:rsid w:val="003C6A79"/>
    <w:rsid w:val="003C7771"/>
    <w:rsid w:val="003D0285"/>
    <w:rsid w:val="003D0E1B"/>
    <w:rsid w:val="003D0E2F"/>
    <w:rsid w:val="003D0FF4"/>
    <w:rsid w:val="003D14C8"/>
    <w:rsid w:val="003D2A6F"/>
    <w:rsid w:val="003D3771"/>
    <w:rsid w:val="003D3F48"/>
    <w:rsid w:val="003D3F4F"/>
    <w:rsid w:val="003D43D9"/>
    <w:rsid w:val="003D5B45"/>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B63"/>
    <w:rsid w:val="003F1164"/>
    <w:rsid w:val="003F1384"/>
    <w:rsid w:val="003F1C99"/>
    <w:rsid w:val="003F24C0"/>
    <w:rsid w:val="003F30C3"/>
    <w:rsid w:val="003F6572"/>
    <w:rsid w:val="0040037F"/>
    <w:rsid w:val="00400445"/>
    <w:rsid w:val="00400D37"/>
    <w:rsid w:val="00401038"/>
    <w:rsid w:val="00401DCA"/>
    <w:rsid w:val="00402304"/>
    <w:rsid w:val="004025F1"/>
    <w:rsid w:val="00402E07"/>
    <w:rsid w:val="004031E5"/>
    <w:rsid w:val="00403313"/>
    <w:rsid w:val="00403834"/>
    <w:rsid w:val="00404E07"/>
    <w:rsid w:val="00404F15"/>
    <w:rsid w:val="00405F83"/>
    <w:rsid w:val="00410C19"/>
    <w:rsid w:val="00411AC5"/>
    <w:rsid w:val="00412FB3"/>
    <w:rsid w:val="00413654"/>
    <w:rsid w:val="00413C49"/>
    <w:rsid w:val="00413F44"/>
    <w:rsid w:val="00414752"/>
    <w:rsid w:val="00415AE9"/>
    <w:rsid w:val="00416BA6"/>
    <w:rsid w:val="00417164"/>
    <w:rsid w:val="00420221"/>
    <w:rsid w:val="00421857"/>
    <w:rsid w:val="00422CD2"/>
    <w:rsid w:val="00422F65"/>
    <w:rsid w:val="00423179"/>
    <w:rsid w:val="004233FA"/>
    <w:rsid w:val="00423D82"/>
    <w:rsid w:val="00424F22"/>
    <w:rsid w:val="00425EBA"/>
    <w:rsid w:val="00427359"/>
    <w:rsid w:val="00427FDD"/>
    <w:rsid w:val="004316D5"/>
    <w:rsid w:val="00431CA8"/>
    <w:rsid w:val="004324DD"/>
    <w:rsid w:val="00433272"/>
    <w:rsid w:val="00433916"/>
    <w:rsid w:val="004344A2"/>
    <w:rsid w:val="004349A7"/>
    <w:rsid w:val="00436FCB"/>
    <w:rsid w:val="0044012A"/>
    <w:rsid w:val="00440BF8"/>
    <w:rsid w:val="00440EE9"/>
    <w:rsid w:val="00441098"/>
    <w:rsid w:val="00441252"/>
    <w:rsid w:val="00442484"/>
    <w:rsid w:val="00442A3F"/>
    <w:rsid w:val="00443159"/>
    <w:rsid w:val="004439DD"/>
    <w:rsid w:val="00443E76"/>
    <w:rsid w:val="0044489B"/>
    <w:rsid w:val="0044670C"/>
    <w:rsid w:val="00446C6A"/>
    <w:rsid w:val="004478DC"/>
    <w:rsid w:val="00450682"/>
    <w:rsid w:val="00451FBD"/>
    <w:rsid w:val="004521A8"/>
    <w:rsid w:val="00453FAA"/>
    <w:rsid w:val="00455B7F"/>
    <w:rsid w:val="00456111"/>
    <w:rsid w:val="00460877"/>
    <w:rsid w:val="00460E78"/>
    <w:rsid w:val="00460F3D"/>
    <w:rsid w:val="00461D21"/>
    <w:rsid w:val="00462049"/>
    <w:rsid w:val="00462DBD"/>
    <w:rsid w:val="00464AFD"/>
    <w:rsid w:val="00465CFF"/>
    <w:rsid w:val="00467133"/>
    <w:rsid w:val="00467F5E"/>
    <w:rsid w:val="004700B1"/>
    <w:rsid w:val="00470F1B"/>
    <w:rsid w:val="00472B17"/>
    <w:rsid w:val="0047409C"/>
    <w:rsid w:val="0047433C"/>
    <w:rsid w:val="00474476"/>
    <w:rsid w:val="0047455F"/>
    <w:rsid w:val="004749C8"/>
    <w:rsid w:val="00474EC6"/>
    <w:rsid w:val="0047564F"/>
    <w:rsid w:val="00480F9D"/>
    <w:rsid w:val="00481944"/>
    <w:rsid w:val="0048271A"/>
    <w:rsid w:val="00482973"/>
    <w:rsid w:val="00482A5F"/>
    <w:rsid w:val="0048334A"/>
    <w:rsid w:val="004841FE"/>
    <w:rsid w:val="00484CAE"/>
    <w:rsid w:val="00484CF7"/>
    <w:rsid w:val="00484EFE"/>
    <w:rsid w:val="004850EA"/>
    <w:rsid w:val="00485420"/>
    <w:rsid w:val="004864F6"/>
    <w:rsid w:val="004874C8"/>
    <w:rsid w:val="00487D73"/>
    <w:rsid w:val="00490F8A"/>
    <w:rsid w:val="00491771"/>
    <w:rsid w:val="00491A0D"/>
    <w:rsid w:val="004923BC"/>
    <w:rsid w:val="00492F12"/>
    <w:rsid w:val="00494C8A"/>
    <w:rsid w:val="00495043"/>
    <w:rsid w:val="0049548D"/>
    <w:rsid w:val="00495F63"/>
    <w:rsid w:val="00497183"/>
    <w:rsid w:val="00497844"/>
    <w:rsid w:val="004979E4"/>
    <w:rsid w:val="00497B99"/>
    <w:rsid w:val="004A07F0"/>
    <w:rsid w:val="004A0EF2"/>
    <w:rsid w:val="004A158B"/>
    <w:rsid w:val="004A18D7"/>
    <w:rsid w:val="004A1920"/>
    <w:rsid w:val="004A1CF1"/>
    <w:rsid w:val="004A24BE"/>
    <w:rsid w:val="004A292C"/>
    <w:rsid w:val="004A4711"/>
    <w:rsid w:val="004A4A7A"/>
    <w:rsid w:val="004A4C84"/>
    <w:rsid w:val="004A51E1"/>
    <w:rsid w:val="004A55A8"/>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A23"/>
    <w:rsid w:val="004C02B0"/>
    <w:rsid w:val="004C0A5E"/>
    <w:rsid w:val="004C13A5"/>
    <w:rsid w:val="004C1650"/>
    <w:rsid w:val="004C4A74"/>
    <w:rsid w:val="004C5733"/>
    <w:rsid w:val="004C6321"/>
    <w:rsid w:val="004C7C33"/>
    <w:rsid w:val="004D0914"/>
    <w:rsid w:val="004D0C5D"/>
    <w:rsid w:val="004D1303"/>
    <w:rsid w:val="004D1338"/>
    <w:rsid w:val="004D1378"/>
    <w:rsid w:val="004D195A"/>
    <w:rsid w:val="004D1C40"/>
    <w:rsid w:val="004D1FB1"/>
    <w:rsid w:val="004D2D10"/>
    <w:rsid w:val="004D2D41"/>
    <w:rsid w:val="004D3C80"/>
    <w:rsid w:val="004D5234"/>
    <w:rsid w:val="004D5744"/>
    <w:rsid w:val="004D5ED0"/>
    <w:rsid w:val="004D6466"/>
    <w:rsid w:val="004D66F3"/>
    <w:rsid w:val="004D718E"/>
    <w:rsid w:val="004D75C8"/>
    <w:rsid w:val="004E2B04"/>
    <w:rsid w:val="004E2B25"/>
    <w:rsid w:val="004E336C"/>
    <w:rsid w:val="004E3E50"/>
    <w:rsid w:val="004E53A0"/>
    <w:rsid w:val="004E6567"/>
    <w:rsid w:val="004E672F"/>
    <w:rsid w:val="004E707C"/>
    <w:rsid w:val="004E7FD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F9B"/>
    <w:rsid w:val="00500091"/>
    <w:rsid w:val="00501A2F"/>
    <w:rsid w:val="00501AEB"/>
    <w:rsid w:val="005032C9"/>
    <w:rsid w:val="00503C90"/>
    <w:rsid w:val="00506125"/>
    <w:rsid w:val="0050657F"/>
    <w:rsid w:val="0050693E"/>
    <w:rsid w:val="00506F64"/>
    <w:rsid w:val="00507039"/>
    <w:rsid w:val="0050726B"/>
    <w:rsid w:val="00507419"/>
    <w:rsid w:val="0051005E"/>
    <w:rsid w:val="00510A0B"/>
    <w:rsid w:val="00510B70"/>
    <w:rsid w:val="00511AB2"/>
    <w:rsid w:val="00513886"/>
    <w:rsid w:val="00513C01"/>
    <w:rsid w:val="00515179"/>
    <w:rsid w:val="00515493"/>
    <w:rsid w:val="0051554E"/>
    <w:rsid w:val="00515F0D"/>
    <w:rsid w:val="00515FB0"/>
    <w:rsid w:val="00516134"/>
    <w:rsid w:val="0051709F"/>
    <w:rsid w:val="00517168"/>
    <w:rsid w:val="0051765B"/>
    <w:rsid w:val="005176B3"/>
    <w:rsid w:val="00517CDF"/>
    <w:rsid w:val="00520ED3"/>
    <w:rsid w:val="00521184"/>
    <w:rsid w:val="0052177E"/>
    <w:rsid w:val="005217D9"/>
    <w:rsid w:val="00521998"/>
    <w:rsid w:val="00523E8F"/>
    <w:rsid w:val="0052456A"/>
    <w:rsid w:val="00524F31"/>
    <w:rsid w:val="005250AC"/>
    <w:rsid w:val="00526B28"/>
    <w:rsid w:val="00526FB3"/>
    <w:rsid w:val="00527A1B"/>
    <w:rsid w:val="00527B65"/>
    <w:rsid w:val="0053045C"/>
    <w:rsid w:val="00530D09"/>
    <w:rsid w:val="00530D0F"/>
    <w:rsid w:val="00530E9A"/>
    <w:rsid w:val="00531466"/>
    <w:rsid w:val="0053161D"/>
    <w:rsid w:val="00532224"/>
    <w:rsid w:val="0053276F"/>
    <w:rsid w:val="005327CF"/>
    <w:rsid w:val="00533905"/>
    <w:rsid w:val="00534A61"/>
    <w:rsid w:val="00534C02"/>
    <w:rsid w:val="00535591"/>
    <w:rsid w:val="00535613"/>
    <w:rsid w:val="00535763"/>
    <w:rsid w:val="00535BE3"/>
    <w:rsid w:val="00535CE5"/>
    <w:rsid w:val="005362CC"/>
    <w:rsid w:val="005369E8"/>
    <w:rsid w:val="005405F0"/>
    <w:rsid w:val="0054187D"/>
    <w:rsid w:val="00541A9E"/>
    <w:rsid w:val="00542AC0"/>
    <w:rsid w:val="00542AE2"/>
    <w:rsid w:val="00542E44"/>
    <w:rsid w:val="005448E9"/>
    <w:rsid w:val="005458E5"/>
    <w:rsid w:val="00545A29"/>
    <w:rsid w:val="00545DB6"/>
    <w:rsid w:val="005470E3"/>
    <w:rsid w:val="005505A3"/>
    <w:rsid w:val="00550A8F"/>
    <w:rsid w:val="00551D94"/>
    <w:rsid w:val="00552326"/>
    <w:rsid w:val="0055306E"/>
    <w:rsid w:val="00554EEB"/>
    <w:rsid w:val="0055647C"/>
    <w:rsid w:val="00560CDD"/>
    <w:rsid w:val="00560D7A"/>
    <w:rsid w:val="005630BF"/>
    <w:rsid w:val="00563C86"/>
    <w:rsid w:val="00563C9E"/>
    <w:rsid w:val="00564535"/>
    <w:rsid w:val="00564B15"/>
    <w:rsid w:val="00564FA8"/>
    <w:rsid w:val="0056527E"/>
    <w:rsid w:val="00565A71"/>
    <w:rsid w:val="00565D87"/>
    <w:rsid w:val="005672CF"/>
    <w:rsid w:val="00567B7F"/>
    <w:rsid w:val="00567F57"/>
    <w:rsid w:val="00570840"/>
    <w:rsid w:val="00570B2D"/>
    <w:rsid w:val="005713A0"/>
    <w:rsid w:val="00571B13"/>
    <w:rsid w:val="00571DEF"/>
    <w:rsid w:val="0057275C"/>
    <w:rsid w:val="00573700"/>
    <w:rsid w:val="00573D69"/>
    <w:rsid w:val="00574E0E"/>
    <w:rsid w:val="0057563E"/>
    <w:rsid w:val="00576001"/>
    <w:rsid w:val="005761DF"/>
    <w:rsid w:val="00576B29"/>
    <w:rsid w:val="00576F8A"/>
    <w:rsid w:val="005774D1"/>
    <w:rsid w:val="00577CB7"/>
    <w:rsid w:val="0058049E"/>
    <w:rsid w:val="005808E5"/>
    <w:rsid w:val="00580EF1"/>
    <w:rsid w:val="0058162B"/>
    <w:rsid w:val="00581903"/>
    <w:rsid w:val="00581C41"/>
    <w:rsid w:val="00581D26"/>
    <w:rsid w:val="00583C51"/>
    <w:rsid w:val="005842E2"/>
    <w:rsid w:val="00584832"/>
    <w:rsid w:val="00584B3F"/>
    <w:rsid w:val="0058628F"/>
    <w:rsid w:val="005870E0"/>
    <w:rsid w:val="005879A4"/>
    <w:rsid w:val="005905D4"/>
    <w:rsid w:val="0059095B"/>
    <w:rsid w:val="00590FC5"/>
    <w:rsid w:val="0059133D"/>
    <w:rsid w:val="005941DF"/>
    <w:rsid w:val="005946E2"/>
    <w:rsid w:val="00594D6A"/>
    <w:rsid w:val="005956FB"/>
    <w:rsid w:val="0059571D"/>
    <w:rsid w:val="00595E69"/>
    <w:rsid w:val="005966AA"/>
    <w:rsid w:val="00596707"/>
    <w:rsid w:val="005973E4"/>
    <w:rsid w:val="00597424"/>
    <w:rsid w:val="005979C4"/>
    <w:rsid w:val="00597F82"/>
    <w:rsid w:val="005A049D"/>
    <w:rsid w:val="005A1AA5"/>
    <w:rsid w:val="005A293E"/>
    <w:rsid w:val="005A3203"/>
    <w:rsid w:val="005A3450"/>
    <w:rsid w:val="005A3C46"/>
    <w:rsid w:val="005A5827"/>
    <w:rsid w:val="005A6102"/>
    <w:rsid w:val="005A680E"/>
    <w:rsid w:val="005A69C3"/>
    <w:rsid w:val="005A6BC5"/>
    <w:rsid w:val="005B0348"/>
    <w:rsid w:val="005B06C5"/>
    <w:rsid w:val="005B09AA"/>
    <w:rsid w:val="005B0DC7"/>
    <w:rsid w:val="005B23ED"/>
    <w:rsid w:val="005B332A"/>
    <w:rsid w:val="005B3693"/>
    <w:rsid w:val="005B3F86"/>
    <w:rsid w:val="005B718F"/>
    <w:rsid w:val="005B75A4"/>
    <w:rsid w:val="005C0638"/>
    <w:rsid w:val="005C07F2"/>
    <w:rsid w:val="005C0A3D"/>
    <w:rsid w:val="005C0B35"/>
    <w:rsid w:val="005C2CCA"/>
    <w:rsid w:val="005C2E40"/>
    <w:rsid w:val="005C3623"/>
    <w:rsid w:val="005C3788"/>
    <w:rsid w:val="005C42EB"/>
    <w:rsid w:val="005C5A5F"/>
    <w:rsid w:val="005C645F"/>
    <w:rsid w:val="005C64ED"/>
    <w:rsid w:val="005C6652"/>
    <w:rsid w:val="005D0C69"/>
    <w:rsid w:val="005D0F23"/>
    <w:rsid w:val="005D1908"/>
    <w:rsid w:val="005D1C2E"/>
    <w:rsid w:val="005D1D68"/>
    <w:rsid w:val="005D235F"/>
    <w:rsid w:val="005D2C81"/>
    <w:rsid w:val="005D317C"/>
    <w:rsid w:val="005D35E7"/>
    <w:rsid w:val="005D4C22"/>
    <w:rsid w:val="005D54ED"/>
    <w:rsid w:val="005D58CF"/>
    <w:rsid w:val="005D5B75"/>
    <w:rsid w:val="005D7318"/>
    <w:rsid w:val="005E04FF"/>
    <w:rsid w:val="005E1AAB"/>
    <w:rsid w:val="005E2710"/>
    <w:rsid w:val="005E27B9"/>
    <w:rsid w:val="005E2F6C"/>
    <w:rsid w:val="005E31BD"/>
    <w:rsid w:val="005E41DD"/>
    <w:rsid w:val="005E49AF"/>
    <w:rsid w:val="005E58CA"/>
    <w:rsid w:val="005E5E27"/>
    <w:rsid w:val="005E6141"/>
    <w:rsid w:val="005E6B95"/>
    <w:rsid w:val="005F04BF"/>
    <w:rsid w:val="005F1DA0"/>
    <w:rsid w:val="005F247C"/>
    <w:rsid w:val="005F3CE5"/>
    <w:rsid w:val="005F4CC4"/>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EA2"/>
    <w:rsid w:val="00614749"/>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6C0"/>
    <w:rsid w:val="006311E8"/>
    <w:rsid w:val="00631DD1"/>
    <w:rsid w:val="0063253B"/>
    <w:rsid w:val="0063284A"/>
    <w:rsid w:val="00632F12"/>
    <w:rsid w:val="0063300F"/>
    <w:rsid w:val="0063307B"/>
    <w:rsid w:val="00633B8E"/>
    <w:rsid w:val="006356FA"/>
    <w:rsid w:val="006359DF"/>
    <w:rsid w:val="00635AFB"/>
    <w:rsid w:val="00635E74"/>
    <w:rsid w:val="00636062"/>
    <w:rsid w:val="00636292"/>
    <w:rsid w:val="006368E1"/>
    <w:rsid w:val="00640391"/>
    <w:rsid w:val="00640943"/>
    <w:rsid w:val="006419F3"/>
    <w:rsid w:val="00641A75"/>
    <w:rsid w:val="006421BD"/>
    <w:rsid w:val="006426E6"/>
    <w:rsid w:val="00642B95"/>
    <w:rsid w:val="00643C7C"/>
    <w:rsid w:val="00644C9F"/>
    <w:rsid w:val="00646403"/>
    <w:rsid w:val="0064668F"/>
    <w:rsid w:val="006466AE"/>
    <w:rsid w:val="0065026C"/>
    <w:rsid w:val="00650C2D"/>
    <w:rsid w:val="00650E48"/>
    <w:rsid w:val="00650E63"/>
    <w:rsid w:val="00651952"/>
    <w:rsid w:val="00651F59"/>
    <w:rsid w:val="00653424"/>
    <w:rsid w:val="006536CC"/>
    <w:rsid w:val="0065482A"/>
    <w:rsid w:val="00655011"/>
    <w:rsid w:val="00655EEC"/>
    <w:rsid w:val="006562A4"/>
    <w:rsid w:val="00656A77"/>
    <w:rsid w:val="00657820"/>
    <w:rsid w:val="00660052"/>
    <w:rsid w:val="00660508"/>
    <w:rsid w:val="00660990"/>
    <w:rsid w:val="00660C69"/>
    <w:rsid w:val="0066234B"/>
    <w:rsid w:val="0066236A"/>
    <w:rsid w:val="00663848"/>
    <w:rsid w:val="00665D17"/>
    <w:rsid w:val="00665DB8"/>
    <w:rsid w:val="006661D5"/>
    <w:rsid w:val="0066658D"/>
    <w:rsid w:val="006672F7"/>
    <w:rsid w:val="00667C3D"/>
    <w:rsid w:val="00671091"/>
    <w:rsid w:val="00671A6E"/>
    <w:rsid w:val="006724FD"/>
    <w:rsid w:val="00672816"/>
    <w:rsid w:val="00673441"/>
    <w:rsid w:val="00673714"/>
    <w:rsid w:val="00680380"/>
    <w:rsid w:val="0068237F"/>
    <w:rsid w:val="00682999"/>
    <w:rsid w:val="00682E70"/>
    <w:rsid w:val="0068324C"/>
    <w:rsid w:val="006835A8"/>
    <w:rsid w:val="0068366F"/>
    <w:rsid w:val="00683824"/>
    <w:rsid w:val="00684464"/>
    <w:rsid w:val="006850E8"/>
    <w:rsid w:val="006851F2"/>
    <w:rsid w:val="00685BCD"/>
    <w:rsid w:val="00686511"/>
    <w:rsid w:val="00690200"/>
    <w:rsid w:val="006907CD"/>
    <w:rsid w:val="00693D8C"/>
    <w:rsid w:val="00693DD0"/>
    <w:rsid w:val="006942C2"/>
    <w:rsid w:val="00694AE2"/>
    <w:rsid w:val="00694F0F"/>
    <w:rsid w:val="00695E28"/>
    <w:rsid w:val="00697153"/>
    <w:rsid w:val="00697B2F"/>
    <w:rsid w:val="006A0725"/>
    <w:rsid w:val="006A09E2"/>
    <w:rsid w:val="006A1DE2"/>
    <w:rsid w:val="006A2895"/>
    <w:rsid w:val="006A2AA9"/>
    <w:rsid w:val="006A3473"/>
    <w:rsid w:val="006A53A4"/>
    <w:rsid w:val="006A5B39"/>
    <w:rsid w:val="006A5C85"/>
    <w:rsid w:val="006A610F"/>
    <w:rsid w:val="006A6DFC"/>
    <w:rsid w:val="006A799C"/>
    <w:rsid w:val="006A7F97"/>
    <w:rsid w:val="006B00E0"/>
    <w:rsid w:val="006B19BE"/>
    <w:rsid w:val="006B20C8"/>
    <w:rsid w:val="006B245A"/>
    <w:rsid w:val="006B2E6D"/>
    <w:rsid w:val="006B4067"/>
    <w:rsid w:val="006B40B6"/>
    <w:rsid w:val="006B41C0"/>
    <w:rsid w:val="006B44F0"/>
    <w:rsid w:val="006B4710"/>
    <w:rsid w:val="006B48A2"/>
    <w:rsid w:val="006B4BBF"/>
    <w:rsid w:val="006B60A2"/>
    <w:rsid w:val="006B6677"/>
    <w:rsid w:val="006B6FB2"/>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D13"/>
    <w:rsid w:val="006D2CD3"/>
    <w:rsid w:val="006D3AD1"/>
    <w:rsid w:val="006D3AFD"/>
    <w:rsid w:val="006D3F49"/>
    <w:rsid w:val="006D4166"/>
    <w:rsid w:val="006D4CC6"/>
    <w:rsid w:val="006D4FC8"/>
    <w:rsid w:val="006D5FCB"/>
    <w:rsid w:val="006D64AB"/>
    <w:rsid w:val="006D669E"/>
    <w:rsid w:val="006D6960"/>
    <w:rsid w:val="006D6EA5"/>
    <w:rsid w:val="006E0856"/>
    <w:rsid w:val="006E12F2"/>
    <w:rsid w:val="006E2B97"/>
    <w:rsid w:val="006E2E88"/>
    <w:rsid w:val="006E4B96"/>
    <w:rsid w:val="006E52DD"/>
    <w:rsid w:val="006E5C1F"/>
    <w:rsid w:val="006E6380"/>
    <w:rsid w:val="006E6E78"/>
    <w:rsid w:val="006E7D8F"/>
    <w:rsid w:val="006F0BBF"/>
    <w:rsid w:val="006F0F2B"/>
    <w:rsid w:val="006F14DF"/>
    <w:rsid w:val="006F18F8"/>
    <w:rsid w:val="006F2E1E"/>
    <w:rsid w:val="006F3F87"/>
    <w:rsid w:val="006F4670"/>
    <w:rsid w:val="006F48C6"/>
    <w:rsid w:val="006F4C6C"/>
    <w:rsid w:val="006F4D83"/>
    <w:rsid w:val="006F6DA6"/>
    <w:rsid w:val="007006F2"/>
    <w:rsid w:val="007033D8"/>
    <w:rsid w:val="00703508"/>
    <w:rsid w:val="00703C5B"/>
    <w:rsid w:val="00703E27"/>
    <w:rsid w:val="00704783"/>
    <w:rsid w:val="00704F4B"/>
    <w:rsid w:val="0070561C"/>
    <w:rsid w:val="00705FE7"/>
    <w:rsid w:val="0070601E"/>
    <w:rsid w:val="007060F2"/>
    <w:rsid w:val="00707190"/>
    <w:rsid w:val="007071A2"/>
    <w:rsid w:val="00707288"/>
    <w:rsid w:val="007107E8"/>
    <w:rsid w:val="00710B6F"/>
    <w:rsid w:val="00710C51"/>
    <w:rsid w:val="00711219"/>
    <w:rsid w:val="0071180B"/>
    <w:rsid w:val="00711940"/>
    <w:rsid w:val="00711D93"/>
    <w:rsid w:val="00712199"/>
    <w:rsid w:val="00712B86"/>
    <w:rsid w:val="00712C95"/>
    <w:rsid w:val="0071350E"/>
    <w:rsid w:val="00714525"/>
    <w:rsid w:val="00714ECE"/>
    <w:rsid w:val="00715194"/>
    <w:rsid w:val="00715CC4"/>
    <w:rsid w:val="00716043"/>
    <w:rsid w:val="0071693D"/>
    <w:rsid w:val="00717BD8"/>
    <w:rsid w:val="00720A92"/>
    <w:rsid w:val="007214BC"/>
    <w:rsid w:val="007217A1"/>
    <w:rsid w:val="0072376B"/>
    <w:rsid w:val="007237F6"/>
    <w:rsid w:val="00723A56"/>
    <w:rsid w:val="00724112"/>
    <w:rsid w:val="007255BF"/>
    <w:rsid w:val="00725D36"/>
    <w:rsid w:val="007262D2"/>
    <w:rsid w:val="00726529"/>
    <w:rsid w:val="00730BBE"/>
    <w:rsid w:val="00731238"/>
    <w:rsid w:val="0073191F"/>
    <w:rsid w:val="00731B89"/>
    <w:rsid w:val="0073367A"/>
    <w:rsid w:val="00733894"/>
    <w:rsid w:val="00733B82"/>
    <w:rsid w:val="00733CD6"/>
    <w:rsid w:val="00734918"/>
    <w:rsid w:val="00734DE1"/>
    <w:rsid w:val="00734E45"/>
    <w:rsid w:val="00735952"/>
    <w:rsid w:val="00735C85"/>
    <w:rsid w:val="0073600A"/>
    <w:rsid w:val="007360F7"/>
    <w:rsid w:val="0073636A"/>
    <w:rsid w:val="007366CB"/>
    <w:rsid w:val="00741060"/>
    <w:rsid w:val="007413C1"/>
    <w:rsid w:val="00741986"/>
    <w:rsid w:val="00742596"/>
    <w:rsid w:val="00742C16"/>
    <w:rsid w:val="00743D52"/>
    <w:rsid w:val="007441DA"/>
    <w:rsid w:val="00744AFA"/>
    <w:rsid w:val="00744E1B"/>
    <w:rsid w:val="00745081"/>
    <w:rsid w:val="00745781"/>
    <w:rsid w:val="00745F12"/>
    <w:rsid w:val="0074662D"/>
    <w:rsid w:val="00747074"/>
    <w:rsid w:val="00747840"/>
    <w:rsid w:val="00747C19"/>
    <w:rsid w:val="00750093"/>
    <w:rsid w:val="007503DD"/>
    <w:rsid w:val="00750E8E"/>
    <w:rsid w:val="00751477"/>
    <w:rsid w:val="00751C01"/>
    <w:rsid w:val="00752C1A"/>
    <w:rsid w:val="00753688"/>
    <w:rsid w:val="00754F4F"/>
    <w:rsid w:val="007551AD"/>
    <w:rsid w:val="00755D78"/>
    <w:rsid w:val="00755FAA"/>
    <w:rsid w:val="007577AA"/>
    <w:rsid w:val="007579D8"/>
    <w:rsid w:val="00757A8D"/>
    <w:rsid w:val="00761E11"/>
    <w:rsid w:val="0076279E"/>
    <w:rsid w:val="00762A1F"/>
    <w:rsid w:val="00764053"/>
    <w:rsid w:val="00766B77"/>
    <w:rsid w:val="007673FA"/>
    <w:rsid w:val="00770918"/>
    <w:rsid w:val="007713E8"/>
    <w:rsid w:val="00772FF8"/>
    <w:rsid w:val="0077309C"/>
    <w:rsid w:val="00773BFE"/>
    <w:rsid w:val="007752D2"/>
    <w:rsid w:val="007760CB"/>
    <w:rsid w:val="0077666B"/>
    <w:rsid w:val="00776E9C"/>
    <w:rsid w:val="007773AF"/>
    <w:rsid w:val="0077750F"/>
    <w:rsid w:val="00777B8F"/>
    <w:rsid w:val="00777E72"/>
    <w:rsid w:val="007801AB"/>
    <w:rsid w:val="007812F8"/>
    <w:rsid w:val="00782E28"/>
    <w:rsid w:val="00782FE0"/>
    <w:rsid w:val="00783691"/>
    <w:rsid w:val="0078444D"/>
    <w:rsid w:val="00784AA3"/>
    <w:rsid w:val="00784F96"/>
    <w:rsid w:val="007865B5"/>
    <w:rsid w:val="00786841"/>
    <w:rsid w:val="00787272"/>
    <w:rsid w:val="00790C41"/>
    <w:rsid w:val="007912F9"/>
    <w:rsid w:val="00791DBD"/>
    <w:rsid w:val="00792B21"/>
    <w:rsid w:val="00794333"/>
    <w:rsid w:val="00795359"/>
    <w:rsid w:val="007953D5"/>
    <w:rsid w:val="007953DD"/>
    <w:rsid w:val="00795810"/>
    <w:rsid w:val="00795816"/>
    <w:rsid w:val="00797362"/>
    <w:rsid w:val="00797AAD"/>
    <w:rsid w:val="007A10BE"/>
    <w:rsid w:val="007A1109"/>
    <w:rsid w:val="007A1B1D"/>
    <w:rsid w:val="007A1E30"/>
    <w:rsid w:val="007A1ED5"/>
    <w:rsid w:val="007A2A2A"/>
    <w:rsid w:val="007A35A7"/>
    <w:rsid w:val="007A365B"/>
    <w:rsid w:val="007A41D6"/>
    <w:rsid w:val="007A608F"/>
    <w:rsid w:val="007A71EF"/>
    <w:rsid w:val="007B10C4"/>
    <w:rsid w:val="007B188E"/>
    <w:rsid w:val="007B1FDD"/>
    <w:rsid w:val="007B27E2"/>
    <w:rsid w:val="007B3912"/>
    <w:rsid w:val="007B4184"/>
    <w:rsid w:val="007B4512"/>
    <w:rsid w:val="007B45C3"/>
    <w:rsid w:val="007B525A"/>
    <w:rsid w:val="007B538E"/>
    <w:rsid w:val="007B541B"/>
    <w:rsid w:val="007B576D"/>
    <w:rsid w:val="007B5CC3"/>
    <w:rsid w:val="007B5DBD"/>
    <w:rsid w:val="007B6E03"/>
    <w:rsid w:val="007B739D"/>
    <w:rsid w:val="007B789B"/>
    <w:rsid w:val="007B78D6"/>
    <w:rsid w:val="007B79E4"/>
    <w:rsid w:val="007B7B25"/>
    <w:rsid w:val="007B7BE8"/>
    <w:rsid w:val="007C0874"/>
    <w:rsid w:val="007C2A5B"/>
    <w:rsid w:val="007C3609"/>
    <w:rsid w:val="007C480B"/>
    <w:rsid w:val="007C5720"/>
    <w:rsid w:val="007C5B06"/>
    <w:rsid w:val="007C6059"/>
    <w:rsid w:val="007C66A0"/>
    <w:rsid w:val="007C6B3D"/>
    <w:rsid w:val="007C7059"/>
    <w:rsid w:val="007D1FD0"/>
    <w:rsid w:val="007D2603"/>
    <w:rsid w:val="007D282F"/>
    <w:rsid w:val="007D3DED"/>
    <w:rsid w:val="007D43BD"/>
    <w:rsid w:val="007D4D7B"/>
    <w:rsid w:val="007D621F"/>
    <w:rsid w:val="007D6A03"/>
    <w:rsid w:val="007D6E2D"/>
    <w:rsid w:val="007D71ED"/>
    <w:rsid w:val="007D7303"/>
    <w:rsid w:val="007D73E4"/>
    <w:rsid w:val="007D76E2"/>
    <w:rsid w:val="007E1A51"/>
    <w:rsid w:val="007E309C"/>
    <w:rsid w:val="007E3D60"/>
    <w:rsid w:val="007E6613"/>
    <w:rsid w:val="007E754A"/>
    <w:rsid w:val="007E78C2"/>
    <w:rsid w:val="007E7AA5"/>
    <w:rsid w:val="007F061E"/>
    <w:rsid w:val="007F0E49"/>
    <w:rsid w:val="007F1321"/>
    <w:rsid w:val="007F15ED"/>
    <w:rsid w:val="007F1FA0"/>
    <w:rsid w:val="007F2691"/>
    <w:rsid w:val="007F2F68"/>
    <w:rsid w:val="007F3065"/>
    <w:rsid w:val="007F32F0"/>
    <w:rsid w:val="007F480A"/>
    <w:rsid w:val="007F4B1D"/>
    <w:rsid w:val="007F53A9"/>
    <w:rsid w:val="007F560F"/>
    <w:rsid w:val="007F589F"/>
    <w:rsid w:val="007F6469"/>
    <w:rsid w:val="007F75C3"/>
    <w:rsid w:val="00800B44"/>
    <w:rsid w:val="00802805"/>
    <w:rsid w:val="00803CB9"/>
    <w:rsid w:val="00803EDB"/>
    <w:rsid w:val="00804603"/>
    <w:rsid w:val="00804D11"/>
    <w:rsid w:val="008052DC"/>
    <w:rsid w:val="008058D4"/>
    <w:rsid w:val="00806BF0"/>
    <w:rsid w:val="00807F74"/>
    <w:rsid w:val="00810F4A"/>
    <w:rsid w:val="00812A67"/>
    <w:rsid w:val="00814784"/>
    <w:rsid w:val="008149E7"/>
    <w:rsid w:val="00814A75"/>
    <w:rsid w:val="008151F9"/>
    <w:rsid w:val="008152DD"/>
    <w:rsid w:val="008167B4"/>
    <w:rsid w:val="008175DD"/>
    <w:rsid w:val="008175EA"/>
    <w:rsid w:val="0081774C"/>
    <w:rsid w:val="00820225"/>
    <w:rsid w:val="00821232"/>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344"/>
    <w:rsid w:val="00834BC5"/>
    <w:rsid w:val="00836728"/>
    <w:rsid w:val="00836B8B"/>
    <w:rsid w:val="00836C74"/>
    <w:rsid w:val="008409E0"/>
    <w:rsid w:val="00840BE6"/>
    <w:rsid w:val="00841D20"/>
    <w:rsid w:val="00841DCC"/>
    <w:rsid w:val="00842442"/>
    <w:rsid w:val="00842DB0"/>
    <w:rsid w:val="0084384F"/>
    <w:rsid w:val="008438F7"/>
    <w:rsid w:val="00843BE4"/>
    <w:rsid w:val="00844A93"/>
    <w:rsid w:val="00844FC2"/>
    <w:rsid w:val="00846032"/>
    <w:rsid w:val="00846330"/>
    <w:rsid w:val="00846AEF"/>
    <w:rsid w:val="00846E5A"/>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5573"/>
    <w:rsid w:val="00855856"/>
    <w:rsid w:val="00857095"/>
    <w:rsid w:val="0086081D"/>
    <w:rsid w:val="00860E3D"/>
    <w:rsid w:val="0086193C"/>
    <w:rsid w:val="00861AC8"/>
    <w:rsid w:val="008626C0"/>
    <w:rsid w:val="00863001"/>
    <w:rsid w:val="00863286"/>
    <w:rsid w:val="00863D9D"/>
    <w:rsid w:val="00864051"/>
    <w:rsid w:val="008642E4"/>
    <w:rsid w:val="008649E0"/>
    <w:rsid w:val="00864CAB"/>
    <w:rsid w:val="00865278"/>
    <w:rsid w:val="00865485"/>
    <w:rsid w:val="00865559"/>
    <w:rsid w:val="00865852"/>
    <w:rsid w:val="00865B08"/>
    <w:rsid w:val="00866A40"/>
    <w:rsid w:val="00867650"/>
    <w:rsid w:val="00870826"/>
    <w:rsid w:val="00870ED2"/>
    <w:rsid w:val="0087151A"/>
    <w:rsid w:val="008726CE"/>
    <w:rsid w:val="00872B61"/>
    <w:rsid w:val="00873F96"/>
    <w:rsid w:val="008742B0"/>
    <w:rsid w:val="00874401"/>
    <w:rsid w:val="008762EB"/>
    <w:rsid w:val="00877427"/>
    <w:rsid w:val="00880C04"/>
    <w:rsid w:val="0088115E"/>
    <w:rsid w:val="00883771"/>
    <w:rsid w:val="00884E9A"/>
    <w:rsid w:val="00885755"/>
    <w:rsid w:val="00887BD9"/>
    <w:rsid w:val="0089089D"/>
    <w:rsid w:val="00890BCE"/>
    <w:rsid w:val="008911EC"/>
    <w:rsid w:val="008917E7"/>
    <w:rsid w:val="00891D87"/>
    <w:rsid w:val="00892A92"/>
    <w:rsid w:val="008936A0"/>
    <w:rsid w:val="0089392B"/>
    <w:rsid w:val="008943CE"/>
    <w:rsid w:val="0089510A"/>
    <w:rsid w:val="0089596B"/>
    <w:rsid w:val="00895DB5"/>
    <w:rsid w:val="0089639D"/>
    <w:rsid w:val="00897629"/>
    <w:rsid w:val="00897AB0"/>
    <w:rsid w:val="008A043C"/>
    <w:rsid w:val="008A0631"/>
    <w:rsid w:val="008A1050"/>
    <w:rsid w:val="008A2FE1"/>
    <w:rsid w:val="008A35F3"/>
    <w:rsid w:val="008A4330"/>
    <w:rsid w:val="008A50D6"/>
    <w:rsid w:val="008A6B12"/>
    <w:rsid w:val="008A6BB6"/>
    <w:rsid w:val="008A6D17"/>
    <w:rsid w:val="008A7825"/>
    <w:rsid w:val="008B07F9"/>
    <w:rsid w:val="008B5367"/>
    <w:rsid w:val="008B7134"/>
    <w:rsid w:val="008C18C4"/>
    <w:rsid w:val="008C22E5"/>
    <w:rsid w:val="008C2704"/>
    <w:rsid w:val="008C379B"/>
    <w:rsid w:val="008C3A1E"/>
    <w:rsid w:val="008C4FC7"/>
    <w:rsid w:val="008D022B"/>
    <w:rsid w:val="008D040C"/>
    <w:rsid w:val="008D05F7"/>
    <w:rsid w:val="008D07EA"/>
    <w:rsid w:val="008D1A53"/>
    <w:rsid w:val="008D1E5D"/>
    <w:rsid w:val="008D313A"/>
    <w:rsid w:val="008D3C88"/>
    <w:rsid w:val="008D4E5E"/>
    <w:rsid w:val="008D5367"/>
    <w:rsid w:val="008D5B2B"/>
    <w:rsid w:val="008D619A"/>
    <w:rsid w:val="008D6763"/>
    <w:rsid w:val="008D7186"/>
    <w:rsid w:val="008D7BC6"/>
    <w:rsid w:val="008D7ECD"/>
    <w:rsid w:val="008E061C"/>
    <w:rsid w:val="008E0872"/>
    <w:rsid w:val="008E1407"/>
    <w:rsid w:val="008E1F55"/>
    <w:rsid w:val="008E2939"/>
    <w:rsid w:val="008E2FA4"/>
    <w:rsid w:val="008E3CD1"/>
    <w:rsid w:val="008E5C28"/>
    <w:rsid w:val="008E6836"/>
    <w:rsid w:val="008F0E26"/>
    <w:rsid w:val="008F3AE4"/>
    <w:rsid w:val="008F546D"/>
    <w:rsid w:val="008F57DC"/>
    <w:rsid w:val="008F5AEF"/>
    <w:rsid w:val="008F66A8"/>
    <w:rsid w:val="008F6EE1"/>
    <w:rsid w:val="008F6EE9"/>
    <w:rsid w:val="009026E0"/>
    <w:rsid w:val="0090276C"/>
    <w:rsid w:val="0090286D"/>
    <w:rsid w:val="00902C4F"/>
    <w:rsid w:val="009032FB"/>
    <w:rsid w:val="009048AC"/>
    <w:rsid w:val="00904E4E"/>
    <w:rsid w:val="00905888"/>
    <w:rsid w:val="00905B5A"/>
    <w:rsid w:val="00906970"/>
    <w:rsid w:val="009070F8"/>
    <w:rsid w:val="009077C0"/>
    <w:rsid w:val="00907E87"/>
    <w:rsid w:val="009103D2"/>
    <w:rsid w:val="00912995"/>
    <w:rsid w:val="00913B14"/>
    <w:rsid w:val="00914445"/>
    <w:rsid w:val="00914DF3"/>
    <w:rsid w:val="009155BB"/>
    <w:rsid w:val="00915822"/>
    <w:rsid w:val="00916610"/>
    <w:rsid w:val="009170FF"/>
    <w:rsid w:val="009172F8"/>
    <w:rsid w:val="009173C4"/>
    <w:rsid w:val="00917631"/>
    <w:rsid w:val="00917D9E"/>
    <w:rsid w:val="00920CAA"/>
    <w:rsid w:val="00922502"/>
    <w:rsid w:val="00922B6C"/>
    <w:rsid w:val="00924226"/>
    <w:rsid w:val="00924335"/>
    <w:rsid w:val="00924986"/>
    <w:rsid w:val="00924E50"/>
    <w:rsid w:val="00926545"/>
    <w:rsid w:val="009265E0"/>
    <w:rsid w:val="009309D0"/>
    <w:rsid w:val="009318EC"/>
    <w:rsid w:val="00931CC9"/>
    <w:rsid w:val="00931D3A"/>
    <w:rsid w:val="00932778"/>
    <w:rsid w:val="009337CC"/>
    <w:rsid w:val="00933C5B"/>
    <w:rsid w:val="00934468"/>
    <w:rsid w:val="0093645D"/>
    <w:rsid w:val="0093695D"/>
    <w:rsid w:val="009374E6"/>
    <w:rsid w:val="00937CBE"/>
    <w:rsid w:val="00937DA2"/>
    <w:rsid w:val="00937E3E"/>
    <w:rsid w:val="00940DB7"/>
    <w:rsid w:val="00940DF8"/>
    <w:rsid w:val="00940ED8"/>
    <w:rsid w:val="00941C60"/>
    <w:rsid w:val="00942E4C"/>
    <w:rsid w:val="00945394"/>
    <w:rsid w:val="00946983"/>
    <w:rsid w:val="00946D45"/>
    <w:rsid w:val="00946E19"/>
    <w:rsid w:val="009475DF"/>
    <w:rsid w:val="00947823"/>
    <w:rsid w:val="00947C69"/>
    <w:rsid w:val="0095073E"/>
    <w:rsid w:val="00950AD1"/>
    <w:rsid w:val="00950CD3"/>
    <w:rsid w:val="0095181A"/>
    <w:rsid w:val="00954434"/>
    <w:rsid w:val="00954BF2"/>
    <w:rsid w:val="009550B6"/>
    <w:rsid w:val="009559A1"/>
    <w:rsid w:val="00956967"/>
    <w:rsid w:val="009573F4"/>
    <w:rsid w:val="0096036F"/>
    <w:rsid w:val="00960CF5"/>
    <w:rsid w:val="0096131B"/>
    <w:rsid w:val="00961833"/>
    <w:rsid w:val="009623BF"/>
    <w:rsid w:val="0096360B"/>
    <w:rsid w:val="00963C64"/>
    <w:rsid w:val="00964444"/>
    <w:rsid w:val="00964921"/>
    <w:rsid w:val="00964A6C"/>
    <w:rsid w:val="00964B60"/>
    <w:rsid w:val="00964E47"/>
    <w:rsid w:val="009663A3"/>
    <w:rsid w:val="00966EAA"/>
    <w:rsid w:val="0096733B"/>
    <w:rsid w:val="0096752D"/>
    <w:rsid w:val="009679D3"/>
    <w:rsid w:val="00970734"/>
    <w:rsid w:val="00970E0F"/>
    <w:rsid w:val="00971EEA"/>
    <w:rsid w:val="00972C06"/>
    <w:rsid w:val="00972CF7"/>
    <w:rsid w:val="00973ABB"/>
    <w:rsid w:val="009740E6"/>
    <w:rsid w:val="00974D6E"/>
    <w:rsid w:val="00974E8E"/>
    <w:rsid w:val="0097517B"/>
    <w:rsid w:val="009752FB"/>
    <w:rsid w:val="00975F98"/>
    <w:rsid w:val="00976D36"/>
    <w:rsid w:val="00980D25"/>
    <w:rsid w:val="00981357"/>
    <w:rsid w:val="00981A6C"/>
    <w:rsid w:val="00982122"/>
    <w:rsid w:val="009824C5"/>
    <w:rsid w:val="00983ECF"/>
    <w:rsid w:val="00984F86"/>
    <w:rsid w:val="0098568E"/>
    <w:rsid w:val="00986841"/>
    <w:rsid w:val="00986F18"/>
    <w:rsid w:val="00987167"/>
    <w:rsid w:val="0098727A"/>
    <w:rsid w:val="009905B3"/>
    <w:rsid w:val="0099086C"/>
    <w:rsid w:val="009912A9"/>
    <w:rsid w:val="00991762"/>
    <w:rsid w:val="00991E53"/>
    <w:rsid w:val="009927C1"/>
    <w:rsid w:val="00993578"/>
    <w:rsid w:val="009937B5"/>
    <w:rsid w:val="00994CE9"/>
    <w:rsid w:val="0099507F"/>
    <w:rsid w:val="00996963"/>
    <w:rsid w:val="00996BCC"/>
    <w:rsid w:val="00996BF6"/>
    <w:rsid w:val="00996D77"/>
    <w:rsid w:val="009A0071"/>
    <w:rsid w:val="009A099F"/>
    <w:rsid w:val="009A142C"/>
    <w:rsid w:val="009A14AF"/>
    <w:rsid w:val="009A1E14"/>
    <w:rsid w:val="009A234E"/>
    <w:rsid w:val="009A32F0"/>
    <w:rsid w:val="009A426E"/>
    <w:rsid w:val="009A4D48"/>
    <w:rsid w:val="009A5B8C"/>
    <w:rsid w:val="009A6882"/>
    <w:rsid w:val="009A6A4A"/>
    <w:rsid w:val="009A6E56"/>
    <w:rsid w:val="009A6E96"/>
    <w:rsid w:val="009B0B47"/>
    <w:rsid w:val="009B0E81"/>
    <w:rsid w:val="009B1D3E"/>
    <w:rsid w:val="009B2506"/>
    <w:rsid w:val="009B34D8"/>
    <w:rsid w:val="009B42C2"/>
    <w:rsid w:val="009B5A61"/>
    <w:rsid w:val="009B6C27"/>
    <w:rsid w:val="009B6F11"/>
    <w:rsid w:val="009B7C65"/>
    <w:rsid w:val="009C101C"/>
    <w:rsid w:val="009C1945"/>
    <w:rsid w:val="009C23D9"/>
    <w:rsid w:val="009C38F1"/>
    <w:rsid w:val="009C3F4B"/>
    <w:rsid w:val="009C44A1"/>
    <w:rsid w:val="009C4559"/>
    <w:rsid w:val="009C4621"/>
    <w:rsid w:val="009C478D"/>
    <w:rsid w:val="009C493C"/>
    <w:rsid w:val="009C51FE"/>
    <w:rsid w:val="009C5252"/>
    <w:rsid w:val="009C689B"/>
    <w:rsid w:val="009C6D45"/>
    <w:rsid w:val="009C7AF5"/>
    <w:rsid w:val="009D2A59"/>
    <w:rsid w:val="009D305E"/>
    <w:rsid w:val="009D3D08"/>
    <w:rsid w:val="009D482B"/>
    <w:rsid w:val="009D52E5"/>
    <w:rsid w:val="009D59E7"/>
    <w:rsid w:val="009D6D66"/>
    <w:rsid w:val="009D767E"/>
    <w:rsid w:val="009E0262"/>
    <w:rsid w:val="009E06B6"/>
    <w:rsid w:val="009E0FC1"/>
    <w:rsid w:val="009E1620"/>
    <w:rsid w:val="009E1B9C"/>
    <w:rsid w:val="009E29CD"/>
    <w:rsid w:val="009E2CB8"/>
    <w:rsid w:val="009E333E"/>
    <w:rsid w:val="009E3455"/>
    <w:rsid w:val="009E3991"/>
    <w:rsid w:val="009E4674"/>
    <w:rsid w:val="009E48C2"/>
    <w:rsid w:val="009E4C55"/>
    <w:rsid w:val="009E4E04"/>
    <w:rsid w:val="009E56EC"/>
    <w:rsid w:val="009E5BAF"/>
    <w:rsid w:val="009E5C54"/>
    <w:rsid w:val="009E69BD"/>
    <w:rsid w:val="009E788D"/>
    <w:rsid w:val="009F1AB1"/>
    <w:rsid w:val="009F1FFE"/>
    <w:rsid w:val="009F301F"/>
    <w:rsid w:val="009F3453"/>
    <w:rsid w:val="009F3DD1"/>
    <w:rsid w:val="009F4C62"/>
    <w:rsid w:val="009F515E"/>
    <w:rsid w:val="009F544B"/>
    <w:rsid w:val="009F630C"/>
    <w:rsid w:val="009F638F"/>
    <w:rsid w:val="009F71C0"/>
    <w:rsid w:val="00A00278"/>
    <w:rsid w:val="00A00D8A"/>
    <w:rsid w:val="00A01B32"/>
    <w:rsid w:val="00A02F2A"/>
    <w:rsid w:val="00A031E2"/>
    <w:rsid w:val="00A0371C"/>
    <w:rsid w:val="00A0385C"/>
    <w:rsid w:val="00A04B71"/>
    <w:rsid w:val="00A04D37"/>
    <w:rsid w:val="00A04DB8"/>
    <w:rsid w:val="00A04EF9"/>
    <w:rsid w:val="00A07195"/>
    <w:rsid w:val="00A07282"/>
    <w:rsid w:val="00A07E74"/>
    <w:rsid w:val="00A11670"/>
    <w:rsid w:val="00A123A7"/>
    <w:rsid w:val="00A133F8"/>
    <w:rsid w:val="00A14131"/>
    <w:rsid w:val="00A14288"/>
    <w:rsid w:val="00A142A2"/>
    <w:rsid w:val="00A15CB7"/>
    <w:rsid w:val="00A1609F"/>
    <w:rsid w:val="00A1644B"/>
    <w:rsid w:val="00A1712F"/>
    <w:rsid w:val="00A221D2"/>
    <w:rsid w:val="00A243C8"/>
    <w:rsid w:val="00A2615E"/>
    <w:rsid w:val="00A2628D"/>
    <w:rsid w:val="00A2681A"/>
    <w:rsid w:val="00A26BE7"/>
    <w:rsid w:val="00A2753D"/>
    <w:rsid w:val="00A27C0F"/>
    <w:rsid w:val="00A27E17"/>
    <w:rsid w:val="00A300D7"/>
    <w:rsid w:val="00A3064E"/>
    <w:rsid w:val="00A307DD"/>
    <w:rsid w:val="00A30904"/>
    <w:rsid w:val="00A310BB"/>
    <w:rsid w:val="00A31728"/>
    <w:rsid w:val="00A3321D"/>
    <w:rsid w:val="00A3367E"/>
    <w:rsid w:val="00A33E96"/>
    <w:rsid w:val="00A3402F"/>
    <w:rsid w:val="00A34A7B"/>
    <w:rsid w:val="00A35683"/>
    <w:rsid w:val="00A35A23"/>
    <w:rsid w:val="00A35D11"/>
    <w:rsid w:val="00A3702A"/>
    <w:rsid w:val="00A3739E"/>
    <w:rsid w:val="00A400E3"/>
    <w:rsid w:val="00A42144"/>
    <w:rsid w:val="00A43522"/>
    <w:rsid w:val="00A43976"/>
    <w:rsid w:val="00A44309"/>
    <w:rsid w:val="00A4448B"/>
    <w:rsid w:val="00A45470"/>
    <w:rsid w:val="00A45FC0"/>
    <w:rsid w:val="00A46A8A"/>
    <w:rsid w:val="00A46B18"/>
    <w:rsid w:val="00A46B87"/>
    <w:rsid w:val="00A509D9"/>
    <w:rsid w:val="00A5109F"/>
    <w:rsid w:val="00A522A6"/>
    <w:rsid w:val="00A5260C"/>
    <w:rsid w:val="00A526A9"/>
    <w:rsid w:val="00A52E0C"/>
    <w:rsid w:val="00A52ED1"/>
    <w:rsid w:val="00A5346B"/>
    <w:rsid w:val="00A53DFA"/>
    <w:rsid w:val="00A54179"/>
    <w:rsid w:val="00A5477A"/>
    <w:rsid w:val="00A561FB"/>
    <w:rsid w:val="00A56351"/>
    <w:rsid w:val="00A57328"/>
    <w:rsid w:val="00A5754B"/>
    <w:rsid w:val="00A5793E"/>
    <w:rsid w:val="00A60556"/>
    <w:rsid w:val="00A605D4"/>
    <w:rsid w:val="00A60DA4"/>
    <w:rsid w:val="00A610C7"/>
    <w:rsid w:val="00A61171"/>
    <w:rsid w:val="00A6164F"/>
    <w:rsid w:val="00A620C9"/>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BD0"/>
    <w:rsid w:val="00A724B6"/>
    <w:rsid w:val="00A72642"/>
    <w:rsid w:val="00A73A1B"/>
    <w:rsid w:val="00A75AC4"/>
    <w:rsid w:val="00A76340"/>
    <w:rsid w:val="00A7653F"/>
    <w:rsid w:val="00A76DD2"/>
    <w:rsid w:val="00A77D53"/>
    <w:rsid w:val="00A77FBB"/>
    <w:rsid w:val="00A80E83"/>
    <w:rsid w:val="00A821FD"/>
    <w:rsid w:val="00A82424"/>
    <w:rsid w:val="00A8323D"/>
    <w:rsid w:val="00A83BA0"/>
    <w:rsid w:val="00A86525"/>
    <w:rsid w:val="00A90945"/>
    <w:rsid w:val="00A9134C"/>
    <w:rsid w:val="00A921E1"/>
    <w:rsid w:val="00A9222D"/>
    <w:rsid w:val="00A92714"/>
    <w:rsid w:val="00A92D7B"/>
    <w:rsid w:val="00A936B5"/>
    <w:rsid w:val="00A94752"/>
    <w:rsid w:val="00A94D41"/>
    <w:rsid w:val="00A95B4D"/>
    <w:rsid w:val="00A969EA"/>
    <w:rsid w:val="00A97740"/>
    <w:rsid w:val="00AA025B"/>
    <w:rsid w:val="00AA127B"/>
    <w:rsid w:val="00AA183A"/>
    <w:rsid w:val="00AA1C6D"/>
    <w:rsid w:val="00AA2AC7"/>
    <w:rsid w:val="00AA2B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160D"/>
    <w:rsid w:val="00AC25F2"/>
    <w:rsid w:val="00AC2947"/>
    <w:rsid w:val="00AC3ABE"/>
    <w:rsid w:val="00AC4F61"/>
    <w:rsid w:val="00AC5E3C"/>
    <w:rsid w:val="00AC689E"/>
    <w:rsid w:val="00AC6CDA"/>
    <w:rsid w:val="00AC7F7C"/>
    <w:rsid w:val="00AD00D7"/>
    <w:rsid w:val="00AD0899"/>
    <w:rsid w:val="00AD110F"/>
    <w:rsid w:val="00AD1629"/>
    <w:rsid w:val="00AD1848"/>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24ED"/>
    <w:rsid w:val="00AE2C82"/>
    <w:rsid w:val="00AE34C5"/>
    <w:rsid w:val="00AE43D0"/>
    <w:rsid w:val="00AE4645"/>
    <w:rsid w:val="00AE4DA7"/>
    <w:rsid w:val="00AE5981"/>
    <w:rsid w:val="00AE6D7B"/>
    <w:rsid w:val="00AF0AAA"/>
    <w:rsid w:val="00AF1522"/>
    <w:rsid w:val="00AF16DC"/>
    <w:rsid w:val="00AF1FE1"/>
    <w:rsid w:val="00AF2529"/>
    <w:rsid w:val="00AF27E7"/>
    <w:rsid w:val="00AF34A4"/>
    <w:rsid w:val="00AF4538"/>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EB9"/>
    <w:rsid w:val="00B102CC"/>
    <w:rsid w:val="00B10EB0"/>
    <w:rsid w:val="00B11D76"/>
    <w:rsid w:val="00B12D73"/>
    <w:rsid w:val="00B12E58"/>
    <w:rsid w:val="00B131C7"/>
    <w:rsid w:val="00B13CCB"/>
    <w:rsid w:val="00B149B4"/>
    <w:rsid w:val="00B14E25"/>
    <w:rsid w:val="00B151FC"/>
    <w:rsid w:val="00B158C1"/>
    <w:rsid w:val="00B16AC6"/>
    <w:rsid w:val="00B2039C"/>
    <w:rsid w:val="00B22101"/>
    <w:rsid w:val="00B24E16"/>
    <w:rsid w:val="00B24F7A"/>
    <w:rsid w:val="00B2549A"/>
    <w:rsid w:val="00B25780"/>
    <w:rsid w:val="00B2581E"/>
    <w:rsid w:val="00B27154"/>
    <w:rsid w:val="00B27EEC"/>
    <w:rsid w:val="00B3037A"/>
    <w:rsid w:val="00B31445"/>
    <w:rsid w:val="00B31DC3"/>
    <w:rsid w:val="00B32557"/>
    <w:rsid w:val="00B34176"/>
    <w:rsid w:val="00B34771"/>
    <w:rsid w:val="00B352BE"/>
    <w:rsid w:val="00B35364"/>
    <w:rsid w:val="00B356DA"/>
    <w:rsid w:val="00B357ED"/>
    <w:rsid w:val="00B35BBF"/>
    <w:rsid w:val="00B35C8B"/>
    <w:rsid w:val="00B35CF8"/>
    <w:rsid w:val="00B35E58"/>
    <w:rsid w:val="00B364E5"/>
    <w:rsid w:val="00B36B66"/>
    <w:rsid w:val="00B36FDB"/>
    <w:rsid w:val="00B37441"/>
    <w:rsid w:val="00B379EB"/>
    <w:rsid w:val="00B37ABE"/>
    <w:rsid w:val="00B40590"/>
    <w:rsid w:val="00B40D19"/>
    <w:rsid w:val="00B417B4"/>
    <w:rsid w:val="00B417F3"/>
    <w:rsid w:val="00B41971"/>
    <w:rsid w:val="00B41C93"/>
    <w:rsid w:val="00B41E33"/>
    <w:rsid w:val="00B429FD"/>
    <w:rsid w:val="00B44117"/>
    <w:rsid w:val="00B44757"/>
    <w:rsid w:val="00B44DA7"/>
    <w:rsid w:val="00B44E50"/>
    <w:rsid w:val="00B45530"/>
    <w:rsid w:val="00B46245"/>
    <w:rsid w:val="00B462B6"/>
    <w:rsid w:val="00B46946"/>
    <w:rsid w:val="00B473A8"/>
    <w:rsid w:val="00B4758B"/>
    <w:rsid w:val="00B47F8F"/>
    <w:rsid w:val="00B50F05"/>
    <w:rsid w:val="00B519F2"/>
    <w:rsid w:val="00B529E2"/>
    <w:rsid w:val="00B52F78"/>
    <w:rsid w:val="00B53505"/>
    <w:rsid w:val="00B5351B"/>
    <w:rsid w:val="00B53C13"/>
    <w:rsid w:val="00B55624"/>
    <w:rsid w:val="00B558A5"/>
    <w:rsid w:val="00B56A35"/>
    <w:rsid w:val="00B57C34"/>
    <w:rsid w:val="00B61A25"/>
    <w:rsid w:val="00B61C5E"/>
    <w:rsid w:val="00B627B3"/>
    <w:rsid w:val="00B6388C"/>
    <w:rsid w:val="00B64E5B"/>
    <w:rsid w:val="00B65027"/>
    <w:rsid w:val="00B65883"/>
    <w:rsid w:val="00B65CC2"/>
    <w:rsid w:val="00B6651D"/>
    <w:rsid w:val="00B67359"/>
    <w:rsid w:val="00B67987"/>
    <w:rsid w:val="00B70FB5"/>
    <w:rsid w:val="00B71CC7"/>
    <w:rsid w:val="00B72468"/>
    <w:rsid w:val="00B74616"/>
    <w:rsid w:val="00B75F09"/>
    <w:rsid w:val="00B81AE0"/>
    <w:rsid w:val="00B826D3"/>
    <w:rsid w:val="00B8289A"/>
    <w:rsid w:val="00B82B68"/>
    <w:rsid w:val="00B832B8"/>
    <w:rsid w:val="00B839CF"/>
    <w:rsid w:val="00B83E7E"/>
    <w:rsid w:val="00B842A3"/>
    <w:rsid w:val="00B86E3A"/>
    <w:rsid w:val="00B8760C"/>
    <w:rsid w:val="00B90151"/>
    <w:rsid w:val="00B90630"/>
    <w:rsid w:val="00B927B8"/>
    <w:rsid w:val="00B92FF9"/>
    <w:rsid w:val="00B931A4"/>
    <w:rsid w:val="00B935FA"/>
    <w:rsid w:val="00B94A86"/>
    <w:rsid w:val="00B96421"/>
    <w:rsid w:val="00B96C52"/>
    <w:rsid w:val="00B96DCB"/>
    <w:rsid w:val="00B9707C"/>
    <w:rsid w:val="00BA0610"/>
    <w:rsid w:val="00BA0859"/>
    <w:rsid w:val="00BA1FD7"/>
    <w:rsid w:val="00BA2470"/>
    <w:rsid w:val="00BA28B4"/>
    <w:rsid w:val="00BA2EF1"/>
    <w:rsid w:val="00BA3759"/>
    <w:rsid w:val="00BA3E02"/>
    <w:rsid w:val="00BA46F4"/>
    <w:rsid w:val="00BA5B01"/>
    <w:rsid w:val="00BA683B"/>
    <w:rsid w:val="00BA7998"/>
    <w:rsid w:val="00BB00F2"/>
    <w:rsid w:val="00BB181F"/>
    <w:rsid w:val="00BB297C"/>
    <w:rsid w:val="00BB4D49"/>
    <w:rsid w:val="00BB4F1E"/>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985"/>
    <w:rsid w:val="00BC5E22"/>
    <w:rsid w:val="00BC7149"/>
    <w:rsid w:val="00BC72E1"/>
    <w:rsid w:val="00BC76F5"/>
    <w:rsid w:val="00BC79AB"/>
    <w:rsid w:val="00BC7F0E"/>
    <w:rsid w:val="00BD0A1E"/>
    <w:rsid w:val="00BD0B3F"/>
    <w:rsid w:val="00BD0FDD"/>
    <w:rsid w:val="00BD2A96"/>
    <w:rsid w:val="00BD3875"/>
    <w:rsid w:val="00BD3D26"/>
    <w:rsid w:val="00BD3F2D"/>
    <w:rsid w:val="00BD504B"/>
    <w:rsid w:val="00BD623B"/>
    <w:rsid w:val="00BD731C"/>
    <w:rsid w:val="00BD7CCD"/>
    <w:rsid w:val="00BE157C"/>
    <w:rsid w:val="00BE18F3"/>
    <w:rsid w:val="00BE2682"/>
    <w:rsid w:val="00BE2C29"/>
    <w:rsid w:val="00BE35CF"/>
    <w:rsid w:val="00BE36B2"/>
    <w:rsid w:val="00BE4263"/>
    <w:rsid w:val="00BE45A4"/>
    <w:rsid w:val="00BE4631"/>
    <w:rsid w:val="00BE470A"/>
    <w:rsid w:val="00BE4AB6"/>
    <w:rsid w:val="00BE4E83"/>
    <w:rsid w:val="00BE5C7E"/>
    <w:rsid w:val="00BE7C22"/>
    <w:rsid w:val="00BF074A"/>
    <w:rsid w:val="00BF07EE"/>
    <w:rsid w:val="00BF15B5"/>
    <w:rsid w:val="00BF28A6"/>
    <w:rsid w:val="00BF2A7D"/>
    <w:rsid w:val="00BF2BDB"/>
    <w:rsid w:val="00BF32D9"/>
    <w:rsid w:val="00BF3703"/>
    <w:rsid w:val="00BF382F"/>
    <w:rsid w:val="00BF3D17"/>
    <w:rsid w:val="00BF3E38"/>
    <w:rsid w:val="00BF4372"/>
    <w:rsid w:val="00BF4639"/>
    <w:rsid w:val="00BF579B"/>
    <w:rsid w:val="00BF697D"/>
    <w:rsid w:val="00BF7033"/>
    <w:rsid w:val="00BF719F"/>
    <w:rsid w:val="00BF72C4"/>
    <w:rsid w:val="00C00C27"/>
    <w:rsid w:val="00C013CF"/>
    <w:rsid w:val="00C01560"/>
    <w:rsid w:val="00C01AA6"/>
    <w:rsid w:val="00C01F80"/>
    <w:rsid w:val="00C02AF8"/>
    <w:rsid w:val="00C0328C"/>
    <w:rsid w:val="00C05B23"/>
    <w:rsid w:val="00C0600E"/>
    <w:rsid w:val="00C068D1"/>
    <w:rsid w:val="00C07983"/>
    <w:rsid w:val="00C1009B"/>
    <w:rsid w:val="00C103A7"/>
    <w:rsid w:val="00C11056"/>
    <w:rsid w:val="00C11428"/>
    <w:rsid w:val="00C11546"/>
    <w:rsid w:val="00C1315E"/>
    <w:rsid w:val="00C1373D"/>
    <w:rsid w:val="00C14861"/>
    <w:rsid w:val="00C14F9B"/>
    <w:rsid w:val="00C16292"/>
    <w:rsid w:val="00C17B49"/>
    <w:rsid w:val="00C17C09"/>
    <w:rsid w:val="00C2148D"/>
    <w:rsid w:val="00C215A3"/>
    <w:rsid w:val="00C2562A"/>
    <w:rsid w:val="00C25F86"/>
    <w:rsid w:val="00C30C5A"/>
    <w:rsid w:val="00C31565"/>
    <w:rsid w:val="00C31667"/>
    <w:rsid w:val="00C32899"/>
    <w:rsid w:val="00C341BE"/>
    <w:rsid w:val="00C34B2E"/>
    <w:rsid w:val="00C35A1C"/>
    <w:rsid w:val="00C35C4F"/>
    <w:rsid w:val="00C36744"/>
    <w:rsid w:val="00C3708F"/>
    <w:rsid w:val="00C37932"/>
    <w:rsid w:val="00C37EE4"/>
    <w:rsid w:val="00C408F8"/>
    <w:rsid w:val="00C40AE0"/>
    <w:rsid w:val="00C40F9F"/>
    <w:rsid w:val="00C412C3"/>
    <w:rsid w:val="00C414C3"/>
    <w:rsid w:val="00C4188C"/>
    <w:rsid w:val="00C41CEF"/>
    <w:rsid w:val="00C42238"/>
    <w:rsid w:val="00C423D4"/>
    <w:rsid w:val="00C424A6"/>
    <w:rsid w:val="00C442AF"/>
    <w:rsid w:val="00C44836"/>
    <w:rsid w:val="00C454F9"/>
    <w:rsid w:val="00C46050"/>
    <w:rsid w:val="00C46241"/>
    <w:rsid w:val="00C46C41"/>
    <w:rsid w:val="00C47515"/>
    <w:rsid w:val="00C4778B"/>
    <w:rsid w:val="00C47B9E"/>
    <w:rsid w:val="00C5066D"/>
    <w:rsid w:val="00C531CF"/>
    <w:rsid w:val="00C53ADE"/>
    <w:rsid w:val="00C53FC6"/>
    <w:rsid w:val="00C54A60"/>
    <w:rsid w:val="00C55772"/>
    <w:rsid w:val="00C567FD"/>
    <w:rsid w:val="00C60927"/>
    <w:rsid w:val="00C60B0C"/>
    <w:rsid w:val="00C60C1C"/>
    <w:rsid w:val="00C60DE3"/>
    <w:rsid w:val="00C61684"/>
    <w:rsid w:val="00C61B25"/>
    <w:rsid w:val="00C61D86"/>
    <w:rsid w:val="00C61EB6"/>
    <w:rsid w:val="00C62610"/>
    <w:rsid w:val="00C644F3"/>
    <w:rsid w:val="00C64C7D"/>
    <w:rsid w:val="00C65A14"/>
    <w:rsid w:val="00C65C35"/>
    <w:rsid w:val="00C66137"/>
    <w:rsid w:val="00C66357"/>
    <w:rsid w:val="00C66670"/>
    <w:rsid w:val="00C672B7"/>
    <w:rsid w:val="00C67702"/>
    <w:rsid w:val="00C7054A"/>
    <w:rsid w:val="00C71053"/>
    <w:rsid w:val="00C710B6"/>
    <w:rsid w:val="00C714E4"/>
    <w:rsid w:val="00C752FE"/>
    <w:rsid w:val="00C75FA4"/>
    <w:rsid w:val="00C7637A"/>
    <w:rsid w:val="00C767CE"/>
    <w:rsid w:val="00C768A4"/>
    <w:rsid w:val="00C76E0B"/>
    <w:rsid w:val="00C777EC"/>
    <w:rsid w:val="00C8063B"/>
    <w:rsid w:val="00C80EDC"/>
    <w:rsid w:val="00C81F87"/>
    <w:rsid w:val="00C82FCD"/>
    <w:rsid w:val="00C83C4D"/>
    <w:rsid w:val="00C84429"/>
    <w:rsid w:val="00C84B7A"/>
    <w:rsid w:val="00C85C88"/>
    <w:rsid w:val="00C8604C"/>
    <w:rsid w:val="00C8605E"/>
    <w:rsid w:val="00C86171"/>
    <w:rsid w:val="00C8631C"/>
    <w:rsid w:val="00C86DA4"/>
    <w:rsid w:val="00C905EA"/>
    <w:rsid w:val="00C909B9"/>
    <w:rsid w:val="00C90B2A"/>
    <w:rsid w:val="00C90EA5"/>
    <w:rsid w:val="00C91189"/>
    <w:rsid w:val="00C9152F"/>
    <w:rsid w:val="00C91A3E"/>
    <w:rsid w:val="00C923A6"/>
    <w:rsid w:val="00C94358"/>
    <w:rsid w:val="00C94DF3"/>
    <w:rsid w:val="00C94FFE"/>
    <w:rsid w:val="00C95260"/>
    <w:rsid w:val="00C952E5"/>
    <w:rsid w:val="00C96C9D"/>
    <w:rsid w:val="00C974F1"/>
    <w:rsid w:val="00CA0514"/>
    <w:rsid w:val="00CA0FD5"/>
    <w:rsid w:val="00CA1B57"/>
    <w:rsid w:val="00CA226A"/>
    <w:rsid w:val="00CA2442"/>
    <w:rsid w:val="00CA25A3"/>
    <w:rsid w:val="00CA3135"/>
    <w:rsid w:val="00CA31E6"/>
    <w:rsid w:val="00CA3384"/>
    <w:rsid w:val="00CA33FC"/>
    <w:rsid w:val="00CA404F"/>
    <w:rsid w:val="00CA42F2"/>
    <w:rsid w:val="00CA5768"/>
    <w:rsid w:val="00CA6C07"/>
    <w:rsid w:val="00CA7FD4"/>
    <w:rsid w:val="00CB0270"/>
    <w:rsid w:val="00CB0B36"/>
    <w:rsid w:val="00CB1C2F"/>
    <w:rsid w:val="00CB2F61"/>
    <w:rsid w:val="00CB34FE"/>
    <w:rsid w:val="00CB49D9"/>
    <w:rsid w:val="00CB53CE"/>
    <w:rsid w:val="00CB619E"/>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41E0"/>
    <w:rsid w:val="00CD587E"/>
    <w:rsid w:val="00CD6C2C"/>
    <w:rsid w:val="00CD7ED6"/>
    <w:rsid w:val="00CE14D4"/>
    <w:rsid w:val="00CE1BDF"/>
    <w:rsid w:val="00CE1BE0"/>
    <w:rsid w:val="00CE1E21"/>
    <w:rsid w:val="00CE1EE9"/>
    <w:rsid w:val="00CE2469"/>
    <w:rsid w:val="00CE2ADE"/>
    <w:rsid w:val="00CE33A1"/>
    <w:rsid w:val="00CE3559"/>
    <w:rsid w:val="00CE3BC6"/>
    <w:rsid w:val="00CE4D1A"/>
    <w:rsid w:val="00CE4E37"/>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C36"/>
    <w:rsid w:val="00CF2EEB"/>
    <w:rsid w:val="00CF3A0F"/>
    <w:rsid w:val="00CF48F3"/>
    <w:rsid w:val="00CF4B32"/>
    <w:rsid w:val="00CF611D"/>
    <w:rsid w:val="00CF6D19"/>
    <w:rsid w:val="00CF7AD4"/>
    <w:rsid w:val="00D00C28"/>
    <w:rsid w:val="00D00C92"/>
    <w:rsid w:val="00D01528"/>
    <w:rsid w:val="00D01C2D"/>
    <w:rsid w:val="00D01CBC"/>
    <w:rsid w:val="00D03756"/>
    <w:rsid w:val="00D03D74"/>
    <w:rsid w:val="00D03E7E"/>
    <w:rsid w:val="00D06CEC"/>
    <w:rsid w:val="00D0701B"/>
    <w:rsid w:val="00D102AF"/>
    <w:rsid w:val="00D11595"/>
    <w:rsid w:val="00D12242"/>
    <w:rsid w:val="00D12451"/>
    <w:rsid w:val="00D12BB8"/>
    <w:rsid w:val="00D13363"/>
    <w:rsid w:val="00D13A85"/>
    <w:rsid w:val="00D147B7"/>
    <w:rsid w:val="00D15B27"/>
    <w:rsid w:val="00D1618D"/>
    <w:rsid w:val="00D1740C"/>
    <w:rsid w:val="00D20ACE"/>
    <w:rsid w:val="00D20B60"/>
    <w:rsid w:val="00D21ADD"/>
    <w:rsid w:val="00D22F8D"/>
    <w:rsid w:val="00D23674"/>
    <w:rsid w:val="00D24127"/>
    <w:rsid w:val="00D24331"/>
    <w:rsid w:val="00D26148"/>
    <w:rsid w:val="00D27634"/>
    <w:rsid w:val="00D27B54"/>
    <w:rsid w:val="00D27B70"/>
    <w:rsid w:val="00D27FD2"/>
    <w:rsid w:val="00D302FC"/>
    <w:rsid w:val="00D334D3"/>
    <w:rsid w:val="00D33F3D"/>
    <w:rsid w:val="00D349F7"/>
    <w:rsid w:val="00D34D73"/>
    <w:rsid w:val="00D34DC7"/>
    <w:rsid w:val="00D353F2"/>
    <w:rsid w:val="00D357D2"/>
    <w:rsid w:val="00D3726F"/>
    <w:rsid w:val="00D373B8"/>
    <w:rsid w:val="00D37CFD"/>
    <w:rsid w:val="00D403FD"/>
    <w:rsid w:val="00D40523"/>
    <w:rsid w:val="00D41A5A"/>
    <w:rsid w:val="00D41CE3"/>
    <w:rsid w:val="00D41E51"/>
    <w:rsid w:val="00D42767"/>
    <w:rsid w:val="00D4398A"/>
    <w:rsid w:val="00D441BB"/>
    <w:rsid w:val="00D442A5"/>
    <w:rsid w:val="00D44AA9"/>
    <w:rsid w:val="00D45F6B"/>
    <w:rsid w:val="00D45FEF"/>
    <w:rsid w:val="00D4662C"/>
    <w:rsid w:val="00D46C71"/>
    <w:rsid w:val="00D47F5E"/>
    <w:rsid w:val="00D50275"/>
    <w:rsid w:val="00D50810"/>
    <w:rsid w:val="00D513AB"/>
    <w:rsid w:val="00D51976"/>
    <w:rsid w:val="00D523CB"/>
    <w:rsid w:val="00D528DC"/>
    <w:rsid w:val="00D52E14"/>
    <w:rsid w:val="00D52ED6"/>
    <w:rsid w:val="00D54668"/>
    <w:rsid w:val="00D550C8"/>
    <w:rsid w:val="00D5516D"/>
    <w:rsid w:val="00D56434"/>
    <w:rsid w:val="00D56522"/>
    <w:rsid w:val="00D56DDE"/>
    <w:rsid w:val="00D601C2"/>
    <w:rsid w:val="00D603E0"/>
    <w:rsid w:val="00D60526"/>
    <w:rsid w:val="00D60CB3"/>
    <w:rsid w:val="00D60CD6"/>
    <w:rsid w:val="00D60D10"/>
    <w:rsid w:val="00D6186A"/>
    <w:rsid w:val="00D618F0"/>
    <w:rsid w:val="00D61AA4"/>
    <w:rsid w:val="00D61FBD"/>
    <w:rsid w:val="00D62598"/>
    <w:rsid w:val="00D63670"/>
    <w:rsid w:val="00D6367A"/>
    <w:rsid w:val="00D63BEB"/>
    <w:rsid w:val="00D63DD6"/>
    <w:rsid w:val="00D647E1"/>
    <w:rsid w:val="00D64D7D"/>
    <w:rsid w:val="00D65642"/>
    <w:rsid w:val="00D65CDE"/>
    <w:rsid w:val="00D6624B"/>
    <w:rsid w:val="00D66A38"/>
    <w:rsid w:val="00D67109"/>
    <w:rsid w:val="00D678DD"/>
    <w:rsid w:val="00D700C0"/>
    <w:rsid w:val="00D70660"/>
    <w:rsid w:val="00D70FB1"/>
    <w:rsid w:val="00D711E8"/>
    <w:rsid w:val="00D714E8"/>
    <w:rsid w:val="00D7231F"/>
    <w:rsid w:val="00D724A2"/>
    <w:rsid w:val="00D72532"/>
    <w:rsid w:val="00D74AA5"/>
    <w:rsid w:val="00D7501A"/>
    <w:rsid w:val="00D75A6D"/>
    <w:rsid w:val="00D75D14"/>
    <w:rsid w:val="00D76DFB"/>
    <w:rsid w:val="00D7734E"/>
    <w:rsid w:val="00D810BD"/>
    <w:rsid w:val="00D818E3"/>
    <w:rsid w:val="00D81C9A"/>
    <w:rsid w:val="00D8246E"/>
    <w:rsid w:val="00D824FC"/>
    <w:rsid w:val="00D8282A"/>
    <w:rsid w:val="00D839B9"/>
    <w:rsid w:val="00D83B29"/>
    <w:rsid w:val="00D848C2"/>
    <w:rsid w:val="00D84E3E"/>
    <w:rsid w:val="00D853A7"/>
    <w:rsid w:val="00D857F8"/>
    <w:rsid w:val="00D8614A"/>
    <w:rsid w:val="00D874A9"/>
    <w:rsid w:val="00D9028C"/>
    <w:rsid w:val="00D904BA"/>
    <w:rsid w:val="00D915D9"/>
    <w:rsid w:val="00D91B5D"/>
    <w:rsid w:val="00D929A6"/>
    <w:rsid w:val="00D92F09"/>
    <w:rsid w:val="00D95239"/>
    <w:rsid w:val="00D95335"/>
    <w:rsid w:val="00D95440"/>
    <w:rsid w:val="00D954B4"/>
    <w:rsid w:val="00D95A04"/>
    <w:rsid w:val="00D9698A"/>
    <w:rsid w:val="00D96A3E"/>
    <w:rsid w:val="00D97FA4"/>
    <w:rsid w:val="00DA1600"/>
    <w:rsid w:val="00DA2ED4"/>
    <w:rsid w:val="00DA2EDD"/>
    <w:rsid w:val="00DA2F79"/>
    <w:rsid w:val="00DA30AA"/>
    <w:rsid w:val="00DA5B0E"/>
    <w:rsid w:val="00DA614B"/>
    <w:rsid w:val="00DA694A"/>
    <w:rsid w:val="00DA6991"/>
    <w:rsid w:val="00DA72ED"/>
    <w:rsid w:val="00DA7FBC"/>
    <w:rsid w:val="00DB060D"/>
    <w:rsid w:val="00DB1BC3"/>
    <w:rsid w:val="00DB2315"/>
    <w:rsid w:val="00DB25A9"/>
    <w:rsid w:val="00DB25DD"/>
    <w:rsid w:val="00DB272A"/>
    <w:rsid w:val="00DB283A"/>
    <w:rsid w:val="00DB3A9E"/>
    <w:rsid w:val="00DB478E"/>
    <w:rsid w:val="00DB480B"/>
    <w:rsid w:val="00DB5ABB"/>
    <w:rsid w:val="00DB5C07"/>
    <w:rsid w:val="00DB6329"/>
    <w:rsid w:val="00DB686A"/>
    <w:rsid w:val="00DC1859"/>
    <w:rsid w:val="00DC2134"/>
    <w:rsid w:val="00DC254D"/>
    <w:rsid w:val="00DC26EC"/>
    <w:rsid w:val="00DC363E"/>
    <w:rsid w:val="00DC36AC"/>
    <w:rsid w:val="00DC411E"/>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EAD"/>
    <w:rsid w:val="00DD4FD5"/>
    <w:rsid w:val="00DD5425"/>
    <w:rsid w:val="00DD6274"/>
    <w:rsid w:val="00DD6300"/>
    <w:rsid w:val="00DD71C8"/>
    <w:rsid w:val="00DD75DE"/>
    <w:rsid w:val="00DE0712"/>
    <w:rsid w:val="00DE1056"/>
    <w:rsid w:val="00DE1A29"/>
    <w:rsid w:val="00DE2FF0"/>
    <w:rsid w:val="00DE3172"/>
    <w:rsid w:val="00DE3C51"/>
    <w:rsid w:val="00DE5F6A"/>
    <w:rsid w:val="00DE6C2B"/>
    <w:rsid w:val="00DE6F92"/>
    <w:rsid w:val="00DE705D"/>
    <w:rsid w:val="00DF0E9D"/>
    <w:rsid w:val="00DF11F1"/>
    <w:rsid w:val="00DF1838"/>
    <w:rsid w:val="00DF1C8C"/>
    <w:rsid w:val="00DF2A87"/>
    <w:rsid w:val="00DF3336"/>
    <w:rsid w:val="00DF6AC3"/>
    <w:rsid w:val="00DF6D71"/>
    <w:rsid w:val="00DF759C"/>
    <w:rsid w:val="00DF7F64"/>
    <w:rsid w:val="00DF7F84"/>
    <w:rsid w:val="00E0021F"/>
    <w:rsid w:val="00E00384"/>
    <w:rsid w:val="00E003D6"/>
    <w:rsid w:val="00E00574"/>
    <w:rsid w:val="00E058A6"/>
    <w:rsid w:val="00E06316"/>
    <w:rsid w:val="00E06560"/>
    <w:rsid w:val="00E06C50"/>
    <w:rsid w:val="00E10125"/>
    <w:rsid w:val="00E10240"/>
    <w:rsid w:val="00E10378"/>
    <w:rsid w:val="00E10436"/>
    <w:rsid w:val="00E11175"/>
    <w:rsid w:val="00E11B5F"/>
    <w:rsid w:val="00E11CD2"/>
    <w:rsid w:val="00E1220C"/>
    <w:rsid w:val="00E123AA"/>
    <w:rsid w:val="00E12C2B"/>
    <w:rsid w:val="00E12E9E"/>
    <w:rsid w:val="00E132EB"/>
    <w:rsid w:val="00E13D16"/>
    <w:rsid w:val="00E15D25"/>
    <w:rsid w:val="00E16A4C"/>
    <w:rsid w:val="00E17348"/>
    <w:rsid w:val="00E20711"/>
    <w:rsid w:val="00E21669"/>
    <w:rsid w:val="00E21F54"/>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E2A"/>
    <w:rsid w:val="00E3258C"/>
    <w:rsid w:val="00E328EE"/>
    <w:rsid w:val="00E33112"/>
    <w:rsid w:val="00E3418A"/>
    <w:rsid w:val="00E34B94"/>
    <w:rsid w:val="00E367B0"/>
    <w:rsid w:val="00E40B54"/>
    <w:rsid w:val="00E416F9"/>
    <w:rsid w:val="00E41BF8"/>
    <w:rsid w:val="00E4309D"/>
    <w:rsid w:val="00E443E0"/>
    <w:rsid w:val="00E47B41"/>
    <w:rsid w:val="00E507A2"/>
    <w:rsid w:val="00E509C4"/>
    <w:rsid w:val="00E53BF8"/>
    <w:rsid w:val="00E54759"/>
    <w:rsid w:val="00E5483D"/>
    <w:rsid w:val="00E55205"/>
    <w:rsid w:val="00E55C70"/>
    <w:rsid w:val="00E568DA"/>
    <w:rsid w:val="00E57DED"/>
    <w:rsid w:val="00E60B37"/>
    <w:rsid w:val="00E61AE6"/>
    <w:rsid w:val="00E6203E"/>
    <w:rsid w:val="00E63AE0"/>
    <w:rsid w:val="00E63D10"/>
    <w:rsid w:val="00E640AB"/>
    <w:rsid w:val="00E64435"/>
    <w:rsid w:val="00E64B96"/>
    <w:rsid w:val="00E65203"/>
    <w:rsid w:val="00E65705"/>
    <w:rsid w:val="00E70159"/>
    <w:rsid w:val="00E7034C"/>
    <w:rsid w:val="00E7040F"/>
    <w:rsid w:val="00E715B3"/>
    <w:rsid w:val="00E71BE1"/>
    <w:rsid w:val="00E71EEC"/>
    <w:rsid w:val="00E7213D"/>
    <w:rsid w:val="00E728A7"/>
    <w:rsid w:val="00E728DA"/>
    <w:rsid w:val="00E744AB"/>
    <w:rsid w:val="00E74732"/>
    <w:rsid w:val="00E74BBE"/>
    <w:rsid w:val="00E75BD2"/>
    <w:rsid w:val="00E75CD2"/>
    <w:rsid w:val="00E77C35"/>
    <w:rsid w:val="00E77E74"/>
    <w:rsid w:val="00E77FF4"/>
    <w:rsid w:val="00E81DF4"/>
    <w:rsid w:val="00E82AA7"/>
    <w:rsid w:val="00E82B8F"/>
    <w:rsid w:val="00E8302A"/>
    <w:rsid w:val="00E833C7"/>
    <w:rsid w:val="00E839C0"/>
    <w:rsid w:val="00E83E21"/>
    <w:rsid w:val="00E84D9E"/>
    <w:rsid w:val="00E86AAC"/>
    <w:rsid w:val="00E86C13"/>
    <w:rsid w:val="00E87716"/>
    <w:rsid w:val="00E877E4"/>
    <w:rsid w:val="00E87B8D"/>
    <w:rsid w:val="00E91394"/>
    <w:rsid w:val="00E915BD"/>
    <w:rsid w:val="00E91FA1"/>
    <w:rsid w:val="00E926FB"/>
    <w:rsid w:val="00E92A00"/>
    <w:rsid w:val="00E93AB5"/>
    <w:rsid w:val="00E942A7"/>
    <w:rsid w:val="00E945E3"/>
    <w:rsid w:val="00E950C0"/>
    <w:rsid w:val="00E9569D"/>
    <w:rsid w:val="00E95A62"/>
    <w:rsid w:val="00E97372"/>
    <w:rsid w:val="00E97BF9"/>
    <w:rsid w:val="00E97E95"/>
    <w:rsid w:val="00EA2184"/>
    <w:rsid w:val="00EA2324"/>
    <w:rsid w:val="00EA395E"/>
    <w:rsid w:val="00EA3A88"/>
    <w:rsid w:val="00EA3A9C"/>
    <w:rsid w:val="00EA4D3E"/>
    <w:rsid w:val="00EA4F5C"/>
    <w:rsid w:val="00EA54AF"/>
    <w:rsid w:val="00EA56EE"/>
    <w:rsid w:val="00EA659D"/>
    <w:rsid w:val="00EA6B94"/>
    <w:rsid w:val="00EA730C"/>
    <w:rsid w:val="00EA788B"/>
    <w:rsid w:val="00EB0085"/>
    <w:rsid w:val="00EB02B1"/>
    <w:rsid w:val="00EB0A5F"/>
    <w:rsid w:val="00EB1DED"/>
    <w:rsid w:val="00EB2BE4"/>
    <w:rsid w:val="00EB3B10"/>
    <w:rsid w:val="00EB4BBB"/>
    <w:rsid w:val="00EB4CC3"/>
    <w:rsid w:val="00EB503C"/>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DF"/>
    <w:rsid w:val="00EC76C0"/>
    <w:rsid w:val="00EC77C7"/>
    <w:rsid w:val="00EC7CE8"/>
    <w:rsid w:val="00ED02C2"/>
    <w:rsid w:val="00ED1B75"/>
    <w:rsid w:val="00ED1FD2"/>
    <w:rsid w:val="00ED2F1E"/>
    <w:rsid w:val="00ED3906"/>
    <w:rsid w:val="00ED3D09"/>
    <w:rsid w:val="00ED3D0E"/>
    <w:rsid w:val="00ED5540"/>
    <w:rsid w:val="00ED55C7"/>
    <w:rsid w:val="00ED593F"/>
    <w:rsid w:val="00ED6962"/>
    <w:rsid w:val="00ED6C9D"/>
    <w:rsid w:val="00ED777E"/>
    <w:rsid w:val="00ED7F09"/>
    <w:rsid w:val="00EE219A"/>
    <w:rsid w:val="00EE2421"/>
    <w:rsid w:val="00EE268D"/>
    <w:rsid w:val="00EE403F"/>
    <w:rsid w:val="00EE42AF"/>
    <w:rsid w:val="00EE454B"/>
    <w:rsid w:val="00EE47C4"/>
    <w:rsid w:val="00EE481A"/>
    <w:rsid w:val="00EE4A35"/>
    <w:rsid w:val="00EE5E84"/>
    <w:rsid w:val="00EE7146"/>
    <w:rsid w:val="00EE7C38"/>
    <w:rsid w:val="00EF0994"/>
    <w:rsid w:val="00EF0BB5"/>
    <w:rsid w:val="00EF0D51"/>
    <w:rsid w:val="00EF14B7"/>
    <w:rsid w:val="00EF19A7"/>
    <w:rsid w:val="00EF3084"/>
    <w:rsid w:val="00EF3B7F"/>
    <w:rsid w:val="00EF3FBF"/>
    <w:rsid w:val="00EF4ADC"/>
    <w:rsid w:val="00EF616C"/>
    <w:rsid w:val="00EF6216"/>
    <w:rsid w:val="00EF677B"/>
    <w:rsid w:val="00EF73DF"/>
    <w:rsid w:val="00EF7F06"/>
    <w:rsid w:val="00F00603"/>
    <w:rsid w:val="00F00F30"/>
    <w:rsid w:val="00F01379"/>
    <w:rsid w:val="00F02B49"/>
    <w:rsid w:val="00F0366B"/>
    <w:rsid w:val="00F0403B"/>
    <w:rsid w:val="00F05D9F"/>
    <w:rsid w:val="00F062E2"/>
    <w:rsid w:val="00F07F67"/>
    <w:rsid w:val="00F106DB"/>
    <w:rsid w:val="00F110B1"/>
    <w:rsid w:val="00F11274"/>
    <w:rsid w:val="00F11435"/>
    <w:rsid w:val="00F12A89"/>
    <w:rsid w:val="00F138A9"/>
    <w:rsid w:val="00F144D1"/>
    <w:rsid w:val="00F146BD"/>
    <w:rsid w:val="00F1481C"/>
    <w:rsid w:val="00F15230"/>
    <w:rsid w:val="00F174D7"/>
    <w:rsid w:val="00F17E66"/>
    <w:rsid w:val="00F201E0"/>
    <w:rsid w:val="00F21674"/>
    <w:rsid w:val="00F21E92"/>
    <w:rsid w:val="00F221A3"/>
    <w:rsid w:val="00F22A42"/>
    <w:rsid w:val="00F2484F"/>
    <w:rsid w:val="00F2562D"/>
    <w:rsid w:val="00F25F86"/>
    <w:rsid w:val="00F26A23"/>
    <w:rsid w:val="00F26D66"/>
    <w:rsid w:val="00F274F7"/>
    <w:rsid w:val="00F317AC"/>
    <w:rsid w:val="00F31899"/>
    <w:rsid w:val="00F31CC2"/>
    <w:rsid w:val="00F320AC"/>
    <w:rsid w:val="00F32EFD"/>
    <w:rsid w:val="00F339FD"/>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E3A"/>
    <w:rsid w:val="00F4578E"/>
    <w:rsid w:val="00F45CEA"/>
    <w:rsid w:val="00F45FB1"/>
    <w:rsid w:val="00F46544"/>
    <w:rsid w:val="00F47D72"/>
    <w:rsid w:val="00F504D6"/>
    <w:rsid w:val="00F505E0"/>
    <w:rsid w:val="00F51202"/>
    <w:rsid w:val="00F51C95"/>
    <w:rsid w:val="00F51D15"/>
    <w:rsid w:val="00F52619"/>
    <w:rsid w:val="00F52FA3"/>
    <w:rsid w:val="00F5363E"/>
    <w:rsid w:val="00F53B86"/>
    <w:rsid w:val="00F54EBB"/>
    <w:rsid w:val="00F57161"/>
    <w:rsid w:val="00F57AEC"/>
    <w:rsid w:val="00F57E52"/>
    <w:rsid w:val="00F61009"/>
    <w:rsid w:val="00F61ADD"/>
    <w:rsid w:val="00F61B0A"/>
    <w:rsid w:val="00F623CC"/>
    <w:rsid w:val="00F631E8"/>
    <w:rsid w:val="00F6323D"/>
    <w:rsid w:val="00F634E9"/>
    <w:rsid w:val="00F65592"/>
    <w:rsid w:val="00F65F59"/>
    <w:rsid w:val="00F6624E"/>
    <w:rsid w:val="00F66F21"/>
    <w:rsid w:val="00F676CF"/>
    <w:rsid w:val="00F70879"/>
    <w:rsid w:val="00F708F4"/>
    <w:rsid w:val="00F71EA0"/>
    <w:rsid w:val="00F744C0"/>
    <w:rsid w:val="00F74578"/>
    <w:rsid w:val="00F74C25"/>
    <w:rsid w:val="00F75CB3"/>
    <w:rsid w:val="00F80C85"/>
    <w:rsid w:val="00F81074"/>
    <w:rsid w:val="00F811AC"/>
    <w:rsid w:val="00F8125F"/>
    <w:rsid w:val="00F81B73"/>
    <w:rsid w:val="00F83313"/>
    <w:rsid w:val="00F843BA"/>
    <w:rsid w:val="00F843C0"/>
    <w:rsid w:val="00F846FB"/>
    <w:rsid w:val="00F850C4"/>
    <w:rsid w:val="00F8522B"/>
    <w:rsid w:val="00F8522E"/>
    <w:rsid w:val="00F85468"/>
    <w:rsid w:val="00F857D7"/>
    <w:rsid w:val="00F86415"/>
    <w:rsid w:val="00F8645B"/>
    <w:rsid w:val="00F869F3"/>
    <w:rsid w:val="00F87A51"/>
    <w:rsid w:val="00F92B73"/>
    <w:rsid w:val="00F93615"/>
    <w:rsid w:val="00F95594"/>
    <w:rsid w:val="00F95F04"/>
    <w:rsid w:val="00F96FAD"/>
    <w:rsid w:val="00F97432"/>
    <w:rsid w:val="00FA0CC9"/>
    <w:rsid w:val="00FA13DA"/>
    <w:rsid w:val="00FA212E"/>
    <w:rsid w:val="00FA3357"/>
    <w:rsid w:val="00FA3B88"/>
    <w:rsid w:val="00FA4CC4"/>
    <w:rsid w:val="00FA4CE7"/>
    <w:rsid w:val="00FA4F4D"/>
    <w:rsid w:val="00FA5731"/>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8BF"/>
    <w:rsid w:val="00FC2A25"/>
    <w:rsid w:val="00FC3B81"/>
    <w:rsid w:val="00FC48DF"/>
    <w:rsid w:val="00FC4ACD"/>
    <w:rsid w:val="00FC5E19"/>
    <w:rsid w:val="00FC5FCB"/>
    <w:rsid w:val="00FC6EEB"/>
    <w:rsid w:val="00FC7625"/>
    <w:rsid w:val="00FC775B"/>
    <w:rsid w:val="00FD0804"/>
    <w:rsid w:val="00FD180C"/>
    <w:rsid w:val="00FD1988"/>
    <w:rsid w:val="00FD1ABD"/>
    <w:rsid w:val="00FD1DA0"/>
    <w:rsid w:val="00FD3347"/>
    <w:rsid w:val="00FD3943"/>
    <w:rsid w:val="00FD3EE1"/>
    <w:rsid w:val="00FD51AD"/>
    <w:rsid w:val="00FD56D6"/>
    <w:rsid w:val="00FD6381"/>
    <w:rsid w:val="00FD69B8"/>
    <w:rsid w:val="00FE06A2"/>
    <w:rsid w:val="00FE291A"/>
    <w:rsid w:val="00FE2EC6"/>
    <w:rsid w:val="00FE344F"/>
    <w:rsid w:val="00FE351E"/>
    <w:rsid w:val="00FE52FB"/>
    <w:rsid w:val="00FE53B6"/>
    <w:rsid w:val="00FE55A7"/>
    <w:rsid w:val="00FE55B3"/>
    <w:rsid w:val="00FE582C"/>
    <w:rsid w:val="00FE6034"/>
    <w:rsid w:val="00FE63EC"/>
    <w:rsid w:val="00FE6657"/>
    <w:rsid w:val="00FE671E"/>
    <w:rsid w:val="00FE692A"/>
    <w:rsid w:val="00FE7A41"/>
    <w:rsid w:val="00FF00A6"/>
    <w:rsid w:val="00FF11C1"/>
    <w:rsid w:val="00FF1529"/>
    <w:rsid w:val="00FF2190"/>
    <w:rsid w:val="00FF3FEE"/>
    <w:rsid w:val="00FF4A2B"/>
    <w:rsid w:val="00FF4E91"/>
    <w:rsid w:val="00FF5BE0"/>
    <w:rsid w:val="00FF5C88"/>
    <w:rsid w:val="00FF637F"/>
    <w:rsid w:val="00FF63DA"/>
    <w:rsid w:val="00FF76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181/onos/ui" TargetMode="External"/><Relationship Id="rId21" Type="http://schemas.openxmlformats.org/officeDocument/2006/relationships/hyperlink" Target="http://192.168.0.114:8181/onos/ui" TargetMode="External"/><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hyperlink" Target="http://192.168.0.114:8181/onos/ui" TargetMode="External"/><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hyperlink" Target="http://192.168.0.114:8181/onos/ui" TargetMode="External"/><Relationship Id="rId69" Type="http://schemas.openxmlformats.org/officeDocument/2006/relationships/image" Target="media/image55.png"/><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192.168.0.114:8181/onos/v1/docs/" TargetMode="External"/><Relationship Id="rId52" Type="http://schemas.openxmlformats.org/officeDocument/2006/relationships/hyperlink" Target="http://192.168.0.114:8181/onos/v1/docs/" TargetMode="External"/><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header" Target="header1.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hyperlink" Target="http://localhost:8181/onos/ui" TargetMode="External"/><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8</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4</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10</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11</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9</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7</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14</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12</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13</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15</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16</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17</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18</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19</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20</b:RefOrder>
  </b:Source>
  <b:Source>
    <b:Tag>BSD</b:Tag>
    <b:SourceType>InternetSite</b:SourceType>
    <b:Guid>{A58553D2-A3BF-4321-99DE-97BFFD5330E2}</b:Guid>
    <b:Title>BSD Router Project: Open Source Router Distribution</b:Title>
    <b:URL>https://bsdrp.net/BSDRP</b:URL>
    <b:RefOrder>22</b:RefOrder>
  </b:Source>
  <b:Source>
    <b:Tag>Qua</b:Tag>
    <b:SourceType>InternetSite</b:SourceType>
    <b:Guid>{ABE37B5F-707D-47FF-8067-AE865DE0EE08}</b:Guid>
    <b:Title>Quagga Routing Software Suite</b:Title>
    <b:URL>https://www.nongnu.org/quagga/index.html</b:URL>
    <b:RefOrder>21</b:RefOrder>
  </b:Source>
  <b:Source>
    <b:Tag>FRR</b:Tag>
    <b:SourceType>InternetSite</b:SourceType>
    <b:Guid>{33CDEA4B-F61A-4754-8CA1-9B84B4D88DD7}</b:Guid>
    <b:Title>FRRouting Project</b:Title>
    <b:URL>https://frrouting.org/</b:URL>
    <b:RefOrder>23</b:RefOrder>
  </b:Source>
  <b:Source>
    <b:Tag>Ope</b:Tag>
    <b:SourceType>InternetSite</b:SourceType>
    <b:Guid>{D11012EB-47A2-439E-B9F5-063435D5F690}</b:Guid>
    <b:Title>Open Networking Foundation</b:Title>
    <b:URL>https://opennetworking.org/</b:URL>
    <b:RefOrder>1</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s>
</file>

<file path=customXml/itemProps1.xml><?xml version="1.0" encoding="utf-8"?>
<ds:datastoreItem xmlns:ds="http://schemas.openxmlformats.org/officeDocument/2006/customXml" ds:itemID="{2EC37765-FEA9-4A35-823A-AF3C6B51A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87</Pages>
  <Words>26478</Words>
  <Characters>150930</Characters>
  <Application>Microsoft Office Word</Application>
  <DocSecurity>0</DocSecurity>
  <Lines>1257</Lines>
  <Paragraphs>354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177054</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2140</cp:revision>
  <cp:lastPrinted>2015-09-30T13:47:00Z</cp:lastPrinted>
  <dcterms:created xsi:type="dcterms:W3CDTF">2016-11-28T07:47:00Z</dcterms:created>
  <dcterms:modified xsi:type="dcterms:W3CDTF">2022-09-20T22:43:00Z</dcterms:modified>
</cp:coreProperties>
</file>