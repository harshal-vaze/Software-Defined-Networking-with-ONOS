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 xml:space="preserve">Dr. Peter </w:t>
            </w:r>
            <w:proofErr w:type="spellStart"/>
            <w:r w:rsidRPr="001B6BE1">
              <w:rPr>
                <w:rFonts w:cs="Times"/>
                <w:sz w:val="28"/>
                <w:szCs w:val="28"/>
                <w:lang w:val="en-GB"/>
              </w:rPr>
              <w:t>Gröschke</w:t>
            </w:r>
            <w:proofErr w:type="spellEnd"/>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07A107CC" w14:textId="77777777" w:rsidR="00D15CF6" w:rsidRDefault="00D15CF6" w:rsidP="00812A67">
      <w:pPr>
        <w:autoSpaceDE w:val="0"/>
        <w:autoSpaceDN w:val="0"/>
        <w:adjustRightInd w:val="0"/>
        <w:spacing w:after="0" w:line="240" w:lineRule="auto"/>
        <w:jc w:val="left"/>
        <w:rPr>
          <w:rFonts w:ascii="Times New Roman" w:hAnsi="Times New Roman"/>
          <w:sz w:val="23"/>
          <w:szCs w:val="23"/>
        </w:rPr>
      </w:pPr>
      <w:r>
        <w:rPr>
          <w:rFonts w:ascii="Times New Roman" w:hAnsi="Times New Roman"/>
          <w:sz w:val="23"/>
          <w:szCs w:val="23"/>
        </w:rPr>
        <w:t xml:space="preserve">04.10.2022 </w:t>
      </w:r>
      <w:r>
        <w:rPr>
          <w:noProof/>
        </w:rPr>
        <w:drawing>
          <wp:inline distT="0" distB="0" distL="0" distR="0" wp14:anchorId="33F82DF4" wp14:editId="1C51F0BA">
            <wp:extent cx="770096" cy="400692"/>
            <wp:effectExtent l="0" t="0" r="0" b="0"/>
            <wp:docPr id="98" name="Picture 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 letter&#10;&#10;Description automatically generated"/>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rcRect l="26683" t="40519" r="27861" b="33983"/>
                    <a:stretch/>
                  </pic:blipFill>
                  <pic:spPr bwMode="auto">
                    <a:xfrm>
                      <a:off x="0" y="0"/>
                      <a:ext cx="783467" cy="407649"/>
                    </a:xfrm>
                    <a:prstGeom prst="rect">
                      <a:avLst/>
                    </a:prstGeom>
                    <a:noFill/>
                    <a:ln>
                      <a:noFill/>
                    </a:ln>
                    <a:extLst>
                      <a:ext uri="{53640926-AAD7-44D8-BBD7-CCE9431645EC}">
                        <a14:shadowObscured xmlns:a14="http://schemas.microsoft.com/office/drawing/2010/main"/>
                      </a:ext>
                    </a:extLst>
                  </pic:spPr>
                </pic:pic>
              </a:graphicData>
            </a:graphic>
          </wp:inline>
        </w:drawing>
      </w:r>
    </w:p>
    <w:p w14:paraId="1F353518" w14:textId="5AA1AE1A"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085BE509" w14:textId="589873A3" w:rsidR="00965974"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808639" w:history="1">
        <w:r w:rsidR="00965974" w:rsidRPr="007567F5">
          <w:rPr>
            <w:rStyle w:val="Hyperlink"/>
          </w:rPr>
          <w:t>1</w:t>
        </w:r>
        <w:r w:rsidR="00965974">
          <w:rPr>
            <w:rFonts w:asciiTheme="minorHAnsi" w:eastAsiaTheme="minorEastAsia" w:hAnsiTheme="minorHAnsi" w:cstheme="minorBidi"/>
            <w:b w:val="0"/>
            <w:sz w:val="22"/>
            <w:szCs w:val="22"/>
            <w:lang w:val="en-DE" w:eastAsia="en-DE"/>
          </w:rPr>
          <w:tab/>
        </w:r>
        <w:r w:rsidR="00965974" w:rsidRPr="007567F5">
          <w:rPr>
            <w:rStyle w:val="Hyperlink"/>
          </w:rPr>
          <w:t>Introduction</w:t>
        </w:r>
        <w:r w:rsidR="00965974">
          <w:rPr>
            <w:webHidden/>
          </w:rPr>
          <w:tab/>
        </w:r>
        <w:r w:rsidR="00965974">
          <w:rPr>
            <w:webHidden/>
          </w:rPr>
          <w:fldChar w:fldCharType="begin"/>
        </w:r>
        <w:r w:rsidR="00965974">
          <w:rPr>
            <w:webHidden/>
          </w:rPr>
          <w:instrText xml:space="preserve"> PAGEREF _Toc115808639 \h </w:instrText>
        </w:r>
        <w:r w:rsidR="00965974">
          <w:rPr>
            <w:webHidden/>
          </w:rPr>
        </w:r>
        <w:r w:rsidR="00965974">
          <w:rPr>
            <w:webHidden/>
          </w:rPr>
          <w:fldChar w:fldCharType="separate"/>
        </w:r>
        <w:r w:rsidR="00965974">
          <w:rPr>
            <w:webHidden/>
          </w:rPr>
          <w:t>8</w:t>
        </w:r>
        <w:r w:rsidR="00965974">
          <w:rPr>
            <w:webHidden/>
          </w:rPr>
          <w:fldChar w:fldCharType="end"/>
        </w:r>
      </w:hyperlink>
    </w:p>
    <w:p w14:paraId="486E4D08" w14:textId="40E453E8" w:rsidR="00965974" w:rsidRDefault="00965974">
      <w:pPr>
        <w:pStyle w:val="TOC2"/>
        <w:rPr>
          <w:rFonts w:asciiTheme="minorHAnsi" w:eastAsiaTheme="minorEastAsia" w:hAnsiTheme="minorHAnsi" w:cstheme="minorBidi"/>
          <w:sz w:val="22"/>
          <w:szCs w:val="22"/>
          <w:lang w:val="en-DE" w:eastAsia="en-DE"/>
        </w:rPr>
      </w:pPr>
      <w:hyperlink w:anchor="_Toc115808640" w:history="1">
        <w:r w:rsidRPr="007567F5">
          <w:rPr>
            <w:rStyle w:val="Hyperlink"/>
            <w:rFonts w:cs="Times"/>
          </w:rPr>
          <w:t>1.1</w:t>
        </w:r>
        <w:r>
          <w:rPr>
            <w:rFonts w:asciiTheme="minorHAnsi" w:eastAsiaTheme="minorEastAsia" w:hAnsiTheme="minorHAnsi" w:cstheme="minorBidi"/>
            <w:sz w:val="22"/>
            <w:szCs w:val="22"/>
            <w:lang w:val="en-DE" w:eastAsia="en-DE"/>
          </w:rPr>
          <w:tab/>
        </w:r>
        <w:r w:rsidRPr="007567F5">
          <w:rPr>
            <w:rStyle w:val="Hyperlink"/>
            <w:rFonts w:cs="Times"/>
          </w:rPr>
          <w:t>Aim and Motivation</w:t>
        </w:r>
        <w:r>
          <w:rPr>
            <w:webHidden/>
          </w:rPr>
          <w:tab/>
        </w:r>
        <w:r>
          <w:rPr>
            <w:webHidden/>
          </w:rPr>
          <w:fldChar w:fldCharType="begin"/>
        </w:r>
        <w:r>
          <w:rPr>
            <w:webHidden/>
          </w:rPr>
          <w:instrText xml:space="preserve"> PAGEREF _Toc115808640 \h </w:instrText>
        </w:r>
        <w:r>
          <w:rPr>
            <w:webHidden/>
          </w:rPr>
        </w:r>
        <w:r>
          <w:rPr>
            <w:webHidden/>
          </w:rPr>
          <w:fldChar w:fldCharType="separate"/>
        </w:r>
        <w:r>
          <w:rPr>
            <w:webHidden/>
          </w:rPr>
          <w:t>9</w:t>
        </w:r>
        <w:r>
          <w:rPr>
            <w:webHidden/>
          </w:rPr>
          <w:fldChar w:fldCharType="end"/>
        </w:r>
      </w:hyperlink>
    </w:p>
    <w:p w14:paraId="4A8DFFAD" w14:textId="2DE0B54C" w:rsidR="00965974" w:rsidRDefault="00965974">
      <w:pPr>
        <w:pStyle w:val="TOC2"/>
        <w:rPr>
          <w:rFonts w:asciiTheme="minorHAnsi" w:eastAsiaTheme="minorEastAsia" w:hAnsiTheme="minorHAnsi" w:cstheme="minorBidi"/>
          <w:sz w:val="22"/>
          <w:szCs w:val="22"/>
          <w:lang w:val="en-DE" w:eastAsia="en-DE"/>
        </w:rPr>
      </w:pPr>
      <w:hyperlink w:anchor="_Toc115808641" w:history="1">
        <w:r w:rsidRPr="007567F5">
          <w:rPr>
            <w:rStyle w:val="Hyperlink"/>
            <w:rFonts w:cs="Times"/>
          </w:rPr>
          <w:t>1.2</w:t>
        </w:r>
        <w:r>
          <w:rPr>
            <w:rFonts w:asciiTheme="minorHAnsi" w:eastAsiaTheme="minorEastAsia" w:hAnsiTheme="minorHAnsi" w:cstheme="minorBidi"/>
            <w:sz w:val="22"/>
            <w:szCs w:val="22"/>
            <w:lang w:val="en-DE" w:eastAsia="en-DE"/>
          </w:rPr>
          <w:tab/>
        </w:r>
        <w:r w:rsidRPr="007567F5">
          <w:rPr>
            <w:rStyle w:val="Hyperlink"/>
            <w:rFonts w:cs="Times"/>
          </w:rPr>
          <w:t>Problem Statement</w:t>
        </w:r>
        <w:r>
          <w:rPr>
            <w:webHidden/>
          </w:rPr>
          <w:tab/>
        </w:r>
        <w:r>
          <w:rPr>
            <w:webHidden/>
          </w:rPr>
          <w:fldChar w:fldCharType="begin"/>
        </w:r>
        <w:r>
          <w:rPr>
            <w:webHidden/>
          </w:rPr>
          <w:instrText xml:space="preserve"> PAGEREF _Toc115808641 \h </w:instrText>
        </w:r>
        <w:r>
          <w:rPr>
            <w:webHidden/>
          </w:rPr>
        </w:r>
        <w:r>
          <w:rPr>
            <w:webHidden/>
          </w:rPr>
          <w:fldChar w:fldCharType="separate"/>
        </w:r>
        <w:r>
          <w:rPr>
            <w:webHidden/>
          </w:rPr>
          <w:t>9</w:t>
        </w:r>
        <w:r>
          <w:rPr>
            <w:webHidden/>
          </w:rPr>
          <w:fldChar w:fldCharType="end"/>
        </w:r>
      </w:hyperlink>
    </w:p>
    <w:p w14:paraId="44966C89" w14:textId="3BEB6B15" w:rsidR="00965974" w:rsidRDefault="00965974">
      <w:pPr>
        <w:pStyle w:val="TOC2"/>
        <w:rPr>
          <w:rFonts w:asciiTheme="minorHAnsi" w:eastAsiaTheme="minorEastAsia" w:hAnsiTheme="minorHAnsi" w:cstheme="minorBidi"/>
          <w:sz w:val="22"/>
          <w:szCs w:val="22"/>
          <w:lang w:val="en-DE" w:eastAsia="en-DE"/>
        </w:rPr>
      </w:pPr>
      <w:hyperlink w:anchor="_Toc115808642" w:history="1">
        <w:r w:rsidRPr="007567F5">
          <w:rPr>
            <w:rStyle w:val="Hyperlink"/>
            <w:rFonts w:cs="Times"/>
          </w:rPr>
          <w:t>1.3</w:t>
        </w:r>
        <w:r>
          <w:rPr>
            <w:rFonts w:asciiTheme="minorHAnsi" w:eastAsiaTheme="minorEastAsia" w:hAnsiTheme="minorHAnsi" w:cstheme="minorBidi"/>
            <w:sz w:val="22"/>
            <w:szCs w:val="22"/>
            <w:lang w:val="en-DE" w:eastAsia="en-DE"/>
          </w:rPr>
          <w:tab/>
        </w:r>
        <w:r w:rsidRPr="007567F5">
          <w:rPr>
            <w:rStyle w:val="Hyperlink"/>
            <w:rFonts w:cs="Times"/>
          </w:rPr>
          <w:t>Thesis Structure</w:t>
        </w:r>
        <w:r>
          <w:rPr>
            <w:webHidden/>
          </w:rPr>
          <w:tab/>
        </w:r>
        <w:r>
          <w:rPr>
            <w:webHidden/>
          </w:rPr>
          <w:fldChar w:fldCharType="begin"/>
        </w:r>
        <w:r>
          <w:rPr>
            <w:webHidden/>
          </w:rPr>
          <w:instrText xml:space="preserve"> PAGEREF _Toc115808642 \h </w:instrText>
        </w:r>
        <w:r>
          <w:rPr>
            <w:webHidden/>
          </w:rPr>
        </w:r>
        <w:r>
          <w:rPr>
            <w:webHidden/>
          </w:rPr>
          <w:fldChar w:fldCharType="separate"/>
        </w:r>
        <w:r>
          <w:rPr>
            <w:webHidden/>
          </w:rPr>
          <w:t>9</w:t>
        </w:r>
        <w:r>
          <w:rPr>
            <w:webHidden/>
          </w:rPr>
          <w:fldChar w:fldCharType="end"/>
        </w:r>
      </w:hyperlink>
    </w:p>
    <w:p w14:paraId="59CE91B2" w14:textId="1FE42608" w:rsidR="00965974" w:rsidRDefault="00965974">
      <w:pPr>
        <w:pStyle w:val="TOC1"/>
        <w:rPr>
          <w:rFonts w:asciiTheme="minorHAnsi" w:eastAsiaTheme="minorEastAsia" w:hAnsiTheme="minorHAnsi" w:cstheme="minorBidi"/>
          <w:b w:val="0"/>
          <w:sz w:val="22"/>
          <w:szCs w:val="22"/>
          <w:lang w:val="en-DE" w:eastAsia="en-DE"/>
        </w:rPr>
      </w:pPr>
      <w:hyperlink w:anchor="_Toc115808643" w:history="1">
        <w:r w:rsidRPr="007567F5">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7567F5">
          <w:rPr>
            <w:rStyle w:val="Hyperlink"/>
          </w:rPr>
          <w:t>Theoretical Background</w:t>
        </w:r>
        <w:r>
          <w:rPr>
            <w:webHidden/>
          </w:rPr>
          <w:tab/>
        </w:r>
        <w:r>
          <w:rPr>
            <w:webHidden/>
          </w:rPr>
          <w:fldChar w:fldCharType="begin"/>
        </w:r>
        <w:r>
          <w:rPr>
            <w:webHidden/>
          </w:rPr>
          <w:instrText xml:space="preserve"> PAGEREF _Toc115808643 \h </w:instrText>
        </w:r>
        <w:r>
          <w:rPr>
            <w:webHidden/>
          </w:rPr>
        </w:r>
        <w:r>
          <w:rPr>
            <w:webHidden/>
          </w:rPr>
          <w:fldChar w:fldCharType="separate"/>
        </w:r>
        <w:r>
          <w:rPr>
            <w:webHidden/>
          </w:rPr>
          <w:t>10</w:t>
        </w:r>
        <w:r>
          <w:rPr>
            <w:webHidden/>
          </w:rPr>
          <w:fldChar w:fldCharType="end"/>
        </w:r>
      </w:hyperlink>
    </w:p>
    <w:p w14:paraId="64B82FE8" w14:textId="7635473B" w:rsidR="00965974" w:rsidRDefault="00965974">
      <w:pPr>
        <w:pStyle w:val="TOC2"/>
        <w:rPr>
          <w:rFonts w:asciiTheme="minorHAnsi" w:eastAsiaTheme="minorEastAsia" w:hAnsiTheme="minorHAnsi" w:cstheme="minorBidi"/>
          <w:sz w:val="22"/>
          <w:szCs w:val="22"/>
          <w:lang w:val="en-DE" w:eastAsia="en-DE"/>
        </w:rPr>
      </w:pPr>
      <w:hyperlink w:anchor="_Toc115808644" w:history="1">
        <w:r w:rsidRPr="007567F5">
          <w:rPr>
            <w:rStyle w:val="Hyperlink"/>
            <w:rFonts w:cs="Times"/>
          </w:rPr>
          <w:t>2.1</w:t>
        </w:r>
        <w:r>
          <w:rPr>
            <w:rFonts w:asciiTheme="minorHAnsi" w:eastAsiaTheme="minorEastAsia" w:hAnsiTheme="minorHAnsi" w:cstheme="minorBidi"/>
            <w:sz w:val="22"/>
            <w:szCs w:val="22"/>
            <w:lang w:val="en-DE" w:eastAsia="en-DE"/>
          </w:rPr>
          <w:tab/>
        </w:r>
        <w:r w:rsidRPr="007567F5">
          <w:rPr>
            <w:rStyle w:val="Hyperlink"/>
            <w:rFonts w:cs="Times"/>
          </w:rPr>
          <w:t>Software-defined Networks</w:t>
        </w:r>
        <w:r>
          <w:rPr>
            <w:webHidden/>
          </w:rPr>
          <w:tab/>
        </w:r>
        <w:r>
          <w:rPr>
            <w:webHidden/>
          </w:rPr>
          <w:fldChar w:fldCharType="begin"/>
        </w:r>
        <w:r>
          <w:rPr>
            <w:webHidden/>
          </w:rPr>
          <w:instrText xml:space="preserve"> PAGEREF _Toc115808644 \h </w:instrText>
        </w:r>
        <w:r>
          <w:rPr>
            <w:webHidden/>
          </w:rPr>
        </w:r>
        <w:r>
          <w:rPr>
            <w:webHidden/>
          </w:rPr>
          <w:fldChar w:fldCharType="separate"/>
        </w:r>
        <w:r>
          <w:rPr>
            <w:webHidden/>
          </w:rPr>
          <w:t>10</w:t>
        </w:r>
        <w:r>
          <w:rPr>
            <w:webHidden/>
          </w:rPr>
          <w:fldChar w:fldCharType="end"/>
        </w:r>
      </w:hyperlink>
    </w:p>
    <w:p w14:paraId="0912B3BF" w14:textId="1D018A53" w:rsidR="00965974" w:rsidRDefault="00965974">
      <w:pPr>
        <w:pStyle w:val="TOC2"/>
        <w:rPr>
          <w:rFonts w:asciiTheme="minorHAnsi" w:eastAsiaTheme="minorEastAsia" w:hAnsiTheme="minorHAnsi" w:cstheme="minorBidi"/>
          <w:sz w:val="22"/>
          <w:szCs w:val="22"/>
          <w:lang w:val="en-DE" w:eastAsia="en-DE"/>
        </w:rPr>
      </w:pPr>
      <w:hyperlink w:anchor="_Toc115808645" w:history="1">
        <w:r w:rsidRPr="007567F5">
          <w:rPr>
            <w:rStyle w:val="Hyperlink"/>
            <w:rFonts w:cs="Times"/>
          </w:rPr>
          <w:t>2.2</w:t>
        </w:r>
        <w:r>
          <w:rPr>
            <w:rFonts w:asciiTheme="minorHAnsi" w:eastAsiaTheme="minorEastAsia" w:hAnsiTheme="minorHAnsi" w:cstheme="minorBidi"/>
            <w:sz w:val="22"/>
            <w:szCs w:val="22"/>
            <w:lang w:val="en-DE" w:eastAsia="en-DE"/>
          </w:rPr>
          <w:tab/>
        </w:r>
        <w:r w:rsidRPr="007567F5">
          <w:rPr>
            <w:rStyle w:val="Hyperlink"/>
            <w:rFonts w:cs="Times"/>
          </w:rPr>
          <w:t>SDN Controllers</w:t>
        </w:r>
        <w:r>
          <w:rPr>
            <w:webHidden/>
          </w:rPr>
          <w:tab/>
        </w:r>
        <w:r>
          <w:rPr>
            <w:webHidden/>
          </w:rPr>
          <w:fldChar w:fldCharType="begin"/>
        </w:r>
        <w:r>
          <w:rPr>
            <w:webHidden/>
          </w:rPr>
          <w:instrText xml:space="preserve"> PAGEREF _Toc115808645 \h </w:instrText>
        </w:r>
        <w:r>
          <w:rPr>
            <w:webHidden/>
          </w:rPr>
        </w:r>
        <w:r>
          <w:rPr>
            <w:webHidden/>
          </w:rPr>
          <w:fldChar w:fldCharType="separate"/>
        </w:r>
        <w:r>
          <w:rPr>
            <w:webHidden/>
          </w:rPr>
          <w:t>11</w:t>
        </w:r>
        <w:r>
          <w:rPr>
            <w:webHidden/>
          </w:rPr>
          <w:fldChar w:fldCharType="end"/>
        </w:r>
      </w:hyperlink>
    </w:p>
    <w:p w14:paraId="2D865F69" w14:textId="5D120D5A" w:rsidR="00965974" w:rsidRDefault="00965974">
      <w:pPr>
        <w:pStyle w:val="TOC3"/>
        <w:rPr>
          <w:rFonts w:asciiTheme="minorHAnsi" w:eastAsiaTheme="minorEastAsia" w:hAnsiTheme="minorHAnsi" w:cstheme="minorBidi"/>
          <w:sz w:val="22"/>
          <w:szCs w:val="22"/>
          <w:lang w:val="en-DE" w:eastAsia="en-DE"/>
        </w:rPr>
      </w:pPr>
      <w:hyperlink w:anchor="_Toc115808646" w:history="1">
        <w:r w:rsidRPr="007567F5">
          <w:rPr>
            <w:rStyle w:val="Hyperlink"/>
          </w:rPr>
          <w:t>2.2.1</w:t>
        </w:r>
        <w:r>
          <w:rPr>
            <w:rFonts w:asciiTheme="minorHAnsi" w:eastAsiaTheme="minorEastAsia" w:hAnsiTheme="minorHAnsi" w:cstheme="minorBidi"/>
            <w:sz w:val="22"/>
            <w:szCs w:val="22"/>
            <w:lang w:val="en-DE" w:eastAsia="en-DE"/>
          </w:rPr>
          <w:tab/>
        </w:r>
        <w:r w:rsidRPr="007567F5">
          <w:rPr>
            <w:rStyle w:val="Hyperlink"/>
          </w:rPr>
          <w:t>ONOS Controller</w:t>
        </w:r>
        <w:r>
          <w:rPr>
            <w:webHidden/>
          </w:rPr>
          <w:tab/>
        </w:r>
        <w:r>
          <w:rPr>
            <w:webHidden/>
          </w:rPr>
          <w:fldChar w:fldCharType="begin"/>
        </w:r>
        <w:r>
          <w:rPr>
            <w:webHidden/>
          </w:rPr>
          <w:instrText xml:space="preserve"> PAGEREF _Toc115808646 \h </w:instrText>
        </w:r>
        <w:r>
          <w:rPr>
            <w:webHidden/>
          </w:rPr>
        </w:r>
        <w:r>
          <w:rPr>
            <w:webHidden/>
          </w:rPr>
          <w:fldChar w:fldCharType="separate"/>
        </w:r>
        <w:r>
          <w:rPr>
            <w:webHidden/>
          </w:rPr>
          <w:t>14</w:t>
        </w:r>
        <w:r>
          <w:rPr>
            <w:webHidden/>
          </w:rPr>
          <w:fldChar w:fldCharType="end"/>
        </w:r>
      </w:hyperlink>
    </w:p>
    <w:p w14:paraId="1706FB64" w14:textId="46B35E21" w:rsidR="00965974" w:rsidRDefault="00965974">
      <w:pPr>
        <w:pStyle w:val="TOC3"/>
        <w:rPr>
          <w:rFonts w:asciiTheme="minorHAnsi" w:eastAsiaTheme="minorEastAsia" w:hAnsiTheme="minorHAnsi" w:cstheme="minorBidi"/>
          <w:sz w:val="22"/>
          <w:szCs w:val="22"/>
          <w:lang w:val="en-DE" w:eastAsia="en-DE"/>
        </w:rPr>
      </w:pPr>
      <w:hyperlink w:anchor="_Toc115808647" w:history="1">
        <w:r w:rsidRPr="007567F5">
          <w:rPr>
            <w:rStyle w:val="Hyperlink"/>
          </w:rPr>
          <w:t>2.2.2</w:t>
        </w:r>
        <w:r>
          <w:rPr>
            <w:rFonts w:asciiTheme="minorHAnsi" w:eastAsiaTheme="minorEastAsia" w:hAnsiTheme="minorHAnsi" w:cstheme="minorBidi"/>
            <w:sz w:val="22"/>
            <w:szCs w:val="22"/>
            <w:lang w:val="en-DE" w:eastAsia="en-DE"/>
          </w:rPr>
          <w:tab/>
        </w:r>
        <w:r w:rsidRPr="007567F5">
          <w:rPr>
            <w:rStyle w:val="Hyperlink"/>
          </w:rPr>
          <w:t>OpenDaylight Controller</w:t>
        </w:r>
        <w:r>
          <w:rPr>
            <w:webHidden/>
          </w:rPr>
          <w:tab/>
        </w:r>
        <w:r>
          <w:rPr>
            <w:webHidden/>
          </w:rPr>
          <w:fldChar w:fldCharType="begin"/>
        </w:r>
        <w:r>
          <w:rPr>
            <w:webHidden/>
          </w:rPr>
          <w:instrText xml:space="preserve"> PAGEREF _Toc115808647 \h </w:instrText>
        </w:r>
        <w:r>
          <w:rPr>
            <w:webHidden/>
          </w:rPr>
        </w:r>
        <w:r>
          <w:rPr>
            <w:webHidden/>
          </w:rPr>
          <w:fldChar w:fldCharType="separate"/>
        </w:r>
        <w:r>
          <w:rPr>
            <w:webHidden/>
          </w:rPr>
          <w:t>15</w:t>
        </w:r>
        <w:r>
          <w:rPr>
            <w:webHidden/>
          </w:rPr>
          <w:fldChar w:fldCharType="end"/>
        </w:r>
      </w:hyperlink>
    </w:p>
    <w:p w14:paraId="01E6E04E" w14:textId="6808598B" w:rsidR="00965974" w:rsidRDefault="00965974">
      <w:pPr>
        <w:pStyle w:val="TOC3"/>
        <w:rPr>
          <w:rFonts w:asciiTheme="minorHAnsi" w:eastAsiaTheme="minorEastAsia" w:hAnsiTheme="minorHAnsi" w:cstheme="minorBidi"/>
          <w:sz w:val="22"/>
          <w:szCs w:val="22"/>
          <w:lang w:val="en-DE" w:eastAsia="en-DE"/>
        </w:rPr>
      </w:pPr>
      <w:hyperlink w:anchor="_Toc115808648" w:history="1">
        <w:r w:rsidRPr="007567F5">
          <w:rPr>
            <w:rStyle w:val="Hyperlink"/>
          </w:rPr>
          <w:t>2.2.3</w:t>
        </w:r>
        <w:r>
          <w:rPr>
            <w:rFonts w:asciiTheme="minorHAnsi" w:eastAsiaTheme="minorEastAsia" w:hAnsiTheme="minorHAnsi" w:cstheme="minorBidi"/>
            <w:sz w:val="22"/>
            <w:szCs w:val="22"/>
            <w:lang w:val="en-DE" w:eastAsia="en-DE"/>
          </w:rPr>
          <w:tab/>
        </w:r>
        <w:r w:rsidRPr="007567F5">
          <w:rPr>
            <w:rStyle w:val="Hyperlink"/>
          </w:rPr>
          <w:t>Ryu Controller</w:t>
        </w:r>
        <w:r>
          <w:rPr>
            <w:webHidden/>
          </w:rPr>
          <w:tab/>
        </w:r>
        <w:r>
          <w:rPr>
            <w:webHidden/>
          </w:rPr>
          <w:fldChar w:fldCharType="begin"/>
        </w:r>
        <w:r>
          <w:rPr>
            <w:webHidden/>
          </w:rPr>
          <w:instrText xml:space="preserve"> PAGEREF _Toc115808648 \h </w:instrText>
        </w:r>
        <w:r>
          <w:rPr>
            <w:webHidden/>
          </w:rPr>
        </w:r>
        <w:r>
          <w:rPr>
            <w:webHidden/>
          </w:rPr>
          <w:fldChar w:fldCharType="separate"/>
        </w:r>
        <w:r>
          <w:rPr>
            <w:webHidden/>
          </w:rPr>
          <w:t>16</w:t>
        </w:r>
        <w:r>
          <w:rPr>
            <w:webHidden/>
          </w:rPr>
          <w:fldChar w:fldCharType="end"/>
        </w:r>
      </w:hyperlink>
    </w:p>
    <w:p w14:paraId="1137D3ED" w14:textId="6FD60C56" w:rsidR="00965974" w:rsidRDefault="00965974">
      <w:pPr>
        <w:pStyle w:val="TOC2"/>
        <w:rPr>
          <w:rFonts w:asciiTheme="minorHAnsi" w:eastAsiaTheme="minorEastAsia" w:hAnsiTheme="minorHAnsi" w:cstheme="minorBidi"/>
          <w:sz w:val="22"/>
          <w:szCs w:val="22"/>
          <w:lang w:val="en-DE" w:eastAsia="en-DE"/>
        </w:rPr>
      </w:pPr>
      <w:hyperlink w:anchor="_Toc115808649" w:history="1">
        <w:r w:rsidRPr="007567F5">
          <w:rPr>
            <w:rStyle w:val="Hyperlink"/>
          </w:rPr>
          <w:t>2.3</w:t>
        </w:r>
        <w:r>
          <w:rPr>
            <w:rFonts w:asciiTheme="minorHAnsi" w:eastAsiaTheme="minorEastAsia" w:hAnsiTheme="minorHAnsi" w:cstheme="minorBidi"/>
            <w:sz w:val="22"/>
            <w:szCs w:val="22"/>
            <w:lang w:val="en-DE" w:eastAsia="en-DE"/>
          </w:rPr>
          <w:tab/>
        </w:r>
        <w:r w:rsidRPr="007567F5">
          <w:rPr>
            <w:rStyle w:val="Hyperlink"/>
          </w:rPr>
          <w:t>Software Switches</w:t>
        </w:r>
        <w:r>
          <w:rPr>
            <w:webHidden/>
          </w:rPr>
          <w:tab/>
        </w:r>
        <w:r>
          <w:rPr>
            <w:webHidden/>
          </w:rPr>
          <w:fldChar w:fldCharType="begin"/>
        </w:r>
        <w:r>
          <w:rPr>
            <w:webHidden/>
          </w:rPr>
          <w:instrText xml:space="preserve"> PAGEREF _Toc115808649 \h </w:instrText>
        </w:r>
        <w:r>
          <w:rPr>
            <w:webHidden/>
          </w:rPr>
        </w:r>
        <w:r>
          <w:rPr>
            <w:webHidden/>
          </w:rPr>
          <w:fldChar w:fldCharType="separate"/>
        </w:r>
        <w:r>
          <w:rPr>
            <w:webHidden/>
          </w:rPr>
          <w:t>18</w:t>
        </w:r>
        <w:r>
          <w:rPr>
            <w:webHidden/>
          </w:rPr>
          <w:fldChar w:fldCharType="end"/>
        </w:r>
      </w:hyperlink>
    </w:p>
    <w:p w14:paraId="25C9D86F" w14:textId="260E84A1" w:rsidR="00965974" w:rsidRDefault="00965974">
      <w:pPr>
        <w:pStyle w:val="TOC2"/>
        <w:rPr>
          <w:rFonts w:asciiTheme="minorHAnsi" w:eastAsiaTheme="minorEastAsia" w:hAnsiTheme="minorHAnsi" w:cstheme="minorBidi"/>
          <w:sz w:val="22"/>
          <w:szCs w:val="22"/>
          <w:lang w:val="en-DE" w:eastAsia="en-DE"/>
        </w:rPr>
      </w:pPr>
      <w:hyperlink w:anchor="_Toc115808650" w:history="1">
        <w:r w:rsidRPr="007567F5">
          <w:rPr>
            <w:rStyle w:val="Hyperlink"/>
            <w:rFonts w:cs="Times"/>
          </w:rPr>
          <w:t>2.4</w:t>
        </w:r>
        <w:r>
          <w:rPr>
            <w:rFonts w:asciiTheme="minorHAnsi" w:eastAsiaTheme="minorEastAsia" w:hAnsiTheme="minorHAnsi" w:cstheme="minorBidi"/>
            <w:sz w:val="22"/>
            <w:szCs w:val="22"/>
            <w:lang w:val="en-DE" w:eastAsia="en-DE"/>
          </w:rPr>
          <w:tab/>
        </w:r>
        <w:r w:rsidRPr="007567F5">
          <w:rPr>
            <w:rStyle w:val="Hyperlink"/>
            <w:rFonts w:cs="Times"/>
          </w:rPr>
          <w:t>Virtual Emulated Environment</w:t>
        </w:r>
        <w:r>
          <w:rPr>
            <w:webHidden/>
          </w:rPr>
          <w:tab/>
        </w:r>
        <w:r>
          <w:rPr>
            <w:webHidden/>
          </w:rPr>
          <w:fldChar w:fldCharType="begin"/>
        </w:r>
        <w:r>
          <w:rPr>
            <w:webHidden/>
          </w:rPr>
          <w:instrText xml:space="preserve"> PAGEREF _Toc115808650 \h </w:instrText>
        </w:r>
        <w:r>
          <w:rPr>
            <w:webHidden/>
          </w:rPr>
        </w:r>
        <w:r>
          <w:rPr>
            <w:webHidden/>
          </w:rPr>
          <w:fldChar w:fldCharType="separate"/>
        </w:r>
        <w:r>
          <w:rPr>
            <w:webHidden/>
          </w:rPr>
          <w:t>19</w:t>
        </w:r>
        <w:r>
          <w:rPr>
            <w:webHidden/>
          </w:rPr>
          <w:fldChar w:fldCharType="end"/>
        </w:r>
      </w:hyperlink>
    </w:p>
    <w:p w14:paraId="4B80E0AE" w14:textId="718278F1" w:rsidR="00965974" w:rsidRDefault="00965974">
      <w:pPr>
        <w:pStyle w:val="TOC3"/>
        <w:rPr>
          <w:rFonts w:asciiTheme="minorHAnsi" w:eastAsiaTheme="minorEastAsia" w:hAnsiTheme="minorHAnsi" w:cstheme="minorBidi"/>
          <w:sz w:val="22"/>
          <w:szCs w:val="22"/>
          <w:lang w:val="en-DE" w:eastAsia="en-DE"/>
        </w:rPr>
      </w:pPr>
      <w:hyperlink w:anchor="_Toc115808651" w:history="1">
        <w:r w:rsidRPr="007567F5">
          <w:rPr>
            <w:rStyle w:val="Hyperlink"/>
          </w:rPr>
          <w:t>2.4.1</w:t>
        </w:r>
        <w:r>
          <w:rPr>
            <w:rFonts w:asciiTheme="minorHAnsi" w:eastAsiaTheme="minorEastAsia" w:hAnsiTheme="minorHAnsi" w:cstheme="minorBidi"/>
            <w:sz w:val="22"/>
            <w:szCs w:val="22"/>
            <w:lang w:val="en-DE" w:eastAsia="en-DE"/>
          </w:rPr>
          <w:tab/>
        </w:r>
        <w:r w:rsidRPr="007567F5">
          <w:rPr>
            <w:rStyle w:val="Hyperlink"/>
          </w:rPr>
          <w:t>Mininet</w:t>
        </w:r>
        <w:r>
          <w:rPr>
            <w:webHidden/>
          </w:rPr>
          <w:tab/>
        </w:r>
        <w:r>
          <w:rPr>
            <w:webHidden/>
          </w:rPr>
          <w:fldChar w:fldCharType="begin"/>
        </w:r>
        <w:r>
          <w:rPr>
            <w:webHidden/>
          </w:rPr>
          <w:instrText xml:space="preserve"> PAGEREF _Toc115808651 \h </w:instrText>
        </w:r>
        <w:r>
          <w:rPr>
            <w:webHidden/>
          </w:rPr>
        </w:r>
        <w:r>
          <w:rPr>
            <w:webHidden/>
          </w:rPr>
          <w:fldChar w:fldCharType="separate"/>
        </w:r>
        <w:r>
          <w:rPr>
            <w:webHidden/>
          </w:rPr>
          <w:t>19</w:t>
        </w:r>
        <w:r>
          <w:rPr>
            <w:webHidden/>
          </w:rPr>
          <w:fldChar w:fldCharType="end"/>
        </w:r>
      </w:hyperlink>
    </w:p>
    <w:p w14:paraId="2A38628E" w14:textId="62D1BB31" w:rsidR="00965974" w:rsidRDefault="00965974">
      <w:pPr>
        <w:pStyle w:val="TOC3"/>
        <w:rPr>
          <w:rFonts w:asciiTheme="minorHAnsi" w:eastAsiaTheme="minorEastAsia" w:hAnsiTheme="minorHAnsi" w:cstheme="minorBidi"/>
          <w:sz w:val="22"/>
          <w:szCs w:val="22"/>
          <w:lang w:val="en-DE" w:eastAsia="en-DE"/>
        </w:rPr>
      </w:pPr>
      <w:hyperlink w:anchor="_Toc115808652" w:history="1">
        <w:r w:rsidRPr="007567F5">
          <w:rPr>
            <w:rStyle w:val="Hyperlink"/>
          </w:rPr>
          <w:t>2.4.2</w:t>
        </w:r>
        <w:r>
          <w:rPr>
            <w:rFonts w:asciiTheme="minorHAnsi" w:eastAsiaTheme="minorEastAsia" w:hAnsiTheme="minorHAnsi" w:cstheme="minorBidi"/>
            <w:sz w:val="22"/>
            <w:szCs w:val="22"/>
            <w:lang w:val="en-DE" w:eastAsia="en-DE"/>
          </w:rPr>
          <w:tab/>
        </w:r>
        <w:r w:rsidRPr="007567F5">
          <w:rPr>
            <w:rStyle w:val="Hyperlink"/>
          </w:rPr>
          <w:t>GNS3</w:t>
        </w:r>
        <w:r>
          <w:rPr>
            <w:webHidden/>
          </w:rPr>
          <w:tab/>
        </w:r>
        <w:r>
          <w:rPr>
            <w:webHidden/>
          </w:rPr>
          <w:fldChar w:fldCharType="begin"/>
        </w:r>
        <w:r>
          <w:rPr>
            <w:webHidden/>
          </w:rPr>
          <w:instrText xml:space="preserve"> PAGEREF _Toc115808652 \h </w:instrText>
        </w:r>
        <w:r>
          <w:rPr>
            <w:webHidden/>
          </w:rPr>
        </w:r>
        <w:r>
          <w:rPr>
            <w:webHidden/>
          </w:rPr>
          <w:fldChar w:fldCharType="separate"/>
        </w:r>
        <w:r>
          <w:rPr>
            <w:webHidden/>
          </w:rPr>
          <w:t>20</w:t>
        </w:r>
        <w:r>
          <w:rPr>
            <w:webHidden/>
          </w:rPr>
          <w:fldChar w:fldCharType="end"/>
        </w:r>
      </w:hyperlink>
    </w:p>
    <w:p w14:paraId="5029B847" w14:textId="57BBD9A4" w:rsidR="00965974" w:rsidRDefault="00965974">
      <w:pPr>
        <w:pStyle w:val="TOC2"/>
        <w:rPr>
          <w:rFonts w:asciiTheme="minorHAnsi" w:eastAsiaTheme="minorEastAsia" w:hAnsiTheme="minorHAnsi" w:cstheme="minorBidi"/>
          <w:sz w:val="22"/>
          <w:szCs w:val="22"/>
          <w:lang w:val="en-DE" w:eastAsia="en-DE"/>
        </w:rPr>
      </w:pPr>
      <w:hyperlink w:anchor="_Toc115808653" w:history="1">
        <w:r w:rsidRPr="007567F5">
          <w:rPr>
            <w:rStyle w:val="Hyperlink"/>
          </w:rPr>
          <w:t>2.5</w:t>
        </w:r>
        <w:r>
          <w:rPr>
            <w:rFonts w:asciiTheme="minorHAnsi" w:eastAsiaTheme="minorEastAsia" w:hAnsiTheme="minorHAnsi" w:cstheme="minorBidi"/>
            <w:sz w:val="22"/>
            <w:szCs w:val="22"/>
            <w:lang w:val="en-DE" w:eastAsia="en-DE"/>
          </w:rPr>
          <w:tab/>
        </w:r>
        <w:r w:rsidRPr="007567F5">
          <w:rPr>
            <w:rStyle w:val="Hyperlink"/>
          </w:rPr>
          <w:t>OpenFlow Protocol</w:t>
        </w:r>
        <w:r>
          <w:rPr>
            <w:webHidden/>
          </w:rPr>
          <w:tab/>
        </w:r>
        <w:r>
          <w:rPr>
            <w:webHidden/>
          </w:rPr>
          <w:fldChar w:fldCharType="begin"/>
        </w:r>
        <w:r>
          <w:rPr>
            <w:webHidden/>
          </w:rPr>
          <w:instrText xml:space="preserve"> PAGEREF _Toc115808653 \h </w:instrText>
        </w:r>
        <w:r>
          <w:rPr>
            <w:webHidden/>
          </w:rPr>
        </w:r>
        <w:r>
          <w:rPr>
            <w:webHidden/>
          </w:rPr>
          <w:fldChar w:fldCharType="separate"/>
        </w:r>
        <w:r>
          <w:rPr>
            <w:webHidden/>
          </w:rPr>
          <w:t>21</w:t>
        </w:r>
        <w:r>
          <w:rPr>
            <w:webHidden/>
          </w:rPr>
          <w:fldChar w:fldCharType="end"/>
        </w:r>
      </w:hyperlink>
    </w:p>
    <w:p w14:paraId="6B8F5BB3" w14:textId="2E4ABA7F" w:rsidR="00965974" w:rsidRDefault="00965974">
      <w:pPr>
        <w:pStyle w:val="TOC1"/>
        <w:rPr>
          <w:rFonts w:asciiTheme="minorHAnsi" w:eastAsiaTheme="minorEastAsia" w:hAnsiTheme="minorHAnsi" w:cstheme="minorBidi"/>
          <w:b w:val="0"/>
          <w:sz w:val="22"/>
          <w:szCs w:val="22"/>
          <w:lang w:val="en-DE" w:eastAsia="en-DE"/>
        </w:rPr>
      </w:pPr>
      <w:hyperlink w:anchor="_Toc115808654" w:history="1">
        <w:r w:rsidRPr="007567F5">
          <w:rPr>
            <w:rStyle w:val="Hyperlink"/>
          </w:rPr>
          <w:t>3</w:t>
        </w:r>
        <w:r>
          <w:rPr>
            <w:rFonts w:asciiTheme="minorHAnsi" w:eastAsiaTheme="minorEastAsia" w:hAnsiTheme="minorHAnsi" w:cstheme="minorBidi"/>
            <w:b w:val="0"/>
            <w:sz w:val="22"/>
            <w:szCs w:val="22"/>
            <w:lang w:val="en-DE" w:eastAsia="en-DE"/>
          </w:rPr>
          <w:tab/>
        </w:r>
        <w:r w:rsidRPr="007567F5">
          <w:rPr>
            <w:rStyle w:val="Hyperlink"/>
          </w:rPr>
          <w:t>Requirements Analysis</w:t>
        </w:r>
        <w:r>
          <w:rPr>
            <w:webHidden/>
          </w:rPr>
          <w:tab/>
        </w:r>
        <w:r>
          <w:rPr>
            <w:webHidden/>
          </w:rPr>
          <w:fldChar w:fldCharType="begin"/>
        </w:r>
        <w:r>
          <w:rPr>
            <w:webHidden/>
          </w:rPr>
          <w:instrText xml:space="preserve"> PAGEREF _Toc115808654 \h </w:instrText>
        </w:r>
        <w:r>
          <w:rPr>
            <w:webHidden/>
          </w:rPr>
        </w:r>
        <w:r>
          <w:rPr>
            <w:webHidden/>
          </w:rPr>
          <w:fldChar w:fldCharType="separate"/>
        </w:r>
        <w:r>
          <w:rPr>
            <w:webHidden/>
          </w:rPr>
          <w:t>24</w:t>
        </w:r>
        <w:r>
          <w:rPr>
            <w:webHidden/>
          </w:rPr>
          <w:fldChar w:fldCharType="end"/>
        </w:r>
      </w:hyperlink>
    </w:p>
    <w:p w14:paraId="75BDCF0C" w14:textId="5CD5E302" w:rsidR="00965974" w:rsidRDefault="00965974">
      <w:pPr>
        <w:pStyle w:val="TOC2"/>
        <w:rPr>
          <w:rFonts w:asciiTheme="minorHAnsi" w:eastAsiaTheme="minorEastAsia" w:hAnsiTheme="minorHAnsi" w:cstheme="minorBidi"/>
          <w:sz w:val="22"/>
          <w:szCs w:val="22"/>
          <w:lang w:val="en-DE" w:eastAsia="en-DE"/>
        </w:rPr>
      </w:pPr>
      <w:hyperlink w:anchor="_Toc115808655" w:history="1">
        <w:r w:rsidRPr="007567F5">
          <w:rPr>
            <w:rStyle w:val="Hyperlink"/>
            <w:rFonts w:cs="Times"/>
          </w:rPr>
          <w:t>3.1</w:t>
        </w:r>
        <w:r>
          <w:rPr>
            <w:rFonts w:asciiTheme="minorHAnsi" w:eastAsiaTheme="minorEastAsia" w:hAnsiTheme="minorHAnsi" w:cstheme="minorBidi"/>
            <w:sz w:val="22"/>
            <w:szCs w:val="22"/>
            <w:lang w:val="en-DE" w:eastAsia="en-DE"/>
          </w:rPr>
          <w:tab/>
        </w:r>
        <w:r w:rsidRPr="007567F5">
          <w:rPr>
            <w:rStyle w:val="Hyperlink"/>
            <w:rFonts w:cs="Times"/>
          </w:rPr>
          <w:t>General Objectives</w:t>
        </w:r>
        <w:r>
          <w:rPr>
            <w:webHidden/>
          </w:rPr>
          <w:tab/>
        </w:r>
        <w:r>
          <w:rPr>
            <w:webHidden/>
          </w:rPr>
          <w:fldChar w:fldCharType="begin"/>
        </w:r>
        <w:r>
          <w:rPr>
            <w:webHidden/>
          </w:rPr>
          <w:instrText xml:space="preserve"> PAGEREF _Toc115808655 \h </w:instrText>
        </w:r>
        <w:r>
          <w:rPr>
            <w:webHidden/>
          </w:rPr>
        </w:r>
        <w:r>
          <w:rPr>
            <w:webHidden/>
          </w:rPr>
          <w:fldChar w:fldCharType="separate"/>
        </w:r>
        <w:r>
          <w:rPr>
            <w:webHidden/>
          </w:rPr>
          <w:t>24</w:t>
        </w:r>
        <w:r>
          <w:rPr>
            <w:webHidden/>
          </w:rPr>
          <w:fldChar w:fldCharType="end"/>
        </w:r>
      </w:hyperlink>
    </w:p>
    <w:p w14:paraId="0DBCE44B" w14:textId="51E72CE8" w:rsidR="00965974" w:rsidRDefault="00965974">
      <w:pPr>
        <w:pStyle w:val="TOC2"/>
        <w:rPr>
          <w:rFonts w:asciiTheme="minorHAnsi" w:eastAsiaTheme="minorEastAsia" w:hAnsiTheme="minorHAnsi" w:cstheme="minorBidi"/>
          <w:sz w:val="22"/>
          <w:szCs w:val="22"/>
          <w:lang w:val="en-DE" w:eastAsia="en-DE"/>
        </w:rPr>
      </w:pPr>
      <w:hyperlink w:anchor="_Toc115808656" w:history="1">
        <w:r w:rsidRPr="007567F5">
          <w:rPr>
            <w:rStyle w:val="Hyperlink"/>
            <w:rFonts w:cs="Times"/>
          </w:rPr>
          <w:t>3.2</w:t>
        </w:r>
        <w:r>
          <w:rPr>
            <w:rFonts w:asciiTheme="minorHAnsi" w:eastAsiaTheme="minorEastAsia" w:hAnsiTheme="minorHAnsi" w:cstheme="minorBidi"/>
            <w:sz w:val="22"/>
            <w:szCs w:val="22"/>
            <w:lang w:val="en-DE" w:eastAsia="en-DE"/>
          </w:rPr>
          <w:tab/>
        </w:r>
        <w:r w:rsidRPr="007567F5">
          <w:rPr>
            <w:rStyle w:val="Hyperlink"/>
            <w:rFonts w:cs="Times"/>
          </w:rPr>
          <w:t>Workflow</w:t>
        </w:r>
        <w:r>
          <w:rPr>
            <w:webHidden/>
          </w:rPr>
          <w:tab/>
        </w:r>
        <w:r>
          <w:rPr>
            <w:webHidden/>
          </w:rPr>
          <w:fldChar w:fldCharType="begin"/>
        </w:r>
        <w:r>
          <w:rPr>
            <w:webHidden/>
          </w:rPr>
          <w:instrText xml:space="preserve"> PAGEREF _Toc115808656 \h </w:instrText>
        </w:r>
        <w:r>
          <w:rPr>
            <w:webHidden/>
          </w:rPr>
        </w:r>
        <w:r>
          <w:rPr>
            <w:webHidden/>
          </w:rPr>
          <w:fldChar w:fldCharType="separate"/>
        </w:r>
        <w:r>
          <w:rPr>
            <w:webHidden/>
          </w:rPr>
          <w:t>25</w:t>
        </w:r>
        <w:r>
          <w:rPr>
            <w:webHidden/>
          </w:rPr>
          <w:fldChar w:fldCharType="end"/>
        </w:r>
      </w:hyperlink>
    </w:p>
    <w:p w14:paraId="228EB823" w14:textId="40B845D5" w:rsidR="00965974" w:rsidRDefault="00965974">
      <w:pPr>
        <w:pStyle w:val="TOC2"/>
        <w:rPr>
          <w:rFonts w:asciiTheme="minorHAnsi" w:eastAsiaTheme="minorEastAsia" w:hAnsiTheme="minorHAnsi" w:cstheme="minorBidi"/>
          <w:sz w:val="22"/>
          <w:szCs w:val="22"/>
          <w:lang w:val="en-DE" w:eastAsia="en-DE"/>
        </w:rPr>
      </w:pPr>
      <w:hyperlink w:anchor="_Toc115808657" w:history="1">
        <w:r w:rsidRPr="007567F5">
          <w:rPr>
            <w:rStyle w:val="Hyperlink"/>
            <w:rFonts w:cs="Times"/>
          </w:rPr>
          <w:t>3.3</w:t>
        </w:r>
        <w:r>
          <w:rPr>
            <w:rFonts w:asciiTheme="minorHAnsi" w:eastAsiaTheme="minorEastAsia" w:hAnsiTheme="minorHAnsi" w:cstheme="minorBidi"/>
            <w:sz w:val="22"/>
            <w:szCs w:val="22"/>
            <w:lang w:val="en-DE" w:eastAsia="en-DE"/>
          </w:rPr>
          <w:tab/>
        </w:r>
        <w:r w:rsidRPr="007567F5">
          <w:rPr>
            <w:rStyle w:val="Hyperlink"/>
            <w:rFonts w:cs="Times"/>
          </w:rPr>
          <w:t>Previous Work</w:t>
        </w:r>
        <w:r>
          <w:rPr>
            <w:webHidden/>
          </w:rPr>
          <w:tab/>
        </w:r>
        <w:r>
          <w:rPr>
            <w:webHidden/>
          </w:rPr>
          <w:fldChar w:fldCharType="begin"/>
        </w:r>
        <w:r>
          <w:rPr>
            <w:webHidden/>
          </w:rPr>
          <w:instrText xml:space="preserve"> PAGEREF _Toc115808657 \h </w:instrText>
        </w:r>
        <w:r>
          <w:rPr>
            <w:webHidden/>
          </w:rPr>
        </w:r>
        <w:r>
          <w:rPr>
            <w:webHidden/>
          </w:rPr>
          <w:fldChar w:fldCharType="separate"/>
        </w:r>
        <w:r>
          <w:rPr>
            <w:webHidden/>
          </w:rPr>
          <w:t>25</w:t>
        </w:r>
        <w:r>
          <w:rPr>
            <w:webHidden/>
          </w:rPr>
          <w:fldChar w:fldCharType="end"/>
        </w:r>
      </w:hyperlink>
    </w:p>
    <w:p w14:paraId="583AD49B" w14:textId="6A7CBDF1" w:rsidR="00965974" w:rsidRDefault="00965974">
      <w:pPr>
        <w:pStyle w:val="TOC1"/>
        <w:rPr>
          <w:rFonts w:asciiTheme="minorHAnsi" w:eastAsiaTheme="minorEastAsia" w:hAnsiTheme="minorHAnsi" w:cstheme="minorBidi"/>
          <w:b w:val="0"/>
          <w:sz w:val="22"/>
          <w:szCs w:val="22"/>
          <w:lang w:val="en-DE" w:eastAsia="en-DE"/>
        </w:rPr>
      </w:pPr>
      <w:hyperlink w:anchor="_Toc115808658" w:history="1">
        <w:r w:rsidRPr="007567F5">
          <w:rPr>
            <w:rStyle w:val="Hyperlink"/>
          </w:rPr>
          <w:t>4</w:t>
        </w:r>
        <w:r>
          <w:rPr>
            <w:rFonts w:asciiTheme="minorHAnsi" w:eastAsiaTheme="minorEastAsia" w:hAnsiTheme="minorHAnsi" w:cstheme="minorBidi"/>
            <w:b w:val="0"/>
            <w:sz w:val="22"/>
            <w:szCs w:val="22"/>
            <w:lang w:val="en-DE" w:eastAsia="en-DE"/>
          </w:rPr>
          <w:tab/>
        </w:r>
        <w:r w:rsidRPr="007567F5">
          <w:rPr>
            <w:rStyle w:val="Hyperlink"/>
          </w:rPr>
          <w:t>Realization</w:t>
        </w:r>
        <w:r>
          <w:rPr>
            <w:webHidden/>
          </w:rPr>
          <w:tab/>
        </w:r>
        <w:r>
          <w:rPr>
            <w:webHidden/>
          </w:rPr>
          <w:fldChar w:fldCharType="begin"/>
        </w:r>
        <w:r>
          <w:rPr>
            <w:webHidden/>
          </w:rPr>
          <w:instrText xml:space="preserve"> PAGEREF _Toc115808658 \h </w:instrText>
        </w:r>
        <w:r>
          <w:rPr>
            <w:webHidden/>
          </w:rPr>
        </w:r>
        <w:r>
          <w:rPr>
            <w:webHidden/>
          </w:rPr>
          <w:fldChar w:fldCharType="separate"/>
        </w:r>
        <w:r>
          <w:rPr>
            <w:webHidden/>
          </w:rPr>
          <w:t>26</w:t>
        </w:r>
        <w:r>
          <w:rPr>
            <w:webHidden/>
          </w:rPr>
          <w:fldChar w:fldCharType="end"/>
        </w:r>
      </w:hyperlink>
    </w:p>
    <w:p w14:paraId="63FB197F" w14:textId="04BDE6CD" w:rsidR="00965974" w:rsidRDefault="00965974">
      <w:pPr>
        <w:pStyle w:val="TOC2"/>
        <w:rPr>
          <w:rFonts w:asciiTheme="minorHAnsi" w:eastAsiaTheme="minorEastAsia" w:hAnsiTheme="minorHAnsi" w:cstheme="minorBidi"/>
          <w:sz w:val="22"/>
          <w:szCs w:val="22"/>
          <w:lang w:val="en-DE" w:eastAsia="en-DE"/>
        </w:rPr>
      </w:pPr>
      <w:hyperlink w:anchor="_Toc115808659" w:history="1">
        <w:r w:rsidRPr="007567F5">
          <w:rPr>
            <w:rStyle w:val="Hyperlink"/>
          </w:rPr>
          <w:t>4.1</w:t>
        </w:r>
        <w:r>
          <w:rPr>
            <w:rFonts w:asciiTheme="minorHAnsi" w:eastAsiaTheme="minorEastAsia" w:hAnsiTheme="minorHAnsi" w:cstheme="minorBidi"/>
            <w:sz w:val="22"/>
            <w:szCs w:val="22"/>
            <w:lang w:val="en-DE" w:eastAsia="en-DE"/>
          </w:rPr>
          <w:tab/>
        </w:r>
        <w:r w:rsidRPr="007567F5">
          <w:rPr>
            <w:rStyle w:val="Hyperlink"/>
          </w:rPr>
          <w:t>Installation of Testbed</w:t>
        </w:r>
        <w:r>
          <w:rPr>
            <w:webHidden/>
          </w:rPr>
          <w:tab/>
        </w:r>
        <w:r>
          <w:rPr>
            <w:webHidden/>
          </w:rPr>
          <w:fldChar w:fldCharType="begin"/>
        </w:r>
        <w:r>
          <w:rPr>
            <w:webHidden/>
          </w:rPr>
          <w:instrText xml:space="preserve"> PAGEREF _Toc115808659 \h </w:instrText>
        </w:r>
        <w:r>
          <w:rPr>
            <w:webHidden/>
          </w:rPr>
        </w:r>
        <w:r>
          <w:rPr>
            <w:webHidden/>
          </w:rPr>
          <w:fldChar w:fldCharType="separate"/>
        </w:r>
        <w:r>
          <w:rPr>
            <w:webHidden/>
          </w:rPr>
          <w:t>26</w:t>
        </w:r>
        <w:r>
          <w:rPr>
            <w:webHidden/>
          </w:rPr>
          <w:fldChar w:fldCharType="end"/>
        </w:r>
      </w:hyperlink>
    </w:p>
    <w:p w14:paraId="330DF926" w14:textId="285081D3" w:rsidR="00965974" w:rsidRDefault="00965974">
      <w:pPr>
        <w:pStyle w:val="TOC2"/>
        <w:rPr>
          <w:rFonts w:asciiTheme="minorHAnsi" w:eastAsiaTheme="minorEastAsia" w:hAnsiTheme="minorHAnsi" w:cstheme="minorBidi"/>
          <w:sz w:val="22"/>
          <w:szCs w:val="22"/>
          <w:lang w:val="en-DE" w:eastAsia="en-DE"/>
        </w:rPr>
      </w:pPr>
      <w:hyperlink w:anchor="_Toc115808660" w:history="1">
        <w:r w:rsidRPr="007567F5">
          <w:rPr>
            <w:rStyle w:val="Hyperlink"/>
          </w:rPr>
          <w:t>4.2</w:t>
        </w:r>
        <w:r>
          <w:rPr>
            <w:rFonts w:asciiTheme="minorHAnsi" w:eastAsiaTheme="minorEastAsia" w:hAnsiTheme="minorHAnsi" w:cstheme="minorBidi"/>
            <w:sz w:val="22"/>
            <w:szCs w:val="22"/>
            <w:lang w:val="en-DE" w:eastAsia="en-DE"/>
          </w:rPr>
          <w:tab/>
        </w:r>
        <w:r w:rsidRPr="007567F5">
          <w:rPr>
            <w:rStyle w:val="Hyperlink"/>
          </w:rPr>
          <w:t>Implementation with GNS3</w:t>
        </w:r>
        <w:r>
          <w:rPr>
            <w:webHidden/>
          </w:rPr>
          <w:tab/>
        </w:r>
        <w:r>
          <w:rPr>
            <w:webHidden/>
          </w:rPr>
          <w:fldChar w:fldCharType="begin"/>
        </w:r>
        <w:r>
          <w:rPr>
            <w:webHidden/>
          </w:rPr>
          <w:instrText xml:space="preserve"> PAGEREF _Toc115808660 \h </w:instrText>
        </w:r>
        <w:r>
          <w:rPr>
            <w:webHidden/>
          </w:rPr>
        </w:r>
        <w:r>
          <w:rPr>
            <w:webHidden/>
          </w:rPr>
          <w:fldChar w:fldCharType="separate"/>
        </w:r>
        <w:r>
          <w:rPr>
            <w:webHidden/>
          </w:rPr>
          <w:t>28</w:t>
        </w:r>
        <w:r>
          <w:rPr>
            <w:webHidden/>
          </w:rPr>
          <w:fldChar w:fldCharType="end"/>
        </w:r>
      </w:hyperlink>
    </w:p>
    <w:p w14:paraId="3A1C02BE" w14:textId="64DF1DD4" w:rsidR="00965974" w:rsidRDefault="00965974">
      <w:pPr>
        <w:pStyle w:val="TOC3"/>
        <w:rPr>
          <w:rFonts w:asciiTheme="minorHAnsi" w:eastAsiaTheme="minorEastAsia" w:hAnsiTheme="minorHAnsi" w:cstheme="minorBidi"/>
          <w:sz w:val="22"/>
          <w:szCs w:val="22"/>
          <w:lang w:val="en-DE" w:eastAsia="en-DE"/>
        </w:rPr>
      </w:pPr>
      <w:hyperlink w:anchor="_Toc115808661" w:history="1">
        <w:r w:rsidRPr="007567F5">
          <w:rPr>
            <w:rStyle w:val="Hyperlink"/>
          </w:rPr>
          <w:t>4.2.1</w:t>
        </w:r>
        <w:r>
          <w:rPr>
            <w:rFonts w:asciiTheme="minorHAnsi" w:eastAsiaTheme="minorEastAsia" w:hAnsiTheme="minorHAnsi" w:cstheme="minorBidi"/>
            <w:sz w:val="22"/>
            <w:szCs w:val="22"/>
            <w:lang w:val="en-DE" w:eastAsia="en-DE"/>
          </w:rPr>
          <w:tab/>
        </w:r>
        <w:r w:rsidRPr="007567F5">
          <w:rPr>
            <w:rStyle w:val="Hyperlink"/>
          </w:rPr>
          <w:t>ONOS GUI</w:t>
        </w:r>
        <w:r>
          <w:rPr>
            <w:webHidden/>
          </w:rPr>
          <w:tab/>
        </w:r>
        <w:r>
          <w:rPr>
            <w:webHidden/>
          </w:rPr>
          <w:fldChar w:fldCharType="begin"/>
        </w:r>
        <w:r>
          <w:rPr>
            <w:webHidden/>
          </w:rPr>
          <w:instrText xml:space="preserve"> PAGEREF _Toc115808661 \h </w:instrText>
        </w:r>
        <w:r>
          <w:rPr>
            <w:webHidden/>
          </w:rPr>
        </w:r>
        <w:r>
          <w:rPr>
            <w:webHidden/>
          </w:rPr>
          <w:fldChar w:fldCharType="separate"/>
        </w:r>
        <w:r>
          <w:rPr>
            <w:webHidden/>
          </w:rPr>
          <w:t>33</w:t>
        </w:r>
        <w:r>
          <w:rPr>
            <w:webHidden/>
          </w:rPr>
          <w:fldChar w:fldCharType="end"/>
        </w:r>
      </w:hyperlink>
    </w:p>
    <w:p w14:paraId="5FA207FE" w14:textId="2E2B01B5" w:rsidR="00965974" w:rsidRDefault="00965974">
      <w:pPr>
        <w:pStyle w:val="TOC3"/>
        <w:rPr>
          <w:rFonts w:asciiTheme="minorHAnsi" w:eastAsiaTheme="minorEastAsia" w:hAnsiTheme="minorHAnsi" w:cstheme="minorBidi"/>
          <w:sz w:val="22"/>
          <w:szCs w:val="22"/>
          <w:lang w:val="en-DE" w:eastAsia="en-DE"/>
        </w:rPr>
      </w:pPr>
      <w:hyperlink w:anchor="_Toc115808662" w:history="1">
        <w:r w:rsidRPr="007567F5">
          <w:rPr>
            <w:rStyle w:val="Hyperlink"/>
          </w:rPr>
          <w:t>4.2.2</w:t>
        </w:r>
        <w:r>
          <w:rPr>
            <w:rFonts w:asciiTheme="minorHAnsi" w:eastAsiaTheme="minorEastAsia" w:hAnsiTheme="minorHAnsi" w:cstheme="minorBidi"/>
            <w:sz w:val="22"/>
            <w:szCs w:val="22"/>
            <w:lang w:val="en-DE" w:eastAsia="en-DE"/>
          </w:rPr>
          <w:tab/>
        </w:r>
        <w:r w:rsidRPr="007567F5">
          <w:rPr>
            <w:rStyle w:val="Hyperlink"/>
          </w:rPr>
          <w:t>Creation and Installation of Flows</w:t>
        </w:r>
        <w:r>
          <w:rPr>
            <w:webHidden/>
          </w:rPr>
          <w:tab/>
        </w:r>
        <w:r>
          <w:rPr>
            <w:webHidden/>
          </w:rPr>
          <w:fldChar w:fldCharType="begin"/>
        </w:r>
        <w:r>
          <w:rPr>
            <w:webHidden/>
          </w:rPr>
          <w:instrText xml:space="preserve"> PAGEREF _Toc115808662 \h </w:instrText>
        </w:r>
        <w:r>
          <w:rPr>
            <w:webHidden/>
          </w:rPr>
        </w:r>
        <w:r>
          <w:rPr>
            <w:webHidden/>
          </w:rPr>
          <w:fldChar w:fldCharType="separate"/>
        </w:r>
        <w:r>
          <w:rPr>
            <w:webHidden/>
          </w:rPr>
          <w:t>37</w:t>
        </w:r>
        <w:r>
          <w:rPr>
            <w:webHidden/>
          </w:rPr>
          <w:fldChar w:fldCharType="end"/>
        </w:r>
      </w:hyperlink>
    </w:p>
    <w:p w14:paraId="6619745C" w14:textId="63139D76" w:rsidR="00965974" w:rsidRDefault="00965974">
      <w:pPr>
        <w:pStyle w:val="TOC3"/>
        <w:rPr>
          <w:rFonts w:asciiTheme="minorHAnsi" w:eastAsiaTheme="minorEastAsia" w:hAnsiTheme="minorHAnsi" w:cstheme="minorBidi"/>
          <w:sz w:val="22"/>
          <w:szCs w:val="22"/>
          <w:lang w:val="en-DE" w:eastAsia="en-DE"/>
        </w:rPr>
      </w:pPr>
      <w:hyperlink w:anchor="_Toc115808663" w:history="1">
        <w:r w:rsidRPr="007567F5">
          <w:rPr>
            <w:rStyle w:val="Hyperlink"/>
          </w:rPr>
          <w:t>4.2.3</w:t>
        </w:r>
        <w:r>
          <w:rPr>
            <w:rFonts w:asciiTheme="minorHAnsi" w:eastAsiaTheme="minorEastAsia" w:hAnsiTheme="minorHAnsi" w:cstheme="minorBidi"/>
            <w:sz w:val="22"/>
            <w:szCs w:val="22"/>
            <w:lang w:val="en-DE" w:eastAsia="en-DE"/>
          </w:rPr>
          <w:tab/>
        </w:r>
        <w:r w:rsidRPr="007567F5">
          <w:rPr>
            <w:rStyle w:val="Hyperlink"/>
          </w:rPr>
          <w:t>Creation and Installation of Intents</w:t>
        </w:r>
        <w:r>
          <w:rPr>
            <w:webHidden/>
          </w:rPr>
          <w:tab/>
        </w:r>
        <w:r>
          <w:rPr>
            <w:webHidden/>
          </w:rPr>
          <w:fldChar w:fldCharType="begin"/>
        </w:r>
        <w:r>
          <w:rPr>
            <w:webHidden/>
          </w:rPr>
          <w:instrText xml:space="preserve"> PAGEREF _Toc115808663 \h </w:instrText>
        </w:r>
        <w:r>
          <w:rPr>
            <w:webHidden/>
          </w:rPr>
        </w:r>
        <w:r>
          <w:rPr>
            <w:webHidden/>
          </w:rPr>
          <w:fldChar w:fldCharType="separate"/>
        </w:r>
        <w:r>
          <w:rPr>
            <w:webHidden/>
          </w:rPr>
          <w:t>42</w:t>
        </w:r>
        <w:r>
          <w:rPr>
            <w:webHidden/>
          </w:rPr>
          <w:fldChar w:fldCharType="end"/>
        </w:r>
      </w:hyperlink>
    </w:p>
    <w:p w14:paraId="7991EC7F" w14:textId="6BAE830B" w:rsidR="00965974" w:rsidRDefault="00965974">
      <w:pPr>
        <w:pStyle w:val="TOC2"/>
        <w:rPr>
          <w:rFonts w:asciiTheme="minorHAnsi" w:eastAsiaTheme="minorEastAsia" w:hAnsiTheme="minorHAnsi" w:cstheme="minorBidi"/>
          <w:sz w:val="22"/>
          <w:szCs w:val="22"/>
          <w:lang w:val="en-DE" w:eastAsia="en-DE"/>
        </w:rPr>
      </w:pPr>
      <w:hyperlink w:anchor="_Toc115808664" w:history="1">
        <w:r w:rsidRPr="007567F5">
          <w:rPr>
            <w:rStyle w:val="Hyperlink"/>
          </w:rPr>
          <w:t>4.3</w:t>
        </w:r>
        <w:r>
          <w:rPr>
            <w:rFonts w:asciiTheme="minorHAnsi" w:eastAsiaTheme="minorEastAsia" w:hAnsiTheme="minorHAnsi" w:cstheme="minorBidi"/>
            <w:sz w:val="22"/>
            <w:szCs w:val="22"/>
            <w:lang w:val="en-DE" w:eastAsia="en-DE"/>
          </w:rPr>
          <w:tab/>
        </w:r>
        <w:r w:rsidRPr="007567F5">
          <w:rPr>
            <w:rStyle w:val="Hyperlink"/>
          </w:rPr>
          <w:t>Implementation with Mininet</w:t>
        </w:r>
        <w:r>
          <w:rPr>
            <w:webHidden/>
          </w:rPr>
          <w:tab/>
        </w:r>
        <w:r>
          <w:rPr>
            <w:webHidden/>
          </w:rPr>
          <w:fldChar w:fldCharType="begin"/>
        </w:r>
        <w:r>
          <w:rPr>
            <w:webHidden/>
          </w:rPr>
          <w:instrText xml:space="preserve"> PAGEREF _Toc115808664 \h </w:instrText>
        </w:r>
        <w:r>
          <w:rPr>
            <w:webHidden/>
          </w:rPr>
        </w:r>
        <w:r>
          <w:rPr>
            <w:webHidden/>
          </w:rPr>
          <w:fldChar w:fldCharType="separate"/>
        </w:r>
        <w:r>
          <w:rPr>
            <w:webHidden/>
          </w:rPr>
          <w:t>47</w:t>
        </w:r>
        <w:r>
          <w:rPr>
            <w:webHidden/>
          </w:rPr>
          <w:fldChar w:fldCharType="end"/>
        </w:r>
      </w:hyperlink>
    </w:p>
    <w:p w14:paraId="6E2AC6BC" w14:textId="27028ABA" w:rsidR="00965974" w:rsidRDefault="00965974">
      <w:pPr>
        <w:pStyle w:val="TOC2"/>
        <w:rPr>
          <w:rFonts w:asciiTheme="minorHAnsi" w:eastAsiaTheme="minorEastAsia" w:hAnsiTheme="minorHAnsi" w:cstheme="minorBidi"/>
          <w:sz w:val="22"/>
          <w:szCs w:val="22"/>
          <w:lang w:val="en-DE" w:eastAsia="en-DE"/>
        </w:rPr>
      </w:pPr>
      <w:hyperlink w:anchor="_Toc115808665" w:history="1">
        <w:r w:rsidRPr="007567F5">
          <w:rPr>
            <w:rStyle w:val="Hyperlink"/>
          </w:rPr>
          <w:t>4.4</w:t>
        </w:r>
        <w:r>
          <w:rPr>
            <w:rFonts w:asciiTheme="minorHAnsi" w:eastAsiaTheme="minorEastAsia" w:hAnsiTheme="minorHAnsi" w:cstheme="minorBidi"/>
            <w:sz w:val="22"/>
            <w:szCs w:val="22"/>
            <w:lang w:val="en-DE" w:eastAsia="en-DE"/>
          </w:rPr>
          <w:tab/>
        </w:r>
        <w:r w:rsidRPr="007567F5">
          <w:rPr>
            <w:rStyle w:val="Hyperlink"/>
          </w:rPr>
          <w:t>Problems identified</w:t>
        </w:r>
        <w:r>
          <w:rPr>
            <w:webHidden/>
          </w:rPr>
          <w:tab/>
        </w:r>
        <w:r>
          <w:rPr>
            <w:webHidden/>
          </w:rPr>
          <w:fldChar w:fldCharType="begin"/>
        </w:r>
        <w:r>
          <w:rPr>
            <w:webHidden/>
          </w:rPr>
          <w:instrText xml:space="preserve"> PAGEREF _Toc115808665 \h </w:instrText>
        </w:r>
        <w:r>
          <w:rPr>
            <w:webHidden/>
          </w:rPr>
        </w:r>
        <w:r>
          <w:rPr>
            <w:webHidden/>
          </w:rPr>
          <w:fldChar w:fldCharType="separate"/>
        </w:r>
        <w:r>
          <w:rPr>
            <w:webHidden/>
          </w:rPr>
          <w:t>51</w:t>
        </w:r>
        <w:r>
          <w:rPr>
            <w:webHidden/>
          </w:rPr>
          <w:fldChar w:fldCharType="end"/>
        </w:r>
      </w:hyperlink>
    </w:p>
    <w:p w14:paraId="7A170B36" w14:textId="0F1AFB3C" w:rsidR="00965974" w:rsidRDefault="00965974">
      <w:pPr>
        <w:pStyle w:val="TOC2"/>
        <w:rPr>
          <w:rFonts w:asciiTheme="minorHAnsi" w:eastAsiaTheme="minorEastAsia" w:hAnsiTheme="minorHAnsi" w:cstheme="minorBidi"/>
          <w:sz w:val="22"/>
          <w:szCs w:val="22"/>
          <w:lang w:val="en-DE" w:eastAsia="en-DE"/>
        </w:rPr>
      </w:pPr>
      <w:hyperlink w:anchor="_Toc115808666" w:history="1">
        <w:r w:rsidRPr="007567F5">
          <w:rPr>
            <w:rStyle w:val="Hyperlink"/>
          </w:rPr>
          <w:t>4.5</w:t>
        </w:r>
        <w:r>
          <w:rPr>
            <w:rFonts w:asciiTheme="minorHAnsi" w:eastAsiaTheme="minorEastAsia" w:hAnsiTheme="minorHAnsi" w:cstheme="minorBidi"/>
            <w:sz w:val="22"/>
            <w:szCs w:val="22"/>
            <w:lang w:val="en-DE" w:eastAsia="en-DE"/>
          </w:rPr>
          <w:tab/>
        </w:r>
        <w:r w:rsidRPr="007567F5">
          <w:rPr>
            <w:rStyle w:val="Hyperlink"/>
          </w:rPr>
          <w:t>Use Case-1: Testing the ONOS Controller with Isolated L2 Overlay Networks</w:t>
        </w:r>
        <w:r>
          <w:rPr>
            <w:webHidden/>
          </w:rPr>
          <w:tab/>
        </w:r>
        <w:r>
          <w:rPr>
            <w:webHidden/>
          </w:rPr>
          <w:fldChar w:fldCharType="begin"/>
        </w:r>
        <w:r>
          <w:rPr>
            <w:webHidden/>
          </w:rPr>
          <w:instrText xml:space="preserve"> PAGEREF _Toc115808666 \h </w:instrText>
        </w:r>
        <w:r>
          <w:rPr>
            <w:webHidden/>
          </w:rPr>
        </w:r>
        <w:r>
          <w:rPr>
            <w:webHidden/>
          </w:rPr>
          <w:fldChar w:fldCharType="separate"/>
        </w:r>
        <w:r>
          <w:rPr>
            <w:webHidden/>
          </w:rPr>
          <w:t>52</w:t>
        </w:r>
        <w:r>
          <w:rPr>
            <w:webHidden/>
          </w:rPr>
          <w:fldChar w:fldCharType="end"/>
        </w:r>
      </w:hyperlink>
    </w:p>
    <w:p w14:paraId="61160CA1" w14:textId="2BB917B5" w:rsidR="00965974" w:rsidRDefault="00965974">
      <w:pPr>
        <w:pStyle w:val="TOC3"/>
        <w:rPr>
          <w:rFonts w:asciiTheme="minorHAnsi" w:eastAsiaTheme="minorEastAsia" w:hAnsiTheme="minorHAnsi" w:cstheme="minorBidi"/>
          <w:sz w:val="22"/>
          <w:szCs w:val="22"/>
          <w:lang w:val="en-DE" w:eastAsia="en-DE"/>
        </w:rPr>
      </w:pPr>
      <w:hyperlink w:anchor="_Toc115808667" w:history="1">
        <w:r w:rsidRPr="007567F5">
          <w:rPr>
            <w:rStyle w:val="Hyperlink"/>
          </w:rPr>
          <w:t>4.5.1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_Toc115808667 \h </w:instrText>
        </w:r>
        <w:r>
          <w:rPr>
            <w:webHidden/>
          </w:rPr>
        </w:r>
        <w:r>
          <w:rPr>
            <w:webHidden/>
          </w:rPr>
          <w:fldChar w:fldCharType="separate"/>
        </w:r>
        <w:r>
          <w:rPr>
            <w:webHidden/>
          </w:rPr>
          <w:t>52</w:t>
        </w:r>
        <w:r>
          <w:rPr>
            <w:webHidden/>
          </w:rPr>
          <w:fldChar w:fldCharType="end"/>
        </w:r>
      </w:hyperlink>
    </w:p>
    <w:p w14:paraId="25EF59A0" w14:textId="437525A2" w:rsidR="00965974" w:rsidRDefault="00965974">
      <w:pPr>
        <w:pStyle w:val="TOC3"/>
        <w:rPr>
          <w:rFonts w:asciiTheme="minorHAnsi" w:eastAsiaTheme="minorEastAsia" w:hAnsiTheme="minorHAnsi" w:cstheme="minorBidi"/>
          <w:sz w:val="22"/>
          <w:szCs w:val="22"/>
          <w:lang w:val="en-DE" w:eastAsia="en-DE"/>
        </w:rPr>
      </w:pPr>
      <w:hyperlink w:anchor="_Toc115808668" w:history="1">
        <w:r w:rsidRPr="007567F5">
          <w:rPr>
            <w:rStyle w:val="Hyperlink"/>
          </w:rPr>
          <w:t>4.5.2</w:t>
        </w:r>
        <w:r>
          <w:rPr>
            <w:rFonts w:asciiTheme="minorHAnsi" w:eastAsiaTheme="minorEastAsia" w:hAnsiTheme="minorHAnsi" w:cstheme="minorBidi"/>
            <w:sz w:val="22"/>
            <w:szCs w:val="22"/>
            <w:lang w:val="en-DE" w:eastAsia="en-DE"/>
          </w:rPr>
          <w:tab/>
        </w:r>
        <w:r w:rsidRPr="007567F5">
          <w:rPr>
            <w:rStyle w:val="Hyperlink"/>
          </w:rPr>
          <w:t>Configuration and Working</w:t>
        </w:r>
        <w:r>
          <w:rPr>
            <w:webHidden/>
          </w:rPr>
          <w:tab/>
        </w:r>
        <w:r>
          <w:rPr>
            <w:webHidden/>
          </w:rPr>
          <w:fldChar w:fldCharType="begin"/>
        </w:r>
        <w:r>
          <w:rPr>
            <w:webHidden/>
          </w:rPr>
          <w:instrText xml:space="preserve"> PAGEREF _Toc115808668 \h </w:instrText>
        </w:r>
        <w:r>
          <w:rPr>
            <w:webHidden/>
          </w:rPr>
        </w:r>
        <w:r>
          <w:rPr>
            <w:webHidden/>
          </w:rPr>
          <w:fldChar w:fldCharType="separate"/>
        </w:r>
        <w:r>
          <w:rPr>
            <w:webHidden/>
          </w:rPr>
          <w:t>57</w:t>
        </w:r>
        <w:r>
          <w:rPr>
            <w:webHidden/>
          </w:rPr>
          <w:fldChar w:fldCharType="end"/>
        </w:r>
      </w:hyperlink>
    </w:p>
    <w:p w14:paraId="6A4E207F" w14:textId="5ACDCF73" w:rsidR="00965974" w:rsidRDefault="00965974">
      <w:pPr>
        <w:pStyle w:val="TOC2"/>
        <w:rPr>
          <w:rFonts w:asciiTheme="minorHAnsi" w:eastAsiaTheme="minorEastAsia" w:hAnsiTheme="minorHAnsi" w:cstheme="minorBidi"/>
          <w:sz w:val="22"/>
          <w:szCs w:val="22"/>
          <w:lang w:val="en-DE" w:eastAsia="en-DE"/>
        </w:rPr>
      </w:pPr>
      <w:hyperlink w:anchor="_Toc115808669" w:history="1">
        <w:r w:rsidRPr="007567F5">
          <w:rPr>
            <w:rStyle w:val="Hyperlink"/>
          </w:rPr>
          <w:t>4.6</w:t>
        </w:r>
        <w:r>
          <w:rPr>
            <w:rFonts w:asciiTheme="minorHAnsi" w:eastAsiaTheme="minorEastAsia" w:hAnsiTheme="minorHAnsi" w:cstheme="minorBidi"/>
            <w:sz w:val="22"/>
            <w:szCs w:val="22"/>
            <w:lang w:val="en-DE" w:eastAsia="en-DE"/>
          </w:rPr>
          <w:tab/>
        </w:r>
        <w:r w:rsidRPr="007567F5">
          <w:rPr>
            <w:rStyle w:val="Hyperlink"/>
          </w:rPr>
          <w:t>Use Case-2: Testing the Network with Multiple ONOS Controllers</w:t>
        </w:r>
        <w:r>
          <w:rPr>
            <w:webHidden/>
          </w:rPr>
          <w:tab/>
        </w:r>
        <w:r>
          <w:rPr>
            <w:webHidden/>
          </w:rPr>
          <w:fldChar w:fldCharType="begin"/>
        </w:r>
        <w:r>
          <w:rPr>
            <w:webHidden/>
          </w:rPr>
          <w:instrText xml:space="preserve"> PAGEREF _Toc115808669 \h </w:instrText>
        </w:r>
        <w:r>
          <w:rPr>
            <w:webHidden/>
          </w:rPr>
        </w:r>
        <w:r>
          <w:rPr>
            <w:webHidden/>
          </w:rPr>
          <w:fldChar w:fldCharType="separate"/>
        </w:r>
        <w:r>
          <w:rPr>
            <w:webHidden/>
          </w:rPr>
          <w:t>60</w:t>
        </w:r>
        <w:r>
          <w:rPr>
            <w:webHidden/>
          </w:rPr>
          <w:fldChar w:fldCharType="end"/>
        </w:r>
      </w:hyperlink>
    </w:p>
    <w:p w14:paraId="52418C04" w14:textId="30EB4399" w:rsidR="00965974" w:rsidRDefault="00965974">
      <w:pPr>
        <w:pStyle w:val="TOC3"/>
        <w:rPr>
          <w:rFonts w:asciiTheme="minorHAnsi" w:eastAsiaTheme="minorEastAsia" w:hAnsiTheme="minorHAnsi" w:cstheme="minorBidi"/>
          <w:sz w:val="22"/>
          <w:szCs w:val="22"/>
          <w:lang w:val="en-DE" w:eastAsia="en-DE"/>
        </w:rPr>
      </w:pPr>
      <w:hyperlink w:anchor="_Toc115808670" w:history="1">
        <w:r w:rsidRPr="007567F5">
          <w:rPr>
            <w:rStyle w:val="Hyperlink"/>
          </w:rPr>
          <w:t>4.6.1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_Toc115808670 \h </w:instrText>
        </w:r>
        <w:r>
          <w:rPr>
            <w:webHidden/>
          </w:rPr>
        </w:r>
        <w:r>
          <w:rPr>
            <w:webHidden/>
          </w:rPr>
          <w:fldChar w:fldCharType="separate"/>
        </w:r>
        <w:r>
          <w:rPr>
            <w:webHidden/>
          </w:rPr>
          <w:t>61</w:t>
        </w:r>
        <w:r>
          <w:rPr>
            <w:webHidden/>
          </w:rPr>
          <w:fldChar w:fldCharType="end"/>
        </w:r>
      </w:hyperlink>
    </w:p>
    <w:p w14:paraId="37A5542A" w14:textId="444FF2C1" w:rsidR="00965974" w:rsidRDefault="00965974">
      <w:pPr>
        <w:pStyle w:val="TOC3"/>
        <w:rPr>
          <w:rFonts w:asciiTheme="minorHAnsi" w:eastAsiaTheme="minorEastAsia" w:hAnsiTheme="minorHAnsi" w:cstheme="minorBidi"/>
          <w:sz w:val="22"/>
          <w:szCs w:val="22"/>
          <w:lang w:val="en-DE" w:eastAsia="en-DE"/>
        </w:rPr>
      </w:pPr>
      <w:hyperlink w:anchor="_Toc115808671" w:history="1">
        <w:r w:rsidRPr="007567F5">
          <w:rPr>
            <w:rStyle w:val="Hyperlink"/>
          </w:rPr>
          <w:t>4.6.2</w:t>
        </w:r>
        <w:r>
          <w:rPr>
            <w:rFonts w:asciiTheme="minorHAnsi" w:eastAsiaTheme="minorEastAsia" w:hAnsiTheme="minorHAnsi" w:cstheme="minorBidi"/>
            <w:sz w:val="22"/>
            <w:szCs w:val="22"/>
            <w:lang w:val="en-DE" w:eastAsia="en-DE"/>
          </w:rPr>
          <w:tab/>
        </w:r>
        <w:r w:rsidRPr="007567F5">
          <w:rPr>
            <w:rStyle w:val="Hyperlink"/>
          </w:rPr>
          <w:t xml:space="preserve">Master Controllers with their </w:t>
        </w:r>
        <w:r w:rsidRPr="007567F5">
          <w:rPr>
            <w:rStyle w:val="Hyperlink"/>
            <w:rFonts w:cs="Times"/>
          </w:rPr>
          <w:t>Devices</w:t>
        </w:r>
        <w:r>
          <w:rPr>
            <w:webHidden/>
          </w:rPr>
          <w:tab/>
        </w:r>
        <w:r>
          <w:rPr>
            <w:webHidden/>
          </w:rPr>
          <w:fldChar w:fldCharType="begin"/>
        </w:r>
        <w:r>
          <w:rPr>
            <w:webHidden/>
          </w:rPr>
          <w:instrText xml:space="preserve"> PAGEREF _Toc115808671 \h </w:instrText>
        </w:r>
        <w:r>
          <w:rPr>
            <w:webHidden/>
          </w:rPr>
        </w:r>
        <w:r>
          <w:rPr>
            <w:webHidden/>
          </w:rPr>
          <w:fldChar w:fldCharType="separate"/>
        </w:r>
        <w:r>
          <w:rPr>
            <w:webHidden/>
          </w:rPr>
          <w:t>64</w:t>
        </w:r>
        <w:r>
          <w:rPr>
            <w:webHidden/>
          </w:rPr>
          <w:fldChar w:fldCharType="end"/>
        </w:r>
      </w:hyperlink>
    </w:p>
    <w:p w14:paraId="5C9A9983" w14:textId="215D862F" w:rsidR="00965974" w:rsidRDefault="00965974">
      <w:pPr>
        <w:pStyle w:val="TOC3"/>
        <w:rPr>
          <w:rFonts w:asciiTheme="minorHAnsi" w:eastAsiaTheme="minorEastAsia" w:hAnsiTheme="minorHAnsi" w:cstheme="minorBidi"/>
          <w:sz w:val="22"/>
          <w:szCs w:val="22"/>
          <w:lang w:val="en-DE" w:eastAsia="en-DE"/>
        </w:rPr>
      </w:pPr>
      <w:hyperlink w:anchor="_Toc115808672" w:history="1">
        <w:r w:rsidRPr="007567F5">
          <w:rPr>
            <w:rStyle w:val="Hyperlink"/>
          </w:rPr>
          <w:t>4.6.3</w:t>
        </w:r>
        <w:r>
          <w:rPr>
            <w:rFonts w:asciiTheme="minorHAnsi" w:eastAsiaTheme="minorEastAsia" w:hAnsiTheme="minorHAnsi" w:cstheme="minorBidi"/>
            <w:sz w:val="22"/>
            <w:szCs w:val="22"/>
            <w:lang w:val="en-DE" w:eastAsia="en-DE"/>
          </w:rPr>
          <w:tab/>
        </w:r>
        <w:r w:rsidRPr="007567F5">
          <w:rPr>
            <w:rStyle w:val="Hyperlink"/>
          </w:rPr>
          <w:t>Proof and Validation of Link Failover Functioning</w:t>
        </w:r>
        <w:r>
          <w:rPr>
            <w:webHidden/>
          </w:rPr>
          <w:tab/>
        </w:r>
        <w:r>
          <w:rPr>
            <w:webHidden/>
          </w:rPr>
          <w:fldChar w:fldCharType="begin"/>
        </w:r>
        <w:r>
          <w:rPr>
            <w:webHidden/>
          </w:rPr>
          <w:instrText xml:space="preserve"> PAGEREF _Toc115808672 \h </w:instrText>
        </w:r>
        <w:r>
          <w:rPr>
            <w:webHidden/>
          </w:rPr>
        </w:r>
        <w:r>
          <w:rPr>
            <w:webHidden/>
          </w:rPr>
          <w:fldChar w:fldCharType="separate"/>
        </w:r>
        <w:r>
          <w:rPr>
            <w:webHidden/>
          </w:rPr>
          <w:t>65</w:t>
        </w:r>
        <w:r>
          <w:rPr>
            <w:webHidden/>
          </w:rPr>
          <w:fldChar w:fldCharType="end"/>
        </w:r>
      </w:hyperlink>
    </w:p>
    <w:p w14:paraId="320010A8" w14:textId="5526E79B" w:rsidR="00965974" w:rsidRDefault="00965974">
      <w:pPr>
        <w:pStyle w:val="TOC2"/>
        <w:rPr>
          <w:rFonts w:asciiTheme="minorHAnsi" w:eastAsiaTheme="minorEastAsia" w:hAnsiTheme="minorHAnsi" w:cstheme="minorBidi"/>
          <w:sz w:val="22"/>
          <w:szCs w:val="22"/>
          <w:lang w:val="en-DE" w:eastAsia="en-DE"/>
        </w:rPr>
      </w:pPr>
      <w:hyperlink w:anchor="_Toc115808673" w:history="1">
        <w:r w:rsidRPr="007567F5">
          <w:rPr>
            <w:rStyle w:val="Hyperlink"/>
          </w:rPr>
          <w:t>4.7</w:t>
        </w:r>
        <w:r>
          <w:rPr>
            <w:rFonts w:asciiTheme="minorHAnsi" w:eastAsiaTheme="minorEastAsia" w:hAnsiTheme="minorHAnsi" w:cstheme="minorBidi"/>
            <w:sz w:val="22"/>
            <w:szCs w:val="22"/>
            <w:lang w:val="en-DE" w:eastAsia="en-DE"/>
          </w:rPr>
          <w:tab/>
        </w:r>
        <w:r w:rsidRPr="007567F5">
          <w:rPr>
            <w:rStyle w:val="Hyperlink"/>
          </w:rPr>
          <w:t>Use Case-3: Testing the ONOS Controller with IPv6 Addressing</w:t>
        </w:r>
        <w:r>
          <w:rPr>
            <w:webHidden/>
          </w:rPr>
          <w:tab/>
        </w:r>
        <w:r>
          <w:rPr>
            <w:webHidden/>
          </w:rPr>
          <w:fldChar w:fldCharType="begin"/>
        </w:r>
        <w:r>
          <w:rPr>
            <w:webHidden/>
          </w:rPr>
          <w:instrText xml:space="preserve"> PAGEREF _Toc115808673 \h </w:instrText>
        </w:r>
        <w:r>
          <w:rPr>
            <w:webHidden/>
          </w:rPr>
        </w:r>
        <w:r>
          <w:rPr>
            <w:webHidden/>
          </w:rPr>
          <w:fldChar w:fldCharType="separate"/>
        </w:r>
        <w:r>
          <w:rPr>
            <w:webHidden/>
          </w:rPr>
          <w:t>67</w:t>
        </w:r>
        <w:r>
          <w:rPr>
            <w:webHidden/>
          </w:rPr>
          <w:fldChar w:fldCharType="end"/>
        </w:r>
      </w:hyperlink>
    </w:p>
    <w:p w14:paraId="478BBD3F" w14:textId="1DA84172" w:rsidR="00965974" w:rsidRDefault="00965974">
      <w:pPr>
        <w:pStyle w:val="TOC3"/>
        <w:rPr>
          <w:rFonts w:asciiTheme="minorHAnsi" w:eastAsiaTheme="minorEastAsia" w:hAnsiTheme="minorHAnsi" w:cstheme="minorBidi"/>
          <w:sz w:val="22"/>
          <w:szCs w:val="22"/>
          <w:lang w:val="en-DE" w:eastAsia="en-DE"/>
        </w:rPr>
      </w:pPr>
      <w:hyperlink w:anchor="_Toc115808674" w:history="1">
        <w:r w:rsidRPr="007567F5">
          <w:rPr>
            <w:rStyle w:val="Hyperlink"/>
          </w:rPr>
          <w:t>4.7.1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_Toc115808674 \h </w:instrText>
        </w:r>
        <w:r>
          <w:rPr>
            <w:webHidden/>
          </w:rPr>
        </w:r>
        <w:r>
          <w:rPr>
            <w:webHidden/>
          </w:rPr>
          <w:fldChar w:fldCharType="separate"/>
        </w:r>
        <w:r>
          <w:rPr>
            <w:webHidden/>
          </w:rPr>
          <w:t>68</w:t>
        </w:r>
        <w:r>
          <w:rPr>
            <w:webHidden/>
          </w:rPr>
          <w:fldChar w:fldCharType="end"/>
        </w:r>
      </w:hyperlink>
    </w:p>
    <w:p w14:paraId="56E7E6E9" w14:textId="254272EC" w:rsidR="00965974" w:rsidRDefault="00965974">
      <w:pPr>
        <w:pStyle w:val="TOC3"/>
        <w:rPr>
          <w:rFonts w:asciiTheme="minorHAnsi" w:eastAsiaTheme="minorEastAsia" w:hAnsiTheme="minorHAnsi" w:cstheme="minorBidi"/>
          <w:sz w:val="22"/>
          <w:szCs w:val="22"/>
          <w:lang w:val="en-DE" w:eastAsia="en-DE"/>
        </w:rPr>
      </w:pPr>
      <w:hyperlink w:anchor="_Toc115808675" w:history="1">
        <w:r w:rsidRPr="007567F5">
          <w:rPr>
            <w:rStyle w:val="Hyperlink"/>
          </w:rPr>
          <w:t>4.7.2</w:t>
        </w:r>
        <w:r>
          <w:rPr>
            <w:rFonts w:asciiTheme="minorHAnsi" w:eastAsiaTheme="minorEastAsia" w:hAnsiTheme="minorHAnsi" w:cstheme="minorBidi"/>
            <w:sz w:val="22"/>
            <w:szCs w:val="22"/>
            <w:lang w:val="en-DE" w:eastAsia="en-DE"/>
          </w:rPr>
          <w:tab/>
        </w:r>
        <w:r w:rsidRPr="007567F5">
          <w:rPr>
            <w:rStyle w:val="Hyperlink"/>
          </w:rPr>
          <w:t>IPv6 over IPv4 tunnelling</w:t>
        </w:r>
        <w:r>
          <w:rPr>
            <w:webHidden/>
          </w:rPr>
          <w:tab/>
        </w:r>
        <w:r>
          <w:rPr>
            <w:webHidden/>
          </w:rPr>
          <w:fldChar w:fldCharType="begin"/>
        </w:r>
        <w:r>
          <w:rPr>
            <w:webHidden/>
          </w:rPr>
          <w:instrText xml:space="preserve"> PAGEREF _Toc115808675 \h </w:instrText>
        </w:r>
        <w:r>
          <w:rPr>
            <w:webHidden/>
          </w:rPr>
        </w:r>
        <w:r>
          <w:rPr>
            <w:webHidden/>
          </w:rPr>
          <w:fldChar w:fldCharType="separate"/>
        </w:r>
        <w:r>
          <w:rPr>
            <w:webHidden/>
          </w:rPr>
          <w:t>73</w:t>
        </w:r>
        <w:r>
          <w:rPr>
            <w:webHidden/>
          </w:rPr>
          <w:fldChar w:fldCharType="end"/>
        </w:r>
      </w:hyperlink>
    </w:p>
    <w:p w14:paraId="19926E5C" w14:textId="02422442" w:rsidR="00965974" w:rsidRDefault="00965974">
      <w:pPr>
        <w:pStyle w:val="TOC2"/>
        <w:rPr>
          <w:rFonts w:asciiTheme="minorHAnsi" w:eastAsiaTheme="minorEastAsia" w:hAnsiTheme="minorHAnsi" w:cstheme="minorBidi"/>
          <w:sz w:val="22"/>
          <w:szCs w:val="22"/>
          <w:lang w:val="en-DE" w:eastAsia="en-DE"/>
        </w:rPr>
      </w:pPr>
      <w:hyperlink w:anchor="_Toc115808676" w:history="1">
        <w:r w:rsidRPr="007567F5">
          <w:rPr>
            <w:rStyle w:val="Hyperlink"/>
          </w:rPr>
          <w:t>4.8</w:t>
        </w:r>
        <w:r>
          <w:rPr>
            <w:rFonts w:asciiTheme="minorHAnsi" w:eastAsiaTheme="minorEastAsia" w:hAnsiTheme="minorHAnsi" w:cstheme="minorBidi"/>
            <w:sz w:val="22"/>
            <w:szCs w:val="22"/>
            <w:lang w:val="en-DE" w:eastAsia="en-DE"/>
          </w:rPr>
          <w:tab/>
        </w:r>
        <w:r w:rsidRPr="007567F5">
          <w:rPr>
            <w:rStyle w:val="Hyperlink"/>
          </w:rPr>
          <w:t>Use Case-4: Integrating Software-defined Network with the Legacy Networks</w:t>
        </w:r>
        <w:r>
          <w:rPr>
            <w:webHidden/>
          </w:rPr>
          <w:tab/>
        </w:r>
        <w:r>
          <w:rPr>
            <w:webHidden/>
          </w:rPr>
          <w:fldChar w:fldCharType="begin"/>
        </w:r>
        <w:r>
          <w:rPr>
            <w:webHidden/>
          </w:rPr>
          <w:instrText xml:space="preserve"> PAGEREF _Toc115808676 \h </w:instrText>
        </w:r>
        <w:r>
          <w:rPr>
            <w:webHidden/>
          </w:rPr>
        </w:r>
        <w:r>
          <w:rPr>
            <w:webHidden/>
          </w:rPr>
          <w:fldChar w:fldCharType="separate"/>
        </w:r>
        <w:r>
          <w:rPr>
            <w:webHidden/>
          </w:rPr>
          <w:t>76</w:t>
        </w:r>
        <w:r>
          <w:rPr>
            <w:webHidden/>
          </w:rPr>
          <w:fldChar w:fldCharType="end"/>
        </w:r>
      </w:hyperlink>
    </w:p>
    <w:p w14:paraId="21A0809D" w14:textId="71E7E062" w:rsidR="00965974" w:rsidRDefault="00965974">
      <w:pPr>
        <w:pStyle w:val="TOC3"/>
        <w:rPr>
          <w:rFonts w:asciiTheme="minorHAnsi" w:eastAsiaTheme="minorEastAsia" w:hAnsiTheme="minorHAnsi" w:cstheme="minorBidi"/>
          <w:sz w:val="22"/>
          <w:szCs w:val="22"/>
          <w:lang w:val="en-DE" w:eastAsia="en-DE"/>
        </w:rPr>
      </w:pPr>
      <w:hyperlink w:anchor="_Toc115808677" w:history="1">
        <w:r w:rsidRPr="007567F5">
          <w:rPr>
            <w:rStyle w:val="Hyperlink"/>
          </w:rPr>
          <w:t>4.8.1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_Toc115808677 \h </w:instrText>
        </w:r>
        <w:r>
          <w:rPr>
            <w:webHidden/>
          </w:rPr>
        </w:r>
        <w:r>
          <w:rPr>
            <w:webHidden/>
          </w:rPr>
          <w:fldChar w:fldCharType="separate"/>
        </w:r>
        <w:r>
          <w:rPr>
            <w:webHidden/>
          </w:rPr>
          <w:t>76</w:t>
        </w:r>
        <w:r>
          <w:rPr>
            <w:webHidden/>
          </w:rPr>
          <w:fldChar w:fldCharType="end"/>
        </w:r>
      </w:hyperlink>
    </w:p>
    <w:p w14:paraId="2572BB90" w14:textId="5A86AC24" w:rsidR="00965974" w:rsidRDefault="00965974">
      <w:pPr>
        <w:pStyle w:val="TOC3"/>
        <w:rPr>
          <w:rFonts w:asciiTheme="minorHAnsi" w:eastAsiaTheme="minorEastAsia" w:hAnsiTheme="minorHAnsi" w:cstheme="minorBidi"/>
          <w:sz w:val="22"/>
          <w:szCs w:val="22"/>
          <w:lang w:val="en-DE" w:eastAsia="en-DE"/>
        </w:rPr>
      </w:pPr>
      <w:hyperlink w:anchor="_Toc115808678" w:history="1">
        <w:r w:rsidRPr="007567F5">
          <w:rPr>
            <w:rStyle w:val="Hyperlink"/>
          </w:rPr>
          <w:t>4.8.2</w:t>
        </w:r>
        <w:r>
          <w:rPr>
            <w:rFonts w:asciiTheme="minorHAnsi" w:eastAsiaTheme="minorEastAsia" w:hAnsiTheme="minorHAnsi" w:cstheme="minorBidi"/>
            <w:sz w:val="22"/>
            <w:szCs w:val="22"/>
            <w:lang w:val="en-DE" w:eastAsia="en-DE"/>
          </w:rPr>
          <w:tab/>
        </w:r>
        <w:r w:rsidRPr="007567F5">
          <w:rPr>
            <w:rStyle w:val="Hyperlink"/>
          </w:rPr>
          <w:t>Configuration and Working</w:t>
        </w:r>
        <w:r>
          <w:rPr>
            <w:webHidden/>
          </w:rPr>
          <w:tab/>
        </w:r>
        <w:r>
          <w:rPr>
            <w:webHidden/>
          </w:rPr>
          <w:fldChar w:fldCharType="begin"/>
        </w:r>
        <w:r>
          <w:rPr>
            <w:webHidden/>
          </w:rPr>
          <w:instrText xml:space="preserve"> PAGEREF _Toc115808678 \h </w:instrText>
        </w:r>
        <w:r>
          <w:rPr>
            <w:webHidden/>
          </w:rPr>
        </w:r>
        <w:r>
          <w:rPr>
            <w:webHidden/>
          </w:rPr>
          <w:fldChar w:fldCharType="separate"/>
        </w:r>
        <w:r>
          <w:rPr>
            <w:webHidden/>
          </w:rPr>
          <w:t>78</w:t>
        </w:r>
        <w:r>
          <w:rPr>
            <w:webHidden/>
          </w:rPr>
          <w:fldChar w:fldCharType="end"/>
        </w:r>
      </w:hyperlink>
    </w:p>
    <w:p w14:paraId="3D924374" w14:textId="7CCB4A1A" w:rsidR="00965974" w:rsidRDefault="00965974">
      <w:pPr>
        <w:pStyle w:val="TOC1"/>
        <w:rPr>
          <w:rFonts w:asciiTheme="minorHAnsi" w:eastAsiaTheme="minorEastAsia" w:hAnsiTheme="minorHAnsi" w:cstheme="minorBidi"/>
          <w:b w:val="0"/>
          <w:sz w:val="22"/>
          <w:szCs w:val="22"/>
          <w:lang w:val="en-DE" w:eastAsia="en-DE"/>
        </w:rPr>
      </w:pPr>
      <w:hyperlink w:anchor="_Toc115808679" w:history="1">
        <w:r w:rsidRPr="007567F5">
          <w:rPr>
            <w:rStyle w:val="Hyperlink"/>
          </w:rPr>
          <w:t>5</w:t>
        </w:r>
        <w:r>
          <w:rPr>
            <w:rFonts w:asciiTheme="minorHAnsi" w:eastAsiaTheme="minorEastAsia" w:hAnsiTheme="minorHAnsi" w:cstheme="minorBidi"/>
            <w:b w:val="0"/>
            <w:sz w:val="22"/>
            <w:szCs w:val="22"/>
            <w:lang w:val="en-DE" w:eastAsia="en-DE"/>
          </w:rPr>
          <w:tab/>
        </w:r>
        <w:r w:rsidRPr="007567F5">
          <w:rPr>
            <w:rStyle w:val="Hyperlink"/>
          </w:rPr>
          <w:t>Summary and Perspectives</w:t>
        </w:r>
        <w:r>
          <w:rPr>
            <w:webHidden/>
          </w:rPr>
          <w:tab/>
        </w:r>
        <w:r>
          <w:rPr>
            <w:webHidden/>
          </w:rPr>
          <w:fldChar w:fldCharType="begin"/>
        </w:r>
        <w:r>
          <w:rPr>
            <w:webHidden/>
          </w:rPr>
          <w:instrText xml:space="preserve"> PAGEREF _Toc115808679 \h </w:instrText>
        </w:r>
        <w:r>
          <w:rPr>
            <w:webHidden/>
          </w:rPr>
        </w:r>
        <w:r>
          <w:rPr>
            <w:webHidden/>
          </w:rPr>
          <w:fldChar w:fldCharType="separate"/>
        </w:r>
        <w:r>
          <w:rPr>
            <w:webHidden/>
          </w:rPr>
          <w:t>82</w:t>
        </w:r>
        <w:r>
          <w:rPr>
            <w:webHidden/>
          </w:rPr>
          <w:fldChar w:fldCharType="end"/>
        </w:r>
      </w:hyperlink>
    </w:p>
    <w:p w14:paraId="2F327F33" w14:textId="1F986B2B" w:rsidR="00965974" w:rsidRDefault="00965974">
      <w:pPr>
        <w:pStyle w:val="TOC1"/>
        <w:rPr>
          <w:rFonts w:asciiTheme="minorHAnsi" w:eastAsiaTheme="minorEastAsia" w:hAnsiTheme="minorHAnsi" w:cstheme="minorBidi"/>
          <w:b w:val="0"/>
          <w:sz w:val="22"/>
          <w:szCs w:val="22"/>
          <w:lang w:val="en-DE" w:eastAsia="en-DE"/>
        </w:rPr>
      </w:pPr>
      <w:hyperlink w:anchor="_Toc115808680" w:history="1">
        <w:r w:rsidRPr="007567F5">
          <w:rPr>
            <w:rStyle w:val="Hyperlink"/>
          </w:rPr>
          <w:t>6</w:t>
        </w:r>
        <w:r>
          <w:rPr>
            <w:rFonts w:asciiTheme="minorHAnsi" w:eastAsiaTheme="minorEastAsia" w:hAnsiTheme="minorHAnsi" w:cstheme="minorBidi"/>
            <w:b w:val="0"/>
            <w:sz w:val="22"/>
            <w:szCs w:val="22"/>
            <w:lang w:val="en-DE" w:eastAsia="en-DE"/>
          </w:rPr>
          <w:tab/>
        </w:r>
        <w:r w:rsidRPr="007567F5">
          <w:rPr>
            <w:rStyle w:val="Hyperlink"/>
          </w:rPr>
          <w:t>Abbreviations</w:t>
        </w:r>
        <w:r>
          <w:rPr>
            <w:webHidden/>
          </w:rPr>
          <w:tab/>
        </w:r>
        <w:r>
          <w:rPr>
            <w:webHidden/>
          </w:rPr>
          <w:fldChar w:fldCharType="begin"/>
        </w:r>
        <w:r>
          <w:rPr>
            <w:webHidden/>
          </w:rPr>
          <w:instrText xml:space="preserve"> PAGEREF _Toc115808680 \h </w:instrText>
        </w:r>
        <w:r>
          <w:rPr>
            <w:webHidden/>
          </w:rPr>
        </w:r>
        <w:r>
          <w:rPr>
            <w:webHidden/>
          </w:rPr>
          <w:fldChar w:fldCharType="separate"/>
        </w:r>
        <w:r>
          <w:rPr>
            <w:webHidden/>
          </w:rPr>
          <w:t>84</w:t>
        </w:r>
        <w:r>
          <w:rPr>
            <w:webHidden/>
          </w:rPr>
          <w:fldChar w:fldCharType="end"/>
        </w:r>
      </w:hyperlink>
    </w:p>
    <w:p w14:paraId="3F469AFF" w14:textId="3E345627" w:rsidR="00965974" w:rsidRDefault="00965974">
      <w:pPr>
        <w:pStyle w:val="TOC1"/>
        <w:rPr>
          <w:rFonts w:asciiTheme="minorHAnsi" w:eastAsiaTheme="minorEastAsia" w:hAnsiTheme="minorHAnsi" w:cstheme="minorBidi"/>
          <w:b w:val="0"/>
          <w:sz w:val="22"/>
          <w:szCs w:val="22"/>
          <w:lang w:val="en-DE" w:eastAsia="en-DE"/>
        </w:rPr>
      </w:pPr>
      <w:hyperlink w:anchor="_Toc115808681" w:history="1">
        <w:r w:rsidRPr="007567F5">
          <w:rPr>
            <w:rStyle w:val="Hyperlink"/>
          </w:rPr>
          <w:t>7</w:t>
        </w:r>
        <w:r>
          <w:rPr>
            <w:rFonts w:asciiTheme="minorHAnsi" w:eastAsiaTheme="minorEastAsia" w:hAnsiTheme="minorHAnsi" w:cstheme="minorBidi"/>
            <w:b w:val="0"/>
            <w:sz w:val="22"/>
            <w:szCs w:val="22"/>
            <w:lang w:val="en-DE" w:eastAsia="en-DE"/>
          </w:rPr>
          <w:tab/>
        </w:r>
        <w:r w:rsidRPr="007567F5">
          <w:rPr>
            <w:rStyle w:val="Hyperlink"/>
          </w:rPr>
          <w:t>References</w:t>
        </w:r>
        <w:r>
          <w:rPr>
            <w:webHidden/>
          </w:rPr>
          <w:tab/>
        </w:r>
        <w:r>
          <w:rPr>
            <w:webHidden/>
          </w:rPr>
          <w:fldChar w:fldCharType="begin"/>
        </w:r>
        <w:r>
          <w:rPr>
            <w:webHidden/>
          </w:rPr>
          <w:instrText xml:space="preserve"> PAGEREF _Toc115808681 \h </w:instrText>
        </w:r>
        <w:r>
          <w:rPr>
            <w:webHidden/>
          </w:rPr>
        </w:r>
        <w:r>
          <w:rPr>
            <w:webHidden/>
          </w:rPr>
          <w:fldChar w:fldCharType="separate"/>
        </w:r>
        <w:r>
          <w:rPr>
            <w:webHidden/>
          </w:rPr>
          <w:t>86</w:t>
        </w:r>
        <w:r>
          <w:rPr>
            <w:webHidden/>
          </w:rPr>
          <w:fldChar w:fldCharType="end"/>
        </w:r>
      </w:hyperlink>
    </w:p>
    <w:p w14:paraId="12B50FD1" w14:textId="580A9158" w:rsidR="00965974" w:rsidRDefault="00965974">
      <w:pPr>
        <w:pStyle w:val="TOC1"/>
        <w:rPr>
          <w:rFonts w:asciiTheme="minorHAnsi" w:eastAsiaTheme="minorEastAsia" w:hAnsiTheme="minorHAnsi" w:cstheme="minorBidi"/>
          <w:b w:val="0"/>
          <w:sz w:val="22"/>
          <w:szCs w:val="22"/>
          <w:lang w:val="en-DE" w:eastAsia="en-DE"/>
        </w:rPr>
      </w:pPr>
      <w:hyperlink w:anchor="_Toc115808682" w:history="1">
        <w:r w:rsidRPr="007567F5">
          <w:rPr>
            <w:rStyle w:val="Hyperlink"/>
          </w:rPr>
          <w:t>8</w:t>
        </w:r>
        <w:r>
          <w:rPr>
            <w:rFonts w:asciiTheme="minorHAnsi" w:eastAsiaTheme="minorEastAsia" w:hAnsiTheme="minorHAnsi" w:cstheme="minorBidi"/>
            <w:b w:val="0"/>
            <w:sz w:val="22"/>
            <w:szCs w:val="22"/>
            <w:lang w:val="en-DE" w:eastAsia="en-DE"/>
          </w:rPr>
          <w:tab/>
        </w:r>
        <w:r w:rsidRPr="007567F5">
          <w:rPr>
            <w:rStyle w:val="Hyperlink"/>
          </w:rPr>
          <w:t>Appendix</w:t>
        </w:r>
        <w:r>
          <w:rPr>
            <w:webHidden/>
          </w:rPr>
          <w:tab/>
        </w:r>
        <w:r>
          <w:rPr>
            <w:webHidden/>
          </w:rPr>
          <w:fldChar w:fldCharType="begin"/>
        </w:r>
        <w:r>
          <w:rPr>
            <w:webHidden/>
          </w:rPr>
          <w:instrText xml:space="preserve"> PAGEREF _Toc115808682 \h </w:instrText>
        </w:r>
        <w:r>
          <w:rPr>
            <w:webHidden/>
          </w:rPr>
        </w:r>
        <w:r>
          <w:rPr>
            <w:webHidden/>
          </w:rPr>
          <w:fldChar w:fldCharType="separate"/>
        </w:r>
        <w:r>
          <w:rPr>
            <w:webHidden/>
          </w:rPr>
          <w:t>91</w:t>
        </w:r>
        <w:r>
          <w:rPr>
            <w:webHidden/>
          </w:rPr>
          <w:fldChar w:fldCharType="end"/>
        </w:r>
      </w:hyperlink>
    </w:p>
    <w:p w14:paraId="6769E9CE" w14:textId="472C7CF9"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6CC8DAF2" w:rsidR="00ED5540" w:rsidRDefault="00ED5540" w:rsidP="007E7AA5">
      <w:pPr>
        <w:tabs>
          <w:tab w:val="right" w:pos="8931"/>
        </w:tabs>
        <w:rPr>
          <w:sz w:val="48"/>
          <w:szCs w:val="48"/>
        </w:rPr>
      </w:pPr>
      <w:r w:rsidRPr="001B6BE1">
        <w:rPr>
          <w:sz w:val="48"/>
          <w:szCs w:val="48"/>
        </w:rPr>
        <w:lastRenderedPageBreak/>
        <w:t>List of Figures</w:t>
      </w:r>
    </w:p>
    <w:p w14:paraId="420011CB" w14:textId="04AF1D67" w:rsidR="00965974" w:rsidRDefault="00965974" w:rsidP="00965974">
      <w:pPr>
        <w:pStyle w:val="TableofFigures"/>
        <w:tabs>
          <w:tab w:val="right" w:leader="dot" w:pos="9062"/>
        </w:tabs>
        <w:rPr>
          <w:noProof/>
        </w:rPr>
      </w:pPr>
      <w:r>
        <w:rPr>
          <w:sz w:val="48"/>
          <w:szCs w:val="48"/>
        </w:rPr>
        <w:fldChar w:fldCharType="begin"/>
      </w:r>
      <w:r>
        <w:rPr>
          <w:sz w:val="48"/>
          <w:szCs w:val="48"/>
        </w:rPr>
        <w:instrText xml:space="preserve"> TOC \h \z \c "Figure" </w:instrText>
      </w:r>
      <w:r>
        <w:rPr>
          <w:sz w:val="48"/>
          <w:szCs w:val="48"/>
        </w:rPr>
        <w:fldChar w:fldCharType="separate"/>
      </w:r>
      <w:hyperlink w:anchor="_Toc115808721" w:history="1">
        <w:r w:rsidRPr="009F19DF">
          <w:rPr>
            <w:rStyle w:val="Hyperlink"/>
            <w:noProof/>
          </w:rPr>
          <w:t>Figure 1.1 Traditional Network compared to Software-defined Network</w:t>
        </w:r>
        <w:r>
          <w:rPr>
            <w:noProof/>
            <w:webHidden/>
          </w:rPr>
          <w:tab/>
        </w:r>
        <w:r>
          <w:rPr>
            <w:noProof/>
            <w:webHidden/>
          </w:rPr>
          <w:fldChar w:fldCharType="begin"/>
        </w:r>
        <w:r>
          <w:rPr>
            <w:noProof/>
            <w:webHidden/>
          </w:rPr>
          <w:instrText xml:space="preserve"> PAGEREF _Toc115808721 \h </w:instrText>
        </w:r>
        <w:r>
          <w:rPr>
            <w:noProof/>
            <w:webHidden/>
          </w:rPr>
        </w:r>
        <w:r>
          <w:rPr>
            <w:noProof/>
            <w:webHidden/>
          </w:rPr>
          <w:fldChar w:fldCharType="separate"/>
        </w:r>
        <w:r>
          <w:rPr>
            <w:noProof/>
            <w:webHidden/>
          </w:rPr>
          <w:t>7</w:t>
        </w:r>
        <w:r>
          <w:rPr>
            <w:noProof/>
            <w:webHidden/>
          </w:rPr>
          <w:fldChar w:fldCharType="end"/>
        </w:r>
      </w:hyperlink>
      <w:r>
        <w:rPr>
          <w:sz w:val="48"/>
          <w:szCs w:val="48"/>
        </w:rPr>
        <w:fldChar w:fldCharType="end"/>
      </w:r>
      <w:r>
        <w:rPr>
          <w:sz w:val="48"/>
          <w:szCs w:val="48"/>
        </w:rPr>
        <w:fldChar w:fldCharType="begin"/>
      </w:r>
      <w:r>
        <w:rPr>
          <w:sz w:val="48"/>
          <w:szCs w:val="48"/>
        </w:rPr>
        <w:instrText xml:space="preserve"> TOC \h \z \c "Figure 2." </w:instrText>
      </w:r>
      <w:r>
        <w:rPr>
          <w:sz w:val="48"/>
          <w:szCs w:val="48"/>
        </w:rPr>
        <w:fldChar w:fldCharType="separate"/>
      </w:r>
    </w:p>
    <w:p w14:paraId="17B776C9" w14:textId="5D4EC76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27" w:history="1">
        <w:r w:rsidRPr="00AF1190">
          <w:rPr>
            <w:rStyle w:val="Hyperlink"/>
            <w:noProof/>
          </w:rPr>
          <w:t>Figure 2. 1 Software-defined Network architecture</w:t>
        </w:r>
        <w:r>
          <w:rPr>
            <w:noProof/>
            <w:webHidden/>
          </w:rPr>
          <w:tab/>
        </w:r>
        <w:r>
          <w:rPr>
            <w:noProof/>
            <w:webHidden/>
          </w:rPr>
          <w:fldChar w:fldCharType="begin"/>
        </w:r>
        <w:r>
          <w:rPr>
            <w:noProof/>
            <w:webHidden/>
          </w:rPr>
          <w:instrText xml:space="preserve"> PAGEREF _Toc115808727 \h </w:instrText>
        </w:r>
        <w:r>
          <w:rPr>
            <w:noProof/>
            <w:webHidden/>
          </w:rPr>
        </w:r>
        <w:r>
          <w:rPr>
            <w:noProof/>
            <w:webHidden/>
          </w:rPr>
          <w:fldChar w:fldCharType="separate"/>
        </w:r>
        <w:r>
          <w:rPr>
            <w:noProof/>
            <w:webHidden/>
          </w:rPr>
          <w:t>9</w:t>
        </w:r>
        <w:r>
          <w:rPr>
            <w:noProof/>
            <w:webHidden/>
          </w:rPr>
          <w:fldChar w:fldCharType="end"/>
        </w:r>
      </w:hyperlink>
    </w:p>
    <w:p w14:paraId="7454AEEB" w14:textId="640889E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28" w:history="1">
        <w:r w:rsidRPr="00AF1190">
          <w:rPr>
            <w:rStyle w:val="Hyperlink"/>
            <w:noProof/>
          </w:rPr>
          <w:t>Figure 2. 2 Different architectures of SDN</w:t>
        </w:r>
        <w:r>
          <w:rPr>
            <w:noProof/>
            <w:webHidden/>
          </w:rPr>
          <w:tab/>
        </w:r>
        <w:r>
          <w:rPr>
            <w:noProof/>
            <w:webHidden/>
          </w:rPr>
          <w:fldChar w:fldCharType="begin"/>
        </w:r>
        <w:r>
          <w:rPr>
            <w:noProof/>
            <w:webHidden/>
          </w:rPr>
          <w:instrText xml:space="preserve"> PAGEREF _Toc115808728 \h </w:instrText>
        </w:r>
        <w:r>
          <w:rPr>
            <w:noProof/>
            <w:webHidden/>
          </w:rPr>
        </w:r>
        <w:r>
          <w:rPr>
            <w:noProof/>
            <w:webHidden/>
          </w:rPr>
          <w:fldChar w:fldCharType="separate"/>
        </w:r>
        <w:r>
          <w:rPr>
            <w:noProof/>
            <w:webHidden/>
          </w:rPr>
          <w:t>12</w:t>
        </w:r>
        <w:r>
          <w:rPr>
            <w:noProof/>
            <w:webHidden/>
          </w:rPr>
          <w:fldChar w:fldCharType="end"/>
        </w:r>
      </w:hyperlink>
    </w:p>
    <w:p w14:paraId="6FC76C86" w14:textId="5BFB2FC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29" w:history="1">
        <w:r w:rsidRPr="00AF1190">
          <w:rPr>
            <w:rStyle w:val="Hyperlink"/>
            <w:noProof/>
          </w:rPr>
          <w:t>Figure 2. 3 ONOS controller architecture [31]</w:t>
        </w:r>
        <w:r>
          <w:rPr>
            <w:noProof/>
            <w:webHidden/>
          </w:rPr>
          <w:tab/>
        </w:r>
        <w:r>
          <w:rPr>
            <w:noProof/>
            <w:webHidden/>
          </w:rPr>
          <w:fldChar w:fldCharType="begin"/>
        </w:r>
        <w:r>
          <w:rPr>
            <w:noProof/>
            <w:webHidden/>
          </w:rPr>
          <w:instrText xml:space="preserve"> PAGEREF _Toc115808729 \h </w:instrText>
        </w:r>
        <w:r>
          <w:rPr>
            <w:noProof/>
            <w:webHidden/>
          </w:rPr>
        </w:r>
        <w:r>
          <w:rPr>
            <w:noProof/>
            <w:webHidden/>
          </w:rPr>
          <w:fldChar w:fldCharType="separate"/>
        </w:r>
        <w:r>
          <w:rPr>
            <w:noProof/>
            <w:webHidden/>
          </w:rPr>
          <w:t>14</w:t>
        </w:r>
        <w:r>
          <w:rPr>
            <w:noProof/>
            <w:webHidden/>
          </w:rPr>
          <w:fldChar w:fldCharType="end"/>
        </w:r>
      </w:hyperlink>
    </w:p>
    <w:p w14:paraId="509B33F6" w14:textId="6D54943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30" w:history="1">
        <w:r w:rsidRPr="00AF1190">
          <w:rPr>
            <w:rStyle w:val="Hyperlink"/>
            <w:noProof/>
          </w:rPr>
          <w:t>Figure 2. 4 OpenDaylight controller architecture  [8]</w:t>
        </w:r>
        <w:r>
          <w:rPr>
            <w:noProof/>
            <w:webHidden/>
          </w:rPr>
          <w:tab/>
        </w:r>
        <w:r>
          <w:rPr>
            <w:noProof/>
            <w:webHidden/>
          </w:rPr>
          <w:fldChar w:fldCharType="begin"/>
        </w:r>
        <w:r>
          <w:rPr>
            <w:noProof/>
            <w:webHidden/>
          </w:rPr>
          <w:instrText xml:space="preserve"> PAGEREF _Toc115808730 \h </w:instrText>
        </w:r>
        <w:r>
          <w:rPr>
            <w:noProof/>
            <w:webHidden/>
          </w:rPr>
        </w:r>
        <w:r>
          <w:rPr>
            <w:noProof/>
            <w:webHidden/>
          </w:rPr>
          <w:fldChar w:fldCharType="separate"/>
        </w:r>
        <w:r>
          <w:rPr>
            <w:noProof/>
            <w:webHidden/>
          </w:rPr>
          <w:t>15</w:t>
        </w:r>
        <w:r>
          <w:rPr>
            <w:noProof/>
            <w:webHidden/>
          </w:rPr>
          <w:fldChar w:fldCharType="end"/>
        </w:r>
      </w:hyperlink>
    </w:p>
    <w:p w14:paraId="6D2531C4" w14:textId="1E6382C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31" w:history="1">
        <w:r w:rsidRPr="00AF1190">
          <w:rPr>
            <w:rStyle w:val="Hyperlink"/>
            <w:noProof/>
          </w:rPr>
          <w:t>Figure 2. 5 Ryu controller architecture [26]</w:t>
        </w:r>
        <w:r>
          <w:rPr>
            <w:noProof/>
            <w:webHidden/>
          </w:rPr>
          <w:tab/>
        </w:r>
        <w:r>
          <w:rPr>
            <w:noProof/>
            <w:webHidden/>
          </w:rPr>
          <w:fldChar w:fldCharType="begin"/>
        </w:r>
        <w:r>
          <w:rPr>
            <w:noProof/>
            <w:webHidden/>
          </w:rPr>
          <w:instrText xml:space="preserve"> PAGEREF _Toc115808731 \h </w:instrText>
        </w:r>
        <w:r>
          <w:rPr>
            <w:noProof/>
            <w:webHidden/>
          </w:rPr>
        </w:r>
        <w:r>
          <w:rPr>
            <w:noProof/>
            <w:webHidden/>
          </w:rPr>
          <w:fldChar w:fldCharType="separate"/>
        </w:r>
        <w:r>
          <w:rPr>
            <w:noProof/>
            <w:webHidden/>
          </w:rPr>
          <w:t>16</w:t>
        </w:r>
        <w:r>
          <w:rPr>
            <w:noProof/>
            <w:webHidden/>
          </w:rPr>
          <w:fldChar w:fldCharType="end"/>
        </w:r>
      </w:hyperlink>
    </w:p>
    <w:p w14:paraId="46F31E65" w14:textId="24CAA95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32" w:history="1">
        <w:r w:rsidRPr="00AF1190">
          <w:rPr>
            <w:rStyle w:val="Hyperlink"/>
            <w:noProof/>
          </w:rPr>
          <w:t>Figure 2. 6 OpenFlow protocol components [5]</w:t>
        </w:r>
        <w:r>
          <w:rPr>
            <w:noProof/>
            <w:webHidden/>
          </w:rPr>
          <w:tab/>
        </w:r>
        <w:r>
          <w:rPr>
            <w:noProof/>
            <w:webHidden/>
          </w:rPr>
          <w:fldChar w:fldCharType="begin"/>
        </w:r>
        <w:r>
          <w:rPr>
            <w:noProof/>
            <w:webHidden/>
          </w:rPr>
          <w:instrText xml:space="preserve"> PAGEREF _Toc115808732 \h </w:instrText>
        </w:r>
        <w:r>
          <w:rPr>
            <w:noProof/>
            <w:webHidden/>
          </w:rPr>
        </w:r>
        <w:r>
          <w:rPr>
            <w:noProof/>
            <w:webHidden/>
          </w:rPr>
          <w:fldChar w:fldCharType="separate"/>
        </w:r>
        <w:r>
          <w:rPr>
            <w:noProof/>
            <w:webHidden/>
          </w:rPr>
          <w:t>21</w:t>
        </w:r>
        <w:r>
          <w:rPr>
            <w:noProof/>
            <w:webHidden/>
          </w:rPr>
          <w:fldChar w:fldCharType="end"/>
        </w:r>
      </w:hyperlink>
    </w:p>
    <w:p w14:paraId="18A6A0B6" w14:textId="4D07BD80" w:rsidR="00965974" w:rsidRDefault="00965974" w:rsidP="00965974">
      <w:pPr>
        <w:pStyle w:val="TableofFigures"/>
        <w:tabs>
          <w:tab w:val="right" w:leader="dot" w:pos="9062"/>
        </w:tabs>
        <w:rPr>
          <w:noProof/>
        </w:rPr>
      </w:pPr>
      <w:hyperlink w:anchor="_Toc115808733" w:history="1">
        <w:r w:rsidRPr="00AF1190">
          <w:rPr>
            <w:rStyle w:val="Hyperlink"/>
            <w:noProof/>
          </w:rPr>
          <w:t>Figure 2. 7 OpenFlow Message types</w:t>
        </w:r>
        <w:r>
          <w:rPr>
            <w:noProof/>
            <w:webHidden/>
          </w:rPr>
          <w:tab/>
        </w:r>
        <w:r>
          <w:rPr>
            <w:noProof/>
            <w:webHidden/>
          </w:rPr>
          <w:fldChar w:fldCharType="begin"/>
        </w:r>
        <w:r>
          <w:rPr>
            <w:noProof/>
            <w:webHidden/>
          </w:rPr>
          <w:instrText xml:space="preserve"> PAGEREF _Toc115808733 \h </w:instrText>
        </w:r>
        <w:r>
          <w:rPr>
            <w:noProof/>
            <w:webHidden/>
          </w:rPr>
        </w:r>
        <w:r>
          <w:rPr>
            <w:noProof/>
            <w:webHidden/>
          </w:rPr>
          <w:fldChar w:fldCharType="separate"/>
        </w:r>
        <w:r>
          <w:rPr>
            <w:noProof/>
            <w:webHidden/>
          </w:rPr>
          <w:t>22</w:t>
        </w:r>
        <w:r>
          <w:rPr>
            <w:noProof/>
            <w:webHidden/>
          </w:rPr>
          <w:fldChar w:fldCharType="end"/>
        </w:r>
      </w:hyperlink>
      <w:r>
        <w:rPr>
          <w:sz w:val="48"/>
          <w:szCs w:val="48"/>
        </w:rPr>
        <w:fldChar w:fldCharType="end"/>
      </w:r>
      <w:r>
        <w:rPr>
          <w:sz w:val="48"/>
          <w:szCs w:val="48"/>
        </w:rPr>
        <w:fldChar w:fldCharType="begin"/>
      </w:r>
      <w:r>
        <w:rPr>
          <w:sz w:val="48"/>
          <w:szCs w:val="48"/>
        </w:rPr>
        <w:instrText xml:space="preserve"> TOC \h \z \c "Figure 4." </w:instrText>
      </w:r>
      <w:r>
        <w:rPr>
          <w:sz w:val="48"/>
          <w:szCs w:val="48"/>
        </w:rPr>
        <w:fldChar w:fldCharType="separate"/>
      </w:r>
    </w:p>
    <w:p w14:paraId="4B701DA4" w14:textId="0C96ACF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47" w:history="1">
        <w:r w:rsidRPr="00E445BD">
          <w:rPr>
            <w:rStyle w:val="Hyperlink"/>
            <w:noProof/>
          </w:rPr>
          <w:t>Figure 4. 1 Different virtual machine instances in VirtualBox</w:t>
        </w:r>
        <w:r>
          <w:rPr>
            <w:noProof/>
            <w:webHidden/>
          </w:rPr>
          <w:tab/>
        </w:r>
        <w:r>
          <w:rPr>
            <w:noProof/>
            <w:webHidden/>
          </w:rPr>
          <w:fldChar w:fldCharType="begin"/>
        </w:r>
        <w:r>
          <w:rPr>
            <w:noProof/>
            <w:webHidden/>
          </w:rPr>
          <w:instrText xml:space="preserve"> PAGEREF _Toc115808747 \h </w:instrText>
        </w:r>
        <w:r>
          <w:rPr>
            <w:noProof/>
            <w:webHidden/>
          </w:rPr>
        </w:r>
        <w:r>
          <w:rPr>
            <w:noProof/>
            <w:webHidden/>
          </w:rPr>
          <w:fldChar w:fldCharType="separate"/>
        </w:r>
        <w:r>
          <w:rPr>
            <w:noProof/>
            <w:webHidden/>
          </w:rPr>
          <w:t>26</w:t>
        </w:r>
        <w:r>
          <w:rPr>
            <w:noProof/>
            <w:webHidden/>
          </w:rPr>
          <w:fldChar w:fldCharType="end"/>
        </w:r>
      </w:hyperlink>
    </w:p>
    <w:p w14:paraId="272DE6E9" w14:textId="5646281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48" w:history="1">
        <w:r w:rsidRPr="00E445BD">
          <w:rPr>
            <w:rStyle w:val="Hyperlink"/>
            <w:noProof/>
          </w:rPr>
          <w:t>Figure 4. 2 Topology created in the GNS3 with four Open vSwitches and three Routers</w:t>
        </w:r>
        <w:r>
          <w:rPr>
            <w:noProof/>
            <w:webHidden/>
          </w:rPr>
          <w:tab/>
        </w:r>
        <w:r>
          <w:rPr>
            <w:noProof/>
            <w:webHidden/>
          </w:rPr>
          <w:fldChar w:fldCharType="begin"/>
        </w:r>
        <w:r>
          <w:rPr>
            <w:noProof/>
            <w:webHidden/>
          </w:rPr>
          <w:instrText xml:space="preserve"> PAGEREF _Toc115808748 \h </w:instrText>
        </w:r>
        <w:r>
          <w:rPr>
            <w:noProof/>
            <w:webHidden/>
          </w:rPr>
        </w:r>
        <w:r>
          <w:rPr>
            <w:noProof/>
            <w:webHidden/>
          </w:rPr>
          <w:fldChar w:fldCharType="separate"/>
        </w:r>
        <w:r>
          <w:rPr>
            <w:noProof/>
            <w:webHidden/>
          </w:rPr>
          <w:t>28</w:t>
        </w:r>
        <w:r>
          <w:rPr>
            <w:noProof/>
            <w:webHidden/>
          </w:rPr>
          <w:fldChar w:fldCharType="end"/>
        </w:r>
      </w:hyperlink>
    </w:p>
    <w:p w14:paraId="27003351" w14:textId="30374F3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49" w:history="1">
        <w:r w:rsidRPr="00E445BD">
          <w:rPr>
            <w:rStyle w:val="Hyperlink"/>
            <w:noProof/>
          </w:rPr>
          <w:t>Figure 4. 3 Open vSwitch eth0 management interface configuration</w:t>
        </w:r>
        <w:r>
          <w:rPr>
            <w:noProof/>
            <w:webHidden/>
          </w:rPr>
          <w:tab/>
        </w:r>
        <w:r>
          <w:rPr>
            <w:noProof/>
            <w:webHidden/>
          </w:rPr>
          <w:fldChar w:fldCharType="begin"/>
        </w:r>
        <w:r>
          <w:rPr>
            <w:noProof/>
            <w:webHidden/>
          </w:rPr>
          <w:instrText xml:space="preserve"> PAGEREF _Toc115808749 \h </w:instrText>
        </w:r>
        <w:r>
          <w:rPr>
            <w:noProof/>
            <w:webHidden/>
          </w:rPr>
        </w:r>
        <w:r>
          <w:rPr>
            <w:noProof/>
            <w:webHidden/>
          </w:rPr>
          <w:fldChar w:fldCharType="separate"/>
        </w:r>
        <w:r>
          <w:rPr>
            <w:noProof/>
            <w:webHidden/>
          </w:rPr>
          <w:t>28</w:t>
        </w:r>
        <w:r>
          <w:rPr>
            <w:noProof/>
            <w:webHidden/>
          </w:rPr>
          <w:fldChar w:fldCharType="end"/>
        </w:r>
      </w:hyperlink>
    </w:p>
    <w:p w14:paraId="4DBD6685" w14:textId="73ED53F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0" w:history="1">
        <w:r w:rsidRPr="00E445BD">
          <w:rPr>
            <w:rStyle w:val="Hyperlink"/>
            <w:noProof/>
          </w:rPr>
          <w:t>Figure 4. 4 Detailed connection diagram of created topology</w:t>
        </w:r>
        <w:r>
          <w:rPr>
            <w:noProof/>
            <w:webHidden/>
          </w:rPr>
          <w:tab/>
        </w:r>
        <w:r>
          <w:rPr>
            <w:noProof/>
            <w:webHidden/>
          </w:rPr>
          <w:fldChar w:fldCharType="begin"/>
        </w:r>
        <w:r>
          <w:rPr>
            <w:noProof/>
            <w:webHidden/>
          </w:rPr>
          <w:instrText xml:space="preserve"> PAGEREF _Toc115808750 \h </w:instrText>
        </w:r>
        <w:r>
          <w:rPr>
            <w:noProof/>
            <w:webHidden/>
          </w:rPr>
        </w:r>
        <w:r>
          <w:rPr>
            <w:noProof/>
            <w:webHidden/>
          </w:rPr>
          <w:fldChar w:fldCharType="separate"/>
        </w:r>
        <w:r>
          <w:rPr>
            <w:noProof/>
            <w:webHidden/>
          </w:rPr>
          <w:t>29</w:t>
        </w:r>
        <w:r>
          <w:rPr>
            <w:noProof/>
            <w:webHidden/>
          </w:rPr>
          <w:fldChar w:fldCharType="end"/>
        </w:r>
      </w:hyperlink>
    </w:p>
    <w:p w14:paraId="7612C9B7" w14:textId="59E5FEC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1" w:history="1">
        <w:r w:rsidRPr="00E445BD">
          <w:rPr>
            <w:rStyle w:val="Hyperlink"/>
            <w:noProof/>
          </w:rPr>
          <w:t>Figure 4. 5 List of ports configured under Bridge br0 on Open vSwitch-1</w:t>
        </w:r>
        <w:r>
          <w:rPr>
            <w:noProof/>
            <w:webHidden/>
          </w:rPr>
          <w:tab/>
        </w:r>
        <w:r>
          <w:rPr>
            <w:noProof/>
            <w:webHidden/>
          </w:rPr>
          <w:fldChar w:fldCharType="begin"/>
        </w:r>
        <w:r>
          <w:rPr>
            <w:noProof/>
            <w:webHidden/>
          </w:rPr>
          <w:instrText xml:space="preserve"> PAGEREF _Toc115808751 \h </w:instrText>
        </w:r>
        <w:r>
          <w:rPr>
            <w:noProof/>
            <w:webHidden/>
          </w:rPr>
        </w:r>
        <w:r>
          <w:rPr>
            <w:noProof/>
            <w:webHidden/>
          </w:rPr>
          <w:fldChar w:fldCharType="separate"/>
        </w:r>
        <w:r>
          <w:rPr>
            <w:noProof/>
            <w:webHidden/>
          </w:rPr>
          <w:t>29</w:t>
        </w:r>
        <w:r>
          <w:rPr>
            <w:noProof/>
            <w:webHidden/>
          </w:rPr>
          <w:fldChar w:fldCharType="end"/>
        </w:r>
      </w:hyperlink>
    </w:p>
    <w:p w14:paraId="49D163AC" w14:textId="51DE5C1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2" w:history="1">
        <w:r w:rsidRPr="00E445BD">
          <w:rPr>
            <w:rStyle w:val="Hyperlink"/>
            <w:noProof/>
          </w:rPr>
          <w:t>Figure 4. 6 Setting up Open vSwitch to communicate with the SDN controller</w:t>
        </w:r>
        <w:r>
          <w:rPr>
            <w:noProof/>
            <w:webHidden/>
          </w:rPr>
          <w:tab/>
        </w:r>
        <w:r>
          <w:rPr>
            <w:noProof/>
            <w:webHidden/>
          </w:rPr>
          <w:fldChar w:fldCharType="begin"/>
        </w:r>
        <w:r>
          <w:rPr>
            <w:noProof/>
            <w:webHidden/>
          </w:rPr>
          <w:instrText xml:space="preserve"> PAGEREF _Toc115808752 \h </w:instrText>
        </w:r>
        <w:r>
          <w:rPr>
            <w:noProof/>
            <w:webHidden/>
          </w:rPr>
        </w:r>
        <w:r>
          <w:rPr>
            <w:noProof/>
            <w:webHidden/>
          </w:rPr>
          <w:fldChar w:fldCharType="separate"/>
        </w:r>
        <w:r>
          <w:rPr>
            <w:noProof/>
            <w:webHidden/>
          </w:rPr>
          <w:t>30</w:t>
        </w:r>
        <w:r>
          <w:rPr>
            <w:noProof/>
            <w:webHidden/>
          </w:rPr>
          <w:fldChar w:fldCharType="end"/>
        </w:r>
      </w:hyperlink>
    </w:p>
    <w:p w14:paraId="00E9906F" w14:textId="3AE7C82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3" w:history="1">
        <w:r w:rsidRPr="00E445BD">
          <w:rPr>
            <w:rStyle w:val="Hyperlink"/>
            <w:noProof/>
          </w:rPr>
          <w:t>Figure 4. 7 List of devices (Open vSwitches) connected to the ONOS controller</w:t>
        </w:r>
        <w:r>
          <w:rPr>
            <w:noProof/>
            <w:webHidden/>
          </w:rPr>
          <w:tab/>
        </w:r>
        <w:r>
          <w:rPr>
            <w:noProof/>
            <w:webHidden/>
          </w:rPr>
          <w:fldChar w:fldCharType="begin"/>
        </w:r>
        <w:r>
          <w:rPr>
            <w:noProof/>
            <w:webHidden/>
          </w:rPr>
          <w:instrText xml:space="preserve"> PAGEREF _Toc115808753 \h </w:instrText>
        </w:r>
        <w:r>
          <w:rPr>
            <w:noProof/>
            <w:webHidden/>
          </w:rPr>
        </w:r>
        <w:r>
          <w:rPr>
            <w:noProof/>
            <w:webHidden/>
          </w:rPr>
          <w:fldChar w:fldCharType="separate"/>
        </w:r>
        <w:r>
          <w:rPr>
            <w:noProof/>
            <w:webHidden/>
          </w:rPr>
          <w:t>31</w:t>
        </w:r>
        <w:r>
          <w:rPr>
            <w:noProof/>
            <w:webHidden/>
          </w:rPr>
          <w:fldChar w:fldCharType="end"/>
        </w:r>
      </w:hyperlink>
    </w:p>
    <w:p w14:paraId="1B56A8BA" w14:textId="73FA4CA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4" w:history="1">
        <w:r w:rsidRPr="00E445BD">
          <w:rPr>
            <w:rStyle w:val="Hyperlink"/>
            <w:noProof/>
          </w:rPr>
          <w:t>Figure 4. 8 Topology view of the created network from the ONOS GUI</w:t>
        </w:r>
        <w:r>
          <w:rPr>
            <w:noProof/>
            <w:webHidden/>
          </w:rPr>
          <w:tab/>
        </w:r>
        <w:r>
          <w:rPr>
            <w:noProof/>
            <w:webHidden/>
          </w:rPr>
          <w:fldChar w:fldCharType="begin"/>
        </w:r>
        <w:r>
          <w:rPr>
            <w:noProof/>
            <w:webHidden/>
          </w:rPr>
          <w:instrText xml:space="preserve"> PAGEREF _Toc115808754 \h </w:instrText>
        </w:r>
        <w:r>
          <w:rPr>
            <w:noProof/>
            <w:webHidden/>
          </w:rPr>
        </w:r>
        <w:r>
          <w:rPr>
            <w:noProof/>
            <w:webHidden/>
          </w:rPr>
          <w:fldChar w:fldCharType="separate"/>
        </w:r>
        <w:r>
          <w:rPr>
            <w:noProof/>
            <w:webHidden/>
          </w:rPr>
          <w:t>31</w:t>
        </w:r>
        <w:r>
          <w:rPr>
            <w:noProof/>
            <w:webHidden/>
          </w:rPr>
          <w:fldChar w:fldCharType="end"/>
        </w:r>
      </w:hyperlink>
    </w:p>
    <w:p w14:paraId="6693961A" w14:textId="0CAB8AF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5" w:history="1">
        <w:r w:rsidRPr="00E445BD">
          <w:rPr>
            <w:rStyle w:val="Hyperlink"/>
            <w:noProof/>
          </w:rPr>
          <w:t>Figure 4. 9 OpenFlow protocol packets captured on the Wireshark between Open vSwitch and ONOS controller</w:t>
        </w:r>
        <w:r>
          <w:rPr>
            <w:noProof/>
            <w:webHidden/>
          </w:rPr>
          <w:tab/>
        </w:r>
        <w:r>
          <w:rPr>
            <w:noProof/>
            <w:webHidden/>
          </w:rPr>
          <w:fldChar w:fldCharType="begin"/>
        </w:r>
        <w:r>
          <w:rPr>
            <w:noProof/>
            <w:webHidden/>
          </w:rPr>
          <w:instrText xml:space="preserve"> PAGEREF _Toc115808755 \h </w:instrText>
        </w:r>
        <w:r>
          <w:rPr>
            <w:noProof/>
            <w:webHidden/>
          </w:rPr>
        </w:r>
        <w:r>
          <w:rPr>
            <w:noProof/>
            <w:webHidden/>
          </w:rPr>
          <w:fldChar w:fldCharType="separate"/>
        </w:r>
        <w:r>
          <w:rPr>
            <w:noProof/>
            <w:webHidden/>
          </w:rPr>
          <w:t>32</w:t>
        </w:r>
        <w:r>
          <w:rPr>
            <w:noProof/>
            <w:webHidden/>
          </w:rPr>
          <w:fldChar w:fldCharType="end"/>
        </w:r>
      </w:hyperlink>
    </w:p>
    <w:p w14:paraId="46F24111" w14:textId="2001A2D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6" w:history="1">
        <w:r w:rsidRPr="00E445BD">
          <w:rPr>
            <w:rStyle w:val="Hyperlink"/>
            <w:noProof/>
          </w:rPr>
          <w:t>Figure 4. 10 OpenFlow handshake message- Hello packet captured on the Wireshark</w:t>
        </w:r>
        <w:r>
          <w:rPr>
            <w:noProof/>
            <w:webHidden/>
          </w:rPr>
          <w:tab/>
        </w:r>
        <w:r>
          <w:rPr>
            <w:noProof/>
            <w:webHidden/>
          </w:rPr>
          <w:fldChar w:fldCharType="begin"/>
        </w:r>
        <w:r>
          <w:rPr>
            <w:noProof/>
            <w:webHidden/>
          </w:rPr>
          <w:instrText xml:space="preserve"> PAGEREF _Toc115808756 \h </w:instrText>
        </w:r>
        <w:r>
          <w:rPr>
            <w:noProof/>
            <w:webHidden/>
          </w:rPr>
        </w:r>
        <w:r>
          <w:rPr>
            <w:noProof/>
            <w:webHidden/>
          </w:rPr>
          <w:fldChar w:fldCharType="separate"/>
        </w:r>
        <w:r>
          <w:rPr>
            <w:noProof/>
            <w:webHidden/>
          </w:rPr>
          <w:t>32</w:t>
        </w:r>
        <w:r>
          <w:rPr>
            <w:noProof/>
            <w:webHidden/>
          </w:rPr>
          <w:fldChar w:fldCharType="end"/>
        </w:r>
      </w:hyperlink>
    </w:p>
    <w:p w14:paraId="56B7149F" w14:textId="6C45B64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7" w:history="1">
        <w:r w:rsidRPr="00E445BD">
          <w:rPr>
            <w:rStyle w:val="Hyperlink"/>
            <w:noProof/>
          </w:rPr>
          <w:t>Figure 4. 11 Different components of the ONOS GUI</w:t>
        </w:r>
        <w:r>
          <w:rPr>
            <w:noProof/>
            <w:webHidden/>
          </w:rPr>
          <w:tab/>
        </w:r>
        <w:r>
          <w:rPr>
            <w:noProof/>
            <w:webHidden/>
          </w:rPr>
          <w:fldChar w:fldCharType="begin"/>
        </w:r>
        <w:r>
          <w:rPr>
            <w:noProof/>
            <w:webHidden/>
          </w:rPr>
          <w:instrText xml:space="preserve"> PAGEREF _Toc115808757 \h </w:instrText>
        </w:r>
        <w:r>
          <w:rPr>
            <w:noProof/>
            <w:webHidden/>
          </w:rPr>
        </w:r>
        <w:r>
          <w:rPr>
            <w:noProof/>
            <w:webHidden/>
          </w:rPr>
          <w:fldChar w:fldCharType="separate"/>
        </w:r>
        <w:r>
          <w:rPr>
            <w:noProof/>
            <w:webHidden/>
          </w:rPr>
          <w:t>33</w:t>
        </w:r>
        <w:r>
          <w:rPr>
            <w:noProof/>
            <w:webHidden/>
          </w:rPr>
          <w:fldChar w:fldCharType="end"/>
        </w:r>
      </w:hyperlink>
    </w:p>
    <w:p w14:paraId="489F03BC" w14:textId="251A5AA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8" w:history="1">
        <w:r w:rsidRPr="00E445BD">
          <w:rPr>
            <w:rStyle w:val="Hyperlink"/>
            <w:noProof/>
          </w:rPr>
          <w:t>Figure 4. 12 Different Panels available to navigate on ONOS GUI</w:t>
        </w:r>
        <w:r>
          <w:rPr>
            <w:noProof/>
            <w:webHidden/>
          </w:rPr>
          <w:tab/>
        </w:r>
        <w:r>
          <w:rPr>
            <w:noProof/>
            <w:webHidden/>
          </w:rPr>
          <w:fldChar w:fldCharType="begin"/>
        </w:r>
        <w:r>
          <w:rPr>
            <w:noProof/>
            <w:webHidden/>
          </w:rPr>
          <w:instrText xml:space="preserve"> PAGEREF _Toc115808758 \h </w:instrText>
        </w:r>
        <w:r>
          <w:rPr>
            <w:noProof/>
            <w:webHidden/>
          </w:rPr>
        </w:r>
        <w:r>
          <w:rPr>
            <w:noProof/>
            <w:webHidden/>
          </w:rPr>
          <w:fldChar w:fldCharType="separate"/>
        </w:r>
        <w:r>
          <w:rPr>
            <w:noProof/>
            <w:webHidden/>
          </w:rPr>
          <w:t>34</w:t>
        </w:r>
        <w:r>
          <w:rPr>
            <w:noProof/>
            <w:webHidden/>
          </w:rPr>
          <w:fldChar w:fldCharType="end"/>
        </w:r>
      </w:hyperlink>
    </w:p>
    <w:p w14:paraId="175F1353" w14:textId="6C46FEF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9" w:history="1">
        <w:r w:rsidRPr="00E445BD">
          <w:rPr>
            <w:rStyle w:val="Hyperlink"/>
            <w:noProof/>
          </w:rPr>
          <w:t>Figure 4. 13 List of Applications installed and activated on ONOS controller</w:t>
        </w:r>
        <w:r>
          <w:rPr>
            <w:noProof/>
            <w:webHidden/>
          </w:rPr>
          <w:tab/>
        </w:r>
        <w:r>
          <w:rPr>
            <w:noProof/>
            <w:webHidden/>
          </w:rPr>
          <w:fldChar w:fldCharType="begin"/>
        </w:r>
        <w:r>
          <w:rPr>
            <w:noProof/>
            <w:webHidden/>
          </w:rPr>
          <w:instrText xml:space="preserve"> PAGEREF _Toc115808759 \h </w:instrText>
        </w:r>
        <w:r>
          <w:rPr>
            <w:noProof/>
            <w:webHidden/>
          </w:rPr>
        </w:r>
        <w:r>
          <w:rPr>
            <w:noProof/>
            <w:webHidden/>
          </w:rPr>
          <w:fldChar w:fldCharType="separate"/>
        </w:r>
        <w:r>
          <w:rPr>
            <w:noProof/>
            <w:webHidden/>
          </w:rPr>
          <w:t>35</w:t>
        </w:r>
        <w:r>
          <w:rPr>
            <w:noProof/>
            <w:webHidden/>
          </w:rPr>
          <w:fldChar w:fldCharType="end"/>
        </w:r>
      </w:hyperlink>
    </w:p>
    <w:p w14:paraId="35750A54" w14:textId="7FEE0AD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0" w:history="1">
        <w:r w:rsidRPr="00E445BD">
          <w:rPr>
            <w:rStyle w:val="Hyperlink"/>
            <w:noProof/>
          </w:rPr>
          <w:t>Figure 4. 14 List of Devices (Open vSwitches) controlled by ONOS controller</w:t>
        </w:r>
        <w:r>
          <w:rPr>
            <w:noProof/>
            <w:webHidden/>
          </w:rPr>
          <w:tab/>
        </w:r>
        <w:r>
          <w:rPr>
            <w:noProof/>
            <w:webHidden/>
          </w:rPr>
          <w:fldChar w:fldCharType="begin"/>
        </w:r>
        <w:r>
          <w:rPr>
            <w:noProof/>
            <w:webHidden/>
          </w:rPr>
          <w:instrText xml:space="preserve"> PAGEREF _Toc115808760 \h </w:instrText>
        </w:r>
        <w:r>
          <w:rPr>
            <w:noProof/>
            <w:webHidden/>
          </w:rPr>
        </w:r>
        <w:r>
          <w:rPr>
            <w:noProof/>
            <w:webHidden/>
          </w:rPr>
          <w:fldChar w:fldCharType="separate"/>
        </w:r>
        <w:r>
          <w:rPr>
            <w:noProof/>
            <w:webHidden/>
          </w:rPr>
          <w:t>35</w:t>
        </w:r>
        <w:r>
          <w:rPr>
            <w:noProof/>
            <w:webHidden/>
          </w:rPr>
          <w:fldChar w:fldCharType="end"/>
        </w:r>
      </w:hyperlink>
    </w:p>
    <w:p w14:paraId="661A14AD" w14:textId="2FC12ED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1" w:history="1">
        <w:r w:rsidRPr="00E445BD">
          <w:rPr>
            <w:rStyle w:val="Hyperlink"/>
            <w:noProof/>
          </w:rPr>
          <w:t>Figure 4. 15 Details of different Ports of one of the Open vSwitch</w:t>
        </w:r>
        <w:r>
          <w:rPr>
            <w:noProof/>
            <w:webHidden/>
          </w:rPr>
          <w:tab/>
        </w:r>
        <w:r>
          <w:rPr>
            <w:noProof/>
            <w:webHidden/>
          </w:rPr>
          <w:fldChar w:fldCharType="begin"/>
        </w:r>
        <w:r>
          <w:rPr>
            <w:noProof/>
            <w:webHidden/>
          </w:rPr>
          <w:instrText xml:space="preserve"> PAGEREF _Toc115808761 \h </w:instrText>
        </w:r>
        <w:r>
          <w:rPr>
            <w:noProof/>
            <w:webHidden/>
          </w:rPr>
        </w:r>
        <w:r>
          <w:rPr>
            <w:noProof/>
            <w:webHidden/>
          </w:rPr>
          <w:fldChar w:fldCharType="separate"/>
        </w:r>
        <w:r>
          <w:rPr>
            <w:noProof/>
            <w:webHidden/>
          </w:rPr>
          <w:t>36</w:t>
        </w:r>
        <w:r>
          <w:rPr>
            <w:noProof/>
            <w:webHidden/>
          </w:rPr>
          <w:fldChar w:fldCharType="end"/>
        </w:r>
      </w:hyperlink>
    </w:p>
    <w:p w14:paraId="11981AB9" w14:textId="7BC062E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2" w:history="1">
        <w:r w:rsidRPr="00E445BD">
          <w:rPr>
            <w:rStyle w:val="Hyperlink"/>
            <w:noProof/>
          </w:rPr>
          <w:t>Figure 4. 16 List of all links connected in the SDN network</w:t>
        </w:r>
        <w:r>
          <w:rPr>
            <w:noProof/>
            <w:webHidden/>
          </w:rPr>
          <w:tab/>
        </w:r>
        <w:r>
          <w:rPr>
            <w:noProof/>
            <w:webHidden/>
          </w:rPr>
          <w:fldChar w:fldCharType="begin"/>
        </w:r>
        <w:r>
          <w:rPr>
            <w:noProof/>
            <w:webHidden/>
          </w:rPr>
          <w:instrText xml:space="preserve"> PAGEREF _Toc115808762 \h </w:instrText>
        </w:r>
        <w:r>
          <w:rPr>
            <w:noProof/>
            <w:webHidden/>
          </w:rPr>
        </w:r>
        <w:r>
          <w:rPr>
            <w:noProof/>
            <w:webHidden/>
          </w:rPr>
          <w:fldChar w:fldCharType="separate"/>
        </w:r>
        <w:r>
          <w:rPr>
            <w:noProof/>
            <w:webHidden/>
          </w:rPr>
          <w:t>36</w:t>
        </w:r>
        <w:r>
          <w:rPr>
            <w:noProof/>
            <w:webHidden/>
          </w:rPr>
          <w:fldChar w:fldCharType="end"/>
        </w:r>
      </w:hyperlink>
    </w:p>
    <w:p w14:paraId="1345F7F0" w14:textId="58E8EE7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3" w:history="1">
        <w:r w:rsidRPr="00E445BD">
          <w:rPr>
            <w:rStyle w:val="Hyperlink"/>
            <w:noProof/>
          </w:rPr>
          <w:t>Figure 4. 17 List of Hosts connected in the SDN network</w:t>
        </w:r>
        <w:r>
          <w:rPr>
            <w:noProof/>
            <w:webHidden/>
          </w:rPr>
          <w:tab/>
        </w:r>
        <w:r>
          <w:rPr>
            <w:noProof/>
            <w:webHidden/>
          </w:rPr>
          <w:fldChar w:fldCharType="begin"/>
        </w:r>
        <w:r>
          <w:rPr>
            <w:noProof/>
            <w:webHidden/>
          </w:rPr>
          <w:instrText xml:space="preserve"> PAGEREF _Toc115808763 \h </w:instrText>
        </w:r>
        <w:r>
          <w:rPr>
            <w:noProof/>
            <w:webHidden/>
          </w:rPr>
        </w:r>
        <w:r>
          <w:rPr>
            <w:noProof/>
            <w:webHidden/>
          </w:rPr>
          <w:fldChar w:fldCharType="separate"/>
        </w:r>
        <w:r>
          <w:rPr>
            <w:noProof/>
            <w:webHidden/>
          </w:rPr>
          <w:t>36</w:t>
        </w:r>
        <w:r>
          <w:rPr>
            <w:noProof/>
            <w:webHidden/>
          </w:rPr>
          <w:fldChar w:fldCharType="end"/>
        </w:r>
      </w:hyperlink>
    </w:p>
    <w:p w14:paraId="7E4565A9" w14:textId="2C25CFF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4" w:history="1">
        <w:r w:rsidRPr="00E445BD">
          <w:rPr>
            <w:rStyle w:val="Hyperlink"/>
            <w:noProof/>
          </w:rPr>
          <w:t>Figure 4. 18 Quick help and keyboard shortcuts used on the ONOS GUI</w:t>
        </w:r>
        <w:r>
          <w:rPr>
            <w:noProof/>
            <w:webHidden/>
          </w:rPr>
          <w:tab/>
        </w:r>
        <w:r>
          <w:rPr>
            <w:noProof/>
            <w:webHidden/>
          </w:rPr>
          <w:fldChar w:fldCharType="begin"/>
        </w:r>
        <w:r>
          <w:rPr>
            <w:noProof/>
            <w:webHidden/>
          </w:rPr>
          <w:instrText xml:space="preserve"> PAGEREF _Toc115808764 \h </w:instrText>
        </w:r>
        <w:r>
          <w:rPr>
            <w:noProof/>
            <w:webHidden/>
          </w:rPr>
        </w:r>
        <w:r>
          <w:rPr>
            <w:noProof/>
            <w:webHidden/>
          </w:rPr>
          <w:fldChar w:fldCharType="separate"/>
        </w:r>
        <w:r>
          <w:rPr>
            <w:noProof/>
            <w:webHidden/>
          </w:rPr>
          <w:t>37</w:t>
        </w:r>
        <w:r>
          <w:rPr>
            <w:noProof/>
            <w:webHidden/>
          </w:rPr>
          <w:fldChar w:fldCharType="end"/>
        </w:r>
      </w:hyperlink>
    </w:p>
    <w:p w14:paraId="4759FC6E" w14:textId="6828BCE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5" w:history="1">
        <w:r w:rsidRPr="00E445BD">
          <w:rPr>
            <w:rStyle w:val="Hyperlink"/>
            <w:noProof/>
          </w:rPr>
          <w:t>Figure 4. 19 Packet transmission through flow tables within an Open vSwitch</w:t>
        </w:r>
        <w:r>
          <w:rPr>
            <w:noProof/>
            <w:webHidden/>
          </w:rPr>
          <w:tab/>
        </w:r>
        <w:r>
          <w:rPr>
            <w:noProof/>
            <w:webHidden/>
          </w:rPr>
          <w:fldChar w:fldCharType="begin"/>
        </w:r>
        <w:r>
          <w:rPr>
            <w:noProof/>
            <w:webHidden/>
          </w:rPr>
          <w:instrText xml:space="preserve"> PAGEREF _Toc115808765 \h </w:instrText>
        </w:r>
        <w:r>
          <w:rPr>
            <w:noProof/>
            <w:webHidden/>
          </w:rPr>
        </w:r>
        <w:r>
          <w:rPr>
            <w:noProof/>
            <w:webHidden/>
          </w:rPr>
          <w:fldChar w:fldCharType="separate"/>
        </w:r>
        <w:r>
          <w:rPr>
            <w:noProof/>
            <w:webHidden/>
          </w:rPr>
          <w:t>38</w:t>
        </w:r>
        <w:r>
          <w:rPr>
            <w:noProof/>
            <w:webHidden/>
          </w:rPr>
          <w:fldChar w:fldCharType="end"/>
        </w:r>
      </w:hyperlink>
    </w:p>
    <w:p w14:paraId="6235E180" w14:textId="2CD5434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6" w:history="1">
        <w:r w:rsidRPr="00E445BD">
          <w:rPr>
            <w:rStyle w:val="Hyperlink"/>
            <w:noProof/>
          </w:rPr>
          <w:t>Figure 4. 20 Flow rules configured on an Open vSwitch</w:t>
        </w:r>
        <w:r>
          <w:rPr>
            <w:noProof/>
            <w:webHidden/>
          </w:rPr>
          <w:tab/>
        </w:r>
        <w:r>
          <w:rPr>
            <w:noProof/>
            <w:webHidden/>
          </w:rPr>
          <w:fldChar w:fldCharType="begin"/>
        </w:r>
        <w:r>
          <w:rPr>
            <w:noProof/>
            <w:webHidden/>
          </w:rPr>
          <w:instrText xml:space="preserve"> PAGEREF _Toc115808766 \h </w:instrText>
        </w:r>
        <w:r>
          <w:rPr>
            <w:noProof/>
            <w:webHidden/>
          </w:rPr>
        </w:r>
        <w:r>
          <w:rPr>
            <w:noProof/>
            <w:webHidden/>
          </w:rPr>
          <w:fldChar w:fldCharType="separate"/>
        </w:r>
        <w:r>
          <w:rPr>
            <w:noProof/>
            <w:webHidden/>
          </w:rPr>
          <w:t>38</w:t>
        </w:r>
        <w:r>
          <w:rPr>
            <w:noProof/>
            <w:webHidden/>
          </w:rPr>
          <w:fldChar w:fldCharType="end"/>
        </w:r>
      </w:hyperlink>
    </w:p>
    <w:p w14:paraId="4818C7A9" w14:textId="0D83F70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7" w:history="1">
        <w:r w:rsidRPr="00E445BD">
          <w:rPr>
            <w:rStyle w:val="Hyperlink"/>
            <w:noProof/>
          </w:rPr>
          <w:t>Figure 4. 21 Configured flow rules from the ONOS CLI</w:t>
        </w:r>
        <w:r>
          <w:rPr>
            <w:noProof/>
            <w:webHidden/>
          </w:rPr>
          <w:tab/>
        </w:r>
        <w:r>
          <w:rPr>
            <w:noProof/>
            <w:webHidden/>
          </w:rPr>
          <w:fldChar w:fldCharType="begin"/>
        </w:r>
        <w:r>
          <w:rPr>
            <w:noProof/>
            <w:webHidden/>
          </w:rPr>
          <w:instrText xml:space="preserve"> PAGEREF _Toc115808767 \h </w:instrText>
        </w:r>
        <w:r>
          <w:rPr>
            <w:noProof/>
            <w:webHidden/>
          </w:rPr>
        </w:r>
        <w:r>
          <w:rPr>
            <w:noProof/>
            <w:webHidden/>
          </w:rPr>
          <w:fldChar w:fldCharType="separate"/>
        </w:r>
        <w:r>
          <w:rPr>
            <w:noProof/>
            <w:webHidden/>
          </w:rPr>
          <w:t>39</w:t>
        </w:r>
        <w:r>
          <w:rPr>
            <w:noProof/>
            <w:webHidden/>
          </w:rPr>
          <w:fldChar w:fldCharType="end"/>
        </w:r>
      </w:hyperlink>
    </w:p>
    <w:p w14:paraId="79B08844" w14:textId="142C0F9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8" w:history="1">
        <w:r w:rsidRPr="00E445BD">
          <w:rPr>
            <w:rStyle w:val="Hyperlink"/>
            <w:noProof/>
          </w:rPr>
          <w:t>Figure 4. 22 Configuration of flow rules from the Open vSwitch CLI</w:t>
        </w:r>
        <w:r>
          <w:rPr>
            <w:noProof/>
            <w:webHidden/>
          </w:rPr>
          <w:tab/>
        </w:r>
        <w:r>
          <w:rPr>
            <w:noProof/>
            <w:webHidden/>
          </w:rPr>
          <w:fldChar w:fldCharType="begin"/>
        </w:r>
        <w:r>
          <w:rPr>
            <w:noProof/>
            <w:webHidden/>
          </w:rPr>
          <w:instrText xml:space="preserve"> PAGEREF _Toc115808768 \h </w:instrText>
        </w:r>
        <w:r>
          <w:rPr>
            <w:noProof/>
            <w:webHidden/>
          </w:rPr>
        </w:r>
        <w:r>
          <w:rPr>
            <w:noProof/>
            <w:webHidden/>
          </w:rPr>
          <w:fldChar w:fldCharType="separate"/>
        </w:r>
        <w:r>
          <w:rPr>
            <w:noProof/>
            <w:webHidden/>
          </w:rPr>
          <w:t>39</w:t>
        </w:r>
        <w:r>
          <w:rPr>
            <w:noProof/>
            <w:webHidden/>
          </w:rPr>
          <w:fldChar w:fldCharType="end"/>
        </w:r>
      </w:hyperlink>
    </w:p>
    <w:p w14:paraId="04688BCC" w14:textId="608DF91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9" w:history="1">
        <w:r w:rsidRPr="00E445BD">
          <w:rPr>
            <w:rStyle w:val="Hyperlink"/>
            <w:noProof/>
          </w:rPr>
          <w:t xml:space="preserve">Figure 4. 23 </w:t>
        </w:r>
        <w:r w:rsidRPr="00E445BD">
          <w:rPr>
            <w:rStyle w:val="Hyperlink"/>
            <w:rFonts w:cs="Times"/>
            <w:noProof/>
          </w:rPr>
          <w:t xml:space="preserve">Pseudocode for flow rule configuration </w:t>
        </w:r>
        <w:r w:rsidRPr="00E445BD">
          <w:rPr>
            <w:rStyle w:val="Hyperlink"/>
            <w:noProof/>
          </w:rPr>
          <w:t>from the ONOS REST API</w:t>
        </w:r>
        <w:r>
          <w:rPr>
            <w:noProof/>
            <w:webHidden/>
          </w:rPr>
          <w:tab/>
        </w:r>
        <w:r>
          <w:rPr>
            <w:noProof/>
            <w:webHidden/>
          </w:rPr>
          <w:fldChar w:fldCharType="begin"/>
        </w:r>
        <w:r>
          <w:rPr>
            <w:noProof/>
            <w:webHidden/>
          </w:rPr>
          <w:instrText xml:space="preserve"> PAGEREF _Toc115808769 \h </w:instrText>
        </w:r>
        <w:r>
          <w:rPr>
            <w:noProof/>
            <w:webHidden/>
          </w:rPr>
        </w:r>
        <w:r>
          <w:rPr>
            <w:noProof/>
            <w:webHidden/>
          </w:rPr>
          <w:fldChar w:fldCharType="separate"/>
        </w:r>
        <w:r>
          <w:rPr>
            <w:noProof/>
            <w:webHidden/>
          </w:rPr>
          <w:t>40</w:t>
        </w:r>
        <w:r>
          <w:rPr>
            <w:noProof/>
            <w:webHidden/>
          </w:rPr>
          <w:fldChar w:fldCharType="end"/>
        </w:r>
      </w:hyperlink>
    </w:p>
    <w:p w14:paraId="39C7C496" w14:textId="38A16E3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0" w:history="1">
        <w:r w:rsidRPr="00E445BD">
          <w:rPr>
            <w:rStyle w:val="Hyperlink"/>
            <w:noProof/>
          </w:rPr>
          <w:t>Figure 4. 24 Successful installation of flow rules from the ONOS REST API</w:t>
        </w:r>
        <w:r>
          <w:rPr>
            <w:noProof/>
            <w:webHidden/>
          </w:rPr>
          <w:tab/>
        </w:r>
        <w:r>
          <w:rPr>
            <w:noProof/>
            <w:webHidden/>
          </w:rPr>
          <w:fldChar w:fldCharType="begin"/>
        </w:r>
        <w:r>
          <w:rPr>
            <w:noProof/>
            <w:webHidden/>
          </w:rPr>
          <w:instrText xml:space="preserve"> PAGEREF _Toc115808770 \h </w:instrText>
        </w:r>
        <w:r>
          <w:rPr>
            <w:noProof/>
            <w:webHidden/>
          </w:rPr>
        </w:r>
        <w:r>
          <w:rPr>
            <w:noProof/>
            <w:webHidden/>
          </w:rPr>
          <w:fldChar w:fldCharType="separate"/>
        </w:r>
        <w:r>
          <w:rPr>
            <w:noProof/>
            <w:webHidden/>
          </w:rPr>
          <w:t>40</w:t>
        </w:r>
        <w:r>
          <w:rPr>
            <w:noProof/>
            <w:webHidden/>
          </w:rPr>
          <w:fldChar w:fldCharType="end"/>
        </w:r>
      </w:hyperlink>
    </w:p>
    <w:p w14:paraId="3FCD802A" w14:textId="0A82F8D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1" w:history="1">
        <w:r w:rsidRPr="00E445BD">
          <w:rPr>
            <w:rStyle w:val="Hyperlink"/>
            <w:noProof/>
          </w:rPr>
          <w:t>Figure 4. 25 Command template to add flow from ONOS CLI</w:t>
        </w:r>
        <w:r>
          <w:rPr>
            <w:noProof/>
            <w:webHidden/>
          </w:rPr>
          <w:tab/>
        </w:r>
        <w:r>
          <w:rPr>
            <w:noProof/>
            <w:webHidden/>
          </w:rPr>
          <w:fldChar w:fldCharType="begin"/>
        </w:r>
        <w:r>
          <w:rPr>
            <w:noProof/>
            <w:webHidden/>
          </w:rPr>
          <w:instrText xml:space="preserve"> PAGEREF _Toc115808771 \h </w:instrText>
        </w:r>
        <w:r>
          <w:rPr>
            <w:noProof/>
            <w:webHidden/>
          </w:rPr>
        </w:r>
        <w:r>
          <w:rPr>
            <w:noProof/>
            <w:webHidden/>
          </w:rPr>
          <w:fldChar w:fldCharType="separate"/>
        </w:r>
        <w:r>
          <w:rPr>
            <w:noProof/>
            <w:webHidden/>
          </w:rPr>
          <w:t>41</w:t>
        </w:r>
        <w:r>
          <w:rPr>
            <w:noProof/>
            <w:webHidden/>
          </w:rPr>
          <w:fldChar w:fldCharType="end"/>
        </w:r>
      </w:hyperlink>
    </w:p>
    <w:p w14:paraId="49BAA4A6" w14:textId="1E30A2F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2" w:history="1">
        <w:r w:rsidRPr="00E445BD">
          <w:rPr>
            <w:rStyle w:val="Hyperlink"/>
            <w:noProof/>
          </w:rPr>
          <w:t>Figure 4. 26 Successful flow test execution on the ONOS CLI</w:t>
        </w:r>
        <w:r>
          <w:rPr>
            <w:noProof/>
            <w:webHidden/>
          </w:rPr>
          <w:tab/>
        </w:r>
        <w:r>
          <w:rPr>
            <w:noProof/>
            <w:webHidden/>
          </w:rPr>
          <w:fldChar w:fldCharType="begin"/>
        </w:r>
        <w:r>
          <w:rPr>
            <w:noProof/>
            <w:webHidden/>
          </w:rPr>
          <w:instrText xml:space="preserve"> PAGEREF _Toc115808772 \h </w:instrText>
        </w:r>
        <w:r>
          <w:rPr>
            <w:noProof/>
            <w:webHidden/>
          </w:rPr>
        </w:r>
        <w:r>
          <w:rPr>
            <w:noProof/>
            <w:webHidden/>
          </w:rPr>
          <w:fldChar w:fldCharType="separate"/>
        </w:r>
        <w:r>
          <w:rPr>
            <w:noProof/>
            <w:webHidden/>
          </w:rPr>
          <w:t>41</w:t>
        </w:r>
        <w:r>
          <w:rPr>
            <w:noProof/>
            <w:webHidden/>
          </w:rPr>
          <w:fldChar w:fldCharType="end"/>
        </w:r>
      </w:hyperlink>
    </w:p>
    <w:p w14:paraId="184B4288" w14:textId="0326705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3" w:history="1">
        <w:r w:rsidRPr="00E445BD">
          <w:rPr>
            <w:rStyle w:val="Hyperlink"/>
            <w:noProof/>
          </w:rPr>
          <w:t>Figure 4. 27 REST methods available to configure and manage flow rules</w:t>
        </w:r>
        <w:r>
          <w:rPr>
            <w:noProof/>
            <w:webHidden/>
          </w:rPr>
          <w:tab/>
        </w:r>
        <w:r>
          <w:rPr>
            <w:noProof/>
            <w:webHidden/>
          </w:rPr>
          <w:fldChar w:fldCharType="begin"/>
        </w:r>
        <w:r>
          <w:rPr>
            <w:noProof/>
            <w:webHidden/>
          </w:rPr>
          <w:instrText xml:space="preserve"> PAGEREF _Toc115808773 \h </w:instrText>
        </w:r>
        <w:r>
          <w:rPr>
            <w:noProof/>
            <w:webHidden/>
          </w:rPr>
        </w:r>
        <w:r>
          <w:rPr>
            <w:noProof/>
            <w:webHidden/>
          </w:rPr>
          <w:fldChar w:fldCharType="separate"/>
        </w:r>
        <w:r>
          <w:rPr>
            <w:noProof/>
            <w:webHidden/>
          </w:rPr>
          <w:t>42</w:t>
        </w:r>
        <w:r>
          <w:rPr>
            <w:noProof/>
            <w:webHidden/>
          </w:rPr>
          <w:fldChar w:fldCharType="end"/>
        </w:r>
      </w:hyperlink>
    </w:p>
    <w:p w14:paraId="1A442729" w14:textId="5EB5FFC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4" w:history="1">
        <w:r w:rsidRPr="00E445BD">
          <w:rPr>
            <w:rStyle w:val="Hyperlink"/>
            <w:noProof/>
          </w:rPr>
          <w:t>Figure 4. 28 Command template to add intent from ONOS CLI</w:t>
        </w:r>
        <w:r>
          <w:rPr>
            <w:noProof/>
            <w:webHidden/>
          </w:rPr>
          <w:tab/>
        </w:r>
        <w:r>
          <w:rPr>
            <w:noProof/>
            <w:webHidden/>
          </w:rPr>
          <w:fldChar w:fldCharType="begin"/>
        </w:r>
        <w:r>
          <w:rPr>
            <w:noProof/>
            <w:webHidden/>
          </w:rPr>
          <w:instrText xml:space="preserve"> PAGEREF _Toc115808774 \h </w:instrText>
        </w:r>
        <w:r>
          <w:rPr>
            <w:noProof/>
            <w:webHidden/>
          </w:rPr>
        </w:r>
        <w:r>
          <w:rPr>
            <w:noProof/>
            <w:webHidden/>
          </w:rPr>
          <w:fldChar w:fldCharType="separate"/>
        </w:r>
        <w:r>
          <w:rPr>
            <w:noProof/>
            <w:webHidden/>
          </w:rPr>
          <w:t>43</w:t>
        </w:r>
        <w:r>
          <w:rPr>
            <w:noProof/>
            <w:webHidden/>
          </w:rPr>
          <w:fldChar w:fldCharType="end"/>
        </w:r>
      </w:hyperlink>
    </w:p>
    <w:p w14:paraId="439F1BDF" w14:textId="19797E6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5" w:history="1">
        <w:r w:rsidRPr="00E445BD">
          <w:rPr>
            <w:rStyle w:val="Hyperlink"/>
            <w:noProof/>
          </w:rPr>
          <w:t>Figure 4. 29 Configuring intent from the ONOS CLI</w:t>
        </w:r>
        <w:r>
          <w:rPr>
            <w:noProof/>
            <w:webHidden/>
          </w:rPr>
          <w:tab/>
        </w:r>
        <w:r>
          <w:rPr>
            <w:noProof/>
            <w:webHidden/>
          </w:rPr>
          <w:fldChar w:fldCharType="begin"/>
        </w:r>
        <w:r>
          <w:rPr>
            <w:noProof/>
            <w:webHidden/>
          </w:rPr>
          <w:instrText xml:space="preserve"> PAGEREF _Toc115808775 \h </w:instrText>
        </w:r>
        <w:r>
          <w:rPr>
            <w:noProof/>
            <w:webHidden/>
          </w:rPr>
        </w:r>
        <w:r>
          <w:rPr>
            <w:noProof/>
            <w:webHidden/>
          </w:rPr>
          <w:fldChar w:fldCharType="separate"/>
        </w:r>
        <w:r>
          <w:rPr>
            <w:noProof/>
            <w:webHidden/>
          </w:rPr>
          <w:t>43</w:t>
        </w:r>
        <w:r>
          <w:rPr>
            <w:noProof/>
            <w:webHidden/>
          </w:rPr>
          <w:fldChar w:fldCharType="end"/>
        </w:r>
      </w:hyperlink>
    </w:p>
    <w:p w14:paraId="49FD1AE5" w14:textId="0B2901B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6" w:history="1">
        <w:r w:rsidRPr="00E445BD">
          <w:rPr>
            <w:rStyle w:val="Hyperlink"/>
            <w:noProof/>
          </w:rPr>
          <w:t>Figure 4. 30 Intents configured</w:t>
        </w:r>
        <w:r>
          <w:rPr>
            <w:noProof/>
            <w:webHidden/>
          </w:rPr>
          <w:tab/>
        </w:r>
        <w:r>
          <w:rPr>
            <w:noProof/>
            <w:webHidden/>
          </w:rPr>
          <w:fldChar w:fldCharType="begin"/>
        </w:r>
        <w:r>
          <w:rPr>
            <w:noProof/>
            <w:webHidden/>
          </w:rPr>
          <w:instrText xml:space="preserve"> PAGEREF _Toc115808776 \h </w:instrText>
        </w:r>
        <w:r>
          <w:rPr>
            <w:noProof/>
            <w:webHidden/>
          </w:rPr>
        </w:r>
        <w:r>
          <w:rPr>
            <w:noProof/>
            <w:webHidden/>
          </w:rPr>
          <w:fldChar w:fldCharType="separate"/>
        </w:r>
        <w:r>
          <w:rPr>
            <w:noProof/>
            <w:webHidden/>
          </w:rPr>
          <w:t>43</w:t>
        </w:r>
        <w:r>
          <w:rPr>
            <w:noProof/>
            <w:webHidden/>
          </w:rPr>
          <w:fldChar w:fldCharType="end"/>
        </w:r>
      </w:hyperlink>
    </w:p>
    <w:p w14:paraId="0DFD97B7" w14:textId="31915B8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7" w:history="1">
        <w:r w:rsidRPr="00E445BD">
          <w:rPr>
            <w:rStyle w:val="Hyperlink"/>
            <w:noProof/>
          </w:rPr>
          <w:t>Figure 4. 31 Configuration of intents from the ONOS GUI</w:t>
        </w:r>
        <w:r>
          <w:rPr>
            <w:noProof/>
            <w:webHidden/>
          </w:rPr>
          <w:tab/>
        </w:r>
        <w:r>
          <w:rPr>
            <w:noProof/>
            <w:webHidden/>
          </w:rPr>
          <w:fldChar w:fldCharType="begin"/>
        </w:r>
        <w:r>
          <w:rPr>
            <w:noProof/>
            <w:webHidden/>
          </w:rPr>
          <w:instrText xml:space="preserve"> PAGEREF _Toc115808777 \h </w:instrText>
        </w:r>
        <w:r>
          <w:rPr>
            <w:noProof/>
            <w:webHidden/>
          </w:rPr>
        </w:r>
        <w:r>
          <w:rPr>
            <w:noProof/>
            <w:webHidden/>
          </w:rPr>
          <w:fldChar w:fldCharType="separate"/>
        </w:r>
        <w:r>
          <w:rPr>
            <w:noProof/>
            <w:webHidden/>
          </w:rPr>
          <w:t>44</w:t>
        </w:r>
        <w:r>
          <w:rPr>
            <w:noProof/>
            <w:webHidden/>
          </w:rPr>
          <w:fldChar w:fldCharType="end"/>
        </w:r>
      </w:hyperlink>
    </w:p>
    <w:p w14:paraId="54B1F6C2" w14:textId="0DC77CA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8" w:history="1">
        <w:r w:rsidRPr="00E445BD">
          <w:rPr>
            <w:rStyle w:val="Hyperlink"/>
            <w:noProof/>
          </w:rPr>
          <w:t>Figure 4. 32 List of different configured intents from the ONOS GUI</w:t>
        </w:r>
        <w:r>
          <w:rPr>
            <w:noProof/>
            <w:webHidden/>
          </w:rPr>
          <w:tab/>
        </w:r>
        <w:r>
          <w:rPr>
            <w:noProof/>
            <w:webHidden/>
          </w:rPr>
          <w:fldChar w:fldCharType="begin"/>
        </w:r>
        <w:r>
          <w:rPr>
            <w:noProof/>
            <w:webHidden/>
          </w:rPr>
          <w:instrText xml:space="preserve"> PAGEREF _Toc115808778 \h </w:instrText>
        </w:r>
        <w:r>
          <w:rPr>
            <w:noProof/>
            <w:webHidden/>
          </w:rPr>
        </w:r>
        <w:r>
          <w:rPr>
            <w:noProof/>
            <w:webHidden/>
          </w:rPr>
          <w:fldChar w:fldCharType="separate"/>
        </w:r>
        <w:r>
          <w:rPr>
            <w:noProof/>
            <w:webHidden/>
          </w:rPr>
          <w:t>44</w:t>
        </w:r>
        <w:r>
          <w:rPr>
            <w:noProof/>
            <w:webHidden/>
          </w:rPr>
          <w:fldChar w:fldCharType="end"/>
        </w:r>
      </w:hyperlink>
    </w:p>
    <w:p w14:paraId="4A5461EB" w14:textId="3374897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9" w:history="1">
        <w:r w:rsidRPr="00E445BD">
          <w:rPr>
            <w:rStyle w:val="Hyperlink"/>
            <w:noProof/>
          </w:rPr>
          <w:t xml:space="preserve">Figure 4. 33 </w:t>
        </w:r>
        <w:r w:rsidRPr="00E445BD">
          <w:rPr>
            <w:rStyle w:val="Hyperlink"/>
            <w:rFonts w:cs="Times"/>
            <w:noProof/>
          </w:rPr>
          <w:t xml:space="preserve">Pseudocode for intent configuration </w:t>
        </w:r>
        <w:r w:rsidRPr="00E445BD">
          <w:rPr>
            <w:rStyle w:val="Hyperlink"/>
            <w:noProof/>
          </w:rPr>
          <w:t>from the ONOS REST API</w:t>
        </w:r>
        <w:r>
          <w:rPr>
            <w:noProof/>
            <w:webHidden/>
          </w:rPr>
          <w:tab/>
        </w:r>
        <w:r>
          <w:rPr>
            <w:noProof/>
            <w:webHidden/>
          </w:rPr>
          <w:fldChar w:fldCharType="begin"/>
        </w:r>
        <w:r>
          <w:rPr>
            <w:noProof/>
            <w:webHidden/>
          </w:rPr>
          <w:instrText xml:space="preserve"> PAGEREF _Toc115808779 \h </w:instrText>
        </w:r>
        <w:r>
          <w:rPr>
            <w:noProof/>
            <w:webHidden/>
          </w:rPr>
        </w:r>
        <w:r>
          <w:rPr>
            <w:noProof/>
            <w:webHidden/>
          </w:rPr>
          <w:fldChar w:fldCharType="separate"/>
        </w:r>
        <w:r>
          <w:rPr>
            <w:noProof/>
            <w:webHidden/>
          </w:rPr>
          <w:t>45</w:t>
        </w:r>
        <w:r>
          <w:rPr>
            <w:noProof/>
            <w:webHidden/>
          </w:rPr>
          <w:fldChar w:fldCharType="end"/>
        </w:r>
      </w:hyperlink>
    </w:p>
    <w:p w14:paraId="223D4E5D" w14:textId="321BD6C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0" w:history="1">
        <w:r w:rsidRPr="00E445BD">
          <w:rPr>
            <w:rStyle w:val="Hyperlink"/>
            <w:noProof/>
          </w:rPr>
          <w:t>Figure 4. 34 List of configured intents from the ONOS CLI</w:t>
        </w:r>
        <w:r>
          <w:rPr>
            <w:noProof/>
            <w:webHidden/>
          </w:rPr>
          <w:tab/>
        </w:r>
        <w:r>
          <w:rPr>
            <w:noProof/>
            <w:webHidden/>
          </w:rPr>
          <w:fldChar w:fldCharType="begin"/>
        </w:r>
        <w:r>
          <w:rPr>
            <w:noProof/>
            <w:webHidden/>
          </w:rPr>
          <w:instrText xml:space="preserve"> PAGEREF _Toc115808780 \h </w:instrText>
        </w:r>
        <w:r>
          <w:rPr>
            <w:noProof/>
            <w:webHidden/>
          </w:rPr>
        </w:r>
        <w:r>
          <w:rPr>
            <w:noProof/>
            <w:webHidden/>
          </w:rPr>
          <w:fldChar w:fldCharType="separate"/>
        </w:r>
        <w:r>
          <w:rPr>
            <w:noProof/>
            <w:webHidden/>
          </w:rPr>
          <w:t>45</w:t>
        </w:r>
        <w:r>
          <w:rPr>
            <w:noProof/>
            <w:webHidden/>
          </w:rPr>
          <w:fldChar w:fldCharType="end"/>
        </w:r>
      </w:hyperlink>
    </w:p>
    <w:p w14:paraId="24F3FF08" w14:textId="3A6C646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1" w:history="1">
        <w:r w:rsidRPr="00E445BD">
          <w:rPr>
            <w:rStyle w:val="Hyperlink"/>
            <w:noProof/>
          </w:rPr>
          <w:t>Figure 4. 35 REST methods available to configure and manage intents in the network</w:t>
        </w:r>
        <w:r>
          <w:rPr>
            <w:noProof/>
            <w:webHidden/>
          </w:rPr>
          <w:tab/>
        </w:r>
        <w:r>
          <w:rPr>
            <w:noProof/>
            <w:webHidden/>
          </w:rPr>
          <w:fldChar w:fldCharType="begin"/>
        </w:r>
        <w:r>
          <w:rPr>
            <w:noProof/>
            <w:webHidden/>
          </w:rPr>
          <w:instrText xml:space="preserve"> PAGEREF _Toc115808781 \h </w:instrText>
        </w:r>
        <w:r>
          <w:rPr>
            <w:noProof/>
            <w:webHidden/>
          </w:rPr>
        </w:r>
        <w:r>
          <w:rPr>
            <w:noProof/>
            <w:webHidden/>
          </w:rPr>
          <w:fldChar w:fldCharType="separate"/>
        </w:r>
        <w:r>
          <w:rPr>
            <w:noProof/>
            <w:webHidden/>
          </w:rPr>
          <w:t>46</w:t>
        </w:r>
        <w:r>
          <w:rPr>
            <w:noProof/>
            <w:webHidden/>
          </w:rPr>
          <w:fldChar w:fldCharType="end"/>
        </w:r>
      </w:hyperlink>
    </w:p>
    <w:p w14:paraId="3F8BA70E" w14:textId="50D2834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2" w:history="1">
        <w:r w:rsidRPr="00E445BD">
          <w:rPr>
            <w:rStyle w:val="Hyperlink"/>
            <w:noProof/>
          </w:rPr>
          <w:t>Figure 4. 36 List of all the configured intents in the network</w:t>
        </w:r>
        <w:r>
          <w:rPr>
            <w:noProof/>
            <w:webHidden/>
          </w:rPr>
          <w:tab/>
        </w:r>
        <w:r>
          <w:rPr>
            <w:noProof/>
            <w:webHidden/>
          </w:rPr>
          <w:fldChar w:fldCharType="begin"/>
        </w:r>
        <w:r>
          <w:rPr>
            <w:noProof/>
            <w:webHidden/>
          </w:rPr>
          <w:instrText xml:space="preserve"> PAGEREF _Toc115808782 \h </w:instrText>
        </w:r>
        <w:r>
          <w:rPr>
            <w:noProof/>
            <w:webHidden/>
          </w:rPr>
        </w:r>
        <w:r>
          <w:rPr>
            <w:noProof/>
            <w:webHidden/>
          </w:rPr>
          <w:fldChar w:fldCharType="separate"/>
        </w:r>
        <w:r>
          <w:rPr>
            <w:noProof/>
            <w:webHidden/>
          </w:rPr>
          <w:t>46</w:t>
        </w:r>
        <w:r>
          <w:rPr>
            <w:noProof/>
            <w:webHidden/>
          </w:rPr>
          <w:fldChar w:fldCharType="end"/>
        </w:r>
      </w:hyperlink>
    </w:p>
    <w:p w14:paraId="6B94930F" w14:textId="49E8E26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3" w:history="1">
        <w:r w:rsidRPr="00E445BD">
          <w:rPr>
            <w:rStyle w:val="Hyperlink"/>
            <w:noProof/>
          </w:rPr>
          <w:t>Figure 4. 37 Initiating network in the Mininet</w:t>
        </w:r>
        <w:r>
          <w:rPr>
            <w:noProof/>
            <w:webHidden/>
          </w:rPr>
          <w:tab/>
        </w:r>
        <w:r>
          <w:rPr>
            <w:noProof/>
            <w:webHidden/>
          </w:rPr>
          <w:fldChar w:fldCharType="begin"/>
        </w:r>
        <w:r>
          <w:rPr>
            <w:noProof/>
            <w:webHidden/>
          </w:rPr>
          <w:instrText xml:space="preserve"> PAGEREF _Toc115808783 \h </w:instrText>
        </w:r>
        <w:r>
          <w:rPr>
            <w:noProof/>
            <w:webHidden/>
          </w:rPr>
        </w:r>
        <w:r>
          <w:rPr>
            <w:noProof/>
            <w:webHidden/>
          </w:rPr>
          <w:fldChar w:fldCharType="separate"/>
        </w:r>
        <w:r>
          <w:rPr>
            <w:noProof/>
            <w:webHidden/>
          </w:rPr>
          <w:t>47</w:t>
        </w:r>
        <w:r>
          <w:rPr>
            <w:noProof/>
            <w:webHidden/>
          </w:rPr>
          <w:fldChar w:fldCharType="end"/>
        </w:r>
      </w:hyperlink>
    </w:p>
    <w:p w14:paraId="3DDA9186" w14:textId="5CB2C88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4" w:history="1">
        <w:r w:rsidRPr="00E445BD">
          <w:rPr>
            <w:rStyle w:val="Hyperlink"/>
            <w:noProof/>
          </w:rPr>
          <w:t>Figure 4. 38  Use of iperf in the Mininet</w:t>
        </w:r>
        <w:r>
          <w:rPr>
            <w:noProof/>
            <w:webHidden/>
          </w:rPr>
          <w:tab/>
        </w:r>
        <w:r>
          <w:rPr>
            <w:noProof/>
            <w:webHidden/>
          </w:rPr>
          <w:fldChar w:fldCharType="begin"/>
        </w:r>
        <w:r>
          <w:rPr>
            <w:noProof/>
            <w:webHidden/>
          </w:rPr>
          <w:instrText xml:space="preserve"> PAGEREF _Toc115808784 \h </w:instrText>
        </w:r>
        <w:r>
          <w:rPr>
            <w:noProof/>
            <w:webHidden/>
          </w:rPr>
        </w:r>
        <w:r>
          <w:rPr>
            <w:noProof/>
            <w:webHidden/>
          </w:rPr>
          <w:fldChar w:fldCharType="separate"/>
        </w:r>
        <w:r>
          <w:rPr>
            <w:noProof/>
            <w:webHidden/>
          </w:rPr>
          <w:t>47</w:t>
        </w:r>
        <w:r>
          <w:rPr>
            <w:noProof/>
            <w:webHidden/>
          </w:rPr>
          <w:fldChar w:fldCharType="end"/>
        </w:r>
      </w:hyperlink>
    </w:p>
    <w:p w14:paraId="050D8AE3" w14:textId="73F793C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5" w:history="1">
        <w:r w:rsidRPr="00E445BD">
          <w:rPr>
            <w:rStyle w:val="Hyperlink"/>
            <w:noProof/>
          </w:rPr>
          <w:t>Figure 4. 39 Rapid network creation and destruction on Mininet</w:t>
        </w:r>
        <w:r>
          <w:rPr>
            <w:noProof/>
            <w:webHidden/>
          </w:rPr>
          <w:tab/>
        </w:r>
        <w:r>
          <w:rPr>
            <w:noProof/>
            <w:webHidden/>
          </w:rPr>
          <w:fldChar w:fldCharType="begin"/>
        </w:r>
        <w:r>
          <w:rPr>
            <w:noProof/>
            <w:webHidden/>
          </w:rPr>
          <w:instrText xml:space="preserve"> PAGEREF _Toc115808785 \h </w:instrText>
        </w:r>
        <w:r>
          <w:rPr>
            <w:noProof/>
            <w:webHidden/>
          </w:rPr>
        </w:r>
        <w:r>
          <w:rPr>
            <w:noProof/>
            <w:webHidden/>
          </w:rPr>
          <w:fldChar w:fldCharType="separate"/>
        </w:r>
        <w:r>
          <w:rPr>
            <w:noProof/>
            <w:webHidden/>
          </w:rPr>
          <w:t>48</w:t>
        </w:r>
        <w:r>
          <w:rPr>
            <w:noProof/>
            <w:webHidden/>
          </w:rPr>
          <w:fldChar w:fldCharType="end"/>
        </w:r>
      </w:hyperlink>
    </w:p>
    <w:p w14:paraId="7395EBB2" w14:textId="61FF90E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6" w:history="1">
        <w:r w:rsidRPr="00E445BD">
          <w:rPr>
            <w:rStyle w:val="Hyperlink"/>
            <w:noProof/>
          </w:rPr>
          <w:t>Figure 4. 40 Accessing created host's CLI from the Mininet</w:t>
        </w:r>
        <w:r>
          <w:rPr>
            <w:noProof/>
            <w:webHidden/>
          </w:rPr>
          <w:tab/>
        </w:r>
        <w:r>
          <w:rPr>
            <w:noProof/>
            <w:webHidden/>
          </w:rPr>
          <w:fldChar w:fldCharType="begin"/>
        </w:r>
        <w:r>
          <w:rPr>
            <w:noProof/>
            <w:webHidden/>
          </w:rPr>
          <w:instrText xml:space="preserve"> PAGEREF _Toc115808786 \h </w:instrText>
        </w:r>
        <w:r>
          <w:rPr>
            <w:noProof/>
            <w:webHidden/>
          </w:rPr>
        </w:r>
        <w:r>
          <w:rPr>
            <w:noProof/>
            <w:webHidden/>
          </w:rPr>
          <w:fldChar w:fldCharType="separate"/>
        </w:r>
        <w:r>
          <w:rPr>
            <w:noProof/>
            <w:webHidden/>
          </w:rPr>
          <w:t>49</w:t>
        </w:r>
        <w:r>
          <w:rPr>
            <w:noProof/>
            <w:webHidden/>
          </w:rPr>
          <w:fldChar w:fldCharType="end"/>
        </w:r>
      </w:hyperlink>
    </w:p>
    <w:p w14:paraId="59800592" w14:textId="2669786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7" w:history="1">
        <w:r w:rsidRPr="00E445BD">
          <w:rPr>
            <w:rStyle w:val="Hyperlink"/>
            <w:noProof/>
          </w:rPr>
          <w:t>Figure 4. 41 Accessing created switch's CLI from the Mininet</w:t>
        </w:r>
        <w:r>
          <w:rPr>
            <w:noProof/>
            <w:webHidden/>
          </w:rPr>
          <w:tab/>
        </w:r>
        <w:r>
          <w:rPr>
            <w:noProof/>
            <w:webHidden/>
          </w:rPr>
          <w:fldChar w:fldCharType="begin"/>
        </w:r>
        <w:r>
          <w:rPr>
            <w:noProof/>
            <w:webHidden/>
          </w:rPr>
          <w:instrText xml:space="preserve"> PAGEREF _Toc115808787 \h </w:instrText>
        </w:r>
        <w:r>
          <w:rPr>
            <w:noProof/>
            <w:webHidden/>
          </w:rPr>
        </w:r>
        <w:r>
          <w:rPr>
            <w:noProof/>
            <w:webHidden/>
          </w:rPr>
          <w:fldChar w:fldCharType="separate"/>
        </w:r>
        <w:r>
          <w:rPr>
            <w:noProof/>
            <w:webHidden/>
          </w:rPr>
          <w:t>49</w:t>
        </w:r>
        <w:r>
          <w:rPr>
            <w:noProof/>
            <w:webHidden/>
          </w:rPr>
          <w:fldChar w:fldCharType="end"/>
        </w:r>
      </w:hyperlink>
    </w:p>
    <w:p w14:paraId="1F62A043" w14:textId="42B26D0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8" w:history="1">
        <w:r w:rsidRPr="00E445BD">
          <w:rPr>
            <w:rStyle w:val="Hyperlink"/>
            <w:noProof/>
          </w:rPr>
          <w:t>Figure 4. 42 Creating custom topology on the Mininet</w:t>
        </w:r>
        <w:r>
          <w:rPr>
            <w:noProof/>
            <w:webHidden/>
          </w:rPr>
          <w:tab/>
        </w:r>
        <w:r>
          <w:rPr>
            <w:noProof/>
            <w:webHidden/>
          </w:rPr>
          <w:fldChar w:fldCharType="begin"/>
        </w:r>
        <w:r>
          <w:rPr>
            <w:noProof/>
            <w:webHidden/>
          </w:rPr>
          <w:instrText xml:space="preserve"> PAGEREF _Toc115808788 \h </w:instrText>
        </w:r>
        <w:r>
          <w:rPr>
            <w:noProof/>
            <w:webHidden/>
          </w:rPr>
        </w:r>
        <w:r>
          <w:rPr>
            <w:noProof/>
            <w:webHidden/>
          </w:rPr>
          <w:fldChar w:fldCharType="separate"/>
        </w:r>
        <w:r>
          <w:rPr>
            <w:noProof/>
            <w:webHidden/>
          </w:rPr>
          <w:t>49</w:t>
        </w:r>
        <w:r>
          <w:rPr>
            <w:noProof/>
            <w:webHidden/>
          </w:rPr>
          <w:fldChar w:fldCharType="end"/>
        </w:r>
      </w:hyperlink>
    </w:p>
    <w:p w14:paraId="25AAE53C" w14:textId="250B46A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9" w:history="1">
        <w:r w:rsidRPr="00E445BD">
          <w:rPr>
            <w:rStyle w:val="Hyperlink"/>
            <w:noProof/>
          </w:rPr>
          <w:t>Figure 4. 43 Creating Mininet network with custom topology</w:t>
        </w:r>
        <w:r>
          <w:rPr>
            <w:noProof/>
            <w:webHidden/>
          </w:rPr>
          <w:tab/>
        </w:r>
        <w:r>
          <w:rPr>
            <w:noProof/>
            <w:webHidden/>
          </w:rPr>
          <w:fldChar w:fldCharType="begin"/>
        </w:r>
        <w:r>
          <w:rPr>
            <w:noProof/>
            <w:webHidden/>
          </w:rPr>
          <w:instrText xml:space="preserve"> PAGEREF _Toc115808789 \h </w:instrText>
        </w:r>
        <w:r>
          <w:rPr>
            <w:noProof/>
            <w:webHidden/>
          </w:rPr>
        </w:r>
        <w:r>
          <w:rPr>
            <w:noProof/>
            <w:webHidden/>
          </w:rPr>
          <w:fldChar w:fldCharType="separate"/>
        </w:r>
        <w:r>
          <w:rPr>
            <w:noProof/>
            <w:webHidden/>
          </w:rPr>
          <w:t>50</w:t>
        </w:r>
        <w:r>
          <w:rPr>
            <w:noProof/>
            <w:webHidden/>
          </w:rPr>
          <w:fldChar w:fldCharType="end"/>
        </w:r>
      </w:hyperlink>
    </w:p>
    <w:p w14:paraId="2828FFCC" w14:textId="1D0C4D4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0" w:history="1">
        <w:r w:rsidRPr="00E445BD">
          <w:rPr>
            <w:rStyle w:val="Hyperlink"/>
            <w:noProof/>
          </w:rPr>
          <w:t>Figure 4. 44 Testing connectivity between the endpoints on the Mininet network</w:t>
        </w:r>
        <w:r>
          <w:rPr>
            <w:noProof/>
            <w:webHidden/>
          </w:rPr>
          <w:tab/>
        </w:r>
        <w:r>
          <w:rPr>
            <w:noProof/>
            <w:webHidden/>
          </w:rPr>
          <w:fldChar w:fldCharType="begin"/>
        </w:r>
        <w:r>
          <w:rPr>
            <w:noProof/>
            <w:webHidden/>
          </w:rPr>
          <w:instrText xml:space="preserve"> PAGEREF _Toc115808790 \h </w:instrText>
        </w:r>
        <w:r>
          <w:rPr>
            <w:noProof/>
            <w:webHidden/>
          </w:rPr>
        </w:r>
        <w:r>
          <w:rPr>
            <w:noProof/>
            <w:webHidden/>
          </w:rPr>
          <w:fldChar w:fldCharType="separate"/>
        </w:r>
        <w:r>
          <w:rPr>
            <w:noProof/>
            <w:webHidden/>
          </w:rPr>
          <w:t>50</w:t>
        </w:r>
        <w:r>
          <w:rPr>
            <w:noProof/>
            <w:webHidden/>
          </w:rPr>
          <w:fldChar w:fldCharType="end"/>
        </w:r>
      </w:hyperlink>
    </w:p>
    <w:p w14:paraId="47E9F626" w14:textId="1067A5E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1" w:history="1">
        <w:r w:rsidRPr="00E445BD">
          <w:rPr>
            <w:rStyle w:val="Hyperlink"/>
            <w:noProof/>
          </w:rPr>
          <w:t>Figure 4. 45 View of Mininet topology from the ONOS GUI</w:t>
        </w:r>
        <w:r>
          <w:rPr>
            <w:noProof/>
            <w:webHidden/>
          </w:rPr>
          <w:tab/>
        </w:r>
        <w:r>
          <w:rPr>
            <w:noProof/>
            <w:webHidden/>
          </w:rPr>
          <w:fldChar w:fldCharType="begin"/>
        </w:r>
        <w:r>
          <w:rPr>
            <w:noProof/>
            <w:webHidden/>
          </w:rPr>
          <w:instrText xml:space="preserve"> PAGEREF _Toc115808791 \h </w:instrText>
        </w:r>
        <w:r>
          <w:rPr>
            <w:noProof/>
            <w:webHidden/>
          </w:rPr>
        </w:r>
        <w:r>
          <w:rPr>
            <w:noProof/>
            <w:webHidden/>
          </w:rPr>
          <w:fldChar w:fldCharType="separate"/>
        </w:r>
        <w:r>
          <w:rPr>
            <w:noProof/>
            <w:webHidden/>
          </w:rPr>
          <w:t>50</w:t>
        </w:r>
        <w:r>
          <w:rPr>
            <w:noProof/>
            <w:webHidden/>
          </w:rPr>
          <w:fldChar w:fldCharType="end"/>
        </w:r>
      </w:hyperlink>
    </w:p>
    <w:p w14:paraId="7594DCC1" w14:textId="02AC0BA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2" w:history="1">
        <w:r w:rsidRPr="00E445BD">
          <w:rPr>
            <w:rStyle w:val="Hyperlink"/>
            <w:noProof/>
          </w:rPr>
          <w:t>Figure 4. 46 Network created in the GNS3 for L2VPN VPLS</w:t>
        </w:r>
        <w:r>
          <w:rPr>
            <w:noProof/>
            <w:webHidden/>
          </w:rPr>
          <w:tab/>
        </w:r>
        <w:r>
          <w:rPr>
            <w:noProof/>
            <w:webHidden/>
          </w:rPr>
          <w:fldChar w:fldCharType="begin"/>
        </w:r>
        <w:r>
          <w:rPr>
            <w:noProof/>
            <w:webHidden/>
          </w:rPr>
          <w:instrText xml:space="preserve"> PAGEREF _Toc115808792 \h </w:instrText>
        </w:r>
        <w:r>
          <w:rPr>
            <w:noProof/>
            <w:webHidden/>
          </w:rPr>
        </w:r>
        <w:r>
          <w:rPr>
            <w:noProof/>
            <w:webHidden/>
          </w:rPr>
          <w:fldChar w:fldCharType="separate"/>
        </w:r>
        <w:r>
          <w:rPr>
            <w:noProof/>
            <w:webHidden/>
          </w:rPr>
          <w:t>53</w:t>
        </w:r>
        <w:r>
          <w:rPr>
            <w:noProof/>
            <w:webHidden/>
          </w:rPr>
          <w:fldChar w:fldCharType="end"/>
        </w:r>
      </w:hyperlink>
    </w:p>
    <w:p w14:paraId="6AE5C6DB" w14:textId="671B85D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3" w:history="1">
        <w:r w:rsidRPr="00E445BD">
          <w:rPr>
            <w:rStyle w:val="Hyperlink"/>
            <w:noProof/>
          </w:rPr>
          <w:t>Figure 4. 47 List of configured VPLS on the ONOS CLI</w:t>
        </w:r>
        <w:r>
          <w:rPr>
            <w:noProof/>
            <w:webHidden/>
          </w:rPr>
          <w:tab/>
        </w:r>
        <w:r>
          <w:rPr>
            <w:noProof/>
            <w:webHidden/>
          </w:rPr>
          <w:fldChar w:fldCharType="begin"/>
        </w:r>
        <w:r>
          <w:rPr>
            <w:noProof/>
            <w:webHidden/>
          </w:rPr>
          <w:instrText xml:space="preserve"> PAGEREF _Toc115808793 \h </w:instrText>
        </w:r>
        <w:r>
          <w:rPr>
            <w:noProof/>
            <w:webHidden/>
          </w:rPr>
        </w:r>
        <w:r>
          <w:rPr>
            <w:noProof/>
            <w:webHidden/>
          </w:rPr>
          <w:fldChar w:fldCharType="separate"/>
        </w:r>
        <w:r>
          <w:rPr>
            <w:noProof/>
            <w:webHidden/>
          </w:rPr>
          <w:t>54</w:t>
        </w:r>
        <w:r>
          <w:rPr>
            <w:noProof/>
            <w:webHidden/>
          </w:rPr>
          <w:fldChar w:fldCharType="end"/>
        </w:r>
      </w:hyperlink>
    </w:p>
    <w:p w14:paraId="0C0AAB62" w14:textId="4751B5F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4" w:history="1">
        <w:r w:rsidRPr="00E445BD">
          <w:rPr>
            <w:rStyle w:val="Hyperlink"/>
            <w:noProof/>
          </w:rPr>
          <w:t>Figure 4. 48 Topology view of the created VPLS network from the ONOS GUI</w:t>
        </w:r>
        <w:r>
          <w:rPr>
            <w:noProof/>
            <w:webHidden/>
          </w:rPr>
          <w:tab/>
        </w:r>
        <w:r>
          <w:rPr>
            <w:noProof/>
            <w:webHidden/>
          </w:rPr>
          <w:fldChar w:fldCharType="begin"/>
        </w:r>
        <w:r>
          <w:rPr>
            <w:noProof/>
            <w:webHidden/>
          </w:rPr>
          <w:instrText xml:space="preserve"> PAGEREF _Toc115808794 \h </w:instrText>
        </w:r>
        <w:r>
          <w:rPr>
            <w:noProof/>
            <w:webHidden/>
          </w:rPr>
        </w:r>
        <w:r>
          <w:rPr>
            <w:noProof/>
            <w:webHidden/>
          </w:rPr>
          <w:fldChar w:fldCharType="separate"/>
        </w:r>
        <w:r>
          <w:rPr>
            <w:noProof/>
            <w:webHidden/>
          </w:rPr>
          <w:t>54</w:t>
        </w:r>
        <w:r>
          <w:rPr>
            <w:noProof/>
            <w:webHidden/>
          </w:rPr>
          <w:fldChar w:fldCharType="end"/>
        </w:r>
      </w:hyperlink>
    </w:p>
    <w:p w14:paraId="105D90C4" w14:textId="77B26C7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5" w:history="1">
        <w:r w:rsidRPr="00E445BD">
          <w:rPr>
            <w:rStyle w:val="Hyperlink"/>
            <w:noProof/>
          </w:rPr>
          <w:t>Figure 4. 49 Processing of broadcast traffic in Open vSwitch with OpenFlow Match-fields and Action</w:t>
        </w:r>
        <w:r>
          <w:rPr>
            <w:noProof/>
            <w:webHidden/>
          </w:rPr>
          <w:tab/>
        </w:r>
        <w:r>
          <w:rPr>
            <w:noProof/>
            <w:webHidden/>
          </w:rPr>
          <w:fldChar w:fldCharType="begin"/>
        </w:r>
        <w:r>
          <w:rPr>
            <w:noProof/>
            <w:webHidden/>
          </w:rPr>
          <w:instrText xml:space="preserve"> PAGEREF _Toc115808795 \h </w:instrText>
        </w:r>
        <w:r>
          <w:rPr>
            <w:noProof/>
            <w:webHidden/>
          </w:rPr>
        </w:r>
        <w:r>
          <w:rPr>
            <w:noProof/>
            <w:webHidden/>
          </w:rPr>
          <w:fldChar w:fldCharType="separate"/>
        </w:r>
        <w:r>
          <w:rPr>
            <w:noProof/>
            <w:webHidden/>
          </w:rPr>
          <w:t>55</w:t>
        </w:r>
        <w:r>
          <w:rPr>
            <w:noProof/>
            <w:webHidden/>
          </w:rPr>
          <w:fldChar w:fldCharType="end"/>
        </w:r>
      </w:hyperlink>
    </w:p>
    <w:p w14:paraId="70877196" w14:textId="6DACE33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6" w:history="1">
        <w:r w:rsidRPr="00E445BD">
          <w:rPr>
            <w:rStyle w:val="Hyperlink"/>
            <w:noProof/>
          </w:rPr>
          <w:t>Figure 4. 50 Intents configured by the VPLS application</w:t>
        </w:r>
        <w:r>
          <w:rPr>
            <w:noProof/>
            <w:webHidden/>
          </w:rPr>
          <w:tab/>
        </w:r>
        <w:r>
          <w:rPr>
            <w:noProof/>
            <w:webHidden/>
          </w:rPr>
          <w:fldChar w:fldCharType="begin"/>
        </w:r>
        <w:r>
          <w:rPr>
            <w:noProof/>
            <w:webHidden/>
          </w:rPr>
          <w:instrText xml:space="preserve"> PAGEREF _Toc115808796 \h </w:instrText>
        </w:r>
        <w:r>
          <w:rPr>
            <w:noProof/>
            <w:webHidden/>
          </w:rPr>
        </w:r>
        <w:r>
          <w:rPr>
            <w:noProof/>
            <w:webHidden/>
          </w:rPr>
          <w:fldChar w:fldCharType="separate"/>
        </w:r>
        <w:r>
          <w:rPr>
            <w:noProof/>
            <w:webHidden/>
          </w:rPr>
          <w:t>55</w:t>
        </w:r>
        <w:r>
          <w:rPr>
            <w:noProof/>
            <w:webHidden/>
          </w:rPr>
          <w:fldChar w:fldCharType="end"/>
        </w:r>
      </w:hyperlink>
    </w:p>
    <w:p w14:paraId="171D8526" w14:textId="536F376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7" w:history="1">
        <w:r w:rsidRPr="00E445BD">
          <w:rPr>
            <w:rStyle w:val="Hyperlink"/>
            <w:noProof/>
          </w:rPr>
          <w:t>Figure 4. 51 Intents configured by the VPLS application</w:t>
        </w:r>
        <w:r>
          <w:rPr>
            <w:noProof/>
            <w:webHidden/>
          </w:rPr>
          <w:tab/>
        </w:r>
        <w:r>
          <w:rPr>
            <w:noProof/>
            <w:webHidden/>
          </w:rPr>
          <w:fldChar w:fldCharType="begin"/>
        </w:r>
        <w:r>
          <w:rPr>
            <w:noProof/>
            <w:webHidden/>
          </w:rPr>
          <w:instrText xml:space="preserve"> PAGEREF _Toc115808797 \h </w:instrText>
        </w:r>
        <w:r>
          <w:rPr>
            <w:noProof/>
            <w:webHidden/>
          </w:rPr>
        </w:r>
        <w:r>
          <w:rPr>
            <w:noProof/>
            <w:webHidden/>
          </w:rPr>
          <w:fldChar w:fldCharType="separate"/>
        </w:r>
        <w:r>
          <w:rPr>
            <w:noProof/>
            <w:webHidden/>
          </w:rPr>
          <w:t>56</w:t>
        </w:r>
        <w:r>
          <w:rPr>
            <w:noProof/>
            <w:webHidden/>
          </w:rPr>
          <w:fldChar w:fldCharType="end"/>
        </w:r>
      </w:hyperlink>
    </w:p>
    <w:p w14:paraId="6289CDCE" w14:textId="65725DF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8" w:history="1">
        <w:r w:rsidRPr="00E445BD">
          <w:rPr>
            <w:rStyle w:val="Hyperlink"/>
            <w:noProof/>
          </w:rPr>
          <w:t>\Figure 4. 52 Flow rules installed on the Open vSwitch-1 by the ONOS controller as per configured VPLS</w:t>
        </w:r>
        <w:r>
          <w:rPr>
            <w:noProof/>
            <w:webHidden/>
          </w:rPr>
          <w:tab/>
        </w:r>
        <w:r>
          <w:rPr>
            <w:noProof/>
            <w:webHidden/>
          </w:rPr>
          <w:fldChar w:fldCharType="begin"/>
        </w:r>
        <w:r>
          <w:rPr>
            <w:noProof/>
            <w:webHidden/>
          </w:rPr>
          <w:instrText xml:space="preserve"> PAGEREF _Toc115808798 \h </w:instrText>
        </w:r>
        <w:r>
          <w:rPr>
            <w:noProof/>
            <w:webHidden/>
          </w:rPr>
        </w:r>
        <w:r>
          <w:rPr>
            <w:noProof/>
            <w:webHidden/>
          </w:rPr>
          <w:fldChar w:fldCharType="separate"/>
        </w:r>
        <w:r>
          <w:rPr>
            <w:noProof/>
            <w:webHidden/>
          </w:rPr>
          <w:t>56</w:t>
        </w:r>
        <w:r>
          <w:rPr>
            <w:noProof/>
            <w:webHidden/>
          </w:rPr>
          <w:fldChar w:fldCharType="end"/>
        </w:r>
      </w:hyperlink>
    </w:p>
    <w:p w14:paraId="5BA95138" w14:textId="70F8339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9" w:history="1">
        <w:r w:rsidRPr="00E445BD">
          <w:rPr>
            <w:rStyle w:val="Hyperlink"/>
            <w:noProof/>
          </w:rPr>
          <w:t>Figure 4. 53 Components of VPLS application</w:t>
        </w:r>
        <w:r>
          <w:rPr>
            <w:noProof/>
            <w:webHidden/>
          </w:rPr>
          <w:tab/>
        </w:r>
        <w:r>
          <w:rPr>
            <w:noProof/>
            <w:webHidden/>
          </w:rPr>
          <w:fldChar w:fldCharType="begin"/>
        </w:r>
        <w:r>
          <w:rPr>
            <w:noProof/>
            <w:webHidden/>
          </w:rPr>
          <w:instrText xml:space="preserve"> PAGEREF _Toc115808799 \h </w:instrText>
        </w:r>
        <w:r>
          <w:rPr>
            <w:noProof/>
            <w:webHidden/>
          </w:rPr>
        </w:r>
        <w:r>
          <w:rPr>
            <w:noProof/>
            <w:webHidden/>
          </w:rPr>
          <w:fldChar w:fldCharType="separate"/>
        </w:r>
        <w:r>
          <w:rPr>
            <w:noProof/>
            <w:webHidden/>
          </w:rPr>
          <w:t>57</w:t>
        </w:r>
        <w:r>
          <w:rPr>
            <w:noProof/>
            <w:webHidden/>
          </w:rPr>
          <w:fldChar w:fldCharType="end"/>
        </w:r>
      </w:hyperlink>
    </w:p>
    <w:p w14:paraId="099DB514" w14:textId="3FD5B8A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0" w:history="1">
        <w:r w:rsidRPr="00E445BD">
          <w:rPr>
            <w:rStyle w:val="Hyperlink"/>
            <w:noProof/>
          </w:rPr>
          <w:t>Figure 4. 54 Configuration of VPLS interfaces from the ONOS CLI</w:t>
        </w:r>
        <w:r>
          <w:rPr>
            <w:noProof/>
            <w:webHidden/>
          </w:rPr>
          <w:tab/>
        </w:r>
        <w:r>
          <w:rPr>
            <w:noProof/>
            <w:webHidden/>
          </w:rPr>
          <w:fldChar w:fldCharType="begin"/>
        </w:r>
        <w:r>
          <w:rPr>
            <w:noProof/>
            <w:webHidden/>
          </w:rPr>
          <w:instrText xml:space="preserve"> PAGEREF _Toc115808800 \h </w:instrText>
        </w:r>
        <w:r>
          <w:rPr>
            <w:noProof/>
            <w:webHidden/>
          </w:rPr>
        </w:r>
        <w:r>
          <w:rPr>
            <w:noProof/>
            <w:webHidden/>
          </w:rPr>
          <w:fldChar w:fldCharType="separate"/>
        </w:r>
        <w:r>
          <w:rPr>
            <w:noProof/>
            <w:webHidden/>
          </w:rPr>
          <w:t>58</w:t>
        </w:r>
        <w:r>
          <w:rPr>
            <w:noProof/>
            <w:webHidden/>
          </w:rPr>
          <w:fldChar w:fldCharType="end"/>
        </w:r>
      </w:hyperlink>
    </w:p>
    <w:p w14:paraId="02386AAE" w14:textId="1A9F339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1" w:history="1">
        <w:r w:rsidRPr="00E445BD">
          <w:rPr>
            <w:rStyle w:val="Hyperlink"/>
            <w:noProof/>
          </w:rPr>
          <w:t>Figure 4. 55 Configuration of VPLS from the ONOS CLI</w:t>
        </w:r>
        <w:r>
          <w:rPr>
            <w:noProof/>
            <w:webHidden/>
          </w:rPr>
          <w:tab/>
        </w:r>
        <w:r>
          <w:rPr>
            <w:noProof/>
            <w:webHidden/>
          </w:rPr>
          <w:fldChar w:fldCharType="begin"/>
        </w:r>
        <w:r>
          <w:rPr>
            <w:noProof/>
            <w:webHidden/>
          </w:rPr>
          <w:instrText xml:space="preserve"> PAGEREF _Toc115808801 \h </w:instrText>
        </w:r>
        <w:r>
          <w:rPr>
            <w:noProof/>
            <w:webHidden/>
          </w:rPr>
        </w:r>
        <w:r>
          <w:rPr>
            <w:noProof/>
            <w:webHidden/>
          </w:rPr>
          <w:fldChar w:fldCharType="separate"/>
        </w:r>
        <w:r>
          <w:rPr>
            <w:noProof/>
            <w:webHidden/>
          </w:rPr>
          <w:t>58</w:t>
        </w:r>
        <w:r>
          <w:rPr>
            <w:noProof/>
            <w:webHidden/>
          </w:rPr>
          <w:fldChar w:fldCharType="end"/>
        </w:r>
      </w:hyperlink>
    </w:p>
    <w:p w14:paraId="49614158" w14:textId="024C655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2" w:history="1">
        <w:r w:rsidRPr="00E445BD">
          <w:rPr>
            <w:rStyle w:val="Hyperlink"/>
            <w:noProof/>
          </w:rPr>
          <w:t>Figure 4. 56 Pseudocode for configuration of VPLS from the ONOS REST API</w:t>
        </w:r>
        <w:r>
          <w:rPr>
            <w:noProof/>
            <w:webHidden/>
          </w:rPr>
          <w:tab/>
        </w:r>
        <w:r>
          <w:rPr>
            <w:noProof/>
            <w:webHidden/>
          </w:rPr>
          <w:fldChar w:fldCharType="begin"/>
        </w:r>
        <w:r>
          <w:rPr>
            <w:noProof/>
            <w:webHidden/>
          </w:rPr>
          <w:instrText xml:space="preserve"> PAGEREF _Toc115808802 \h </w:instrText>
        </w:r>
        <w:r>
          <w:rPr>
            <w:noProof/>
            <w:webHidden/>
          </w:rPr>
        </w:r>
        <w:r>
          <w:rPr>
            <w:noProof/>
            <w:webHidden/>
          </w:rPr>
          <w:fldChar w:fldCharType="separate"/>
        </w:r>
        <w:r>
          <w:rPr>
            <w:noProof/>
            <w:webHidden/>
          </w:rPr>
          <w:t>59</w:t>
        </w:r>
        <w:r>
          <w:rPr>
            <w:noProof/>
            <w:webHidden/>
          </w:rPr>
          <w:fldChar w:fldCharType="end"/>
        </w:r>
      </w:hyperlink>
    </w:p>
    <w:p w14:paraId="3314A649" w14:textId="2DC2A46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3" w:history="1">
        <w:r w:rsidRPr="00E445BD">
          <w:rPr>
            <w:rStyle w:val="Hyperlink"/>
            <w:noProof/>
          </w:rPr>
          <w:t>Figure 4. 57 Implemented VPLS networks</w:t>
        </w:r>
        <w:r>
          <w:rPr>
            <w:noProof/>
            <w:webHidden/>
          </w:rPr>
          <w:tab/>
        </w:r>
        <w:r>
          <w:rPr>
            <w:noProof/>
            <w:webHidden/>
          </w:rPr>
          <w:fldChar w:fldCharType="begin"/>
        </w:r>
        <w:r>
          <w:rPr>
            <w:noProof/>
            <w:webHidden/>
          </w:rPr>
          <w:instrText xml:space="preserve"> PAGEREF _Toc115808803 \h </w:instrText>
        </w:r>
        <w:r>
          <w:rPr>
            <w:noProof/>
            <w:webHidden/>
          </w:rPr>
        </w:r>
        <w:r>
          <w:rPr>
            <w:noProof/>
            <w:webHidden/>
          </w:rPr>
          <w:fldChar w:fldCharType="separate"/>
        </w:r>
        <w:r>
          <w:rPr>
            <w:noProof/>
            <w:webHidden/>
          </w:rPr>
          <w:t>60</w:t>
        </w:r>
        <w:r>
          <w:rPr>
            <w:noProof/>
            <w:webHidden/>
          </w:rPr>
          <w:fldChar w:fldCharType="end"/>
        </w:r>
      </w:hyperlink>
    </w:p>
    <w:p w14:paraId="3A3C1CC8" w14:textId="294034F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4" w:history="1">
        <w:r w:rsidRPr="00E445BD">
          <w:rPr>
            <w:rStyle w:val="Hyperlink"/>
            <w:noProof/>
          </w:rPr>
          <w:t>Figure 4. 58 Cluster formation of Atomix and ONOS</w:t>
        </w:r>
        <w:r>
          <w:rPr>
            <w:noProof/>
            <w:webHidden/>
          </w:rPr>
          <w:tab/>
        </w:r>
        <w:r>
          <w:rPr>
            <w:noProof/>
            <w:webHidden/>
          </w:rPr>
          <w:fldChar w:fldCharType="begin"/>
        </w:r>
        <w:r>
          <w:rPr>
            <w:noProof/>
            <w:webHidden/>
          </w:rPr>
          <w:instrText xml:space="preserve"> PAGEREF _Toc115808804 \h </w:instrText>
        </w:r>
        <w:r>
          <w:rPr>
            <w:noProof/>
            <w:webHidden/>
          </w:rPr>
        </w:r>
        <w:r>
          <w:rPr>
            <w:noProof/>
            <w:webHidden/>
          </w:rPr>
          <w:fldChar w:fldCharType="separate"/>
        </w:r>
        <w:r>
          <w:rPr>
            <w:noProof/>
            <w:webHidden/>
          </w:rPr>
          <w:t>61</w:t>
        </w:r>
        <w:r>
          <w:rPr>
            <w:noProof/>
            <w:webHidden/>
          </w:rPr>
          <w:fldChar w:fldCharType="end"/>
        </w:r>
      </w:hyperlink>
    </w:p>
    <w:p w14:paraId="2F28EB77" w14:textId="63E6D52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5" w:history="1">
        <w:r w:rsidRPr="00E445BD">
          <w:rPr>
            <w:rStyle w:val="Hyperlink"/>
            <w:noProof/>
          </w:rPr>
          <w:t>Figure 4. 59 Pseudocode for configuration of Atomix cluster</w:t>
        </w:r>
        <w:r>
          <w:rPr>
            <w:noProof/>
            <w:webHidden/>
          </w:rPr>
          <w:tab/>
        </w:r>
        <w:r>
          <w:rPr>
            <w:noProof/>
            <w:webHidden/>
          </w:rPr>
          <w:fldChar w:fldCharType="begin"/>
        </w:r>
        <w:r>
          <w:rPr>
            <w:noProof/>
            <w:webHidden/>
          </w:rPr>
          <w:instrText xml:space="preserve"> PAGEREF _Toc115808805 \h </w:instrText>
        </w:r>
        <w:r>
          <w:rPr>
            <w:noProof/>
            <w:webHidden/>
          </w:rPr>
        </w:r>
        <w:r>
          <w:rPr>
            <w:noProof/>
            <w:webHidden/>
          </w:rPr>
          <w:fldChar w:fldCharType="separate"/>
        </w:r>
        <w:r>
          <w:rPr>
            <w:noProof/>
            <w:webHidden/>
          </w:rPr>
          <w:t>62</w:t>
        </w:r>
        <w:r>
          <w:rPr>
            <w:noProof/>
            <w:webHidden/>
          </w:rPr>
          <w:fldChar w:fldCharType="end"/>
        </w:r>
      </w:hyperlink>
    </w:p>
    <w:p w14:paraId="4FDE00A8" w14:textId="044D477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6" w:history="1">
        <w:r w:rsidRPr="00E445BD">
          <w:rPr>
            <w:rStyle w:val="Hyperlink"/>
            <w:noProof/>
          </w:rPr>
          <w:t>Figure 4. 60 Pseudocode for configuration of ONOS cluster</w:t>
        </w:r>
        <w:r>
          <w:rPr>
            <w:noProof/>
            <w:webHidden/>
          </w:rPr>
          <w:tab/>
        </w:r>
        <w:r>
          <w:rPr>
            <w:noProof/>
            <w:webHidden/>
          </w:rPr>
          <w:fldChar w:fldCharType="begin"/>
        </w:r>
        <w:r>
          <w:rPr>
            <w:noProof/>
            <w:webHidden/>
          </w:rPr>
          <w:instrText xml:space="preserve"> PAGEREF _Toc115808806 \h </w:instrText>
        </w:r>
        <w:r>
          <w:rPr>
            <w:noProof/>
            <w:webHidden/>
          </w:rPr>
        </w:r>
        <w:r>
          <w:rPr>
            <w:noProof/>
            <w:webHidden/>
          </w:rPr>
          <w:fldChar w:fldCharType="separate"/>
        </w:r>
        <w:r>
          <w:rPr>
            <w:noProof/>
            <w:webHidden/>
          </w:rPr>
          <w:t>62</w:t>
        </w:r>
        <w:r>
          <w:rPr>
            <w:noProof/>
            <w:webHidden/>
          </w:rPr>
          <w:fldChar w:fldCharType="end"/>
        </w:r>
      </w:hyperlink>
    </w:p>
    <w:p w14:paraId="12CC115D" w14:textId="39208F1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7" w:history="1">
        <w:r w:rsidRPr="00E445BD">
          <w:rPr>
            <w:rStyle w:val="Hyperlink"/>
            <w:noProof/>
          </w:rPr>
          <w:t>Figure 4. 61 Details about formed Atomix cluster from ONOS GUI</w:t>
        </w:r>
        <w:r>
          <w:rPr>
            <w:noProof/>
            <w:webHidden/>
          </w:rPr>
          <w:tab/>
        </w:r>
        <w:r>
          <w:rPr>
            <w:noProof/>
            <w:webHidden/>
          </w:rPr>
          <w:fldChar w:fldCharType="begin"/>
        </w:r>
        <w:r>
          <w:rPr>
            <w:noProof/>
            <w:webHidden/>
          </w:rPr>
          <w:instrText xml:space="preserve"> PAGEREF _Toc115808807 \h </w:instrText>
        </w:r>
        <w:r>
          <w:rPr>
            <w:noProof/>
            <w:webHidden/>
          </w:rPr>
        </w:r>
        <w:r>
          <w:rPr>
            <w:noProof/>
            <w:webHidden/>
          </w:rPr>
          <w:fldChar w:fldCharType="separate"/>
        </w:r>
        <w:r>
          <w:rPr>
            <w:noProof/>
            <w:webHidden/>
          </w:rPr>
          <w:t>63</w:t>
        </w:r>
        <w:r>
          <w:rPr>
            <w:noProof/>
            <w:webHidden/>
          </w:rPr>
          <w:fldChar w:fldCharType="end"/>
        </w:r>
      </w:hyperlink>
    </w:p>
    <w:p w14:paraId="39C2D894" w14:textId="29B0467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8" w:history="1">
        <w:r w:rsidRPr="00E445BD">
          <w:rPr>
            <w:rStyle w:val="Hyperlink"/>
            <w:noProof/>
          </w:rPr>
          <w:t>Figure 4. 62: ONOS controllers cluster view on the ONOS GUI</w:t>
        </w:r>
        <w:r>
          <w:rPr>
            <w:noProof/>
            <w:webHidden/>
          </w:rPr>
          <w:tab/>
        </w:r>
        <w:r>
          <w:rPr>
            <w:noProof/>
            <w:webHidden/>
          </w:rPr>
          <w:fldChar w:fldCharType="begin"/>
        </w:r>
        <w:r>
          <w:rPr>
            <w:noProof/>
            <w:webHidden/>
          </w:rPr>
          <w:instrText xml:space="preserve"> PAGEREF _Toc115808808 \h </w:instrText>
        </w:r>
        <w:r>
          <w:rPr>
            <w:noProof/>
            <w:webHidden/>
          </w:rPr>
        </w:r>
        <w:r>
          <w:rPr>
            <w:noProof/>
            <w:webHidden/>
          </w:rPr>
          <w:fldChar w:fldCharType="separate"/>
        </w:r>
        <w:r>
          <w:rPr>
            <w:noProof/>
            <w:webHidden/>
          </w:rPr>
          <w:t>63</w:t>
        </w:r>
        <w:r>
          <w:rPr>
            <w:noProof/>
            <w:webHidden/>
          </w:rPr>
          <w:fldChar w:fldCharType="end"/>
        </w:r>
      </w:hyperlink>
    </w:p>
    <w:p w14:paraId="02FB7DA9" w14:textId="4BD18D1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9" w:history="1">
        <w:r w:rsidRPr="00E445BD">
          <w:rPr>
            <w:rStyle w:val="Hyperlink"/>
            <w:noProof/>
          </w:rPr>
          <w:t>Figure 4. 63: Cluster Nodes of three ONOS controllers</w:t>
        </w:r>
        <w:r>
          <w:rPr>
            <w:noProof/>
            <w:webHidden/>
          </w:rPr>
          <w:tab/>
        </w:r>
        <w:r>
          <w:rPr>
            <w:noProof/>
            <w:webHidden/>
          </w:rPr>
          <w:fldChar w:fldCharType="begin"/>
        </w:r>
        <w:r>
          <w:rPr>
            <w:noProof/>
            <w:webHidden/>
          </w:rPr>
          <w:instrText xml:space="preserve"> PAGEREF _Toc115808809 \h </w:instrText>
        </w:r>
        <w:r>
          <w:rPr>
            <w:noProof/>
            <w:webHidden/>
          </w:rPr>
        </w:r>
        <w:r>
          <w:rPr>
            <w:noProof/>
            <w:webHidden/>
          </w:rPr>
          <w:fldChar w:fldCharType="separate"/>
        </w:r>
        <w:r>
          <w:rPr>
            <w:noProof/>
            <w:webHidden/>
          </w:rPr>
          <w:t>64</w:t>
        </w:r>
        <w:r>
          <w:rPr>
            <w:noProof/>
            <w:webHidden/>
          </w:rPr>
          <w:fldChar w:fldCharType="end"/>
        </w:r>
      </w:hyperlink>
    </w:p>
    <w:p w14:paraId="05107259" w14:textId="235EF3D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0" w:history="1">
        <w:r w:rsidRPr="00E445BD">
          <w:rPr>
            <w:rStyle w:val="Hyperlink"/>
            <w:noProof/>
          </w:rPr>
          <w:t>Figure 4. 64: List of Open vSwitches with their associated Master controller</w:t>
        </w:r>
        <w:r>
          <w:rPr>
            <w:noProof/>
            <w:webHidden/>
          </w:rPr>
          <w:tab/>
        </w:r>
        <w:r>
          <w:rPr>
            <w:noProof/>
            <w:webHidden/>
          </w:rPr>
          <w:fldChar w:fldCharType="begin"/>
        </w:r>
        <w:r>
          <w:rPr>
            <w:noProof/>
            <w:webHidden/>
          </w:rPr>
          <w:instrText xml:space="preserve"> PAGEREF _Toc115808810 \h </w:instrText>
        </w:r>
        <w:r>
          <w:rPr>
            <w:noProof/>
            <w:webHidden/>
          </w:rPr>
        </w:r>
        <w:r>
          <w:rPr>
            <w:noProof/>
            <w:webHidden/>
          </w:rPr>
          <w:fldChar w:fldCharType="separate"/>
        </w:r>
        <w:r>
          <w:rPr>
            <w:noProof/>
            <w:webHidden/>
          </w:rPr>
          <w:t>64</w:t>
        </w:r>
        <w:r>
          <w:rPr>
            <w:noProof/>
            <w:webHidden/>
          </w:rPr>
          <w:fldChar w:fldCharType="end"/>
        </w:r>
      </w:hyperlink>
    </w:p>
    <w:p w14:paraId="62FF6B6B" w14:textId="165D6A8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1" w:history="1">
        <w:r w:rsidRPr="00E445BD">
          <w:rPr>
            <w:rStyle w:val="Hyperlink"/>
            <w:noProof/>
          </w:rPr>
          <w:t>Figure 4. 65: Failure of one controller from the cluster</w:t>
        </w:r>
        <w:r>
          <w:rPr>
            <w:noProof/>
            <w:webHidden/>
          </w:rPr>
          <w:tab/>
        </w:r>
        <w:r>
          <w:rPr>
            <w:noProof/>
            <w:webHidden/>
          </w:rPr>
          <w:fldChar w:fldCharType="begin"/>
        </w:r>
        <w:r>
          <w:rPr>
            <w:noProof/>
            <w:webHidden/>
          </w:rPr>
          <w:instrText xml:space="preserve"> PAGEREF _Toc115808811 \h </w:instrText>
        </w:r>
        <w:r>
          <w:rPr>
            <w:noProof/>
            <w:webHidden/>
          </w:rPr>
        </w:r>
        <w:r>
          <w:rPr>
            <w:noProof/>
            <w:webHidden/>
          </w:rPr>
          <w:fldChar w:fldCharType="separate"/>
        </w:r>
        <w:r>
          <w:rPr>
            <w:noProof/>
            <w:webHidden/>
          </w:rPr>
          <w:t>65</w:t>
        </w:r>
        <w:r>
          <w:rPr>
            <w:noProof/>
            <w:webHidden/>
          </w:rPr>
          <w:fldChar w:fldCharType="end"/>
        </w:r>
      </w:hyperlink>
    </w:p>
    <w:p w14:paraId="7BC8C359" w14:textId="2945933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2" w:history="1">
        <w:r w:rsidRPr="00E445BD">
          <w:rPr>
            <w:rStyle w:val="Hyperlink"/>
            <w:noProof/>
          </w:rPr>
          <w:t>Figure 4. 66 Route from Leaf-1 to Leaf-4 created after installing an intent</w:t>
        </w:r>
        <w:r>
          <w:rPr>
            <w:noProof/>
            <w:webHidden/>
          </w:rPr>
          <w:tab/>
        </w:r>
        <w:r>
          <w:rPr>
            <w:noProof/>
            <w:webHidden/>
          </w:rPr>
          <w:fldChar w:fldCharType="begin"/>
        </w:r>
        <w:r>
          <w:rPr>
            <w:noProof/>
            <w:webHidden/>
          </w:rPr>
          <w:instrText xml:space="preserve"> PAGEREF _Toc115808812 \h </w:instrText>
        </w:r>
        <w:r>
          <w:rPr>
            <w:noProof/>
            <w:webHidden/>
          </w:rPr>
        </w:r>
        <w:r>
          <w:rPr>
            <w:noProof/>
            <w:webHidden/>
          </w:rPr>
          <w:fldChar w:fldCharType="separate"/>
        </w:r>
        <w:r>
          <w:rPr>
            <w:noProof/>
            <w:webHidden/>
          </w:rPr>
          <w:t>66</w:t>
        </w:r>
        <w:r>
          <w:rPr>
            <w:noProof/>
            <w:webHidden/>
          </w:rPr>
          <w:fldChar w:fldCharType="end"/>
        </w:r>
      </w:hyperlink>
    </w:p>
    <w:p w14:paraId="5FFB15EE" w14:textId="6F5C0F4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3" w:history="1">
        <w:r w:rsidRPr="00E445BD">
          <w:rPr>
            <w:rStyle w:val="Hyperlink"/>
            <w:noProof/>
          </w:rPr>
          <w:t>Figure 4. 67 Route change after failure of link between Spine-1 and Leaf-1</w:t>
        </w:r>
        <w:r>
          <w:rPr>
            <w:noProof/>
            <w:webHidden/>
          </w:rPr>
          <w:tab/>
        </w:r>
        <w:r>
          <w:rPr>
            <w:noProof/>
            <w:webHidden/>
          </w:rPr>
          <w:fldChar w:fldCharType="begin"/>
        </w:r>
        <w:r>
          <w:rPr>
            <w:noProof/>
            <w:webHidden/>
          </w:rPr>
          <w:instrText xml:space="preserve"> PAGEREF _Toc115808813 \h </w:instrText>
        </w:r>
        <w:r>
          <w:rPr>
            <w:noProof/>
            <w:webHidden/>
          </w:rPr>
        </w:r>
        <w:r>
          <w:rPr>
            <w:noProof/>
            <w:webHidden/>
          </w:rPr>
          <w:fldChar w:fldCharType="separate"/>
        </w:r>
        <w:r>
          <w:rPr>
            <w:noProof/>
            <w:webHidden/>
          </w:rPr>
          <w:t>66</w:t>
        </w:r>
        <w:r>
          <w:rPr>
            <w:noProof/>
            <w:webHidden/>
          </w:rPr>
          <w:fldChar w:fldCharType="end"/>
        </w:r>
      </w:hyperlink>
    </w:p>
    <w:p w14:paraId="3E853B2E" w14:textId="188AC1E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4" w:history="1">
        <w:r w:rsidRPr="00E445BD">
          <w:rPr>
            <w:rStyle w:val="Hyperlink"/>
            <w:noProof/>
          </w:rPr>
          <w:t>Figure 4. 68 Route change after failure of link between Spine-2 and Leaf-4</w:t>
        </w:r>
        <w:r>
          <w:rPr>
            <w:noProof/>
            <w:webHidden/>
          </w:rPr>
          <w:tab/>
        </w:r>
        <w:r>
          <w:rPr>
            <w:noProof/>
            <w:webHidden/>
          </w:rPr>
          <w:fldChar w:fldCharType="begin"/>
        </w:r>
        <w:r>
          <w:rPr>
            <w:noProof/>
            <w:webHidden/>
          </w:rPr>
          <w:instrText xml:space="preserve"> PAGEREF _Toc115808814 \h </w:instrText>
        </w:r>
        <w:r>
          <w:rPr>
            <w:noProof/>
            <w:webHidden/>
          </w:rPr>
        </w:r>
        <w:r>
          <w:rPr>
            <w:noProof/>
            <w:webHidden/>
          </w:rPr>
          <w:fldChar w:fldCharType="separate"/>
        </w:r>
        <w:r>
          <w:rPr>
            <w:noProof/>
            <w:webHidden/>
          </w:rPr>
          <w:t>67</w:t>
        </w:r>
        <w:r>
          <w:rPr>
            <w:noProof/>
            <w:webHidden/>
          </w:rPr>
          <w:fldChar w:fldCharType="end"/>
        </w:r>
      </w:hyperlink>
    </w:p>
    <w:p w14:paraId="183C26E2" w14:textId="351258E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5" w:history="1">
        <w:r w:rsidRPr="00E445BD">
          <w:rPr>
            <w:rStyle w:val="Hyperlink"/>
            <w:noProof/>
          </w:rPr>
          <w:t>Figure 4. 69 Topology created in the GNS3 with IPv4 and IPv6 endpoints</w:t>
        </w:r>
        <w:r>
          <w:rPr>
            <w:noProof/>
            <w:webHidden/>
          </w:rPr>
          <w:tab/>
        </w:r>
        <w:r>
          <w:rPr>
            <w:noProof/>
            <w:webHidden/>
          </w:rPr>
          <w:fldChar w:fldCharType="begin"/>
        </w:r>
        <w:r>
          <w:rPr>
            <w:noProof/>
            <w:webHidden/>
          </w:rPr>
          <w:instrText xml:space="preserve"> PAGEREF _Toc115808815 \h </w:instrText>
        </w:r>
        <w:r>
          <w:rPr>
            <w:noProof/>
            <w:webHidden/>
          </w:rPr>
        </w:r>
        <w:r>
          <w:rPr>
            <w:noProof/>
            <w:webHidden/>
          </w:rPr>
          <w:fldChar w:fldCharType="separate"/>
        </w:r>
        <w:r>
          <w:rPr>
            <w:noProof/>
            <w:webHidden/>
          </w:rPr>
          <w:t>68</w:t>
        </w:r>
        <w:r>
          <w:rPr>
            <w:noProof/>
            <w:webHidden/>
          </w:rPr>
          <w:fldChar w:fldCharType="end"/>
        </w:r>
      </w:hyperlink>
    </w:p>
    <w:p w14:paraId="56AC7767" w14:textId="19850DD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6" w:history="1">
        <w:r w:rsidRPr="00E445BD">
          <w:rPr>
            <w:rStyle w:val="Hyperlink"/>
            <w:noProof/>
          </w:rPr>
          <w:t>Figure 4. 70 Topology view on ONOS GUI with IPv4 and IPv6 endpoints</w:t>
        </w:r>
        <w:r>
          <w:rPr>
            <w:noProof/>
            <w:webHidden/>
          </w:rPr>
          <w:tab/>
        </w:r>
        <w:r>
          <w:rPr>
            <w:noProof/>
            <w:webHidden/>
          </w:rPr>
          <w:fldChar w:fldCharType="begin"/>
        </w:r>
        <w:r>
          <w:rPr>
            <w:noProof/>
            <w:webHidden/>
          </w:rPr>
          <w:instrText xml:space="preserve"> PAGEREF _Toc115808816 \h </w:instrText>
        </w:r>
        <w:r>
          <w:rPr>
            <w:noProof/>
            <w:webHidden/>
          </w:rPr>
        </w:r>
        <w:r>
          <w:rPr>
            <w:noProof/>
            <w:webHidden/>
          </w:rPr>
          <w:fldChar w:fldCharType="separate"/>
        </w:r>
        <w:r>
          <w:rPr>
            <w:noProof/>
            <w:webHidden/>
          </w:rPr>
          <w:t>69</w:t>
        </w:r>
        <w:r>
          <w:rPr>
            <w:noProof/>
            <w:webHidden/>
          </w:rPr>
          <w:fldChar w:fldCharType="end"/>
        </w:r>
      </w:hyperlink>
    </w:p>
    <w:p w14:paraId="316D9950" w14:textId="4A627F6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7" w:history="1">
        <w:r w:rsidRPr="00E445BD">
          <w:rPr>
            <w:rStyle w:val="Hyperlink"/>
            <w:noProof/>
          </w:rPr>
          <w:t>Figure 4. 71 Packets exchanged between network devices for Neighbour Discovery</w:t>
        </w:r>
        <w:r>
          <w:rPr>
            <w:noProof/>
            <w:webHidden/>
          </w:rPr>
          <w:tab/>
        </w:r>
        <w:r>
          <w:rPr>
            <w:noProof/>
            <w:webHidden/>
          </w:rPr>
          <w:fldChar w:fldCharType="begin"/>
        </w:r>
        <w:r>
          <w:rPr>
            <w:noProof/>
            <w:webHidden/>
          </w:rPr>
          <w:instrText xml:space="preserve"> PAGEREF _Toc115808817 \h </w:instrText>
        </w:r>
        <w:r>
          <w:rPr>
            <w:noProof/>
            <w:webHidden/>
          </w:rPr>
        </w:r>
        <w:r>
          <w:rPr>
            <w:noProof/>
            <w:webHidden/>
          </w:rPr>
          <w:fldChar w:fldCharType="separate"/>
        </w:r>
        <w:r>
          <w:rPr>
            <w:noProof/>
            <w:webHidden/>
          </w:rPr>
          <w:t>70</w:t>
        </w:r>
        <w:r>
          <w:rPr>
            <w:noProof/>
            <w:webHidden/>
          </w:rPr>
          <w:fldChar w:fldCharType="end"/>
        </w:r>
      </w:hyperlink>
    </w:p>
    <w:p w14:paraId="549F654F" w14:textId="3B47BDC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8" w:history="1">
        <w:r w:rsidRPr="00E445BD">
          <w:rPr>
            <w:rStyle w:val="Hyperlink"/>
            <w:noProof/>
          </w:rPr>
          <w:t>Figure 4. 72 Neighbour Solicitation packet captured on the Wireshark listening between Open vSwitch-1 and ONOS controller</w:t>
        </w:r>
        <w:r>
          <w:rPr>
            <w:noProof/>
            <w:webHidden/>
          </w:rPr>
          <w:tab/>
        </w:r>
        <w:r>
          <w:rPr>
            <w:noProof/>
            <w:webHidden/>
          </w:rPr>
          <w:fldChar w:fldCharType="begin"/>
        </w:r>
        <w:r>
          <w:rPr>
            <w:noProof/>
            <w:webHidden/>
          </w:rPr>
          <w:instrText xml:space="preserve"> PAGEREF _Toc115808818 \h </w:instrText>
        </w:r>
        <w:r>
          <w:rPr>
            <w:noProof/>
            <w:webHidden/>
          </w:rPr>
        </w:r>
        <w:r>
          <w:rPr>
            <w:noProof/>
            <w:webHidden/>
          </w:rPr>
          <w:fldChar w:fldCharType="separate"/>
        </w:r>
        <w:r>
          <w:rPr>
            <w:noProof/>
            <w:webHidden/>
          </w:rPr>
          <w:t>71</w:t>
        </w:r>
        <w:r>
          <w:rPr>
            <w:noProof/>
            <w:webHidden/>
          </w:rPr>
          <w:fldChar w:fldCharType="end"/>
        </w:r>
      </w:hyperlink>
    </w:p>
    <w:p w14:paraId="01FE59F9" w14:textId="4167908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9" w:history="1">
        <w:r w:rsidRPr="00E445BD">
          <w:rPr>
            <w:rStyle w:val="Hyperlink"/>
            <w:noProof/>
          </w:rPr>
          <w:t>Figure 4. 73 OpenFlow OFPT_PACKET_OUT packet captured on the Wireshark listening between Open vSwitch-1 and ONOS controller</w:t>
        </w:r>
        <w:r>
          <w:rPr>
            <w:noProof/>
            <w:webHidden/>
          </w:rPr>
          <w:tab/>
        </w:r>
        <w:r>
          <w:rPr>
            <w:noProof/>
            <w:webHidden/>
          </w:rPr>
          <w:fldChar w:fldCharType="begin"/>
        </w:r>
        <w:r>
          <w:rPr>
            <w:noProof/>
            <w:webHidden/>
          </w:rPr>
          <w:instrText xml:space="preserve"> PAGEREF _Toc115808819 \h </w:instrText>
        </w:r>
        <w:r>
          <w:rPr>
            <w:noProof/>
            <w:webHidden/>
          </w:rPr>
        </w:r>
        <w:r>
          <w:rPr>
            <w:noProof/>
            <w:webHidden/>
          </w:rPr>
          <w:fldChar w:fldCharType="separate"/>
        </w:r>
        <w:r>
          <w:rPr>
            <w:noProof/>
            <w:webHidden/>
          </w:rPr>
          <w:t>72</w:t>
        </w:r>
        <w:r>
          <w:rPr>
            <w:noProof/>
            <w:webHidden/>
          </w:rPr>
          <w:fldChar w:fldCharType="end"/>
        </w:r>
      </w:hyperlink>
    </w:p>
    <w:p w14:paraId="15CE69DF" w14:textId="3411028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0" w:history="1">
        <w:r w:rsidRPr="00E445BD">
          <w:rPr>
            <w:rStyle w:val="Hyperlink"/>
            <w:noProof/>
          </w:rPr>
          <w:t>Figure 4. 74 Topology created in the GNS3 with IPv6 tunnelling over IPv4 network</w:t>
        </w:r>
        <w:r>
          <w:rPr>
            <w:noProof/>
            <w:webHidden/>
          </w:rPr>
          <w:tab/>
        </w:r>
        <w:r>
          <w:rPr>
            <w:noProof/>
            <w:webHidden/>
          </w:rPr>
          <w:fldChar w:fldCharType="begin"/>
        </w:r>
        <w:r>
          <w:rPr>
            <w:noProof/>
            <w:webHidden/>
          </w:rPr>
          <w:instrText xml:space="preserve"> PAGEREF _Toc115808820 \h </w:instrText>
        </w:r>
        <w:r>
          <w:rPr>
            <w:noProof/>
            <w:webHidden/>
          </w:rPr>
        </w:r>
        <w:r>
          <w:rPr>
            <w:noProof/>
            <w:webHidden/>
          </w:rPr>
          <w:fldChar w:fldCharType="separate"/>
        </w:r>
        <w:r>
          <w:rPr>
            <w:noProof/>
            <w:webHidden/>
          </w:rPr>
          <w:t>73</w:t>
        </w:r>
        <w:r>
          <w:rPr>
            <w:noProof/>
            <w:webHidden/>
          </w:rPr>
          <w:fldChar w:fldCharType="end"/>
        </w:r>
      </w:hyperlink>
    </w:p>
    <w:p w14:paraId="2AC03D46" w14:textId="37DA569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1" w:history="1">
        <w:r w:rsidRPr="00E445BD">
          <w:rPr>
            <w:rStyle w:val="Hyperlink"/>
            <w:noProof/>
          </w:rPr>
          <w:t>Figure 4. 75 IPv6 Tunnel configuration</w:t>
        </w:r>
        <w:r>
          <w:rPr>
            <w:noProof/>
            <w:webHidden/>
          </w:rPr>
          <w:tab/>
        </w:r>
        <w:r>
          <w:rPr>
            <w:noProof/>
            <w:webHidden/>
          </w:rPr>
          <w:fldChar w:fldCharType="begin"/>
        </w:r>
        <w:r>
          <w:rPr>
            <w:noProof/>
            <w:webHidden/>
          </w:rPr>
          <w:instrText xml:space="preserve"> PAGEREF _Toc115808821 \h </w:instrText>
        </w:r>
        <w:r>
          <w:rPr>
            <w:noProof/>
            <w:webHidden/>
          </w:rPr>
        </w:r>
        <w:r>
          <w:rPr>
            <w:noProof/>
            <w:webHidden/>
          </w:rPr>
          <w:fldChar w:fldCharType="separate"/>
        </w:r>
        <w:r>
          <w:rPr>
            <w:noProof/>
            <w:webHidden/>
          </w:rPr>
          <w:t>73</w:t>
        </w:r>
        <w:r>
          <w:rPr>
            <w:noProof/>
            <w:webHidden/>
          </w:rPr>
          <w:fldChar w:fldCharType="end"/>
        </w:r>
      </w:hyperlink>
    </w:p>
    <w:p w14:paraId="2BFB65D2" w14:textId="63809BB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2" w:history="1">
        <w:r w:rsidRPr="00E445BD">
          <w:rPr>
            <w:rStyle w:val="Hyperlink"/>
            <w:noProof/>
          </w:rPr>
          <w:t>Figure 4. 76 Routes advertised over the configured tunnel as seen on Router R1</w:t>
        </w:r>
        <w:r>
          <w:rPr>
            <w:noProof/>
            <w:webHidden/>
          </w:rPr>
          <w:tab/>
        </w:r>
        <w:r>
          <w:rPr>
            <w:noProof/>
            <w:webHidden/>
          </w:rPr>
          <w:fldChar w:fldCharType="begin"/>
        </w:r>
        <w:r>
          <w:rPr>
            <w:noProof/>
            <w:webHidden/>
          </w:rPr>
          <w:instrText xml:space="preserve"> PAGEREF _Toc115808822 \h </w:instrText>
        </w:r>
        <w:r>
          <w:rPr>
            <w:noProof/>
            <w:webHidden/>
          </w:rPr>
        </w:r>
        <w:r>
          <w:rPr>
            <w:noProof/>
            <w:webHidden/>
          </w:rPr>
          <w:fldChar w:fldCharType="separate"/>
        </w:r>
        <w:r>
          <w:rPr>
            <w:noProof/>
            <w:webHidden/>
          </w:rPr>
          <w:t>74</w:t>
        </w:r>
        <w:r>
          <w:rPr>
            <w:noProof/>
            <w:webHidden/>
          </w:rPr>
          <w:fldChar w:fldCharType="end"/>
        </w:r>
      </w:hyperlink>
    </w:p>
    <w:p w14:paraId="667DF663" w14:textId="280D75C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3" w:history="1">
        <w:r w:rsidRPr="00E445BD">
          <w:rPr>
            <w:rStyle w:val="Hyperlink"/>
            <w:noProof/>
          </w:rPr>
          <w:t>Figure 4. 77 IPv6 packet encapsulated in IPv4 packet over tunnel and that packet encapsulated in OpenFlow packet</w:t>
        </w:r>
        <w:r>
          <w:rPr>
            <w:noProof/>
            <w:webHidden/>
          </w:rPr>
          <w:tab/>
        </w:r>
        <w:r>
          <w:rPr>
            <w:noProof/>
            <w:webHidden/>
          </w:rPr>
          <w:fldChar w:fldCharType="begin"/>
        </w:r>
        <w:r>
          <w:rPr>
            <w:noProof/>
            <w:webHidden/>
          </w:rPr>
          <w:instrText xml:space="preserve"> PAGEREF _Toc115808823 \h </w:instrText>
        </w:r>
        <w:r>
          <w:rPr>
            <w:noProof/>
            <w:webHidden/>
          </w:rPr>
        </w:r>
        <w:r>
          <w:rPr>
            <w:noProof/>
            <w:webHidden/>
          </w:rPr>
          <w:fldChar w:fldCharType="separate"/>
        </w:r>
        <w:r>
          <w:rPr>
            <w:noProof/>
            <w:webHidden/>
          </w:rPr>
          <w:t>75</w:t>
        </w:r>
        <w:r>
          <w:rPr>
            <w:noProof/>
            <w:webHidden/>
          </w:rPr>
          <w:fldChar w:fldCharType="end"/>
        </w:r>
      </w:hyperlink>
    </w:p>
    <w:p w14:paraId="096230A6" w14:textId="1F571E7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r:id="rId11" w:anchor="_Toc115808824" w:history="1">
        <w:r w:rsidRPr="00E445BD">
          <w:rPr>
            <w:rStyle w:val="Hyperlink"/>
            <w:noProof/>
          </w:rPr>
          <w:t>Figure 4. 78 Topology created in the GNS3 with different legacy networks and SDN network</w:t>
        </w:r>
        <w:r>
          <w:rPr>
            <w:noProof/>
            <w:webHidden/>
          </w:rPr>
          <w:tab/>
        </w:r>
        <w:r>
          <w:rPr>
            <w:noProof/>
            <w:webHidden/>
          </w:rPr>
          <w:fldChar w:fldCharType="begin"/>
        </w:r>
        <w:r>
          <w:rPr>
            <w:noProof/>
            <w:webHidden/>
          </w:rPr>
          <w:instrText xml:space="preserve"> PAGEREF _Toc115808824 \h </w:instrText>
        </w:r>
        <w:r>
          <w:rPr>
            <w:noProof/>
            <w:webHidden/>
          </w:rPr>
        </w:r>
        <w:r>
          <w:rPr>
            <w:noProof/>
            <w:webHidden/>
          </w:rPr>
          <w:fldChar w:fldCharType="separate"/>
        </w:r>
        <w:r>
          <w:rPr>
            <w:noProof/>
            <w:webHidden/>
          </w:rPr>
          <w:t>76</w:t>
        </w:r>
        <w:r>
          <w:rPr>
            <w:noProof/>
            <w:webHidden/>
          </w:rPr>
          <w:fldChar w:fldCharType="end"/>
        </w:r>
      </w:hyperlink>
    </w:p>
    <w:p w14:paraId="16F10D60" w14:textId="058FB39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5" w:history="1">
        <w:r w:rsidRPr="00E445BD">
          <w:rPr>
            <w:rStyle w:val="Hyperlink"/>
            <w:noProof/>
          </w:rPr>
          <w:t>Figure 4. 79 Topology view on the ONOS GUI</w:t>
        </w:r>
        <w:r>
          <w:rPr>
            <w:noProof/>
            <w:webHidden/>
          </w:rPr>
          <w:tab/>
        </w:r>
        <w:r>
          <w:rPr>
            <w:noProof/>
            <w:webHidden/>
          </w:rPr>
          <w:fldChar w:fldCharType="begin"/>
        </w:r>
        <w:r>
          <w:rPr>
            <w:noProof/>
            <w:webHidden/>
          </w:rPr>
          <w:instrText xml:space="preserve"> PAGEREF _Toc115808825 \h </w:instrText>
        </w:r>
        <w:r>
          <w:rPr>
            <w:noProof/>
            <w:webHidden/>
          </w:rPr>
        </w:r>
        <w:r>
          <w:rPr>
            <w:noProof/>
            <w:webHidden/>
          </w:rPr>
          <w:fldChar w:fldCharType="separate"/>
        </w:r>
        <w:r>
          <w:rPr>
            <w:noProof/>
            <w:webHidden/>
          </w:rPr>
          <w:t>77</w:t>
        </w:r>
        <w:r>
          <w:rPr>
            <w:noProof/>
            <w:webHidden/>
          </w:rPr>
          <w:fldChar w:fldCharType="end"/>
        </w:r>
      </w:hyperlink>
    </w:p>
    <w:p w14:paraId="389AD0C6" w14:textId="1B0ECDB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6" w:history="1">
        <w:r w:rsidRPr="00E445BD">
          <w:rPr>
            <w:rStyle w:val="Hyperlink"/>
            <w:noProof/>
          </w:rPr>
          <w:t>Figure 4. 80 Routes learnt by ONOS controller</w:t>
        </w:r>
        <w:r>
          <w:rPr>
            <w:noProof/>
            <w:webHidden/>
          </w:rPr>
          <w:tab/>
        </w:r>
        <w:r>
          <w:rPr>
            <w:noProof/>
            <w:webHidden/>
          </w:rPr>
          <w:fldChar w:fldCharType="begin"/>
        </w:r>
        <w:r>
          <w:rPr>
            <w:noProof/>
            <w:webHidden/>
          </w:rPr>
          <w:instrText xml:space="preserve"> PAGEREF _Toc115808826 \h </w:instrText>
        </w:r>
        <w:r>
          <w:rPr>
            <w:noProof/>
            <w:webHidden/>
          </w:rPr>
        </w:r>
        <w:r>
          <w:rPr>
            <w:noProof/>
            <w:webHidden/>
          </w:rPr>
          <w:fldChar w:fldCharType="separate"/>
        </w:r>
        <w:r>
          <w:rPr>
            <w:noProof/>
            <w:webHidden/>
          </w:rPr>
          <w:t>78</w:t>
        </w:r>
        <w:r>
          <w:rPr>
            <w:noProof/>
            <w:webHidden/>
          </w:rPr>
          <w:fldChar w:fldCharType="end"/>
        </w:r>
      </w:hyperlink>
    </w:p>
    <w:p w14:paraId="26481EE9" w14:textId="0BD52F0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7" w:history="1">
        <w:r w:rsidRPr="00E445BD">
          <w:rPr>
            <w:rStyle w:val="Hyperlink"/>
            <w:noProof/>
          </w:rPr>
          <w:t>Figure 4. 81 List of intents configured by SDN-IP and Reactive Routing application</w:t>
        </w:r>
        <w:r>
          <w:rPr>
            <w:noProof/>
            <w:webHidden/>
          </w:rPr>
          <w:tab/>
        </w:r>
        <w:r>
          <w:rPr>
            <w:noProof/>
            <w:webHidden/>
          </w:rPr>
          <w:fldChar w:fldCharType="begin"/>
        </w:r>
        <w:r>
          <w:rPr>
            <w:noProof/>
            <w:webHidden/>
          </w:rPr>
          <w:instrText xml:space="preserve"> PAGEREF _Toc115808827 \h </w:instrText>
        </w:r>
        <w:r>
          <w:rPr>
            <w:noProof/>
            <w:webHidden/>
          </w:rPr>
        </w:r>
        <w:r>
          <w:rPr>
            <w:noProof/>
            <w:webHidden/>
          </w:rPr>
          <w:fldChar w:fldCharType="separate"/>
        </w:r>
        <w:r>
          <w:rPr>
            <w:noProof/>
            <w:webHidden/>
          </w:rPr>
          <w:t>79</w:t>
        </w:r>
        <w:r>
          <w:rPr>
            <w:noProof/>
            <w:webHidden/>
          </w:rPr>
          <w:fldChar w:fldCharType="end"/>
        </w:r>
      </w:hyperlink>
    </w:p>
    <w:p w14:paraId="37D6A876" w14:textId="001DDED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8" w:history="1">
        <w:r w:rsidRPr="00E445BD">
          <w:rPr>
            <w:rStyle w:val="Hyperlink"/>
            <w:noProof/>
          </w:rPr>
          <w:t>Figure 4. 82 BGP-Speaker and BGP neighbours of ONOS controller</w:t>
        </w:r>
        <w:r>
          <w:rPr>
            <w:noProof/>
            <w:webHidden/>
          </w:rPr>
          <w:tab/>
        </w:r>
        <w:r>
          <w:rPr>
            <w:noProof/>
            <w:webHidden/>
          </w:rPr>
          <w:fldChar w:fldCharType="begin"/>
        </w:r>
        <w:r>
          <w:rPr>
            <w:noProof/>
            <w:webHidden/>
          </w:rPr>
          <w:instrText xml:space="preserve"> PAGEREF _Toc115808828 \h </w:instrText>
        </w:r>
        <w:r>
          <w:rPr>
            <w:noProof/>
            <w:webHidden/>
          </w:rPr>
        </w:r>
        <w:r>
          <w:rPr>
            <w:noProof/>
            <w:webHidden/>
          </w:rPr>
          <w:fldChar w:fldCharType="separate"/>
        </w:r>
        <w:r>
          <w:rPr>
            <w:noProof/>
            <w:webHidden/>
          </w:rPr>
          <w:t>79</w:t>
        </w:r>
        <w:r>
          <w:rPr>
            <w:noProof/>
            <w:webHidden/>
          </w:rPr>
          <w:fldChar w:fldCharType="end"/>
        </w:r>
      </w:hyperlink>
    </w:p>
    <w:p w14:paraId="41098C36" w14:textId="5399C29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9" w:history="1">
        <w:r w:rsidRPr="00E445BD">
          <w:rPr>
            <w:rStyle w:val="Hyperlink"/>
            <w:noProof/>
          </w:rPr>
          <w:t>Figure 4. 83 BGP neighbours of BGP-Speaker</w:t>
        </w:r>
        <w:r>
          <w:rPr>
            <w:noProof/>
            <w:webHidden/>
          </w:rPr>
          <w:tab/>
        </w:r>
        <w:r>
          <w:rPr>
            <w:noProof/>
            <w:webHidden/>
          </w:rPr>
          <w:fldChar w:fldCharType="begin"/>
        </w:r>
        <w:r>
          <w:rPr>
            <w:noProof/>
            <w:webHidden/>
          </w:rPr>
          <w:instrText xml:space="preserve"> PAGEREF _Toc115808829 \h </w:instrText>
        </w:r>
        <w:r>
          <w:rPr>
            <w:noProof/>
            <w:webHidden/>
          </w:rPr>
        </w:r>
        <w:r>
          <w:rPr>
            <w:noProof/>
            <w:webHidden/>
          </w:rPr>
          <w:fldChar w:fldCharType="separate"/>
        </w:r>
        <w:r>
          <w:rPr>
            <w:noProof/>
            <w:webHidden/>
          </w:rPr>
          <w:t>80</w:t>
        </w:r>
        <w:r>
          <w:rPr>
            <w:noProof/>
            <w:webHidden/>
          </w:rPr>
          <w:fldChar w:fldCharType="end"/>
        </w:r>
      </w:hyperlink>
    </w:p>
    <w:p w14:paraId="2654C930" w14:textId="5CF3F62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0" w:history="1">
        <w:r w:rsidRPr="00E445BD">
          <w:rPr>
            <w:rStyle w:val="Hyperlink"/>
            <w:noProof/>
          </w:rPr>
          <w:t>Figure 4. 84 Routes learnt by one of the BGP border router</w:t>
        </w:r>
        <w:r>
          <w:rPr>
            <w:noProof/>
            <w:webHidden/>
          </w:rPr>
          <w:tab/>
        </w:r>
        <w:r>
          <w:rPr>
            <w:noProof/>
            <w:webHidden/>
          </w:rPr>
          <w:fldChar w:fldCharType="begin"/>
        </w:r>
        <w:r>
          <w:rPr>
            <w:noProof/>
            <w:webHidden/>
          </w:rPr>
          <w:instrText xml:space="preserve"> PAGEREF _Toc115808830 \h </w:instrText>
        </w:r>
        <w:r>
          <w:rPr>
            <w:noProof/>
            <w:webHidden/>
          </w:rPr>
        </w:r>
        <w:r>
          <w:rPr>
            <w:noProof/>
            <w:webHidden/>
          </w:rPr>
          <w:fldChar w:fldCharType="separate"/>
        </w:r>
        <w:r>
          <w:rPr>
            <w:noProof/>
            <w:webHidden/>
          </w:rPr>
          <w:t>80</w:t>
        </w:r>
        <w:r>
          <w:rPr>
            <w:noProof/>
            <w:webHidden/>
          </w:rPr>
          <w:fldChar w:fldCharType="end"/>
        </w:r>
      </w:hyperlink>
    </w:p>
    <w:p w14:paraId="1DB6FA8D" w14:textId="2C9856E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1" w:history="1">
        <w:r w:rsidRPr="00E445BD">
          <w:rPr>
            <w:rStyle w:val="Hyperlink"/>
            <w:noProof/>
          </w:rPr>
          <w:t>Figure 4. 85 Packet transmission between the internal legacy networks</w:t>
        </w:r>
        <w:r>
          <w:rPr>
            <w:noProof/>
            <w:webHidden/>
          </w:rPr>
          <w:tab/>
        </w:r>
        <w:r>
          <w:rPr>
            <w:noProof/>
            <w:webHidden/>
          </w:rPr>
          <w:fldChar w:fldCharType="begin"/>
        </w:r>
        <w:r>
          <w:rPr>
            <w:noProof/>
            <w:webHidden/>
          </w:rPr>
          <w:instrText xml:space="preserve"> PAGEREF _Toc115808831 \h </w:instrText>
        </w:r>
        <w:r>
          <w:rPr>
            <w:noProof/>
            <w:webHidden/>
          </w:rPr>
        </w:r>
        <w:r>
          <w:rPr>
            <w:noProof/>
            <w:webHidden/>
          </w:rPr>
          <w:fldChar w:fldCharType="separate"/>
        </w:r>
        <w:r>
          <w:rPr>
            <w:noProof/>
            <w:webHidden/>
          </w:rPr>
          <w:t>81</w:t>
        </w:r>
        <w:r>
          <w:rPr>
            <w:noProof/>
            <w:webHidden/>
          </w:rPr>
          <w:fldChar w:fldCharType="end"/>
        </w:r>
      </w:hyperlink>
    </w:p>
    <w:p w14:paraId="7084778A" w14:textId="78816FB0" w:rsidR="00965974" w:rsidRPr="001B6BE1" w:rsidRDefault="00965974" w:rsidP="007E7AA5">
      <w:pPr>
        <w:tabs>
          <w:tab w:val="right" w:pos="8931"/>
        </w:tabs>
        <w:rPr>
          <w:sz w:val="48"/>
          <w:szCs w:val="48"/>
        </w:rPr>
      </w:pPr>
      <w:r>
        <w:rPr>
          <w:sz w:val="48"/>
          <w:szCs w:val="48"/>
        </w:rPr>
        <w:fldChar w:fldCharType="end"/>
      </w:r>
    </w:p>
    <w:p w14:paraId="478F5571" w14:textId="2876B34A" w:rsidR="00ED5540" w:rsidRPr="001B6BE1" w:rsidRDefault="00ED5540">
      <w:pPr>
        <w:spacing w:after="0" w:line="240" w:lineRule="auto"/>
        <w:jc w:val="left"/>
      </w:pPr>
      <w:bookmarkStart w:id="4" w:name="_Hlk108739279"/>
      <w:bookmarkEnd w:id="3"/>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466B1EB9" w14:textId="77777777" w:rsidR="002E6CCA" w:rsidRDefault="002E6CCA" w:rsidP="005E7C70">
      <w:pPr>
        <w:spacing w:after="0" w:line="240" w:lineRule="auto"/>
        <w:jc w:val="left"/>
      </w:pPr>
    </w:p>
    <w:p w14:paraId="01034C33" w14:textId="268AC82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"Table 2." </w:instrText>
      </w:r>
      <w:r>
        <w:fldChar w:fldCharType="separate"/>
      </w:r>
      <w:hyperlink w:anchor="_Toc115808832" w:history="1">
        <w:r w:rsidRPr="007F5D47">
          <w:rPr>
            <w:rStyle w:val="Hyperlink"/>
            <w:noProof/>
          </w:rPr>
          <w:t>Table 2. 1 Popular Open-Source SDN controllers</w:t>
        </w:r>
        <w:r>
          <w:rPr>
            <w:noProof/>
            <w:webHidden/>
          </w:rPr>
          <w:tab/>
        </w:r>
        <w:r>
          <w:rPr>
            <w:noProof/>
            <w:webHidden/>
          </w:rPr>
          <w:fldChar w:fldCharType="begin"/>
        </w:r>
        <w:r>
          <w:rPr>
            <w:noProof/>
            <w:webHidden/>
          </w:rPr>
          <w:instrText xml:space="preserve"> PAGEREF _Toc115808832 \h </w:instrText>
        </w:r>
        <w:r>
          <w:rPr>
            <w:noProof/>
            <w:webHidden/>
          </w:rPr>
        </w:r>
        <w:r>
          <w:rPr>
            <w:noProof/>
            <w:webHidden/>
          </w:rPr>
          <w:fldChar w:fldCharType="separate"/>
        </w:r>
        <w:r>
          <w:rPr>
            <w:noProof/>
            <w:webHidden/>
          </w:rPr>
          <w:t>12</w:t>
        </w:r>
        <w:r>
          <w:rPr>
            <w:noProof/>
            <w:webHidden/>
          </w:rPr>
          <w:fldChar w:fldCharType="end"/>
        </w:r>
      </w:hyperlink>
    </w:p>
    <w:p w14:paraId="768EF174" w14:textId="4AFB092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3" w:history="1">
        <w:r w:rsidRPr="007F5D47">
          <w:rPr>
            <w:rStyle w:val="Hyperlink"/>
            <w:noProof/>
          </w:rPr>
          <w:t xml:space="preserve">Table 2. 2 Open vSwitch versions supporting OpenFlow protocol versions </w:t>
        </w:r>
        <w:r w:rsidRPr="007F5D47">
          <w:rPr>
            <w:rStyle w:val="Hyperlink"/>
            <w:noProof/>
            <w:lang w:val="en-US"/>
          </w:rPr>
          <w:t>[53]</w:t>
        </w:r>
        <w:r>
          <w:rPr>
            <w:noProof/>
            <w:webHidden/>
          </w:rPr>
          <w:tab/>
        </w:r>
        <w:r>
          <w:rPr>
            <w:noProof/>
            <w:webHidden/>
          </w:rPr>
          <w:fldChar w:fldCharType="begin"/>
        </w:r>
        <w:r>
          <w:rPr>
            <w:noProof/>
            <w:webHidden/>
          </w:rPr>
          <w:instrText xml:space="preserve"> PAGEREF _Toc115808833 \h </w:instrText>
        </w:r>
        <w:r>
          <w:rPr>
            <w:noProof/>
            <w:webHidden/>
          </w:rPr>
        </w:r>
        <w:r>
          <w:rPr>
            <w:noProof/>
            <w:webHidden/>
          </w:rPr>
          <w:fldChar w:fldCharType="separate"/>
        </w:r>
        <w:r>
          <w:rPr>
            <w:noProof/>
            <w:webHidden/>
          </w:rPr>
          <w:t>18</w:t>
        </w:r>
        <w:r>
          <w:rPr>
            <w:noProof/>
            <w:webHidden/>
          </w:rPr>
          <w:fldChar w:fldCharType="end"/>
        </w:r>
      </w:hyperlink>
    </w:p>
    <w:p w14:paraId="0B5D5984" w14:textId="5CA6523F" w:rsidR="00965974" w:rsidRDefault="00965974" w:rsidP="00965974">
      <w:pPr>
        <w:pStyle w:val="TableofFigures"/>
        <w:tabs>
          <w:tab w:val="right" w:leader="dot" w:pos="9062"/>
        </w:tabs>
        <w:rPr>
          <w:noProof/>
        </w:rPr>
      </w:pPr>
      <w:hyperlink w:anchor="_Toc115808834" w:history="1">
        <w:r w:rsidRPr="007F5D47">
          <w:rPr>
            <w:rStyle w:val="Hyperlink"/>
            <w:noProof/>
          </w:rPr>
          <w:t>Table 2. 3 Major modifications in OpenFlow protocol versions</w:t>
        </w:r>
        <w:r>
          <w:rPr>
            <w:noProof/>
            <w:webHidden/>
          </w:rPr>
          <w:tab/>
        </w:r>
        <w:r>
          <w:rPr>
            <w:noProof/>
            <w:webHidden/>
          </w:rPr>
          <w:fldChar w:fldCharType="begin"/>
        </w:r>
        <w:r>
          <w:rPr>
            <w:noProof/>
            <w:webHidden/>
          </w:rPr>
          <w:instrText xml:space="preserve"> PAGEREF _Toc115808834 \h </w:instrText>
        </w:r>
        <w:r>
          <w:rPr>
            <w:noProof/>
            <w:webHidden/>
          </w:rPr>
        </w:r>
        <w:r>
          <w:rPr>
            <w:noProof/>
            <w:webHidden/>
          </w:rPr>
          <w:fldChar w:fldCharType="separate"/>
        </w:r>
        <w:r>
          <w:rPr>
            <w:noProof/>
            <w:webHidden/>
          </w:rPr>
          <w:t>21</w:t>
        </w:r>
        <w:r>
          <w:rPr>
            <w:noProof/>
            <w:webHidden/>
          </w:rPr>
          <w:fldChar w:fldCharType="end"/>
        </w:r>
      </w:hyperlink>
      <w:r>
        <w:fldChar w:fldCharType="end"/>
      </w:r>
      <w:r>
        <w:fldChar w:fldCharType="begin"/>
      </w:r>
      <w:r>
        <w:instrText xml:space="preserve"> TOC \h \z \c "Table 4." </w:instrText>
      </w:r>
      <w:r>
        <w:fldChar w:fldCharType="separate"/>
      </w:r>
    </w:p>
    <w:p w14:paraId="173FC4F8" w14:textId="5E4800A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5" w:history="1">
        <w:r w:rsidRPr="000D6A05">
          <w:rPr>
            <w:rStyle w:val="Hyperlink"/>
            <w:noProof/>
          </w:rPr>
          <w:t>Table 4. 1 Software and their versions utilised for implementation</w:t>
        </w:r>
        <w:r>
          <w:rPr>
            <w:noProof/>
            <w:webHidden/>
          </w:rPr>
          <w:tab/>
        </w:r>
        <w:r>
          <w:rPr>
            <w:noProof/>
            <w:webHidden/>
          </w:rPr>
          <w:fldChar w:fldCharType="begin"/>
        </w:r>
        <w:r>
          <w:rPr>
            <w:noProof/>
            <w:webHidden/>
          </w:rPr>
          <w:instrText xml:space="preserve"> PAGEREF _Toc115808835 \h </w:instrText>
        </w:r>
        <w:r>
          <w:rPr>
            <w:noProof/>
            <w:webHidden/>
          </w:rPr>
        </w:r>
        <w:r>
          <w:rPr>
            <w:noProof/>
            <w:webHidden/>
          </w:rPr>
          <w:fldChar w:fldCharType="separate"/>
        </w:r>
        <w:r>
          <w:rPr>
            <w:noProof/>
            <w:webHidden/>
          </w:rPr>
          <w:t>27</w:t>
        </w:r>
        <w:r>
          <w:rPr>
            <w:noProof/>
            <w:webHidden/>
          </w:rPr>
          <w:fldChar w:fldCharType="end"/>
        </w:r>
      </w:hyperlink>
    </w:p>
    <w:p w14:paraId="0474116C" w14:textId="19781BC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6" w:history="1">
        <w:r w:rsidRPr="000D6A05">
          <w:rPr>
            <w:rStyle w:val="Hyperlink"/>
            <w:noProof/>
          </w:rPr>
          <w:t xml:space="preserve">Table 4. 2 Description of different panels of ONOS GUI </w:t>
        </w:r>
        <w:r w:rsidRPr="000D6A05">
          <w:rPr>
            <w:rStyle w:val="Hyperlink"/>
            <w:noProof/>
            <w:lang w:val="en-US"/>
          </w:rPr>
          <w:t>[70]</w:t>
        </w:r>
        <w:r>
          <w:rPr>
            <w:noProof/>
            <w:webHidden/>
          </w:rPr>
          <w:tab/>
        </w:r>
        <w:r>
          <w:rPr>
            <w:noProof/>
            <w:webHidden/>
          </w:rPr>
          <w:fldChar w:fldCharType="begin"/>
        </w:r>
        <w:r>
          <w:rPr>
            <w:noProof/>
            <w:webHidden/>
          </w:rPr>
          <w:instrText xml:space="preserve"> PAGEREF _Toc115808836 \h </w:instrText>
        </w:r>
        <w:r>
          <w:rPr>
            <w:noProof/>
            <w:webHidden/>
          </w:rPr>
        </w:r>
        <w:r>
          <w:rPr>
            <w:noProof/>
            <w:webHidden/>
          </w:rPr>
          <w:fldChar w:fldCharType="separate"/>
        </w:r>
        <w:r>
          <w:rPr>
            <w:noProof/>
            <w:webHidden/>
          </w:rPr>
          <w:t>34</w:t>
        </w:r>
        <w:r>
          <w:rPr>
            <w:noProof/>
            <w:webHidden/>
          </w:rPr>
          <w:fldChar w:fldCharType="end"/>
        </w:r>
      </w:hyperlink>
    </w:p>
    <w:p w14:paraId="73CD1FF7" w14:textId="09A0108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7" w:history="1">
        <w:r w:rsidRPr="000D6A05">
          <w:rPr>
            <w:rStyle w:val="Hyperlink"/>
            <w:noProof/>
          </w:rPr>
          <w:t>The detailed steps for enabling IPv6 addressing scheme on ONOS controller mentioned here [76] are outdated and the above configuration was manually found through the component settings on the ONOS GUI as listed in Table 4. 2.</w:t>
        </w:r>
        <w:r>
          <w:rPr>
            <w:noProof/>
            <w:webHidden/>
          </w:rPr>
          <w:tab/>
        </w:r>
        <w:r>
          <w:rPr>
            <w:noProof/>
            <w:webHidden/>
          </w:rPr>
          <w:fldChar w:fldCharType="begin"/>
        </w:r>
        <w:r>
          <w:rPr>
            <w:noProof/>
            <w:webHidden/>
          </w:rPr>
          <w:instrText xml:space="preserve"> PAGEREF _Toc115808837 \h </w:instrText>
        </w:r>
        <w:r>
          <w:rPr>
            <w:noProof/>
            <w:webHidden/>
          </w:rPr>
        </w:r>
        <w:r>
          <w:rPr>
            <w:noProof/>
            <w:webHidden/>
          </w:rPr>
          <w:fldChar w:fldCharType="separate"/>
        </w:r>
        <w:r>
          <w:rPr>
            <w:noProof/>
            <w:webHidden/>
          </w:rPr>
          <w:t>68</w:t>
        </w:r>
        <w:r>
          <w:rPr>
            <w:noProof/>
            <w:webHidden/>
          </w:rPr>
          <w:fldChar w:fldCharType="end"/>
        </w:r>
      </w:hyperlink>
    </w:p>
    <w:p w14:paraId="10C82D31" w14:textId="6A384288" w:rsidR="00965974" w:rsidRPr="001B6BE1" w:rsidRDefault="00965974" w:rsidP="005E7C70">
      <w:pPr>
        <w:spacing w:after="0" w:line="240" w:lineRule="auto"/>
        <w:jc w:val="left"/>
        <w:sectPr w:rsidR="00965974" w:rsidRPr="001B6BE1" w:rsidSect="00901EBF">
          <w:headerReference w:type="even" r:id="rId12"/>
          <w:footerReference w:type="default" r:id="rId13"/>
          <w:headerReference w:type="first" r:id="rId14"/>
          <w:footerReference w:type="first" r:id="rId15"/>
          <w:pgSz w:w="11907" w:h="16840" w:code="9"/>
          <w:pgMar w:top="1452" w:right="1134" w:bottom="1418" w:left="1701" w:header="1134" w:footer="567" w:gutter="0"/>
          <w:cols w:space="720"/>
          <w:docGrid w:linePitch="272"/>
        </w:sectPr>
      </w:pPr>
      <w:r>
        <w:fldChar w:fldCharType="end"/>
      </w:r>
    </w:p>
    <w:p w14:paraId="3BD0BF49" w14:textId="74EA0383" w:rsidR="00AA3E58" w:rsidRPr="001B6BE1" w:rsidRDefault="002E6CCA" w:rsidP="002E6CCA">
      <w:pPr>
        <w:pStyle w:val="Heading1"/>
        <w:spacing w:before="0"/>
      </w:pPr>
      <w:bookmarkStart w:id="5" w:name="_Toc115808639"/>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24ABAED8"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194678" w:rsidRPr="00194678">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3869A1ED"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w:t>
      </w:r>
      <w:r w:rsidR="00BA4004">
        <w:rPr>
          <w:rFonts w:cs="Times"/>
        </w:rPr>
        <w:t>transmission of traffic</w:t>
      </w:r>
      <w:r w:rsidR="003B0752" w:rsidRPr="001B6BE1">
        <w:rPr>
          <w:rFonts w:cs="Times"/>
        </w:rPr>
        <w:t xml:space="preserve">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w:t>
      </w:r>
      <w:r w:rsidR="003B7D2C">
        <w:rPr>
          <w:rFonts w:cs="Times"/>
        </w:rPr>
        <w:t>network devices</w:t>
      </w:r>
      <w:r w:rsidR="003B0752" w:rsidRPr="001B6BE1">
        <w:rPr>
          <w:rFonts w:cs="Times"/>
        </w:rPr>
        <w:t xml:space="preserve">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bookmarkStart w:id="8" w:name="_Toc115808721"/>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bookmarkEnd w:id="8"/>
    </w:p>
    <w:p w14:paraId="7A1B02F8" w14:textId="2446DE99"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194678">
            <w:rPr>
              <w:rFonts w:cs="Times"/>
              <w:noProof/>
              <w:lang w:val="en-US"/>
            </w:rPr>
            <w:t xml:space="preserve"> </w:t>
          </w:r>
          <w:r w:rsidR="00194678" w:rsidRPr="00194678">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194678" w:rsidRPr="00194678">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9" w:name="_Toc108739171"/>
      <w:bookmarkStart w:id="10" w:name="_Toc115808640"/>
      <w:r w:rsidRPr="001B6BE1">
        <w:rPr>
          <w:rFonts w:cs="Times"/>
        </w:rPr>
        <w:t>Aim and Motivation</w:t>
      </w:r>
      <w:bookmarkEnd w:id="9"/>
      <w:bookmarkEnd w:id="10"/>
    </w:p>
    <w:p w14:paraId="68543AD2" w14:textId="5EE17647"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w:t>
      </w:r>
      <w:r w:rsidR="000660D6">
        <w:t>we</w:t>
      </w:r>
      <w:r w:rsidRPr="001B6BE1">
        <w:t>re developed to provide control rules and centralised management commands for the network devices in the infrastructure layer, which further allow</w:t>
      </w:r>
      <w:r w:rsidR="000660D6">
        <w:t>s</w:t>
      </w:r>
      <w:r w:rsidRPr="001B6BE1">
        <w:t xml:space="preserve"> inter-working configurations between the interfaces.</w:t>
      </w:r>
      <w:r w:rsidR="007F621E" w:rsidRPr="001B6BE1">
        <w:t xml:space="preserve"> By means of this objective, several SDN controllers </w:t>
      </w:r>
      <w:r w:rsidR="000660D6">
        <w:t>we</w:t>
      </w:r>
      <w:r w:rsidR="007F621E" w:rsidRPr="001B6BE1">
        <w:t xml:space="preserve">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0980BF9D" w:rsidR="003B0752" w:rsidRPr="001B6BE1" w:rsidRDefault="0052317F" w:rsidP="0052317F">
      <w:r w:rsidRPr="001B6BE1">
        <w:t>S</w:t>
      </w:r>
      <w:r w:rsidR="005923B6" w:rsidRPr="001B6BE1">
        <w:t xml:space="preserve">everal applications </w:t>
      </w:r>
      <w:r w:rsidR="000660D6">
        <w:t>we</w:t>
      </w:r>
      <w:r w:rsidR="005923B6" w:rsidRPr="001B6BE1">
        <w:t xml:space="preserve">re developed to assist the SDN controller for implementation network services. </w:t>
      </w:r>
      <w:r w:rsidRPr="001B6BE1">
        <w:t>Along with this, different network components such as software switches, protocols utilised in the SDN infrastructure are available</w:t>
      </w:r>
      <w:r w:rsidR="000660D6">
        <w:t xml:space="preserve"> today</w:t>
      </w:r>
      <w:r w:rsidRPr="001B6BE1">
        <w:t xml:space="preserv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1" w:name="_Toc108739172"/>
      <w:bookmarkStart w:id="12" w:name="_Toc115808641"/>
      <w:r w:rsidRPr="001B6BE1">
        <w:rPr>
          <w:rFonts w:cs="Times"/>
        </w:rPr>
        <w:t>Problem Statement</w:t>
      </w:r>
      <w:bookmarkEnd w:id="11"/>
      <w:bookmarkEnd w:id="12"/>
    </w:p>
    <w:p w14:paraId="4A7B5EEA" w14:textId="0E5212A2"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520067">
        <w:t>re-</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xml:space="preserve">, </w:t>
      </w:r>
      <w:r w:rsidR="008C416F">
        <w:t>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3" w:name="_Toc108739173"/>
      <w:bookmarkStart w:id="14" w:name="_Toc115808642"/>
      <w:r w:rsidRPr="001B6BE1">
        <w:rPr>
          <w:rFonts w:cs="Times"/>
        </w:rPr>
        <w:t>Thesis Structure</w:t>
      </w:r>
      <w:bookmarkEnd w:id="13"/>
      <w:bookmarkEnd w:id="14"/>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7"/>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5" w:name="_Toc115808643"/>
      <w:r w:rsidRPr="001B6BE1">
        <w:lastRenderedPageBreak/>
        <w:t>Theoretical B</w:t>
      </w:r>
      <w:r w:rsidR="00AA3E58" w:rsidRPr="001B6BE1">
        <w:t>ackgroun</w:t>
      </w:r>
      <w:bookmarkEnd w:id="6"/>
      <w:bookmarkEnd w:id="7"/>
      <w:r w:rsidR="003B0752" w:rsidRPr="001B6BE1">
        <w:t>d</w:t>
      </w:r>
      <w:bookmarkEnd w:id="15"/>
    </w:p>
    <w:p w14:paraId="536387B5" w14:textId="69CDB538" w:rsidR="003B0752" w:rsidRPr="001B6BE1" w:rsidRDefault="003B0752" w:rsidP="003B0752">
      <w:pPr>
        <w:pStyle w:val="Heading2"/>
        <w:rPr>
          <w:rFonts w:cs="Times"/>
        </w:rPr>
      </w:pPr>
      <w:bookmarkStart w:id="16" w:name="_Toc108739175"/>
      <w:bookmarkStart w:id="17" w:name="_Toc115808644"/>
      <w:r w:rsidRPr="001B6BE1">
        <w:rPr>
          <w:rFonts w:cs="Times"/>
        </w:rPr>
        <w:t>Software</w:t>
      </w:r>
      <w:r w:rsidR="008649E0" w:rsidRPr="001B6BE1">
        <w:rPr>
          <w:rFonts w:cs="Times"/>
        </w:rPr>
        <w:t>-</w:t>
      </w:r>
      <w:r w:rsidRPr="001B6BE1">
        <w:rPr>
          <w:rFonts w:cs="Times"/>
        </w:rPr>
        <w:t>defined Network</w:t>
      </w:r>
      <w:bookmarkEnd w:id="16"/>
      <w:r w:rsidR="00745F12" w:rsidRPr="001B6BE1">
        <w:rPr>
          <w:rFonts w:cs="Times"/>
        </w:rPr>
        <w:t>s</w:t>
      </w:r>
      <w:bookmarkEnd w:id="17"/>
    </w:p>
    <w:p w14:paraId="21D94719" w14:textId="52DB8837"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194678">
            <w:rPr>
              <w:rFonts w:cs="Times"/>
              <w:noProof/>
            </w:rPr>
            <w:t xml:space="preserve"> </w:t>
          </w:r>
          <w:r w:rsidR="00194678" w:rsidRPr="00194678">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8"/>
                    <a:stretch>
                      <a:fillRect/>
                    </a:stretch>
                  </pic:blipFill>
                  <pic:spPr>
                    <a:xfrm>
                      <a:off x="0" y="0"/>
                      <a:ext cx="5387219" cy="3565350"/>
                    </a:xfrm>
                    <a:prstGeom prst="rect">
                      <a:avLst/>
                    </a:prstGeom>
                  </pic:spPr>
                </pic:pic>
              </a:graphicData>
            </a:graphic>
          </wp:inline>
        </w:drawing>
      </w:r>
    </w:p>
    <w:p w14:paraId="7F60217A" w14:textId="311B0BF9" w:rsidR="00F93615" w:rsidRPr="001B6BE1" w:rsidRDefault="009E0319" w:rsidP="00EE5DD2">
      <w:pPr>
        <w:pStyle w:val="Caption"/>
        <w:spacing w:before="0" w:after="120" w:line="160" w:lineRule="atLeast"/>
        <w:jc w:val="center"/>
      </w:pPr>
      <w:bookmarkStart w:id="18" w:name="_Toc114937923"/>
      <w:bookmarkStart w:id="19" w:name="_Toc115808727"/>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1</w:t>
      </w:r>
      <w:r w:rsidRPr="001B6BE1">
        <w:fldChar w:fldCharType="end"/>
      </w:r>
      <w:r w:rsidRPr="001B6BE1">
        <w:t xml:space="preserve"> Software-defined Network architecture</w:t>
      </w:r>
      <w:bookmarkEnd w:id="18"/>
      <w:bookmarkEnd w:id="19"/>
    </w:p>
    <w:p w14:paraId="29512BD3" w14:textId="4CB75128"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w:t>
      </w:r>
      <w:r w:rsidR="00F602CD">
        <w:t>concept</w:t>
      </w:r>
      <w:r w:rsidR="004F6F51" w:rsidRPr="001B6BE1">
        <w:t xml:space="preserve">,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7BF3BC42"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w:t>
      </w:r>
      <w:r w:rsidR="00030585">
        <w:t>concept</w:t>
      </w:r>
      <w:r w:rsidR="00B44757" w:rsidRPr="001B6BE1">
        <w:t xml:space="preserve">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194678" w:rsidRPr="00194678">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194678">
            <w:rPr>
              <w:rFonts w:cs="Times"/>
              <w:noProof/>
            </w:rPr>
            <w:t xml:space="preserve"> </w:t>
          </w:r>
          <w:r w:rsidR="00194678" w:rsidRPr="00194678">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757454E5"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194678" w:rsidRPr="00194678">
            <w:rPr>
              <w:rFonts w:cs="Times"/>
              <w:noProof/>
              <w:lang w:val="en-US"/>
            </w:rPr>
            <w:t>[6]</w:t>
          </w:r>
          <w:r w:rsidR="007D3DD0">
            <w:rPr>
              <w:rFonts w:cs="Times"/>
            </w:rPr>
            <w:fldChar w:fldCharType="end"/>
          </w:r>
        </w:sdtContent>
      </w:sdt>
      <w:r w:rsidR="00750093" w:rsidRPr="001B6BE1">
        <w:rPr>
          <w:rFonts w:cs="Times"/>
        </w:rPr>
        <w:t>.</w:t>
      </w:r>
    </w:p>
    <w:p w14:paraId="2A53C074" w14:textId="2CC36450"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194678" w:rsidRPr="00194678">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194678" w:rsidRPr="00194678">
            <w:rPr>
              <w:rFonts w:cs="Times"/>
              <w:noProof/>
              <w:lang w:val="en-US"/>
            </w:rPr>
            <w:t>[7]</w:t>
          </w:r>
          <w:r w:rsidR="004E089C">
            <w:rPr>
              <w:rFonts w:cs="Times"/>
            </w:rPr>
            <w:fldChar w:fldCharType="end"/>
          </w:r>
        </w:sdtContent>
      </w:sdt>
      <w:r w:rsidR="00436AEE">
        <w:rPr>
          <w:rFonts w:cs="Times"/>
        </w:rPr>
        <w:t xml:space="preserve"> by OpenDaylight</w:t>
      </w:r>
      <w:r w:rsidR="008D5FE3">
        <w:rPr>
          <w:rFonts w:cs="Times"/>
        </w:rPr>
        <w:t xml:space="preserve"> </w:t>
      </w:r>
      <w:sdt>
        <w:sdtPr>
          <w:rPr>
            <w:rFonts w:cs="Times"/>
          </w:rPr>
          <w:id w:val="-1589150569"/>
          <w:citation/>
        </w:sdtPr>
        <w:sdtContent>
          <w:r w:rsidR="008D5FE3">
            <w:rPr>
              <w:rFonts w:cs="Times"/>
            </w:rPr>
            <w:fldChar w:fldCharType="begin"/>
          </w:r>
          <w:r w:rsidR="008D5FE3">
            <w:rPr>
              <w:rFonts w:cs="Times"/>
              <w:lang w:val="en-US"/>
            </w:rPr>
            <w:instrText xml:space="preserve"> CITATION Ope1 \l 1033 </w:instrText>
          </w:r>
          <w:r w:rsidR="008D5FE3">
            <w:rPr>
              <w:rFonts w:cs="Times"/>
            </w:rPr>
            <w:fldChar w:fldCharType="separate"/>
          </w:r>
          <w:r w:rsidR="00194678" w:rsidRPr="00194678">
            <w:rPr>
              <w:rFonts w:cs="Times"/>
              <w:noProof/>
              <w:lang w:val="en-US"/>
            </w:rPr>
            <w:t>[8]</w:t>
          </w:r>
          <w:r w:rsidR="008D5FE3">
            <w:rPr>
              <w:rFonts w:cs="Times"/>
            </w:rPr>
            <w:fldChar w:fldCharType="end"/>
          </w:r>
        </w:sdtContent>
      </w:sdt>
      <w:r w:rsidR="00436AEE">
        <w:rPr>
          <w:rFonts w:cs="Times"/>
        </w:rPr>
        <w:t xml:space="preserve">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194678" w:rsidRPr="00194678">
            <w:rPr>
              <w:rFonts w:cs="Times"/>
              <w:noProof/>
              <w:lang w:val="en-US"/>
            </w:rPr>
            <w:t>[9]</w:t>
          </w:r>
          <w:r w:rsidR="00FE6785">
            <w:rPr>
              <w:rFonts w:cs="Times"/>
            </w:rPr>
            <w:fldChar w:fldCharType="end"/>
          </w:r>
        </w:sdtContent>
      </w:sdt>
      <w:r w:rsidR="00436AEE">
        <w:rPr>
          <w:rFonts w:cs="Times"/>
        </w:rPr>
        <w:t xml:space="preserve"> by ONOS</w:t>
      </w:r>
      <w:sdt>
        <w:sdtPr>
          <w:rPr>
            <w:rFonts w:cs="Times"/>
          </w:rPr>
          <w:id w:val="-1330061672"/>
          <w:citation/>
        </w:sdtPr>
        <w:sdtContent>
          <w:r w:rsidR="008D5FE3">
            <w:rPr>
              <w:rFonts w:cs="Times"/>
            </w:rPr>
            <w:fldChar w:fldCharType="begin"/>
          </w:r>
          <w:r w:rsidR="008D5FE3">
            <w:rPr>
              <w:rFonts w:cs="Times"/>
              <w:lang w:val="en-US"/>
            </w:rPr>
            <w:instrText xml:space="preserve"> CITATION Ope2 \l 1033 </w:instrText>
          </w:r>
          <w:r w:rsidR="008D5FE3">
            <w:rPr>
              <w:rFonts w:cs="Times"/>
            </w:rPr>
            <w:fldChar w:fldCharType="separate"/>
          </w:r>
          <w:r w:rsidR="00194678">
            <w:rPr>
              <w:rFonts w:cs="Times"/>
              <w:noProof/>
              <w:lang w:val="en-US"/>
            </w:rPr>
            <w:t xml:space="preserve"> </w:t>
          </w:r>
          <w:r w:rsidR="00194678" w:rsidRPr="00194678">
            <w:rPr>
              <w:rFonts w:cs="Times"/>
              <w:noProof/>
              <w:lang w:val="en-US"/>
            </w:rPr>
            <w:t>[10]</w:t>
          </w:r>
          <w:r w:rsidR="008D5FE3">
            <w:rPr>
              <w:rFonts w:cs="Times"/>
            </w:rPr>
            <w:fldChar w:fldCharType="end"/>
          </w:r>
        </w:sdtContent>
      </w:sdt>
      <w:r w:rsidR="00436AEE">
        <w:rPr>
          <w:rFonts w:cs="Times"/>
        </w:rPr>
        <w:t>.</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0613F7F1"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194678" w:rsidRPr="00194678">
            <w:rPr>
              <w:rFonts w:cs="Times"/>
              <w:noProof/>
              <w:lang w:val="en-US"/>
            </w:rPr>
            <w:t>[11]</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194678" w:rsidRPr="00194678">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4AACE11C"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w:t>
      </w:r>
      <w:r w:rsidR="0072245D">
        <w:rPr>
          <w:rFonts w:cs="Times"/>
        </w:rPr>
        <w:t>provide better</w:t>
      </w:r>
      <w:r w:rsidR="0082550F" w:rsidRPr="001B6BE1">
        <w:rPr>
          <w:rFonts w:cs="Times"/>
        </w:rPr>
        <w:t xml:space="preserve">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20" w:name="_Toc108739176"/>
      <w:bookmarkStart w:id="21" w:name="_Toc115808645"/>
      <w:r w:rsidRPr="001B6BE1">
        <w:rPr>
          <w:rFonts w:cs="Times"/>
        </w:rPr>
        <w:t>SDN Controllers</w:t>
      </w:r>
      <w:bookmarkEnd w:id="20"/>
      <w:bookmarkEnd w:id="21"/>
    </w:p>
    <w:p w14:paraId="5B4233A7" w14:textId="5CE530BA" w:rsidR="004E3097" w:rsidRPr="001B6BE1" w:rsidRDefault="00C96106" w:rsidP="00DE1711">
      <w:r w:rsidRPr="001B6BE1">
        <w:t xml:space="preserve">The Controller </w:t>
      </w:r>
      <w:r w:rsidR="005C647E">
        <w:t>being</w:t>
      </w:r>
      <w:r w:rsidRPr="001B6BE1">
        <w:t xml:space="preserve"> the key component of the </w:t>
      </w:r>
      <w:r w:rsidR="006A1ACE">
        <w:t>s</w:t>
      </w:r>
      <w:r w:rsidRPr="001B6BE1">
        <w:t>oftware-defined networks</w:t>
      </w:r>
      <w:r w:rsidR="005C647E">
        <w:t>, i</w:t>
      </w:r>
      <w:r w:rsidR="005451A9" w:rsidRPr="001B6BE1">
        <w:t>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w:t>
      </w:r>
      <w:r w:rsidR="00B63985">
        <w:t>converting</w:t>
      </w:r>
      <w:r w:rsidR="003B486D" w:rsidRPr="001B6BE1">
        <w:t xml:space="preserve"> the network services learnt from the SDN application</w:t>
      </w:r>
      <w:r w:rsidR="00A765E7" w:rsidRPr="001B6BE1">
        <w:t>s</w:t>
      </w:r>
      <w:r w:rsidR="003B486D" w:rsidRPr="001B6BE1">
        <w:t xml:space="preserve"> into appropriate forwarding flow rules for the underlying network devices</w:t>
      </w:r>
      <w:r w:rsidR="00DE1711">
        <w:t xml:space="preserve">. </w:t>
      </w:r>
      <w:r w:rsidR="00E24FCF">
        <w:t>Also,</w:t>
      </w:r>
      <w:r w:rsidR="00DE1711">
        <w:t xml:space="preserve"> the network devices </w:t>
      </w:r>
      <w:r w:rsidR="00E24FCF">
        <w:t>provide</w:t>
      </w:r>
      <w:r w:rsidR="00DE1711">
        <w:t xml:space="preserve">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0E4D998"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194678">
            <w:rPr>
              <w:noProof/>
            </w:rPr>
            <w:t xml:space="preserve"> [12]</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194678">
            <w:rPr>
              <w:noProof/>
            </w:rPr>
            <w:t>[13]</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194678">
            <w:rPr>
              <w:noProof/>
            </w:rPr>
            <w:t xml:space="preserve"> [14]</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194678">
            <w:rPr>
              <w:noProof/>
            </w:rPr>
            <w:t xml:space="preserve"> [15]</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194678">
            <w:rPr>
              <w:noProof/>
            </w:rPr>
            <w:t xml:space="preserve"> [16]</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194678">
            <w:rPr>
              <w:noProof/>
            </w:rPr>
            <w:t>[17]</w:t>
          </w:r>
          <w:r w:rsidR="00C64A4B" w:rsidRPr="001B6BE1">
            <w:fldChar w:fldCharType="end"/>
          </w:r>
        </w:sdtContent>
      </w:sdt>
      <w:r w:rsidR="00B86EAD" w:rsidRPr="001B6BE1">
        <w:t xml:space="preserve">. Along the years new features were developed </w:t>
      </w:r>
      <w:r w:rsidR="00AC18C8" w:rsidRPr="001B6BE1">
        <w:t>for better functionality of the SDN controller</w:t>
      </w:r>
      <w:r w:rsidR="0072245D">
        <w:t>,</w:t>
      </w:r>
      <w:r w:rsidR="00AC18C8" w:rsidRPr="001B6BE1">
        <w:t xml:space="preserve">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194678">
            <w:rPr>
              <w:noProof/>
            </w:rPr>
            <w:t xml:space="preserve"> [18]</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194678">
            <w:rPr>
              <w:noProof/>
            </w:rPr>
            <w:t>[8]</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194678">
            <w:rPr>
              <w:noProof/>
            </w:rPr>
            <w:t>[10]</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194678">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194678">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194678">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r w:rsidR="00FD4765">
        <w:t xml:space="preserve"> The open-source SDN controllers listed in table 2.1 were the most cited ones in research and academic papers.</w:t>
      </w:r>
    </w:p>
    <w:p w14:paraId="74931F20" w14:textId="13A6370A" w:rsidR="0087498C" w:rsidRPr="001B6BE1" w:rsidRDefault="0087498C" w:rsidP="002318B8">
      <w:pPr>
        <w:pStyle w:val="Caption"/>
        <w:keepNext/>
        <w:spacing w:before="0" w:after="240"/>
        <w:jc w:val="center"/>
      </w:pPr>
      <w:bookmarkStart w:id="22" w:name="_Toc114937968"/>
      <w:bookmarkStart w:id="23" w:name="_Toc115808832"/>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2"/>
      <w:bookmarkEnd w:id="23"/>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CDE7333"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194678">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194678">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194678">
            <w:rPr>
              <w:noProof/>
            </w:rPr>
            <w:t>[24]</w:t>
          </w:r>
          <w:r w:rsidR="000221C5" w:rsidRPr="001B6BE1">
            <w:fldChar w:fldCharType="end"/>
          </w:r>
        </w:sdtContent>
      </w:sdt>
      <w:r w:rsidR="000221C5" w:rsidRPr="001B6BE1">
        <w:t>.</w:t>
      </w:r>
      <w:r w:rsidR="00FA4B84">
        <w:t xml:space="preserve"> </w:t>
      </w:r>
    </w:p>
    <w:p w14:paraId="46001D89" w14:textId="58EAB3C8"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C56727">
        <w:t>designed</w:t>
      </w:r>
      <w:r w:rsidR="00424D5B" w:rsidRPr="001B6BE1">
        <w:t xml:space="preserve">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194678">
            <w:rPr>
              <w:noProof/>
            </w:rPr>
            <w:t>[12]</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194678">
            <w:rPr>
              <w:noProof/>
            </w:rPr>
            <w:t>[14]</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194678">
            <w:rPr>
              <w:noProof/>
            </w:rPr>
            <w:t>[18]</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194678">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194678">
            <w:rPr>
              <w:noProof/>
            </w:rPr>
            <w:t xml:space="preserve"> [16]</w:t>
          </w:r>
          <w:r w:rsidR="00641787" w:rsidRPr="001B6BE1">
            <w:fldChar w:fldCharType="end"/>
          </w:r>
        </w:sdtContent>
      </w:sdt>
      <w:r w:rsidR="00A84EAA" w:rsidRPr="001B6BE1">
        <w:t xml:space="preserve"> controller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194678">
            <w:rPr>
              <w:noProof/>
            </w:rPr>
            <w:t xml:space="preserve"> [26]</w:t>
          </w:r>
          <w:r w:rsidR="00641787" w:rsidRPr="001B6BE1">
            <w:fldChar w:fldCharType="end"/>
          </w:r>
        </w:sdtContent>
      </w:sdt>
      <w:r w:rsidR="000868E3">
        <w:t xml:space="preserve"> were </w:t>
      </w:r>
      <w:r w:rsidR="000868E3" w:rsidRPr="001B6BE1">
        <w:t xml:space="preserve">developed on this </w:t>
      </w:r>
      <w:r w:rsidR="000868E3">
        <w:t>physically-centralised</w:t>
      </w:r>
      <w:r w:rsidR="000868E3" w:rsidRPr="001B6BE1">
        <w:t xml:space="preserve"> architecture</w:t>
      </w:r>
      <w:r w:rsidR="00920903" w:rsidRPr="001B6BE1">
        <w:t xml:space="preserve">. </w:t>
      </w:r>
      <w:r w:rsidR="00947905">
        <w:t>L</w:t>
      </w:r>
      <w:r w:rsidR="00947905" w:rsidRPr="007B17B9">
        <w:t xml:space="preserve">imitations of the innovative first SDN controllers were </w:t>
      </w:r>
      <w:r w:rsidR="00BA4F7D">
        <w:t>answered</w:t>
      </w:r>
      <w:r w:rsidR="00947905" w:rsidRPr="007B17B9">
        <w:t xml:space="preserv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68C63980"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194678">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194678">
            <w:rPr>
              <w:noProof/>
            </w:rPr>
            <w:t>[15]</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194678">
            <w:rPr>
              <w:noProof/>
            </w:rPr>
            <w:t>[8]</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194678">
            <w:rPr>
              <w:noProof/>
            </w:rPr>
            <w:t>[10]</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194678">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194678">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194678">
            <w:rPr>
              <w:noProof/>
            </w:rPr>
            <w:t>[23]</w:t>
          </w:r>
          <w:r w:rsidR="00362D68" w:rsidRPr="001B6BE1">
            <w:fldChar w:fldCharType="end"/>
          </w:r>
        </w:sdtContent>
      </w:sdt>
      <w:r w:rsidR="00270D8F" w:rsidRPr="001B6BE1">
        <w:t>.</w:t>
      </w:r>
    </w:p>
    <w:p w14:paraId="78B7FE11" w14:textId="77777777" w:rsidR="00AD7E48"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p>
    <w:p w14:paraId="735341F2" w14:textId="77777777" w:rsidR="00986DD3" w:rsidRDefault="00986DD3" w:rsidP="00986DD3">
      <w:pPr>
        <w:keepNext/>
      </w:pPr>
      <w:r w:rsidRPr="00986DD3">
        <w:rPr>
          <w:noProof/>
        </w:rPr>
        <w:lastRenderedPageBreak/>
        <w:t xml:space="preserve"> </w:t>
      </w:r>
      <w:r w:rsidRPr="00986DD3">
        <w:rPr>
          <w:noProof/>
        </w:rPr>
        <w:drawing>
          <wp:inline distT="0" distB="0" distL="0" distR="0" wp14:anchorId="44B5EF94" wp14:editId="1F4C56EF">
            <wp:extent cx="5767114" cy="8353425"/>
            <wp:effectExtent l="0" t="0" r="508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rotWithShape="1">
                    <a:blip r:embed="rId19"/>
                    <a:srcRect l="3390"/>
                    <a:stretch/>
                  </pic:blipFill>
                  <pic:spPr bwMode="auto">
                    <a:xfrm>
                      <a:off x="0" y="0"/>
                      <a:ext cx="5771316" cy="8359511"/>
                    </a:xfrm>
                    <a:prstGeom prst="rect">
                      <a:avLst/>
                    </a:prstGeom>
                    <a:ln>
                      <a:noFill/>
                    </a:ln>
                    <a:extLst>
                      <a:ext uri="{53640926-AAD7-44D8-BBD7-CCE9431645EC}">
                        <a14:shadowObscured xmlns:a14="http://schemas.microsoft.com/office/drawing/2010/main"/>
                      </a:ext>
                    </a:extLst>
                  </pic:spPr>
                </pic:pic>
              </a:graphicData>
            </a:graphic>
          </wp:inline>
        </w:drawing>
      </w:r>
    </w:p>
    <w:p w14:paraId="7997C504" w14:textId="3CBCFDB6" w:rsidR="00AD7E48" w:rsidRDefault="00986DD3" w:rsidP="00986DD3">
      <w:pPr>
        <w:pStyle w:val="Caption"/>
        <w:jc w:val="center"/>
      </w:pPr>
      <w:bookmarkStart w:id="24" w:name="_Toc115808728"/>
      <w:r>
        <w:t xml:space="preserve">Figure 2. </w:t>
      </w:r>
      <w:r>
        <w:fldChar w:fldCharType="begin"/>
      </w:r>
      <w:r>
        <w:instrText xml:space="preserve"> SEQ Figure_2. \* ARABIC </w:instrText>
      </w:r>
      <w:r>
        <w:fldChar w:fldCharType="separate"/>
      </w:r>
      <w:r>
        <w:rPr>
          <w:noProof/>
        </w:rPr>
        <w:t>2</w:t>
      </w:r>
      <w:r>
        <w:fldChar w:fldCharType="end"/>
      </w:r>
      <w:r>
        <w:t xml:space="preserve"> Different architectures of SDN</w:t>
      </w:r>
      <w:bookmarkEnd w:id="24"/>
    </w:p>
    <w:p w14:paraId="14642F7C" w14:textId="2B42B782" w:rsidR="004E3FAA" w:rsidRPr="001B6BE1" w:rsidRDefault="0052579B" w:rsidP="0052579B">
      <w:r w:rsidRPr="001B6BE1">
        <w:lastRenderedPageBreak/>
        <w:t>All the controllers have the complete</w:t>
      </w:r>
      <w:r w:rsidR="00A149DC" w:rsidRPr="001B6BE1">
        <w:t xml:space="preserve"> global</w:t>
      </w:r>
      <w:r w:rsidRPr="001B6BE1">
        <w:t xml:space="preserve"> view of network topology</w:t>
      </w:r>
      <w:r w:rsidR="001205C4" w:rsidRPr="001B6BE1">
        <w:t xml:space="preserve"> but may or may not have the controlling authority of all the network devices</w:t>
      </w:r>
      <w:r w:rsidR="00012B6E">
        <w:t xml:space="preserve"> in</w:t>
      </w:r>
      <w:r w:rsidR="00012B6E" w:rsidRPr="00012B6E">
        <w:t xml:space="preserve"> </w:t>
      </w:r>
      <w:r w:rsidR="00012B6E">
        <w:t>p</w:t>
      </w:r>
      <w:r w:rsidR="00012B6E" w:rsidRPr="001B6BE1">
        <w:t>hysically</w:t>
      </w:r>
      <w:r w:rsidR="00012B6E">
        <w:t>-</w:t>
      </w:r>
      <w:r w:rsidR="00012B6E" w:rsidRPr="001B6BE1">
        <w:t>distributed</w:t>
      </w:r>
      <w:r w:rsidR="00012B6E">
        <w:t xml:space="preserve"> l</w:t>
      </w:r>
      <w:r w:rsidR="00012B6E" w:rsidRPr="001B6BE1">
        <w:t>ogically</w:t>
      </w:r>
      <w:r w:rsidR="00012B6E">
        <w:t>-centralised architecture</w:t>
      </w:r>
      <w:r w:rsidR="001205C4" w:rsidRPr="001B6BE1">
        <w:t>.</w:t>
      </w:r>
      <w:r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w:t>
      </w:r>
      <w:r w:rsidR="009C7F7E" w:rsidRPr="001B6BE1">
        <w:t>based on</w:t>
      </w:r>
      <w:r w:rsidR="005B7A2F" w:rsidRPr="001B6BE1">
        <w:t xml:space="preserve"> this type of architecture.</w:t>
      </w:r>
    </w:p>
    <w:p w14:paraId="07EB3BC7" w14:textId="5E4FA2F3"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194678">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194678">
            <w:rPr>
              <w:noProof/>
            </w:rPr>
            <w:t>[28]</w:t>
          </w:r>
          <w:r w:rsidR="00C657C5" w:rsidRPr="001B6BE1">
            <w:fldChar w:fldCharType="end"/>
          </w:r>
        </w:sdtContent>
      </w:sdt>
      <w:r w:rsidR="009205E7" w:rsidRPr="001B6BE1">
        <w:t xml:space="preserve"> were developed </w:t>
      </w:r>
      <w:r w:rsidR="009C7F7E" w:rsidRPr="001B6BE1">
        <w:t>based on</w:t>
      </w:r>
      <w:r w:rsidR="009205E7" w:rsidRPr="001B6BE1">
        <w:t xml:space="preserve">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194678">
            <w:rPr>
              <w:noProof/>
            </w:rPr>
            <w:t>[23]</w:t>
          </w:r>
          <w:r w:rsidR="008D0553" w:rsidRPr="001B6BE1">
            <w:fldChar w:fldCharType="end"/>
          </w:r>
        </w:sdtContent>
      </w:sdt>
      <w:r w:rsidR="00D14A42" w:rsidRPr="001B6BE1">
        <w:t xml:space="preserve">. </w:t>
      </w:r>
    </w:p>
    <w:p w14:paraId="7EF3BF09" w14:textId="5017C050"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w:t>
      </w:r>
      <w:r w:rsidR="004B7B3B">
        <w:t>T</w:t>
      </w:r>
      <w:r w:rsidR="004B7B3B" w:rsidRPr="001B6BE1">
        <w:t>he controllers</w:t>
      </w:r>
      <w:r w:rsidR="004B7B3B">
        <w:t xml:space="preserve"> can have l</w:t>
      </w:r>
      <w:r w:rsidR="004B7B3B" w:rsidRPr="001B6BE1">
        <w:t>ogically</w:t>
      </w:r>
      <w:r w:rsidR="004B7B3B">
        <w:t>-centralised or</w:t>
      </w:r>
      <w:r w:rsidR="004B7B3B" w:rsidRPr="00C55D9F">
        <w:t xml:space="preserve"> </w:t>
      </w:r>
      <w:r w:rsidR="004B7B3B">
        <w:t>l</w:t>
      </w:r>
      <w:r w:rsidR="004B7B3B" w:rsidRPr="001B6BE1">
        <w:t>ogically</w:t>
      </w:r>
      <w:r w:rsidR="004B7B3B">
        <w:t>-</w:t>
      </w:r>
      <w:r w:rsidR="004B7B3B" w:rsidRPr="001B6BE1">
        <w:t xml:space="preserve">distributed </w:t>
      </w:r>
      <w:r w:rsidR="004B7B3B">
        <w:t xml:space="preserve">architecture for </w:t>
      </w:r>
      <w:r w:rsidR="004B7B3B" w:rsidRPr="001B6BE1">
        <w:t xml:space="preserve">controlling the operations of the networks.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7AB1092D"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194678">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194678">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5" w:name="_Toc108739177"/>
      <w:bookmarkStart w:id="26" w:name="_Toc115808646"/>
      <w:r w:rsidRPr="001B6BE1">
        <w:t>ONOS</w:t>
      </w:r>
      <w:bookmarkEnd w:id="25"/>
      <w:r w:rsidR="008E77EF" w:rsidRPr="001B6BE1">
        <w:t xml:space="preserve"> Controller</w:t>
      </w:r>
      <w:bookmarkEnd w:id="26"/>
    </w:p>
    <w:p w14:paraId="4CC1E8A7" w14:textId="5A461170"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194678">
            <w:rPr>
              <w:noProof/>
            </w:rPr>
            <w:t>[10]</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194678">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0FDBCC94"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modules named, Code modularity, Configurability, Separation of Concern and Protocol agnosticism</w:t>
      </w:r>
      <w:r w:rsidR="00956023">
        <w:t xml:space="preserve"> </w:t>
      </w:r>
      <w:sdt>
        <w:sdtPr>
          <w:id w:val="54362733"/>
          <w:citation/>
        </w:sdtPr>
        <w:sdtContent>
          <w:r w:rsidR="00956023">
            <w:fldChar w:fldCharType="begin"/>
          </w:r>
          <w:r w:rsidR="00956023">
            <w:rPr>
              <w:lang w:val="en-US"/>
            </w:rPr>
            <w:instrText xml:space="preserve"> CITATION ONO \l 1033 </w:instrText>
          </w:r>
          <w:r w:rsidR="00956023">
            <w:fldChar w:fldCharType="separate"/>
          </w:r>
          <w:r w:rsidR="00194678" w:rsidRPr="00194678">
            <w:rPr>
              <w:noProof/>
              <w:lang w:val="en-US"/>
            </w:rPr>
            <w:t>[30]</w:t>
          </w:r>
          <w:r w:rsidR="00956023">
            <w:fldChar w:fldCharType="end"/>
          </w:r>
        </w:sdtContent>
      </w:sdt>
      <w:r w:rsidR="00EA4534" w:rsidRPr="001B6BE1">
        <w:t>.</w:t>
      </w:r>
      <w:r w:rsidR="00A11BAF" w:rsidRPr="001B6BE1">
        <w:t xml:space="preserve"> </w:t>
      </w:r>
      <w:r w:rsidR="003430B6" w:rsidRPr="001B6BE1">
        <w:t xml:space="preserve">These modules provide the developers of the controller an organised platform to install the new services or protocols on the ONOS.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52C919CE"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w:t>
      </w:r>
      <w:r w:rsidR="009C7F7E" w:rsidRPr="001B6BE1">
        <w:t>subsystem’s</w:t>
      </w:r>
      <w:r w:rsidR="00794AC8" w:rsidRPr="001B6BE1">
        <w:t xml:space="preserve">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194678">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lastRenderedPageBreak/>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0"/>
                    <a:stretch>
                      <a:fillRect/>
                    </a:stretch>
                  </pic:blipFill>
                  <pic:spPr>
                    <a:xfrm>
                      <a:off x="0" y="0"/>
                      <a:ext cx="5760720" cy="3368675"/>
                    </a:xfrm>
                    <a:prstGeom prst="rect">
                      <a:avLst/>
                    </a:prstGeom>
                  </pic:spPr>
                </pic:pic>
              </a:graphicData>
            </a:graphic>
          </wp:inline>
        </w:drawing>
      </w:r>
    </w:p>
    <w:p w14:paraId="3700579F" w14:textId="365AFA35" w:rsidR="003C582B" w:rsidRPr="001B6BE1" w:rsidRDefault="0087498C" w:rsidP="00B80ED8">
      <w:pPr>
        <w:pStyle w:val="Caption"/>
        <w:spacing w:before="0" w:after="120" w:line="120" w:lineRule="atLeast"/>
        <w:jc w:val="center"/>
      </w:pPr>
      <w:bookmarkStart w:id="27" w:name="_Toc114937924"/>
      <w:bookmarkStart w:id="28" w:name="_Toc115808729"/>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3</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194678">
            <w:rPr>
              <w:noProof/>
            </w:rPr>
            <w:t>[31]</w:t>
          </w:r>
          <w:r w:rsidR="00801D1B" w:rsidRPr="001B6BE1">
            <w:fldChar w:fldCharType="end"/>
          </w:r>
        </w:sdtContent>
      </w:sdt>
      <w:bookmarkEnd w:id="27"/>
      <w:bookmarkEnd w:id="28"/>
    </w:p>
    <w:p w14:paraId="0A626C97" w14:textId="625D4E8B" w:rsidR="00801D1B" w:rsidRPr="001B6BE1" w:rsidRDefault="00A04636" w:rsidP="000238D2">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194678" w:rsidRPr="00194678">
            <w:rPr>
              <w:noProof/>
              <w:lang w:val="en-US"/>
            </w:rPr>
            <w:t>[32]</w:t>
          </w:r>
          <w:r w:rsidR="0059153A">
            <w:fldChar w:fldCharType="end"/>
          </w:r>
        </w:sdtContent>
      </w:sdt>
      <w:r w:rsidR="00193A14">
        <w:t>.</w:t>
      </w:r>
      <w:r w:rsidR="00571BF6" w:rsidRPr="001B6BE1">
        <w:t xml:space="preserve"> For the research</w:t>
      </w:r>
      <w:r w:rsidR="00E11C49">
        <w:t xml:space="preserve"> and</w:t>
      </w:r>
      <w:r w:rsidR="00571BF6" w:rsidRPr="001B6BE1">
        <w:t xml:space="preserve"> </w:t>
      </w:r>
      <w:r w:rsidR="00DE4BB0" w:rsidRPr="001B6BE1">
        <w:t>development</w:t>
      </w:r>
      <w:r w:rsidR="00E11C49">
        <w:t xml:space="preserve"> purpose</w:t>
      </w:r>
      <w:r w:rsidR="00DE4BB0" w:rsidRPr="001B6BE1">
        <w:t>,</w:t>
      </w:r>
      <w:r w:rsidR="00571BF6" w:rsidRPr="001B6BE1">
        <w:t xml:space="preserv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194678">
            <w:rPr>
              <w:noProof/>
            </w:rPr>
            <w:t>[33]</w:t>
          </w:r>
          <w:r w:rsidR="00365C3E" w:rsidRPr="001B6BE1">
            <w:fldChar w:fldCharType="end"/>
          </w:r>
        </w:sdtContent>
      </w:sdt>
      <w:r w:rsidR="008A7AB4" w:rsidRPr="001B6BE1">
        <w:t>.</w:t>
      </w:r>
      <w:r w:rsidR="005047E1">
        <w:t xml:space="preserve"> For being the popular</w:t>
      </w:r>
      <w:r w:rsidR="0082381A">
        <w:t xml:space="preserve"> open-source</w:t>
      </w:r>
      <w:r w:rsidR="005047E1">
        <w:t xml:space="preserve"> SDN controller and well availability of the documentation, this controller was selected for studying and </w:t>
      </w:r>
      <w:r w:rsidR="0055071F">
        <w:t>implementing</w:t>
      </w:r>
      <w:r w:rsidR="005047E1">
        <w:t xml:space="preserve"> </w:t>
      </w:r>
      <w:r w:rsidR="0055071F">
        <w:t>the</w:t>
      </w:r>
      <w:r w:rsidR="005047E1">
        <w:t xml:space="preserve"> use cases.</w:t>
      </w:r>
      <w:r w:rsidR="006C3CE9">
        <w:t xml:space="preserve"> </w:t>
      </w:r>
      <w:r w:rsidR="006B7404" w:rsidRPr="001B6BE1">
        <w:t>T</w:t>
      </w:r>
      <w:r w:rsidR="00801D1B" w:rsidRPr="001B6BE1">
        <w:t>he ONF has developed and provided the great platform t</w:t>
      </w:r>
      <w:r w:rsidR="006B7404" w:rsidRPr="001B6BE1">
        <w:t xml:space="preserve">o strengthen the open-source community </w:t>
      </w:r>
      <w:r w:rsidR="00801D1B" w:rsidRPr="001B6BE1">
        <w:t>building together the next generation networks.</w:t>
      </w:r>
    </w:p>
    <w:p w14:paraId="73847402" w14:textId="28758ADE" w:rsidR="00BC7566" w:rsidRPr="001B6BE1" w:rsidRDefault="00002272" w:rsidP="00A94234">
      <w:pPr>
        <w:pStyle w:val="Heading3"/>
      </w:pPr>
      <w:bookmarkStart w:id="29" w:name="_Toc115808647"/>
      <w:r w:rsidRPr="001B6BE1">
        <w:t>OpenDaylight</w:t>
      </w:r>
      <w:r w:rsidR="008E77EF" w:rsidRPr="001B6BE1">
        <w:t xml:space="preserve"> Controller</w:t>
      </w:r>
      <w:bookmarkEnd w:id="29"/>
    </w:p>
    <w:p w14:paraId="290E301F" w14:textId="0CC2AF54"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194678">
            <w:rPr>
              <w:noProof/>
            </w:rPr>
            <w:t>[8]</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6C027897"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194678" w:rsidRPr="00194678">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w:t>
      </w:r>
      <w:r w:rsidR="003B541B">
        <w:t>s</w:t>
      </w:r>
      <w:r w:rsidR="009A47E2" w:rsidRPr="001B6BE1">
        <w:t xml:space="preserve">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194678" w:rsidRPr="00194678">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194678" w:rsidRPr="00194678">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30" w:name="_Hlk115031900"/>
      <w:r w:rsidR="00C72A43" w:rsidRPr="001B6BE1">
        <w:t>Model</w:t>
      </w:r>
      <w:r w:rsidR="00295447">
        <w:t>-</w:t>
      </w:r>
      <w:r w:rsidR="00C72A43" w:rsidRPr="001B6BE1">
        <w:t>Driven Service Abstraction Layer</w:t>
      </w:r>
      <w:bookmarkEnd w:id="30"/>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09C81D9B" w:rsidR="00BC630F" w:rsidRPr="001B6BE1" w:rsidRDefault="00192DA0" w:rsidP="00BC630F">
      <w:r w:rsidRPr="001B6BE1">
        <w:lastRenderedPageBreak/>
        <w:t xml:space="preserve">The functionality of OpenDaylight can be categorised into three </w:t>
      </w:r>
      <w:r w:rsidR="00BE37A9">
        <w:t>components</w:t>
      </w:r>
      <w:r w:rsidRPr="001B6BE1">
        <w:t xml:space="preserv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2941E2">
        <w:t>s</w:t>
      </w:r>
      <w:r w:rsidR="002941E2" w:rsidRPr="001B6BE1">
        <w:t>tability,</w:t>
      </w:r>
      <w:r w:rsidR="0034669D" w:rsidRPr="001B6BE1">
        <w:t xml:space="preserve">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w:t>
      </w:r>
      <w:r w:rsidR="004F42CF">
        <w:t>to</w:t>
      </w:r>
      <w:r w:rsidR="00BE0563" w:rsidRPr="001B6BE1">
        <w:t xml:space="preserve">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194678">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21"/>
                    <a:stretch>
                      <a:fillRect/>
                    </a:stretch>
                  </pic:blipFill>
                  <pic:spPr>
                    <a:xfrm>
                      <a:off x="0" y="0"/>
                      <a:ext cx="5853183" cy="3980835"/>
                    </a:xfrm>
                    <a:prstGeom prst="rect">
                      <a:avLst/>
                    </a:prstGeom>
                  </pic:spPr>
                </pic:pic>
              </a:graphicData>
            </a:graphic>
          </wp:inline>
        </w:drawing>
      </w:r>
    </w:p>
    <w:p w14:paraId="4D138891" w14:textId="305E9687" w:rsidR="00781D57" w:rsidRPr="001B6BE1" w:rsidRDefault="0033361B" w:rsidP="002B31F8">
      <w:pPr>
        <w:pStyle w:val="Caption"/>
        <w:spacing w:before="0" w:after="120" w:line="120" w:lineRule="atLeast"/>
        <w:jc w:val="center"/>
      </w:pPr>
      <w:bookmarkStart w:id="31" w:name="_Toc114937926"/>
      <w:bookmarkStart w:id="32" w:name="_Toc115808730"/>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194678">
            <w:rPr>
              <w:noProof/>
            </w:rPr>
            <w:t>[8]</w:t>
          </w:r>
          <w:r w:rsidR="00134E26" w:rsidRPr="001B6BE1">
            <w:fldChar w:fldCharType="end"/>
          </w:r>
        </w:sdtContent>
      </w:sdt>
      <w:bookmarkEnd w:id="31"/>
      <w:bookmarkEnd w:id="32"/>
    </w:p>
    <w:p w14:paraId="13A750B1" w14:textId="2A912FB6" w:rsidR="003D44BE" w:rsidRPr="001B6BE1" w:rsidRDefault="003D44BE" w:rsidP="003D44BE">
      <w:r w:rsidRPr="001B6BE1">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Similar to the ONOS, for the research</w:t>
      </w:r>
      <w:r w:rsidR="00BA503E">
        <w:t xml:space="preserve"> and</w:t>
      </w:r>
      <w:r w:rsidRPr="001B6BE1">
        <w:t xml:space="preserve"> </w:t>
      </w:r>
      <w:r w:rsidR="00BA503E" w:rsidRPr="001B6BE1">
        <w:t>development</w:t>
      </w:r>
      <w:r w:rsidR="00BA503E">
        <w:t xml:space="preserve"> </w:t>
      </w:r>
      <w:r w:rsidRPr="001B6BE1">
        <w:t xml:space="preserve">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194678">
            <w:rPr>
              <w:noProof/>
            </w:rPr>
            <w:t>[38]</w:t>
          </w:r>
          <w:r w:rsidRPr="001B6BE1">
            <w:fldChar w:fldCharType="end"/>
          </w:r>
        </w:sdtContent>
      </w:sdt>
      <w:r w:rsidRPr="001B6BE1">
        <w:t>.</w:t>
      </w:r>
      <w:r w:rsidR="009E060A">
        <w:t xml:space="preserve"> For being the popular </w:t>
      </w:r>
      <w:r w:rsidR="0082381A">
        <w:t xml:space="preserve">open-source </w:t>
      </w:r>
      <w:r w:rsidR="009E060A">
        <w:t xml:space="preserve">SDN controller and well availability of the documentation, this controller was selected for </w:t>
      </w:r>
      <w:r w:rsidR="00027634">
        <w:t>research purpose of this thesis</w:t>
      </w:r>
      <w:r w:rsidR="009E060A">
        <w:t>.</w:t>
      </w:r>
    </w:p>
    <w:p w14:paraId="3B636CA9" w14:textId="0F5139A7" w:rsidR="003B0752" w:rsidRPr="001B6BE1" w:rsidRDefault="003B0752" w:rsidP="00A94234">
      <w:pPr>
        <w:pStyle w:val="Heading3"/>
      </w:pPr>
      <w:bookmarkStart w:id="33" w:name="_Toc108739179"/>
      <w:bookmarkStart w:id="34" w:name="_Toc115808648"/>
      <w:r w:rsidRPr="001B6BE1">
        <w:t>Ryu</w:t>
      </w:r>
      <w:bookmarkEnd w:id="33"/>
      <w:r w:rsidR="008E77EF" w:rsidRPr="001B6BE1">
        <w:t xml:space="preserve"> Controller</w:t>
      </w:r>
      <w:bookmarkEnd w:id="34"/>
    </w:p>
    <w:p w14:paraId="27063001" w14:textId="7AF1E5BE"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194678">
            <w:rPr>
              <w:noProof/>
            </w:rPr>
            <w:t>[16]</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194678">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w:t>
      </w:r>
      <w:r w:rsidR="00650105">
        <w:t>designed</w:t>
      </w:r>
      <w:r w:rsidR="003C20F4" w:rsidRPr="001B6BE1">
        <w:t xml:space="preserve"> using </w:t>
      </w:r>
      <w:r w:rsidR="004E5BD3">
        <w:t xml:space="preserve">physically-centralised </w:t>
      </w:r>
      <w:r w:rsidR="003C20F4" w:rsidRPr="001B6BE1">
        <w:t>architecture of SDN</w:t>
      </w:r>
      <w:r w:rsidR="004208D0" w:rsidRPr="001B6BE1">
        <w:t>.</w:t>
      </w:r>
      <w:r w:rsidR="00455799" w:rsidRPr="001B6BE1">
        <w:t xml:space="preserve"> </w:t>
      </w:r>
    </w:p>
    <w:p w14:paraId="31E07870" w14:textId="77777777" w:rsidR="00E043DC"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p>
    <w:p w14:paraId="4437652E" w14:textId="77777777" w:rsidR="00E043DC" w:rsidRDefault="00E043DC" w:rsidP="004A0E4B"/>
    <w:p w14:paraId="31A22E1A" w14:textId="77777777" w:rsidR="00E043DC" w:rsidRDefault="00E043DC" w:rsidP="004A0E4B"/>
    <w:p w14:paraId="2D1BE102" w14:textId="1C317D57" w:rsidR="006275C4" w:rsidRPr="001B6BE1" w:rsidRDefault="00082B07" w:rsidP="004A0E4B">
      <w:r w:rsidRPr="001B6BE1">
        <w:lastRenderedPageBreak/>
        <w:t xml:space="preserve">The major components and </w:t>
      </w:r>
      <w:r w:rsidR="00FB0A8B" w:rsidRPr="001B6BE1">
        <w:t>libraries of</w:t>
      </w:r>
      <w:r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5FB1755A" w:rsidR="00F70556" w:rsidRPr="001B6BE1" w:rsidRDefault="002C386D" w:rsidP="004A0E4B">
      <w:r w:rsidRPr="001B6BE1">
        <w:t xml:space="preserve">Other components such as Firewall, </w:t>
      </w:r>
      <w:r w:rsidR="00C10CA9">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194678">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 xml:space="preserve">that are directly </w:t>
      </w:r>
      <w:r w:rsidR="00E304EE">
        <w:t>accessed</w:t>
      </w:r>
      <w:r w:rsidR="00FD580E">
        <w:t xml:space="preserve"> by </w:t>
      </w:r>
      <w:r w:rsidR="00E304EE">
        <w:t xml:space="preserve">the </w:t>
      </w:r>
      <w:r w:rsidR="00FD580E">
        <w:t>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2"/>
                    <a:stretch>
                      <a:fillRect/>
                    </a:stretch>
                  </pic:blipFill>
                  <pic:spPr>
                    <a:xfrm>
                      <a:off x="0" y="0"/>
                      <a:ext cx="5833866" cy="3603080"/>
                    </a:xfrm>
                    <a:prstGeom prst="rect">
                      <a:avLst/>
                    </a:prstGeom>
                  </pic:spPr>
                </pic:pic>
              </a:graphicData>
            </a:graphic>
          </wp:inline>
        </w:drawing>
      </w:r>
    </w:p>
    <w:p w14:paraId="4EF9E670" w14:textId="56605A74" w:rsidR="00C257F7" w:rsidRPr="001B6BE1" w:rsidRDefault="00C257F7" w:rsidP="00C257F7">
      <w:pPr>
        <w:pStyle w:val="Caption"/>
        <w:spacing w:before="0" w:after="120" w:line="120" w:lineRule="atLeast"/>
        <w:jc w:val="center"/>
      </w:pPr>
      <w:bookmarkStart w:id="35" w:name="_Toc114937927"/>
      <w:bookmarkStart w:id="36" w:name="_Toc115808731"/>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194678">
            <w:rPr>
              <w:noProof/>
            </w:rPr>
            <w:t>[26]</w:t>
          </w:r>
          <w:r w:rsidRPr="001B6BE1">
            <w:fldChar w:fldCharType="end"/>
          </w:r>
        </w:sdtContent>
      </w:sdt>
      <w:bookmarkEnd w:id="35"/>
      <w:bookmarkEnd w:id="36"/>
    </w:p>
    <w:p w14:paraId="5AF8FD46" w14:textId="77777777" w:rsidR="00BE388C" w:rsidRDefault="00BE388C" w:rsidP="004A0E4B"/>
    <w:p w14:paraId="3EE5D1E2" w14:textId="5C02C9CB"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194678">
            <w:rPr>
              <w:noProof/>
            </w:rPr>
            <w:t>[40]</w:t>
          </w:r>
          <w:r w:rsidRPr="001B6BE1">
            <w:fldChar w:fldCharType="end"/>
          </w:r>
        </w:sdtContent>
      </w:sdt>
      <w:r w:rsidRPr="001B6BE1">
        <w:t xml:space="preserve">. Ryu provides OpenStack </w:t>
      </w:r>
      <w:r w:rsidR="00206B93" w:rsidRPr="001B6BE1">
        <w:t>tunnelling-based</w:t>
      </w:r>
      <w:r w:rsidRPr="001B6BE1">
        <w:t xml:space="preserve"> isolations and flat 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194678">
            <w:rPr>
              <w:noProof/>
            </w:rPr>
            <w:t>[41]</w:t>
          </w:r>
          <w:r w:rsidRPr="001B6BE1">
            <w:fldChar w:fldCharType="end"/>
          </w:r>
        </w:sdtContent>
      </w:sdt>
      <w:r w:rsidRPr="001B6BE1">
        <w:t>. For user friendly management of flow tables</w:t>
      </w:r>
      <w:r w:rsidR="00160EC9">
        <w:t xml:space="preserve"> on the OpenFlow switches</w:t>
      </w:r>
      <w:r w:rsidRPr="001B6BE1">
        <w:t xml:space="preserve"> from the Ryu controller, an application called, FlowManager was developed. By using this application, an operator can create, modify, and remove the flows as well as an operator can monitor the OpenFlow switches with the help of statistics.</w:t>
      </w:r>
    </w:p>
    <w:p w14:paraId="4AEADAC0" w14:textId="7A3B8F4B"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194678">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194678">
            <w:rPr>
              <w:noProof/>
            </w:rPr>
            <w:t>[43]</w:t>
          </w:r>
          <w:r w:rsidR="00302E53" w:rsidRPr="001B6BE1">
            <w:fldChar w:fldCharType="end"/>
          </w:r>
        </w:sdtContent>
      </w:sdt>
      <w:r w:rsidR="00302E53" w:rsidRPr="001B6BE1">
        <w:t>.</w:t>
      </w:r>
    </w:p>
    <w:p w14:paraId="49B10A74" w14:textId="4D060D75"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194678">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194678">
            <w:rPr>
              <w:noProof/>
            </w:rPr>
            <w:t>[45]</w:t>
          </w:r>
          <w:r w:rsidR="00E54C4E" w:rsidRPr="001B6BE1">
            <w:fldChar w:fldCharType="end"/>
          </w:r>
        </w:sdtContent>
      </w:sdt>
      <w:r w:rsidRPr="001B6BE1">
        <w:t xml:space="preserve"> were developed based on the Ryu controller. </w:t>
      </w:r>
      <w:r w:rsidR="00BC47BC" w:rsidRPr="001B6BE1">
        <w:t xml:space="preserve">The iSDX controller was designed to solve the scalability of the Ryu controller by reducing the compilation time of policies </w:t>
      </w:r>
      <w:r w:rsidR="00555785" w:rsidRPr="001B6BE1">
        <w:t>and</w:t>
      </w:r>
      <w:r w:rsidR="00BC47BC" w:rsidRPr="001B6BE1">
        <w:t xml:space="preserve">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r w:rsidR="00555785">
        <w:t xml:space="preserve"> </w:t>
      </w:r>
    </w:p>
    <w:p w14:paraId="734D784D" w14:textId="2AC2C110" w:rsidR="00D22F8D" w:rsidRPr="001B6BE1" w:rsidRDefault="00891A5A" w:rsidP="002C79D7">
      <w:pPr>
        <w:pStyle w:val="Heading2"/>
      </w:pPr>
      <w:bookmarkStart w:id="37" w:name="_Toc115808649"/>
      <w:r w:rsidRPr="001B6BE1">
        <w:lastRenderedPageBreak/>
        <w:t>S</w:t>
      </w:r>
      <w:r w:rsidR="00D22F8D" w:rsidRPr="001B6BE1">
        <w:t>oftware Switches</w:t>
      </w:r>
      <w:bookmarkEnd w:id="37"/>
    </w:p>
    <w:p w14:paraId="418CEC04" w14:textId="2E501107"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w:t>
      </w:r>
      <w:r w:rsidR="00FE050F">
        <w:t>-</w:t>
      </w:r>
      <w:r w:rsidR="00E10ACB">
        <w:t>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70CD368F"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194678">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194678">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194678">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194678">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194678">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w:t>
      </w:r>
      <w:r w:rsidR="007301C9">
        <w:t xml:space="preserve">layer </w:t>
      </w:r>
      <w:r w:rsidR="0076549B" w:rsidRPr="001B6BE1">
        <w:t>2</w:t>
      </w:r>
      <w:r w:rsidR="00C73F0E" w:rsidRPr="001B6BE1">
        <w:t xml:space="preserve"> and </w:t>
      </w:r>
      <w:r w:rsidR="007301C9">
        <w:t xml:space="preserve">layer </w:t>
      </w:r>
      <w:r w:rsidR="0076549B" w:rsidRPr="001B6BE1">
        <w:t>3 stack and support for OpenFlow protocol.</w:t>
      </w:r>
      <w:r w:rsidR="00C73F0E" w:rsidRPr="001B6BE1">
        <w:t xml:space="preserve"> It provides an OpenFlow-compatible NOS that runs on a range of white box switch hardware. </w:t>
      </w:r>
      <w:r w:rsidR="009C187C" w:rsidRPr="001B6BE1">
        <w:t xml:space="preserve">LINC is an open-source project to develop OpenFlow software switches. It </w:t>
      </w:r>
      <w:r w:rsidR="00841084">
        <w:t>wa</w:t>
      </w:r>
      <w:r w:rsidR="009C187C" w:rsidRPr="001B6BE1">
        <w:t>s written in Erlang</w:t>
      </w:r>
      <w:r w:rsidR="00841084">
        <w:t xml:space="preserve"> </w:t>
      </w:r>
      <w:sdt>
        <w:sdtPr>
          <w:id w:val="1001699151"/>
          <w:citation/>
        </w:sdtPr>
        <w:sdtContent>
          <w:r w:rsidR="00841084">
            <w:fldChar w:fldCharType="begin"/>
          </w:r>
          <w:r w:rsidR="00841084">
            <w:rPr>
              <w:lang w:val="en-US"/>
            </w:rPr>
            <w:instrText xml:space="preserve"> CITATION Wha \l 1033 </w:instrText>
          </w:r>
          <w:r w:rsidR="00841084">
            <w:fldChar w:fldCharType="separate"/>
          </w:r>
          <w:r w:rsidR="00194678" w:rsidRPr="00194678">
            <w:rPr>
              <w:noProof/>
              <w:lang w:val="en-US"/>
            </w:rPr>
            <w:t>[51]</w:t>
          </w:r>
          <w:r w:rsidR="00841084">
            <w:fldChar w:fldCharType="end"/>
          </w:r>
        </w:sdtContent>
      </w:sdt>
      <w:r w:rsidR="009C187C" w:rsidRPr="001B6BE1">
        <w:t xml:space="preserve"> and has modular architecture. LINC supports OpenFlow protocol versions 1.2, 1.3 and 1.4.</w:t>
      </w:r>
      <w:r w:rsidR="00DD4B73" w:rsidRPr="001B6BE1">
        <w:t xml:space="preserve"> </w:t>
      </w:r>
      <w:r w:rsidR="009C187C" w:rsidRPr="001B6BE1">
        <w:t>Indigo Virtual Switch is an open-source OpenFlow virtual switch developed for high performance and minimal administration.</w:t>
      </w:r>
    </w:p>
    <w:p w14:paraId="61CC4685" w14:textId="6670EC51"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w:t>
      </w:r>
      <w:r w:rsidR="00BA4EE9">
        <w:t>-</w:t>
      </w:r>
      <w:r w:rsidR="008B25FC" w:rsidRPr="001B6BE1">
        <w:t xml:space="preserve">layer </w:t>
      </w:r>
      <w:r w:rsidR="00BA4EE9">
        <w:t xml:space="preserve">extensions </w:t>
      </w:r>
      <w:r w:rsidR="00472371" w:rsidRPr="001B6BE1">
        <w:t>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194678">
            <w:rPr>
              <w:noProof/>
            </w:rPr>
            <w:t>[52]</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w:t>
      </w:r>
      <w:r w:rsidR="00A618BC">
        <w:t>network services</w:t>
      </w:r>
      <w:r w:rsidR="004C6F7D" w:rsidRPr="001B6BE1">
        <w:t xml:space="preserve"> across a </w:t>
      </w:r>
      <w:r w:rsidR="00B213CF" w:rsidRPr="001B6BE1">
        <w:t>large-scale network</w:t>
      </w:r>
      <w:r w:rsidR="004C6F7D" w:rsidRPr="001B6BE1">
        <w:t>.</w:t>
      </w:r>
    </w:p>
    <w:p w14:paraId="714B1DD2" w14:textId="177C2444"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 xml:space="preserve">As well, it supports other standard management protocols such as SNMP </w:t>
      </w:r>
      <w:r w:rsidR="00EF0750">
        <w:t>and</w:t>
      </w:r>
      <w:r w:rsidR="00751283" w:rsidRPr="001B6BE1">
        <w:t xml:space="preserve">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 xml:space="preserve">owing table </w:t>
      </w:r>
      <w:r w:rsidR="000100E2">
        <w:t xml:space="preserve">2.2 </w:t>
      </w:r>
      <w:r w:rsidR="00DF7F84" w:rsidRPr="001B6BE1">
        <w:t>lists the</w:t>
      </w:r>
      <w:r w:rsidR="00185C0C" w:rsidRPr="001B6BE1">
        <w:t xml:space="preserve"> overview of OpenFlow protocol</w:t>
      </w:r>
      <w:r w:rsidR="00DF7F84" w:rsidRPr="001B6BE1">
        <w:t xml:space="preserve"> versions supported by each version of Open vSwitch.</w:t>
      </w:r>
    </w:p>
    <w:p w14:paraId="4F0EBE1F" w14:textId="05620A9D" w:rsidR="00B6261C" w:rsidRPr="001B6BE1" w:rsidRDefault="00B6261C" w:rsidP="00936D98">
      <w:pPr>
        <w:pStyle w:val="Caption"/>
        <w:keepNext/>
        <w:spacing w:before="120" w:after="120"/>
        <w:jc w:val="center"/>
      </w:pPr>
      <w:bookmarkStart w:id="38" w:name="_Toc114937969"/>
      <w:bookmarkStart w:id="39" w:name="_Toc115808833"/>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8"/>
      <w:r w:rsidR="00CA69F1">
        <w:t xml:space="preserve"> </w:t>
      </w:r>
      <w:sdt>
        <w:sdtPr>
          <w:id w:val="-1521612115"/>
          <w:citation/>
        </w:sdtPr>
        <w:sdtContent>
          <w:r w:rsidR="00CA69F1">
            <w:fldChar w:fldCharType="begin"/>
          </w:r>
          <w:r w:rsidR="00CA69F1">
            <w:rPr>
              <w:lang w:val="en-US"/>
            </w:rPr>
            <w:instrText xml:space="preserve"> CITATION OpenvSwitchwithOF \l 1033 </w:instrText>
          </w:r>
          <w:r w:rsidR="00CA69F1">
            <w:fldChar w:fldCharType="separate"/>
          </w:r>
          <w:r w:rsidR="00194678" w:rsidRPr="00194678">
            <w:rPr>
              <w:noProof/>
              <w:lang w:val="en-US"/>
            </w:rPr>
            <w:t>[53]</w:t>
          </w:r>
          <w:r w:rsidR="00CA69F1">
            <w:fldChar w:fldCharType="end"/>
          </w:r>
        </w:sdtContent>
      </w:sdt>
      <w:bookmarkEnd w:id="39"/>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40" w:name="_Toc108739180"/>
      <w:bookmarkStart w:id="41" w:name="_Toc115808650"/>
      <w:r w:rsidRPr="001B6BE1">
        <w:rPr>
          <w:rFonts w:cs="Times"/>
        </w:rPr>
        <w:lastRenderedPageBreak/>
        <w:t>Virtual Emulated Environment</w:t>
      </w:r>
      <w:bookmarkEnd w:id="40"/>
      <w:bookmarkEnd w:id="41"/>
    </w:p>
    <w:p w14:paraId="3B3219B7" w14:textId="10C520F5" w:rsidR="003B0752" w:rsidRPr="001B6BE1" w:rsidRDefault="003B0752" w:rsidP="00A94234">
      <w:pPr>
        <w:pStyle w:val="Heading3"/>
      </w:pPr>
      <w:bookmarkStart w:id="42" w:name="_Toc108739181"/>
      <w:bookmarkStart w:id="43" w:name="_Toc115808651"/>
      <w:r w:rsidRPr="001B6BE1">
        <w:t>Mininet</w:t>
      </w:r>
      <w:bookmarkEnd w:id="42"/>
      <w:bookmarkEnd w:id="43"/>
    </w:p>
    <w:p w14:paraId="43BFE29F" w14:textId="378C0ED9"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194678">
            <w:rPr>
              <w:noProof/>
            </w:rPr>
            <w:t>[54]</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A17518D" w:rsidR="00BF4AAA" w:rsidRPr="001B6BE1" w:rsidRDefault="00B45B1F" w:rsidP="00BF4AAA">
      <w:r w:rsidRPr="001B6BE1">
        <w:rPr>
          <w:rFonts w:cs="Times"/>
        </w:rPr>
        <w:t xml:space="preserve">Mininet created the realistic virtual network consisting of SDN controller, OpenFlow switches and host devices. All these network elements </w:t>
      </w:r>
      <w:r w:rsidR="00D805EA">
        <w:rPr>
          <w:rFonts w:cs="Times"/>
        </w:rPr>
        <w:t>operate on</w:t>
      </w:r>
      <w:r w:rsidRPr="001B6BE1">
        <w:rPr>
          <w:rFonts w:cs="Times"/>
        </w:rPr>
        <w:t xml:space="preserve"> kernel</w:t>
      </w:r>
      <w:r w:rsidR="00465158" w:rsidRPr="001B6BE1">
        <w:rPr>
          <w:rFonts w:cs="Times"/>
        </w:rPr>
        <w:t xml:space="preserve"> along with application code</w:t>
      </w:r>
      <w:r w:rsidR="00D805EA">
        <w:rPr>
          <w:rFonts w:cs="Times"/>
        </w:rPr>
        <w:t xml:space="preserve"> and</w:t>
      </w:r>
      <w:r w:rsidR="00465158" w:rsidRPr="001B6BE1">
        <w:rPr>
          <w:rFonts w:cs="Times"/>
        </w:rPr>
        <w:t xml:space="preserve"> everything</w:t>
      </w:r>
      <w:r w:rsidR="00D805EA">
        <w:rPr>
          <w:rFonts w:cs="Times"/>
        </w:rPr>
        <w:t xml:space="preserve"> functions</w:t>
      </w:r>
      <w:r w:rsidR="00465158" w:rsidRPr="001B6BE1">
        <w:rPr>
          <w:rFonts w:cs="Times"/>
        </w:rPr>
        <w:t xml:space="preserve">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w:t>
      </w:r>
      <w:r w:rsidR="00DC026E" w:rsidRPr="001B6BE1">
        <w:t>NOX,</w:t>
      </w:r>
      <w:r w:rsidR="006D1E3F" w:rsidRPr="001B6BE1">
        <w:t xml:space="preserve">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36B5EF06"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DD1ADF">
        <w:rPr>
          <w:b/>
          <w:bCs/>
          <w:i/>
          <w:iCs/>
        </w:rPr>
        <w:t>sudo mn</w:t>
      </w:r>
      <w:r w:rsidR="00EC26CD">
        <w:rPr>
          <w:b/>
          <w:bCs/>
          <w:i/>
          <w:iCs/>
        </w:rPr>
        <w:t>,</w:t>
      </w:r>
      <w:r w:rsidR="00563898" w:rsidRPr="001B6BE1">
        <w:rPr>
          <w:i/>
          <w:iCs/>
        </w:rPr>
        <w:t xml:space="preserve"> </w:t>
      </w:r>
      <w:r w:rsidR="00563898" w:rsidRPr="001B6BE1">
        <w:t>the SDN network can be deployed consisting of two hosts, one Open vSwitch and one OpenFlow controller</w:t>
      </w:r>
      <w:r w:rsidR="00E92134" w:rsidRPr="001B6BE1">
        <w:t>.</w:t>
      </w:r>
    </w:p>
    <w:p w14:paraId="0A2AAB9C" w14:textId="3C6E9020"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w:t>
      </w:r>
      <w:r w:rsidR="00CC2C63">
        <w:t xml:space="preserve"> like process and directories</w:t>
      </w:r>
      <w:r>
        <w:t xml:space="preserve"> of host machine.</w:t>
      </w:r>
      <w:r w:rsidR="005A4FDA" w:rsidRPr="001B6BE1">
        <w:t xml:space="preserve"> </w:t>
      </w:r>
      <w:r w:rsidR="00875AD7">
        <w:t>H</w:t>
      </w:r>
      <w:r w:rsidR="00875AD7" w:rsidRPr="00875AD7">
        <w:t>owever</w:t>
      </w:r>
      <w:r w:rsidR="0099154A" w:rsidRPr="001B6BE1">
        <w:t xml:space="preserve">, the switches can be initiated in their own namespace, by passing the </w:t>
      </w:r>
      <w:r w:rsidR="0099154A" w:rsidRPr="004F4715">
        <w:rPr>
          <w:b/>
          <w:bCs/>
          <w:i/>
          <w:iCs/>
        </w:rPr>
        <w:t>--innamespace</w:t>
      </w:r>
      <w:r w:rsidR="0099154A" w:rsidRPr="001B6BE1">
        <w:t xml:space="preserve"> argument while starting the Mininet. This option does provide an example of how to isolate different switches. In terms of functionality this results in, the switches will </w:t>
      </w:r>
      <w:r w:rsidR="00C0401E">
        <w:t>communicate with</w:t>
      </w:r>
      <w:r w:rsidR="0099154A" w:rsidRPr="001B6BE1">
        <w:t xml:space="preserve">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1AF62A3A"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DC026E"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w:t>
      </w:r>
      <w:r w:rsidR="005D20CF">
        <w:rPr>
          <w:rFonts w:cs="Times"/>
        </w:rPr>
        <w:t>for</w:t>
      </w:r>
      <w:r w:rsidR="000206D3" w:rsidRPr="000206D3">
        <w:rPr>
          <w:rFonts w:cs="Times"/>
        </w:rPr>
        <w:t xml:space="preserve"> the </w:t>
      </w:r>
      <w:r w:rsidR="00F71A49">
        <w:rPr>
          <w:rFonts w:cs="Times"/>
        </w:rPr>
        <w:t>implementation of this thesis.</w:t>
      </w:r>
    </w:p>
    <w:p w14:paraId="08946EB8" w14:textId="2BE95D06" w:rsidR="007B271B" w:rsidRPr="00942C68" w:rsidRDefault="00326614" w:rsidP="003B0752">
      <w:r w:rsidRPr="001B6BE1">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194678">
            <w:rPr>
              <w:noProof/>
            </w:rPr>
            <w:t>[55]</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w:t>
      </w:r>
      <w:r w:rsidR="00942C68">
        <w:t xml:space="preserve"> </w:t>
      </w:r>
      <w:r w:rsidR="009B0B5E">
        <w:t>Because of</w:t>
      </w:r>
      <w:r w:rsidR="007B271B" w:rsidRPr="001B6BE1">
        <w:t xml:space="preserve"> the single server implementation of Mininet, it faced performance challenges</w:t>
      </w:r>
      <w:r w:rsidR="00A10D81">
        <w:t xml:space="preserve"> on large-scale networks</w:t>
      </w:r>
      <w:r w:rsidR="007B271B" w:rsidRPr="001B6BE1">
        <w:t>.</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194678">
            <w:rPr>
              <w:noProof/>
            </w:rPr>
            <w:t>[56]</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194678">
            <w:rPr>
              <w:noProof/>
            </w:rPr>
            <w:t>[57]</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44" w:name="_Toc108739182"/>
      <w:bookmarkStart w:id="45" w:name="_Toc115808652"/>
      <w:r w:rsidRPr="001B6BE1">
        <w:lastRenderedPageBreak/>
        <w:t>GNS3</w:t>
      </w:r>
      <w:bookmarkEnd w:id="44"/>
      <w:bookmarkEnd w:id="45"/>
    </w:p>
    <w:p w14:paraId="7037246F" w14:textId="453187D6"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194678">
            <w:rPr>
              <w:noProof/>
            </w:rPr>
            <w:t>[58]</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55FA557A"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194678">
            <w:rPr>
              <w:noProof/>
            </w:rPr>
            <w:t>[59]</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6220A820"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194678">
            <w:rPr>
              <w:noProof/>
            </w:rPr>
            <w:t>[60]</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581A45AA"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w:t>
      </w:r>
      <w:r w:rsidR="00DB2CF6">
        <w:rPr>
          <w:rFonts w:cs="Times"/>
        </w:rPr>
        <w:t>hypervisor,</w:t>
      </w:r>
      <w:r>
        <w:rPr>
          <w:rFonts w:cs="Times"/>
        </w:rPr>
        <w:t xml:space="preserve">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008C2252" w:rsidR="00957BF9" w:rsidRPr="000D4CC2" w:rsidRDefault="005D0543" w:rsidP="000D4CC2">
      <w:pPr>
        <w:pStyle w:val="ListParagraph"/>
        <w:numPr>
          <w:ilvl w:val="0"/>
          <w:numId w:val="10"/>
        </w:numPr>
        <w:spacing w:before="240"/>
        <w:rPr>
          <w:rFonts w:cs="Times"/>
        </w:rPr>
      </w:pPr>
      <w:r>
        <w:rPr>
          <w:rFonts w:cs="Times"/>
        </w:rPr>
        <w:t xml:space="preserve">Supports sharing of implemented network </w:t>
      </w:r>
      <w:r w:rsidR="00126B2C">
        <w:rPr>
          <w:rFonts w:cs="Times"/>
        </w:rPr>
        <w:t>including</w:t>
      </w:r>
      <w:r>
        <w:rPr>
          <w:rFonts w:cs="Times"/>
        </w:rPr>
        <w:t xml:space="preserve"> the</w:t>
      </w:r>
      <w:r w:rsidR="00126B2C">
        <w:rPr>
          <w:rFonts w:cs="Times"/>
        </w:rPr>
        <w:t xml:space="preserve"> device</w:t>
      </w:r>
      <w:r>
        <w:rPr>
          <w:rFonts w:cs="Times"/>
        </w:rPr>
        <w:t xml:space="preserv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46" w:name="_Toc115808653"/>
      <w:r w:rsidRPr="001B6BE1">
        <w:lastRenderedPageBreak/>
        <w:t>OpenFlow</w:t>
      </w:r>
      <w:r w:rsidR="00E97372" w:rsidRPr="001B6BE1">
        <w:t xml:space="preserve"> Protocol</w:t>
      </w:r>
      <w:bookmarkEnd w:id="46"/>
    </w:p>
    <w:p w14:paraId="39D7D17F" w14:textId="444E20E8" w:rsidR="00674430" w:rsidRPr="001B6BE1" w:rsidRDefault="00674430" w:rsidP="00674430">
      <w:r w:rsidRPr="001B6BE1">
        <w:t xml:space="preserve">The </w:t>
      </w:r>
      <w:r w:rsidR="00DB2CF6" w:rsidRPr="001B6BE1">
        <w:t>most used</w:t>
      </w:r>
      <w:r w:rsidRPr="001B6BE1">
        <w:t xml:space="preserve">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194678">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37542AF3"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194678">
            <w:rPr>
              <w:noProof/>
            </w:rPr>
            <w:t>[11]</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194678">
            <w:rPr>
              <w:noProof/>
            </w:rPr>
            <w:t>[61]</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194678">
            <w:rPr>
              <w:noProof/>
            </w:rPr>
            <w:t>[62]</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194678">
            <w:rPr>
              <w:noProof/>
            </w:rPr>
            <w:t>[63]</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194678">
            <w:rPr>
              <w:noProof/>
            </w:rPr>
            <w:t>[64]</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194678">
            <w:rPr>
              <w:noProof/>
            </w:rPr>
            <w:t>[65]</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194678">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r w:rsidR="00ED2373">
        <w:t xml:space="preserve"> The OpenFlow versions 1.3 and 1.4 are used widely as they are stable implementation.</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7" w:name="_Toc114937970"/>
      <w:bookmarkStart w:id="48" w:name="_Toc115808834"/>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7"/>
      <w:bookmarkEnd w:id="48"/>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68CB811E" w:rsidR="00FA086B" w:rsidRDefault="00F30926" w:rsidP="00A326C8">
      <w:r w:rsidRPr="001B6BE1">
        <w:t xml:space="preserve">The OpenFlow protocol allows the SDN controller to control the OpenFlow switch networks </w:t>
      </w:r>
      <w:r w:rsidR="00951110" w:rsidRPr="001B6BE1">
        <w:t xml:space="preserve">without the </w:t>
      </w:r>
      <w:r w:rsidR="009A3634">
        <w:t>requirement</w:t>
      </w:r>
      <w:r w:rsidR="00951110" w:rsidRPr="001B6BE1">
        <w:t xml:space="preserve">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6D34DA1D" w14:textId="77777777" w:rsidR="00572AE9" w:rsidRPr="001B6BE1" w:rsidRDefault="00572AE9"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3918640" cy="2922998"/>
                    </a:xfrm>
                    <a:prstGeom prst="rect">
                      <a:avLst/>
                    </a:prstGeom>
                  </pic:spPr>
                </pic:pic>
              </a:graphicData>
            </a:graphic>
          </wp:inline>
        </w:drawing>
      </w:r>
    </w:p>
    <w:p w14:paraId="5C877C83" w14:textId="192A9A77" w:rsidR="00B77F24" w:rsidRPr="001B6BE1" w:rsidRDefault="00B6261C" w:rsidP="00B6261C">
      <w:pPr>
        <w:pStyle w:val="Caption"/>
        <w:jc w:val="center"/>
      </w:pPr>
      <w:bookmarkStart w:id="49" w:name="_Toc114937928"/>
      <w:bookmarkStart w:id="50" w:name="_Toc115808732"/>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194678">
            <w:rPr>
              <w:noProof/>
            </w:rPr>
            <w:t>[5]</w:t>
          </w:r>
          <w:r w:rsidR="00B77F24" w:rsidRPr="001B6BE1">
            <w:fldChar w:fldCharType="end"/>
          </w:r>
        </w:sdtContent>
      </w:sdt>
      <w:bookmarkEnd w:id="49"/>
      <w:bookmarkEnd w:id="50"/>
    </w:p>
    <w:p w14:paraId="2F286611" w14:textId="19B75445"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w:t>
      </w:r>
      <w:r w:rsidR="00227BEE">
        <w:t xml:space="preserve">match-fields </w:t>
      </w:r>
      <w:r w:rsidR="004B770F" w:rsidRPr="001B6BE1">
        <w:t>such as packet header, ingress port, source and destination addresses are checked. If the flow entry of the match</w:t>
      </w:r>
      <w:r w:rsidR="008D49B1">
        <w:t>-</w:t>
      </w:r>
      <w:r w:rsidR="004B770F" w:rsidRPr="001B6BE1">
        <w:t xml:space="preserve">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w:t>
      </w:r>
      <w:r w:rsidR="007E5F86">
        <w:t>from</w:t>
      </w:r>
      <w:r w:rsidR="00A260CD" w:rsidRPr="00A260CD">
        <w:t xml:space="preserve">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w:t>
      </w:r>
      <w:r w:rsidR="005C726E">
        <w:t xml:space="preserve"> The priority value of each flow rule is set to provide the </w:t>
      </w:r>
      <w:r w:rsidR="005C726E" w:rsidRPr="005C726E">
        <w:t>preference</w:t>
      </w:r>
      <w:r w:rsidR="005C726E">
        <w:t xml:space="preserve"> to specific service. In case of similar match-fields detected for multiple flow rules, the one with the highest priority flow rule will be executed. </w:t>
      </w:r>
      <w:r w:rsidR="00656C2E" w:rsidRPr="001B6BE1">
        <w:t xml:space="preserve">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194678">
            <w:rPr>
              <w:noProof/>
            </w:rPr>
            <w:t xml:space="preserve"> [63]</w:t>
          </w:r>
          <w:r w:rsidR="00D6059A" w:rsidRPr="001B6BE1">
            <w:fldChar w:fldCharType="end"/>
          </w:r>
        </w:sdtContent>
      </w:sdt>
      <w:r w:rsidR="00C50B1E">
        <w:t>.</w:t>
      </w:r>
    </w:p>
    <w:p w14:paraId="156E197E" w14:textId="2CE5CB89"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sdt>
        <w:sdtPr>
          <w:id w:val="1387681605"/>
          <w:citation/>
        </w:sdtPr>
        <w:sdtContent>
          <w:r w:rsidR="001941A5">
            <w:fldChar w:fldCharType="begin"/>
          </w:r>
          <w:r w:rsidR="001941A5">
            <w:rPr>
              <w:lang w:val="en-US"/>
            </w:rPr>
            <w:instrText xml:space="preserve"> CITATION Ope15 \l 1033 </w:instrText>
          </w:r>
          <w:r w:rsidR="001941A5">
            <w:fldChar w:fldCharType="separate"/>
          </w:r>
          <w:r w:rsidR="00194678">
            <w:rPr>
              <w:noProof/>
              <w:lang w:val="en-US"/>
            </w:rPr>
            <w:t xml:space="preserve"> </w:t>
          </w:r>
          <w:r w:rsidR="00194678" w:rsidRPr="00194678">
            <w:rPr>
              <w:noProof/>
              <w:lang w:val="en-US"/>
            </w:rPr>
            <w:t>[5]</w:t>
          </w:r>
          <w:r w:rsidR="001941A5">
            <w:fldChar w:fldCharType="end"/>
          </w:r>
        </w:sdtContent>
      </w:sdt>
      <w:r w:rsidR="005D4C7D" w:rsidRPr="001B6BE1">
        <w:t>.</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194678">
            <w:rPr>
              <w:noProof/>
            </w:rPr>
            <w:t>[65]</w:t>
          </w:r>
          <w:r w:rsidR="00D6059A" w:rsidRPr="001B6BE1">
            <w:fldChar w:fldCharType="end"/>
          </w:r>
        </w:sdtContent>
      </w:sdt>
      <w:r w:rsidR="00993818">
        <w:t>.</w:t>
      </w:r>
    </w:p>
    <w:p w14:paraId="10174152" w14:textId="77777777" w:rsidR="005C726E"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p>
    <w:p w14:paraId="3A76C58D" w14:textId="1120FF69" w:rsidR="00F04AB7" w:rsidRPr="001B6BE1" w:rsidRDefault="00151D78" w:rsidP="005A5308">
      <w:r>
        <w:lastRenderedPageBreak/>
        <w:t xml:space="preserve">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5C726E">
        <w:t xml:space="preserve"> </w:t>
      </w:r>
      <w:r w:rsidR="00B46F37" w:rsidRPr="001B6BE1">
        <w:t xml:space="preserve">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194678">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4"/>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701ACEC1" w:rsidR="00A80D23" w:rsidRPr="001B6BE1" w:rsidRDefault="00793912" w:rsidP="00793912">
      <w:pPr>
        <w:pStyle w:val="Caption"/>
        <w:jc w:val="center"/>
      </w:pPr>
      <w:bookmarkStart w:id="51" w:name="_Toc114937929"/>
      <w:bookmarkStart w:id="52" w:name="_Toc115808733"/>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7</w:t>
      </w:r>
      <w:r w:rsidRPr="001B6BE1">
        <w:fldChar w:fldCharType="end"/>
      </w:r>
      <w:r w:rsidRPr="001B6BE1">
        <w:t xml:space="preserve"> OpenFlow Message types</w:t>
      </w:r>
      <w:bookmarkEnd w:id="51"/>
      <w:bookmarkEnd w:id="52"/>
    </w:p>
    <w:p w14:paraId="163EDEE8" w14:textId="6AEB1EBA"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w:t>
      </w:r>
      <w:r w:rsidR="00457610">
        <w:t xml:space="preserve"> </w:t>
      </w:r>
      <w:r w:rsidR="00884365" w:rsidRPr="001B6BE1">
        <w:t>s</w:t>
      </w:r>
      <w:r w:rsidR="00457610">
        <w:t>ets</w:t>
      </w:r>
      <w:r w:rsidR="00884365" w:rsidRPr="001B6BE1">
        <w:t>,</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2EC9D07F"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194678">
            <w:rPr>
              <w:noProof/>
            </w:rPr>
            <w:t>[66]</w:t>
          </w:r>
          <w:r w:rsidR="00572146" w:rsidRPr="001B6BE1">
            <w:fldChar w:fldCharType="end"/>
          </w:r>
        </w:sdtContent>
      </w:sdt>
      <w:r w:rsidR="00572146" w:rsidRPr="001B6BE1">
        <w:t xml:space="preserve">, which distributes the complexity of controlling the network devices through </w:t>
      </w:r>
      <w:r w:rsidR="004163D0" w:rsidRPr="001B6BE1">
        <w:t>policy-based</w:t>
      </w:r>
      <w:r w:rsidR="00572146" w:rsidRPr="001B6BE1">
        <w:t xml:space="preserve"> model</w:t>
      </w:r>
      <w:r w:rsidR="00C07B25">
        <w:t>.</w:t>
      </w:r>
      <w:r w:rsidR="008F4400">
        <w:t xml:space="preserve"> </w:t>
      </w:r>
      <w:r w:rsidR="00C07B25">
        <w:t>H</w:t>
      </w:r>
      <w:r w:rsidR="008F4400">
        <w:t xml:space="preserve">owever, its </w:t>
      </w:r>
      <w:r w:rsidR="00B32F00">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w:t>
      </w:r>
      <w:r w:rsidR="00352260">
        <w:t>few control parameters</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194678">
            <w:rPr>
              <w:noProof/>
            </w:rPr>
            <w:t>[67]</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194678">
            <w:rPr>
              <w:noProof/>
            </w:rPr>
            <w:t>[68]</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194678">
            <w:rPr>
              <w:noProof/>
            </w:rPr>
            <w:t>[69]</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53" w:name="_Toc115808654"/>
      <w:r w:rsidRPr="001B6BE1">
        <w:lastRenderedPageBreak/>
        <w:t>R</w:t>
      </w:r>
      <w:r w:rsidR="00905888" w:rsidRPr="001B6BE1">
        <w:t>equirements</w:t>
      </w:r>
      <w:r w:rsidR="00CE6790" w:rsidRPr="001B6BE1">
        <w:t xml:space="preserve"> Analysis</w:t>
      </w:r>
      <w:bookmarkEnd w:id="53"/>
    </w:p>
    <w:p w14:paraId="6A54B974" w14:textId="0E2C74F6"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 xml:space="preserve">the same difficulties, </w:t>
      </w:r>
      <w:r w:rsidR="00E076AE" w:rsidRPr="001B6BE1">
        <w:rPr>
          <w:rFonts w:cs="Times"/>
        </w:rPr>
        <w:t>many</w:t>
      </w:r>
      <w:r w:rsidRPr="001B6BE1">
        <w:rPr>
          <w:rFonts w:cs="Times"/>
        </w:rPr>
        <w:t xml:space="preserve">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w:t>
      </w:r>
      <w:r w:rsidR="0004478B">
        <w:rPr>
          <w:rFonts w:cs="Times"/>
        </w:rPr>
        <w:t>Few of t</w:t>
      </w:r>
      <w:r w:rsidR="0081139F" w:rsidRPr="001B6BE1">
        <w:rPr>
          <w:rFonts w:cs="Times"/>
        </w:rPr>
        <w: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w:t>
      </w:r>
      <w:r w:rsidR="00FB4110">
        <w:rPr>
          <w:rFonts w:cs="Times"/>
        </w:rPr>
        <w:t>well-known</w:t>
      </w:r>
      <w:r w:rsidR="009927E1">
        <w:rPr>
          <w:rFonts w:cs="Times"/>
        </w:rPr>
        <w:t xml:space="preserve"> </w:t>
      </w:r>
      <w:r w:rsidR="009927E1" w:rsidRPr="001B6BE1">
        <w:rPr>
          <w:rFonts w:cs="Times"/>
        </w:rPr>
        <w:t xml:space="preserve">amongst researchers, </w:t>
      </w:r>
      <w:r w:rsidR="002C2359" w:rsidRPr="001B6BE1">
        <w:rPr>
          <w:rFonts w:cs="Times"/>
        </w:rPr>
        <w:t>developers,</w:t>
      </w:r>
      <w:r w:rsidR="009927E1" w:rsidRPr="001B6BE1">
        <w:rPr>
          <w:rFonts w:cs="Times"/>
        </w:rPr>
        <w:t xml:space="preserve"> and commercial users</w:t>
      </w:r>
      <w:r w:rsidR="0004478B">
        <w:rPr>
          <w:rFonts w:cs="Times"/>
        </w:rPr>
        <w:t xml:space="preserve"> gained more popularity</w:t>
      </w:r>
      <w:r w:rsidR="009927E1">
        <w:rPr>
          <w:rFonts w:cs="Times"/>
        </w:rPr>
        <w:t xml:space="preserve"> </w:t>
      </w:r>
      <w:r w:rsidR="009927E1" w:rsidRPr="009927E1">
        <w:rPr>
          <w:rFonts w:cs="Times"/>
        </w:rPr>
        <w:t>because of being readily available, and flexible when it comes to self-developed changes and upgrades</w:t>
      </w:r>
      <w:r w:rsidR="0004478B">
        <w:rPr>
          <w:rFonts w:cs="Times"/>
        </w:rPr>
        <w:t>. These controllers</w:t>
      </w:r>
      <w:r w:rsidR="009927E1">
        <w:rPr>
          <w:rFonts w:cs="Times"/>
        </w:rPr>
        <w:t xml:space="preserve"> gained more popularity</w:t>
      </w:r>
      <w:r w:rsidR="0004478B">
        <w:rPr>
          <w:rFonts w:cs="Times"/>
        </w:rPr>
        <w:t xml:space="preserve"> also</w:t>
      </w:r>
      <w:r w:rsidR="009927E1">
        <w:rPr>
          <w:rFonts w:cs="Times"/>
        </w:rPr>
        <w:t xml:space="preserve"> from the</w:t>
      </w:r>
      <w:r w:rsidR="00B8790D">
        <w:rPr>
          <w:rFonts w:cs="Times"/>
        </w:rPr>
        <w:t xml:space="preserve"> other</w:t>
      </w:r>
      <w:r w:rsidR="009927E1">
        <w:rPr>
          <w:rFonts w:cs="Times"/>
        </w:rPr>
        <w:t xml:space="preserv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54" w:name="_Toc431391102"/>
      <w:bookmarkStart w:id="55" w:name="_Toc108739185"/>
      <w:bookmarkStart w:id="56" w:name="_Toc115808655"/>
      <w:r w:rsidRPr="001B6BE1">
        <w:rPr>
          <w:rFonts w:cs="Times"/>
        </w:rPr>
        <w:t>General Objectives</w:t>
      </w:r>
      <w:bookmarkEnd w:id="54"/>
      <w:bookmarkEnd w:id="55"/>
      <w:bookmarkEnd w:id="5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CC6EACA" w:rsidR="003B0752" w:rsidRPr="001B6BE1" w:rsidRDefault="003B0752">
      <w:pPr>
        <w:pStyle w:val="ListParagraph"/>
        <w:numPr>
          <w:ilvl w:val="0"/>
          <w:numId w:val="15"/>
        </w:numPr>
        <w:spacing w:before="240"/>
        <w:rPr>
          <w:rFonts w:cs="Times"/>
        </w:rPr>
      </w:pPr>
      <w:r w:rsidRPr="001B6BE1">
        <w:rPr>
          <w:rFonts w:cs="Times"/>
        </w:rPr>
        <w:t xml:space="preserve">Create and distribute the network configurations for network </w:t>
      </w:r>
      <w:r w:rsidR="001234CF">
        <w:rPr>
          <w:rFonts w:cs="Times"/>
        </w:rPr>
        <w:t>services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49CB22DE" w:rsidR="003B0752" w:rsidRPr="001B6BE1" w:rsidRDefault="00797956" w:rsidP="00647239">
      <w:pPr>
        <w:pStyle w:val="ListParagraph"/>
        <w:numPr>
          <w:ilvl w:val="0"/>
          <w:numId w:val="15"/>
        </w:numPr>
        <w:spacing w:before="240"/>
        <w:rPr>
          <w:rFonts w:cs="Times"/>
        </w:rPr>
      </w:pPr>
      <w:r>
        <w:rPr>
          <w:rFonts w:cs="Times"/>
        </w:rPr>
        <w:t xml:space="preserve">Create isolated VPN services </w:t>
      </w:r>
      <w:r w:rsidRPr="001B6BE1">
        <w:rPr>
          <w:rFonts w:cs="Times"/>
        </w:rPr>
        <w:t>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084577AB"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w:t>
      </w:r>
      <w:r w:rsidR="00E85B38">
        <w:rPr>
          <w:rFonts w:cs="Times"/>
        </w:rPr>
        <w:t>provide</w:t>
      </w:r>
      <w:r>
        <w:rPr>
          <w:rFonts w:cs="Times"/>
        </w:rPr>
        <w:t>?</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2DAB7505" w:rsidR="003B0752" w:rsidRPr="001B6BE1" w:rsidRDefault="003B0752" w:rsidP="003B0752">
      <w:pPr>
        <w:pStyle w:val="Heading2"/>
        <w:rPr>
          <w:rFonts w:cs="Times"/>
        </w:rPr>
      </w:pPr>
      <w:bookmarkStart w:id="57" w:name="_Toc108739186"/>
      <w:bookmarkStart w:id="58" w:name="_Toc115808656"/>
      <w:r w:rsidRPr="001B6BE1">
        <w:rPr>
          <w:rFonts w:cs="Times"/>
        </w:rPr>
        <w:lastRenderedPageBreak/>
        <w:t>Work</w:t>
      </w:r>
      <w:bookmarkEnd w:id="57"/>
      <w:r w:rsidR="00DF4426">
        <w:rPr>
          <w:rFonts w:cs="Times"/>
        </w:rPr>
        <w:t>f</w:t>
      </w:r>
      <w:r w:rsidR="0012027F">
        <w:rPr>
          <w:rFonts w:cs="Times"/>
        </w:rPr>
        <w:t>low</w:t>
      </w:r>
      <w:bookmarkEnd w:id="58"/>
    </w:p>
    <w:p w14:paraId="029C785A" w14:textId="567528D9" w:rsidR="003B0752" w:rsidRPr="001B6BE1" w:rsidRDefault="00DF4426" w:rsidP="003B0752">
      <w:r w:rsidRPr="001B6BE1">
        <w:t>Workflow</w:t>
      </w:r>
      <w:r w:rsidR="003B0752" w:rsidRPr="001B6BE1">
        <w:t xml:space="preserve"> for this Thesis is as follows</w:t>
      </w:r>
      <w:r w:rsidR="00D91EC5" w:rsidRPr="001B6BE1">
        <w:t>:</w:t>
      </w:r>
    </w:p>
    <w:p w14:paraId="47C1B597" w14:textId="45DE1AEC"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r w:rsidR="00935A6D">
        <w:t>, as discussed in chapter 2.</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7E1F56DA"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r w:rsidR="00CC3875">
        <w:t>, as discussed in chapter 4</w:t>
      </w:r>
      <w:r w:rsidR="00FA3BB0" w:rsidRPr="001B6BE1">
        <w:t>.</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00B37F9" w:rsidR="00F47D72" w:rsidRDefault="00F47D72">
      <w:pPr>
        <w:pStyle w:val="ListParagraph"/>
        <w:numPr>
          <w:ilvl w:val="0"/>
          <w:numId w:val="16"/>
        </w:numPr>
        <w:spacing w:before="240"/>
      </w:pPr>
      <w:r w:rsidRPr="001B6BE1">
        <w:t>Evaluating the outcomes of these use cases.</w:t>
      </w:r>
    </w:p>
    <w:p w14:paraId="596F1C9A" w14:textId="669E3BD6" w:rsidR="00CD6F2C" w:rsidRPr="001B6BE1" w:rsidRDefault="00CD6F2C" w:rsidP="00CD6F2C">
      <w:pPr>
        <w:pStyle w:val="ListParagraph"/>
        <w:numPr>
          <w:ilvl w:val="0"/>
          <w:numId w:val="16"/>
        </w:numPr>
        <w:spacing w:before="240"/>
      </w:pPr>
      <w:r w:rsidRPr="001B6BE1">
        <w:t>Document the difficulties and errors found while installation and debugging the connectivity between the different network devices and SDN controller</w:t>
      </w:r>
      <w:r>
        <w:t>.</w:t>
      </w:r>
    </w:p>
    <w:p w14:paraId="5A8840CA" w14:textId="77777777" w:rsidR="003B0752" w:rsidRPr="001B6BE1" w:rsidRDefault="003B0752" w:rsidP="003B0752">
      <w:pPr>
        <w:pStyle w:val="Heading2"/>
        <w:rPr>
          <w:rFonts w:cs="Times"/>
        </w:rPr>
      </w:pPr>
      <w:bookmarkStart w:id="59" w:name="_Toc108739187"/>
      <w:bookmarkStart w:id="60" w:name="_Toc115808657"/>
      <w:r w:rsidRPr="001B6BE1">
        <w:rPr>
          <w:rFonts w:cs="Times"/>
        </w:rPr>
        <w:t>Previous Work</w:t>
      </w:r>
      <w:bookmarkEnd w:id="59"/>
      <w:bookmarkEnd w:id="6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CC0E51C"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194678" w:rsidRPr="00194678">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A27E065" w:rsidR="00135DC2" w:rsidRPr="001B6BE1" w:rsidRDefault="00135DC2">
      <w:pPr>
        <w:pStyle w:val="ListParagraph"/>
        <w:numPr>
          <w:ilvl w:val="0"/>
          <w:numId w:val="5"/>
        </w:numPr>
        <w:spacing w:before="240" w:after="0" w:line="240" w:lineRule="auto"/>
        <w:rPr>
          <w:rFonts w:cs="Times"/>
        </w:rPr>
      </w:pPr>
      <w:r w:rsidRPr="001B6BE1">
        <w:rPr>
          <w:rFonts w:cs="Times"/>
        </w:rPr>
        <w:t xml:space="preserve">Outcome of the research </w:t>
      </w:r>
      <w:r w:rsidR="00E07E40">
        <w:rPr>
          <w:rFonts w:cs="Times"/>
        </w:rPr>
        <w:t xml:space="preserve">carried out during this thesis, </w:t>
      </w:r>
      <w:r w:rsidRPr="001B6BE1">
        <w:rPr>
          <w:rFonts w:cs="Times"/>
        </w:rPr>
        <w:t xml:space="preserve">presented that </w:t>
      </w:r>
      <w:r w:rsidR="00FC4436">
        <w:rPr>
          <w:rFonts w:cs="Times"/>
        </w:rPr>
        <w:t>the mentioned</w:t>
      </w:r>
      <w:r w:rsidRPr="001B6BE1">
        <w:rPr>
          <w:rFonts w:cs="Times"/>
        </w:rPr>
        <w:t xml:space="preserv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56EE5FB8" w:rsidR="00C1613D" w:rsidRPr="001B6BE1" w:rsidRDefault="009E72F9" w:rsidP="00117ABE">
      <w:pPr>
        <w:pStyle w:val="ListParagraph"/>
        <w:numPr>
          <w:ilvl w:val="0"/>
          <w:numId w:val="5"/>
        </w:numPr>
        <w:spacing w:before="240" w:after="0" w:line="240" w:lineRule="auto"/>
        <w:rPr>
          <w:rFonts w:cs="Times"/>
        </w:rPr>
      </w:pPr>
      <w:r>
        <w:rPr>
          <w:rFonts w:cs="Times"/>
        </w:rPr>
        <w:t xml:space="preserve">The </w:t>
      </w:r>
      <w:r w:rsidR="00A37124" w:rsidRPr="001B6BE1">
        <w:rPr>
          <w:rFonts w:cs="Times"/>
        </w:rPr>
        <w:t xml:space="preserve">network emulation environment which deploys the real images of the network components </w:t>
      </w:r>
      <w:r>
        <w:rPr>
          <w:rFonts w:cs="Times"/>
        </w:rPr>
        <w:t>would provide</w:t>
      </w:r>
      <w:r w:rsidR="00A37124" w:rsidRPr="001B6BE1">
        <w:rPr>
          <w:rFonts w:cs="Times"/>
        </w:rPr>
        <w:t xml:space="preserv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7"/>
          <w:headerReference w:type="first" r:id="rId28"/>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61" w:name="_Toc115808658"/>
      <w:r w:rsidRPr="001B6BE1">
        <w:t>Realization</w:t>
      </w:r>
      <w:bookmarkEnd w:id="6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62" w:name="_Toc115808659"/>
      <w:r w:rsidRPr="001B6BE1">
        <w:t>Installation</w:t>
      </w:r>
      <w:r w:rsidR="006E5C1F" w:rsidRPr="001B6BE1">
        <w:t xml:space="preserve"> of </w:t>
      </w:r>
      <w:r w:rsidR="00F952AB">
        <w:t>T</w:t>
      </w:r>
      <w:r w:rsidR="006E5C1F" w:rsidRPr="001B6BE1">
        <w:t>estbed</w:t>
      </w:r>
      <w:bookmarkEnd w:id="62"/>
    </w:p>
    <w:p w14:paraId="38ADDB10" w14:textId="7D829E12" w:rsidR="004D2D10" w:rsidRPr="001B6BE1" w:rsidRDefault="004D2D10" w:rsidP="004D2D10">
      <w:pPr>
        <w:rPr>
          <w:rFonts w:cs="Times"/>
        </w:rPr>
      </w:pPr>
      <w:r w:rsidRPr="001B6BE1">
        <w:rPr>
          <w:rFonts w:cs="Times"/>
        </w:rPr>
        <w:t xml:space="preserve">For setting up the testbed for this </w:t>
      </w:r>
      <w:r w:rsidR="0077586E">
        <w:rPr>
          <w:rFonts w:cs="Times"/>
        </w:rPr>
        <w:t>t</w:t>
      </w:r>
      <w:r w:rsidRPr="001B6BE1">
        <w:rPr>
          <w:rFonts w:cs="Times"/>
        </w:rPr>
        <w:t>hesis work, all the major components were installed on the Oracle VM VirtualBox virtualization application. Different virtual machines were created for each SDN controller.</w:t>
      </w:r>
    </w:p>
    <w:p w14:paraId="0A6D1E52" w14:textId="31164772" w:rsidR="00213CC7" w:rsidRPr="001B6BE1" w:rsidRDefault="004D2D10" w:rsidP="0019001F">
      <w:pPr>
        <w:rPr>
          <w:rFonts w:cs="Times"/>
        </w:rPr>
      </w:pPr>
      <w:r w:rsidRPr="001B6BE1">
        <w:rPr>
          <w:rFonts w:cs="Times"/>
        </w:rPr>
        <w:t xml:space="preserve">Mininet-VM and GNS3 VM were also running on different instances of </w:t>
      </w:r>
      <w:r w:rsidR="00010FE7">
        <w:rPr>
          <w:rFonts w:cs="Times"/>
        </w:rPr>
        <w:t>v</w:t>
      </w:r>
      <w:r w:rsidRPr="001B6BE1">
        <w:rPr>
          <w:rFonts w:cs="Times"/>
        </w:rPr>
        <w:t xml:space="preserve">irtual </w:t>
      </w:r>
      <w:r w:rsidR="00010FE7">
        <w:rPr>
          <w:rFonts w:cs="Times"/>
        </w:rPr>
        <w:t>m</w:t>
      </w:r>
      <w:r w:rsidRPr="001B6BE1">
        <w:rPr>
          <w:rFonts w:cs="Times"/>
        </w:rPr>
        <w:t xml:space="preserve">achines. Mininet-VM </w:t>
      </w:r>
      <w:r w:rsidR="00027125" w:rsidRPr="001B6BE1">
        <w:rPr>
          <w:rFonts w:cs="Times"/>
        </w:rPr>
        <w:t>can create</w:t>
      </w:r>
      <w:r w:rsidRPr="001B6BE1">
        <w:rPr>
          <w:rFonts w:cs="Times"/>
        </w:rPr>
        <w:t xml:space="preserve"> topologies with Open vSwitches, </w:t>
      </w:r>
      <w:r w:rsidR="00F87A51" w:rsidRPr="001B6BE1">
        <w:rPr>
          <w:rFonts w:cs="Times"/>
        </w:rPr>
        <w:t>h</w:t>
      </w:r>
      <w:r w:rsidRPr="001B6BE1">
        <w:rPr>
          <w:rFonts w:cs="Times"/>
        </w:rPr>
        <w:t>osts</w:t>
      </w:r>
      <w:r w:rsidR="00027125">
        <w:rPr>
          <w:rFonts w:cs="Times"/>
        </w:rPr>
        <w:t>,</w:t>
      </w:r>
      <w:r w:rsidRPr="001B6BE1">
        <w:rPr>
          <w:rFonts w:cs="Times"/>
        </w:rPr>
        <w:t xml:space="preserve"> and SDN </w:t>
      </w:r>
      <w:r w:rsidR="00F87A51" w:rsidRPr="001B6BE1">
        <w:rPr>
          <w:rFonts w:cs="Times"/>
        </w:rPr>
        <w:t>c</w:t>
      </w:r>
      <w:r w:rsidRPr="001B6BE1">
        <w:rPr>
          <w:rFonts w:cs="Times"/>
        </w:rPr>
        <w:t xml:space="preserve">ontroller all in itself. When topologies are created in GNS3 using the all-in-one software GUI client, the </w:t>
      </w:r>
      <w:r w:rsidR="008F3CAA">
        <w:rPr>
          <w:rFonts w:cs="Times"/>
        </w:rPr>
        <w:t>deployed</w:t>
      </w:r>
      <w:r w:rsidRPr="001B6BE1">
        <w:rPr>
          <w:rFonts w:cs="Times"/>
        </w:rPr>
        <w:t xml:space="preserve"> </w:t>
      </w:r>
      <w:r w:rsidR="008F3CAA" w:rsidRPr="001B6BE1">
        <w:rPr>
          <w:rFonts w:cs="Times"/>
        </w:rPr>
        <w:t xml:space="preserve">devices </w:t>
      </w:r>
      <w:r w:rsidR="00605D1C" w:rsidRPr="001B6BE1">
        <w:rPr>
          <w:rFonts w:cs="Times"/>
        </w:rPr>
        <w:t>need</w:t>
      </w:r>
      <w:r w:rsidRPr="001B6BE1">
        <w:rPr>
          <w:rFonts w:cs="Times"/>
        </w:rPr>
        <w:t xml:space="preserve"> to be hosted and run by a server process, for this GNS3 VM instance </w:t>
      </w:r>
      <w:r w:rsidR="008F3CAA">
        <w:rPr>
          <w:rFonts w:cs="Times"/>
        </w:rPr>
        <w:t>wa</w:t>
      </w:r>
      <w:r w:rsidRPr="001B6BE1">
        <w:rPr>
          <w:rFonts w:cs="Times"/>
        </w:rPr>
        <w:t>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9"/>
                    <a:stretch>
                      <a:fillRect/>
                    </a:stretch>
                  </pic:blipFill>
                  <pic:spPr>
                    <a:xfrm>
                      <a:off x="0" y="0"/>
                      <a:ext cx="5760720" cy="3084195"/>
                    </a:xfrm>
                    <a:prstGeom prst="rect">
                      <a:avLst/>
                    </a:prstGeom>
                  </pic:spPr>
                </pic:pic>
              </a:graphicData>
            </a:graphic>
          </wp:inline>
        </w:drawing>
      </w:r>
    </w:p>
    <w:p w14:paraId="6F42FBFD" w14:textId="610DB7FD" w:rsidR="004D2D10" w:rsidRPr="001B6BE1" w:rsidRDefault="00793912" w:rsidP="00793912">
      <w:pPr>
        <w:pStyle w:val="Caption"/>
        <w:jc w:val="center"/>
        <w:rPr>
          <w:rFonts w:cs="Times"/>
        </w:rPr>
      </w:pPr>
      <w:bookmarkStart w:id="63" w:name="_Toc114937930"/>
      <w:bookmarkStart w:id="64" w:name="_Toc114943098"/>
      <w:bookmarkStart w:id="65" w:name="_Toc11580874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w:t>
      </w:r>
      <w:r w:rsidRPr="001B6BE1">
        <w:fldChar w:fldCharType="end"/>
      </w:r>
      <w:r w:rsidRPr="001B6BE1">
        <w:t xml:space="preserve"> Different virtual machine instances in VirtualBox</w:t>
      </w:r>
      <w:bookmarkEnd w:id="63"/>
      <w:bookmarkEnd w:id="64"/>
      <w:bookmarkEnd w:id="65"/>
    </w:p>
    <w:p w14:paraId="5B013AAB" w14:textId="030F2EEF" w:rsidR="004D2D10" w:rsidRPr="001B6BE1" w:rsidRDefault="004D2D10" w:rsidP="004D2D10">
      <w:pPr>
        <w:rPr>
          <w:rFonts w:cs="Times"/>
        </w:rPr>
      </w:pPr>
      <w:r w:rsidRPr="001B6BE1">
        <w:rPr>
          <w:rFonts w:cs="Times"/>
        </w:rPr>
        <w:t xml:space="preserve">Topologies created inside the GNS3 and Mininet </w:t>
      </w:r>
      <w:r w:rsidR="008F3CAA">
        <w:rPr>
          <w:rFonts w:cs="Times"/>
        </w:rPr>
        <w:t>we</w:t>
      </w:r>
      <w:r w:rsidRPr="001B6BE1">
        <w:rPr>
          <w:rFonts w:cs="Times"/>
        </w:rPr>
        <w:t xml:space="preserve">re able to connect to the outside SDN controller using OpenFlow protocol. SDN controllers </w:t>
      </w:r>
      <w:r w:rsidR="008F3CAA">
        <w:rPr>
          <w:rFonts w:cs="Times"/>
        </w:rPr>
        <w:t>we</w:t>
      </w:r>
      <w:r w:rsidRPr="001B6BE1">
        <w:rPr>
          <w:rFonts w:cs="Times"/>
        </w:rPr>
        <w:t>re running as a service, meaning after installation</w:t>
      </w:r>
      <w:r w:rsidR="008F3CAA">
        <w:rPr>
          <w:rFonts w:cs="Times"/>
        </w:rPr>
        <w:t>,</w:t>
      </w:r>
      <w:r w:rsidRPr="001B6BE1">
        <w:rPr>
          <w:rFonts w:cs="Times"/>
        </w:rPr>
        <w:t xml:space="preserve">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69CEB84A"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w:t>
      </w:r>
      <w:r w:rsidR="00407170">
        <w:rPr>
          <w:rFonts w:cs="Times"/>
        </w:rPr>
        <w:t>deploying</w:t>
      </w:r>
      <w:r w:rsidRPr="001B6BE1">
        <w:rPr>
          <w:rFonts w:cs="Times"/>
        </w:rPr>
        <w:t xml:space="preserve"> the multiple controllers in </w:t>
      </w:r>
      <w:r w:rsidR="005073FE">
        <w:rPr>
          <w:rFonts w:cs="Times"/>
        </w:rPr>
        <w:t xml:space="preserve">the </w:t>
      </w:r>
      <w:r w:rsidRPr="001B6BE1">
        <w:rPr>
          <w:rFonts w:cs="Times"/>
        </w:rPr>
        <w:t>separate</w:t>
      </w:r>
      <w:r w:rsidR="005073FE">
        <w:rPr>
          <w:rFonts w:cs="Times"/>
        </w:rPr>
        <w:t xml:space="preserve"> virtual</w:t>
      </w:r>
      <w:r w:rsidRPr="001B6BE1">
        <w:rPr>
          <w:rFonts w:cs="Times"/>
        </w:rPr>
        <w:t xml:space="preserv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5073FE">
        <w:rPr>
          <w:rFonts w:cs="Times"/>
        </w:rPr>
        <w:t>number</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w:t>
      </w:r>
      <w:r w:rsidR="005073FE">
        <w:rPr>
          <w:rFonts w:cs="Times"/>
        </w:rPr>
        <w:t>hence,</w:t>
      </w:r>
      <w:r w:rsidR="00605D1C">
        <w:rPr>
          <w:rFonts w:cs="Times"/>
        </w:rPr>
        <w:t xml:space="preserve"> a</w:t>
      </w:r>
      <w:r w:rsidR="00B34771" w:rsidRPr="001B6BE1">
        <w:rPr>
          <w:rFonts w:cs="Times"/>
        </w:rPr>
        <w:t xml:space="preserve"> separate virtual machine named</w:t>
      </w:r>
      <w:r w:rsidR="005073FE">
        <w:rPr>
          <w:rFonts w:cs="Times"/>
        </w:rPr>
        <w:t>,</w:t>
      </w:r>
      <w:r w:rsidR="00B34771" w:rsidRPr="001B6BE1">
        <w:rPr>
          <w:rFonts w:cs="Times"/>
        </w:rPr>
        <w:t xml:space="preserve">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66" w:name="_Toc114943224"/>
      <w:bookmarkStart w:id="67" w:name="_Toc115808835"/>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66"/>
      <w:bookmarkEnd w:id="67"/>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68"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68"/>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69" w:name="_Toc115808660"/>
      <w:r w:rsidRPr="001B6BE1">
        <w:lastRenderedPageBreak/>
        <w:t>Implementation</w:t>
      </w:r>
      <w:r w:rsidR="00332F90" w:rsidRPr="001B6BE1">
        <w:t xml:space="preserve"> with GNS3</w:t>
      </w:r>
      <w:bookmarkEnd w:id="69"/>
    </w:p>
    <w:p w14:paraId="51E41747" w14:textId="6E1BB88A" w:rsidR="004D2D10" w:rsidRPr="001B6BE1" w:rsidRDefault="004D2D10" w:rsidP="004D2D10">
      <w:pPr>
        <w:rPr>
          <w:rFonts w:cs="Times"/>
        </w:rPr>
      </w:pPr>
      <w:r w:rsidRPr="001B6BE1">
        <w:rPr>
          <w:rFonts w:cs="Times"/>
        </w:rPr>
        <w:t xml:space="preserve">After complete installation and necessary configuration of the components required for this </w:t>
      </w:r>
      <w:r w:rsidR="002F2E3E">
        <w:rPr>
          <w:rFonts w:cs="Times"/>
        </w:rPr>
        <w:t>t</w:t>
      </w:r>
      <w:r w:rsidRPr="001B6BE1">
        <w:rPr>
          <w:rFonts w:cs="Times"/>
        </w:rPr>
        <w:t xml:space="preserve">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w:t>
      </w:r>
      <w:r w:rsidR="00E22485">
        <w:rPr>
          <w:rFonts w:cs="Times"/>
        </w:rPr>
        <w:t xml:space="preserve"> the</w:t>
      </w:r>
      <w:r w:rsidR="001A58CF" w:rsidRPr="001B6BE1">
        <w:rPr>
          <w:rFonts w:cs="Times"/>
        </w:rPr>
        <w:t xml:space="preserve"> network,</w:t>
      </w:r>
      <w:r w:rsidRPr="001B6BE1">
        <w:rPr>
          <w:rFonts w:cs="Times"/>
        </w:rPr>
        <w:t xml:space="preserve"> the routers are deployed at </w:t>
      </w:r>
      <w:r w:rsidR="001366C2" w:rsidRPr="001B6BE1">
        <w:rPr>
          <w:rFonts w:cs="Times"/>
        </w:rPr>
        <w:t xml:space="preserve">same node </w:t>
      </w:r>
      <w:r w:rsidR="005D1616">
        <w:rPr>
          <w:rFonts w:cs="Times"/>
        </w:rPr>
        <w:t>as well as</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30"/>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621DDB6E" w:rsidR="004D2D10" w:rsidRPr="001B6BE1" w:rsidRDefault="008119F0" w:rsidP="008119F0">
      <w:pPr>
        <w:pStyle w:val="Caption"/>
        <w:jc w:val="center"/>
        <w:rPr>
          <w:rFonts w:cs="Times"/>
        </w:rPr>
      </w:pPr>
      <w:bookmarkStart w:id="70" w:name="_Toc114937931"/>
      <w:bookmarkStart w:id="71" w:name="_Toc114943099"/>
      <w:bookmarkStart w:id="72" w:name="_Toc11580874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w:t>
      </w:r>
      <w:r w:rsidRPr="001B6BE1">
        <w:fldChar w:fldCharType="end"/>
      </w:r>
      <w:r w:rsidRPr="001B6BE1">
        <w:t xml:space="preserve"> Topology created in the GNS3 with four Open vSwitches and three Routers</w:t>
      </w:r>
      <w:bookmarkEnd w:id="70"/>
      <w:bookmarkEnd w:id="71"/>
      <w:bookmarkEnd w:id="72"/>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31"/>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660D6D9" w:rsidR="004D2D10" w:rsidRPr="001B6BE1" w:rsidRDefault="004A297A" w:rsidP="004A297A">
      <w:pPr>
        <w:pStyle w:val="Caption"/>
        <w:jc w:val="center"/>
        <w:rPr>
          <w:rFonts w:cs="Times"/>
        </w:rPr>
      </w:pPr>
      <w:bookmarkStart w:id="73" w:name="_Toc114937932"/>
      <w:bookmarkStart w:id="74" w:name="_Toc114943100"/>
      <w:bookmarkStart w:id="75" w:name="_Toc11580874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w:t>
      </w:r>
      <w:r w:rsidRPr="001B6BE1">
        <w:fldChar w:fldCharType="end"/>
      </w:r>
      <w:r w:rsidRPr="001B6BE1">
        <w:t xml:space="preserve"> Open vSwitch eth0 management interface configuration</w:t>
      </w:r>
      <w:bookmarkEnd w:id="73"/>
      <w:bookmarkEnd w:id="74"/>
      <w:bookmarkEnd w:id="75"/>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2"/>
                    <a:stretch>
                      <a:fillRect/>
                    </a:stretch>
                  </pic:blipFill>
                  <pic:spPr>
                    <a:xfrm>
                      <a:off x="0" y="0"/>
                      <a:ext cx="5330439" cy="3648812"/>
                    </a:xfrm>
                    <a:prstGeom prst="rect">
                      <a:avLst/>
                    </a:prstGeom>
                  </pic:spPr>
                </pic:pic>
              </a:graphicData>
            </a:graphic>
          </wp:inline>
        </w:drawing>
      </w:r>
    </w:p>
    <w:p w14:paraId="6C1F3D33" w14:textId="566F2C9E" w:rsidR="00E702BE" w:rsidRDefault="00AE2B85" w:rsidP="00AE2B85">
      <w:pPr>
        <w:pStyle w:val="Caption"/>
        <w:spacing w:before="0" w:after="120" w:line="0" w:lineRule="atLeast"/>
        <w:jc w:val="center"/>
        <w:rPr>
          <w:rFonts w:cs="Times"/>
        </w:rPr>
      </w:pPr>
      <w:bookmarkStart w:id="76" w:name="_Toc115808750"/>
      <w:r>
        <w:t xml:space="preserve">Figure 4. </w:t>
      </w:r>
      <w:r>
        <w:fldChar w:fldCharType="begin"/>
      </w:r>
      <w:r>
        <w:instrText xml:space="preserve"> SEQ Figure_4. \* ARABIC </w:instrText>
      </w:r>
      <w:r>
        <w:fldChar w:fldCharType="separate"/>
      </w:r>
      <w:r w:rsidR="00174082">
        <w:rPr>
          <w:noProof/>
        </w:rPr>
        <w:t>4</w:t>
      </w:r>
      <w:r>
        <w:fldChar w:fldCharType="end"/>
      </w:r>
      <w:r>
        <w:t xml:space="preserve"> </w:t>
      </w:r>
      <w:r w:rsidR="008D0B89">
        <w:t>Detailed connection diagram of c</w:t>
      </w:r>
      <w:r>
        <w:t>reated topology</w:t>
      </w:r>
      <w:bookmarkEnd w:id="76"/>
    </w:p>
    <w:p w14:paraId="0E85D72D" w14:textId="245ABAB6" w:rsidR="0089392B" w:rsidRDefault="0089392B" w:rsidP="004D2D10">
      <w:pPr>
        <w:rPr>
          <w:rFonts w:cs="Times"/>
        </w:rPr>
      </w:pPr>
      <w:r w:rsidRPr="001B6BE1">
        <w:rPr>
          <w:rFonts w:cs="Times"/>
        </w:rPr>
        <w:t xml:space="preserve">Once the Open vSwitch </w:t>
      </w:r>
      <w:r w:rsidR="00066848">
        <w:rPr>
          <w:rFonts w:cs="Times"/>
        </w:rPr>
        <w:t>is started</w:t>
      </w:r>
      <w:r w:rsidRPr="001B6BE1">
        <w:rPr>
          <w:rFonts w:cs="Times"/>
        </w:rPr>
        <w:t xml:space="preserve">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77696"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8A481" id="Straight Connector 11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3"/>
                    <a:stretch>
                      <a:fillRect/>
                    </a:stretch>
                  </pic:blipFill>
                  <pic:spPr>
                    <a:xfrm>
                      <a:off x="0" y="0"/>
                      <a:ext cx="4810280" cy="2757656"/>
                    </a:xfrm>
                    <a:prstGeom prst="rect">
                      <a:avLst/>
                    </a:prstGeom>
                  </pic:spPr>
                </pic:pic>
              </a:graphicData>
            </a:graphic>
          </wp:inline>
        </w:drawing>
      </w:r>
    </w:p>
    <w:p w14:paraId="39660E24" w14:textId="1FD5365A" w:rsidR="009362FB" w:rsidRPr="001B6BE1" w:rsidRDefault="00AE762A" w:rsidP="00AE2B85">
      <w:pPr>
        <w:pStyle w:val="Caption"/>
        <w:spacing w:before="0" w:after="120" w:line="0" w:lineRule="atLeast"/>
        <w:jc w:val="center"/>
      </w:pPr>
      <w:bookmarkStart w:id="77" w:name="_Toc114937933"/>
      <w:bookmarkStart w:id="78" w:name="_Toc114943101"/>
      <w:bookmarkStart w:id="79" w:name="_Toc11580875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w:t>
      </w:r>
      <w:r w:rsidRPr="001B6BE1">
        <w:fldChar w:fldCharType="end"/>
      </w:r>
      <w:r w:rsidRPr="001B6BE1">
        <w:t xml:space="preserve"> List of ports configured under Bridge </w:t>
      </w:r>
      <w:r w:rsidR="008841D7">
        <w:t>br</w:t>
      </w:r>
      <w:r w:rsidRPr="001B6BE1">
        <w:t>0</w:t>
      </w:r>
      <w:bookmarkEnd w:id="77"/>
      <w:bookmarkEnd w:id="78"/>
      <w:r w:rsidR="00B17EB1">
        <w:t xml:space="preserve"> on Open vSwitch-1</w:t>
      </w:r>
      <w:bookmarkEnd w:id="79"/>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4"/>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5F767D28" w:rsidR="009362FB" w:rsidRPr="001B6BE1" w:rsidRDefault="00AE762A" w:rsidP="00AE762A">
      <w:pPr>
        <w:pStyle w:val="Caption"/>
        <w:jc w:val="center"/>
      </w:pPr>
      <w:bookmarkStart w:id="80" w:name="_Toc114937934"/>
      <w:bookmarkStart w:id="81" w:name="_Toc114943102"/>
      <w:bookmarkStart w:id="82" w:name="_Toc11580875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w:t>
      </w:r>
      <w:r w:rsidRPr="001B6BE1">
        <w:fldChar w:fldCharType="end"/>
      </w:r>
      <w:r w:rsidRPr="001B6BE1">
        <w:t xml:space="preserve"> Setting up Open vSwitch to communicate with the SDN controller</w:t>
      </w:r>
      <w:bookmarkEnd w:id="80"/>
      <w:bookmarkEnd w:id="81"/>
      <w:bookmarkEnd w:id="82"/>
    </w:p>
    <w:p w14:paraId="4626B9FC" w14:textId="736958ED" w:rsidR="000F4583" w:rsidRPr="001B6BE1" w:rsidRDefault="004D2D10" w:rsidP="004D2D10">
      <w:pPr>
        <w:rPr>
          <w:rFonts w:cs="Times"/>
        </w:rPr>
      </w:pPr>
      <w:r w:rsidRPr="001B6BE1">
        <w:rPr>
          <w:rFonts w:cs="Times"/>
        </w:rPr>
        <w:t>As seen in Figure 4.</w:t>
      </w:r>
      <w:r w:rsidR="007A5AEA">
        <w:rPr>
          <w:rFonts w:cs="Times"/>
        </w:rPr>
        <w:t>6</w:t>
      </w:r>
      <w:r w:rsidRPr="001B6BE1">
        <w:rPr>
          <w:rFonts w:cs="Times"/>
        </w:rPr>
        <w:t xml:space="preserve">,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5"/>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6"/>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FE0EC44" w:rsidR="00EC4CDE" w:rsidRPr="001B6BE1" w:rsidRDefault="00EC4CDE" w:rsidP="004D2D10">
      <w:pPr>
        <w:rPr>
          <w:rFonts w:cs="Times"/>
        </w:rPr>
      </w:pPr>
      <w:r w:rsidRPr="001B6BE1">
        <w:rPr>
          <w:rFonts w:cs="Times"/>
        </w:rPr>
        <w:t>Or to access the Karaf’s CLI, following</w:t>
      </w:r>
      <w:r w:rsidR="0075369C">
        <w:rPr>
          <w:rFonts w:cs="Times"/>
        </w:rPr>
        <w:t xml:space="preserve"> default</w:t>
      </w:r>
      <w:r w:rsidRPr="001B6BE1">
        <w:rPr>
          <w:rFonts w:cs="Times"/>
        </w:rPr>
        <w:t xml:space="preserve">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7"/>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8"/>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6E8C058" w:rsidR="00F12A89" w:rsidRPr="001B6BE1" w:rsidRDefault="00821401" w:rsidP="00821401">
      <w:pPr>
        <w:pStyle w:val="Caption"/>
        <w:jc w:val="center"/>
        <w:rPr>
          <w:rFonts w:cs="Times"/>
        </w:rPr>
      </w:pPr>
      <w:bookmarkStart w:id="83" w:name="_Toc114937935"/>
      <w:bookmarkStart w:id="84" w:name="_Toc114943103"/>
      <w:bookmarkStart w:id="85" w:name="_Toc11580875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w:t>
      </w:r>
      <w:r w:rsidRPr="001B6BE1">
        <w:fldChar w:fldCharType="end"/>
      </w:r>
      <w:r w:rsidRPr="001B6BE1">
        <w:t xml:space="preserve"> List of devices (Open vSwitches) connected to the ONOS controller</w:t>
      </w:r>
      <w:bookmarkEnd w:id="83"/>
      <w:bookmarkEnd w:id="84"/>
      <w:bookmarkEnd w:id="85"/>
    </w:p>
    <w:p w14:paraId="5AF1425B" w14:textId="05E9349D"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w:t>
      </w:r>
      <w:r w:rsidR="00415DE4">
        <w:rPr>
          <w:rFonts w:cs="Times"/>
        </w:rPr>
        <w:t>we</w:t>
      </w:r>
      <w:r w:rsidR="00AF7DE5" w:rsidRPr="001B6BE1">
        <w:rPr>
          <w:rFonts w:cs="Times"/>
        </w:rPr>
        <w:t>re connected to the ONOS controller using the OpenFlow protocol version 1.4.</w:t>
      </w:r>
    </w:p>
    <w:p w14:paraId="54CE00B1" w14:textId="17B3E98D" w:rsidR="002E063A" w:rsidRPr="001B6BE1" w:rsidRDefault="00AD75B3" w:rsidP="00F22A42">
      <w:pPr>
        <w:rPr>
          <w:rFonts w:cs="Times"/>
        </w:rPr>
      </w:pPr>
      <w:r w:rsidRPr="001B6BE1">
        <w:rPr>
          <w:rFonts w:cs="Times"/>
        </w:rPr>
        <w:t xml:space="preserve">Alternatively, </w:t>
      </w:r>
      <w:bookmarkStart w:id="86" w:name="_Hlk113745345"/>
      <w:r w:rsidR="004D2D10" w:rsidRPr="001B6BE1">
        <w:rPr>
          <w:rFonts w:cs="Times"/>
        </w:rPr>
        <w:t xml:space="preserve">ONOS GUI </w:t>
      </w:r>
      <w:r w:rsidR="00415DE4" w:rsidRPr="001B6BE1">
        <w:rPr>
          <w:rFonts w:cs="Times"/>
        </w:rPr>
        <w:t>can also be</w:t>
      </w:r>
      <w:r w:rsidRPr="001B6BE1">
        <w:rPr>
          <w:rFonts w:cs="Times"/>
        </w:rPr>
        <w:t xml:space="preserve"> used to confirm the connection from the controller side</w:t>
      </w:r>
      <w:r w:rsidR="004D2D10" w:rsidRPr="001B6BE1">
        <w:rPr>
          <w:rFonts w:cs="Times"/>
        </w:rPr>
        <w:t xml:space="preserve">. The </w:t>
      </w:r>
      <w:r w:rsidR="004D2D10" w:rsidRPr="001D551E">
        <w:rPr>
          <w:rFonts w:cs="Times"/>
          <w:b/>
          <w:bCs/>
          <w:i/>
          <w:iCs/>
        </w:rPr>
        <w:t>onos</w:t>
      </w:r>
      <w:r w:rsidR="00413F44" w:rsidRPr="001D551E">
        <w:rPr>
          <w:rFonts w:cs="Times"/>
          <w:b/>
          <w:bCs/>
          <w:i/>
          <w:iCs/>
        </w:rPr>
        <w:t>-web</w:t>
      </w:r>
      <w:r w:rsidR="004D2D10" w:rsidRPr="001D551E">
        <w:rPr>
          <w:rFonts w:cs="Times"/>
          <w:b/>
          <w:bCs/>
          <w:i/>
          <w:iCs/>
        </w:rPr>
        <w:t>-</w:t>
      </w:r>
      <w:proofErr w:type="spellStart"/>
      <w:r w:rsidR="004D2D10" w:rsidRPr="001D551E">
        <w:rPr>
          <w:rFonts w:cs="Times"/>
          <w:b/>
          <w:bC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9"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40"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86"/>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41"/>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500B6789" w:rsidR="00F22A42" w:rsidRPr="001B6BE1" w:rsidRDefault="00821401" w:rsidP="00821401">
      <w:pPr>
        <w:pStyle w:val="Caption"/>
        <w:jc w:val="center"/>
        <w:rPr>
          <w:rFonts w:cs="Times"/>
        </w:rPr>
      </w:pPr>
      <w:bookmarkStart w:id="87" w:name="_Toc114937936"/>
      <w:bookmarkStart w:id="88" w:name="_Toc114943104"/>
      <w:bookmarkStart w:id="89" w:name="_Toc11580875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w:t>
      </w:r>
      <w:r w:rsidRPr="001B6BE1">
        <w:fldChar w:fldCharType="end"/>
      </w:r>
      <w:r w:rsidRPr="001B6BE1">
        <w:t xml:space="preserve"> Topology view </w:t>
      </w:r>
      <w:r w:rsidR="006B2AB9">
        <w:t>of the created network from</w:t>
      </w:r>
      <w:r w:rsidRPr="001B6BE1">
        <w:t xml:space="preserve"> the ONOS GUI</w:t>
      </w:r>
      <w:bookmarkEnd w:id="87"/>
      <w:bookmarkEnd w:id="88"/>
      <w:bookmarkEnd w:id="89"/>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576B405">
            <wp:extent cx="5766816" cy="3593331"/>
            <wp:effectExtent l="0" t="0" r="5715" b="762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2"/>
                    <a:srcRect l="411" t="-1" r="2777" b="20167"/>
                    <a:stretch/>
                  </pic:blipFill>
                  <pic:spPr bwMode="auto">
                    <a:xfrm>
                      <a:off x="0" y="0"/>
                      <a:ext cx="5815988" cy="3623970"/>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5BCB6071" w:rsidR="00D8282A" w:rsidRPr="001B6BE1" w:rsidRDefault="00821401" w:rsidP="00821401">
      <w:pPr>
        <w:pStyle w:val="Caption"/>
        <w:jc w:val="center"/>
      </w:pPr>
      <w:bookmarkStart w:id="90" w:name="_Toc114937937"/>
      <w:bookmarkStart w:id="91" w:name="_Toc114943105"/>
      <w:bookmarkStart w:id="92" w:name="_Toc11580875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9</w:t>
      </w:r>
      <w:r w:rsidRPr="001B6BE1">
        <w:fldChar w:fldCharType="end"/>
      </w:r>
      <w:r w:rsidRPr="001B6BE1">
        <w:t xml:space="preserve"> OpenFlow protocol packets captured on the </w:t>
      </w:r>
      <w:r w:rsidR="00BF1DD9" w:rsidRPr="001B6BE1">
        <w:t>Wireshark between</w:t>
      </w:r>
      <w:r w:rsidRPr="001B6BE1">
        <w:t xml:space="preserve"> Open vSwitch and ONOS controller</w:t>
      </w:r>
      <w:bookmarkEnd w:id="90"/>
      <w:bookmarkEnd w:id="91"/>
      <w:bookmarkEnd w:id="92"/>
    </w:p>
    <w:p w14:paraId="4E8197E4" w14:textId="36AD2839" w:rsidR="004D2D10" w:rsidRPr="001B6BE1" w:rsidRDefault="00C0328C" w:rsidP="004D2D10">
      <w:r w:rsidRPr="001B6BE1">
        <w:t>F</w:t>
      </w:r>
      <w:r w:rsidR="004D2D10" w:rsidRPr="001B6BE1">
        <w:t>igure 4.</w:t>
      </w:r>
      <w:r w:rsidR="004C2C19">
        <w:t>10</w:t>
      </w:r>
      <w:r w:rsidRPr="001B6BE1">
        <w:t xml:space="preserve"> </w:t>
      </w:r>
      <w:r w:rsidR="005B73D9">
        <w:t>displays</w:t>
      </w:r>
      <w:r w:rsidRPr="001B6BE1">
        <w:t xml:space="preserve"> the Wireshark packet snippet of OpenFlow Hello packet sen</w:t>
      </w:r>
      <w:r w:rsidR="00E37CBE">
        <w:t>t</w:t>
      </w:r>
      <w:r w:rsidRPr="001B6BE1">
        <w:t xml:space="preserve">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3"/>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54A39C42" w:rsidR="00D8282A" w:rsidRPr="001B6BE1" w:rsidRDefault="00821401" w:rsidP="00821401">
      <w:pPr>
        <w:pStyle w:val="Caption"/>
        <w:jc w:val="center"/>
      </w:pPr>
      <w:bookmarkStart w:id="93" w:name="_Toc114937938"/>
      <w:bookmarkStart w:id="94" w:name="_Toc114943106"/>
      <w:bookmarkStart w:id="95" w:name="_Toc11580875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10</w:t>
      </w:r>
      <w:r w:rsidRPr="001B6BE1">
        <w:fldChar w:fldCharType="end"/>
      </w:r>
      <w:r w:rsidRPr="001B6BE1">
        <w:t xml:space="preserve"> OpenFlow handshake message- Hello packet captured on the Wireshark</w:t>
      </w:r>
      <w:bookmarkEnd w:id="93"/>
      <w:bookmarkEnd w:id="94"/>
      <w:bookmarkEnd w:id="95"/>
    </w:p>
    <w:p w14:paraId="0985DE3B" w14:textId="77777777" w:rsidR="00821401" w:rsidRPr="001B6BE1" w:rsidRDefault="00821401" w:rsidP="00821401"/>
    <w:p w14:paraId="7129C1E2" w14:textId="130E3A7D" w:rsidR="0059133D" w:rsidRPr="001B6BE1" w:rsidRDefault="0059133D" w:rsidP="00A94234">
      <w:pPr>
        <w:pStyle w:val="Heading3"/>
      </w:pPr>
      <w:bookmarkStart w:id="96" w:name="_Toc115808661"/>
      <w:r w:rsidRPr="001B6BE1">
        <w:lastRenderedPageBreak/>
        <w:t>ONOS GUI</w:t>
      </w:r>
      <w:bookmarkEnd w:id="96"/>
    </w:p>
    <w:p w14:paraId="047B4113" w14:textId="46D56947" w:rsidR="00176BFB"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more information is easily accessible through ONOS GUI.</w:t>
      </w:r>
      <w:r w:rsidR="006A48BB">
        <w:t xml:space="preserve"> </w:t>
      </w:r>
      <w:r w:rsidR="006A48BB" w:rsidRPr="001B6BE1">
        <w:t>ONOS GUI listens on port number 8181</w:t>
      </w:r>
      <w:r w:rsidR="00512CCE">
        <w:t xml:space="preserve"> of the installed machine</w:t>
      </w:r>
      <w:r w:rsidR="00E621E9">
        <w:t xml:space="preserve"> and </w:t>
      </w:r>
      <w:r w:rsidR="004E05B1">
        <w:t xml:space="preserve">can be accessed from the </w:t>
      </w:r>
      <w:r w:rsidR="004E05B1" w:rsidRPr="001B6BE1">
        <w:rPr>
          <w:rFonts w:cs="Times"/>
        </w:rPr>
        <w:t>base URL</w:t>
      </w:r>
      <w:r w:rsidR="004E05B1">
        <w:rPr>
          <w:rFonts w:cs="Times"/>
        </w:rPr>
        <w:t>:</w:t>
      </w:r>
      <w:r w:rsidR="004E05B1" w:rsidRPr="001B6BE1">
        <w:rPr>
          <w:rFonts w:cs="Times"/>
        </w:rPr>
        <w:t xml:space="preserve"> </w:t>
      </w:r>
      <w:hyperlink r:id="rId44" w:history="1">
        <w:r w:rsidR="004E05B1" w:rsidRPr="00127FA3">
          <w:rPr>
            <w:rStyle w:val="Hyperlink"/>
            <w:rFonts w:cs="Times"/>
          </w:rPr>
          <w:t>http://XX.YY.WW.ZZ:8181/onos/ui/index.html</w:t>
        </w:r>
      </w:hyperlink>
      <w:r w:rsidR="004E05B1">
        <w:rPr>
          <w:rFonts w:cs="Times"/>
        </w:rPr>
        <w:t>. T</w:t>
      </w:r>
      <w:r w:rsidR="00E621E9" w:rsidRPr="001B6BE1">
        <w:rPr>
          <w:rFonts w:cs="Times"/>
        </w:rPr>
        <w:t xml:space="preserve">he default username and password for accessing the ONOS GUI are </w:t>
      </w:r>
      <w:r w:rsidR="00E621E9" w:rsidRPr="001B6BE1">
        <w:rPr>
          <w:rFonts w:cs="Times"/>
          <w:b/>
          <w:bCs/>
          <w:i/>
          <w:iCs/>
        </w:rPr>
        <w:t>onos</w:t>
      </w:r>
      <w:r w:rsidR="00E621E9" w:rsidRPr="001B6BE1">
        <w:rPr>
          <w:rFonts w:cs="Times"/>
        </w:rPr>
        <w:t xml:space="preserve"> and </w:t>
      </w:r>
      <w:r w:rsidR="00E621E9" w:rsidRPr="001B6BE1">
        <w:rPr>
          <w:rFonts w:cs="Times"/>
          <w:b/>
          <w:bCs/>
          <w:i/>
          <w:iCs/>
        </w:rPr>
        <w:t>rocks</w:t>
      </w:r>
      <w:r w:rsidR="00E621E9" w:rsidRPr="001B6BE1">
        <w:rPr>
          <w:rFonts w:cs="Times"/>
        </w:rPr>
        <w:t xml:space="preserve"> respectively.</w:t>
      </w:r>
    </w:p>
    <w:p w14:paraId="0C6E2EF3" w14:textId="1E322327" w:rsidR="004A55A8" w:rsidRPr="001B6BE1" w:rsidRDefault="004A55A8" w:rsidP="00053AE1">
      <w:r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5"/>
                    <a:stretch>
                      <a:fillRect/>
                    </a:stretch>
                  </pic:blipFill>
                  <pic:spPr>
                    <a:xfrm>
                      <a:off x="0" y="0"/>
                      <a:ext cx="4083612" cy="736418"/>
                    </a:xfrm>
                    <a:prstGeom prst="rect">
                      <a:avLst/>
                    </a:prstGeom>
                  </pic:spPr>
                </pic:pic>
              </a:graphicData>
            </a:graphic>
          </wp:inline>
        </w:drawing>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6"/>
                    <a:stretch>
                      <a:fillRect/>
                    </a:stretch>
                  </pic:blipFill>
                  <pic:spPr>
                    <a:xfrm>
                      <a:off x="0" y="0"/>
                      <a:ext cx="5760720" cy="4123055"/>
                    </a:xfrm>
                    <a:prstGeom prst="rect">
                      <a:avLst/>
                    </a:prstGeom>
                  </pic:spPr>
                </pic:pic>
              </a:graphicData>
            </a:graphic>
          </wp:inline>
        </w:drawing>
      </w:r>
    </w:p>
    <w:p w14:paraId="743B739B" w14:textId="18F320DF" w:rsidR="00607C58" w:rsidRPr="001B6BE1" w:rsidRDefault="007460DB" w:rsidP="007460DB">
      <w:pPr>
        <w:pStyle w:val="Caption"/>
        <w:jc w:val="center"/>
      </w:pPr>
      <w:bookmarkStart w:id="97" w:name="_Toc114937939"/>
      <w:bookmarkStart w:id="98" w:name="_Toc114943107"/>
      <w:bookmarkStart w:id="99" w:name="_Toc11580875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11</w:t>
      </w:r>
      <w:r w:rsidRPr="001B6BE1">
        <w:fldChar w:fldCharType="end"/>
      </w:r>
      <w:r w:rsidRPr="001B6BE1">
        <w:t xml:space="preserve"> Different components of the ONOS GUI</w:t>
      </w:r>
      <w:bookmarkEnd w:id="97"/>
      <w:bookmarkEnd w:id="98"/>
      <w:bookmarkEnd w:id="99"/>
    </w:p>
    <w:p w14:paraId="6A6C5F19" w14:textId="1302D698" w:rsidR="00053AE1" w:rsidRPr="001B6BE1" w:rsidRDefault="00053AE1" w:rsidP="00C47B9E">
      <w:r w:rsidRPr="001B6BE1">
        <w:t xml:space="preserve">The ONOS Cluster Node Panel indicates the cluster members (controller instances) in the cluster. The Summary Panel gives </w:t>
      </w:r>
      <w:r w:rsidR="008E7BEA" w:rsidRPr="001B6BE1">
        <w:t>a summary</w:t>
      </w:r>
      <w:r w:rsidRPr="001B6BE1">
        <w:t xml:space="preserve">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7"/>
                    <a:stretch>
                      <a:fillRect/>
                    </a:stretch>
                  </pic:blipFill>
                  <pic:spPr>
                    <a:xfrm>
                      <a:off x="0" y="0"/>
                      <a:ext cx="1586710" cy="2532731"/>
                    </a:xfrm>
                    <a:prstGeom prst="rect">
                      <a:avLst/>
                    </a:prstGeom>
                  </pic:spPr>
                </pic:pic>
              </a:graphicData>
            </a:graphic>
          </wp:inline>
        </w:drawing>
      </w:r>
    </w:p>
    <w:p w14:paraId="739FBB02" w14:textId="3CE93EDD" w:rsidR="00053AE1" w:rsidRPr="001B6BE1" w:rsidRDefault="00610BF0" w:rsidP="00EB1756">
      <w:pPr>
        <w:pStyle w:val="Caption"/>
        <w:spacing w:after="120"/>
        <w:jc w:val="center"/>
        <w:rPr>
          <w:rFonts w:cs="Times"/>
          <w:szCs w:val="22"/>
        </w:rPr>
      </w:pPr>
      <w:bookmarkStart w:id="100" w:name="_Toc114937940"/>
      <w:bookmarkStart w:id="101" w:name="_Toc114943108"/>
      <w:bookmarkStart w:id="102" w:name="_Toc11580875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12</w:t>
      </w:r>
      <w:r w:rsidRPr="001B6BE1">
        <w:fldChar w:fldCharType="end"/>
      </w:r>
      <w:r w:rsidRPr="001B6BE1">
        <w:t xml:space="preserve"> Different Panels available to navigate on ONOS GUI</w:t>
      </w:r>
      <w:bookmarkEnd w:id="100"/>
      <w:bookmarkEnd w:id="101"/>
      <w:bookmarkEnd w:id="102"/>
    </w:p>
    <w:p w14:paraId="0F625DAD" w14:textId="74E61ECB" w:rsidR="00610BF0" w:rsidRPr="001B6BE1" w:rsidRDefault="00610BF0" w:rsidP="00EB1756">
      <w:pPr>
        <w:pStyle w:val="Caption"/>
        <w:keepNext/>
        <w:spacing w:after="240"/>
        <w:jc w:val="center"/>
      </w:pPr>
      <w:bookmarkStart w:id="103" w:name="_Toc114943225"/>
      <w:bookmarkStart w:id="104" w:name="_Toc115808836"/>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103"/>
      <w:r w:rsidR="00335B8D">
        <w:t xml:space="preserve"> </w:t>
      </w:r>
      <w:sdt>
        <w:sdtPr>
          <w:id w:val="-1401276821"/>
          <w:citation/>
        </w:sdtPr>
        <w:sdtContent>
          <w:r w:rsidR="00335B8D">
            <w:fldChar w:fldCharType="begin"/>
          </w:r>
          <w:r w:rsidR="00335B8D">
            <w:rPr>
              <w:lang w:val="en-US"/>
            </w:rPr>
            <w:instrText xml:space="preserve"> CITATION The \l 1033 </w:instrText>
          </w:r>
          <w:r w:rsidR="00335B8D">
            <w:fldChar w:fldCharType="separate"/>
          </w:r>
          <w:r w:rsidR="00194678" w:rsidRPr="00194678">
            <w:rPr>
              <w:noProof/>
              <w:lang w:val="en-US"/>
            </w:rPr>
            <w:t>[70]</w:t>
          </w:r>
          <w:r w:rsidR="00335B8D">
            <w:fldChar w:fldCharType="end"/>
          </w:r>
        </w:sdtContent>
      </w:sdt>
      <w:bookmarkEnd w:id="104"/>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4E19D69F"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 xml:space="preserve">iew provides information about all configurable settings </w:t>
            </w:r>
            <w:r w:rsidR="00D121E5">
              <w:rPr>
                <w:rFonts w:cs="Times"/>
              </w:rPr>
              <w:t>of the components.</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510CF5C2"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w:t>
      </w:r>
      <w:r w:rsidR="00DA20BE">
        <w:rPr>
          <w:rFonts w:cs="Times"/>
          <w:szCs w:val="22"/>
        </w:rPr>
        <w:t>s</w:t>
      </w:r>
      <w:r w:rsidR="00924E50" w:rsidRPr="001B6BE1">
        <w:rPr>
          <w:rFonts w:cs="Times"/>
          <w:szCs w:val="22"/>
        </w:rPr>
        <w:t xml:space="preserve">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3831DA8B"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 xml:space="preserve">of some of the applications used during this </w:t>
      </w:r>
      <w:r w:rsidR="00505FD7">
        <w:rPr>
          <w:rFonts w:cs="Times"/>
          <w:szCs w:val="22"/>
        </w:rPr>
        <w:t>t</w:t>
      </w:r>
      <w:r w:rsidR="00607C58" w:rsidRPr="001B6BE1">
        <w:rPr>
          <w:rFonts w:cs="Times"/>
          <w:szCs w:val="22"/>
        </w:rPr>
        <w: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34E60CEB">
            <wp:extent cx="5741035" cy="4072128"/>
            <wp:effectExtent l="0" t="0" r="0" b="508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8"/>
                    <a:srcRect l="507" t="17853" r="10482" b="963"/>
                    <a:stretch/>
                  </pic:blipFill>
                  <pic:spPr bwMode="auto">
                    <a:xfrm>
                      <a:off x="0" y="0"/>
                      <a:ext cx="5764708" cy="4088919"/>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788D78A8" w:rsidR="00FE351E" w:rsidRPr="001B6BE1" w:rsidRDefault="008067FD" w:rsidP="008067FD">
      <w:pPr>
        <w:pStyle w:val="Caption"/>
        <w:jc w:val="center"/>
        <w:rPr>
          <w:rFonts w:cs="Times"/>
          <w:szCs w:val="22"/>
        </w:rPr>
      </w:pPr>
      <w:bookmarkStart w:id="105" w:name="_Toc114937941"/>
      <w:bookmarkStart w:id="106" w:name="_Toc114943109"/>
      <w:bookmarkStart w:id="107" w:name="_Toc11580875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13</w:t>
      </w:r>
      <w:r w:rsidRPr="001B6BE1">
        <w:fldChar w:fldCharType="end"/>
      </w:r>
      <w:r w:rsidRPr="001B6BE1">
        <w:t xml:space="preserve"> List of Applications installed and activated on ONOS controller</w:t>
      </w:r>
      <w:bookmarkEnd w:id="105"/>
      <w:bookmarkEnd w:id="106"/>
      <w:bookmarkEnd w:id="107"/>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15936767">
            <wp:extent cx="5759096" cy="1517650"/>
            <wp:effectExtent l="0" t="0" r="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9"/>
                    <a:srcRect l="997" t="13552" r="6395" b="48045"/>
                    <a:stretch/>
                  </pic:blipFill>
                  <pic:spPr bwMode="auto">
                    <a:xfrm>
                      <a:off x="0" y="0"/>
                      <a:ext cx="5810776" cy="1531269"/>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5E46C093" w:rsidR="00981357" w:rsidRPr="001B6BE1" w:rsidRDefault="00497055" w:rsidP="00497055">
      <w:pPr>
        <w:pStyle w:val="Caption"/>
        <w:jc w:val="center"/>
        <w:rPr>
          <w:rFonts w:cs="Times"/>
          <w:szCs w:val="22"/>
        </w:rPr>
      </w:pPr>
      <w:bookmarkStart w:id="108" w:name="_Toc114937942"/>
      <w:bookmarkStart w:id="109" w:name="_Toc114943110"/>
      <w:bookmarkStart w:id="110" w:name="_Toc11580876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14</w:t>
      </w:r>
      <w:r w:rsidRPr="001B6BE1">
        <w:fldChar w:fldCharType="end"/>
      </w:r>
      <w:r w:rsidRPr="001B6BE1">
        <w:t xml:space="preserve"> List of Devices (Open vSwitches) controlled by ONOS controller</w:t>
      </w:r>
      <w:bookmarkEnd w:id="108"/>
      <w:bookmarkEnd w:id="109"/>
      <w:bookmarkEnd w:id="110"/>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130A6CEE"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2B0BCA">
        <w:rPr>
          <w:rFonts w:cs="Times"/>
          <w:szCs w:val="22"/>
        </w:rPr>
        <w:t>s</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w:t>
      </w:r>
      <w:r w:rsidR="002B0BCA">
        <w:rPr>
          <w:rFonts w:cs="Times"/>
          <w:szCs w:val="22"/>
        </w:rPr>
        <w:t>are</w:t>
      </w:r>
      <w:r w:rsidR="00945394" w:rsidRPr="001B6BE1">
        <w:rPr>
          <w:rFonts w:cs="Times"/>
          <w:szCs w:val="22"/>
        </w:rPr>
        <w:t xml:space="preserve"> 15 whereas in the previous figure</w:t>
      </w:r>
      <w:r w:rsidR="001E24E0">
        <w:rPr>
          <w:rFonts w:cs="Times"/>
          <w:szCs w:val="22"/>
        </w:rPr>
        <w:t xml:space="preserve"> 4.1</w:t>
      </w:r>
      <w:r w:rsidR="002B0BCA">
        <w:rPr>
          <w:rFonts w:cs="Times"/>
          <w:szCs w:val="22"/>
        </w:rPr>
        <w:t>4</w:t>
      </w:r>
      <w:r w:rsidR="00945394" w:rsidRPr="001B6BE1">
        <w:rPr>
          <w:rFonts w:cs="Times"/>
          <w:szCs w:val="22"/>
        </w:rPr>
        <w:t xml:space="preserve"> (Device view) total number of ports</w:t>
      </w:r>
      <w:r w:rsidR="00DC349E">
        <w:rPr>
          <w:rFonts w:cs="Times"/>
          <w:szCs w:val="22"/>
        </w:rPr>
        <w:t xml:space="preserve"> for each device</w:t>
      </w:r>
      <w:r w:rsidR="00945394" w:rsidRPr="001B6BE1">
        <w:rPr>
          <w:rFonts w:cs="Times"/>
          <w:szCs w:val="22"/>
        </w:rPr>
        <w:t xml:space="preserve"> </w:t>
      </w:r>
      <w:r w:rsidR="00DC349E">
        <w:rPr>
          <w:rFonts w:cs="Times"/>
          <w:szCs w:val="22"/>
        </w:rPr>
        <w:t>are</w:t>
      </w:r>
      <w:r w:rsidR="00945394" w:rsidRPr="001B6BE1">
        <w:rPr>
          <w:rFonts w:cs="Times"/>
          <w:szCs w:val="22"/>
        </w:rPr>
        <w:t xml:space="preserve">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w:t>
      </w:r>
      <w:r w:rsidR="00EA43F9">
        <w:rPr>
          <w:rFonts w:cs="Times"/>
          <w:szCs w:val="22"/>
        </w:rPr>
        <w:t>we</w:t>
      </w:r>
      <w:r w:rsidR="00AE4DA7" w:rsidRPr="001B6BE1">
        <w:rPr>
          <w:rFonts w:cs="Times"/>
          <w:szCs w:val="22"/>
        </w:rPr>
        <w:t xml:space="preserve">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0FA25976">
            <wp:extent cx="5773522" cy="274929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50"/>
                    <a:srcRect l="508" t="11125" r="3900" b="30073"/>
                    <a:stretch/>
                  </pic:blipFill>
                  <pic:spPr bwMode="auto">
                    <a:xfrm>
                      <a:off x="0" y="0"/>
                      <a:ext cx="5783627" cy="275410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1180E073" w:rsidR="00AE4DA7" w:rsidRPr="001B6BE1" w:rsidRDefault="00E45BEC" w:rsidP="00495D7E">
      <w:pPr>
        <w:pStyle w:val="Caption"/>
        <w:spacing w:before="0" w:after="240" w:line="120" w:lineRule="atLeast"/>
        <w:jc w:val="center"/>
        <w:rPr>
          <w:rFonts w:cs="Times"/>
          <w:szCs w:val="22"/>
        </w:rPr>
      </w:pPr>
      <w:bookmarkStart w:id="111" w:name="_Toc114937943"/>
      <w:bookmarkStart w:id="112" w:name="_Toc114943111"/>
      <w:bookmarkStart w:id="113" w:name="_Toc11580876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15</w:t>
      </w:r>
      <w:r w:rsidRPr="001B6BE1">
        <w:fldChar w:fldCharType="end"/>
      </w:r>
      <w:r w:rsidRPr="001B6BE1">
        <w:t xml:space="preserve"> Details of different Ports of one of the Open vSwitch</w:t>
      </w:r>
      <w:bookmarkEnd w:id="111"/>
      <w:bookmarkEnd w:id="112"/>
      <w:bookmarkEnd w:id="113"/>
    </w:p>
    <w:p w14:paraId="61EE25C2" w14:textId="0D685359"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EA43F9">
        <w:rPr>
          <w:rFonts w:cs="Times"/>
          <w:szCs w:val="22"/>
        </w:rPr>
        <w:t xml:space="preserve"> deployed</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970744">
      <w:pPr>
        <w:keepNext/>
        <w:jc w:val="center"/>
      </w:pPr>
      <w:r w:rsidRPr="001B6BE1">
        <w:rPr>
          <w:rFonts w:cs="Times"/>
          <w:noProof/>
          <w:szCs w:val="22"/>
        </w:rPr>
        <w:drawing>
          <wp:inline distT="0" distB="0" distL="0" distR="0" wp14:anchorId="1780D1DE" wp14:editId="3C41C77B">
            <wp:extent cx="5402580" cy="1042259"/>
            <wp:effectExtent l="0" t="0" r="7620" b="5715"/>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1"/>
                    <a:srcRect l="422" t="21790" r="31742" b="57616"/>
                    <a:stretch/>
                  </pic:blipFill>
                  <pic:spPr bwMode="auto">
                    <a:xfrm>
                      <a:off x="0" y="0"/>
                      <a:ext cx="5518045" cy="1064534"/>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0E2E5E2" w:rsidR="00AA1C6D" w:rsidRPr="001B6BE1" w:rsidRDefault="00E45BEC" w:rsidP="00495D7E">
      <w:pPr>
        <w:pStyle w:val="Caption"/>
        <w:spacing w:before="0" w:after="240" w:line="120" w:lineRule="atLeast"/>
        <w:jc w:val="center"/>
        <w:rPr>
          <w:rFonts w:cs="Times"/>
          <w:szCs w:val="22"/>
        </w:rPr>
      </w:pPr>
      <w:bookmarkStart w:id="114" w:name="_Toc114937944"/>
      <w:bookmarkStart w:id="115" w:name="_Toc114943112"/>
      <w:bookmarkStart w:id="116" w:name="_Toc11580876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16</w:t>
      </w:r>
      <w:r w:rsidRPr="001B6BE1">
        <w:fldChar w:fldCharType="end"/>
      </w:r>
      <w:r w:rsidRPr="001B6BE1">
        <w:t xml:space="preserve"> List of all links connected in the SDN network</w:t>
      </w:r>
      <w:bookmarkEnd w:id="114"/>
      <w:bookmarkEnd w:id="115"/>
      <w:bookmarkEnd w:id="116"/>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7C1F2FD1">
            <wp:extent cx="5810256" cy="816864"/>
            <wp:effectExtent l="0" t="0" r="0" b="254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2">
                      <a:extLst>
                        <a:ext uri="{28A0092B-C50C-407E-A947-70E740481C1C}">
                          <a14:useLocalDpi xmlns:a14="http://schemas.microsoft.com/office/drawing/2010/main" val="0"/>
                        </a:ext>
                      </a:extLst>
                    </a:blip>
                    <a:srcRect l="887" t="17427" r="2722" b="65150"/>
                    <a:stretch/>
                  </pic:blipFill>
                  <pic:spPr bwMode="auto">
                    <a:xfrm>
                      <a:off x="0" y="0"/>
                      <a:ext cx="5826542" cy="819154"/>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0A020BD0" w:rsidR="00600380" w:rsidRPr="001B6BE1" w:rsidRDefault="00D73F18" w:rsidP="00495D7E">
      <w:pPr>
        <w:pStyle w:val="Caption"/>
        <w:spacing w:before="0" w:after="240" w:line="120" w:lineRule="atLeast"/>
        <w:jc w:val="center"/>
        <w:rPr>
          <w:rFonts w:cs="Times"/>
          <w:szCs w:val="22"/>
        </w:rPr>
      </w:pPr>
      <w:bookmarkStart w:id="117" w:name="_Toc114937945"/>
      <w:bookmarkStart w:id="118" w:name="_Toc114943113"/>
      <w:bookmarkStart w:id="119" w:name="_Toc115808763"/>
      <w:r w:rsidRPr="001B6BE1">
        <w:t xml:space="preserve">Figure 4. </w:t>
      </w:r>
      <w:r w:rsidRPr="001B6BE1">
        <w:fldChar w:fldCharType="begin"/>
      </w:r>
      <w:r w:rsidRPr="001B6BE1">
        <w:instrText xml:space="preserve"> SEQ Figure_4. \* ARABIC </w:instrText>
      </w:r>
      <w:r w:rsidRPr="001B6BE1">
        <w:fldChar w:fldCharType="separate"/>
      </w:r>
      <w:r w:rsidR="00EA43F9">
        <w:rPr>
          <w:noProof/>
        </w:rPr>
        <w:t>17</w:t>
      </w:r>
      <w:r w:rsidRPr="001B6BE1">
        <w:fldChar w:fldCharType="end"/>
      </w:r>
      <w:r w:rsidRPr="001B6BE1">
        <w:t xml:space="preserve"> List of Hosts connected in the SDN network</w:t>
      </w:r>
      <w:bookmarkEnd w:id="117"/>
      <w:bookmarkEnd w:id="118"/>
      <w:bookmarkEnd w:id="119"/>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3"/>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5AB3B2BC" w:rsidR="007C3609" w:rsidRPr="001B6BE1" w:rsidRDefault="00464FE1" w:rsidP="00464FE1">
      <w:pPr>
        <w:pStyle w:val="Caption"/>
        <w:jc w:val="center"/>
        <w:rPr>
          <w:rFonts w:cs="Times"/>
          <w:szCs w:val="22"/>
        </w:rPr>
      </w:pPr>
      <w:bookmarkStart w:id="120" w:name="_Toc114937946"/>
      <w:bookmarkStart w:id="121" w:name="_Toc114943114"/>
      <w:bookmarkStart w:id="122" w:name="_Toc11580876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18</w:t>
      </w:r>
      <w:r w:rsidRPr="001B6BE1">
        <w:fldChar w:fldCharType="end"/>
      </w:r>
      <w:r w:rsidRPr="001B6BE1">
        <w:t xml:space="preserve"> Quick help and keyboard shortcuts used on the ONOS GUI</w:t>
      </w:r>
      <w:bookmarkEnd w:id="120"/>
      <w:bookmarkEnd w:id="121"/>
      <w:bookmarkEnd w:id="122"/>
    </w:p>
    <w:p w14:paraId="2A67445D" w14:textId="28A24ED8" w:rsidR="00455B7F" w:rsidRDefault="006E5C1F" w:rsidP="00A94234">
      <w:pPr>
        <w:pStyle w:val="Heading3"/>
      </w:pPr>
      <w:bookmarkStart w:id="123" w:name="_Toc115808662"/>
      <w:r w:rsidRPr="001B6BE1">
        <w:t>Creation and Installation</w:t>
      </w:r>
      <w:r w:rsidR="002F7D3E" w:rsidRPr="001B6BE1">
        <w:t xml:space="preserve"> </w:t>
      </w:r>
      <w:r w:rsidRPr="001B6BE1">
        <w:t xml:space="preserve">of </w:t>
      </w:r>
      <w:r w:rsidR="00455B7F" w:rsidRPr="001B6BE1">
        <w:t>Flows</w:t>
      </w:r>
      <w:bookmarkEnd w:id="12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6CD9E8A5"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t>
      </w:r>
      <w:r w:rsidR="00CC4F77">
        <w:t>In proactive approach, w</w:t>
      </w:r>
      <w:r w:rsidRPr="001B6BE1">
        <w:t>hen network operation starts, the controller will install flow entries in the flow table in advance</w:t>
      </w:r>
      <w:r w:rsidR="00CC4F77">
        <w:t>.</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w:t>
      </w:r>
      <w:r w:rsidR="006D3CDB">
        <w:t>-</w:t>
      </w:r>
      <w:r w:rsidR="000F0E88" w:rsidRPr="001B6BE1">
        <w:t>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CBE88A1"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[5]</w:t>
          </w:r>
          <w:r w:rsidR="00382D88" w:rsidRPr="001B6BE1">
            <w:fldChar w:fldCharType="end"/>
          </w:r>
        </w:sdtContent>
      </w:sdt>
      <w:r w:rsidR="00BA49DE">
        <w:t>.</w:t>
      </w:r>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w:t>
      </w:r>
      <w:r w:rsidR="00227BEE">
        <w:t xml:space="preserve">match-fields </w:t>
      </w:r>
      <w:r w:rsidR="00060BEE" w:rsidRPr="001B6BE1">
        <w:t xml:space="preserve">are checked. The outcome of the first flow table decides the packet processing by other flow tables. There must be at least one Flow Table in the Open vSwitch. </w:t>
      </w:r>
      <w:r w:rsidR="007E754A" w:rsidRPr="001B6BE1">
        <w:t>A flow table entry is decided by the match</w:t>
      </w:r>
      <w:r w:rsidR="0019511C">
        <w:t>-</w:t>
      </w:r>
      <w:r w:rsidR="007E754A" w:rsidRPr="001B6BE1">
        <w:t>fields and priority value.</w:t>
      </w:r>
      <w:r w:rsidR="00FB5C9D" w:rsidRPr="001B6BE1">
        <w:t xml:space="preserve"> The packet </w:t>
      </w:r>
      <w:r w:rsidR="00227BEE">
        <w:t xml:space="preserve">match-fields </w:t>
      </w:r>
      <w:r w:rsidR="00FB5C9D" w:rsidRPr="001B6BE1">
        <w:t xml:space="preserve">are extracted from the </w:t>
      </w:r>
      <w:r w:rsidR="00D1618D" w:rsidRPr="001B6BE1">
        <w:t xml:space="preserve">packet type are mostly packet headers like </w:t>
      </w:r>
      <w:r w:rsidR="0019511C">
        <w:t>s</w:t>
      </w:r>
      <w:r w:rsidR="00D1618D" w:rsidRPr="001B6BE1">
        <w:t xml:space="preserve">ource and </w:t>
      </w:r>
      <w:r w:rsidR="0019511C">
        <w:t>d</w:t>
      </w:r>
      <w:r w:rsidR="00D1618D" w:rsidRPr="001B6BE1">
        <w:t>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4"/>
                    <a:stretch>
                      <a:fillRect/>
                    </a:stretch>
                  </pic:blipFill>
                  <pic:spPr>
                    <a:xfrm>
                      <a:off x="0" y="0"/>
                      <a:ext cx="5760720" cy="1695450"/>
                    </a:xfrm>
                    <a:prstGeom prst="rect">
                      <a:avLst/>
                    </a:prstGeom>
                  </pic:spPr>
                </pic:pic>
              </a:graphicData>
            </a:graphic>
          </wp:inline>
        </w:drawing>
      </w:r>
    </w:p>
    <w:p w14:paraId="7018E538" w14:textId="5268BD0F" w:rsidR="00FB48C9" w:rsidRPr="001B6BE1" w:rsidRDefault="00AA2CDC" w:rsidP="00AA2CDC">
      <w:pPr>
        <w:pStyle w:val="Caption"/>
        <w:jc w:val="center"/>
      </w:pPr>
      <w:bookmarkStart w:id="124" w:name="_Toc114937947"/>
      <w:bookmarkStart w:id="125" w:name="_Toc114943115"/>
      <w:bookmarkStart w:id="126" w:name="_Toc11580876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124"/>
      <w:bookmarkEnd w:id="125"/>
      <w:bookmarkEnd w:id="126"/>
    </w:p>
    <w:p w14:paraId="174065A3" w14:textId="2A69B957"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w:t>
      </w:r>
      <w:r w:rsidR="00227BEE">
        <w:t>-</w:t>
      </w:r>
      <w:r w:rsidR="005F737D" w:rsidRPr="001B6BE1">
        <w:t xml:space="preserve">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r w:rsidR="00E3391E">
        <w:t xml:space="preserve">The priority value of each flow rule is set to provide the </w:t>
      </w:r>
      <w:r w:rsidR="00E3391E" w:rsidRPr="005C726E">
        <w:t>preference</w:t>
      </w:r>
      <w:r w:rsidR="00E3391E">
        <w:t xml:space="preserve"> to specific service. In case of similar match-fields detected for multiple flow rules, the one with the highest priority flow rule will be executed.</w:t>
      </w:r>
    </w:p>
    <w:p w14:paraId="22367CF5" w14:textId="54B9EB7D"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 xml:space="preserve">If Open vSwitch contains just a single flow table, a flow table match field value is set to </w:t>
      </w:r>
      <w:r w:rsidRPr="00CB639B">
        <w:rPr>
          <w:i/>
          <w:iCs/>
        </w:rPr>
        <w:t>ANY</w:t>
      </w:r>
      <w:r w:rsidRPr="001B6BE1">
        <w:t xml:space="preserve">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50C24F70"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C03ECF">
        <w:t>wa</w:t>
      </w:r>
      <w:r w:rsidR="009309D0" w:rsidRPr="001B6BE1">
        <w:t>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71E4FC65">
            <wp:extent cx="5742609" cy="871728"/>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5"/>
                    <a:srcRect l="22475" t="15792" r="15485" b="61468"/>
                    <a:stretch/>
                  </pic:blipFill>
                  <pic:spPr bwMode="auto">
                    <a:xfrm>
                      <a:off x="0" y="0"/>
                      <a:ext cx="5971669" cy="906499"/>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7F8222B1" w:rsidR="000F7283" w:rsidRPr="001B6BE1" w:rsidRDefault="00553A44" w:rsidP="00553A44">
      <w:pPr>
        <w:pStyle w:val="Caption"/>
        <w:jc w:val="center"/>
        <w:rPr>
          <w:rFonts w:cs="Times"/>
          <w:color w:val="000000" w:themeColor="text1"/>
        </w:rPr>
      </w:pPr>
      <w:bookmarkStart w:id="127" w:name="_Toc114937948"/>
      <w:bookmarkStart w:id="128" w:name="_Toc114943116"/>
      <w:bookmarkStart w:id="129" w:name="_Toc115808766"/>
      <w:r w:rsidRPr="001B6BE1">
        <w:t xml:space="preserve">Figure 4. </w:t>
      </w:r>
      <w:r w:rsidRPr="001B6BE1">
        <w:fldChar w:fldCharType="begin"/>
      </w:r>
      <w:r w:rsidRPr="001B6BE1">
        <w:instrText xml:space="preserve"> SEQ Figure_4. \* ARABIC </w:instrText>
      </w:r>
      <w:r w:rsidRPr="001B6BE1">
        <w:fldChar w:fldCharType="separate"/>
      </w:r>
      <w:r w:rsidR="00CE6134">
        <w:rPr>
          <w:noProof/>
        </w:rPr>
        <w:t>20</w:t>
      </w:r>
      <w:r w:rsidRPr="001B6BE1">
        <w:fldChar w:fldCharType="end"/>
      </w:r>
      <w:r w:rsidRPr="001B6BE1">
        <w:t xml:space="preserve"> Flow rules configured on an Open vSwitch</w:t>
      </w:r>
      <w:bookmarkEnd w:id="127"/>
      <w:bookmarkEnd w:id="128"/>
      <w:bookmarkEnd w:id="129"/>
    </w:p>
    <w:p w14:paraId="0480DE32" w14:textId="3116D46D" w:rsidR="00650C2D" w:rsidRPr="001B6BE1" w:rsidRDefault="003D43D9" w:rsidP="000C64C1">
      <w:r w:rsidRPr="001B6BE1">
        <w:t xml:space="preserve">As seen in the above figure, seven flows </w:t>
      </w:r>
      <w:r w:rsidR="00CE6134">
        <w:t>we</w:t>
      </w:r>
      <w:r w:rsidRPr="001B6BE1">
        <w:t xml:space="preserve">re already installed on the Open vSwitch </w:t>
      </w:r>
      <w:r w:rsidR="00650C2D" w:rsidRPr="001B6BE1">
        <w:t xml:space="preserve">before configuring any flows manually. These flows </w:t>
      </w:r>
      <w:r w:rsidR="000F46CA">
        <w:t>we</w:t>
      </w:r>
      <w:r w:rsidR="00650C2D" w:rsidRPr="001B6BE1">
        <w:t xml:space="preserve">re by default installed by Open vSwitch after getting connected to ONOS controller for smooth transmission of traffic in the network. Note that all flows </w:t>
      </w:r>
      <w:r w:rsidR="000F46CA">
        <w:t>we</w:t>
      </w:r>
      <w:r w:rsidR="00650C2D" w:rsidRPr="001B6BE1">
        <w:t xml:space="preserve">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w:t>
      </w:r>
      <w:r w:rsidR="000F46CA">
        <w:t>we</w:t>
      </w:r>
      <w:r w:rsidR="00401038" w:rsidRPr="001B6BE1">
        <w:t xml:space="preserve">re installed under the flow table 0 and action set value </w:t>
      </w:r>
      <w:r w:rsidR="00C60B9D">
        <w:t>wa</w:t>
      </w:r>
      <w:r w:rsidR="00401038" w:rsidRPr="001B6BE1">
        <w:t>s set to clear.</w:t>
      </w:r>
    </w:p>
    <w:p w14:paraId="555BF4FB" w14:textId="6AE80CDF" w:rsidR="000C64C1" w:rsidRPr="001B6BE1" w:rsidRDefault="001A1BB3" w:rsidP="000C64C1">
      <w:r w:rsidRPr="001B6BE1">
        <w:lastRenderedPageBreak/>
        <w:t>These</w:t>
      </w:r>
      <w:r w:rsidR="00401038" w:rsidRPr="001B6BE1">
        <w:t xml:space="preserve"> basic flows</w:t>
      </w:r>
      <w:r w:rsidRPr="001B6BE1">
        <w:t xml:space="preserve"> </w:t>
      </w:r>
      <w:r w:rsidR="00211714">
        <w:t>we</w:t>
      </w:r>
      <w:r w:rsidRPr="001B6BE1">
        <w:t xml:space="preserve">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6"/>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141DA23F" w:rsidR="003847C3" w:rsidRPr="001B6BE1" w:rsidRDefault="00704B87" w:rsidP="00364DC0">
      <w:pPr>
        <w:pStyle w:val="Caption"/>
        <w:spacing w:before="0" w:after="0" w:line="120" w:lineRule="atLeast"/>
        <w:jc w:val="center"/>
        <w:rPr>
          <w:rFonts w:cs="Times"/>
          <w:color w:val="000000" w:themeColor="text1"/>
        </w:rPr>
      </w:pPr>
      <w:bookmarkStart w:id="130" w:name="_Toc114937949"/>
      <w:bookmarkStart w:id="131" w:name="_Toc114943117"/>
      <w:bookmarkStart w:id="132" w:name="_Toc11580876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21</w:t>
      </w:r>
      <w:r w:rsidRPr="001B6BE1">
        <w:fldChar w:fldCharType="end"/>
      </w:r>
      <w:r w:rsidRPr="001B6BE1">
        <w:t xml:space="preserve"> Configured flow rules from the ONOS CLI</w:t>
      </w:r>
      <w:bookmarkEnd w:id="130"/>
      <w:bookmarkEnd w:id="131"/>
      <w:bookmarkEnd w:id="132"/>
    </w:p>
    <w:p w14:paraId="2FB09048" w14:textId="21AE4131"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C03ECF">
        <w:rPr>
          <w:rFonts w:cs="Times"/>
          <w:b/>
          <w:bCs/>
          <w:i/>
          <w:iCs/>
          <w:color w:val="000000" w:themeColor="text1"/>
        </w:rPr>
        <w:t>ovs-ofctl add-flow</w:t>
      </w:r>
      <w:r w:rsidRPr="001B6BE1">
        <w:rPr>
          <w:rFonts w:cs="Times"/>
          <w:i/>
          <w:iCs/>
          <w:color w:val="000000" w:themeColor="text1"/>
        </w:rPr>
        <w:t xml:space="preserve"> </w:t>
      </w:r>
      <w:r w:rsidRPr="001B6BE1">
        <w:rPr>
          <w:rFonts w:cs="Times"/>
          <w:color w:val="000000" w:themeColor="text1"/>
        </w:rPr>
        <w:t xml:space="preserve">command </w:t>
      </w:r>
      <w:r w:rsidR="00C03ECF">
        <w:rPr>
          <w:rFonts w:cs="Times"/>
          <w:color w:val="000000" w:themeColor="text1"/>
        </w:rPr>
        <w:t>wa</w:t>
      </w:r>
      <w:r w:rsidRPr="001B6BE1">
        <w:rPr>
          <w:rFonts w:cs="Times"/>
          <w:color w:val="000000" w:themeColor="text1"/>
        </w:rPr>
        <w:t xml:space="preserve">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w:t>
      </w:r>
      <w:r w:rsidR="00C03ECF">
        <w:rPr>
          <w:rFonts w:cs="Times"/>
          <w:color w:val="000000" w:themeColor="text1"/>
        </w:rPr>
        <w:t>we</w:t>
      </w:r>
      <w:r w:rsidR="00660052" w:rsidRPr="001B6BE1">
        <w:rPr>
          <w:rFonts w:cs="Times"/>
          <w:color w:val="000000" w:themeColor="text1"/>
        </w:rPr>
        <w:t>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w:t>
      </w:r>
      <w:r w:rsidR="00C03ECF">
        <w:rPr>
          <w:rFonts w:cs="Times"/>
          <w:color w:val="000000" w:themeColor="text1"/>
        </w:rPr>
        <w:t>we</w:t>
      </w:r>
      <w:r w:rsidR="00660052" w:rsidRPr="001B6BE1">
        <w:rPr>
          <w:rFonts w:cs="Times"/>
          <w:color w:val="000000" w:themeColor="text1"/>
        </w:rPr>
        <w:t>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0D96DB6C" w:rsidR="00704B87" w:rsidRPr="001B6BE1" w:rsidRDefault="00970744" w:rsidP="00704B87">
      <w:pPr>
        <w:keepNext/>
        <w:spacing w:before="240"/>
      </w:pPr>
      <w:r w:rsidRPr="001B6BE1">
        <w:rPr>
          <w:rFonts w:cs="Times"/>
          <w:noProof/>
          <w:color w:val="000000" w:themeColor="text1"/>
        </w:rPr>
        <w:drawing>
          <wp:inline distT="0" distB="0" distL="0" distR="0" wp14:anchorId="5742BCCF" wp14:editId="725FD129">
            <wp:extent cx="5709983" cy="359877"/>
            <wp:effectExtent l="0" t="0" r="0" b="254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7"/>
                    <a:srcRect l="2001" t="11594" r="32550" b="75122"/>
                    <a:stretch/>
                  </pic:blipFill>
                  <pic:spPr bwMode="auto">
                    <a:xfrm>
                      <a:off x="0" y="0"/>
                      <a:ext cx="6281855" cy="395920"/>
                    </a:xfrm>
                    <a:prstGeom prst="rect">
                      <a:avLst/>
                    </a:prstGeom>
                    <a:ln>
                      <a:noFill/>
                    </a:ln>
                    <a:extLst>
                      <a:ext uri="{53640926-AAD7-44D8-BBD7-CCE9431645EC}">
                        <a14:shadowObscured xmlns:a14="http://schemas.microsoft.com/office/drawing/2010/main"/>
                      </a:ext>
                    </a:extLst>
                  </pic:spPr>
                </pic:pic>
              </a:graphicData>
            </a:graphic>
          </wp:inline>
        </w:drawing>
      </w:r>
      <w:r w:rsidR="009E48C2" w:rsidRPr="001B6BE1">
        <w:rPr>
          <w:rFonts w:cs="Times"/>
          <w:noProof/>
          <w:color w:val="000000" w:themeColor="text1"/>
        </w:rPr>
        <w:drawing>
          <wp:inline distT="0" distB="0" distL="0" distR="0" wp14:anchorId="62E8654A" wp14:editId="137F16B5">
            <wp:extent cx="5715545" cy="4876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7"/>
                    <a:srcRect l="40229" t="47276" r="6151" b="37990"/>
                    <a:stretch/>
                  </pic:blipFill>
                  <pic:spPr bwMode="auto">
                    <a:xfrm>
                      <a:off x="0" y="0"/>
                      <a:ext cx="5773532" cy="492628"/>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5A1656A0" w:rsidR="00C00C27" w:rsidRPr="001B6BE1" w:rsidRDefault="00704B87" w:rsidP="00364DC0">
      <w:pPr>
        <w:pStyle w:val="Caption"/>
        <w:spacing w:before="0" w:after="0" w:line="160" w:lineRule="atLeast"/>
        <w:jc w:val="center"/>
        <w:rPr>
          <w:rFonts w:cs="Times"/>
          <w:color w:val="000000" w:themeColor="text1"/>
        </w:rPr>
      </w:pPr>
      <w:bookmarkStart w:id="133" w:name="_Toc114937950"/>
      <w:bookmarkStart w:id="134" w:name="_Toc114943118"/>
      <w:bookmarkStart w:id="135" w:name="_Toc11580876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133"/>
      <w:bookmarkEnd w:id="134"/>
      <w:bookmarkEnd w:id="135"/>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0DEDEAF6"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w:t>
      </w:r>
      <w:r w:rsidR="0015224C">
        <w:rPr>
          <w:rFonts w:cs="Times"/>
          <w:color w:val="000000" w:themeColor="text1"/>
        </w:rPr>
        <w:t>we</w:t>
      </w:r>
      <w:r w:rsidRPr="001B6BE1">
        <w:rPr>
          <w:rFonts w:cs="Times"/>
          <w:color w:val="000000" w:themeColor="text1"/>
        </w:rPr>
        <w:t xml:space="preserve">re described to </w:t>
      </w:r>
      <w:r w:rsidR="00087ACA">
        <w:rPr>
          <w:rFonts w:cs="Times"/>
          <w:color w:val="000000" w:themeColor="text1"/>
        </w:rPr>
        <w:t>receive</w:t>
      </w:r>
      <w:r w:rsidRPr="001B6BE1">
        <w:rPr>
          <w:rFonts w:cs="Times"/>
          <w:color w:val="000000" w:themeColor="text1"/>
        </w:rPr>
        <w:t xml:space="preserve"> the desired output. These parameters </w:t>
      </w:r>
      <w:r w:rsidR="0015224C">
        <w:rPr>
          <w:rFonts w:cs="Times"/>
          <w:color w:val="000000" w:themeColor="text1"/>
        </w:rPr>
        <w:t>we</w:t>
      </w:r>
      <w:r w:rsidRPr="001B6BE1">
        <w:rPr>
          <w:rFonts w:cs="Times"/>
          <w:color w:val="000000" w:themeColor="text1"/>
        </w:rPr>
        <w:t xml:space="preserve">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xml:space="preserve">, packet </w:t>
      </w:r>
      <w:r w:rsidR="00227BEE">
        <w:rPr>
          <w:rFonts w:cs="Times"/>
          <w:color w:val="000000" w:themeColor="text1"/>
        </w:rPr>
        <w:t xml:space="preserve">match-fields </w:t>
      </w:r>
      <w:r w:rsidR="00794333" w:rsidRPr="001B6BE1">
        <w:rPr>
          <w:rFonts w:cs="Times"/>
          <w:color w:val="000000" w:themeColor="text1"/>
        </w:rPr>
        <w:t>(</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 xml:space="preserve">In these flow rules, packet </w:t>
      </w:r>
      <w:r w:rsidR="00227BEE">
        <w:rPr>
          <w:rFonts w:cs="Times"/>
          <w:color w:val="000000" w:themeColor="text1"/>
        </w:rPr>
        <w:t xml:space="preserve">match-fields </w:t>
      </w:r>
      <w:r w:rsidR="00134987" w:rsidRPr="001B6BE1">
        <w:rPr>
          <w:rFonts w:cs="Times"/>
          <w:color w:val="000000" w:themeColor="text1"/>
        </w:rPr>
        <w:t>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w:t>
      </w:r>
      <w:r w:rsidR="0015224C">
        <w:rPr>
          <w:rFonts w:cs="Times"/>
          <w:color w:val="000000" w:themeColor="text1"/>
        </w:rPr>
        <w:t>wa</w:t>
      </w:r>
      <w:r w:rsidR="00865485" w:rsidRPr="001B6BE1">
        <w:rPr>
          <w:rFonts w:cs="Times"/>
          <w:color w:val="000000" w:themeColor="text1"/>
        </w:rPr>
        <w:t xml:space="preserve">s checked for these packet match fields. When all three conditions </w:t>
      </w:r>
      <w:r w:rsidR="0015224C">
        <w:rPr>
          <w:rFonts w:cs="Times"/>
          <w:color w:val="000000" w:themeColor="text1"/>
        </w:rPr>
        <w:t>we</w:t>
      </w:r>
      <w:r w:rsidR="00865485" w:rsidRPr="001B6BE1">
        <w:rPr>
          <w:rFonts w:cs="Times"/>
          <w:color w:val="000000" w:themeColor="text1"/>
        </w:rPr>
        <w:t xml:space="preserve">re matched, appropriate </w:t>
      </w:r>
      <w:r w:rsidR="00DB1C4B">
        <w:rPr>
          <w:rFonts w:cs="Times"/>
          <w:color w:val="000000" w:themeColor="text1"/>
        </w:rPr>
        <w:t>action</w:t>
      </w:r>
      <w:r w:rsidR="00865485" w:rsidRPr="001B6BE1">
        <w:rPr>
          <w:rFonts w:cs="Times"/>
          <w:color w:val="000000" w:themeColor="text1"/>
        </w:rPr>
        <w:t xml:space="preserve"> </w:t>
      </w:r>
      <w:r w:rsidR="0015224C">
        <w:rPr>
          <w:rFonts w:cs="Times"/>
          <w:color w:val="000000" w:themeColor="text1"/>
        </w:rPr>
        <w:t>wa</w:t>
      </w:r>
      <w:r w:rsidR="00865485" w:rsidRPr="001B6BE1">
        <w:rPr>
          <w:rFonts w:cs="Times"/>
          <w:color w:val="000000" w:themeColor="text1"/>
        </w:rPr>
        <w:t xml:space="preserve">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forward</w:t>
      </w:r>
      <w:r w:rsidR="0015224C">
        <w:rPr>
          <w:rFonts w:cs="Times"/>
          <w:color w:val="000000" w:themeColor="text1"/>
        </w:rPr>
        <w:t>ed</w:t>
      </w:r>
      <w:r w:rsidR="00865485" w:rsidRPr="001B6BE1">
        <w:rPr>
          <w:rFonts w:cs="Times"/>
          <w:color w:val="000000" w:themeColor="text1"/>
        </w:rPr>
        <w:t xml:space="preserve">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590DCECC"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194678" w:rsidRPr="00194678">
            <w:rPr>
              <w:rFonts w:cs="Times"/>
              <w:noProof/>
              <w:color w:val="000000" w:themeColor="text1"/>
              <w:lang w:val="en-US"/>
            </w:rPr>
            <w:t>[71]</w:t>
          </w:r>
          <w:r w:rsidR="00666E7D">
            <w:rPr>
              <w:rFonts w:cs="Times"/>
              <w:color w:val="000000" w:themeColor="text1"/>
            </w:rPr>
            <w:fldChar w:fldCharType="end"/>
          </w:r>
        </w:sdtContent>
      </w:sdt>
      <w:r w:rsidRPr="001B6BE1">
        <w:rPr>
          <w:rFonts w:cs="Times"/>
          <w:color w:val="000000" w:themeColor="text1"/>
        </w:rPr>
        <w:t xml:space="preserve"> format </w:t>
      </w:r>
      <w:r w:rsidR="00A75BED">
        <w:rPr>
          <w:rFonts w:cs="Times"/>
          <w:color w:val="000000" w:themeColor="text1"/>
        </w:rPr>
        <w:t>wa</w:t>
      </w:r>
      <w:r w:rsidRPr="001B6BE1">
        <w:rPr>
          <w:rFonts w:cs="Times"/>
          <w:color w:val="000000" w:themeColor="text1"/>
        </w:rPr>
        <w:t>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8"/>
                    <a:stretch>
                      <a:fillRect/>
                    </a:stretch>
                  </pic:blipFill>
                  <pic:spPr>
                    <a:xfrm>
                      <a:off x="0" y="0"/>
                      <a:ext cx="5006919" cy="3501863"/>
                    </a:xfrm>
                    <a:prstGeom prst="rect">
                      <a:avLst/>
                    </a:prstGeom>
                  </pic:spPr>
                </pic:pic>
              </a:graphicData>
            </a:graphic>
          </wp:inline>
        </w:drawing>
      </w:r>
    </w:p>
    <w:p w14:paraId="64DA5E38" w14:textId="12ADFB96" w:rsidR="00ED2F1E" w:rsidRPr="001B6BE1" w:rsidRDefault="00C57C7A" w:rsidP="00C57C7A">
      <w:pPr>
        <w:pStyle w:val="Caption"/>
        <w:jc w:val="center"/>
        <w:rPr>
          <w:rFonts w:cs="Times"/>
          <w:color w:val="000000" w:themeColor="text1"/>
        </w:rPr>
      </w:pPr>
      <w:bookmarkStart w:id="136" w:name="_Toc114943119"/>
      <w:bookmarkStart w:id="137" w:name="_Toc11580876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36"/>
      <w:bookmarkEnd w:id="137"/>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215F47EC" w:rsidR="00E33112" w:rsidRPr="001B6BE1" w:rsidRDefault="00E33112" w:rsidP="00ED2F1E">
      <w:pPr>
        <w:spacing w:before="240"/>
        <w:rPr>
          <w:rFonts w:cs="Times"/>
          <w:color w:val="000000" w:themeColor="text1"/>
        </w:rPr>
      </w:pPr>
      <w:r w:rsidRPr="001B6BE1">
        <w:rPr>
          <w:rFonts w:cs="Times"/>
          <w:color w:val="000000" w:themeColor="text1"/>
        </w:rPr>
        <w:t xml:space="preserve">The selector criteria field basically sets the packet match field values. </w:t>
      </w:r>
      <w:r w:rsidR="00A75BED">
        <w:rPr>
          <w:rFonts w:cs="Times"/>
          <w:color w:val="000000" w:themeColor="text1"/>
        </w:rPr>
        <w:t>T</w:t>
      </w:r>
      <w:r w:rsidRPr="001B6BE1">
        <w:rPr>
          <w:rFonts w:cs="Times"/>
          <w:color w:val="000000" w:themeColor="text1"/>
        </w:rPr>
        <w:t xml:space="preserve">hese values were set to match the </w:t>
      </w:r>
      <w:r w:rsidR="00A75BED">
        <w:rPr>
          <w:rFonts w:cs="Times"/>
          <w:color w:val="000000" w:themeColor="text1"/>
        </w:rPr>
        <w:t>i</w:t>
      </w:r>
      <w:r w:rsidRPr="001B6BE1">
        <w:rPr>
          <w:rFonts w:cs="Times"/>
          <w:color w:val="000000" w:themeColor="text1"/>
        </w:rPr>
        <w:t>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w:t>
      </w:r>
      <w:r w:rsidR="003152AC">
        <w:rPr>
          <w:rFonts w:cs="Times"/>
          <w:color w:val="000000" w:themeColor="text1"/>
        </w:rPr>
        <w:t>wa</w:t>
      </w:r>
      <w:r w:rsidR="00290639" w:rsidRPr="001B6BE1">
        <w:rPr>
          <w:rFonts w:cs="Times"/>
          <w:color w:val="000000" w:themeColor="text1"/>
        </w:rPr>
        <w:t xml:space="preserve">s set to forward the packet from the interface eth3 of the Open vSwitch-1. </w:t>
      </w:r>
    </w:p>
    <w:p w14:paraId="7B321CC1" w14:textId="5ACAF01B" w:rsidR="001611DB" w:rsidRPr="001B6BE1" w:rsidRDefault="003152AC" w:rsidP="001611DB">
      <w:pPr>
        <w:spacing w:before="240"/>
        <w:rPr>
          <w:rFonts w:cs="Times"/>
          <w:color w:val="000000" w:themeColor="text1"/>
        </w:rPr>
      </w:pPr>
      <w:r>
        <w:rPr>
          <w:rFonts w:cs="Times"/>
          <w:color w:val="000000" w:themeColor="text1"/>
        </w:rPr>
        <w:t>Since</w:t>
      </w:r>
      <w:r w:rsidR="001611DB" w:rsidRPr="001B6BE1">
        <w:rPr>
          <w:rFonts w:cs="Times"/>
          <w:color w:val="000000" w:themeColor="text1"/>
        </w:rPr>
        <w:t xml:space="preserve"> the ONOS controller </w:t>
      </w:r>
      <w:r>
        <w:rPr>
          <w:rFonts w:cs="Times"/>
          <w:color w:val="000000" w:themeColor="text1"/>
        </w:rPr>
        <w:t>wa</w:t>
      </w:r>
      <w:r w:rsidR="001611DB" w:rsidRPr="001B6BE1">
        <w:rPr>
          <w:rFonts w:cs="Times"/>
          <w:color w:val="000000" w:themeColor="text1"/>
        </w:rPr>
        <w:t xml:space="preserve">s downloaded and installed as a package, flows.json file </w:t>
      </w:r>
      <w:r w:rsidR="0093655B">
        <w:rPr>
          <w:rFonts w:cs="Times"/>
          <w:color w:val="000000" w:themeColor="text1"/>
        </w:rPr>
        <w:t>was required</w:t>
      </w:r>
      <w:r w:rsidR="001611DB" w:rsidRPr="001B6BE1">
        <w:rPr>
          <w:rFonts w:cs="Times"/>
          <w:color w:val="000000" w:themeColor="text1"/>
        </w:rPr>
        <w:t xml:space="preserve">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277701C1">
            <wp:extent cx="5489900" cy="114641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9"/>
                    <a:srcRect l="43193" t="24693" r="2651" b="36988"/>
                    <a:stretch/>
                  </pic:blipFill>
                  <pic:spPr bwMode="auto">
                    <a:xfrm>
                      <a:off x="0" y="0"/>
                      <a:ext cx="5555462" cy="1160103"/>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15176E70" w:rsidR="009E48C2" w:rsidRPr="001B6BE1" w:rsidRDefault="00EF45C3" w:rsidP="00EF45C3">
      <w:pPr>
        <w:pStyle w:val="Caption"/>
        <w:jc w:val="center"/>
        <w:rPr>
          <w:rFonts w:cs="Times"/>
          <w:color w:val="000000" w:themeColor="text1"/>
        </w:rPr>
      </w:pPr>
      <w:bookmarkStart w:id="138" w:name="_Toc114943120"/>
      <w:bookmarkStart w:id="139" w:name="_Toc11580877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24</w:t>
      </w:r>
      <w:r w:rsidRPr="001B6BE1">
        <w:fldChar w:fldCharType="end"/>
      </w:r>
      <w:r w:rsidRPr="001B6BE1">
        <w:t xml:space="preserve"> Successful installation of flow rules from the ONOS REST API</w:t>
      </w:r>
      <w:bookmarkEnd w:id="138"/>
      <w:bookmarkEnd w:id="139"/>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60"/>
                    <a:stretch>
                      <a:fillRect/>
                    </a:stretch>
                  </pic:blipFill>
                  <pic:spPr>
                    <a:xfrm>
                      <a:off x="0" y="0"/>
                      <a:ext cx="3042951" cy="2474746"/>
                    </a:xfrm>
                    <a:prstGeom prst="rect">
                      <a:avLst/>
                    </a:prstGeom>
                  </pic:spPr>
                </pic:pic>
              </a:graphicData>
            </a:graphic>
          </wp:inline>
        </w:drawing>
      </w:r>
    </w:p>
    <w:p w14:paraId="02ADDB2E" w14:textId="0C255D22" w:rsidR="009B2506" w:rsidRPr="001B6BE1" w:rsidRDefault="00EF45C3" w:rsidP="003E2241">
      <w:pPr>
        <w:pStyle w:val="Caption"/>
        <w:spacing w:before="0" w:after="120"/>
        <w:jc w:val="center"/>
        <w:rPr>
          <w:rFonts w:cs="Times"/>
          <w:color w:val="000000" w:themeColor="text1"/>
        </w:rPr>
      </w:pPr>
      <w:bookmarkStart w:id="140" w:name="_Toc114943121"/>
      <w:bookmarkStart w:id="141" w:name="_Toc11580877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25</w:t>
      </w:r>
      <w:r w:rsidRPr="001B6BE1">
        <w:fldChar w:fldCharType="end"/>
      </w:r>
      <w:r w:rsidRPr="001B6BE1">
        <w:t xml:space="preserve"> Command template to add flow from ONOS CLI</w:t>
      </w:r>
      <w:bookmarkEnd w:id="140"/>
      <w:bookmarkEnd w:id="141"/>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1"/>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1914283E" w:rsidR="0096733B" w:rsidRPr="001B6BE1" w:rsidRDefault="00CA33EE" w:rsidP="003E2241">
      <w:pPr>
        <w:pStyle w:val="Caption"/>
        <w:spacing w:before="0" w:after="160"/>
        <w:jc w:val="center"/>
        <w:rPr>
          <w:rFonts w:cs="Times"/>
          <w:color w:val="000000" w:themeColor="text1"/>
        </w:rPr>
      </w:pPr>
      <w:bookmarkStart w:id="142" w:name="_Toc114943122"/>
      <w:bookmarkStart w:id="143" w:name="_Toc11580877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26</w:t>
      </w:r>
      <w:r w:rsidRPr="001B6BE1">
        <w:fldChar w:fldCharType="end"/>
      </w:r>
      <w:r w:rsidRPr="001B6BE1">
        <w:t xml:space="preserve"> Successful flow test execution on the ONOS CLI</w:t>
      </w:r>
      <w:bookmarkEnd w:id="142"/>
      <w:bookmarkEnd w:id="143"/>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2"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3"/>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2AB6B7A9" w:rsidR="00DD5425" w:rsidRPr="001B6BE1" w:rsidRDefault="00610DDE" w:rsidP="00610DDE">
      <w:pPr>
        <w:pStyle w:val="Caption"/>
        <w:jc w:val="center"/>
        <w:rPr>
          <w:rFonts w:cs="Times"/>
          <w:color w:val="000000" w:themeColor="text1"/>
        </w:rPr>
      </w:pPr>
      <w:bookmarkStart w:id="144" w:name="_Toc114943123"/>
      <w:bookmarkStart w:id="145" w:name="_Toc115808773"/>
      <w:r w:rsidRPr="001B6BE1">
        <w:t xml:space="preserve">Figure 4. </w:t>
      </w:r>
      <w:r w:rsidRPr="001B6BE1">
        <w:fldChar w:fldCharType="begin"/>
      </w:r>
      <w:r w:rsidRPr="001B6BE1">
        <w:instrText xml:space="preserve"> SEQ Figure_4. \* ARABIC </w:instrText>
      </w:r>
      <w:r w:rsidRPr="001B6BE1">
        <w:fldChar w:fldCharType="separate"/>
      </w:r>
      <w:r w:rsidR="00EA43F9">
        <w:rPr>
          <w:noProof/>
        </w:rPr>
        <w:t>27</w:t>
      </w:r>
      <w:r w:rsidRPr="001B6BE1">
        <w:fldChar w:fldCharType="end"/>
      </w:r>
      <w:r w:rsidRPr="001B6BE1">
        <w:t xml:space="preserve"> REST methods available to configure and manage flow rules</w:t>
      </w:r>
      <w:bookmarkEnd w:id="144"/>
      <w:bookmarkEnd w:id="145"/>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46" w:name="_Toc115808663"/>
      <w:r w:rsidRPr="001B6BE1">
        <w:t xml:space="preserve">Creation and Installation of </w:t>
      </w:r>
      <w:r w:rsidR="00455B7F" w:rsidRPr="001B6BE1">
        <w:t>Intents</w:t>
      </w:r>
      <w:bookmarkEnd w:id="146"/>
    </w:p>
    <w:p w14:paraId="26911E71" w14:textId="2B23F51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194678" w:rsidRPr="00194678">
            <w:rPr>
              <w:noProof/>
              <w:lang w:val="en-US"/>
            </w:rPr>
            <w:t>[72]</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3EB08A90"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w:t>
      </w:r>
      <w:r w:rsidR="00EA43F9">
        <w:t>s</w:t>
      </w:r>
      <w:r w:rsidR="00971EEA" w:rsidRPr="001B6BE1">
        <w:t xml:space="preserve">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4"/>
                    <a:stretch>
                      <a:fillRect/>
                    </a:stretch>
                  </pic:blipFill>
                  <pic:spPr>
                    <a:xfrm>
                      <a:off x="0" y="0"/>
                      <a:ext cx="4822939" cy="3207849"/>
                    </a:xfrm>
                    <a:prstGeom prst="rect">
                      <a:avLst/>
                    </a:prstGeom>
                  </pic:spPr>
                </pic:pic>
              </a:graphicData>
            </a:graphic>
          </wp:inline>
        </w:drawing>
      </w:r>
    </w:p>
    <w:p w14:paraId="2B31DC19" w14:textId="7700BED7" w:rsidR="004A7726" w:rsidRPr="001B6BE1" w:rsidRDefault="0020638E" w:rsidP="00CD4A73">
      <w:pPr>
        <w:pStyle w:val="Caption"/>
        <w:spacing w:before="0" w:after="0" w:line="120" w:lineRule="atLeast"/>
        <w:jc w:val="center"/>
        <w:rPr>
          <w:rFonts w:cs="Times"/>
          <w:color w:val="000000" w:themeColor="text1"/>
        </w:rPr>
      </w:pPr>
      <w:bookmarkStart w:id="147" w:name="_Toc114943124"/>
      <w:bookmarkStart w:id="148" w:name="_Toc11580877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28</w:t>
      </w:r>
      <w:r w:rsidRPr="001B6BE1">
        <w:fldChar w:fldCharType="end"/>
      </w:r>
      <w:r w:rsidRPr="001B6BE1">
        <w:t xml:space="preserve"> Command template to add intent from ONOS CLI</w:t>
      </w:r>
      <w:bookmarkEnd w:id="147"/>
      <w:bookmarkEnd w:id="148"/>
    </w:p>
    <w:p w14:paraId="42265ED8" w14:textId="54205BFF" w:rsidR="007A1109" w:rsidRPr="001B6BE1" w:rsidRDefault="00984F86" w:rsidP="009905B3">
      <w:pPr>
        <w:spacing w:before="240"/>
      </w:pPr>
      <w:r w:rsidRPr="001B6BE1">
        <w:t xml:space="preserve">The use of </w:t>
      </w:r>
      <w:r w:rsidRPr="003D0586">
        <w:rPr>
          <w:b/>
          <w:bCs/>
          <w:i/>
          <w:iCs/>
        </w:rPr>
        <w:t>add-host-intent</w:t>
      </w:r>
      <w:r w:rsidRPr="001B6BE1">
        <w:rPr>
          <w:i/>
          <w:iCs/>
        </w:rPr>
        <w:t xml:space="preserve"> </w:t>
      </w:r>
      <w:r w:rsidRPr="001B6BE1">
        <w:t>command on the ONOS CLI create</w:t>
      </w:r>
      <w:r w:rsidR="003D0586">
        <w:t>d</w:t>
      </w:r>
      <w:r w:rsidRPr="001B6BE1">
        <w:t xml:space="preserve"> the host-to-host intent between the two hosts whose hosts IDs </w:t>
      </w:r>
      <w:r w:rsidR="003D0586">
        <w:t>we</w:t>
      </w:r>
      <w:r w:rsidRPr="001B6BE1">
        <w:t xml:space="preserve">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5"/>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3A65CAB1" w:rsidR="007A1109" w:rsidRPr="001B6BE1" w:rsidRDefault="00307E55" w:rsidP="00CD4A73">
      <w:pPr>
        <w:pStyle w:val="Caption"/>
        <w:spacing w:before="0" w:after="0" w:line="120" w:lineRule="atLeast"/>
        <w:jc w:val="center"/>
      </w:pPr>
      <w:bookmarkStart w:id="149" w:name="_Toc114943125"/>
      <w:bookmarkStart w:id="150" w:name="_Toc11580877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29</w:t>
      </w:r>
      <w:r w:rsidRPr="001B6BE1">
        <w:fldChar w:fldCharType="end"/>
      </w:r>
      <w:r w:rsidRPr="001B6BE1">
        <w:t xml:space="preserve"> Configuring intent from the ONOS CLI</w:t>
      </w:r>
      <w:bookmarkEnd w:id="149"/>
      <w:bookmarkEnd w:id="150"/>
    </w:p>
    <w:p w14:paraId="748932CF" w14:textId="0D42EA19"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w:t>
      </w:r>
      <w:r w:rsidR="005E4497">
        <w:t xml:space="preserve"> as seen in figure 4.2</w:t>
      </w:r>
      <w:r w:rsidR="000318F7" w:rsidRPr="001B6BE1">
        <w:t xml:space="preserve">.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5"/>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506533D5" w:rsidR="009F3DD1" w:rsidRPr="001B6BE1" w:rsidRDefault="00307E55" w:rsidP="00CD4A73">
      <w:pPr>
        <w:pStyle w:val="Caption"/>
        <w:spacing w:before="0" w:after="0"/>
        <w:jc w:val="center"/>
      </w:pPr>
      <w:bookmarkStart w:id="151" w:name="_Toc114943126"/>
      <w:bookmarkStart w:id="152" w:name="_Toc11580877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30</w:t>
      </w:r>
      <w:r w:rsidRPr="001B6BE1">
        <w:fldChar w:fldCharType="end"/>
      </w:r>
      <w:r w:rsidRPr="001B6BE1">
        <w:t xml:space="preserve"> Intents configured</w:t>
      </w:r>
      <w:bookmarkEnd w:id="151"/>
      <w:bookmarkEnd w:id="152"/>
    </w:p>
    <w:p w14:paraId="3D7439D0" w14:textId="31923870" w:rsidR="000715C2" w:rsidRPr="001B6BE1" w:rsidRDefault="00016231" w:rsidP="007A1109">
      <w:pPr>
        <w:spacing w:before="240"/>
      </w:pPr>
      <w:r w:rsidRPr="001B6BE1">
        <w:lastRenderedPageBreak/>
        <w:t>Another method to create the intents in the network environment</w:t>
      </w:r>
      <w:r w:rsidR="008C2730">
        <w:t xml:space="preserve"> i</w:t>
      </w:r>
      <w:r w:rsidRPr="001B6BE1">
        <w:t>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6"/>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6840AAF1" w:rsidR="009F3DD1" w:rsidRPr="001B6BE1" w:rsidRDefault="005A26F1" w:rsidP="00187B7D">
      <w:pPr>
        <w:pStyle w:val="Caption"/>
        <w:spacing w:before="0" w:after="120"/>
        <w:jc w:val="center"/>
        <w:rPr>
          <w:rFonts w:cs="Times"/>
          <w:color w:val="000000" w:themeColor="text1"/>
        </w:rPr>
      </w:pPr>
      <w:bookmarkStart w:id="153" w:name="_Toc114943127"/>
      <w:bookmarkStart w:id="154" w:name="_Toc11580877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31</w:t>
      </w:r>
      <w:r w:rsidRPr="001B6BE1">
        <w:fldChar w:fldCharType="end"/>
      </w:r>
      <w:r w:rsidRPr="001B6BE1">
        <w:t xml:space="preserve"> Configuration of intents from the ONOS GUI</w:t>
      </w:r>
      <w:bookmarkEnd w:id="153"/>
      <w:bookmarkEnd w:id="154"/>
    </w:p>
    <w:p w14:paraId="7B852004" w14:textId="5229B783" w:rsidR="007A1109" w:rsidRPr="001B6BE1" w:rsidRDefault="006331A7" w:rsidP="00D848C2">
      <w:pPr>
        <w:spacing w:before="240"/>
        <w:rPr>
          <w:rFonts w:cs="Times"/>
          <w:color w:val="000000" w:themeColor="text1"/>
        </w:rPr>
      </w:pPr>
      <w:r>
        <w:rPr>
          <w:rFonts w:cs="Times"/>
          <w:color w:val="000000" w:themeColor="text1"/>
        </w:rPr>
        <w:t xml:space="preserve">For creation of virtual overlay networks, multiple endpoints are required to be configured in same service. For creation of such networks, </w:t>
      </w:r>
      <w:r w:rsidRPr="001B6BE1">
        <w:rPr>
          <w:rFonts w:cs="Times"/>
          <w:color w:val="000000" w:themeColor="text1"/>
        </w:rPr>
        <w:t>SinglePoint-to-MultiPoint</w:t>
      </w:r>
      <w:r>
        <w:rPr>
          <w:rFonts w:cs="Times"/>
          <w:color w:val="000000" w:themeColor="text1"/>
        </w:rPr>
        <w:t xml:space="preserve"> and </w:t>
      </w:r>
      <w:r w:rsidRPr="001B6BE1">
        <w:rPr>
          <w:rFonts w:cs="Times"/>
          <w:color w:val="000000" w:themeColor="text1"/>
        </w:rPr>
        <w:t>MultiPoint-to-SinglePoint intent</w:t>
      </w:r>
      <w:r>
        <w:rPr>
          <w:rFonts w:cs="Times"/>
          <w:color w:val="000000" w:themeColor="text1"/>
        </w:rPr>
        <w:t xml:space="preserve"> are </w:t>
      </w:r>
      <w:r w:rsidR="00D11028">
        <w:rPr>
          <w:rFonts w:cs="Times"/>
          <w:color w:val="000000" w:themeColor="text1"/>
        </w:rPr>
        <w:t>used</w:t>
      </w:r>
      <w:r>
        <w:rPr>
          <w:rFonts w:cs="Times"/>
          <w:color w:val="000000" w:themeColor="text1"/>
        </w:rPr>
        <w:t>.</w:t>
      </w:r>
      <w:r w:rsidR="008C2730">
        <w:rPr>
          <w:rFonts w:cs="Times"/>
          <w:color w:val="000000" w:themeColor="text1"/>
        </w:rPr>
        <w:t xml:space="preserve"> Hence, the creation of one such intent was tested.</w:t>
      </w:r>
      <w:r>
        <w:rPr>
          <w:rFonts w:cs="Times"/>
          <w:color w:val="000000" w:themeColor="text1"/>
        </w:rPr>
        <w:t xml:space="preserve"> </w:t>
      </w:r>
      <w:r w:rsidR="003E69E3" w:rsidRPr="001B6BE1">
        <w:rPr>
          <w:rFonts w:cs="Times"/>
          <w:color w:val="000000" w:themeColor="text1"/>
        </w:rPr>
        <w:t xml:space="preserve">MultiPoint-to-SinglePoint intent was created between the three routers </w:t>
      </w:r>
      <w:r w:rsidR="003E69E3"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r w:rsidR="00EC3B49">
        <w:t xml:space="preserve"> from the ONOS GUI</w:t>
      </w:r>
      <w:r w:rsidR="00A6601D" w:rsidRPr="001B6BE1">
        <w: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51072" behindDoc="0" locked="0" layoutInCell="1" allowOverlap="1" wp14:anchorId="52D08858" wp14:editId="5FBD2C57">
                <wp:simplePos x="0" y="0"/>
                <wp:positionH relativeFrom="column">
                  <wp:posOffset>25400</wp:posOffset>
                </wp:positionH>
                <wp:positionV relativeFrom="paragraph">
                  <wp:posOffset>1014030</wp:posOffset>
                </wp:positionV>
                <wp:extent cx="5733661" cy="419100"/>
                <wp:effectExtent l="0" t="0" r="19685" b="19050"/>
                <wp:wrapNone/>
                <wp:docPr id="45" name="Rectangle 45"/>
                <wp:cNvGraphicFramePr/>
                <a:graphic xmlns:a="http://schemas.openxmlformats.org/drawingml/2006/main">
                  <a:graphicData uri="http://schemas.microsoft.com/office/word/2010/wordprocessingShape">
                    <wps:wsp>
                      <wps:cNvSpPr/>
                      <wps:spPr>
                        <a:xfrm>
                          <a:off x="0" y="0"/>
                          <a:ext cx="5733661"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026BF" id="Rectangle 45" o:spid="_x0000_s1026" style="position:absolute;margin-left:2pt;margin-top:79.85pt;width:451.45pt;height:3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" filled="f" strokecolor="red" strokeweight="1pt"/>
            </w:pict>
          </mc:Fallback>
        </mc:AlternateContent>
      </w:r>
      <w:r w:rsidR="009F3DD1" w:rsidRPr="001B6BE1">
        <w:rPr>
          <w:rFonts w:cs="Times"/>
          <w:noProof/>
          <w:color w:val="000000" w:themeColor="text1"/>
        </w:rPr>
        <w:drawing>
          <wp:inline distT="0" distB="0" distL="0" distR="0" wp14:anchorId="143DFEEF" wp14:editId="038C5375">
            <wp:extent cx="5822598" cy="1436720"/>
            <wp:effectExtent l="0" t="0" r="6985" b="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7"/>
                    <a:srcRect l="545" t="17691" r="5307" b="57217"/>
                    <a:stretch/>
                  </pic:blipFill>
                  <pic:spPr bwMode="auto">
                    <a:xfrm>
                      <a:off x="0" y="0"/>
                      <a:ext cx="5844061" cy="1442016"/>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0AA88115" w:rsidR="007C5720" w:rsidRPr="001B6BE1" w:rsidRDefault="00BB194B" w:rsidP="00187B7D">
      <w:pPr>
        <w:pStyle w:val="Caption"/>
        <w:spacing w:before="0" w:after="120"/>
        <w:jc w:val="center"/>
        <w:rPr>
          <w:rFonts w:cs="Times"/>
          <w:color w:val="000000" w:themeColor="text1"/>
        </w:rPr>
      </w:pPr>
      <w:bookmarkStart w:id="155" w:name="_Toc114943128"/>
      <w:bookmarkStart w:id="156" w:name="_Toc11580877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32</w:t>
      </w:r>
      <w:r w:rsidRPr="001B6BE1">
        <w:fldChar w:fldCharType="end"/>
      </w:r>
      <w:r w:rsidRPr="001B6BE1">
        <w:t xml:space="preserve"> List of different configured intents from the ONOS GUI</w:t>
      </w:r>
      <w:bookmarkEnd w:id="155"/>
      <w:bookmarkEnd w:id="156"/>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8"/>
                    <a:stretch>
                      <a:fillRect/>
                    </a:stretch>
                  </pic:blipFill>
                  <pic:spPr>
                    <a:xfrm>
                      <a:off x="0" y="0"/>
                      <a:ext cx="5636896" cy="2443773"/>
                    </a:xfrm>
                    <a:prstGeom prst="rect">
                      <a:avLst/>
                    </a:prstGeom>
                  </pic:spPr>
                </pic:pic>
              </a:graphicData>
            </a:graphic>
          </wp:inline>
        </w:drawing>
      </w:r>
    </w:p>
    <w:p w14:paraId="4AAC6E31" w14:textId="570995FF" w:rsidR="007C5720" w:rsidRPr="001B6BE1" w:rsidRDefault="002C61D9" w:rsidP="002C61D9">
      <w:pPr>
        <w:pStyle w:val="Caption"/>
        <w:jc w:val="center"/>
        <w:rPr>
          <w:rFonts w:cs="Times"/>
          <w:color w:val="000000" w:themeColor="text1"/>
        </w:rPr>
      </w:pPr>
      <w:bookmarkStart w:id="157" w:name="_Toc114943129"/>
      <w:bookmarkStart w:id="158" w:name="_Toc11580877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33</w:t>
      </w:r>
      <w:r w:rsidRPr="001B6BE1">
        <w:fldChar w:fldCharType="end"/>
      </w:r>
      <w:r w:rsidRPr="001B6BE1">
        <w:t xml:space="preserve"> </w:t>
      </w:r>
      <w:bookmarkEnd w:id="157"/>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bookmarkEnd w:id="158"/>
    </w:p>
    <w:p w14:paraId="1DFF5E02" w14:textId="4E69328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9B0905">
        <w:rPr>
          <w:rFonts w:cs="Times"/>
          <w:color w:val="000000" w:themeColor="text1"/>
        </w:rPr>
        <w:t>Since</w:t>
      </w:r>
      <w:r w:rsidR="004864F6" w:rsidRPr="001B6BE1">
        <w:rPr>
          <w:rFonts w:cs="Times"/>
          <w:color w:val="000000" w:themeColor="text1"/>
        </w:rPr>
        <w:t xml:space="preserve"> the ONOS controller </w:t>
      </w:r>
      <w:r w:rsidR="009B0905">
        <w:rPr>
          <w:rFonts w:cs="Times"/>
          <w:color w:val="000000" w:themeColor="text1"/>
        </w:rPr>
        <w:t>wa</w:t>
      </w:r>
      <w:r w:rsidR="004864F6" w:rsidRPr="001B6BE1">
        <w:rPr>
          <w:rFonts w:cs="Times"/>
          <w:color w:val="000000" w:themeColor="text1"/>
        </w:rPr>
        <w:t xml:space="preserve">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w:t>
      </w:r>
      <w:r w:rsidR="009B0905">
        <w:rPr>
          <w:rFonts w:cs="Times"/>
          <w:color w:val="000000" w:themeColor="text1"/>
        </w:rPr>
        <w:t>required</w:t>
      </w:r>
      <w:r w:rsidR="004864F6" w:rsidRPr="001B6BE1">
        <w:rPr>
          <w:rFonts w:cs="Times"/>
          <w:color w:val="000000" w:themeColor="text1"/>
        </w:rPr>
        <w:t xml:space="preserve">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37760"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61A03" id="Rectangle 29" o:spid="_x0000_s1026" style="position:absolute;margin-left:81.65pt;margin-top:137.35pt;width:287.75pt;height:104.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9"/>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4C8DA516" w:rsidR="005A293E" w:rsidRPr="001B6BE1" w:rsidRDefault="00F802FD" w:rsidP="00F802FD">
      <w:pPr>
        <w:pStyle w:val="Caption"/>
        <w:jc w:val="center"/>
        <w:rPr>
          <w:rFonts w:cs="Times"/>
          <w:color w:val="000000" w:themeColor="text1"/>
        </w:rPr>
      </w:pPr>
      <w:bookmarkStart w:id="159" w:name="_Toc114943130"/>
      <w:bookmarkStart w:id="160" w:name="_Toc11580878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34</w:t>
      </w:r>
      <w:r w:rsidRPr="001B6BE1">
        <w:fldChar w:fldCharType="end"/>
      </w:r>
      <w:r w:rsidRPr="001B6BE1">
        <w:t xml:space="preserve"> List of configured intents from the ONOS CLI</w:t>
      </w:r>
      <w:bookmarkEnd w:id="159"/>
      <w:bookmarkEnd w:id="160"/>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70"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1"/>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5A89777E" w:rsidR="00323593" w:rsidRPr="001B6BE1" w:rsidRDefault="003F569B" w:rsidP="003F569B">
      <w:pPr>
        <w:pStyle w:val="Caption"/>
        <w:jc w:val="center"/>
        <w:rPr>
          <w:rFonts w:cs="Times"/>
          <w:color w:val="000000" w:themeColor="text1"/>
        </w:rPr>
      </w:pPr>
      <w:bookmarkStart w:id="161" w:name="_Toc114943131"/>
      <w:bookmarkStart w:id="162" w:name="_Toc11580878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35</w:t>
      </w:r>
      <w:r w:rsidRPr="001B6BE1">
        <w:fldChar w:fldCharType="end"/>
      </w:r>
      <w:r w:rsidRPr="001B6BE1">
        <w:t xml:space="preserve"> REST methods available to configure and manage intents in the network</w:t>
      </w:r>
      <w:bookmarkEnd w:id="161"/>
      <w:bookmarkEnd w:id="162"/>
    </w:p>
    <w:p w14:paraId="54CF5A78" w14:textId="406264C5" w:rsidR="00AD110F" w:rsidRPr="001B6BE1" w:rsidRDefault="00AE5981" w:rsidP="00595E69">
      <w:pPr>
        <w:spacing w:before="240"/>
        <w:rPr>
          <w:rFonts w:cs="Times"/>
          <w:color w:val="000000" w:themeColor="text1"/>
        </w:rPr>
      </w:pPr>
      <w:r w:rsidRPr="001B6BE1">
        <w:rPr>
          <w:rFonts w:cs="Times"/>
          <w:color w:val="000000" w:themeColor="text1"/>
        </w:rPr>
        <w:t xml:space="preserve">These </w:t>
      </w:r>
      <w:r w:rsidR="007C6F24">
        <w:rPr>
          <w:rFonts w:cs="Times"/>
          <w:color w:val="000000" w:themeColor="text1"/>
        </w:rPr>
        <w:t>we</w:t>
      </w:r>
      <w:r w:rsidRPr="001B6BE1">
        <w:rPr>
          <w:rFonts w:cs="Times"/>
          <w:color w:val="000000" w:themeColor="text1"/>
        </w:rPr>
        <w:t xml:space="preserve">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2"/>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46795512" w:rsidR="00D848C2" w:rsidRPr="001B6BE1" w:rsidRDefault="005A44ED" w:rsidP="005A44ED">
      <w:pPr>
        <w:pStyle w:val="Caption"/>
        <w:jc w:val="center"/>
        <w:rPr>
          <w:rFonts w:cs="Times"/>
          <w:color w:val="000000" w:themeColor="text1"/>
        </w:rPr>
      </w:pPr>
      <w:bookmarkStart w:id="163" w:name="_Toc114943132"/>
      <w:bookmarkStart w:id="164" w:name="_Toc11580878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36</w:t>
      </w:r>
      <w:r w:rsidRPr="001B6BE1">
        <w:fldChar w:fldCharType="end"/>
      </w:r>
      <w:r w:rsidRPr="001B6BE1">
        <w:t xml:space="preserve"> List of all the configured intents in the network</w:t>
      </w:r>
      <w:bookmarkEnd w:id="163"/>
      <w:bookmarkEnd w:id="164"/>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65" w:name="_Toc115808664"/>
      <w:r w:rsidRPr="001B6BE1">
        <w:lastRenderedPageBreak/>
        <w:t>Implementation with Mininet</w:t>
      </w:r>
      <w:bookmarkEnd w:id="165"/>
    </w:p>
    <w:p w14:paraId="645E5720" w14:textId="0838A26E"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194678">
            <w:rPr>
              <w:noProof/>
              <w:lang w:val="en-US"/>
            </w:rPr>
            <w:t xml:space="preserve"> </w:t>
          </w:r>
          <w:r w:rsidR="00194678" w:rsidRPr="00194678">
            <w:rPr>
              <w:noProof/>
              <w:lang w:val="en-US"/>
            </w:rPr>
            <w:t>[54]</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0C39059D"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194678" w:rsidRPr="00194678">
            <w:rPr>
              <w:noProof/>
              <w:lang w:val="en-US"/>
            </w:rPr>
            <w:t>[73]</w:t>
          </w:r>
          <w:r w:rsidR="003A60A3">
            <w:fldChar w:fldCharType="end"/>
          </w:r>
        </w:sdtContent>
      </w:sdt>
      <w:r w:rsidR="007071A2" w:rsidRPr="001B6BE1">
        <w:t xml:space="preserve"> was downloaded and installed. </w:t>
      </w:r>
      <w:r w:rsidR="00301A95" w:rsidRPr="001B6BE1">
        <w:t xml:space="preserve">This pre-packaged Mininet VM image </w:t>
      </w:r>
      <w:r w:rsidR="00FD734D">
        <w:t>wa</w:t>
      </w:r>
      <w:r w:rsidR="00301A95" w:rsidRPr="001B6BE1">
        <w:t>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FD734D">
        <w:t>were used.</w:t>
      </w:r>
      <w:r w:rsidR="00B46245" w:rsidRPr="001B6BE1">
        <w:t xml:space="preserve"> </w:t>
      </w:r>
    </w:p>
    <w:p w14:paraId="5E1A8844" w14:textId="6872E47F" w:rsidR="005A6102" w:rsidRPr="001B6BE1" w:rsidRDefault="0093645D" w:rsidP="00770918">
      <w:r w:rsidRPr="001B6BE1">
        <w:t xml:space="preserve">Once logged in, </w:t>
      </w:r>
      <w:r w:rsidR="00EA788B" w:rsidRPr="001B6BE1">
        <w:t xml:space="preserve">a normal Linux CLI </w:t>
      </w:r>
      <w:r w:rsidR="002513C2">
        <w:t>wa</w:t>
      </w:r>
      <w:r w:rsidR="00EA788B" w:rsidRPr="001B6BE1">
        <w:t>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w:t>
      </w:r>
      <w:r w:rsidR="002513C2">
        <w:t>was</w:t>
      </w:r>
      <w:r w:rsidR="00B14E25" w:rsidRPr="001B6BE1">
        <w:t xml:space="preserve"> created. After successful creation of this network, directly</w:t>
      </w:r>
      <w:r w:rsidR="006356FA" w:rsidRPr="001B6BE1">
        <w:t xml:space="preserve"> a</w:t>
      </w:r>
      <w:r w:rsidR="00B14E25" w:rsidRPr="001B6BE1">
        <w:t xml:space="preserve"> Mininet CLI </w:t>
      </w:r>
      <w:r w:rsidR="002513C2">
        <w:t>wa</w:t>
      </w:r>
      <w:r w:rsidR="006356FA" w:rsidRPr="001B6BE1">
        <w:t>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3"/>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33EB3522" w:rsidR="00A43976" w:rsidRPr="001B6BE1" w:rsidRDefault="00400464" w:rsidP="00400464">
      <w:pPr>
        <w:pStyle w:val="Caption"/>
        <w:jc w:val="center"/>
      </w:pPr>
      <w:bookmarkStart w:id="166" w:name="_Toc114943133"/>
      <w:bookmarkStart w:id="167" w:name="_Toc11580878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37</w:t>
      </w:r>
      <w:r w:rsidRPr="001B6BE1">
        <w:fldChar w:fldCharType="end"/>
      </w:r>
      <w:r w:rsidRPr="001B6BE1">
        <w:t xml:space="preserve"> Initiating network in the Mininet</w:t>
      </w:r>
      <w:bookmarkEnd w:id="166"/>
      <w:bookmarkEnd w:id="167"/>
    </w:p>
    <w:p w14:paraId="5D92FA91" w14:textId="2664B391"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w:t>
      </w:r>
      <w:r w:rsidR="002513C2">
        <w:t>d</w:t>
      </w:r>
      <w:r w:rsidR="009173C4" w:rsidRPr="001B6BE1">
        <w:t xml:space="preserve">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4"/>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4DBD1215" w:rsidR="00FB42ED" w:rsidRPr="001B6BE1" w:rsidRDefault="00400464" w:rsidP="00400464">
      <w:pPr>
        <w:pStyle w:val="Caption"/>
        <w:jc w:val="center"/>
      </w:pPr>
      <w:bookmarkStart w:id="168" w:name="_Toc114943134"/>
      <w:bookmarkStart w:id="169" w:name="_Toc11580878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38</w:t>
      </w:r>
      <w:r w:rsidRPr="001B6BE1">
        <w:fldChar w:fldCharType="end"/>
      </w:r>
      <w:r w:rsidRPr="001B6BE1">
        <w:t xml:space="preserve">  Use of iperf in the Mininet</w:t>
      </w:r>
      <w:bookmarkEnd w:id="168"/>
      <w:bookmarkEnd w:id="169"/>
    </w:p>
    <w:p w14:paraId="329C6A40" w14:textId="65B49F46" w:rsidR="0031275A" w:rsidRPr="001B6BE1" w:rsidRDefault="000E136A" w:rsidP="0051554E">
      <w:r w:rsidRPr="001B6BE1">
        <w:t xml:space="preserve">One such command </w:t>
      </w:r>
      <w:r w:rsidR="002513C2">
        <w:t>wa</w:t>
      </w:r>
      <w:r w:rsidRPr="001B6BE1">
        <w:t xml:space="preserve">s </w:t>
      </w:r>
      <w:r w:rsidRPr="001B6BE1">
        <w:rPr>
          <w:b/>
          <w:bCs/>
          <w:i/>
          <w:iCs/>
        </w:rPr>
        <w:t>iperf</w:t>
      </w:r>
      <w:r w:rsidRPr="001B6BE1">
        <w:t xml:space="preserve"> which </w:t>
      </w:r>
      <w:r w:rsidR="002513C2">
        <w:t>wa</w:t>
      </w:r>
      <w:r w:rsidRPr="001B6BE1">
        <w:t xml:space="preserve">s used for testing the TCP bandwidth between the created hosts. As seen in the above figure, results of the above command </w:t>
      </w:r>
      <w:r w:rsidR="0067051C" w:rsidRPr="001B6BE1">
        <w:t>show</w:t>
      </w:r>
      <w:r w:rsidR="002513C2">
        <w:t>s</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3059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ED7DC" id="Rectangle 55" o:spid="_x0000_s1026" style="position:absolute;margin-left:2.35pt;margin-top:326.25pt;width:115.6pt;height:17.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5"/>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0B59AE31" w:rsidR="005C2E40" w:rsidRPr="001B6BE1" w:rsidRDefault="00AE76BC" w:rsidP="00AE76BC">
      <w:pPr>
        <w:pStyle w:val="Caption"/>
        <w:jc w:val="center"/>
      </w:pPr>
      <w:bookmarkStart w:id="170" w:name="_Toc114943135"/>
      <w:bookmarkStart w:id="171" w:name="_Toc11580878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39</w:t>
      </w:r>
      <w:r w:rsidRPr="001B6BE1">
        <w:fldChar w:fldCharType="end"/>
      </w:r>
      <w:r w:rsidRPr="001B6BE1">
        <w:t xml:space="preserve"> Rapid network creation and destruction on Mininet</w:t>
      </w:r>
      <w:bookmarkEnd w:id="170"/>
      <w:bookmarkEnd w:id="171"/>
    </w:p>
    <w:p w14:paraId="704208B6" w14:textId="35D70C53"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2513C2">
        <w:t>we</w:t>
      </w:r>
      <w:r w:rsidR="008D022B" w:rsidRPr="001B6BE1">
        <w:t>re applied to define the structure of the tree topology. By depth of 3, Mininet create</w:t>
      </w:r>
      <w:r w:rsidR="002513C2">
        <w:t>d the</w:t>
      </w:r>
      <w:r w:rsidR="008D022B" w:rsidRPr="001B6BE1">
        <w:t xml:space="preserve"> network of three layers</w:t>
      </w:r>
      <w:r w:rsidR="00646403" w:rsidRPr="001B6BE1">
        <w:t xml:space="preserve"> of switches</w:t>
      </w:r>
      <w:r w:rsidR="008D022B" w:rsidRPr="001B6BE1">
        <w:t xml:space="preserve"> or three rows and by fanout of 4, it </w:t>
      </w:r>
      <w:r w:rsidR="00646403" w:rsidRPr="001B6BE1">
        <w:t>create</w:t>
      </w:r>
      <w:r w:rsidR="002513C2">
        <w:t>d</w:t>
      </w:r>
      <w:r w:rsidR="00646403" w:rsidRPr="001B6BE1">
        <w:t xml:space="preserve"> four nodes under each network node at each layer. Hence, layer one </w:t>
      </w:r>
      <w:r w:rsidR="002513C2">
        <w:t>had</w:t>
      </w:r>
      <w:r w:rsidR="00646403" w:rsidRPr="001B6BE1">
        <w:t xml:space="preserve"> 1 switch, layer two </w:t>
      </w:r>
      <w:r w:rsidR="002513C2">
        <w:t>had</w:t>
      </w:r>
      <w:r w:rsidR="002513C2" w:rsidRPr="001B6BE1">
        <w:t xml:space="preserve"> </w:t>
      </w:r>
      <w:r w:rsidR="00646403" w:rsidRPr="001B6BE1">
        <w:t xml:space="preserve">4 switches, layer three </w:t>
      </w:r>
      <w:r w:rsidR="002513C2">
        <w:t>had</w:t>
      </w:r>
      <w:r w:rsidR="002513C2" w:rsidRPr="001B6BE1">
        <w:t xml:space="preserve"> </w:t>
      </w:r>
      <w:r w:rsidR="00646403" w:rsidRPr="001B6BE1">
        <w:t xml:space="preserve">16 switches and layer four </w:t>
      </w:r>
      <w:r w:rsidR="002513C2">
        <w:t>had</w:t>
      </w:r>
      <w:r w:rsidR="002513C2" w:rsidRPr="001B6BE1">
        <w:t xml:space="preserve"> </w:t>
      </w:r>
      <w:r w:rsidR="00646403" w:rsidRPr="001B6BE1">
        <w:t xml:space="preserve">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F041DC" w:rsidR="00BA5B01" w:rsidRPr="001B6BE1" w:rsidRDefault="0048541D" w:rsidP="00F2484F">
      <w:r>
        <w:t>However</w:t>
      </w:r>
      <w:r w:rsidR="00F2484F" w:rsidRPr="001B6BE1">
        <w:t>,</w:t>
      </w:r>
      <w:r w:rsidR="00907E87"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194678">
            <w:rPr>
              <w:noProof/>
            </w:rPr>
            <w:t>[74]</w:t>
          </w:r>
          <w:r w:rsidR="009E1620" w:rsidRPr="001B6BE1">
            <w:fldChar w:fldCharType="end"/>
          </w:r>
        </w:sdtContent>
      </w:sdt>
      <w:r w:rsidR="00724111">
        <w:t>.</w:t>
      </w:r>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6"/>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54294B05" w:rsidR="00783691" w:rsidRPr="001B6BE1" w:rsidRDefault="00B86460" w:rsidP="00F12F8A">
      <w:pPr>
        <w:pStyle w:val="Caption"/>
        <w:spacing w:before="0" w:after="120" w:line="120" w:lineRule="atLeast"/>
        <w:jc w:val="center"/>
      </w:pPr>
      <w:bookmarkStart w:id="172" w:name="_Toc114943136"/>
      <w:bookmarkStart w:id="173" w:name="_Toc11580878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40</w:t>
      </w:r>
      <w:r w:rsidRPr="001B6BE1">
        <w:fldChar w:fldCharType="end"/>
      </w:r>
      <w:r w:rsidRPr="001B6BE1">
        <w:t xml:space="preserve"> Accessing created host's CLI from the Mininet</w:t>
      </w:r>
      <w:bookmarkEnd w:id="172"/>
      <w:bookmarkEnd w:id="173"/>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6"/>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1EB2ED9" w:rsidR="00783691" w:rsidRPr="001B6BE1" w:rsidRDefault="00B86460" w:rsidP="00F12F8A">
      <w:pPr>
        <w:pStyle w:val="Caption"/>
        <w:spacing w:before="0" w:after="120" w:line="120" w:lineRule="atLeast"/>
        <w:jc w:val="center"/>
      </w:pPr>
      <w:bookmarkStart w:id="174" w:name="_Toc114943137"/>
      <w:bookmarkStart w:id="175" w:name="_Toc11580878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41</w:t>
      </w:r>
      <w:r w:rsidRPr="001B6BE1">
        <w:fldChar w:fldCharType="end"/>
      </w:r>
      <w:r w:rsidRPr="001B6BE1">
        <w:t xml:space="preserve"> Accessing created switch's CLI from the Mininet</w:t>
      </w:r>
      <w:bookmarkEnd w:id="174"/>
      <w:bookmarkEnd w:id="175"/>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7"/>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24E69DA2" w:rsidR="00AC2947" w:rsidRPr="001B6BE1" w:rsidRDefault="00F12F8A" w:rsidP="00F12F8A">
      <w:pPr>
        <w:pStyle w:val="Caption"/>
        <w:jc w:val="center"/>
      </w:pPr>
      <w:bookmarkStart w:id="176" w:name="_Toc114943138"/>
      <w:bookmarkStart w:id="177" w:name="_Toc11580878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42</w:t>
      </w:r>
      <w:r w:rsidRPr="001B6BE1">
        <w:fldChar w:fldCharType="end"/>
      </w:r>
      <w:r w:rsidRPr="001B6BE1">
        <w:t xml:space="preserve"> Creating custom topology on the Mininet</w:t>
      </w:r>
      <w:bookmarkEnd w:id="176"/>
      <w:bookmarkEnd w:id="177"/>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8"/>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2EC99CF1" w:rsidR="004D1303" w:rsidRPr="001B6BE1" w:rsidRDefault="00487435" w:rsidP="00C72F39">
      <w:pPr>
        <w:pStyle w:val="Caption"/>
        <w:spacing w:before="0" w:after="120" w:line="120" w:lineRule="atLeast"/>
        <w:jc w:val="center"/>
      </w:pPr>
      <w:bookmarkStart w:id="178" w:name="_Toc114943139"/>
      <w:bookmarkStart w:id="179" w:name="_Toc11580878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43</w:t>
      </w:r>
      <w:r w:rsidRPr="001B6BE1">
        <w:fldChar w:fldCharType="end"/>
      </w:r>
      <w:r w:rsidRPr="001B6BE1">
        <w:t xml:space="preserve"> Creating Mininet network with custom topology</w:t>
      </w:r>
      <w:bookmarkEnd w:id="178"/>
      <w:bookmarkEnd w:id="179"/>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2C1836B1" w:rsidR="005D1D68" w:rsidRPr="001B6BE1" w:rsidRDefault="00C72F39" w:rsidP="00C72F39">
      <w:pPr>
        <w:pStyle w:val="Caption"/>
        <w:spacing w:before="0" w:after="120" w:line="120" w:lineRule="atLeast"/>
        <w:jc w:val="center"/>
      </w:pPr>
      <w:bookmarkStart w:id="180" w:name="_Toc114943140"/>
      <w:bookmarkStart w:id="181" w:name="_Toc11580879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44</w:t>
      </w:r>
      <w:r w:rsidRPr="001B6BE1">
        <w:fldChar w:fldCharType="end"/>
      </w:r>
      <w:r w:rsidRPr="001B6BE1">
        <w:t xml:space="preserve"> Testing connectivity between the </w:t>
      </w:r>
      <w:r w:rsidR="00CD1F8E">
        <w:t>endpoints</w:t>
      </w:r>
      <w:r w:rsidRPr="001B6BE1">
        <w:t xml:space="preserve"> on the Mininet network</w:t>
      </w:r>
      <w:bookmarkEnd w:id="180"/>
      <w:bookmarkEnd w:id="181"/>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54C736C3" w:rsidR="007D3DED" w:rsidRPr="001B6BE1" w:rsidRDefault="00C72F39" w:rsidP="00C72F39">
      <w:pPr>
        <w:pStyle w:val="Caption"/>
        <w:spacing w:before="0" w:after="120" w:line="120" w:lineRule="atLeast"/>
        <w:jc w:val="center"/>
      </w:pPr>
      <w:bookmarkStart w:id="182" w:name="_Toc114943141"/>
      <w:bookmarkStart w:id="183" w:name="_Toc11580879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45</w:t>
      </w:r>
      <w:r w:rsidRPr="001B6BE1">
        <w:fldChar w:fldCharType="end"/>
      </w:r>
      <w:r w:rsidRPr="001B6BE1">
        <w:t xml:space="preserve"> View of Mininet topology from the ONOS GUI</w:t>
      </w:r>
      <w:bookmarkEnd w:id="182"/>
      <w:bookmarkEnd w:id="183"/>
    </w:p>
    <w:p w14:paraId="41257912" w14:textId="5F922736"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194678">
            <w:rPr>
              <w:noProof/>
            </w:rPr>
            <w:t>[75]</w:t>
          </w:r>
          <w:r w:rsidR="00C777EC" w:rsidRPr="001B6BE1">
            <w:fldChar w:fldCharType="end"/>
          </w:r>
        </w:sdtContent>
      </w:sdt>
      <w:r w:rsidR="00194678">
        <w:t>.</w:t>
      </w:r>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84" w:name="_Toc115808665"/>
      <w:r w:rsidRPr="001B6BE1">
        <w:t>Problems identified</w:t>
      </w:r>
      <w:bookmarkEnd w:id="184"/>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2FF04582"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194678" w:rsidRPr="00194678">
            <w:rPr>
              <w:rFonts w:cs="Times"/>
              <w:noProof/>
              <w:lang w:val="en-US"/>
            </w:rPr>
            <w:t>[76]</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85" w:name="_Toc115808666"/>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85"/>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2E59E150"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194678" w:rsidRPr="00194678">
            <w:rPr>
              <w:noProof/>
              <w:lang w:val="en-US"/>
            </w:rPr>
            <w:t>[77]</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194678" w:rsidRPr="00194678">
            <w:rPr>
              <w:noProof/>
              <w:lang w:val="en-US"/>
            </w:rPr>
            <w:t>[78]</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21688B04"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194678" w:rsidRPr="00194678">
            <w:rPr>
              <w:noProof/>
              <w:lang w:val="en-US"/>
            </w:rPr>
            <w:t>[79]</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7010D84"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194678">
            <w:rPr>
              <w:noProof/>
            </w:rPr>
            <w:t xml:space="preserve"> [80]</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194678" w:rsidRPr="00194678">
            <w:rPr>
              <w:noProof/>
              <w:lang w:val="en-US"/>
            </w:rPr>
            <w:t>[77]</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194678" w:rsidRPr="00194678">
            <w:rPr>
              <w:noProof/>
              <w:lang w:val="en-US"/>
            </w:rPr>
            <w:t>[81]</w:t>
          </w:r>
          <w:r w:rsidR="008D62C8">
            <w:fldChar w:fldCharType="end"/>
          </w:r>
        </w:sdtContent>
      </w:sdt>
      <w:r w:rsidR="009F71C0" w:rsidRPr="001B6BE1">
        <w:t xml:space="preserve"> for </w:t>
      </w:r>
      <w:r w:rsidR="00753688" w:rsidRPr="001B6BE1">
        <w:t>signalling</w:t>
      </w:r>
      <w:r w:rsidR="009F71C0" w:rsidRPr="001B6BE1">
        <w:t>.</w:t>
      </w:r>
    </w:p>
    <w:p w14:paraId="751CE9D9" w14:textId="564A9FED"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194678">
            <w:rPr>
              <w:noProof/>
            </w:rPr>
            <w:t>[82]</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194678">
            <w:rPr>
              <w:noProof/>
            </w:rPr>
            <w:t xml:space="preserve"> [80]</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186" w:name="_Toc115808667"/>
      <w:r w:rsidRPr="001B6BE1">
        <w:t>Introduction</w:t>
      </w:r>
      <w:bookmarkEnd w:id="186"/>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rPr>
          <w:noProof/>
        </w:rPr>
        <w:drawing>
          <wp:anchor distT="0" distB="0" distL="114300" distR="114300" simplePos="0" relativeHeight="251691008"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187" w:name="_Toc114943142"/>
    </w:p>
    <w:p w14:paraId="20EE540C" w14:textId="79975ED0" w:rsidR="00D55185" w:rsidRDefault="00C72F39" w:rsidP="003E6DAF">
      <w:pPr>
        <w:pStyle w:val="Caption"/>
        <w:spacing w:before="0"/>
        <w:jc w:val="center"/>
      </w:pPr>
      <w:bookmarkStart w:id="188" w:name="_Toc11580879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46</w:t>
      </w:r>
      <w:r w:rsidRPr="001B6BE1">
        <w:fldChar w:fldCharType="end"/>
      </w:r>
      <w:r w:rsidRPr="001B6BE1">
        <w:t xml:space="preserve"> Network created in the GNS3 for L2VPN VPLS</w:t>
      </w:r>
      <w:bookmarkEnd w:id="187"/>
      <w:bookmarkEnd w:id="188"/>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rPr>
          <w:noProof/>
        </w:rPr>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2"/>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1F05617E" w:rsidR="002D0CF7" w:rsidRDefault="004E3B09" w:rsidP="004E3B09">
      <w:pPr>
        <w:pStyle w:val="Caption"/>
        <w:jc w:val="center"/>
      </w:pPr>
      <w:bookmarkStart w:id="189" w:name="_Toc114943143"/>
      <w:bookmarkStart w:id="190" w:name="_Toc11580879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47</w:t>
      </w:r>
      <w:r w:rsidRPr="001B6BE1">
        <w:fldChar w:fldCharType="end"/>
      </w:r>
      <w:r w:rsidRPr="001B6BE1">
        <w:t xml:space="preserve"> List of configured VPLS on the ONOS CLI</w:t>
      </w:r>
      <w:bookmarkEnd w:id="189"/>
      <w:bookmarkEnd w:id="190"/>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4"/>
                    <a:stretch>
                      <a:fillRect/>
                    </a:stretch>
                  </pic:blipFill>
                  <pic:spPr>
                    <a:xfrm>
                      <a:off x="0" y="0"/>
                      <a:ext cx="5760720" cy="3734435"/>
                    </a:xfrm>
                    <a:prstGeom prst="rect">
                      <a:avLst/>
                    </a:prstGeom>
                  </pic:spPr>
                </pic:pic>
              </a:graphicData>
            </a:graphic>
          </wp:inline>
        </w:drawing>
      </w:r>
    </w:p>
    <w:p w14:paraId="605E67C4" w14:textId="5E4979B5" w:rsidR="00D70FB1" w:rsidRPr="001B6BE1" w:rsidRDefault="004E3B09" w:rsidP="00BD3379">
      <w:pPr>
        <w:pStyle w:val="Caption"/>
        <w:jc w:val="center"/>
      </w:pPr>
      <w:bookmarkStart w:id="191" w:name="_Toc114943144"/>
      <w:bookmarkStart w:id="192" w:name="_Toc11580879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48</w:t>
      </w:r>
      <w:r w:rsidRPr="001B6BE1">
        <w:fldChar w:fldCharType="end"/>
      </w:r>
      <w:r w:rsidRPr="001B6BE1">
        <w:t xml:space="preserve"> Topology view of the created VPLS network from the ONOS GUI</w:t>
      </w:r>
      <w:bookmarkEnd w:id="191"/>
      <w:bookmarkEnd w:id="19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0DE3B0E2" w:rsidR="00605647"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61A03149" w14:textId="77777777" w:rsidR="00174082" w:rsidRDefault="00174082" w:rsidP="00174082">
      <w:pPr>
        <w:keepNext/>
        <w:spacing w:after="0" w:line="0" w:lineRule="atLeast"/>
      </w:pPr>
      <w:r w:rsidRPr="00174082">
        <w:rPr>
          <w:noProof/>
        </w:rPr>
        <w:drawing>
          <wp:inline distT="0" distB="0" distL="0" distR="0" wp14:anchorId="4B8EF4C5" wp14:editId="18557056">
            <wp:extent cx="5757347" cy="6685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724" b="4378"/>
                    <a:stretch/>
                  </pic:blipFill>
                  <pic:spPr bwMode="auto">
                    <a:xfrm>
                      <a:off x="0" y="0"/>
                      <a:ext cx="5760720" cy="668985"/>
                    </a:xfrm>
                    <a:prstGeom prst="rect">
                      <a:avLst/>
                    </a:prstGeom>
                    <a:ln>
                      <a:noFill/>
                    </a:ln>
                    <a:extLst>
                      <a:ext uri="{53640926-AAD7-44D8-BBD7-CCE9431645EC}">
                        <a14:shadowObscured xmlns:a14="http://schemas.microsoft.com/office/drawing/2010/main"/>
                      </a:ext>
                    </a:extLst>
                  </pic:spPr>
                </pic:pic>
              </a:graphicData>
            </a:graphic>
          </wp:inline>
        </w:drawing>
      </w:r>
    </w:p>
    <w:p w14:paraId="73059402" w14:textId="2DD70F30" w:rsidR="00174082" w:rsidRPr="001B6BE1" w:rsidRDefault="00174082" w:rsidP="00174082">
      <w:pPr>
        <w:pStyle w:val="Caption"/>
        <w:spacing w:before="0" w:after="120"/>
        <w:jc w:val="center"/>
      </w:pPr>
      <w:bookmarkStart w:id="193" w:name="_Toc115808795"/>
      <w:r>
        <w:t xml:space="preserve">Figure 4. </w:t>
      </w:r>
      <w:r>
        <w:fldChar w:fldCharType="begin"/>
      </w:r>
      <w:r>
        <w:instrText xml:space="preserve"> SEQ Figure_4. \* ARABIC </w:instrText>
      </w:r>
      <w:r>
        <w:fldChar w:fldCharType="separate"/>
      </w:r>
      <w:r>
        <w:rPr>
          <w:noProof/>
        </w:rPr>
        <w:t>49</w:t>
      </w:r>
      <w:r>
        <w:fldChar w:fldCharType="end"/>
      </w:r>
      <w:r>
        <w:t xml:space="preserve"> Processing of broadcast traffic in Open vSwitch with OpenFlow Match-fields and Action</w:t>
      </w:r>
      <w:bookmarkEnd w:id="193"/>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2545ED80">
            <wp:extent cx="5812150" cy="3175181"/>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6"/>
                    <a:srcRect t="10164" r="13409"/>
                    <a:stretch/>
                  </pic:blipFill>
                  <pic:spPr bwMode="auto">
                    <a:xfrm>
                      <a:off x="0" y="0"/>
                      <a:ext cx="5830459" cy="3185183"/>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5818C00C" w:rsidR="00EF32C8" w:rsidRDefault="00EF32C8" w:rsidP="00174082">
      <w:pPr>
        <w:pStyle w:val="Caption"/>
        <w:spacing w:before="0" w:after="0" w:line="0" w:lineRule="atLeast"/>
        <w:jc w:val="center"/>
      </w:pPr>
      <w:bookmarkStart w:id="194" w:name="_Toc115808796"/>
      <w:r>
        <w:t xml:space="preserve">Figure 4. </w:t>
      </w:r>
      <w:r>
        <w:fldChar w:fldCharType="begin"/>
      </w:r>
      <w:r>
        <w:instrText xml:space="preserve"> SEQ Figure_4. \* ARABIC </w:instrText>
      </w:r>
      <w:r>
        <w:fldChar w:fldCharType="separate"/>
      </w:r>
      <w:r w:rsidR="00174082">
        <w:rPr>
          <w:noProof/>
        </w:rPr>
        <w:t>50</w:t>
      </w:r>
      <w:r>
        <w:fldChar w:fldCharType="end"/>
      </w:r>
      <w:r>
        <w:t xml:space="preserve"> </w:t>
      </w:r>
      <w:r w:rsidRPr="001B4804">
        <w:t>Intents configured by the VPLS application</w:t>
      </w:r>
      <w:bookmarkEnd w:id="194"/>
    </w:p>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broadcast 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unicast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rPr>
          <w:noProof/>
        </w:rPr>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7"/>
                    <a:stretch>
                      <a:fillRect/>
                    </a:stretch>
                  </pic:blipFill>
                  <pic:spPr>
                    <a:xfrm>
                      <a:off x="0" y="0"/>
                      <a:ext cx="4873131" cy="4703924"/>
                    </a:xfrm>
                    <a:prstGeom prst="rect">
                      <a:avLst/>
                    </a:prstGeom>
                  </pic:spPr>
                </pic:pic>
              </a:graphicData>
            </a:graphic>
          </wp:inline>
        </w:drawing>
      </w:r>
    </w:p>
    <w:p w14:paraId="3683CAF6" w14:textId="71116062" w:rsidR="00D55185" w:rsidRDefault="00AA42E0" w:rsidP="00866908">
      <w:pPr>
        <w:pStyle w:val="Caption"/>
        <w:jc w:val="center"/>
      </w:pPr>
      <w:bookmarkStart w:id="195" w:name="_Toc114943145"/>
      <w:bookmarkStart w:id="196" w:name="_Toc11580879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51</w:t>
      </w:r>
      <w:r w:rsidRPr="001B6BE1">
        <w:fldChar w:fldCharType="end"/>
      </w:r>
      <w:r w:rsidRPr="001B6BE1">
        <w:t xml:space="preserve"> Intents configured by the VPLS application</w:t>
      </w:r>
      <w:bookmarkEnd w:id="195"/>
      <w:bookmarkEnd w:id="196"/>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flow was installed by unicast intent, for</w:t>
      </w:r>
      <w:r w:rsidR="001F536E" w:rsidRPr="001F536E">
        <w:t xml:space="preserve"> </w:t>
      </w:r>
      <w:r w:rsidR="001F536E">
        <w:t>data</w:t>
      </w:r>
      <w:r w:rsidR="00D64F78">
        <w:t xml:space="preserve"> traffic from Server2 and Server3 to H1, the third flow was installed by broadcast intent, for</w:t>
      </w:r>
      <w:r w:rsidR="001F536E" w:rsidRPr="001F536E">
        <w:t xml:space="preserve"> </w:t>
      </w:r>
      <w:r w:rsidR="001F536E">
        <w:t>data</w:t>
      </w:r>
      <w:r w:rsidR="00D64F78">
        <w:t xml:space="preserve"> traffic from </w:t>
      </w:r>
      <w:r w:rsidR="006879CE">
        <w:t xml:space="preserve">Server2 and Server3 </w:t>
      </w:r>
      <w:r w:rsidR="00D64F78">
        <w:t>to H1, the forth flow was installed by broadcast intent, for</w:t>
      </w:r>
      <w:r w:rsidR="001F536E" w:rsidRPr="001F536E">
        <w:t xml:space="preserve"> </w:t>
      </w:r>
      <w:r w:rsidR="001F536E">
        <w:t>data</w:t>
      </w:r>
      <w:r w:rsidR="00D64F78">
        <w:t xml:space="preserve"> traffic from H1 to </w:t>
      </w:r>
      <w:r w:rsidR="006879CE">
        <w:t xml:space="preserve">Server2 and Server3 </w:t>
      </w:r>
      <w:r w:rsidR="00D64F78">
        <w:t>and the fifth flow was installed by unicast intent, for</w:t>
      </w:r>
      <w:r w:rsidR="001F536E" w:rsidRPr="001F536E">
        <w:t xml:space="preserve"> </w:t>
      </w:r>
      <w:r w:rsidR="001F536E">
        <w:t xml:space="preserve">data </w:t>
      </w:r>
      <w:r w:rsidR="00D64F78">
        <w:t>traffic from H1 to Server2.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43EEA540" w:rsidR="0016086E" w:rsidRPr="0016086E" w:rsidRDefault="00B50F13" w:rsidP="00DB0000">
      <w:pPr>
        <w:pStyle w:val="Caption"/>
        <w:jc w:val="center"/>
      </w:pPr>
      <w:bookmarkStart w:id="197" w:name="_Toc115808798"/>
      <w:r>
        <w:t>\</w:t>
      </w:r>
      <w:r w:rsidR="00DB0000">
        <w:t xml:space="preserve">Figure 4. </w:t>
      </w:r>
      <w:r w:rsidR="00DB0000">
        <w:fldChar w:fldCharType="begin"/>
      </w:r>
      <w:r w:rsidR="00DB0000">
        <w:instrText xml:space="preserve"> SEQ Figure_4. \* ARABIC </w:instrText>
      </w:r>
      <w:r w:rsidR="00DB0000">
        <w:fldChar w:fldCharType="separate"/>
      </w:r>
      <w:r w:rsidR="00174082">
        <w:rPr>
          <w:noProof/>
        </w:rPr>
        <w:t>52</w:t>
      </w:r>
      <w:r w:rsidR="00DB0000">
        <w:fldChar w:fldCharType="end"/>
      </w:r>
      <w:r w:rsidR="00DB0000">
        <w:t xml:space="preserve"> </w:t>
      </w:r>
      <w:r w:rsidR="00DB0000" w:rsidRPr="00F71101">
        <w:t xml:space="preserve">Flow rules </w:t>
      </w:r>
      <w:r w:rsidR="008F1461">
        <w:t xml:space="preserve">installed on the Open vSwitch-1 </w:t>
      </w:r>
      <w:r w:rsidR="00DB0000" w:rsidRPr="00F71101">
        <w:t>by the ONOS controller as per configured VPLS</w:t>
      </w:r>
      <w:bookmarkEnd w:id="197"/>
    </w:p>
    <w:p w14:paraId="453023D2" w14:textId="05C34D7F" w:rsidR="002D0CF7" w:rsidRPr="001B6BE1" w:rsidRDefault="002D0CF7" w:rsidP="00A94234">
      <w:pPr>
        <w:pStyle w:val="Heading3"/>
      </w:pPr>
      <w:bookmarkStart w:id="198" w:name="_Toc115808668"/>
      <w:r w:rsidRPr="001B6BE1">
        <w:lastRenderedPageBreak/>
        <w:t>Configuration</w:t>
      </w:r>
      <w:r w:rsidR="00621487" w:rsidRPr="001B6BE1">
        <w:t xml:space="preserve"> and Working</w:t>
      </w:r>
      <w:bookmarkEnd w:id="198"/>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9"/>
                    <a:stretch>
                      <a:fillRect/>
                    </a:stretch>
                  </pic:blipFill>
                  <pic:spPr>
                    <a:xfrm>
                      <a:off x="0" y="0"/>
                      <a:ext cx="5402851" cy="3887170"/>
                    </a:xfrm>
                    <a:prstGeom prst="rect">
                      <a:avLst/>
                    </a:prstGeom>
                  </pic:spPr>
                </pic:pic>
              </a:graphicData>
            </a:graphic>
          </wp:inline>
        </w:drawing>
      </w:r>
    </w:p>
    <w:p w14:paraId="7D655A2F" w14:textId="285D8B74" w:rsidR="005F6D6A" w:rsidRPr="001B6BE1" w:rsidRDefault="006D7A06" w:rsidP="006D7A06">
      <w:pPr>
        <w:pStyle w:val="Caption"/>
        <w:jc w:val="center"/>
        <w:rPr>
          <w:rFonts w:cs="Times"/>
          <w:color w:val="000000" w:themeColor="text1"/>
        </w:rPr>
      </w:pPr>
      <w:bookmarkStart w:id="199" w:name="_Toc114943146"/>
      <w:bookmarkStart w:id="200" w:name="_Toc11580879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53</w:t>
      </w:r>
      <w:r w:rsidRPr="001B6BE1">
        <w:fldChar w:fldCharType="end"/>
      </w:r>
      <w:r w:rsidRPr="001B6BE1">
        <w:t xml:space="preserve"> Components of VPLS application</w:t>
      </w:r>
      <w:bookmarkEnd w:id="199"/>
      <w:bookmarkEnd w:id="200"/>
    </w:p>
    <w:p w14:paraId="0EA42C46" w14:textId="73964FE8"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194678" w:rsidRPr="00194678">
            <w:rPr>
              <w:rFonts w:cs="Times"/>
              <w:noProof/>
              <w:color w:val="000000" w:themeColor="text1"/>
            </w:rPr>
            <w:t>[83]</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rPr>
          <w:noProof/>
        </w:rPr>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90"/>
                    <a:stretch>
                      <a:fillRect/>
                    </a:stretch>
                  </pic:blipFill>
                  <pic:spPr>
                    <a:xfrm>
                      <a:off x="0" y="0"/>
                      <a:ext cx="3669996" cy="1769600"/>
                    </a:xfrm>
                    <a:prstGeom prst="rect">
                      <a:avLst/>
                    </a:prstGeom>
                  </pic:spPr>
                </pic:pic>
              </a:graphicData>
            </a:graphic>
          </wp:inline>
        </w:drawing>
      </w:r>
    </w:p>
    <w:p w14:paraId="12E0E188" w14:textId="2F5C4425" w:rsidR="00D80086" w:rsidRPr="001B6BE1" w:rsidRDefault="00D80086" w:rsidP="00D80086">
      <w:pPr>
        <w:pStyle w:val="Caption"/>
        <w:jc w:val="center"/>
      </w:pPr>
      <w:bookmarkStart w:id="201" w:name="_Toc115808800"/>
      <w:r>
        <w:t xml:space="preserve">Figure 4. </w:t>
      </w:r>
      <w:r>
        <w:fldChar w:fldCharType="begin"/>
      </w:r>
      <w:r>
        <w:instrText xml:space="preserve"> SEQ Figure_4. \* ARABIC </w:instrText>
      </w:r>
      <w:r>
        <w:fldChar w:fldCharType="separate"/>
      </w:r>
      <w:r w:rsidR="00174082">
        <w:rPr>
          <w:noProof/>
        </w:rPr>
        <w:t>54</w:t>
      </w:r>
      <w:r>
        <w:fldChar w:fldCharType="end"/>
      </w:r>
      <w:r>
        <w:t xml:space="preserve"> </w:t>
      </w:r>
      <w:r w:rsidRPr="009520F0">
        <w:t>Configuration of VPLS interfaces from the ONOS CLI</w:t>
      </w:r>
      <w:bookmarkEnd w:id="201"/>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r w:rsidRPr="001B6BE1">
        <w:rPr>
          <w:rFonts w:cs="Times"/>
          <w:i/>
          <w:iCs/>
          <w:color w:val="000000" w:themeColor="text1"/>
        </w:rPr>
        <w:t xml:space="preserve">create,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rPr>
          <w:noProof/>
        </w:rPr>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2"/>
                    <a:stretch>
                      <a:fillRect/>
                    </a:stretch>
                  </pic:blipFill>
                  <pic:spPr>
                    <a:xfrm>
                      <a:off x="0" y="0"/>
                      <a:ext cx="2318344" cy="3339264"/>
                    </a:xfrm>
                    <a:prstGeom prst="rect">
                      <a:avLst/>
                    </a:prstGeom>
                  </pic:spPr>
                </pic:pic>
              </a:graphicData>
            </a:graphic>
          </wp:inline>
        </w:drawing>
      </w:r>
    </w:p>
    <w:p w14:paraId="6F65D335" w14:textId="7D4AABAE" w:rsidR="00D80086" w:rsidRDefault="00D80086" w:rsidP="00D80086">
      <w:pPr>
        <w:pStyle w:val="Caption"/>
        <w:jc w:val="center"/>
      </w:pPr>
      <w:bookmarkStart w:id="202" w:name="_Toc115808801"/>
      <w:r>
        <w:t xml:space="preserve">Figure 4. </w:t>
      </w:r>
      <w:r>
        <w:fldChar w:fldCharType="begin"/>
      </w:r>
      <w:r>
        <w:instrText xml:space="preserve"> SEQ Figure_4. \* ARABIC </w:instrText>
      </w:r>
      <w:r>
        <w:fldChar w:fldCharType="separate"/>
      </w:r>
      <w:r w:rsidR="00174082">
        <w:rPr>
          <w:noProof/>
        </w:rPr>
        <w:t>55</w:t>
      </w:r>
      <w:r>
        <w:fldChar w:fldCharType="end"/>
      </w:r>
      <w:r>
        <w:t xml:space="preserve"> </w:t>
      </w:r>
      <w:r w:rsidRPr="00A94CB7">
        <w:t>Configuration of VPLS from the ONOS CLI</w:t>
      </w:r>
      <w:bookmarkEnd w:id="202"/>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1"/>
                    <a:stretch>
                      <a:fillRect/>
                    </a:stretch>
                  </pic:blipFill>
                  <pic:spPr>
                    <a:xfrm>
                      <a:off x="0" y="0"/>
                      <a:ext cx="5760720" cy="2690495"/>
                    </a:xfrm>
                    <a:prstGeom prst="rect">
                      <a:avLst/>
                    </a:prstGeom>
                  </pic:spPr>
                </pic:pic>
              </a:graphicData>
            </a:graphic>
          </wp:inline>
        </w:drawing>
      </w:r>
    </w:p>
    <w:p w14:paraId="2D3F46D4" w14:textId="762881B5" w:rsidR="00F26A23" w:rsidRPr="001B6BE1" w:rsidRDefault="000737CF" w:rsidP="003E1DEB">
      <w:pPr>
        <w:pStyle w:val="Caption"/>
        <w:spacing w:before="0" w:after="120" w:line="0" w:lineRule="atLeast"/>
        <w:jc w:val="center"/>
        <w:rPr>
          <w:rFonts w:cs="Times"/>
          <w:color w:val="000000" w:themeColor="text1"/>
        </w:rPr>
      </w:pPr>
      <w:bookmarkStart w:id="203" w:name="_Toc114943147"/>
      <w:bookmarkStart w:id="204" w:name="_Toc11580880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56</w:t>
      </w:r>
      <w:r w:rsidRPr="001B6BE1">
        <w:fldChar w:fldCharType="end"/>
      </w:r>
      <w:r w:rsidRPr="001B6BE1">
        <w:t xml:space="preserve"> </w:t>
      </w:r>
      <w:r w:rsidR="00F61858">
        <w:t>Pseudocode for c</w:t>
      </w:r>
      <w:r w:rsidRPr="001B6BE1">
        <w:t>onfiguration of VPLS from the ONOS REST API</w:t>
      </w:r>
      <w:bookmarkEnd w:id="203"/>
      <w:bookmarkEnd w:id="204"/>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:8181/onos/v1/network/configuration -d @/opt/onos/config/network-cfg-vpls.json --user onos:rocks</w:t>
      </w:r>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rPr>
          <w:noProof/>
        </w:rPr>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2"/>
                    <a:stretch>
                      <a:fillRect/>
                    </a:stretch>
                  </pic:blipFill>
                  <pic:spPr>
                    <a:xfrm>
                      <a:off x="0" y="0"/>
                      <a:ext cx="5760720" cy="3034665"/>
                    </a:xfrm>
                    <a:prstGeom prst="rect">
                      <a:avLst/>
                    </a:prstGeom>
                  </pic:spPr>
                </pic:pic>
              </a:graphicData>
            </a:graphic>
          </wp:inline>
        </w:drawing>
      </w:r>
    </w:p>
    <w:p w14:paraId="74230B9C" w14:textId="5A015C67" w:rsidR="008D4358" w:rsidRDefault="002106EB" w:rsidP="002106EB">
      <w:pPr>
        <w:pStyle w:val="Caption"/>
        <w:spacing w:before="0" w:after="120"/>
        <w:jc w:val="center"/>
      </w:pPr>
      <w:bookmarkStart w:id="205" w:name="_Toc115808803"/>
      <w:r>
        <w:t xml:space="preserve">Figure 4. </w:t>
      </w:r>
      <w:r>
        <w:fldChar w:fldCharType="begin"/>
      </w:r>
      <w:r>
        <w:instrText xml:space="preserve"> SEQ Figure_4. \* ARABIC </w:instrText>
      </w:r>
      <w:r>
        <w:fldChar w:fldCharType="separate"/>
      </w:r>
      <w:r w:rsidR="00174082">
        <w:rPr>
          <w:noProof/>
        </w:rPr>
        <w:t>57</w:t>
      </w:r>
      <w:r>
        <w:fldChar w:fldCharType="end"/>
      </w:r>
      <w:r>
        <w:t xml:space="preserve"> Implemented VPLS networks</w:t>
      </w:r>
      <w:bookmarkEnd w:id="205"/>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206" w:name="_Toc115808669"/>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206"/>
    </w:p>
    <w:p w14:paraId="5C230296" w14:textId="110B04DB"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194678">
            <w:rPr>
              <w:noProof/>
            </w:rPr>
            <w:t>[84]</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1B9C9096"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194678">
            <w:rPr>
              <w:noProof/>
            </w:rPr>
            <w:t>[22]</w:t>
          </w:r>
          <w:r w:rsidR="00E942A7" w:rsidRPr="001B6BE1">
            <w:fldChar w:fldCharType="end"/>
          </w:r>
        </w:sdtContent>
      </w:sdt>
      <w:r w:rsidR="00572D1F">
        <w:t>.</w:t>
      </w:r>
    </w:p>
    <w:p w14:paraId="4B8ED092" w14:textId="331C81E5"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194678">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1B50D103"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194678">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207" w:name="_Toc115808670"/>
      <w:r w:rsidRPr="001B6BE1">
        <w:t>Introduction</w:t>
      </w:r>
      <w:bookmarkEnd w:id="207"/>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649004E8"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194678" w:rsidRPr="00194678">
            <w:rPr>
              <w:noProof/>
              <w:lang w:val="en-US"/>
            </w:rPr>
            <w:t>[85]</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194678">
            <w:rPr>
              <w:noProof/>
            </w:rPr>
            <w:t>[86]</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194678">
            <w:rPr>
              <w:noProof/>
            </w:rPr>
            <w:t>[87]</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w:t>
      </w:r>
      <w:r w:rsidR="00B6294A" w:rsidRPr="001B6BE1">
        <w:t>instance</w:t>
      </w:r>
      <w:r w:rsidR="00035D32" w:rsidRPr="001B6BE1">
        <w:t xml:space="preserve"> in their respective clusters. </w:t>
      </w:r>
    </w:p>
    <w:p w14:paraId="3C46671E" w14:textId="25A96A26"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w:t>
      </w:r>
      <w:r w:rsidR="00B6294A">
        <w:t>these instances</w:t>
      </w:r>
      <w:r w:rsidR="004F113E">
        <w:t xml:space="preserv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rPr>
          <w:noProof/>
        </w:rPr>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3"/>
                    <a:stretch>
                      <a:fillRect/>
                    </a:stretch>
                  </pic:blipFill>
                  <pic:spPr>
                    <a:xfrm>
                      <a:off x="0" y="0"/>
                      <a:ext cx="5579306" cy="3084239"/>
                    </a:xfrm>
                    <a:prstGeom prst="rect">
                      <a:avLst/>
                    </a:prstGeom>
                  </pic:spPr>
                </pic:pic>
              </a:graphicData>
            </a:graphic>
          </wp:inline>
        </w:drawing>
      </w:r>
    </w:p>
    <w:p w14:paraId="581200DA" w14:textId="6C2BC857" w:rsidR="00FE42A0" w:rsidRDefault="00FE42A0" w:rsidP="00FE42A0">
      <w:pPr>
        <w:pStyle w:val="Caption"/>
        <w:jc w:val="center"/>
      </w:pPr>
      <w:bookmarkStart w:id="208" w:name="_Toc115808804"/>
      <w:r>
        <w:t xml:space="preserve">Figure 4. </w:t>
      </w:r>
      <w:r>
        <w:fldChar w:fldCharType="begin"/>
      </w:r>
      <w:r>
        <w:instrText xml:space="preserve"> SEQ Figure_4. \* ARABIC </w:instrText>
      </w:r>
      <w:r>
        <w:fldChar w:fldCharType="separate"/>
      </w:r>
      <w:r w:rsidR="00174082">
        <w:rPr>
          <w:noProof/>
        </w:rPr>
        <w:t>58</w:t>
      </w:r>
      <w:r>
        <w:fldChar w:fldCharType="end"/>
      </w:r>
      <w:r>
        <w:t xml:space="preserve"> Cluster formation of Atomix and ONOS</w:t>
      </w:r>
      <w:bookmarkEnd w:id="208"/>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rPr>
          <w:noProof/>
        </w:rPr>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4"/>
                    <a:stretch>
                      <a:fillRect/>
                    </a:stretch>
                  </pic:blipFill>
                  <pic:spPr>
                    <a:xfrm>
                      <a:off x="0" y="0"/>
                      <a:ext cx="4984652" cy="3930799"/>
                    </a:xfrm>
                    <a:prstGeom prst="rect">
                      <a:avLst/>
                    </a:prstGeom>
                  </pic:spPr>
                </pic:pic>
              </a:graphicData>
            </a:graphic>
          </wp:inline>
        </w:drawing>
      </w:r>
    </w:p>
    <w:p w14:paraId="319AA9E8" w14:textId="389220BD" w:rsidR="000151B6" w:rsidRPr="001B6BE1" w:rsidRDefault="00195E9B" w:rsidP="001431BD">
      <w:pPr>
        <w:pStyle w:val="Caption"/>
        <w:spacing w:before="0" w:after="120" w:line="0" w:lineRule="atLeast"/>
        <w:jc w:val="center"/>
      </w:pPr>
      <w:bookmarkStart w:id="209" w:name="_Toc114943153"/>
      <w:bookmarkStart w:id="210" w:name="_Toc11580880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59</w:t>
      </w:r>
      <w:r w:rsidRPr="001B6BE1">
        <w:fldChar w:fldCharType="end"/>
      </w:r>
      <w:r w:rsidRPr="001B6BE1">
        <w:t xml:space="preserve"> </w:t>
      </w:r>
      <w:r w:rsidR="002A6D2A">
        <w:t>Pseudocode for c</w:t>
      </w:r>
      <w:r w:rsidRPr="001B6BE1">
        <w:t>onfiguration of Atomix cluster</w:t>
      </w:r>
      <w:bookmarkEnd w:id="209"/>
      <w:bookmarkEnd w:id="210"/>
    </w:p>
    <w:p w14:paraId="40EF1E5A" w14:textId="08604E49"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194678" w:rsidRPr="00194678">
            <w:rPr>
              <w:noProof/>
              <w:lang w:val="en-US"/>
            </w:rPr>
            <w:t>[9]</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194678">
            <w:rPr>
              <w:noProof/>
            </w:rPr>
            <w:t>[88]</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The following figure shows the pseudocode for the configuration of Code cluster.</w:t>
      </w:r>
    </w:p>
    <w:p w14:paraId="4D953F6A" w14:textId="1FAC9BB5" w:rsidR="00F62C0E" w:rsidRPr="001B6BE1" w:rsidRDefault="00F62C0E" w:rsidP="0064493D">
      <w:pPr>
        <w:keepNext/>
        <w:spacing w:after="0" w:line="0" w:lineRule="atLeast"/>
        <w:jc w:val="center"/>
      </w:pPr>
      <w:r w:rsidRPr="00F62C0E">
        <w:rPr>
          <w:noProof/>
        </w:rPr>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5"/>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65FBADEA" w:rsidR="00B70FB5" w:rsidRPr="001B6BE1" w:rsidRDefault="00195E9B" w:rsidP="001431BD">
      <w:pPr>
        <w:pStyle w:val="Caption"/>
        <w:spacing w:before="0" w:after="120" w:line="0" w:lineRule="atLeast"/>
        <w:jc w:val="center"/>
      </w:pPr>
      <w:bookmarkStart w:id="211" w:name="_Toc114943154"/>
      <w:bookmarkStart w:id="212" w:name="_Toc11580880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60</w:t>
      </w:r>
      <w:r w:rsidRPr="001B6BE1">
        <w:fldChar w:fldCharType="end"/>
      </w:r>
      <w:r w:rsidRPr="001B6BE1">
        <w:t xml:space="preserve"> </w:t>
      </w:r>
      <w:r w:rsidR="002A6D2A">
        <w:t>Pseudocode for c</w:t>
      </w:r>
      <w:r w:rsidR="002A6D2A" w:rsidRPr="001B6BE1">
        <w:t>onfiguration</w:t>
      </w:r>
      <w:r w:rsidRPr="001B6BE1">
        <w:t xml:space="preserve"> of ONOS cluster</w:t>
      </w:r>
      <w:bookmarkEnd w:id="211"/>
      <w:bookmarkEnd w:id="212"/>
    </w:p>
    <w:p w14:paraId="70631C32" w14:textId="520483D5" w:rsidR="00CC2D36" w:rsidRPr="001B6BE1" w:rsidRDefault="00C76E0B" w:rsidP="00CC2D36">
      <w:r w:rsidRPr="001B6BE1">
        <w:lastRenderedPageBreak/>
        <w:t>Since, the ONOS controller cluster creation and management is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194678" w:rsidRPr="00194678">
            <w:rPr>
              <w:noProof/>
              <w:lang w:val="en-US"/>
            </w:rPr>
            <w:t>[88]</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6"/>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466FA699" w:rsidR="00FD0804" w:rsidRPr="001B6BE1" w:rsidRDefault="00EB5188" w:rsidP="00EB5188">
      <w:pPr>
        <w:pStyle w:val="Caption"/>
        <w:jc w:val="center"/>
      </w:pPr>
      <w:bookmarkStart w:id="213" w:name="_Toc114943155"/>
      <w:bookmarkStart w:id="214" w:name="_Toc11580880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61</w:t>
      </w:r>
      <w:r w:rsidRPr="001B6BE1">
        <w:fldChar w:fldCharType="end"/>
      </w:r>
      <w:r w:rsidRPr="001B6BE1">
        <w:t xml:space="preserve"> Details about formed Atomix cluster from ONOS GUI</w:t>
      </w:r>
      <w:bookmarkEnd w:id="213"/>
      <w:bookmarkEnd w:id="214"/>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0528"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856D2" id="Rectangle 75" o:spid="_x0000_s1026" style="position:absolute;margin-left:4pt;margin-top:28pt;width:194.15pt;height: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7"/>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10484109" w:rsidR="00803EDB" w:rsidRPr="001B6BE1" w:rsidRDefault="00803EDB" w:rsidP="00803EDB">
      <w:pPr>
        <w:pStyle w:val="Caption"/>
        <w:jc w:val="center"/>
      </w:pPr>
      <w:bookmarkStart w:id="215" w:name="_Toc114937953"/>
      <w:bookmarkStart w:id="216" w:name="_Toc114943156"/>
      <w:bookmarkStart w:id="217" w:name="_Toc11580880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62</w:t>
      </w:r>
      <w:r w:rsidRPr="001B6BE1">
        <w:fldChar w:fldCharType="end"/>
      </w:r>
      <w:r w:rsidRPr="001B6BE1">
        <w:t>: ONOS controllers cluster view on the ONOS GUI</w:t>
      </w:r>
      <w:bookmarkEnd w:id="215"/>
      <w:bookmarkEnd w:id="216"/>
      <w:bookmarkEnd w:id="217"/>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8"/>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20FA596C" w:rsidR="004D2D10" w:rsidRPr="001B6BE1" w:rsidRDefault="00803EDB" w:rsidP="00803EDB">
      <w:pPr>
        <w:pStyle w:val="Caption"/>
        <w:jc w:val="center"/>
      </w:pPr>
      <w:bookmarkStart w:id="218" w:name="_Toc114937954"/>
      <w:bookmarkStart w:id="219" w:name="_Toc114943157"/>
      <w:bookmarkStart w:id="220" w:name="_Toc11580880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63</w:t>
      </w:r>
      <w:r w:rsidRPr="001B6BE1">
        <w:fldChar w:fldCharType="end"/>
      </w:r>
      <w:r w:rsidRPr="001B6BE1">
        <w:t>: Cluster Nodes of three ONOS controllers</w:t>
      </w:r>
      <w:bookmarkEnd w:id="218"/>
      <w:bookmarkEnd w:id="219"/>
      <w:bookmarkEnd w:id="220"/>
    </w:p>
    <w:p w14:paraId="38929DEB" w14:textId="28BC6F4D" w:rsidR="004D2D10" w:rsidRPr="001B6BE1" w:rsidRDefault="00C11428" w:rsidP="00A94234">
      <w:pPr>
        <w:pStyle w:val="Heading3"/>
      </w:pPr>
      <w:bookmarkStart w:id="221" w:name="_Toc115808671"/>
      <w:r w:rsidRPr="001B6BE1">
        <w:t>Master</w:t>
      </w:r>
      <w:r w:rsidR="004D2D10" w:rsidRPr="001B6BE1">
        <w:t xml:space="preserve"> Controllers with their </w:t>
      </w:r>
      <w:r w:rsidR="00C8631C" w:rsidRPr="001B6BE1">
        <w:rPr>
          <w:rFonts w:cs="Times"/>
          <w:color w:val="000000" w:themeColor="text1"/>
        </w:rPr>
        <w:t>Devices</w:t>
      </w:r>
      <w:bookmarkEnd w:id="221"/>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9"/>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A2D4B14" w:rsidR="004D2D10" w:rsidRPr="001B6BE1" w:rsidRDefault="00AB2EDD" w:rsidP="00AB2EDD">
      <w:pPr>
        <w:pStyle w:val="Caption"/>
        <w:jc w:val="center"/>
      </w:pPr>
      <w:bookmarkStart w:id="222" w:name="_Toc114937955"/>
      <w:bookmarkStart w:id="223" w:name="_Toc114943158"/>
      <w:bookmarkStart w:id="224" w:name="_Toc11580881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64</w:t>
      </w:r>
      <w:r w:rsidRPr="001B6BE1">
        <w:fldChar w:fldCharType="end"/>
      </w:r>
      <w:r w:rsidRPr="001B6BE1">
        <w:t>: List of Open vSwitches with their associated Master controller</w:t>
      </w:r>
      <w:bookmarkEnd w:id="222"/>
      <w:bookmarkEnd w:id="223"/>
      <w:bookmarkEnd w:id="224"/>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0"/>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E80A1F4" w:rsidR="004D2D10" w:rsidRPr="001B6BE1" w:rsidRDefault="007F4B1D" w:rsidP="007F4B1D">
      <w:pPr>
        <w:pStyle w:val="Caption"/>
        <w:jc w:val="center"/>
      </w:pPr>
      <w:bookmarkStart w:id="225" w:name="_Toc114937956"/>
      <w:bookmarkStart w:id="226" w:name="_Toc114943159"/>
      <w:bookmarkStart w:id="227" w:name="_Toc11580881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65</w:t>
      </w:r>
      <w:r w:rsidRPr="001B6BE1">
        <w:fldChar w:fldCharType="end"/>
      </w:r>
      <w:r w:rsidRPr="001B6BE1">
        <w:t>: Failure of one controller from the cluster</w:t>
      </w:r>
      <w:bookmarkEnd w:id="225"/>
      <w:bookmarkEnd w:id="226"/>
      <w:bookmarkEnd w:id="227"/>
    </w:p>
    <w:p w14:paraId="3C829187" w14:textId="5E636C13" w:rsidR="00F75CB3" w:rsidRPr="001B6BE1" w:rsidRDefault="008A0631" w:rsidP="00A94234">
      <w:pPr>
        <w:pStyle w:val="Heading3"/>
      </w:pPr>
      <w:bookmarkStart w:id="228" w:name="_Toc115808672"/>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228"/>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428E4046"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194678">
            <w:rPr>
              <w:noProof/>
            </w:rPr>
            <w:t>[89]</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7429ED0F"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194678">
            <w:rPr>
              <w:noProof/>
            </w:rPr>
            <w:t xml:space="preserve"> [90]</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0C8585B2"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194678">
            <w:rPr>
              <w:noProof/>
            </w:rPr>
            <w:t>[91]</w:t>
          </w:r>
          <w:r w:rsidR="00C60927" w:rsidRPr="001B6BE1">
            <w:fldChar w:fldCharType="end"/>
          </w:r>
        </w:sdtContent>
      </w:sdt>
      <w:r w:rsidR="00BC464B">
        <w:t>.</w:t>
      </w:r>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1"/>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2AC3FC9E" w:rsidR="00DB5ABB" w:rsidRPr="001B6BE1" w:rsidRDefault="0057080C" w:rsidP="0057080C">
      <w:pPr>
        <w:pStyle w:val="Caption"/>
        <w:spacing w:before="0" w:after="120" w:line="120" w:lineRule="atLeast"/>
        <w:jc w:val="center"/>
      </w:pPr>
      <w:bookmarkStart w:id="229" w:name="_Toc114943160"/>
      <w:bookmarkStart w:id="230" w:name="_Toc11580881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66</w:t>
      </w:r>
      <w:r w:rsidRPr="001B6BE1">
        <w:fldChar w:fldCharType="end"/>
      </w:r>
      <w:r w:rsidRPr="001B6BE1">
        <w:t xml:space="preserve"> Route from Leaf-1 to Leaf-4 created after </w:t>
      </w:r>
      <w:r w:rsidR="00223D75" w:rsidRPr="001B6BE1">
        <w:t>installing</w:t>
      </w:r>
      <w:r w:rsidRPr="001B6BE1">
        <w:t xml:space="preserve"> an intent</w:t>
      </w:r>
      <w:bookmarkEnd w:id="229"/>
      <w:bookmarkEnd w:id="230"/>
    </w:p>
    <w:p w14:paraId="3AC3319B" w14:textId="376A66E9" w:rsidR="00731B89" w:rsidRPr="001B6BE1" w:rsidRDefault="00D72532" w:rsidP="00C3708F">
      <w:r w:rsidRPr="001B6BE1">
        <w:t xml:space="preserve">The created intent was able to find the shortest path between the selected </w:t>
      </w:r>
      <w:r w:rsidR="00CD1F8E">
        <w:t>endpoints</w:t>
      </w:r>
      <w:r w:rsidRPr="001B6BE1">
        <w:t xml:space="preserve"> through Leaf1-Spine1-Leaf4 path as seen in the above figure. </w:t>
      </w:r>
      <w:bookmarkStart w:id="231"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 xml:space="preserve">ininet command. The ONOS controller was successful </w:t>
      </w:r>
      <w:r w:rsidR="004623A3">
        <w:t>in</w:t>
      </w:r>
      <w:r w:rsidR="009E1B9C" w:rsidRPr="001B6BE1">
        <w:t xml:space="preserve"> installing the new intent</w:t>
      </w:r>
      <w:r w:rsidR="004623A3" w:rsidRPr="004623A3">
        <w:t xml:space="preserve"> </w:t>
      </w:r>
      <w:r w:rsidR="004623A3">
        <w:t>as seen in the following figure</w:t>
      </w:r>
      <w:r w:rsidR="009E1B9C" w:rsidRPr="001B6BE1">
        <w:t xml:space="preserve"> and updating the revised flow rules on the</w:t>
      </w:r>
      <w:r w:rsidR="00BF2D5C">
        <w:t xml:space="preserve"> associated</w:t>
      </w:r>
      <w:r w:rsidR="009E1B9C" w:rsidRPr="001B6BE1">
        <w:t xml:space="preserve"> Open vSwitches.</w:t>
      </w:r>
      <w:bookmarkEnd w:id="231"/>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2"/>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18848E44" w:rsidR="00DF11F1" w:rsidRPr="001B6BE1" w:rsidRDefault="0057080C" w:rsidP="0057080C">
      <w:pPr>
        <w:pStyle w:val="Caption"/>
        <w:spacing w:before="0" w:after="120" w:line="120" w:lineRule="atLeast"/>
        <w:jc w:val="center"/>
      </w:pPr>
      <w:bookmarkStart w:id="232" w:name="_Toc114943161"/>
      <w:bookmarkStart w:id="233" w:name="_Toc11580881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67</w:t>
      </w:r>
      <w:r w:rsidRPr="001B6BE1">
        <w:fldChar w:fldCharType="end"/>
      </w:r>
      <w:r w:rsidRPr="001B6BE1">
        <w:t xml:space="preserve"> Route change after failure of link between Spine-1 and Leaf-1</w:t>
      </w:r>
      <w:bookmarkEnd w:id="232"/>
      <w:bookmarkEnd w:id="233"/>
    </w:p>
    <w:p w14:paraId="659DDC06" w14:textId="7A0E1DC8" w:rsidR="006F4D83" w:rsidRPr="001B6BE1" w:rsidRDefault="005E6B95" w:rsidP="004B468C">
      <w:r w:rsidRPr="001B6BE1">
        <w:lastRenderedPageBreak/>
        <w:t>The above figure</w:t>
      </w:r>
      <w:r w:rsidR="00700887">
        <w:t xml:space="preserve"> 4.67</w:t>
      </w:r>
      <w:r w:rsidRPr="001B6BE1">
        <w:t xml:space="preserv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 xml:space="preserve">ininet command. And the ONOS controller was successful </w:t>
      </w:r>
      <w:r w:rsidR="00E9733A">
        <w:t>in</w:t>
      </w:r>
      <w:r w:rsidR="004B468C" w:rsidRPr="001B6BE1">
        <w:t xml:space="preserve"> installing again the new intent and updating the revised flow rules on the associated Open vSwitches.</w:t>
      </w:r>
      <w:r w:rsidR="00421819">
        <w:t xml:space="preserve"> The </w:t>
      </w:r>
      <w:r w:rsidR="003F6F80">
        <w:t xml:space="preserve">following figure shows the updated path from the ONOS GUI and the </w:t>
      </w:r>
      <w:r w:rsidR="00421819" w:rsidRPr="00421819">
        <w:rPr>
          <w:b/>
          <w:bCs/>
          <w:i/>
          <w:iCs/>
        </w:rPr>
        <w:t>paths</w:t>
      </w:r>
      <w:r w:rsidR="00421819">
        <w:t xml:space="preserve"> command can be used on the ONOS CLI to find the path between the endpoints.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3"/>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32E240B6" w:rsidR="00DF11F1" w:rsidRPr="001B6BE1" w:rsidRDefault="0057080C" w:rsidP="007E6F28">
      <w:pPr>
        <w:pStyle w:val="Caption"/>
        <w:spacing w:before="0" w:after="120"/>
        <w:jc w:val="center"/>
      </w:pPr>
      <w:bookmarkStart w:id="234" w:name="_Toc114943162"/>
      <w:bookmarkStart w:id="235" w:name="_Toc11580881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68</w:t>
      </w:r>
      <w:r w:rsidRPr="001B6BE1">
        <w:fldChar w:fldCharType="end"/>
      </w:r>
      <w:r w:rsidRPr="001B6BE1">
        <w:t xml:space="preserve"> Route change after failure of link between Spine-2 and Leaf-4</w:t>
      </w:r>
      <w:bookmarkEnd w:id="234"/>
      <w:bookmarkEnd w:id="235"/>
    </w:p>
    <w:p w14:paraId="0321EB7E" w14:textId="693DED7A" w:rsidR="00D03756" w:rsidRPr="001B6BE1" w:rsidRDefault="004B468C" w:rsidP="008D6763">
      <w:r w:rsidRPr="001B6BE1">
        <w:t>The above figure</w:t>
      </w:r>
      <w:r w:rsidR="00421819">
        <w:t xml:space="preserve"> 4.68</w:t>
      </w:r>
      <w:r w:rsidRPr="001B6BE1">
        <w:t xml:space="preserve"> shows the installation of new path via Leaf1-Spine2-Leaf2-Spine1-Leaf4 Open vSwitches. </w:t>
      </w:r>
      <w:r w:rsidR="00157708" w:rsidRPr="001B6BE1">
        <w:t xml:space="preserve">This shows that </w:t>
      </w:r>
      <w:r w:rsidR="00B6294A" w:rsidRPr="001B6BE1">
        <w:t>intents-based</w:t>
      </w:r>
      <w:r w:rsidR="00157708" w:rsidRPr="001B6BE1">
        <w:t xml:space="preserve">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236" w:name="_Toc115808673"/>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236"/>
    </w:p>
    <w:p w14:paraId="0ED4F1A6" w14:textId="17A37013" w:rsidR="007503DD" w:rsidRPr="001B6BE1" w:rsidRDefault="00131570" w:rsidP="00131570">
      <w:r w:rsidRPr="001B6BE1">
        <w:t xml:space="preserve">With the </w:t>
      </w:r>
      <w:r w:rsidR="00147E75" w:rsidRPr="00147E75">
        <w:t>rapid rise</w:t>
      </w:r>
      <w:r w:rsidR="001868E5">
        <w:t xml:space="preserve"> of Internet users, due to</w:t>
      </w:r>
      <w:r w:rsidR="001868E5" w:rsidRPr="001868E5">
        <w:t xml:space="preserve"> </w:t>
      </w:r>
      <w:r w:rsidR="001868E5">
        <w:t>the</w:t>
      </w:r>
      <w:r w:rsidR="001868E5" w:rsidRPr="00147E75">
        <w:t xml:space="preserve"> Internet of Things (IoT) smart devices</w:t>
      </w:r>
      <w:r w:rsidR="001868E5">
        <w:t xml:space="preserve"> more and more devices are connected to the Internet. </w:t>
      </w:r>
      <w:r w:rsidR="00FC2C5D">
        <w:t>The IPv6 addressing scheme was introduced to overcome the restriction of limited addresses of IPv</w:t>
      </w:r>
      <w:r w:rsidR="00593193">
        <w:t>4</w:t>
      </w:r>
      <w:r w:rsidR="00FC2C5D">
        <w:t xml:space="preserve"> addressing scheme.</w:t>
      </w:r>
      <w:r w:rsidR="00B31520">
        <w:t xml:space="preserve"> </w:t>
      </w:r>
      <w:r w:rsidR="00007B05" w:rsidRPr="001B6BE1">
        <w:t xml:space="preserve">The lack of IPv4 addresses </w:t>
      </w:r>
      <w:r w:rsidR="00121C1C">
        <w:t>demands</w:t>
      </w:r>
      <w:r w:rsidR="00007B05" w:rsidRPr="001B6BE1">
        <w:t xml:space="preserve"> the </w:t>
      </w:r>
      <w:r w:rsidR="001A2528" w:rsidRPr="001B6BE1">
        <w:t>I</w:t>
      </w:r>
      <w:r w:rsidR="00007B05" w:rsidRPr="001B6BE1">
        <w:t xml:space="preserve">nternet </w:t>
      </w:r>
      <w:r w:rsidR="001A2528" w:rsidRPr="001B6BE1">
        <w:t>S</w:t>
      </w:r>
      <w:r w:rsidR="00007B05" w:rsidRPr="001B6BE1">
        <w:t xml:space="preserve">ervice </w:t>
      </w:r>
      <w:r w:rsidR="001A2528" w:rsidRPr="001B6BE1">
        <w:t>P</w:t>
      </w:r>
      <w:r w:rsidR="00007B05" w:rsidRPr="001B6BE1">
        <w:t>roviders</w:t>
      </w:r>
      <w:r w:rsidR="001A2528" w:rsidRPr="001B6BE1">
        <w:t xml:space="preserve"> (ISPs)</w:t>
      </w:r>
      <w:r w:rsidR="00007B05" w:rsidRPr="001B6BE1">
        <w:t xml:space="preserve"> to migrate to the IPv6 addressing scheme. </w:t>
      </w:r>
      <w:r w:rsidR="00D334D3" w:rsidRPr="001B6BE1">
        <w:t>Numerous aspects are taken into consideration</w:t>
      </w:r>
      <w:r w:rsidR="003F0A7A">
        <w:t xml:space="preserve"> by service providers</w:t>
      </w:r>
      <w:r w:rsidR="00D334D3" w:rsidRPr="001B6BE1">
        <w:t xml:space="preserve">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07468">
        <w:t xml:space="preserve"> </w:t>
      </w:r>
      <w:sdt>
        <w:sdtPr>
          <w:id w:val="-2091378257"/>
          <w:citation/>
        </w:sdtPr>
        <w:sdtContent>
          <w:r w:rsidR="00107468">
            <w:fldChar w:fldCharType="begin"/>
          </w:r>
          <w:r w:rsidR="00107468">
            <w:rPr>
              <w:lang w:val="en-US"/>
            </w:rPr>
            <w:instrText xml:space="preserve"> CITATION Wen \l 1033 </w:instrText>
          </w:r>
          <w:r w:rsidR="00107468">
            <w:fldChar w:fldCharType="separate"/>
          </w:r>
          <w:r w:rsidR="00194678" w:rsidRPr="00194678">
            <w:rPr>
              <w:noProof/>
              <w:lang w:val="en-US"/>
            </w:rPr>
            <w:t>[92]</w:t>
          </w:r>
          <w:r w:rsidR="00107468">
            <w:fldChar w:fldCharType="end"/>
          </w:r>
        </w:sdtContent>
      </w:sdt>
      <w:r w:rsidR="00832177" w:rsidRPr="001B6BE1">
        <w:t>.</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66D6E9EE" w:rsidR="00377DD3" w:rsidRPr="001B6BE1" w:rsidRDefault="00BE4E83" w:rsidP="00377DD3">
      <w:r w:rsidRPr="001B6BE1">
        <w:t xml:space="preserve">While SDN increases the controllability of networking devices through programming and virtualization using open protocols, IPv6 improves the efficiency of the internet </w:t>
      </w:r>
      <w:r w:rsidR="00B6294A" w:rsidRPr="001B6BE1">
        <w:t>protocol, including</w:t>
      </w:r>
      <w:r w:rsidRPr="001B6BE1">
        <w:t xml:space="preserve">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w:t>
      </w:r>
      <w:r w:rsidR="00B6294A" w:rsidRPr="001B6BE1">
        <w:t>packet-based</w:t>
      </w:r>
      <w:r w:rsidR="00DE705D" w:rsidRPr="001B6BE1">
        <w:t xml:space="preserve"> communications. </w:t>
      </w:r>
      <w:r w:rsidR="00377DD3" w:rsidRPr="001B6BE1">
        <w:t xml:space="preserve">However, it is not feasible to immediately migrate the current network to SDN and IPv6-based networking. The migration is a gradual process </w:t>
      </w:r>
      <w:r w:rsidR="00B6294A" w:rsidRPr="001B6BE1">
        <w:t>thus,</w:t>
      </w:r>
      <w:r w:rsidR="00377DD3" w:rsidRPr="001B6BE1">
        <w:t xml:space="preserve">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194678">
            <w:rPr>
              <w:noProof/>
            </w:rPr>
            <w:t>[93]</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bookmarkStart w:id="237" w:name="_Toc115808674"/>
      <w:r>
        <w:lastRenderedPageBreak/>
        <w:t>Introduction</w:t>
      </w:r>
      <w:bookmarkEnd w:id="237"/>
    </w:p>
    <w:p w14:paraId="64CC5697" w14:textId="7997975A" w:rsidR="00CC5624" w:rsidRPr="001B6BE1" w:rsidRDefault="0022612A" w:rsidP="0022612A">
      <w:r w:rsidRPr="001B6BE1">
        <w:t>IPv6 was introduced in OpenFlow version 1.2</w:t>
      </w:r>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238"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607D73">
            <w:pPr>
              <w:pStyle w:val="ListParagraph"/>
              <w:numPr>
                <w:ilvl w:val="0"/>
                <w:numId w:val="26"/>
              </w:numPr>
              <w:spacing w:after="120" w:line="120" w:lineRule="atLeast"/>
            </w:pPr>
            <w:r w:rsidRPr="001B6BE1">
              <w:t>Proxy ARP</w:t>
            </w:r>
          </w:p>
        </w:tc>
        <w:tc>
          <w:tcPr>
            <w:tcW w:w="4649" w:type="dxa"/>
          </w:tcPr>
          <w:p w14:paraId="08247A5D" w14:textId="1284016C" w:rsidR="00A35A23" w:rsidRPr="001B6BE1" w:rsidRDefault="00A35A23" w:rsidP="00607D73">
            <w:pPr>
              <w:spacing w:after="120" w:line="120" w:lineRule="atLeast"/>
            </w:pPr>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607D73">
            <w:pPr>
              <w:pStyle w:val="ListParagraph"/>
              <w:numPr>
                <w:ilvl w:val="0"/>
                <w:numId w:val="26"/>
              </w:numPr>
              <w:spacing w:after="120" w:line="120" w:lineRule="atLeast"/>
            </w:pPr>
            <w:r w:rsidRPr="001B6BE1">
              <w:t>Reactive Forwarding</w:t>
            </w:r>
          </w:p>
        </w:tc>
        <w:tc>
          <w:tcPr>
            <w:tcW w:w="4649" w:type="dxa"/>
          </w:tcPr>
          <w:p w14:paraId="537D5921" w14:textId="3AD62000" w:rsidR="00A35A23" w:rsidRPr="001B6BE1" w:rsidRDefault="00A35A23" w:rsidP="00607D73">
            <w:pPr>
              <w:spacing w:after="120" w:line="120" w:lineRule="atLeast"/>
            </w:pPr>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607D73">
            <w:pPr>
              <w:pStyle w:val="ListParagraph"/>
              <w:numPr>
                <w:ilvl w:val="0"/>
                <w:numId w:val="26"/>
              </w:numPr>
              <w:spacing w:after="120" w:line="120" w:lineRule="atLeast"/>
            </w:pPr>
            <w:r w:rsidRPr="001B6BE1">
              <w:t>IPv6 RA (Route Advertisement) Generator</w:t>
            </w:r>
          </w:p>
        </w:tc>
        <w:tc>
          <w:tcPr>
            <w:tcW w:w="4649" w:type="dxa"/>
          </w:tcPr>
          <w:p w14:paraId="49F47B6E" w14:textId="41D760E6" w:rsidR="00A35A23" w:rsidRPr="001B6BE1" w:rsidRDefault="00A35A23" w:rsidP="00607D73">
            <w:pPr>
              <w:spacing w:after="120" w:line="120" w:lineRule="atLeast"/>
            </w:pPr>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607D73">
            <w:pPr>
              <w:pStyle w:val="ListParagraph"/>
              <w:numPr>
                <w:ilvl w:val="0"/>
                <w:numId w:val="26"/>
              </w:numPr>
              <w:spacing w:after="120" w:line="120" w:lineRule="atLeast"/>
            </w:pPr>
            <w:r w:rsidRPr="001B6BE1">
              <w:t>Host location Provider</w:t>
            </w:r>
          </w:p>
        </w:tc>
        <w:tc>
          <w:tcPr>
            <w:tcW w:w="4649" w:type="dxa"/>
          </w:tcPr>
          <w:p w14:paraId="1DA35258" w14:textId="48FB153F" w:rsidR="00A35A23" w:rsidRPr="001B6BE1" w:rsidRDefault="00A35A23" w:rsidP="00607D73">
            <w:pPr>
              <w:spacing w:after="120" w:line="120" w:lineRule="atLeast"/>
            </w:pPr>
            <w:r w:rsidRPr="001B6BE1">
              <w:t>APP ID: org.onosproject.hostprovider</w:t>
            </w:r>
          </w:p>
        </w:tc>
      </w:tr>
    </w:tbl>
    <w:bookmarkEnd w:id="238"/>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607D73">
            <w:pPr>
              <w:spacing w:after="120" w:line="120" w:lineRule="atLeast"/>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607D73">
            <w:pPr>
              <w:spacing w:after="120" w:line="120" w:lineRule="atLeast"/>
            </w:pPr>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607D73">
            <w:pPr>
              <w:spacing w:after="120" w:line="120" w:lineRule="atLeast"/>
            </w:pPr>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607D73">
            <w:pPr>
              <w:spacing w:after="120" w:line="120" w:lineRule="atLeast"/>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607D73">
            <w:pPr>
              <w:spacing w:after="120" w:line="120" w:lineRule="atLeast"/>
            </w:pPr>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607D73">
            <w:pPr>
              <w:spacing w:after="120" w:line="120" w:lineRule="atLeast"/>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607D73">
            <w:pPr>
              <w:spacing w:after="120" w:line="120" w:lineRule="atLeast"/>
            </w:pPr>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607D73">
            <w:pPr>
              <w:spacing w:after="120" w:line="120" w:lineRule="atLeast"/>
            </w:pPr>
            <w:r w:rsidRPr="001B6BE1">
              <w:t>onos&gt; cfg set org.onosproject.fwd.ReactiveForwarding matchIpv6Address true</w:t>
            </w:r>
          </w:p>
        </w:tc>
      </w:tr>
    </w:tbl>
    <w:p w14:paraId="685FABCB" w14:textId="31AF8D06" w:rsidR="0022612A" w:rsidRPr="001B6BE1" w:rsidRDefault="00690200" w:rsidP="0022612A">
      <w:bookmarkStart w:id="239" w:name="_Toc115808837"/>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194678">
            <w:rPr>
              <w:noProof/>
            </w:rPr>
            <w:t>[76]</w:t>
          </w:r>
          <w:r w:rsidRPr="001B6BE1">
            <w:fldChar w:fldCharType="end"/>
          </w:r>
        </w:sdtContent>
      </w:sdt>
      <w:r w:rsidR="001C3D8D" w:rsidRPr="001B6BE1">
        <w:t xml:space="preserve"> are outdated</w:t>
      </w:r>
      <w:r w:rsidR="00607D73">
        <w:t xml:space="preserve"> and the above configuration was manually found through the component settings on the ONOS GUI</w:t>
      </w:r>
      <w:r w:rsidR="006F1D11">
        <w:t xml:space="preserve"> as listed in </w:t>
      </w:r>
      <w:r w:rsidR="006F1D11" w:rsidRPr="001B6BE1">
        <w:t xml:space="preserve">Table 4. </w:t>
      </w:r>
      <w:r w:rsidR="006F1D11" w:rsidRPr="001B6BE1">
        <w:fldChar w:fldCharType="begin"/>
      </w:r>
      <w:r w:rsidR="006F1D11" w:rsidRPr="001B6BE1">
        <w:instrText xml:space="preserve"> SEQ Table_4. \* ARABIC </w:instrText>
      </w:r>
      <w:r w:rsidR="006F1D11" w:rsidRPr="001B6BE1">
        <w:fldChar w:fldCharType="separate"/>
      </w:r>
      <w:r w:rsidR="006F1D11" w:rsidRPr="001B6BE1">
        <w:t>2</w:t>
      </w:r>
      <w:r w:rsidR="006F1D11" w:rsidRPr="001B6BE1">
        <w:fldChar w:fldCharType="end"/>
      </w:r>
      <w:r w:rsidR="00607D73">
        <w:t>.</w:t>
      </w:r>
      <w:bookmarkEnd w:id="239"/>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607D73">
      <w:pPr>
        <w:keepNext/>
        <w:spacing w:after="0" w:line="0" w:lineRule="atLeas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4"/>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493E7668" w:rsidR="000247F0" w:rsidRPr="001B6BE1" w:rsidRDefault="00A118A7" w:rsidP="00607D73">
      <w:pPr>
        <w:pStyle w:val="Caption"/>
        <w:spacing w:before="0" w:after="0" w:line="0" w:lineRule="atLeast"/>
        <w:jc w:val="center"/>
      </w:pPr>
      <w:bookmarkStart w:id="240" w:name="_Toc114943163"/>
      <w:bookmarkStart w:id="241" w:name="_Toc11580881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69</w:t>
      </w:r>
      <w:r w:rsidRPr="001B6BE1">
        <w:fldChar w:fldCharType="end"/>
      </w:r>
      <w:r w:rsidRPr="001B6BE1">
        <w:t xml:space="preserve"> Topology created in the GNS3 with IPv4 and IPv6 </w:t>
      </w:r>
      <w:r w:rsidR="00CD1F8E">
        <w:t>endpoints</w:t>
      </w:r>
      <w:bookmarkEnd w:id="240"/>
      <w:bookmarkEnd w:id="241"/>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5"/>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4A2C20E" w:rsidR="003D0E1B" w:rsidRPr="001B6BE1" w:rsidRDefault="003F03F3" w:rsidP="003F03F3">
      <w:pPr>
        <w:pStyle w:val="Caption"/>
        <w:jc w:val="center"/>
      </w:pPr>
      <w:bookmarkStart w:id="242" w:name="_Toc114943164"/>
      <w:bookmarkStart w:id="243" w:name="_Toc115808816"/>
      <w:r w:rsidRPr="001B6BE1">
        <w:t xml:space="preserve">Figure 4. </w:t>
      </w:r>
      <w:r w:rsidRPr="001B6BE1">
        <w:fldChar w:fldCharType="begin"/>
      </w:r>
      <w:r w:rsidRPr="001B6BE1">
        <w:instrText xml:space="preserve"> SEQ Figure_4. \* ARABIC </w:instrText>
      </w:r>
      <w:r w:rsidRPr="001B6BE1">
        <w:fldChar w:fldCharType="separate"/>
      </w:r>
      <w:r w:rsidR="00F312D8">
        <w:rPr>
          <w:noProof/>
        </w:rPr>
        <w:t>70</w:t>
      </w:r>
      <w:r w:rsidRPr="001B6BE1">
        <w:fldChar w:fldCharType="end"/>
      </w:r>
      <w:r w:rsidRPr="001B6BE1">
        <w:t xml:space="preserve"> Topology view on ONOS GUI with IPv4 and IPv6 </w:t>
      </w:r>
      <w:r w:rsidR="00CD1F8E">
        <w:t>endpoints</w:t>
      </w:r>
      <w:bookmarkEnd w:id="242"/>
      <w:bookmarkEnd w:id="243"/>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244" w:name="_Hlk114402513"/>
      <w:r w:rsidRPr="001B6BE1">
        <w:t xml:space="preserve">Target Address (TA) </w:t>
      </w:r>
      <w:bookmarkEnd w:id="244"/>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are encapsulated in OpenFlow packet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65188FA" w:rsidR="00A3321D" w:rsidRPr="001B6BE1" w:rsidRDefault="00AC25F2" w:rsidP="004D2D10">
      <w:r w:rsidRPr="001B6BE1">
        <w:t xml:space="preserve">In the following </w:t>
      </w:r>
      <w:r w:rsidR="00C92C01">
        <w:t>figure 4.7</w:t>
      </w:r>
      <w:r w:rsidR="00551FE9">
        <w:t>1</w:t>
      </w:r>
      <w:r w:rsidR="00C92C01">
        <w:t xml:space="preserve">, </w:t>
      </w:r>
      <w:r w:rsidRPr="001B6BE1">
        <w:t xml:space="preserve">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777A41">
      <w:pPr>
        <w:keepNext/>
      </w:pPr>
      <w:r w:rsidRPr="00CC1304">
        <w:rPr>
          <w:noProof/>
        </w:rPr>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6"/>
                    <a:stretch>
                      <a:fillRect/>
                    </a:stretch>
                  </pic:blipFill>
                  <pic:spPr>
                    <a:xfrm>
                      <a:off x="0" y="0"/>
                      <a:ext cx="5760720" cy="4931410"/>
                    </a:xfrm>
                    <a:prstGeom prst="rect">
                      <a:avLst/>
                    </a:prstGeom>
                  </pic:spPr>
                </pic:pic>
              </a:graphicData>
            </a:graphic>
          </wp:inline>
        </w:drawing>
      </w:r>
    </w:p>
    <w:p w14:paraId="143720C0" w14:textId="54BC8468" w:rsidR="00CC1304" w:rsidRDefault="00777A41" w:rsidP="00CC1304">
      <w:pPr>
        <w:pStyle w:val="Caption"/>
        <w:spacing w:before="0" w:after="120"/>
        <w:jc w:val="center"/>
      </w:pPr>
      <w:bookmarkStart w:id="245" w:name="_Toc114943165"/>
      <w:bookmarkStart w:id="246" w:name="_Toc115808817"/>
      <w:r w:rsidRPr="001B6BE1">
        <w:t xml:space="preserve">Figure 4. </w:t>
      </w:r>
      <w:r w:rsidRPr="001B6BE1">
        <w:fldChar w:fldCharType="begin"/>
      </w:r>
      <w:r w:rsidRPr="001B6BE1">
        <w:instrText xml:space="preserve"> SEQ Figure_4. \* ARABIC </w:instrText>
      </w:r>
      <w:r w:rsidRPr="001B6BE1">
        <w:fldChar w:fldCharType="separate"/>
      </w:r>
      <w:r w:rsidR="00F312D8">
        <w:rPr>
          <w:noProof/>
        </w:rPr>
        <w:t>71</w:t>
      </w:r>
      <w:r w:rsidRPr="001B6BE1">
        <w:fldChar w:fldCharType="end"/>
      </w:r>
      <w:r w:rsidRPr="001B6BE1">
        <w:t xml:space="preserve"> Packets exchanged between network devices for Neighbour Discovery</w:t>
      </w:r>
      <w:bookmarkEnd w:id="245"/>
      <w:bookmarkEnd w:id="246"/>
    </w:p>
    <w:p w14:paraId="483975CD" w14:textId="5B3B7CFF"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w:t>
      </w:r>
      <w:r w:rsidR="00DD236F">
        <w:t xml:space="preserve"> encapsulated in OpenFlow packet</w:t>
      </w:r>
      <w:r w:rsidRPr="001B6BE1">
        <w:t xml:space="preserve"> to the ONOS controller containing the Target Address (TA) of the H4. ONOS controller forwarded this Neighbour Solicitation packet 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 packet mentioning that requested Target Address (TA) of H4 is connected to itself and send this packet</w:t>
      </w:r>
      <w:r w:rsidR="0005272B">
        <w:t xml:space="preserve"> encapsulated in OpenFlow packet</w:t>
      </w:r>
      <w:r w:rsidRPr="001B6BE1">
        <w:t xml:space="preserve"> to the ONOS controller. ONOS controller forwards this Neighbour Advertisement packet to the Open vSwitch-1.</w:t>
      </w:r>
    </w:p>
    <w:p w14:paraId="5F691722" w14:textId="02B8FA15"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C4D906C"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867EB" w:rsidRPr="001B6BE1">
        <w:t>.</w:t>
      </w:r>
      <w:r w:rsidR="009B0B47" w:rsidRPr="001B6BE1">
        <w:t xml:space="preserve"> ONOS controller replied </w:t>
      </w:r>
      <w:r w:rsidR="00F300A3">
        <w:t>with OpenFlow packet</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E7AACCD"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w:t>
      </w:r>
      <w:r w:rsidR="00B6294A">
        <w:t>source,</w:t>
      </w:r>
      <w:r w:rsidR="00BB0DCE">
        <w:t xml:space="preserve"> </w:t>
      </w:r>
      <w:r w:rsidR="00830EC7">
        <w:t>and destination MAC address</w:t>
      </w:r>
      <w:r w:rsidRPr="001B6BE1">
        <w:t xml:space="preserve"> and</w:t>
      </w:r>
      <w:r w:rsidR="00BB0DCE">
        <w:t xml:space="preserve"> therefore,</w:t>
      </w:r>
      <w:r w:rsidRPr="001B6BE1">
        <w:t xml:space="preserve"> the packet was directly forwarded to Open vSwitch-4.</w:t>
      </w:r>
    </w:p>
    <w:p w14:paraId="0999B7C6" w14:textId="7051CF25" w:rsidR="005401BD" w:rsidRDefault="00E86AAC" w:rsidP="005401BD">
      <w:r w:rsidRPr="001B6BE1">
        <w:t xml:space="preserve">The following figure displays </w:t>
      </w:r>
      <w:r w:rsidR="00401EEC" w:rsidRPr="001B6BE1">
        <w:t>the Neighbour Solicitation packet</w:t>
      </w:r>
      <w:r w:rsidR="00401EEC">
        <w:t xml:space="preserve"> encapsulated in OpenFlow packet.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encapsulated in OpenFlow packet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AA4C29">
        <w:t xml:space="preserve">figure 4.71. </w:t>
      </w:r>
      <w:r w:rsidR="004C3787" w:rsidRPr="004C3787">
        <w:t xml:space="preserve">The </w:t>
      </w:r>
      <w:r w:rsidR="004C3787">
        <w:t>encapsulated OpenFlow packet contain</w:t>
      </w:r>
      <w:r w:rsidR="0031796E">
        <w:t>ed</w:t>
      </w:r>
      <w:r w:rsidR="004C3787">
        <w:t xml:space="preserve"> the match-parameters providing the information to ONOS controller that the </w:t>
      </w:r>
      <w:r w:rsidR="004C3787" w:rsidRPr="001B6BE1">
        <w:t>Neighbour Solicitation packet</w:t>
      </w:r>
      <w:r w:rsidR="004C3787">
        <w:t xml:space="preserve"> was received on switchport 4</w:t>
      </w:r>
      <w:r w:rsidR="00C10AB7">
        <w:t xml:space="preserve"> (eth4)</w:t>
      </w:r>
      <w:r w:rsidR="004C3787">
        <w:t xml:space="preserve"> by the Open vSwitch-1.</w:t>
      </w:r>
    </w:p>
    <w:p w14:paraId="322543FC" w14:textId="7BC9D913" w:rsidR="00995383" w:rsidRPr="001B6BE1" w:rsidRDefault="005401BD" w:rsidP="005401BD">
      <w:pPr>
        <w:jc w:val="center"/>
      </w:pPr>
      <w:r w:rsidRPr="005401BD">
        <w:rPr>
          <w:noProof/>
        </w:rPr>
        <w:drawing>
          <wp:inline distT="0" distB="0" distL="0" distR="0" wp14:anchorId="28FE21FF" wp14:editId="13AC532B">
            <wp:extent cx="5392800" cy="5584806"/>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7"/>
                    <a:stretch>
                      <a:fillRect/>
                    </a:stretch>
                  </pic:blipFill>
                  <pic:spPr>
                    <a:xfrm>
                      <a:off x="0" y="0"/>
                      <a:ext cx="5401955" cy="5594287"/>
                    </a:xfrm>
                    <a:prstGeom prst="rect">
                      <a:avLst/>
                    </a:prstGeom>
                  </pic:spPr>
                </pic:pic>
              </a:graphicData>
            </a:graphic>
          </wp:inline>
        </w:drawing>
      </w:r>
    </w:p>
    <w:p w14:paraId="4F83290A" w14:textId="6C90719E" w:rsidR="00CF7AD4" w:rsidRDefault="00995383" w:rsidP="00995383">
      <w:pPr>
        <w:pStyle w:val="Caption"/>
        <w:jc w:val="center"/>
      </w:pPr>
      <w:bookmarkStart w:id="247" w:name="_Toc114943166"/>
      <w:bookmarkStart w:id="248" w:name="_Toc11580881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72</w:t>
      </w:r>
      <w:r w:rsidRPr="001B6BE1">
        <w:fldChar w:fldCharType="end"/>
      </w:r>
      <w:r w:rsidRPr="001B6BE1">
        <w:t xml:space="preserve"> Neighbour </w:t>
      </w:r>
      <w:r w:rsidR="00CE0623">
        <w:t>Solicitation</w:t>
      </w:r>
      <w:r w:rsidRPr="001B6BE1">
        <w:t xml:space="preserve"> packet captured on the Wireshark</w:t>
      </w:r>
      <w:bookmarkEnd w:id="247"/>
      <w:r w:rsidR="00CE0623">
        <w:t xml:space="preserve"> </w:t>
      </w:r>
      <w:r w:rsidR="00C144C0">
        <w:t>listening between Open vSwitch-1 and ONOS controller</w:t>
      </w:r>
      <w:bookmarkEnd w:id="248"/>
    </w:p>
    <w:p w14:paraId="35FAAB8F" w14:textId="3CBE62F2" w:rsidR="000457D0" w:rsidRPr="000457D0" w:rsidRDefault="00B00D07" w:rsidP="000457D0">
      <w:r>
        <w:lastRenderedPageBreak/>
        <w:t>After Neighbour Discovery, the Open vSwitch-1</w:t>
      </w:r>
      <w:r w:rsidR="00DC6AF5">
        <w:t xml:space="preserve"> sen</w:t>
      </w:r>
      <w:r w:rsidR="00F10489">
        <w:t>t</w:t>
      </w:r>
      <w:r>
        <w:t xml:space="preserve"> the ICMPv6 request packet encapsulated in OpenFlow packet to the ONOS controller. This OpenFlow</w:t>
      </w:r>
      <w:r w:rsidRPr="001B6BE1">
        <w:t xml:space="preserve"> OFPT_PACKET_</w:t>
      </w:r>
      <w:r>
        <w:t>IN</w:t>
      </w:r>
      <w:r w:rsidRPr="001B6BE1">
        <w:t xml:space="preserve"> packet</w:t>
      </w:r>
      <w:r>
        <w:t xml:space="preserve"> </w:t>
      </w:r>
      <w:r w:rsidR="00F10489">
        <w:t>wa</w:t>
      </w:r>
      <w:r>
        <w:t>s</w:t>
      </w:r>
      <w:r w:rsidR="00F350EC">
        <w:t xml:space="preserve"> sent by Open vSwitch-1 to</w:t>
      </w:r>
      <w:r>
        <w:t xml:space="preserve"> get the information about ICMPv6 request packet processing. </w:t>
      </w:r>
      <w:r w:rsidR="00F350EC">
        <w:t xml:space="preserve">The </w:t>
      </w:r>
      <w:r>
        <w:t xml:space="preserve">ONOS controller </w:t>
      </w:r>
      <w:r w:rsidR="00DC6AF5">
        <w:t>replie</w:t>
      </w:r>
      <w:r w:rsidR="00F10489">
        <w:t>d</w:t>
      </w:r>
      <w:r w:rsidR="00DC6AF5">
        <w:t xml:space="preserve"> with</w:t>
      </w:r>
      <w:r w:rsidR="00F350EC">
        <w:t xml:space="preserve"> the OpenFlow</w:t>
      </w:r>
      <w:r w:rsidR="00F350EC" w:rsidRPr="001B6BE1">
        <w:t xml:space="preserve"> OFPT_PACKET_OUT packet</w:t>
      </w:r>
      <w:r w:rsidR="00F350EC">
        <w:t xml:space="preserve"> containing the appropriate action to be taken by the Open vSwitch-1</w:t>
      </w:r>
      <w:r w:rsidR="00A30239">
        <w:t>.</w:t>
      </w:r>
      <w:r w:rsidR="00DC6AF5">
        <w:t xml:space="preserve"> </w:t>
      </w:r>
      <w:r w:rsidR="00EC1C26" w:rsidRPr="001B6BE1">
        <w:t>The following figure displays</w:t>
      </w:r>
      <w:r w:rsidR="00F10489">
        <w:t xml:space="preserve"> one</w:t>
      </w:r>
      <w:r w:rsidR="00EC1C26" w:rsidRPr="001B6BE1">
        <w:t xml:space="preserve">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The ONOS controller replie</w:t>
      </w:r>
      <w:r w:rsidR="00F10489">
        <w:t>d</w:t>
      </w:r>
      <w:r w:rsidR="00DC6AF5">
        <w:t xml:space="preserve"> to the Open vSwitch-1 with the OpenFlow</w:t>
      </w:r>
      <w:r w:rsidR="00DC6AF5" w:rsidRPr="001B6BE1">
        <w:t xml:space="preserve"> OFPT_PACKET_OUT packet</w:t>
      </w:r>
      <w:r w:rsidR="00DC6AF5">
        <w:t xml:space="preserve"> containing the action-</w:t>
      </w:r>
      <w:r w:rsidR="006476E3">
        <w:t xml:space="preserve">parameter. This action-parameter </w:t>
      </w:r>
      <w:r w:rsidR="0031796E">
        <w:t>informed</w:t>
      </w:r>
      <w:r w:rsidR="006476E3">
        <w:t xml:space="preserve"> the Open vSwitch-1 to forward the ICMPv6 request packet from the port 3 (eth3).</w:t>
      </w:r>
      <w:r w:rsidR="00EC1C26">
        <w:t xml:space="preserve"> </w:t>
      </w:r>
      <w:r w:rsidR="00791BA3">
        <w:t xml:space="preserve">The following packet is corresponding to the packet number 7 in </w:t>
      </w:r>
      <w:r w:rsidR="00831B85">
        <w:t>figure 4.71.</w:t>
      </w:r>
    </w:p>
    <w:p w14:paraId="02069BB1" w14:textId="5C3A96E6" w:rsidR="001C05EB" w:rsidRDefault="005401BD" w:rsidP="001C05EB">
      <w:pPr>
        <w:keepNext/>
        <w:jc w:val="center"/>
      </w:pPr>
      <w:r w:rsidRPr="005401BD">
        <w:rPr>
          <w:noProof/>
        </w:rPr>
        <w:drawing>
          <wp:inline distT="0" distB="0" distL="0" distR="0" wp14:anchorId="4EBBEDD0" wp14:editId="2DE48133">
            <wp:extent cx="5760720" cy="5066860"/>
            <wp:effectExtent l="0" t="0" r="0" b="63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rotWithShape="1">
                    <a:blip r:embed="rId108"/>
                    <a:srcRect t="705"/>
                    <a:stretch/>
                  </pic:blipFill>
                  <pic:spPr bwMode="auto">
                    <a:xfrm>
                      <a:off x="0" y="0"/>
                      <a:ext cx="5760720" cy="5066860"/>
                    </a:xfrm>
                    <a:prstGeom prst="rect">
                      <a:avLst/>
                    </a:prstGeom>
                    <a:ln>
                      <a:noFill/>
                    </a:ln>
                    <a:extLst>
                      <a:ext uri="{53640926-AAD7-44D8-BBD7-CCE9431645EC}">
                        <a14:shadowObscured xmlns:a14="http://schemas.microsoft.com/office/drawing/2010/main"/>
                      </a:ext>
                    </a:extLst>
                  </pic:spPr>
                </pic:pic>
              </a:graphicData>
            </a:graphic>
          </wp:inline>
        </w:drawing>
      </w:r>
    </w:p>
    <w:p w14:paraId="5D1F7990" w14:textId="524E66D4" w:rsidR="00315613" w:rsidRDefault="001C05EB" w:rsidP="001C05EB">
      <w:pPr>
        <w:pStyle w:val="Caption"/>
        <w:jc w:val="center"/>
      </w:pPr>
      <w:bookmarkStart w:id="249" w:name="_Toc115808819"/>
      <w:r>
        <w:t xml:space="preserve">Figure 4. </w:t>
      </w:r>
      <w:r>
        <w:fldChar w:fldCharType="begin"/>
      </w:r>
      <w:r>
        <w:instrText xml:space="preserve"> SEQ Figure_4. \* ARABIC </w:instrText>
      </w:r>
      <w:r>
        <w:fldChar w:fldCharType="separate"/>
      </w:r>
      <w:r w:rsidR="00174082">
        <w:rPr>
          <w:noProof/>
        </w:rPr>
        <w:t>73</w:t>
      </w:r>
      <w:r>
        <w:fldChar w:fldCharType="end"/>
      </w:r>
      <w:r>
        <w:t xml:space="preserve"> </w:t>
      </w:r>
      <w:r w:rsidR="00C178E9">
        <w:t xml:space="preserve">OpenFlow </w:t>
      </w:r>
      <w:r w:rsidR="00C178E9" w:rsidRPr="001B6BE1">
        <w:t>OFPT_PACKET_OUT</w:t>
      </w:r>
      <w:r w:rsidRPr="00B23FBE">
        <w:t xml:space="preserve"> packet captured on the Wireshar</w:t>
      </w:r>
      <w:r>
        <w:t>k</w:t>
      </w:r>
      <w:r w:rsidR="00C144C0">
        <w:t xml:space="preserve"> listening between Open vSwitch-1 and ONOS controller</w:t>
      </w:r>
      <w:bookmarkEnd w:id="249"/>
    </w:p>
    <w:p w14:paraId="0FCB78AF" w14:textId="4DD6C3FF"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53E40D35" w:rsidR="003C27F9" w:rsidRPr="001B6BE1" w:rsidRDefault="00CF19F0" w:rsidP="003C27F9">
      <w:r w:rsidRPr="001B6BE1">
        <w:t xml:space="preserve">The alternative to </w:t>
      </w:r>
      <w:r w:rsidR="00AD3560" w:rsidRPr="001B6BE1">
        <w:t xml:space="preserve">this </w:t>
      </w:r>
      <w:r w:rsidR="00374184">
        <w:t>method is</w:t>
      </w:r>
      <w:r w:rsidR="00AD3560" w:rsidRPr="001B6BE1">
        <w:t xml:space="preserve"> installing </w:t>
      </w:r>
      <w:r w:rsidR="00374184">
        <w:t>i</w:t>
      </w:r>
      <w:r w:rsidR="00AD3560" w:rsidRPr="001B6BE1">
        <w:t xml:space="preserve">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w:t>
      </w:r>
      <w:r w:rsidR="00D77CE2">
        <w:t xml:space="preserve"> this would</w:t>
      </w:r>
      <w:r w:rsidR="003C27F9" w:rsidRPr="001B6BE1">
        <w:t xml:space="preserve"> increase the bandwidth utilisation by the control messages in the network.</w:t>
      </w:r>
    </w:p>
    <w:p w14:paraId="4EC8092D" w14:textId="2F6B7F56" w:rsidR="004D2D10" w:rsidRPr="001B6BE1" w:rsidRDefault="004D2D10" w:rsidP="00A94234">
      <w:pPr>
        <w:pStyle w:val="Heading3"/>
      </w:pPr>
      <w:bookmarkStart w:id="250" w:name="_Toc115808675"/>
      <w:r w:rsidRPr="001B6BE1">
        <w:lastRenderedPageBreak/>
        <w:t>IPv6 over IPv4</w:t>
      </w:r>
      <w:r w:rsidR="00D857F8" w:rsidRPr="001B6BE1">
        <w:t xml:space="preserve"> tunnelling</w:t>
      </w:r>
      <w:bookmarkEnd w:id="250"/>
    </w:p>
    <w:p w14:paraId="62ED1B10" w14:textId="5059DA2A"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sdt>
        <w:sdtPr>
          <w:id w:val="-1014610360"/>
          <w:citation/>
        </w:sdtPr>
        <w:sdtContent>
          <w:r w:rsidR="009C68C9">
            <w:fldChar w:fldCharType="begin"/>
          </w:r>
          <w:r w:rsidR="009C68C9">
            <w:rPr>
              <w:lang w:val="en-US"/>
            </w:rPr>
            <w:instrText xml:space="preserve"> CITATION Gui1 \l 1033 </w:instrText>
          </w:r>
          <w:r w:rsidR="009C68C9">
            <w:fldChar w:fldCharType="separate"/>
          </w:r>
          <w:r w:rsidR="00194678" w:rsidRPr="00194678">
            <w:rPr>
              <w:noProof/>
              <w:lang w:val="en-US"/>
            </w:rPr>
            <w:t>[94]</w:t>
          </w:r>
          <w:r w:rsidR="009C68C9">
            <w:fldChar w:fldCharType="end"/>
          </w:r>
        </w:sdtContent>
      </w:sdt>
      <w:sdt>
        <w:sdtPr>
          <w:id w:val="1535769809"/>
          <w:citation/>
        </w:sdtPr>
        <w:sdtContent>
          <w:r w:rsidR="009C68C9">
            <w:fldChar w:fldCharType="begin"/>
          </w:r>
          <w:r w:rsidR="009C68C9">
            <w:rPr>
              <w:lang w:val="en-US"/>
            </w:rPr>
            <w:instrText xml:space="preserve"> CITATION Mah \l 1033 </w:instrText>
          </w:r>
          <w:r w:rsidR="009C68C9">
            <w:fldChar w:fldCharType="separate"/>
          </w:r>
          <w:r w:rsidR="00194678">
            <w:rPr>
              <w:noProof/>
              <w:lang w:val="en-US"/>
            </w:rPr>
            <w:t xml:space="preserve"> </w:t>
          </w:r>
          <w:r w:rsidR="00194678" w:rsidRPr="00194678">
            <w:rPr>
              <w:noProof/>
              <w:lang w:val="en-US"/>
            </w:rPr>
            <w:t>[95]</w:t>
          </w:r>
          <w:r w:rsidR="009C68C9">
            <w:fldChar w:fldCharType="end"/>
          </w:r>
        </w:sdtContent>
      </w:sdt>
      <w:r w:rsidR="00E529C4">
        <w:t xml:space="preserve"> </w:t>
      </w:r>
      <w:sdt>
        <w:sdtPr>
          <w:id w:val="1068297471"/>
          <w:citation/>
        </w:sdtPr>
        <w:sdtContent>
          <w:r w:rsidR="00E529C4">
            <w:fldChar w:fldCharType="begin"/>
          </w:r>
          <w:r w:rsidR="00E529C4">
            <w:rPr>
              <w:lang w:val="en-US"/>
            </w:rPr>
            <w:instrText xml:space="preserve"> CITATION Adv \l 1033 </w:instrText>
          </w:r>
          <w:r w:rsidR="00E529C4">
            <w:fldChar w:fldCharType="separate"/>
          </w:r>
          <w:r w:rsidR="00194678" w:rsidRPr="00194678">
            <w:rPr>
              <w:noProof/>
              <w:lang w:val="en-US"/>
            </w:rPr>
            <w:t>[96]</w:t>
          </w:r>
          <w:r w:rsidR="00E529C4">
            <w:fldChar w:fldCharType="end"/>
          </w:r>
        </w:sdtContent>
      </w:sdt>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9C68C9">
            <w:rPr>
              <w:lang w:val="en-US"/>
            </w:rPr>
            <w:instrText xml:space="preserve">CITATION ACo \l 1033 </w:instrText>
          </w:r>
          <w:r w:rsidR="00CC091D" w:rsidRPr="00CC091D">
            <w:fldChar w:fldCharType="separate"/>
          </w:r>
          <w:r w:rsidR="00194678" w:rsidRPr="00194678">
            <w:rPr>
              <w:noProof/>
              <w:lang w:val="en-US"/>
            </w:rPr>
            <w:t>[97]</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(2010::/1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9"/>
                    <a:stretch>
                      <a:fillRect/>
                    </a:stretch>
                  </pic:blipFill>
                  <pic:spPr>
                    <a:xfrm>
                      <a:off x="0" y="0"/>
                      <a:ext cx="5760720" cy="2755900"/>
                    </a:xfrm>
                    <a:prstGeom prst="rect">
                      <a:avLst/>
                    </a:prstGeom>
                  </pic:spPr>
                </pic:pic>
              </a:graphicData>
            </a:graphic>
          </wp:inline>
        </w:drawing>
      </w:r>
    </w:p>
    <w:p w14:paraId="5BECB4F2" w14:textId="41F4B8C8" w:rsidR="00E65705" w:rsidRPr="001B6BE1" w:rsidRDefault="00005616" w:rsidP="00005616">
      <w:pPr>
        <w:pStyle w:val="Caption"/>
        <w:jc w:val="center"/>
      </w:pPr>
      <w:bookmarkStart w:id="251" w:name="_Toc114943167"/>
      <w:bookmarkStart w:id="252" w:name="_Toc11580882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74</w:t>
      </w:r>
      <w:r w:rsidRPr="001B6BE1">
        <w:fldChar w:fldCharType="end"/>
      </w:r>
      <w:r w:rsidRPr="001B6BE1">
        <w:t xml:space="preserve"> Topology created in the GNS3 with IPv6 tunnelling over IPv4 network</w:t>
      </w:r>
      <w:bookmarkEnd w:id="251"/>
      <w:bookmarkEnd w:id="252"/>
    </w:p>
    <w:p w14:paraId="08830E8D" w14:textId="0019253D"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000::1/1</w:t>
      </w:r>
      <w:r w:rsidR="00FB4FBA">
        <w:t>04</w:t>
      </w:r>
      <w:r w:rsidR="00B22101" w:rsidRPr="001B6BE1">
        <w:t xml:space="preserve">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w:t>
      </w:r>
      <w:r w:rsidR="00FB4FBA">
        <w:t>04</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w:t>
      </w:r>
      <w:r w:rsidR="00DA1F62">
        <w:t>ng</w:t>
      </w:r>
      <w:r w:rsidR="0004636D" w:rsidRPr="001B6BE1">
        <w:t xml:space="preserve">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194678" w:rsidRPr="00194678">
            <w:rPr>
              <w:noProof/>
              <w:lang w:val="en-US"/>
            </w:rPr>
            <w:t>[98]</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10"/>
                    <a:stretch>
                      <a:fillRect/>
                    </a:stretch>
                  </pic:blipFill>
                  <pic:spPr>
                    <a:xfrm>
                      <a:off x="0" y="0"/>
                      <a:ext cx="2276793" cy="1162212"/>
                    </a:xfrm>
                    <a:prstGeom prst="rect">
                      <a:avLst/>
                    </a:prstGeom>
                  </pic:spPr>
                </pic:pic>
              </a:graphicData>
            </a:graphic>
          </wp:inline>
        </w:drawing>
      </w:r>
    </w:p>
    <w:p w14:paraId="42069F62" w14:textId="16A1E061" w:rsidR="001B7817" w:rsidRPr="001B6BE1" w:rsidRDefault="00005616" w:rsidP="00005616">
      <w:pPr>
        <w:pStyle w:val="Caption"/>
        <w:jc w:val="center"/>
        <w:rPr>
          <w:rFonts w:cs="Times"/>
        </w:rPr>
      </w:pPr>
      <w:bookmarkStart w:id="253" w:name="_Toc114943168"/>
      <w:bookmarkStart w:id="254" w:name="_Toc11580882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75</w:t>
      </w:r>
      <w:r w:rsidRPr="001B6BE1">
        <w:fldChar w:fldCharType="end"/>
      </w:r>
      <w:r w:rsidRPr="001B6BE1">
        <w:t xml:space="preserve"> IPv6 Tunnel configuration</w:t>
      </w:r>
      <w:bookmarkEnd w:id="253"/>
      <w:bookmarkEnd w:id="254"/>
    </w:p>
    <w:p w14:paraId="7B6CAE60" w14:textId="7529F262"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2A0DD1">
        <w:rPr>
          <w:rFonts w:cs="Times"/>
        </w:rPr>
        <w:t xml:space="preserve"> The tunnel was configured with the source IPv4 address of router R1</w:t>
      </w:r>
      <w:r w:rsidR="00CF6B3F">
        <w:rPr>
          <w:rFonts w:cs="Times"/>
        </w:rPr>
        <w:t>’s interface g0/0</w:t>
      </w:r>
      <w:r w:rsidR="002A0DD1">
        <w:rPr>
          <w:rFonts w:cs="Times"/>
        </w:rPr>
        <w:t xml:space="preserve"> and the destination IPv4 address of router R2</w:t>
      </w:r>
      <w:r w:rsidR="00CF6B3F">
        <w:rPr>
          <w:rFonts w:cs="Times"/>
        </w:rPr>
        <w:t>’s interface g0/0</w:t>
      </w:r>
      <w:r w:rsidR="00AC43C8">
        <w:rPr>
          <w:rFonts w:cs="Times"/>
        </w:rPr>
        <w:t xml:space="preserve"> as seen </w:t>
      </w:r>
      <w:r w:rsidR="00AC43C8">
        <w:t xml:space="preserve">in </w:t>
      </w:r>
      <w:r w:rsidR="00843581">
        <w:t xml:space="preserve">figure 4.75. </w:t>
      </w:r>
      <w:r w:rsidR="00974D6E" w:rsidRPr="001B6BE1">
        <w:t>The s</w:t>
      </w:r>
      <w:r w:rsidR="002D445D" w:rsidRPr="001B6BE1">
        <w:t xml:space="preserve">uccessful installation of tunnel can be confirmed from either of the routers </w:t>
      </w:r>
      <w:r w:rsidR="00402CFD">
        <w:t xml:space="preserve">console </w:t>
      </w:r>
      <w:r w:rsidR="002D445D" w:rsidRPr="001B6BE1">
        <w:t>at the end interfaces of tunnel.</w:t>
      </w:r>
      <w:r w:rsidR="00974D6E" w:rsidRPr="001B6BE1">
        <w:t xml:space="preserve"> </w:t>
      </w:r>
      <w:r w:rsidR="002D445D" w:rsidRPr="001B6BE1">
        <w:t xml:space="preserve">The following figure </w:t>
      </w:r>
      <w:r w:rsidR="00402CFD">
        <w:t>displays all</w:t>
      </w:r>
      <w:r w:rsidR="002D445D" w:rsidRPr="001B6BE1">
        <w:t xml:space="preserve"> the IPv6 routes</w:t>
      </w:r>
      <w:r w:rsidR="00402CFD">
        <w:t xml:space="preserve"> learnt by the router R1.</w:t>
      </w:r>
      <w:r w:rsidR="002D445D" w:rsidRPr="001B6BE1">
        <w:t xml:space="preserve"> </w:t>
      </w:r>
      <w:r w:rsidR="00CF3719">
        <w:t xml:space="preserve">The highlighted route is the route </w:t>
      </w:r>
      <w:r w:rsidR="002D445D" w:rsidRPr="001B6BE1">
        <w:t xml:space="preserve">to IPv6 subnet located at the other end of the tunnel </w:t>
      </w:r>
      <w:r w:rsidR="00CF3719">
        <w:t xml:space="preserve">and therefore, </w:t>
      </w:r>
      <w:r w:rsidR="00B0591A">
        <w:t>the</w:t>
      </w:r>
      <w:r w:rsidR="00CF3719">
        <w:t xml:space="preserve"> tunnel creation was confirmed.</w:t>
      </w:r>
      <w:r w:rsidR="00B0591A">
        <w:t xml:space="preserve"> The route to the </w:t>
      </w:r>
      <w:r w:rsidR="00B0591A" w:rsidRPr="001B6BE1">
        <w:t>IPv6 subnet located at the other end of the tunnel</w:t>
      </w:r>
      <w:r w:rsidR="00B0591A">
        <w:t xml:space="preserve"> were</w:t>
      </w:r>
      <w:r w:rsidR="002D445D" w:rsidRPr="001B6BE1">
        <w:t xml:space="preserve"> successfully advertised over the tunnel and learned by the router R1</w:t>
      </w:r>
      <w:r w:rsidR="002F40FF" w:rsidRPr="001B6BE1">
        <w:t xml:space="preserve"> through RIP</w:t>
      </w:r>
      <w:r w:rsidR="00DA1F62">
        <w:t>ng</w:t>
      </w:r>
      <w:r w:rsidR="002F40FF" w:rsidRPr="001B6BE1">
        <w:t xml:space="preserve">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43904" behindDoc="0" locked="0" layoutInCell="1" allowOverlap="1" wp14:anchorId="496DB346" wp14:editId="348FA628">
                <wp:simplePos x="0" y="0"/>
                <wp:positionH relativeFrom="column">
                  <wp:posOffset>-185</wp:posOffset>
                </wp:positionH>
                <wp:positionV relativeFrom="paragraph">
                  <wp:posOffset>2665545</wp:posOffset>
                </wp:positionV>
                <wp:extent cx="2421750" cy="348150"/>
                <wp:effectExtent l="19050" t="19050" r="17145" b="13970"/>
                <wp:wrapNone/>
                <wp:docPr id="104" name="Rectangle 104"/>
                <wp:cNvGraphicFramePr/>
                <a:graphic xmlns:a="http://schemas.openxmlformats.org/drawingml/2006/main">
                  <a:graphicData uri="http://schemas.microsoft.com/office/word/2010/wordprocessingShape">
                    <wps:wsp>
                      <wps:cNvSpPr/>
                      <wps:spPr>
                        <a:xfrm>
                          <a:off x="0" y="0"/>
                          <a:ext cx="2421750" cy="34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12BF6" id="Rectangle 104" o:spid="_x0000_s1026" style="position:absolute;margin-left:0;margin-top:209.9pt;width:190.7pt;height:27.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EwggIAAGk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" filled="f" strokecolor="red" strokeweight="2.25pt"/>
            </w:pict>
          </mc:Fallback>
        </mc:AlternateContent>
      </w:r>
      <w:r w:rsidR="002C3C17" w:rsidRPr="002C3C17">
        <w:rPr>
          <w:noProof/>
        </w:rPr>
        <w:drawing>
          <wp:inline distT="0" distB="0" distL="0" distR="0" wp14:anchorId="2B185A71" wp14:editId="02216A17">
            <wp:extent cx="5820200" cy="3348000"/>
            <wp:effectExtent l="0" t="0" r="0" b="508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11"/>
                    <a:stretch>
                      <a:fillRect/>
                    </a:stretch>
                  </pic:blipFill>
                  <pic:spPr>
                    <a:xfrm>
                      <a:off x="0" y="0"/>
                      <a:ext cx="5846713" cy="3363251"/>
                    </a:xfrm>
                    <a:prstGeom prst="rect">
                      <a:avLst/>
                    </a:prstGeom>
                  </pic:spPr>
                </pic:pic>
              </a:graphicData>
            </a:graphic>
          </wp:inline>
        </w:drawing>
      </w:r>
    </w:p>
    <w:p w14:paraId="4FAB7C6A" w14:textId="2BBCAFBF" w:rsidR="002C3C17" w:rsidRDefault="00005616" w:rsidP="00F53C74">
      <w:pPr>
        <w:pStyle w:val="Caption"/>
        <w:jc w:val="center"/>
      </w:pPr>
      <w:bookmarkStart w:id="255" w:name="_Toc114943170"/>
      <w:bookmarkStart w:id="256" w:name="_Toc11580882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76</w:t>
      </w:r>
      <w:r w:rsidRPr="001B6BE1">
        <w:fldChar w:fldCharType="end"/>
      </w:r>
      <w:r w:rsidRPr="001B6BE1">
        <w:t xml:space="preserve"> Routes advertised over the configured tunnel</w:t>
      </w:r>
      <w:bookmarkEnd w:id="255"/>
      <w:r w:rsidR="0006512A">
        <w:t xml:space="preserve"> as seen on Router R1</w:t>
      </w:r>
      <w:bookmarkEnd w:id="256"/>
    </w:p>
    <w:p w14:paraId="6B4F6E68" w14:textId="79C6527E" w:rsidR="00967B0B" w:rsidRDefault="002766F4" w:rsidP="00E94058">
      <w:r>
        <w:t>Host PCs in both the IPv6 subnets were configured with the gateway address of respective routers i.e., host H1 (2010::1002) with gateway of router R1 (2010::1001) and host H2 (2020::1002) with gateway of router R2 (2020::1001)</w:t>
      </w:r>
      <w:r w:rsidR="00AD1597">
        <w:t>.</w:t>
      </w:r>
      <w:r w:rsidR="00B35C21">
        <w:t xml:space="preserve"> </w:t>
      </w:r>
      <w:r w:rsidR="00967B0B">
        <w:t>A</w:t>
      </w:r>
      <w:r w:rsidR="00724560">
        <w:t>fter</w:t>
      </w:r>
      <w:r w:rsidR="00724560" w:rsidRPr="00724560">
        <w:rPr>
          <w:rFonts w:cs="Times"/>
          <w:color w:val="000000" w:themeColor="text1"/>
        </w:rPr>
        <w:t xml:space="preserve"> </w:t>
      </w:r>
      <w:r w:rsidR="00724560">
        <w:rPr>
          <w:rFonts w:cs="Times"/>
          <w:color w:val="000000" w:themeColor="text1"/>
        </w:rPr>
        <w:t>t</w:t>
      </w:r>
      <w:r w:rsidR="00724560" w:rsidRPr="001B6BE1">
        <w:rPr>
          <w:rFonts w:cs="Times"/>
          <w:color w:val="000000" w:themeColor="text1"/>
        </w:rPr>
        <w:t>he successful creation and installation of IPv6 tunnel over IPv4 network</w:t>
      </w:r>
      <w:r w:rsidR="00724560">
        <w:rPr>
          <w:rFonts w:cs="Times"/>
          <w:color w:val="000000" w:themeColor="text1"/>
        </w:rPr>
        <w:t>,</w:t>
      </w:r>
      <w:r w:rsidR="00967B0B">
        <w:t xml:space="preserve"> the hosts were able to transfer traffic to each other.</w:t>
      </w:r>
      <w:r w:rsidR="008034EC">
        <w:t xml:space="preserve"> </w:t>
      </w:r>
    </w:p>
    <w:p w14:paraId="088B911B" w14:textId="5467F9F2" w:rsidR="00E572A2" w:rsidRDefault="008E06EE" w:rsidP="00E94058">
      <w:r>
        <w:t>The ICMPv6 ping request was generated from the host H1 to the destination host H2.</w:t>
      </w:r>
      <w:r w:rsidR="00846186">
        <w:t xml:space="preserve"> This request was forwarded from the host H1 to router R1. Router R1 encapsulate</w:t>
      </w:r>
      <w:r w:rsidR="003D057C">
        <w:t>d</w:t>
      </w:r>
      <w:r w:rsidR="00846186">
        <w:t xml:space="preserve"> the received ICMPv6 ping request </w:t>
      </w:r>
      <w:r w:rsidR="003D057C">
        <w:t xml:space="preserve">in IPv4 packet </w:t>
      </w:r>
      <w:r w:rsidR="00846186">
        <w:t>and forward</w:t>
      </w:r>
      <w:r w:rsidR="003D057C">
        <w:t>ed</w:t>
      </w:r>
      <w:r w:rsidR="00846186">
        <w:t xml:space="preserve"> it to the Open vSwitch-1.</w:t>
      </w:r>
      <w:r w:rsidR="003D057C">
        <w:t xml:space="preserve"> The Open vSwitch-1 not knowing how to process the received packet from router R1, </w:t>
      </w:r>
      <w:r w:rsidR="004B14FB">
        <w:t>switch</w:t>
      </w:r>
      <w:r w:rsidR="003D057C">
        <w:t xml:space="preserve"> encapsulated the received packet into OpenFlow packet and sent it to the ONOS controller. </w:t>
      </w:r>
      <w:r w:rsidR="00563F33">
        <w:t>This OpenFlow</w:t>
      </w:r>
      <w:r w:rsidR="00563F33" w:rsidRPr="001B6BE1">
        <w:t xml:space="preserve"> OFPT_PACKET_</w:t>
      </w:r>
      <w:r w:rsidR="00563F33">
        <w:t>IN</w:t>
      </w:r>
      <w:r w:rsidR="00563F33" w:rsidRPr="001B6BE1">
        <w:t xml:space="preserve"> packet</w:t>
      </w:r>
      <w:r w:rsidR="00563F33">
        <w:t xml:space="preserve"> </w:t>
      </w:r>
      <w:r w:rsidR="00E572A2">
        <w:t>wa</w:t>
      </w:r>
      <w:r w:rsidR="00563F33">
        <w:t xml:space="preserve">s sent by Open vSwitch-1 to get the information about </w:t>
      </w:r>
      <w:r w:rsidR="00E572A2">
        <w:t xml:space="preserve">received packet </w:t>
      </w:r>
      <w:r w:rsidR="00563F33">
        <w:t>request packet processing. The ONOS controller replie</w:t>
      </w:r>
      <w:r w:rsidR="00E572A2">
        <w:t>d</w:t>
      </w:r>
      <w:r w:rsidR="00563F33">
        <w:t xml:space="preserve"> with the OpenFlow</w:t>
      </w:r>
      <w:r w:rsidR="00563F33" w:rsidRPr="001B6BE1">
        <w:t xml:space="preserve"> OFPT_PACKET_OUT packet</w:t>
      </w:r>
      <w:r w:rsidR="00563F33">
        <w:t xml:space="preserve"> containing the appropriate action to be taken by the Open vSwitch-1.</w:t>
      </w:r>
      <w:r w:rsidR="00462834">
        <w:t xml:space="preserve"> </w:t>
      </w:r>
      <w:r w:rsidR="00462834" w:rsidRPr="001B6BE1">
        <w:t>The following figure</w:t>
      </w:r>
      <w:r w:rsidR="00271DD3">
        <w:t xml:space="preserve"> </w:t>
      </w:r>
      <w:r w:rsidR="000400AE">
        <w:t xml:space="preserve">4.77 </w:t>
      </w:r>
      <w:r w:rsidR="00462834" w:rsidRPr="001B6BE1">
        <w:t>displays one of the</w:t>
      </w:r>
      <w:r w:rsidR="00462834">
        <w:t xml:space="preserve"> OpenFlow</w:t>
      </w:r>
      <w:r w:rsidR="00462834" w:rsidRPr="001B6BE1">
        <w:t xml:space="preserve"> OFPT_PACKET_OUT packet</w:t>
      </w:r>
      <w:r w:rsidR="00462834">
        <w:t xml:space="preserve">. This OpenFlow packet was captured using the Wireshark listening in the link between the Open vSwitch-1 and ONOS controller. </w:t>
      </w:r>
      <w:r w:rsidR="00E572A2">
        <w:t>The ONOS controller replied to the Open vSwitch-1 with the OpenFlow</w:t>
      </w:r>
      <w:r w:rsidR="00E572A2" w:rsidRPr="001B6BE1">
        <w:t xml:space="preserve"> OFPT_PACKET_OUT packet</w:t>
      </w:r>
      <w:r w:rsidR="00E572A2">
        <w:t xml:space="preserve"> containing the action-parameter. This action-parameter commands the Open vSwitch-1 to forward the received packet from the port 3 (eth3).</w:t>
      </w:r>
    </w:p>
    <w:p w14:paraId="7D96B789" w14:textId="59A069F8" w:rsidR="00315613" w:rsidRPr="001B6BE1" w:rsidRDefault="005F4D03" w:rsidP="00005616">
      <w:pPr>
        <w:keepNext/>
        <w:jc w:val="center"/>
      </w:pPr>
      <w:r w:rsidRPr="005F4D03">
        <w:rPr>
          <w:noProof/>
        </w:rPr>
        <w:lastRenderedPageBreak/>
        <w:drawing>
          <wp:inline distT="0" distB="0" distL="0" distR="0" wp14:anchorId="7A0E4148" wp14:editId="4E33B7A2">
            <wp:extent cx="5760720" cy="7408545"/>
            <wp:effectExtent l="0" t="0" r="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2"/>
                    <a:stretch>
                      <a:fillRect/>
                    </a:stretch>
                  </pic:blipFill>
                  <pic:spPr>
                    <a:xfrm>
                      <a:off x="0" y="0"/>
                      <a:ext cx="5760720" cy="7408545"/>
                    </a:xfrm>
                    <a:prstGeom prst="rect">
                      <a:avLst/>
                    </a:prstGeom>
                  </pic:spPr>
                </pic:pic>
              </a:graphicData>
            </a:graphic>
          </wp:inline>
        </w:drawing>
      </w:r>
    </w:p>
    <w:p w14:paraId="1105ACBF" w14:textId="04026E1E" w:rsidR="00F53807" w:rsidRPr="007A49F8" w:rsidRDefault="00005616" w:rsidP="007A49F8">
      <w:pPr>
        <w:pStyle w:val="Caption"/>
        <w:jc w:val="center"/>
      </w:pPr>
      <w:bookmarkStart w:id="257" w:name="_Toc114943171"/>
      <w:bookmarkStart w:id="258" w:name="_Toc11580882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77</w:t>
      </w:r>
      <w:r w:rsidRPr="001B6BE1">
        <w:fldChar w:fldCharType="end"/>
      </w:r>
      <w:r w:rsidRPr="001B6BE1">
        <w:t xml:space="preserve"> IPv6 packet encapsulated in IPv4 packet over tunnel and that packet encapsulated in OpenFlow packet</w:t>
      </w:r>
      <w:bookmarkEnd w:id="257"/>
      <w:bookmarkEnd w:id="258"/>
    </w:p>
    <w:p w14:paraId="179D76A7" w14:textId="6B2B5CB0" w:rsidR="00F843BA" w:rsidRPr="001B6BE1" w:rsidRDefault="00470F6D" w:rsidP="00470F6D">
      <w:pPr>
        <w:rPr>
          <w:rFonts w:cs="Times"/>
          <w:color w:val="000000" w:themeColor="text1"/>
        </w:rPr>
      </w:pPr>
      <w:r w:rsidRPr="001B6BE1">
        <w:rPr>
          <w:rFonts w:cs="Times"/>
          <w:color w:val="000000" w:themeColor="text1"/>
        </w:rPr>
        <w:t>The successful creation and installation of IPv6 tunnel over IPv4 network can be seen in the above figure. The IPv6 data packets are encapsulated in the IPv4 packets and transferred over the tunnel.</w:t>
      </w:r>
      <w:r>
        <w:rPr>
          <w:rFonts w:cs="Times"/>
          <w:color w:val="000000" w:themeColor="text1"/>
        </w:rPr>
        <w:t xml:space="preserve"> Open vSwitches use</w:t>
      </w:r>
      <w:r w:rsidRPr="001B6BE1">
        <w:rPr>
          <w:rFonts w:cs="Times"/>
          <w:color w:val="000000" w:themeColor="text1"/>
        </w:rPr>
        <w:t xml:space="preserve"> OpenFlow protocol encapsulat</w:t>
      </w:r>
      <w:r>
        <w:rPr>
          <w:rFonts w:cs="Times"/>
          <w:color w:val="000000" w:themeColor="text1"/>
        </w:rPr>
        <w:t>ing</w:t>
      </w:r>
      <w:r w:rsidRPr="001B6BE1">
        <w:rPr>
          <w:rFonts w:cs="Times"/>
          <w:color w:val="000000" w:themeColor="text1"/>
        </w:rPr>
        <w:t xml:space="preserve"> the tunnel packets in itself to inquire the ONOS controller about forwarding of the packets.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259" w:name="_Toc115808676"/>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259"/>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2C94A5D3"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w:t>
      </w:r>
      <w:r w:rsidR="00393416" w:rsidRPr="001B6BE1">
        <w:t>public</w:t>
      </w:r>
      <w:r w:rsidR="000B457F" w:rsidRPr="001B6BE1">
        <w:t xml:space="preserve">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194678">
            <w:rPr>
              <w:noProof/>
            </w:rPr>
            <w:t>[99]</w:t>
          </w:r>
          <w:r w:rsidR="00B65CC2" w:rsidRPr="001B6BE1">
            <w:fldChar w:fldCharType="end"/>
          </w:r>
        </w:sdtContent>
      </w:sdt>
      <w:r w:rsidR="00BC5684">
        <w:t>.</w:t>
      </w:r>
    </w:p>
    <w:p w14:paraId="6FF8BD68" w14:textId="313F74F3" w:rsidR="004D2D10" w:rsidRPr="001B6BE1" w:rsidRDefault="004D2D10" w:rsidP="00A94234">
      <w:pPr>
        <w:pStyle w:val="Heading3"/>
      </w:pPr>
      <w:bookmarkStart w:id="260" w:name="_Toc115808677"/>
      <w:r w:rsidRPr="001B6BE1">
        <w:t>Introduction</w:t>
      </w:r>
      <w:bookmarkEnd w:id="260"/>
    </w:p>
    <w:p w14:paraId="1E07C37E" w14:textId="75656992" w:rsidR="00BC3CC5" w:rsidRPr="001B6BE1" w:rsidRDefault="00F33928" w:rsidP="00111C45">
      <w:r>
        <w:t>With the applications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194678" w:rsidRPr="00194678">
            <w:rPr>
              <w:noProof/>
              <w:lang w:val="en-US"/>
            </w:rPr>
            <w:t>[100]</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4B4D36FA" w:rsidR="005A3C46" w:rsidRDefault="00252D50" w:rsidP="00110A18">
      <w:pPr>
        <w:rPr>
          <w:rFonts w:cs="Times"/>
          <w:color w:val="000000" w:themeColor="text1"/>
        </w:rPr>
      </w:pPr>
      <w:r w:rsidRPr="001B6BE1">
        <w:rPr>
          <w:noProof/>
        </w:rPr>
        <mc:AlternateContent>
          <mc:Choice Requires="wps">
            <w:drawing>
              <wp:anchor distT="0" distB="0" distL="114300" distR="114300" simplePos="0" relativeHeight="251657216" behindDoc="1" locked="0" layoutInCell="1" allowOverlap="1" wp14:anchorId="4E4B5348" wp14:editId="0FD65985">
                <wp:simplePos x="0" y="0"/>
                <wp:positionH relativeFrom="column">
                  <wp:posOffset>-515216</wp:posOffset>
                </wp:positionH>
                <wp:positionV relativeFrom="paragraph">
                  <wp:posOffset>3960034</wp:posOffset>
                </wp:positionV>
                <wp:extent cx="6696075" cy="343535"/>
                <wp:effectExtent l="0" t="0" r="9525" b="0"/>
                <wp:wrapTight wrapText="bothSides">
                  <wp:wrapPolygon edited="0">
                    <wp:start x="0" y="0"/>
                    <wp:lineTo x="0" y="20362"/>
                    <wp:lineTo x="21569" y="20362"/>
                    <wp:lineTo x="2156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343535"/>
                        </a:xfrm>
                        <a:prstGeom prst="rect">
                          <a:avLst/>
                        </a:prstGeom>
                        <a:solidFill>
                          <a:prstClr val="white"/>
                        </a:solidFill>
                        <a:ln>
                          <a:noFill/>
                        </a:ln>
                      </wps:spPr>
                      <wps:txbx>
                        <w:txbxContent>
                          <w:p w14:paraId="092786EC" w14:textId="01AE97E1" w:rsidR="00396096" w:rsidRPr="00614876" w:rsidRDefault="00396096" w:rsidP="00396096">
                            <w:pPr>
                              <w:pStyle w:val="Caption"/>
                              <w:jc w:val="center"/>
                              <w:rPr>
                                <w:noProof/>
                                <w:sz w:val="20"/>
                              </w:rPr>
                            </w:pPr>
                            <w:bookmarkStart w:id="261" w:name="_Toc114943172"/>
                            <w:bookmarkStart w:id="262" w:name="_Toc115808824"/>
                            <w:r>
                              <w:t xml:space="preserve">Figure 4. </w:t>
                            </w:r>
                            <w:r>
                              <w:fldChar w:fldCharType="begin"/>
                            </w:r>
                            <w:r>
                              <w:instrText xml:space="preserve"> SEQ Figure_4. \* ARABIC </w:instrText>
                            </w:r>
                            <w:r>
                              <w:fldChar w:fldCharType="separate"/>
                            </w:r>
                            <w:r w:rsidR="00174082">
                              <w:rPr>
                                <w:noProof/>
                              </w:rPr>
                              <w:t>78</w:t>
                            </w:r>
                            <w:r>
                              <w:fldChar w:fldCharType="end"/>
                            </w:r>
                            <w:r>
                              <w:t xml:space="preserve"> </w:t>
                            </w:r>
                            <w:r w:rsidRPr="00C7140B">
                              <w:t xml:space="preserve">Topology created in the GNS3 with </w:t>
                            </w:r>
                            <w:r>
                              <w:t>different legacy networks and SDN network</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0.55pt;margin-top:311.8pt;width:527.25pt;height:27.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" stroked="f">
                <v:textbox inset="0,0,0,0">
                  <w:txbxContent>
                    <w:p w14:paraId="092786EC" w14:textId="01AE97E1" w:rsidR="00396096" w:rsidRPr="00614876" w:rsidRDefault="00396096" w:rsidP="00396096">
                      <w:pPr>
                        <w:pStyle w:val="Caption"/>
                        <w:jc w:val="center"/>
                        <w:rPr>
                          <w:noProof/>
                          <w:sz w:val="20"/>
                        </w:rPr>
                      </w:pPr>
                      <w:bookmarkStart w:id="263" w:name="_Toc114943172"/>
                      <w:bookmarkStart w:id="264" w:name="_Toc115808824"/>
                      <w:r>
                        <w:t xml:space="preserve">Figure 4. </w:t>
                      </w:r>
                      <w:r>
                        <w:fldChar w:fldCharType="begin"/>
                      </w:r>
                      <w:r>
                        <w:instrText xml:space="preserve"> SEQ Figure_4. \* ARABIC </w:instrText>
                      </w:r>
                      <w:r>
                        <w:fldChar w:fldCharType="separate"/>
                      </w:r>
                      <w:r w:rsidR="00174082">
                        <w:rPr>
                          <w:noProof/>
                        </w:rPr>
                        <w:t>78</w:t>
                      </w:r>
                      <w:r>
                        <w:fldChar w:fldCharType="end"/>
                      </w:r>
                      <w:r>
                        <w:t xml:space="preserve"> </w:t>
                      </w:r>
                      <w:r w:rsidRPr="00C7140B">
                        <w:t xml:space="preserve">Topology created in the GNS3 with </w:t>
                      </w:r>
                      <w:r>
                        <w:t>different legacy networks and SDN network</w:t>
                      </w:r>
                      <w:bookmarkEnd w:id="263"/>
                      <w:bookmarkEnd w:id="264"/>
                    </w:p>
                  </w:txbxContent>
                </v:textbox>
                <w10:wrap type="tight"/>
              </v:shape>
            </w:pict>
          </mc:Fallback>
        </mc:AlternateContent>
      </w:r>
      <w:r w:rsidR="000B7578" w:rsidRPr="000B7578">
        <w:rPr>
          <w:noProof/>
        </w:rPr>
        <w:drawing>
          <wp:anchor distT="0" distB="0" distL="114300" distR="114300" simplePos="0" relativeHeight="251683840" behindDoc="1" locked="0" layoutInCell="1" allowOverlap="1" wp14:anchorId="357296FE" wp14:editId="1F4EE459">
            <wp:simplePos x="0" y="0"/>
            <wp:positionH relativeFrom="column">
              <wp:posOffset>-465455</wp:posOffset>
            </wp:positionH>
            <wp:positionV relativeFrom="paragraph">
              <wp:posOffset>1050925</wp:posOffset>
            </wp:positionV>
            <wp:extent cx="6682740" cy="2914650"/>
            <wp:effectExtent l="0" t="0" r="3810" b="0"/>
            <wp:wrapTight wrapText="bothSides">
              <wp:wrapPolygon edited="0">
                <wp:start x="0" y="0"/>
                <wp:lineTo x="0" y="21459"/>
                <wp:lineTo x="21551" y="21459"/>
                <wp:lineTo x="21551" y="0"/>
                <wp:lineTo x="0" y="0"/>
              </wp:wrapPolygon>
            </wp:wrapTight>
            <wp:docPr id="168" name="Picture 168"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diagram, radar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82740" cy="2914650"/>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p>
    <w:p w14:paraId="28BA2F84" w14:textId="5986F5D2"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[101]</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194678" w:rsidRPr="00194678">
            <w:rPr>
              <w:rFonts w:cs="Times"/>
              <w:noProof/>
              <w:color w:val="000000" w:themeColor="text1"/>
            </w:rPr>
            <w:t>[102]</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[103]</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68DB0F47"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r w:rsidR="00503096">
        <w:rPr>
          <w:rFonts w:cs="Times"/>
          <w:color w:val="000000" w:themeColor="text1"/>
        </w:rPr>
        <w:t>s</w:t>
      </w:r>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r w:rsidR="00CA673D">
        <w:rPr>
          <w:rFonts w:cs="Times"/>
          <w:color w:val="000000" w:themeColor="text1"/>
        </w:rPr>
        <w:t xml:space="preserve">to </w:t>
      </w:r>
      <w:r w:rsidR="0016121B">
        <w:rPr>
          <w:rFonts w:cs="Times"/>
          <w:color w:val="000000" w:themeColor="text1"/>
        </w:rPr>
        <w:t>advertis</w:t>
      </w:r>
      <w:r w:rsidR="00CA673D">
        <w:rPr>
          <w:rFonts w:cs="Times"/>
          <w:color w:val="000000" w:themeColor="text1"/>
        </w:rPr>
        <w:t>e</w:t>
      </w:r>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w:t>
      </w:r>
      <w:r w:rsidR="00393416">
        <w:rPr>
          <w:rFonts w:cs="Times"/>
          <w:color w:val="000000" w:themeColor="text1"/>
        </w:rPr>
        <w:t>neighborship</w:t>
      </w:r>
      <w:r w:rsidR="0005669A">
        <w:rPr>
          <w:rFonts w:cs="Times"/>
          <w:color w:val="000000" w:themeColor="text1"/>
        </w:rPr>
        <w:t xml:space="preserve">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783A1EB4"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63360"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4"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73384085" w:rsidR="00865559" w:rsidRPr="001B6BE1" w:rsidRDefault="00E076B5" w:rsidP="009E01A2">
      <w:pPr>
        <w:pStyle w:val="Caption"/>
        <w:spacing w:before="0" w:after="0" w:line="0" w:lineRule="atLeast"/>
        <w:jc w:val="center"/>
      </w:pPr>
      <w:bookmarkStart w:id="265" w:name="_Toc114943173"/>
      <w:bookmarkStart w:id="266" w:name="_Toc11580882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79</w:t>
      </w:r>
      <w:r w:rsidRPr="001B6BE1">
        <w:fldChar w:fldCharType="end"/>
      </w:r>
      <w:r w:rsidRPr="001B6BE1">
        <w:t xml:space="preserve"> Topology view on the ONOS GUI</w:t>
      </w:r>
      <w:bookmarkEnd w:id="265"/>
      <w:bookmarkEnd w:id="266"/>
    </w:p>
    <w:p w14:paraId="7158E6D9" w14:textId="48936F8D" w:rsidR="00621487" w:rsidRPr="001B6BE1" w:rsidRDefault="00621487" w:rsidP="00A94234">
      <w:pPr>
        <w:pStyle w:val="Heading3"/>
      </w:pPr>
      <w:bookmarkStart w:id="267" w:name="_Toc115808678"/>
      <w:r w:rsidRPr="001B6BE1">
        <w:lastRenderedPageBreak/>
        <w:t>Configuration and Working</w:t>
      </w:r>
      <w:bookmarkEnd w:id="267"/>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FB95A4A" w:rsidR="000E27A7" w:rsidRPr="001B6BE1" w:rsidRDefault="00EF4ADC" w:rsidP="000E27A7">
      <w:r w:rsidRPr="001B6BE1">
        <w:t xml:space="preserve">The </w:t>
      </w:r>
      <w:r w:rsidR="000A3EDB" w:rsidRPr="001B6BE1">
        <w:t>BGP-Speaker</w:t>
      </w:r>
      <w:r w:rsidRPr="001B6BE1">
        <w:t xml:space="preserve"> was configured </w:t>
      </w:r>
      <w:r w:rsidR="00153DB5">
        <w:t xml:space="preserve">with </w:t>
      </w:r>
      <w:r w:rsidRPr="001B6BE1">
        <w:t>FRRouting</w:t>
      </w:r>
      <w:r w:rsidR="00153DB5">
        <w:t xml:space="preserve"> </w:t>
      </w:r>
      <w:r w:rsidR="00153DB5" w:rsidRPr="001B6BE1">
        <w:t>to enable</w:t>
      </w:r>
      <w:r w:rsidR="00153DB5" w:rsidRPr="00153DB5">
        <w:t xml:space="preserve"> IP routing services</w:t>
      </w:r>
      <w:r w:rsidRPr="001B6BE1">
        <w:t xml:space="preserve">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3160E51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r w:rsidR="00393416">
        <w:t>neighborship</w:t>
      </w:r>
      <w:r w:rsidR="000E27A7" w:rsidRPr="001B6BE1">
        <w:t xml:space="preserve"> with external border routers using eBGP.</w:t>
      </w:r>
    </w:p>
    <w:p w14:paraId="2180035A" w14:textId="3A880F17"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393416">
        <w:t>neighborship</w:t>
      </w:r>
      <w:r w:rsidR="0090548F" w:rsidRPr="001B6BE1">
        <w:t xml:space="preserve"> </w:t>
      </w:r>
      <w:r w:rsidR="003748E0" w:rsidRPr="001B6BE1">
        <w:t xml:space="preserve">with the SDN-IP application. This connectivity for </w:t>
      </w:r>
      <w:r w:rsidR="0090548F">
        <w:t xml:space="preserve">establishing </w:t>
      </w:r>
      <w:r w:rsidR="00393416">
        <w:t>neighborship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5"/>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2825701C" w:rsidR="003D2A6F" w:rsidRPr="001B6BE1" w:rsidRDefault="00901200" w:rsidP="00003D1E">
      <w:pPr>
        <w:pStyle w:val="Caption"/>
        <w:spacing w:before="0" w:after="0" w:line="0" w:lineRule="atLeast"/>
        <w:jc w:val="center"/>
      </w:pPr>
      <w:bookmarkStart w:id="268" w:name="_Toc114943174"/>
      <w:bookmarkStart w:id="269" w:name="_Toc11580882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80</w:t>
      </w:r>
      <w:r w:rsidRPr="001B6BE1">
        <w:fldChar w:fldCharType="end"/>
      </w:r>
      <w:r w:rsidRPr="001B6BE1">
        <w:t xml:space="preserve"> Routes learnt by ONOS controller</w:t>
      </w:r>
      <w:bookmarkEnd w:id="268"/>
      <w:bookmarkEnd w:id="269"/>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61BE7716" w:rsidR="00A620C9" w:rsidRPr="001B6BE1" w:rsidRDefault="00FE291A" w:rsidP="00A620C9">
      <w:r w:rsidRPr="001B6BE1">
        <w:t>The external border routers</w:t>
      </w:r>
      <w:r w:rsidR="00173AB1">
        <w:t xml:space="preserve"> (R1-R4)</w:t>
      </w:r>
      <w:r w:rsidRPr="001B6BE1">
        <w:t xml:space="preserve"> advertise the routes of their respective AS to the </w:t>
      </w:r>
      <w:r w:rsidR="000A3EDB" w:rsidRPr="001B6BE1">
        <w:t>BGP-Speaker</w:t>
      </w:r>
      <w:r w:rsidR="001F3990">
        <w:t xml:space="preserve"> (BGP-SP1)</w:t>
      </w:r>
      <w:r w:rsidRPr="001B6BE1">
        <w:t xml:space="preserve"> in the SDN network and further these routes are re-advertised to the other external border routers</w:t>
      </w:r>
      <w:r w:rsidR="00540694">
        <w:t xml:space="preserve"> of different AS, to the internal routers</w:t>
      </w:r>
      <w:r w:rsidR="001F3990">
        <w:t xml:space="preserve"> (R5 and R6)</w:t>
      </w:r>
      <w:r w:rsidR="00540694">
        <w:t xml:space="preserve">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 xml:space="preserve">into the ONOS Application </w:t>
      </w:r>
      <w:r w:rsidR="00A76D95">
        <w:t>i</w:t>
      </w:r>
      <w:r w:rsidR="001202DF" w:rsidRPr="001B6BE1">
        <w:t>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080B90">
        <w:t>m</w:t>
      </w:r>
      <w:r w:rsidR="00981B2A" w:rsidRPr="001B6BE1">
        <w:t>ulti-</w:t>
      </w:r>
      <w:r w:rsidR="00080B90">
        <w:t>p</w:t>
      </w:r>
      <w:r w:rsidR="00981B2A" w:rsidRPr="001B6BE1">
        <w:t>oint-to-</w:t>
      </w:r>
      <w:r w:rsidR="00080B90">
        <w:t>s</w:t>
      </w:r>
      <w:r w:rsidR="00981B2A" w:rsidRPr="001B6BE1">
        <w:t>ingle-</w:t>
      </w:r>
      <w:r w:rsidR="00080B90">
        <w:t>p</w:t>
      </w:r>
      <w:r w:rsidR="00981B2A" w:rsidRPr="001B6BE1">
        <w:t xml:space="preserve">oint </w:t>
      </w:r>
      <w:r w:rsidR="00541810">
        <w:t>i</w:t>
      </w:r>
      <w:r w:rsidR="00981B2A" w:rsidRPr="001B6BE1">
        <w:t>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6"/>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109B39BA" w:rsidR="00C44836" w:rsidRPr="001B6BE1" w:rsidRDefault="00F61948" w:rsidP="00B76744">
      <w:pPr>
        <w:pStyle w:val="Caption"/>
        <w:spacing w:before="0" w:after="120" w:line="120" w:lineRule="atLeast"/>
        <w:jc w:val="center"/>
      </w:pPr>
      <w:bookmarkStart w:id="270" w:name="_Toc114943175"/>
      <w:bookmarkStart w:id="271" w:name="_Toc11580882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81</w:t>
      </w:r>
      <w:r w:rsidRPr="001B6BE1">
        <w:fldChar w:fldCharType="end"/>
      </w:r>
      <w:r w:rsidRPr="001B6BE1">
        <w:t xml:space="preserve"> List of intents configured by SDN-IP and Reactive Routing application</w:t>
      </w:r>
      <w:bookmarkEnd w:id="270"/>
      <w:bookmarkEnd w:id="271"/>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7"/>
                    <a:stretch>
                      <a:fillRect/>
                    </a:stretch>
                  </pic:blipFill>
                  <pic:spPr>
                    <a:xfrm>
                      <a:off x="0" y="0"/>
                      <a:ext cx="5802638" cy="1146897"/>
                    </a:xfrm>
                    <a:prstGeom prst="rect">
                      <a:avLst/>
                    </a:prstGeom>
                  </pic:spPr>
                </pic:pic>
              </a:graphicData>
            </a:graphic>
          </wp:inline>
        </w:drawing>
      </w:r>
    </w:p>
    <w:p w14:paraId="3739C3BA" w14:textId="01A9F88C" w:rsidR="00FE55B3" w:rsidRPr="001B6BE1" w:rsidRDefault="00B76744" w:rsidP="00B76744">
      <w:pPr>
        <w:pStyle w:val="Caption"/>
        <w:spacing w:before="0" w:after="120" w:line="120" w:lineRule="atLeast"/>
        <w:jc w:val="center"/>
      </w:pPr>
      <w:bookmarkStart w:id="272" w:name="_Toc114943176"/>
      <w:bookmarkStart w:id="273" w:name="_Toc11580882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82</w:t>
      </w:r>
      <w:r w:rsidRPr="001B6BE1">
        <w:fldChar w:fldCharType="end"/>
      </w:r>
      <w:r w:rsidRPr="001B6BE1">
        <w:t xml:space="preserve"> </w:t>
      </w:r>
      <w:r w:rsidR="000A3EDB" w:rsidRPr="001B6BE1">
        <w:t>BGP-Speaker</w:t>
      </w:r>
      <w:r w:rsidRPr="001B6BE1">
        <w:t xml:space="preserve"> and BGP neighbours of ONOS controller</w:t>
      </w:r>
      <w:bookmarkEnd w:id="272"/>
      <w:bookmarkEnd w:id="273"/>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8"/>
                    <a:stretch>
                      <a:fillRect/>
                    </a:stretch>
                  </pic:blipFill>
                  <pic:spPr>
                    <a:xfrm>
                      <a:off x="0" y="0"/>
                      <a:ext cx="5414627" cy="2189275"/>
                    </a:xfrm>
                    <a:prstGeom prst="rect">
                      <a:avLst/>
                    </a:prstGeom>
                  </pic:spPr>
                </pic:pic>
              </a:graphicData>
            </a:graphic>
          </wp:inline>
        </w:drawing>
      </w:r>
    </w:p>
    <w:p w14:paraId="4EEBF8DC" w14:textId="46E4AE9F" w:rsidR="00AE43D0" w:rsidRPr="001B6BE1" w:rsidRDefault="00B76744" w:rsidP="00632B7C">
      <w:pPr>
        <w:pStyle w:val="Caption"/>
        <w:spacing w:before="0" w:after="120" w:line="120" w:lineRule="atLeast"/>
        <w:jc w:val="center"/>
      </w:pPr>
      <w:bookmarkStart w:id="274" w:name="_Toc114943177"/>
      <w:bookmarkStart w:id="275" w:name="_Toc115808829"/>
      <w:r w:rsidRPr="001B6BE1">
        <w:t xml:space="preserve">Figure 4. </w:t>
      </w:r>
      <w:r w:rsidRPr="001B6BE1">
        <w:fldChar w:fldCharType="begin"/>
      </w:r>
      <w:r w:rsidRPr="001B6BE1">
        <w:instrText xml:space="preserve"> SEQ Figure_4. \* ARABIC </w:instrText>
      </w:r>
      <w:r w:rsidRPr="001B6BE1">
        <w:fldChar w:fldCharType="separate"/>
      </w:r>
      <w:r w:rsidR="006A265B">
        <w:rPr>
          <w:noProof/>
        </w:rPr>
        <w:t>83</w:t>
      </w:r>
      <w:r w:rsidRPr="001B6BE1">
        <w:fldChar w:fldCharType="end"/>
      </w:r>
      <w:r w:rsidRPr="001B6BE1">
        <w:t xml:space="preserve"> BGP neighbours of </w:t>
      </w:r>
      <w:r w:rsidR="000A3EDB" w:rsidRPr="001B6BE1">
        <w:t>BGP-Speaker</w:t>
      </w:r>
      <w:bookmarkEnd w:id="274"/>
      <w:bookmarkEnd w:id="275"/>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9"/>
                    <a:stretch>
                      <a:fillRect/>
                    </a:stretch>
                  </pic:blipFill>
                  <pic:spPr>
                    <a:xfrm>
                      <a:off x="0" y="0"/>
                      <a:ext cx="5241603" cy="4634287"/>
                    </a:xfrm>
                    <a:prstGeom prst="rect">
                      <a:avLst/>
                    </a:prstGeom>
                  </pic:spPr>
                </pic:pic>
              </a:graphicData>
            </a:graphic>
          </wp:inline>
        </w:drawing>
      </w:r>
    </w:p>
    <w:p w14:paraId="2C0B3595" w14:textId="795EBB56" w:rsidR="00F31899" w:rsidRPr="001B6BE1" w:rsidRDefault="00B76744" w:rsidP="00632B7C">
      <w:pPr>
        <w:pStyle w:val="Caption"/>
        <w:spacing w:before="0" w:after="120" w:line="120" w:lineRule="atLeast"/>
        <w:jc w:val="center"/>
      </w:pPr>
      <w:bookmarkStart w:id="276" w:name="_Toc114943178"/>
      <w:bookmarkStart w:id="277" w:name="_Toc11580883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84</w:t>
      </w:r>
      <w:r w:rsidRPr="001B6BE1">
        <w:fldChar w:fldCharType="end"/>
      </w:r>
      <w:r w:rsidRPr="001B6BE1">
        <w:t xml:space="preserve"> Routes learnt by one of the BGP border router</w:t>
      </w:r>
      <w:bookmarkEnd w:id="276"/>
      <w:bookmarkEnd w:id="277"/>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0"/>
                    <a:stretch>
                      <a:fillRect/>
                    </a:stretch>
                  </pic:blipFill>
                  <pic:spPr>
                    <a:xfrm>
                      <a:off x="0" y="0"/>
                      <a:ext cx="5525271" cy="809738"/>
                    </a:xfrm>
                    <a:prstGeom prst="rect">
                      <a:avLst/>
                    </a:prstGeom>
                  </pic:spPr>
                </pic:pic>
              </a:graphicData>
            </a:graphic>
          </wp:inline>
        </w:drawing>
      </w:r>
    </w:p>
    <w:p w14:paraId="704056D5" w14:textId="60306C1C" w:rsidR="00617396" w:rsidRPr="001B6BE1" w:rsidRDefault="00F5756A" w:rsidP="00F5756A">
      <w:pPr>
        <w:pStyle w:val="Caption"/>
        <w:jc w:val="center"/>
      </w:pPr>
      <w:bookmarkStart w:id="278" w:name="_Toc114943179"/>
      <w:bookmarkStart w:id="279" w:name="_Toc11580883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85</w:t>
      </w:r>
      <w:r w:rsidRPr="001B6BE1">
        <w:fldChar w:fldCharType="end"/>
      </w:r>
      <w:r w:rsidRPr="001B6BE1">
        <w:t xml:space="preserve"> Packet transmission between the internal legacy networks</w:t>
      </w:r>
      <w:bookmarkEnd w:id="278"/>
      <w:bookmarkEnd w:id="279"/>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280" w:name="_Toc115808679"/>
      <w:r w:rsidRPr="001B6BE1">
        <w:lastRenderedPageBreak/>
        <w:t>S</w:t>
      </w:r>
      <w:r w:rsidR="00D12451" w:rsidRPr="001B6BE1">
        <w:t xml:space="preserve">ummary and </w:t>
      </w:r>
      <w:r w:rsidR="00420221" w:rsidRPr="001B6BE1">
        <w:t>P</w:t>
      </w:r>
      <w:r w:rsidR="00D12451" w:rsidRPr="001B6BE1">
        <w:t>erspectives</w:t>
      </w:r>
      <w:bookmarkEnd w:id="280"/>
    </w:p>
    <w:p w14:paraId="4FD6215E" w14:textId="5F5FBA67"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w:t>
      </w:r>
      <w:r w:rsidR="00500FDC">
        <w:rPr>
          <w:rFonts w:cs="Times"/>
          <w:color w:val="000000" w:themeColor="text1"/>
        </w:rPr>
        <w:t xml:space="preserve"> academic</w:t>
      </w:r>
      <w:r w:rsidR="00B816F4" w:rsidRPr="001B6BE1">
        <w:rPr>
          <w:rFonts w:cs="Times"/>
          <w:color w:val="000000" w:themeColor="text1"/>
        </w:rPr>
        <w:t xml:space="preserve"> researchers</w:t>
      </w:r>
      <w:r w:rsidR="00BB0291">
        <w:rPr>
          <w:rFonts w:cs="Times"/>
          <w:color w:val="000000" w:themeColor="text1"/>
        </w:rPr>
        <w:t xml:space="preserve"> and</w:t>
      </w:r>
      <w:r w:rsidR="00B816F4" w:rsidRPr="001B6BE1">
        <w:rPr>
          <w:rFonts w:cs="Times"/>
          <w:color w:val="000000" w:themeColor="text1"/>
        </w:rPr>
        <w:t xml:space="preserve"> </w:t>
      </w:r>
      <w:r w:rsidR="002360A8" w:rsidRPr="001B6BE1">
        <w:rPr>
          <w:rFonts w:cs="Times"/>
          <w:color w:val="000000" w:themeColor="text1"/>
        </w:rPr>
        <w:t>developers</w:t>
      </w:r>
      <w:r w:rsidR="00B816F4" w:rsidRPr="001B6BE1">
        <w:rPr>
          <w:rFonts w:cs="Times"/>
          <w:color w:val="000000" w:themeColor="text1"/>
        </w:rPr>
        <w:t xml:space="preserve">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3193DC02"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w:t>
      </w:r>
      <w:r w:rsidR="00E32F8F">
        <w:rPr>
          <w:rFonts w:cs="Times"/>
          <w:color w:val="000000" w:themeColor="text1"/>
        </w:rPr>
        <w:t>wa</w:t>
      </w:r>
      <w:r w:rsidR="000B3F7B" w:rsidRPr="001B6BE1">
        <w:rPr>
          <w:rFonts w:cs="Times"/>
          <w:color w:val="000000" w:themeColor="text1"/>
        </w:rPr>
        <w:t xml:space="preserve">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w:t>
      </w:r>
      <w:r w:rsidR="00E32F8F">
        <w:rPr>
          <w:rFonts w:cs="Times"/>
          <w:color w:val="000000" w:themeColor="text1"/>
        </w:rPr>
        <w:t>we</w:t>
      </w:r>
      <w:r w:rsidR="000B3F7B" w:rsidRPr="001B6BE1">
        <w:rPr>
          <w:rFonts w:cs="Times"/>
          <w:color w:val="000000" w:themeColor="text1"/>
        </w:rPr>
        <w:t xml:space="preserve">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20EF3786"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w:t>
      </w:r>
      <w:r w:rsidR="00E32F8F">
        <w:rPr>
          <w:rFonts w:cs="Times"/>
          <w:color w:val="000000" w:themeColor="text1"/>
        </w:rPr>
        <w:t>,</w:t>
      </w:r>
      <w:r w:rsidR="009D1224" w:rsidRPr="001B6BE1">
        <w:rPr>
          <w:rFonts w:cs="Times"/>
          <w:color w:val="000000" w:themeColor="text1"/>
        </w:rPr>
        <w:t xml:space="preserve">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 xml:space="preserve">maintainers </w:t>
      </w:r>
      <w:r w:rsidR="00E32F8F">
        <w:rPr>
          <w:rFonts w:cs="Times"/>
          <w:color w:val="000000" w:themeColor="text1"/>
        </w:rPr>
        <w:t>and thus,</w:t>
      </w:r>
      <w:r w:rsidR="009D1224" w:rsidRPr="001B6BE1">
        <w:rPr>
          <w:rFonts w:cs="Times"/>
          <w:color w:val="000000" w:themeColor="text1"/>
        </w:rPr>
        <w:t xml:space="preserve">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569C5A8"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 xml:space="preserve">The ONOS controller was examined with the Layer 2 VPN service VPLS to isolate the </w:t>
      </w:r>
      <w:r w:rsidR="00CC7918">
        <w:rPr>
          <w:rFonts w:cs="Times"/>
          <w:color w:val="000000" w:themeColor="text1"/>
        </w:rPr>
        <w:t>l</w:t>
      </w:r>
      <w:r w:rsidR="00EE671F" w:rsidRPr="001B6BE1">
        <w:rPr>
          <w:rFonts w:cs="Times"/>
          <w:color w:val="000000" w:themeColor="text1"/>
        </w:rPr>
        <w:t>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w:t>
      </w:r>
      <w:r w:rsidR="00CC7918">
        <w:rPr>
          <w:rFonts w:cs="Times"/>
          <w:color w:val="000000" w:themeColor="text1"/>
        </w:rPr>
        <w:t xml:space="preserve">e second </w:t>
      </w:r>
      <w:r w:rsidR="00040779" w:rsidRPr="001B6BE1">
        <w:rPr>
          <w:rFonts w:cs="Times"/>
          <w:color w:val="000000" w:themeColor="text1"/>
        </w:rPr>
        <w:t>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w:t>
      </w:r>
      <w:r w:rsidR="00215FF7">
        <w:rPr>
          <w:rFonts w:cs="Times"/>
          <w:color w:val="000000" w:themeColor="text1"/>
        </w:rPr>
        <w:t>s</w:t>
      </w:r>
      <w:r w:rsidR="00C22FD5" w:rsidRPr="001B6BE1">
        <w:rPr>
          <w:rFonts w:cs="Times"/>
          <w:color w:val="000000" w:themeColor="text1"/>
        </w:rPr>
        <w:t xml:space="preserve">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73E11653" w:rsidR="001D18D3" w:rsidRPr="001B6BE1" w:rsidRDefault="007B06B7" w:rsidP="00617B46">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2C635D">
        <w:rPr>
          <w:rFonts w:cs="Times"/>
          <w:color w:val="000000" w:themeColor="text1"/>
        </w:rPr>
        <w:t xml:space="preserve">In this thesis, the performance of SDN controller and different possibilities to manage the network was carried out.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w:t>
      </w:r>
      <w:r w:rsidR="002C635D">
        <w:rPr>
          <w:rFonts w:cs="Times"/>
          <w:color w:val="000000" w:themeColor="text1"/>
        </w:rPr>
        <w:t xml:space="preserve"> such as security of the SDN network and the best placement of SDN controller in the network.</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w:t>
      </w:r>
      <w:r w:rsidR="00393416" w:rsidRPr="001B6BE1">
        <w:rPr>
          <w:rFonts w:cs="Times"/>
          <w:color w:val="000000" w:themeColor="text1"/>
        </w:rPr>
        <w:t>is</w:t>
      </w:r>
      <w:r w:rsidR="0001585D" w:rsidRPr="001B6BE1">
        <w:rPr>
          <w:rFonts w:cs="Times"/>
          <w:color w:val="000000" w:themeColor="text1"/>
        </w:rPr>
        <w:t xml:space="preserv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281" w:name="_Toc115808680"/>
      <w:r w:rsidRPr="001B6BE1">
        <w:lastRenderedPageBreak/>
        <w:t>Abbreviations</w:t>
      </w:r>
      <w:bookmarkEnd w:id="281"/>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0423AD41"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 xml:space="preserve">Software-defined Network </w:t>
      </w:r>
      <w:r w:rsidR="00977ECF">
        <w:rPr>
          <w:color w:val="000000" w:themeColor="text1"/>
          <w:sz w:val="24"/>
          <w:szCs w:val="24"/>
        </w:rPr>
        <w:t>-</w:t>
      </w:r>
      <w:r w:rsidR="00FA07F8" w:rsidRPr="001B6BE1">
        <w:rPr>
          <w:color w:val="000000" w:themeColor="text1"/>
          <w:sz w:val="24"/>
          <w:szCs w:val="24"/>
        </w:rPr>
        <w:t xml:space="preserve">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bookmarkStart w:id="282" w:name="_Toc115808681"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282"/>
        </w:p>
        <w:sdt>
          <w:sdtPr>
            <w:id w:val="-573587230"/>
            <w:bibliography/>
          </w:sdtPr>
          <w:sdtContent>
            <w:p w14:paraId="2BA22CF2" w14:textId="77777777" w:rsidR="00194678"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194678" w14:paraId="3C4C74E1" w14:textId="77777777">
                <w:trPr>
                  <w:divId w:val="1524125995"/>
                  <w:tblCellSpacing w:w="15" w:type="dxa"/>
                </w:trPr>
                <w:tc>
                  <w:tcPr>
                    <w:tcW w:w="50" w:type="pct"/>
                    <w:hideMark/>
                  </w:tcPr>
                  <w:p w14:paraId="7F19D9CD" w14:textId="272E05D3" w:rsidR="00194678" w:rsidRDefault="00194678">
                    <w:pPr>
                      <w:pStyle w:val="Bibliography"/>
                      <w:rPr>
                        <w:noProof/>
                        <w:sz w:val="24"/>
                        <w:szCs w:val="24"/>
                      </w:rPr>
                    </w:pPr>
                    <w:r>
                      <w:rPr>
                        <w:noProof/>
                      </w:rPr>
                      <w:t xml:space="preserve">[1] </w:t>
                    </w:r>
                  </w:p>
                </w:tc>
                <w:tc>
                  <w:tcPr>
                    <w:tcW w:w="0" w:type="auto"/>
                    <w:hideMark/>
                  </w:tcPr>
                  <w:p w14:paraId="1DC57CAB" w14:textId="77777777" w:rsidR="00194678" w:rsidRDefault="00194678">
                    <w:pPr>
                      <w:pStyle w:val="Bibliography"/>
                      <w:rPr>
                        <w:noProof/>
                      </w:rPr>
                    </w:pPr>
                    <w:r>
                      <w:rPr>
                        <w:noProof/>
                      </w:rPr>
                      <w:t xml:space="preserve">T. S. ,. A. S. e. a. Manar Jammal, “Software-Defined Networking: State of the Art and Research Challenges”. </w:t>
                    </w:r>
                  </w:p>
                </w:tc>
              </w:tr>
              <w:tr w:rsidR="00194678" w14:paraId="4E1E9B2C" w14:textId="77777777">
                <w:trPr>
                  <w:divId w:val="1524125995"/>
                  <w:tblCellSpacing w:w="15" w:type="dxa"/>
                </w:trPr>
                <w:tc>
                  <w:tcPr>
                    <w:tcW w:w="50" w:type="pct"/>
                    <w:hideMark/>
                  </w:tcPr>
                  <w:p w14:paraId="5C2C9D86" w14:textId="77777777" w:rsidR="00194678" w:rsidRDefault="00194678">
                    <w:pPr>
                      <w:pStyle w:val="Bibliography"/>
                      <w:rPr>
                        <w:noProof/>
                      </w:rPr>
                    </w:pPr>
                    <w:r>
                      <w:rPr>
                        <w:noProof/>
                      </w:rPr>
                      <w:t xml:space="preserve">[2] </w:t>
                    </w:r>
                  </w:p>
                </w:tc>
                <w:tc>
                  <w:tcPr>
                    <w:tcW w:w="0" w:type="auto"/>
                    <w:hideMark/>
                  </w:tcPr>
                  <w:p w14:paraId="36A409F4" w14:textId="77777777" w:rsidR="00194678" w:rsidRDefault="00194678">
                    <w:pPr>
                      <w:pStyle w:val="Bibliography"/>
                      <w:rPr>
                        <w:noProof/>
                      </w:rPr>
                    </w:pPr>
                    <w:r>
                      <w:rPr>
                        <w:noProof/>
                      </w:rPr>
                      <w:t>“Open Networking Foundation,” [Online]. Available: https://opennetworking.org/.</w:t>
                    </w:r>
                  </w:p>
                </w:tc>
              </w:tr>
              <w:tr w:rsidR="00194678" w14:paraId="3E76DA0E" w14:textId="77777777">
                <w:trPr>
                  <w:divId w:val="1524125995"/>
                  <w:tblCellSpacing w:w="15" w:type="dxa"/>
                </w:trPr>
                <w:tc>
                  <w:tcPr>
                    <w:tcW w:w="50" w:type="pct"/>
                    <w:hideMark/>
                  </w:tcPr>
                  <w:p w14:paraId="0733D668" w14:textId="77777777" w:rsidR="00194678" w:rsidRDefault="00194678">
                    <w:pPr>
                      <w:pStyle w:val="Bibliography"/>
                      <w:rPr>
                        <w:noProof/>
                      </w:rPr>
                    </w:pPr>
                    <w:r>
                      <w:rPr>
                        <w:noProof/>
                      </w:rPr>
                      <w:t xml:space="preserve">[3] </w:t>
                    </w:r>
                  </w:p>
                </w:tc>
                <w:tc>
                  <w:tcPr>
                    <w:tcW w:w="0" w:type="auto"/>
                    <w:hideMark/>
                  </w:tcPr>
                  <w:p w14:paraId="6AB50B13" w14:textId="77777777" w:rsidR="00194678" w:rsidRDefault="00194678">
                    <w:pPr>
                      <w:pStyle w:val="Bibliography"/>
                      <w:rPr>
                        <w:noProof/>
                      </w:rPr>
                    </w:pPr>
                    <w:r>
                      <w:rPr>
                        <w:noProof/>
                      </w:rPr>
                      <w:t xml:space="preserve">K. S. F. L. M. M. K. Y. W. Zohaib Latif, “A Comprehensive Survey of Interface Protocols for Software Defined Networks”. </w:t>
                    </w:r>
                  </w:p>
                </w:tc>
              </w:tr>
              <w:tr w:rsidR="00194678" w14:paraId="1F55B17A" w14:textId="77777777">
                <w:trPr>
                  <w:divId w:val="1524125995"/>
                  <w:tblCellSpacing w:w="15" w:type="dxa"/>
                </w:trPr>
                <w:tc>
                  <w:tcPr>
                    <w:tcW w:w="50" w:type="pct"/>
                    <w:hideMark/>
                  </w:tcPr>
                  <w:p w14:paraId="7098121E" w14:textId="77777777" w:rsidR="00194678" w:rsidRDefault="00194678">
                    <w:pPr>
                      <w:pStyle w:val="Bibliography"/>
                      <w:rPr>
                        <w:noProof/>
                      </w:rPr>
                    </w:pPr>
                    <w:r>
                      <w:rPr>
                        <w:noProof/>
                      </w:rPr>
                      <w:t xml:space="preserve">[4] </w:t>
                    </w:r>
                  </w:p>
                </w:tc>
                <w:tc>
                  <w:tcPr>
                    <w:tcW w:w="0" w:type="auto"/>
                    <w:hideMark/>
                  </w:tcPr>
                  <w:p w14:paraId="14FBEA3C" w14:textId="77777777" w:rsidR="00194678" w:rsidRDefault="00194678">
                    <w:pPr>
                      <w:pStyle w:val="Bibliography"/>
                      <w:rPr>
                        <w:noProof/>
                      </w:rPr>
                    </w:pPr>
                    <w:r>
                      <w:rPr>
                        <w:noProof/>
                      </w:rPr>
                      <w:t xml:space="preserve">G. P. e. a. Nick McKeown, “OpenFlow: Enabling Innovation in Campus Networks”. </w:t>
                    </w:r>
                  </w:p>
                </w:tc>
              </w:tr>
              <w:tr w:rsidR="00194678" w14:paraId="2272E71A" w14:textId="77777777">
                <w:trPr>
                  <w:divId w:val="1524125995"/>
                  <w:tblCellSpacing w:w="15" w:type="dxa"/>
                </w:trPr>
                <w:tc>
                  <w:tcPr>
                    <w:tcW w:w="50" w:type="pct"/>
                    <w:hideMark/>
                  </w:tcPr>
                  <w:p w14:paraId="35865935" w14:textId="77777777" w:rsidR="00194678" w:rsidRDefault="00194678">
                    <w:pPr>
                      <w:pStyle w:val="Bibliography"/>
                      <w:rPr>
                        <w:noProof/>
                      </w:rPr>
                    </w:pPr>
                    <w:r>
                      <w:rPr>
                        <w:noProof/>
                      </w:rPr>
                      <w:t xml:space="preserve">[5] </w:t>
                    </w:r>
                  </w:p>
                </w:tc>
                <w:tc>
                  <w:tcPr>
                    <w:tcW w:w="0" w:type="auto"/>
                    <w:hideMark/>
                  </w:tcPr>
                  <w:p w14:paraId="7E190F75" w14:textId="77777777" w:rsidR="00194678" w:rsidRDefault="00194678">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194678" w14:paraId="3E466660" w14:textId="77777777">
                <w:trPr>
                  <w:divId w:val="1524125995"/>
                  <w:tblCellSpacing w:w="15" w:type="dxa"/>
                </w:trPr>
                <w:tc>
                  <w:tcPr>
                    <w:tcW w:w="50" w:type="pct"/>
                    <w:hideMark/>
                  </w:tcPr>
                  <w:p w14:paraId="2D18A3FE" w14:textId="77777777" w:rsidR="00194678" w:rsidRDefault="00194678">
                    <w:pPr>
                      <w:pStyle w:val="Bibliography"/>
                      <w:rPr>
                        <w:noProof/>
                      </w:rPr>
                    </w:pPr>
                    <w:r>
                      <w:rPr>
                        <w:noProof/>
                      </w:rPr>
                      <w:t xml:space="preserve">[6] </w:t>
                    </w:r>
                  </w:p>
                </w:tc>
                <w:tc>
                  <w:tcPr>
                    <w:tcW w:w="0" w:type="auto"/>
                    <w:hideMark/>
                  </w:tcPr>
                  <w:p w14:paraId="25580F0F" w14:textId="77777777" w:rsidR="00194678" w:rsidRDefault="00194678">
                    <w:pPr>
                      <w:pStyle w:val="Bibliography"/>
                      <w:rPr>
                        <w:noProof/>
                      </w:rPr>
                    </w:pPr>
                    <w:r>
                      <w:rPr>
                        <w:noProof/>
                      </w:rPr>
                      <w:t xml:space="preserve">N. A. Z. Z. Z. A. Mustafa Hasan Albowarab, “Software Defined Network: Architecture and Programming Language Survey”. </w:t>
                    </w:r>
                  </w:p>
                </w:tc>
              </w:tr>
              <w:tr w:rsidR="00194678" w14:paraId="3F4F4272" w14:textId="77777777">
                <w:trPr>
                  <w:divId w:val="1524125995"/>
                  <w:tblCellSpacing w:w="15" w:type="dxa"/>
                </w:trPr>
                <w:tc>
                  <w:tcPr>
                    <w:tcW w:w="50" w:type="pct"/>
                    <w:hideMark/>
                  </w:tcPr>
                  <w:p w14:paraId="2DD245FF" w14:textId="77777777" w:rsidR="00194678" w:rsidRDefault="00194678">
                    <w:pPr>
                      <w:pStyle w:val="Bibliography"/>
                      <w:rPr>
                        <w:noProof/>
                      </w:rPr>
                    </w:pPr>
                    <w:r>
                      <w:rPr>
                        <w:noProof/>
                      </w:rPr>
                      <w:t xml:space="preserve">[7] </w:t>
                    </w:r>
                  </w:p>
                </w:tc>
                <w:tc>
                  <w:tcPr>
                    <w:tcW w:w="0" w:type="auto"/>
                    <w:hideMark/>
                  </w:tcPr>
                  <w:p w14:paraId="76D4084C" w14:textId="77777777" w:rsidR="00194678" w:rsidRDefault="00194678">
                    <w:pPr>
                      <w:pStyle w:val="Bibliography"/>
                      <w:rPr>
                        <w:noProof/>
                      </w:rPr>
                    </w:pPr>
                    <w:r>
                      <w:rPr>
                        <w:noProof/>
                      </w:rPr>
                      <w:t>“SDNi: A Message Exchange Protocol for Software Defined across Multiple Domains,” 2012. [Online]. Available: https://datatracker.ietf.org/doc/id/draft-yin-sdn-sdni-00.txt.</w:t>
                    </w:r>
                  </w:p>
                </w:tc>
              </w:tr>
              <w:tr w:rsidR="00194678" w14:paraId="02ADE11A" w14:textId="77777777">
                <w:trPr>
                  <w:divId w:val="1524125995"/>
                  <w:tblCellSpacing w:w="15" w:type="dxa"/>
                </w:trPr>
                <w:tc>
                  <w:tcPr>
                    <w:tcW w:w="50" w:type="pct"/>
                    <w:hideMark/>
                  </w:tcPr>
                  <w:p w14:paraId="5EB4EC8C" w14:textId="77777777" w:rsidR="00194678" w:rsidRDefault="00194678">
                    <w:pPr>
                      <w:pStyle w:val="Bibliography"/>
                      <w:rPr>
                        <w:noProof/>
                      </w:rPr>
                    </w:pPr>
                    <w:r>
                      <w:rPr>
                        <w:noProof/>
                      </w:rPr>
                      <w:t xml:space="preserve">[8] </w:t>
                    </w:r>
                  </w:p>
                </w:tc>
                <w:tc>
                  <w:tcPr>
                    <w:tcW w:w="0" w:type="auto"/>
                    <w:hideMark/>
                  </w:tcPr>
                  <w:p w14:paraId="5DE3AE98" w14:textId="77777777" w:rsidR="00194678" w:rsidRDefault="00194678">
                    <w:pPr>
                      <w:pStyle w:val="Bibliography"/>
                      <w:rPr>
                        <w:noProof/>
                      </w:rPr>
                    </w:pPr>
                    <w:r>
                      <w:rPr>
                        <w:noProof/>
                      </w:rPr>
                      <w:t>“OpenDayLight Controller,” [Online]. Available: https://www.opendaylight.org/.</w:t>
                    </w:r>
                  </w:p>
                </w:tc>
              </w:tr>
              <w:tr w:rsidR="00194678" w14:paraId="62E53911" w14:textId="77777777">
                <w:trPr>
                  <w:divId w:val="1524125995"/>
                  <w:tblCellSpacing w:w="15" w:type="dxa"/>
                </w:trPr>
                <w:tc>
                  <w:tcPr>
                    <w:tcW w:w="50" w:type="pct"/>
                    <w:hideMark/>
                  </w:tcPr>
                  <w:p w14:paraId="63A15ACA" w14:textId="77777777" w:rsidR="00194678" w:rsidRDefault="00194678">
                    <w:pPr>
                      <w:pStyle w:val="Bibliography"/>
                      <w:rPr>
                        <w:noProof/>
                      </w:rPr>
                    </w:pPr>
                    <w:r>
                      <w:rPr>
                        <w:noProof/>
                      </w:rPr>
                      <w:t xml:space="preserve">[9] </w:t>
                    </w:r>
                  </w:p>
                </w:tc>
                <w:tc>
                  <w:tcPr>
                    <w:tcW w:w="0" w:type="auto"/>
                    <w:hideMark/>
                  </w:tcPr>
                  <w:p w14:paraId="4024E801" w14:textId="77777777" w:rsidR="00194678" w:rsidRDefault="00194678">
                    <w:pPr>
                      <w:pStyle w:val="Bibliography"/>
                      <w:rPr>
                        <w:noProof/>
                      </w:rPr>
                    </w:pPr>
                    <w:r>
                      <w:rPr>
                        <w:noProof/>
                      </w:rPr>
                      <w:t xml:space="preserve">J. O. Diego Ongaro, “In Search of an Understandable Consensus Algorithm (Extended Version)”. </w:t>
                    </w:r>
                  </w:p>
                </w:tc>
              </w:tr>
              <w:tr w:rsidR="00194678" w14:paraId="3DB4FBA8" w14:textId="77777777">
                <w:trPr>
                  <w:divId w:val="1524125995"/>
                  <w:tblCellSpacing w:w="15" w:type="dxa"/>
                </w:trPr>
                <w:tc>
                  <w:tcPr>
                    <w:tcW w:w="50" w:type="pct"/>
                    <w:hideMark/>
                  </w:tcPr>
                  <w:p w14:paraId="0ECB1EB1" w14:textId="77777777" w:rsidR="00194678" w:rsidRDefault="00194678">
                    <w:pPr>
                      <w:pStyle w:val="Bibliography"/>
                      <w:rPr>
                        <w:noProof/>
                      </w:rPr>
                    </w:pPr>
                    <w:r>
                      <w:rPr>
                        <w:noProof/>
                      </w:rPr>
                      <w:t xml:space="preserve">[10] </w:t>
                    </w:r>
                  </w:p>
                </w:tc>
                <w:tc>
                  <w:tcPr>
                    <w:tcW w:w="0" w:type="auto"/>
                    <w:hideMark/>
                  </w:tcPr>
                  <w:p w14:paraId="216513CA" w14:textId="77777777" w:rsidR="00194678" w:rsidRDefault="00194678">
                    <w:pPr>
                      <w:pStyle w:val="Bibliography"/>
                      <w:rPr>
                        <w:noProof/>
                      </w:rPr>
                    </w:pPr>
                    <w:r>
                      <w:rPr>
                        <w:noProof/>
                      </w:rPr>
                      <w:t>“Open Network Operating System,” Open Network Foundation, [Online]. Available: https://opennetworking.org/onos/.</w:t>
                    </w:r>
                  </w:p>
                </w:tc>
              </w:tr>
              <w:tr w:rsidR="00194678" w14:paraId="7385B61F" w14:textId="77777777">
                <w:trPr>
                  <w:divId w:val="1524125995"/>
                  <w:tblCellSpacing w:w="15" w:type="dxa"/>
                </w:trPr>
                <w:tc>
                  <w:tcPr>
                    <w:tcW w:w="50" w:type="pct"/>
                    <w:hideMark/>
                  </w:tcPr>
                  <w:p w14:paraId="63273C9D" w14:textId="77777777" w:rsidR="00194678" w:rsidRDefault="00194678">
                    <w:pPr>
                      <w:pStyle w:val="Bibliography"/>
                      <w:rPr>
                        <w:noProof/>
                      </w:rPr>
                    </w:pPr>
                    <w:r>
                      <w:rPr>
                        <w:noProof/>
                      </w:rPr>
                      <w:t xml:space="preserve">[11] </w:t>
                    </w:r>
                  </w:p>
                </w:tc>
                <w:tc>
                  <w:tcPr>
                    <w:tcW w:w="0" w:type="auto"/>
                    <w:hideMark/>
                  </w:tcPr>
                  <w:p w14:paraId="734D320B" w14:textId="77777777" w:rsidR="00194678" w:rsidRDefault="00194678">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194678" w14:paraId="130767DF" w14:textId="77777777">
                <w:trPr>
                  <w:divId w:val="1524125995"/>
                  <w:tblCellSpacing w:w="15" w:type="dxa"/>
                </w:trPr>
                <w:tc>
                  <w:tcPr>
                    <w:tcW w:w="50" w:type="pct"/>
                    <w:hideMark/>
                  </w:tcPr>
                  <w:p w14:paraId="6BA8B347" w14:textId="77777777" w:rsidR="00194678" w:rsidRDefault="00194678">
                    <w:pPr>
                      <w:pStyle w:val="Bibliography"/>
                      <w:rPr>
                        <w:noProof/>
                      </w:rPr>
                    </w:pPr>
                    <w:r>
                      <w:rPr>
                        <w:noProof/>
                      </w:rPr>
                      <w:t xml:space="preserve">[12] </w:t>
                    </w:r>
                  </w:p>
                </w:tc>
                <w:tc>
                  <w:tcPr>
                    <w:tcW w:w="0" w:type="auto"/>
                    <w:hideMark/>
                  </w:tcPr>
                  <w:p w14:paraId="41F299E9" w14:textId="77777777" w:rsidR="00194678" w:rsidRDefault="00194678">
                    <w:pPr>
                      <w:pStyle w:val="Bibliography"/>
                      <w:rPr>
                        <w:noProof/>
                      </w:rPr>
                    </w:pPr>
                    <w:r>
                      <w:rPr>
                        <w:noProof/>
                      </w:rPr>
                      <w:t>“NOX Controller,” [Online]. Available: https://github.com/noxrepo/nox.</w:t>
                    </w:r>
                  </w:p>
                </w:tc>
              </w:tr>
              <w:tr w:rsidR="00194678" w14:paraId="7DAB01F3" w14:textId="77777777">
                <w:trPr>
                  <w:divId w:val="1524125995"/>
                  <w:tblCellSpacing w:w="15" w:type="dxa"/>
                </w:trPr>
                <w:tc>
                  <w:tcPr>
                    <w:tcW w:w="50" w:type="pct"/>
                    <w:hideMark/>
                  </w:tcPr>
                  <w:p w14:paraId="1E28A2E4" w14:textId="77777777" w:rsidR="00194678" w:rsidRDefault="00194678">
                    <w:pPr>
                      <w:pStyle w:val="Bibliography"/>
                      <w:rPr>
                        <w:noProof/>
                      </w:rPr>
                    </w:pPr>
                    <w:r>
                      <w:rPr>
                        <w:noProof/>
                      </w:rPr>
                      <w:t xml:space="preserve">[13] </w:t>
                    </w:r>
                  </w:p>
                </w:tc>
                <w:tc>
                  <w:tcPr>
                    <w:tcW w:w="0" w:type="auto"/>
                    <w:hideMark/>
                  </w:tcPr>
                  <w:p w14:paraId="17FDC63E" w14:textId="77777777" w:rsidR="00194678" w:rsidRDefault="00194678">
                    <w:pPr>
                      <w:pStyle w:val="Bibliography"/>
                      <w:rPr>
                        <w:noProof/>
                      </w:rPr>
                    </w:pPr>
                    <w:r>
                      <w:rPr>
                        <w:noProof/>
                      </w:rPr>
                      <w:t>“VMware to Acquire Nicira,” VMware, 23 July 2012. [Online]. Available: https://news.vmware.com/releases/vmw-nicira-07-23-12.</w:t>
                    </w:r>
                  </w:p>
                </w:tc>
              </w:tr>
              <w:tr w:rsidR="00194678" w14:paraId="1D3E82E2" w14:textId="77777777">
                <w:trPr>
                  <w:divId w:val="1524125995"/>
                  <w:tblCellSpacing w:w="15" w:type="dxa"/>
                </w:trPr>
                <w:tc>
                  <w:tcPr>
                    <w:tcW w:w="50" w:type="pct"/>
                    <w:hideMark/>
                  </w:tcPr>
                  <w:p w14:paraId="2476C7C8" w14:textId="77777777" w:rsidR="00194678" w:rsidRDefault="00194678">
                    <w:pPr>
                      <w:pStyle w:val="Bibliography"/>
                      <w:rPr>
                        <w:noProof/>
                      </w:rPr>
                    </w:pPr>
                    <w:r>
                      <w:rPr>
                        <w:noProof/>
                      </w:rPr>
                      <w:t xml:space="preserve">[14] </w:t>
                    </w:r>
                  </w:p>
                </w:tc>
                <w:tc>
                  <w:tcPr>
                    <w:tcW w:w="0" w:type="auto"/>
                    <w:hideMark/>
                  </w:tcPr>
                  <w:p w14:paraId="7BDB0AE9" w14:textId="77777777" w:rsidR="00194678" w:rsidRDefault="00194678">
                    <w:pPr>
                      <w:pStyle w:val="Bibliography"/>
                      <w:rPr>
                        <w:noProof/>
                      </w:rPr>
                    </w:pPr>
                    <w:r>
                      <w:rPr>
                        <w:noProof/>
                      </w:rPr>
                      <w:t>“POX controller,” [Online]. Available: https://github.com/noxrepo/pox.</w:t>
                    </w:r>
                  </w:p>
                </w:tc>
              </w:tr>
              <w:tr w:rsidR="00194678" w14:paraId="2F31ACA8" w14:textId="77777777">
                <w:trPr>
                  <w:divId w:val="1524125995"/>
                  <w:tblCellSpacing w:w="15" w:type="dxa"/>
                </w:trPr>
                <w:tc>
                  <w:tcPr>
                    <w:tcW w:w="50" w:type="pct"/>
                    <w:hideMark/>
                  </w:tcPr>
                  <w:p w14:paraId="022FE3DC" w14:textId="77777777" w:rsidR="00194678" w:rsidRDefault="00194678">
                    <w:pPr>
                      <w:pStyle w:val="Bibliography"/>
                      <w:rPr>
                        <w:noProof/>
                      </w:rPr>
                    </w:pPr>
                    <w:r>
                      <w:rPr>
                        <w:noProof/>
                      </w:rPr>
                      <w:t xml:space="preserve">[15] </w:t>
                    </w:r>
                  </w:p>
                </w:tc>
                <w:tc>
                  <w:tcPr>
                    <w:tcW w:w="0" w:type="auto"/>
                    <w:hideMark/>
                  </w:tcPr>
                  <w:p w14:paraId="0245148A" w14:textId="77777777" w:rsidR="00194678" w:rsidRDefault="00194678">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194678" w14:paraId="48ACD68C" w14:textId="77777777">
                <w:trPr>
                  <w:divId w:val="1524125995"/>
                  <w:tblCellSpacing w:w="15" w:type="dxa"/>
                </w:trPr>
                <w:tc>
                  <w:tcPr>
                    <w:tcW w:w="50" w:type="pct"/>
                    <w:hideMark/>
                  </w:tcPr>
                  <w:p w14:paraId="1FB96E30" w14:textId="77777777" w:rsidR="00194678" w:rsidRDefault="00194678">
                    <w:pPr>
                      <w:pStyle w:val="Bibliography"/>
                      <w:rPr>
                        <w:noProof/>
                      </w:rPr>
                    </w:pPr>
                    <w:r>
                      <w:rPr>
                        <w:noProof/>
                      </w:rPr>
                      <w:t xml:space="preserve">[16] </w:t>
                    </w:r>
                  </w:p>
                </w:tc>
                <w:tc>
                  <w:tcPr>
                    <w:tcW w:w="0" w:type="auto"/>
                    <w:hideMark/>
                  </w:tcPr>
                  <w:p w14:paraId="27C4EC60" w14:textId="77777777" w:rsidR="00194678" w:rsidRDefault="00194678">
                    <w:pPr>
                      <w:pStyle w:val="Bibliography"/>
                      <w:rPr>
                        <w:noProof/>
                      </w:rPr>
                    </w:pPr>
                    <w:r>
                      <w:rPr>
                        <w:noProof/>
                      </w:rPr>
                      <w:t>“Ryu SDN controller,” [Online]. Available: https://ryu-sdn.org/.</w:t>
                    </w:r>
                  </w:p>
                </w:tc>
              </w:tr>
              <w:tr w:rsidR="00194678" w14:paraId="16C332B7" w14:textId="77777777">
                <w:trPr>
                  <w:divId w:val="1524125995"/>
                  <w:tblCellSpacing w:w="15" w:type="dxa"/>
                </w:trPr>
                <w:tc>
                  <w:tcPr>
                    <w:tcW w:w="50" w:type="pct"/>
                    <w:hideMark/>
                  </w:tcPr>
                  <w:p w14:paraId="29AF9120" w14:textId="77777777" w:rsidR="00194678" w:rsidRDefault="00194678">
                    <w:pPr>
                      <w:pStyle w:val="Bibliography"/>
                      <w:rPr>
                        <w:noProof/>
                      </w:rPr>
                    </w:pPr>
                    <w:r>
                      <w:rPr>
                        <w:noProof/>
                      </w:rPr>
                      <w:t xml:space="preserve">[17] </w:t>
                    </w:r>
                  </w:p>
                </w:tc>
                <w:tc>
                  <w:tcPr>
                    <w:tcW w:w="0" w:type="auto"/>
                    <w:hideMark/>
                  </w:tcPr>
                  <w:p w14:paraId="4F5F516A" w14:textId="77777777" w:rsidR="00194678" w:rsidRDefault="00194678">
                    <w:pPr>
                      <w:pStyle w:val="Bibliography"/>
                      <w:rPr>
                        <w:noProof/>
                      </w:rPr>
                    </w:pPr>
                    <w:r>
                      <w:rPr>
                        <w:noProof/>
                      </w:rPr>
                      <w:t>D. Erickson, “The Beacon OpenFlow Controller,” 2010. [Online]. Available: https://conferences.sigcomm.org/sigcomm/2013/papers/hotsdn/p13.pdf.</w:t>
                    </w:r>
                  </w:p>
                </w:tc>
              </w:tr>
              <w:tr w:rsidR="00194678" w14:paraId="1CE8BBB0" w14:textId="77777777">
                <w:trPr>
                  <w:divId w:val="1524125995"/>
                  <w:tblCellSpacing w:w="15" w:type="dxa"/>
                </w:trPr>
                <w:tc>
                  <w:tcPr>
                    <w:tcW w:w="50" w:type="pct"/>
                    <w:hideMark/>
                  </w:tcPr>
                  <w:p w14:paraId="597D5CD6" w14:textId="77777777" w:rsidR="00194678" w:rsidRDefault="00194678">
                    <w:pPr>
                      <w:pStyle w:val="Bibliography"/>
                      <w:rPr>
                        <w:noProof/>
                      </w:rPr>
                    </w:pPr>
                    <w:r>
                      <w:rPr>
                        <w:noProof/>
                      </w:rPr>
                      <w:t xml:space="preserve">[18] </w:t>
                    </w:r>
                  </w:p>
                </w:tc>
                <w:tc>
                  <w:tcPr>
                    <w:tcW w:w="0" w:type="auto"/>
                    <w:hideMark/>
                  </w:tcPr>
                  <w:p w14:paraId="395F6D16" w14:textId="77777777" w:rsidR="00194678" w:rsidRDefault="00194678">
                    <w:pPr>
                      <w:pStyle w:val="Bibliography"/>
                      <w:rPr>
                        <w:noProof/>
                      </w:rPr>
                    </w:pPr>
                    <w:r>
                      <w:rPr>
                        <w:noProof/>
                      </w:rPr>
                      <w:t>“Floodlight Controller,” [Online]. Available: https://floodlight.atlassian.net/wiki/spaces/floodlightcontroller/overview.</w:t>
                    </w:r>
                  </w:p>
                </w:tc>
              </w:tr>
              <w:tr w:rsidR="00194678" w14:paraId="76D9353E" w14:textId="77777777">
                <w:trPr>
                  <w:divId w:val="1524125995"/>
                  <w:tblCellSpacing w:w="15" w:type="dxa"/>
                </w:trPr>
                <w:tc>
                  <w:tcPr>
                    <w:tcW w:w="50" w:type="pct"/>
                    <w:hideMark/>
                  </w:tcPr>
                  <w:p w14:paraId="2775087C" w14:textId="77777777" w:rsidR="00194678" w:rsidRDefault="00194678">
                    <w:pPr>
                      <w:pStyle w:val="Bibliography"/>
                      <w:rPr>
                        <w:noProof/>
                      </w:rPr>
                    </w:pPr>
                    <w:r>
                      <w:rPr>
                        <w:noProof/>
                      </w:rPr>
                      <w:t xml:space="preserve">[19] </w:t>
                    </w:r>
                  </w:p>
                </w:tc>
                <w:tc>
                  <w:tcPr>
                    <w:tcW w:w="0" w:type="auto"/>
                    <w:hideMark/>
                  </w:tcPr>
                  <w:p w14:paraId="4FD343B4" w14:textId="77777777" w:rsidR="00194678" w:rsidRDefault="00194678">
                    <w:pPr>
                      <w:pStyle w:val="Bibliography"/>
                      <w:rPr>
                        <w:noProof/>
                      </w:rPr>
                    </w:pPr>
                    <w:r>
                      <w:rPr>
                        <w:noProof/>
                      </w:rPr>
                      <w:t xml:space="preserve">J. B. K. G. Z. C. Yonghong FU, “Orion: A Hybrid Hierarchical Control Plane of Software-Defined Networking for Large-Scale Networks”. </w:t>
                    </w:r>
                  </w:p>
                </w:tc>
              </w:tr>
              <w:tr w:rsidR="00194678" w14:paraId="48DF146E" w14:textId="77777777">
                <w:trPr>
                  <w:divId w:val="1524125995"/>
                  <w:tblCellSpacing w:w="15" w:type="dxa"/>
                </w:trPr>
                <w:tc>
                  <w:tcPr>
                    <w:tcW w:w="50" w:type="pct"/>
                    <w:hideMark/>
                  </w:tcPr>
                  <w:p w14:paraId="05DC7819" w14:textId="77777777" w:rsidR="00194678" w:rsidRDefault="00194678">
                    <w:pPr>
                      <w:pStyle w:val="Bibliography"/>
                      <w:rPr>
                        <w:noProof/>
                      </w:rPr>
                    </w:pPr>
                    <w:r>
                      <w:rPr>
                        <w:noProof/>
                      </w:rPr>
                      <w:t xml:space="preserve">[20] </w:t>
                    </w:r>
                  </w:p>
                </w:tc>
                <w:tc>
                  <w:tcPr>
                    <w:tcW w:w="0" w:type="auto"/>
                    <w:hideMark/>
                  </w:tcPr>
                  <w:p w14:paraId="75F81233" w14:textId="77777777" w:rsidR="00194678" w:rsidRDefault="00194678">
                    <w:pPr>
                      <w:pStyle w:val="Bibliography"/>
                      <w:rPr>
                        <w:noProof/>
                      </w:rPr>
                    </w:pPr>
                    <w:r>
                      <w:rPr>
                        <w:noProof/>
                      </w:rPr>
                      <w:t xml:space="preserve">M. B. a. J. L. Kevin Phemius, “DISCO: Distributed Multi-domain SDN Controllers”. </w:t>
                    </w:r>
                  </w:p>
                </w:tc>
              </w:tr>
              <w:tr w:rsidR="00194678" w14:paraId="618A4614" w14:textId="77777777">
                <w:trPr>
                  <w:divId w:val="1524125995"/>
                  <w:tblCellSpacing w:w="15" w:type="dxa"/>
                </w:trPr>
                <w:tc>
                  <w:tcPr>
                    <w:tcW w:w="50" w:type="pct"/>
                    <w:hideMark/>
                  </w:tcPr>
                  <w:p w14:paraId="311F9B00" w14:textId="77777777" w:rsidR="00194678" w:rsidRDefault="00194678">
                    <w:pPr>
                      <w:pStyle w:val="Bibliography"/>
                      <w:rPr>
                        <w:noProof/>
                      </w:rPr>
                    </w:pPr>
                    <w:r>
                      <w:rPr>
                        <w:noProof/>
                      </w:rPr>
                      <w:lastRenderedPageBreak/>
                      <w:t xml:space="preserve">[21] </w:t>
                    </w:r>
                  </w:p>
                </w:tc>
                <w:tc>
                  <w:tcPr>
                    <w:tcW w:w="0" w:type="auto"/>
                    <w:hideMark/>
                  </w:tcPr>
                  <w:p w14:paraId="248A1D14" w14:textId="77777777" w:rsidR="00194678" w:rsidRDefault="00194678">
                    <w:pPr>
                      <w:pStyle w:val="Bibliography"/>
                      <w:rPr>
                        <w:noProof/>
                      </w:rPr>
                    </w:pPr>
                    <w:r>
                      <w:rPr>
                        <w:noProof/>
                      </w:rPr>
                      <w:t xml:space="preserve">Y. G. Soheil Hassas Yeganeh, “Kandoo: A Framework for Efficient and Scalable Offloading of Control Applications”. </w:t>
                    </w:r>
                  </w:p>
                </w:tc>
              </w:tr>
              <w:tr w:rsidR="00194678" w14:paraId="294A124B" w14:textId="77777777">
                <w:trPr>
                  <w:divId w:val="1524125995"/>
                  <w:tblCellSpacing w:w="15" w:type="dxa"/>
                </w:trPr>
                <w:tc>
                  <w:tcPr>
                    <w:tcW w:w="50" w:type="pct"/>
                    <w:hideMark/>
                  </w:tcPr>
                  <w:p w14:paraId="10AF67DA" w14:textId="77777777" w:rsidR="00194678" w:rsidRDefault="00194678">
                    <w:pPr>
                      <w:pStyle w:val="Bibliography"/>
                      <w:rPr>
                        <w:noProof/>
                      </w:rPr>
                    </w:pPr>
                    <w:r>
                      <w:rPr>
                        <w:noProof/>
                      </w:rPr>
                      <w:t xml:space="preserve">[22] </w:t>
                    </w:r>
                  </w:p>
                </w:tc>
                <w:tc>
                  <w:tcPr>
                    <w:tcW w:w="0" w:type="auto"/>
                    <w:hideMark/>
                  </w:tcPr>
                  <w:p w14:paraId="342FCFF7" w14:textId="77777777" w:rsidR="00194678" w:rsidRDefault="00194678">
                    <w:pPr>
                      <w:pStyle w:val="Bibliography"/>
                      <w:rPr>
                        <w:noProof/>
                      </w:rPr>
                    </w:pPr>
                    <w:r>
                      <w:rPr>
                        <w:noProof/>
                      </w:rPr>
                      <w:t xml:space="preserve">M. B. M. R. B. Othmane Blial, “An Overview on SDN Architectures with Multiple Controllers,” p. 9, 2016. </w:t>
                    </w:r>
                  </w:p>
                </w:tc>
              </w:tr>
              <w:tr w:rsidR="00194678" w14:paraId="4DC2D31D" w14:textId="77777777">
                <w:trPr>
                  <w:divId w:val="1524125995"/>
                  <w:tblCellSpacing w:w="15" w:type="dxa"/>
                </w:trPr>
                <w:tc>
                  <w:tcPr>
                    <w:tcW w:w="50" w:type="pct"/>
                    <w:hideMark/>
                  </w:tcPr>
                  <w:p w14:paraId="19AC9FBD" w14:textId="77777777" w:rsidR="00194678" w:rsidRDefault="00194678">
                    <w:pPr>
                      <w:pStyle w:val="Bibliography"/>
                      <w:rPr>
                        <w:noProof/>
                      </w:rPr>
                    </w:pPr>
                    <w:r>
                      <w:rPr>
                        <w:noProof/>
                      </w:rPr>
                      <w:t xml:space="preserve">[23] </w:t>
                    </w:r>
                  </w:p>
                </w:tc>
                <w:tc>
                  <w:tcPr>
                    <w:tcW w:w="0" w:type="auto"/>
                    <w:hideMark/>
                  </w:tcPr>
                  <w:p w14:paraId="0E78DCFF" w14:textId="77777777" w:rsidR="00194678" w:rsidRDefault="00194678">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194678" w14:paraId="643C8A0E" w14:textId="77777777">
                <w:trPr>
                  <w:divId w:val="1524125995"/>
                  <w:tblCellSpacing w:w="15" w:type="dxa"/>
                </w:trPr>
                <w:tc>
                  <w:tcPr>
                    <w:tcW w:w="50" w:type="pct"/>
                    <w:hideMark/>
                  </w:tcPr>
                  <w:p w14:paraId="4629ED61" w14:textId="77777777" w:rsidR="00194678" w:rsidRDefault="00194678">
                    <w:pPr>
                      <w:pStyle w:val="Bibliography"/>
                      <w:rPr>
                        <w:noProof/>
                      </w:rPr>
                    </w:pPr>
                    <w:r>
                      <w:rPr>
                        <w:noProof/>
                      </w:rPr>
                      <w:t xml:space="preserve">[24] </w:t>
                    </w:r>
                  </w:p>
                </w:tc>
                <w:tc>
                  <w:tcPr>
                    <w:tcW w:w="0" w:type="auto"/>
                    <w:hideMark/>
                  </w:tcPr>
                  <w:p w14:paraId="51848704" w14:textId="77777777" w:rsidR="00194678" w:rsidRDefault="00194678">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194678" w14:paraId="2FA47AE7" w14:textId="77777777">
                <w:trPr>
                  <w:divId w:val="1524125995"/>
                  <w:tblCellSpacing w:w="15" w:type="dxa"/>
                </w:trPr>
                <w:tc>
                  <w:tcPr>
                    <w:tcW w:w="50" w:type="pct"/>
                    <w:hideMark/>
                  </w:tcPr>
                  <w:p w14:paraId="0189209E" w14:textId="77777777" w:rsidR="00194678" w:rsidRDefault="00194678">
                    <w:pPr>
                      <w:pStyle w:val="Bibliography"/>
                      <w:rPr>
                        <w:noProof/>
                      </w:rPr>
                    </w:pPr>
                    <w:r>
                      <w:rPr>
                        <w:noProof/>
                      </w:rPr>
                      <w:t xml:space="preserve">[25] </w:t>
                    </w:r>
                  </w:p>
                </w:tc>
                <w:tc>
                  <w:tcPr>
                    <w:tcW w:w="0" w:type="auto"/>
                    <w:hideMark/>
                  </w:tcPr>
                  <w:p w14:paraId="04B50599" w14:textId="77777777" w:rsidR="00194678" w:rsidRDefault="00194678">
                    <w:pPr>
                      <w:pStyle w:val="Bibliography"/>
                      <w:rPr>
                        <w:noProof/>
                      </w:rPr>
                    </w:pPr>
                    <w:r>
                      <w:rPr>
                        <w:noProof/>
                      </w:rPr>
                      <w:t>“Arista Networks Announces Acquisition of Big Switch Networks,” Arista Networks, 2020. [Online]. Available: https://www.arista.com/en/company/news/press-release/9800-pr-20200214.</w:t>
                    </w:r>
                  </w:p>
                </w:tc>
              </w:tr>
              <w:tr w:rsidR="00194678" w14:paraId="115CB37C" w14:textId="77777777">
                <w:trPr>
                  <w:divId w:val="1524125995"/>
                  <w:tblCellSpacing w:w="15" w:type="dxa"/>
                </w:trPr>
                <w:tc>
                  <w:tcPr>
                    <w:tcW w:w="50" w:type="pct"/>
                    <w:hideMark/>
                  </w:tcPr>
                  <w:p w14:paraId="540BB75B" w14:textId="77777777" w:rsidR="00194678" w:rsidRDefault="00194678">
                    <w:pPr>
                      <w:pStyle w:val="Bibliography"/>
                      <w:rPr>
                        <w:noProof/>
                      </w:rPr>
                    </w:pPr>
                    <w:r>
                      <w:rPr>
                        <w:noProof/>
                      </w:rPr>
                      <w:t xml:space="preserve">[26] </w:t>
                    </w:r>
                  </w:p>
                </w:tc>
                <w:tc>
                  <w:tcPr>
                    <w:tcW w:w="0" w:type="auto"/>
                    <w:hideMark/>
                  </w:tcPr>
                  <w:p w14:paraId="60860AE4" w14:textId="77777777" w:rsidR="00194678" w:rsidRDefault="00194678">
                    <w:pPr>
                      <w:pStyle w:val="Bibliography"/>
                      <w:rPr>
                        <w:noProof/>
                      </w:rPr>
                    </w:pPr>
                    <w:r>
                      <w:rPr>
                        <w:noProof/>
                      </w:rPr>
                      <w:t>T. F. Y. A. H. S. Rui Kubo, “Ryu SDN Framework - Open-source SDN Platform Software,” [Online]. Available: https://www.ntt-review.jp/archive/ntttechnical.php?contents=ntr201408fa4.html.</w:t>
                    </w:r>
                  </w:p>
                </w:tc>
              </w:tr>
              <w:tr w:rsidR="00194678" w14:paraId="261CA79D" w14:textId="77777777">
                <w:trPr>
                  <w:divId w:val="1524125995"/>
                  <w:tblCellSpacing w:w="15" w:type="dxa"/>
                </w:trPr>
                <w:tc>
                  <w:tcPr>
                    <w:tcW w:w="50" w:type="pct"/>
                    <w:hideMark/>
                  </w:tcPr>
                  <w:p w14:paraId="2C5E49AE" w14:textId="77777777" w:rsidR="00194678" w:rsidRDefault="00194678">
                    <w:pPr>
                      <w:pStyle w:val="Bibliography"/>
                      <w:rPr>
                        <w:noProof/>
                      </w:rPr>
                    </w:pPr>
                    <w:r>
                      <w:rPr>
                        <w:noProof/>
                      </w:rPr>
                      <w:t xml:space="preserve">[27] </w:t>
                    </w:r>
                  </w:p>
                </w:tc>
                <w:tc>
                  <w:tcPr>
                    <w:tcW w:w="0" w:type="auto"/>
                    <w:hideMark/>
                  </w:tcPr>
                  <w:p w14:paraId="383D6371" w14:textId="77777777" w:rsidR="00194678" w:rsidRDefault="00194678">
                    <w:pPr>
                      <w:pStyle w:val="Bibliography"/>
                      <w:rPr>
                        <w:noProof/>
                      </w:rPr>
                    </w:pPr>
                    <w:r>
                      <w:rPr>
                        <w:noProof/>
                      </w:rPr>
                      <w:t xml:space="preserve">F. M. V. R. P. V. e. a. Diego Kreutz, “Software-Defined Networking: A Comprehensive Survey”. </w:t>
                    </w:r>
                  </w:p>
                </w:tc>
              </w:tr>
              <w:tr w:rsidR="00194678" w14:paraId="36FD995C" w14:textId="77777777">
                <w:trPr>
                  <w:divId w:val="1524125995"/>
                  <w:tblCellSpacing w:w="15" w:type="dxa"/>
                </w:trPr>
                <w:tc>
                  <w:tcPr>
                    <w:tcW w:w="50" w:type="pct"/>
                    <w:hideMark/>
                  </w:tcPr>
                  <w:p w14:paraId="34570967" w14:textId="77777777" w:rsidR="00194678" w:rsidRDefault="00194678">
                    <w:pPr>
                      <w:pStyle w:val="Bibliography"/>
                      <w:rPr>
                        <w:noProof/>
                      </w:rPr>
                    </w:pPr>
                    <w:r>
                      <w:rPr>
                        <w:noProof/>
                      </w:rPr>
                      <w:t xml:space="preserve">[28] </w:t>
                    </w:r>
                  </w:p>
                </w:tc>
                <w:tc>
                  <w:tcPr>
                    <w:tcW w:w="0" w:type="auto"/>
                    <w:hideMark/>
                  </w:tcPr>
                  <w:p w14:paraId="0A108651" w14:textId="77777777" w:rsidR="00194678" w:rsidRDefault="00194678">
                    <w:pPr>
                      <w:pStyle w:val="Bibliography"/>
                      <w:rPr>
                        <w:noProof/>
                      </w:rPr>
                    </w:pPr>
                    <w:r>
                      <w:rPr>
                        <w:noProof/>
                      </w:rPr>
                      <w:t>“AtlanticWave SDX,” [Online]. Available: https://www.atlanticwave-sdx.net/.</w:t>
                    </w:r>
                  </w:p>
                </w:tc>
              </w:tr>
              <w:tr w:rsidR="00194678" w14:paraId="5BBBD377" w14:textId="77777777">
                <w:trPr>
                  <w:divId w:val="1524125995"/>
                  <w:tblCellSpacing w:w="15" w:type="dxa"/>
                </w:trPr>
                <w:tc>
                  <w:tcPr>
                    <w:tcW w:w="50" w:type="pct"/>
                    <w:hideMark/>
                  </w:tcPr>
                  <w:p w14:paraId="39F12049" w14:textId="77777777" w:rsidR="00194678" w:rsidRDefault="00194678">
                    <w:pPr>
                      <w:pStyle w:val="Bibliography"/>
                      <w:rPr>
                        <w:noProof/>
                      </w:rPr>
                    </w:pPr>
                    <w:r>
                      <w:rPr>
                        <w:noProof/>
                      </w:rPr>
                      <w:t xml:space="preserve">[29] </w:t>
                    </w:r>
                  </w:p>
                </w:tc>
                <w:tc>
                  <w:tcPr>
                    <w:tcW w:w="0" w:type="auto"/>
                    <w:hideMark/>
                  </w:tcPr>
                  <w:p w14:paraId="72705D65" w14:textId="77777777" w:rsidR="00194678" w:rsidRDefault="00194678">
                    <w:pPr>
                      <w:pStyle w:val="Bibliography"/>
                      <w:rPr>
                        <w:noProof/>
                      </w:rPr>
                    </w:pPr>
                    <w:r>
                      <w:rPr>
                        <w:noProof/>
                      </w:rPr>
                      <w:t>“Linux Foundation,” [Online]. Available: https://www.linuxfoundation.org/.</w:t>
                    </w:r>
                  </w:p>
                </w:tc>
              </w:tr>
              <w:tr w:rsidR="00194678" w14:paraId="55FB06DC" w14:textId="77777777">
                <w:trPr>
                  <w:divId w:val="1524125995"/>
                  <w:tblCellSpacing w:w="15" w:type="dxa"/>
                </w:trPr>
                <w:tc>
                  <w:tcPr>
                    <w:tcW w:w="50" w:type="pct"/>
                    <w:hideMark/>
                  </w:tcPr>
                  <w:p w14:paraId="4FAC6C19" w14:textId="77777777" w:rsidR="00194678" w:rsidRDefault="00194678">
                    <w:pPr>
                      <w:pStyle w:val="Bibliography"/>
                      <w:rPr>
                        <w:noProof/>
                      </w:rPr>
                    </w:pPr>
                    <w:r>
                      <w:rPr>
                        <w:noProof/>
                      </w:rPr>
                      <w:t xml:space="preserve">[30] </w:t>
                    </w:r>
                  </w:p>
                </w:tc>
                <w:tc>
                  <w:tcPr>
                    <w:tcW w:w="0" w:type="auto"/>
                    <w:hideMark/>
                  </w:tcPr>
                  <w:p w14:paraId="24BBDC31" w14:textId="77777777" w:rsidR="00194678" w:rsidRDefault="00194678">
                    <w:pPr>
                      <w:pStyle w:val="Bibliography"/>
                      <w:rPr>
                        <w:noProof/>
                      </w:rPr>
                    </w:pPr>
                    <w:r>
                      <w:rPr>
                        <w:noProof/>
                      </w:rPr>
                      <w:t>“ONOS : An Overview,” Onosproject, [Online]. Available: https://wiki.onosproject.org/display/ONOS/ONOS+%3A+An+Overview.</w:t>
                    </w:r>
                  </w:p>
                </w:tc>
              </w:tr>
              <w:tr w:rsidR="00194678" w14:paraId="66C9B229" w14:textId="77777777">
                <w:trPr>
                  <w:divId w:val="1524125995"/>
                  <w:tblCellSpacing w:w="15" w:type="dxa"/>
                </w:trPr>
                <w:tc>
                  <w:tcPr>
                    <w:tcW w:w="50" w:type="pct"/>
                    <w:hideMark/>
                  </w:tcPr>
                  <w:p w14:paraId="1A431591" w14:textId="77777777" w:rsidR="00194678" w:rsidRDefault="00194678">
                    <w:pPr>
                      <w:pStyle w:val="Bibliography"/>
                      <w:rPr>
                        <w:noProof/>
                      </w:rPr>
                    </w:pPr>
                    <w:r>
                      <w:rPr>
                        <w:noProof/>
                      </w:rPr>
                      <w:t xml:space="preserve">[31] </w:t>
                    </w:r>
                  </w:p>
                </w:tc>
                <w:tc>
                  <w:tcPr>
                    <w:tcW w:w="0" w:type="auto"/>
                    <w:hideMark/>
                  </w:tcPr>
                  <w:p w14:paraId="1A9F27E1" w14:textId="77777777" w:rsidR="00194678" w:rsidRDefault="00194678">
                    <w:pPr>
                      <w:pStyle w:val="Bibliography"/>
                      <w:rPr>
                        <w:noProof/>
                      </w:rPr>
                    </w:pPr>
                    <w:r>
                      <w:rPr>
                        <w:noProof/>
                      </w:rPr>
                      <w:t>“System Components,” Onosproject, [Online]. Available: https://wiki.onosproject.org/display/ONOS/System+Components.</w:t>
                    </w:r>
                  </w:p>
                </w:tc>
              </w:tr>
              <w:tr w:rsidR="00194678" w14:paraId="06FDFE4F" w14:textId="77777777">
                <w:trPr>
                  <w:divId w:val="1524125995"/>
                  <w:tblCellSpacing w:w="15" w:type="dxa"/>
                </w:trPr>
                <w:tc>
                  <w:tcPr>
                    <w:tcW w:w="50" w:type="pct"/>
                    <w:hideMark/>
                  </w:tcPr>
                  <w:p w14:paraId="62C4BD69" w14:textId="77777777" w:rsidR="00194678" w:rsidRDefault="00194678">
                    <w:pPr>
                      <w:pStyle w:val="Bibliography"/>
                      <w:rPr>
                        <w:noProof/>
                      </w:rPr>
                    </w:pPr>
                    <w:r>
                      <w:rPr>
                        <w:noProof/>
                      </w:rPr>
                      <w:t xml:space="preserve">[32] </w:t>
                    </w:r>
                  </w:p>
                </w:tc>
                <w:tc>
                  <w:tcPr>
                    <w:tcW w:w="0" w:type="auto"/>
                    <w:hideMark/>
                  </w:tcPr>
                  <w:p w14:paraId="30A36247" w14:textId="77777777" w:rsidR="00194678" w:rsidRDefault="00194678">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194678" w14:paraId="335E5D3B" w14:textId="77777777">
                <w:trPr>
                  <w:divId w:val="1524125995"/>
                  <w:tblCellSpacing w:w="15" w:type="dxa"/>
                </w:trPr>
                <w:tc>
                  <w:tcPr>
                    <w:tcW w:w="50" w:type="pct"/>
                    <w:hideMark/>
                  </w:tcPr>
                  <w:p w14:paraId="5911DF3C" w14:textId="77777777" w:rsidR="00194678" w:rsidRDefault="00194678">
                    <w:pPr>
                      <w:pStyle w:val="Bibliography"/>
                      <w:rPr>
                        <w:noProof/>
                      </w:rPr>
                    </w:pPr>
                    <w:r>
                      <w:rPr>
                        <w:noProof/>
                      </w:rPr>
                      <w:t xml:space="preserve">[33] </w:t>
                    </w:r>
                  </w:p>
                </w:tc>
                <w:tc>
                  <w:tcPr>
                    <w:tcW w:w="0" w:type="auto"/>
                    <w:hideMark/>
                  </w:tcPr>
                  <w:p w14:paraId="1DADE607" w14:textId="77777777" w:rsidR="00194678" w:rsidRDefault="00194678">
                    <w:pPr>
                      <w:pStyle w:val="Bibliography"/>
                      <w:rPr>
                        <w:noProof/>
                      </w:rPr>
                    </w:pPr>
                    <w:r>
                      <w:rPr>
                        <w:noProof/>
                      </w:rPr>
                      <w:t>“Guides,” Onosproject, [Online]. Available: https://wiki.onosproject.org/display/ONOS/Guides.</w:t>
                    </w:r>
                  </w:p>
                </w:tc>
              </w:tr>
              <w:tr w:rsidR="00194678" w14:paraId="2B9B42DC" w14:textId="77777777">
                <w:trPr>
                  <w:divId w:val="1524125995"/>
                  <w:tblCellSpacing w:w="15" w:type="dxa"/>
                </w:trPr>
                <w:tc>
                  <w:tcPr>
                    <w:tcW w:w="50" w:type="pct"/>
                    <w:hideMark/>
                  </w:tcPr>
                  <w:p w14:paraId="462B6D3C" w14:textId="77777777" w:rsidR="00194678" w:rsidRDefault="00194678">
                    <w:pPr>
                      <w:pStyle w:val="Bibliography"/>
                      <w:rPr>
                        <w:noProof/>
                      </w:rPr>
                    </w:pPr>
                    <w:r>
                      <w:rPr>
                        <w:noProof/>
                      </w:rPr>
                      <w:t xml:space="preserve">[34] </w:t>
                    </w:r>
                  </w:p>
                </w:tc>
                <w:tc>
                  <w:tcPr>
                    <w:tcW w:w="0" w:type="auto"/>
                    <w:hideMark/>
                  </w:tcPr>
                  <w:p w14:paraId="0B0A779C" w14:textId="77777777" w:rsidR="00194678" w:rsidRDefault="00194678">
                    <w:pPr>
                      <w:pStyle w:val="Bibliography"/>
                      <w:rPr>
                        <w:noProof/>
                      </w:rPr>
                    </w:pPr>
                    <w:r>
                      <w:rPr>
                        <w:noProof/>
                      </w:rPr>
                      <w:t>R. 6020, “YANG - A Data Modeling Language for the Network Configuration Protocol,” [Online]. Available: https://www.rfc-editor.org/rfc/rfc6020.</w:t>
                    </w:r>
                  </w:p>
                </w:tc>
              </w:tr>
              <w:tr w:rsidR="00194678" w14:paraId="6D7A1629" w14:textId="77777777">
                <w:trPr>
                  <w:divId w:val="1524125995"/>
                  <w:tblCellSpacing w:w="15" w:type="dxa"/>
                </w:trPr>
                <w:tc>
                  <w:tcPr>
                    <w:tcW w:w="50" w:type="pct"/>
                    <w:hideMark/>
                  </w:tcPr>
                  <w:p w14:paraId="7E60CBAF" w14:textId="77777777" w:rsidR="00194678" w:rsidRDefault="00194678">
                    <w:pPr>
                      <w:pStyle w:val="Bibliography"/>
                      <w:rPr>
                        <w:noProof/>
                      </w:rPr>
                    </w:pPr>
                    <w:r>
                      <w:rPr>
                        <w:noProof/>
                      </w:rPr>
                      <w:t xml:space="preserve">[35] </w:t>
                    </w:r>
                  </w:p>
                </w:tc>
                <w:tc>
                  <w:tcPr>
                    <w:tcW w:w="0" w:type="auto"/>
                    <w:hideMark/>
                  </w:tcPr>
                  <w:p w14:paraId="6272E9A4" w14:textId="77777777" w:rsidR="00194678" w:rsidRDefault="00194678">
                    <w:pPr>
                      <w:pStyle w:val="Bibliography"/>
                      <w:rPr>
                        <w:noProof/>
                      </w:rPr>
                    </w:pPr>
                    <w:r>
                      <w:rPr>
                        <w:noProof/>
                      </w:rPr>
                      <w:t>“OSGi Service Gateway Specification,” 2000. [Online]. Available: https://docs.osgi.org/download/r1/r1.osgi-spec.pdf.</w:t>
                    </w:r>
                  </w:p>
                </w:tc>
              </w:tr>
              <w:tr w:rsidR="00194678" w14:paraId="2F0BD9E8" w14:textId="77777777">
                <w:trPr>
                  <w:divId w:val="1524125995"/>
                  <w:tblCellSpacing w:w="15" w:type="dxa"/>
                </w:trPr>
                <w:tc>
                  <w:tcPr>
                    <w:tcW w:w="50" w:type="pct"/>
                    <w:hideMark/>
                  </w:tcPr>
                  <w:p w14:paraId="7FB11E13" w14:textId="77777777" w:rsidR="00194678" w:rsidRDefault="00194678">
                    <w:pPr>
                      <w:pStyle w:val="Bibliography"/>
                      <w:rPr>
                        <w:noProof/>
                      </w:rPr>
                    </w:pPr>
                    <w:r>
                      <w:rPr>
                        <w:noProof/>
                      </w:rPr>
                      <w:t xml:space="preserve">[36] </w:t>
                    </w:r>
                  </w:p>
                </w:tc>
                <w:tc>
                  <w:tcPr>
                    <w:tcW w:w="0" w:type="auto"/>
                    <w:hideMark/>
                  </w:tcPr>
                  <w:p w14:paraId="48DBB06B" w14:textId="77777777" w:rsidR="00194678" w:rsidRDefault="00194678">
                    <w:pPr>
                      <w:pStyle w:val="Bibliography"/>
                      <w:rPr>
                        <w:noProof/>
                      </w:rPr>
                    </w:pPr>
                    <w:r>
                      <w:rPr>
                        <w:noProof/>
                      </w:rPr>
                      <w:t>“Karaf,” [Online]. Available: https://karaf.apache.org/.</w:t>
                    </w:r>
                  </w:p>
                </w:tc>
              </w:tr>
              <w:tr w:rsidR="00194678" w14:paraId="6EA69CB1" w14:textId="77777777">
                <w:trPr>
                  <w:divId w:val="1524125995"/>
                  <w:tblCellSpacing w:w="15" w:type="dxa"/>
                </w:trPr>
                <w:tc>
                  <w:tcPr>
                    <w:tcW w:w="50" w:type="pct"/>
                    <w:hideMark/>
                  </w:tcPr>
                  <w:p w14:paraId="74B3555F" w14:textId="77777777" w:rsidR="00194678" w:rsidRDefault="00194678">
                    <w:pPr>
                      <w:pStyle w:val="Bibliography"/>
                      <w:rPr>
                        <w:noProof/>
                      </w:rPr>
                    </w:pPr>
                    <w:r>
                      <w:rPr>
                        <w:noProof/>
                      </w:rPr>
                      <w:t xml:space="preserve">[37] </w:t>
                    </w:r>
                  </w:p>
                </w:tc>
                <w:tc>
                  <w:tcPr>
                    <w:tcW w:w="0" w:type="auto"/>
                    <w:hideMark/>
                  </w:tcPr>
                  <w:p w14:paraId="1EDF1147" w14:textId="77777777" w:rsidR="00194678" w:rsidRDefault="00194678">
                    <w:pPr>
                      <w:pStyle w:val="Bibliography"/>
                      <w:rPr>
                        <w:noProof/>
                      </w:rPr>
                    </w:pPr>
                    <w:r>
                      <w:rPr>
                        <w:noProof/>
                      </w:rPr>
                      <w:t>“OpenDaylight Platform Overview,” OpenDaylight, [Online]. Available: https://www.opendaylight.org/about/platform-overview.</w:t>
                    </w:r>
                  </w:p>
                </w:tc>
              </w:tr>
              <w:tr w:rsidR="00194678" w14:paraId="0AD0DB0E" w14:textId="77777777">
                <w:trPr>
                  <w:divId w:val="1524125995"/>
                  <w:tblCellSpacing w:w="15" w:type="dxa"/>
                </w:trPr>
                <w:tc>
                  <w:tcPr>
                    <w:tcW w:w="50" w:type="pct"/>
                    <w:hideMark/>
                  </w:tcPr>
                  <w:p w14:paraId="08D63295" w14:textId="77777777" w:rsidR="00194678" w:rsidRDefault="00194678">
                    <w:pPr>
                      <w:pStyle w:val="Bibliography"/>
                      <w:rPr>
                        <w:noProof/>
                      </w:rPr>
                    </w:pPr>
                    <w:r>
                      <w:rPr>
                        <w:noProof/>
                      </w:rPr>
                      <w:t xml:space="preserve">[38] </w:t>
                    </w:r>
                  </w:p>
                </w:tc>
                <w:tc>
                  <w:tcPr>
                    <w:tcW w:w="0" w:type="auto"/>
                    <w:hideMark/>
                  </w:tcPr>
                  <w:p w14:paraId="1C5F3069" w14:textId="77777777" w:rsidR="00194678" w:rsidRDefault="00194678">
                    <w:pPr>
                      <w:pStyle w:val="Bibliography"/>
                      <w:rPr>
                        <w:noProof/>
                      </w:rPr>
                    </w:pPr>
                    <w:r>
                      <w:rPr>
                        <w:noProof/>
                      </w:rPr>
                      <w:t>“Getting Started Guide,” OpenDaylight , [Online]. Available: https://docs.opendaylight.org/en/stable-phosphorus/getting-started-guide/index.html.</w:t>
                    </w:r>
                  </w:p>
                </w:tc>
              </w:tr>
              <w:tr w:rsidR="00194678" w14:paraId="35D3B556" w14:textId="77777777">
                <w:trPr>
                  <w:divId w:val="1524125995"/>
                  <w:tblCellSpacing w:w="15" w:type="dxa"/>
                </w:trPr>
                <w:tc>
                  <w:tcPr>
                    <w:tcW w:w="50" w:type="pct"/>
                    <w:hideMark/>
                  </w:tcPr>
                  <w:p w14:paraId="09705053" w14:textId="77777777" w:rsidR="00194678" w:rsidRDefault="00194678">
                    <w:pPr>
                      <w:pStyle w:val="Bibliography"/>
                      <w:rPr>
                        <w:noProof/>
                      </w:rPr>
                    </w:pPr>
                    <w:r>
                      <w:rPr>
                        <w:noProof/>
                      </w:rPr>
                      <w:t xml:space="preserve">[39] </w:t>
                    </w:r>
                  </w:p>
                </w:tc>
                <w:tc>
                  <w:tcPr>
                    <w:tcW w:w="0" w:type="auto"/>
                    <w:hideMark/>
                  </w:tcPr>
                  <w:p w14:paraId="34C64862" w14:textId="77777777" w:rsidR="00194678" w:rsidRDefault="00194678">
                    <w:pPr>
                      <w:pStyle w:val="Bibliography"/>
                      <w:rPr>
                        <w:noProof/>
                      </w:rPr>
                    </w:pPr>
                    <w:r>
                      <w:rPr>
                        <w:noProof/>
                      </w:rPr>
                      <w:t>F. Tomonori, “Introduction to Ryu SDN framework,” [Online]. Available: https://ryu-sdn.org/slides/ONS2013-april-ryu-intro.pdf.</w:t>
                    </w:r>
                  </w:p>
                </w:tc>
              </w:tr>
              <w:tr w:rsidR="00194678" w14:paraId="7D934559" w14:textId="77777777">
                <w:trPr>
                  <w:divId w:val="1524125995"/>
                  <w:tblCellSpacing w:w="15" w:type="dxa"/>
                </w:trPr>
                <w:tc>
                  <w:tcPr>
                    <w:tcW w:w="50" w:type="pct"/>
                    <w:hideMark/>
                  </w:tcPr>
                  <w:p w14:paraId="15E08700" w14:textId="77777777" w:rsidR="00194678" w:rsidRDefault="00194678">
                    <w:pPr>
                      <w:pStyle w:val="Bibliography"/>
                      <w:rPr>
                        <w:noProof/>
                      </w:rPr>
                    </w:pPr>
                    <w:r>
                      <w:rPr>
                        <w:noProof/>
                      </w:rPr>
                      <w:t xml:space="preserve">[40] </w:t>
                    </w:r>
                  </w:p>
                </w:tc>
                <w:tc>
                  <w:tcPr>
                    <w:tcW w:w="0" w:type="auto"/>
                    <w:hideMark/>
                  </w:tcPr>
                  <w:p w14:paraId="61A7CDE9" w14:textId="77777777" w:rsidR="00194678" w:rsidRDefault="00194678">
                    <w:pPr>
                      <w:pStyle w:val="Bibliography"/>
                      <w:rPr>
                        <w:noProof/>
                      </w:rPr>
                    </w:pPr>
                    <w:r>
                      <w:rPr>
                        <w:noProof/>
                      </w:rPr>
                      <w:t>I. Y. Kazutaka Morita, “Ryu: Network Operating System,” [Online]. Available: https://ryu-sdn.org/slides/LinuxConJapan2012.pdf.</w:t>
                    </w:r>
                  </w:p>
                </w:tc>
              </w:tr>
              <w:tr w:rsidR="00194678" w14:paraId="299A142F" w14:textId="77777777">
                <w:trPr>
                  <w:divId w:val="1524125995"/>
                  <w:tblCellSpacing w:w="15" w:type="dxa"/>
                </w:trPr>
                <w:tc>
                  <w:tcPr>
                    <w:tcW w:w="50" w:type="pct"/>
                    <w:hideMark/>
                  </w:tcPr>
                  <w:p w14:paraId="15D86224" w14:textId="77777777" w:rsidR="00194678" w:rsidRDefault="00194678">
                    <w:pPr>
                      <w:pStyle w:val="Bibliography"/>
                      <w:rPr>
                        <w:noProof/>
                      </w:rPr>
                    </w:pPr>
                    <w:r>
                      <w:rPr>
                        <w:noProof/>
                      </w:rPr>
                      <w:t xml:space="preserve">[41] </w:t>
                    </w:r>
                  </w:p>
                </w:tc>
                <w:tc>
                  <w:tcPr>
                    <w:tcW w:w="0" w:type="auto"/>
                    <w:hideMark/>
                  </w:tcPr>
                  <w:p w14:paraId="2939CDD4" w14:textId="77777777" w:rsidR="00194678" w:rsidRDefault="00194678">
                    <w:pPr>
                      <w:pStyle w:val="Bibliography"/>
                      <w:rPr>
                        <w:noProof/>
                      </w:rPr>
                    </w:pPr>
                    <w:r>
                      <w:rPr>
                        <w:noProof/>
                      </w:rPr>
                      <w:t>“Ryu SDN Framework,” [Online]. Available: https://book.ryu-sdn.org/en/html/index.html.</w:t>
                    </w:r>
                  </w:p>
                </w:tc>
              </w:tr>
              <w:tr w:rsidR="00194678" w14:paraId="54B870F1" w14:textId="77777777">
                <w:trPr>
                  <w:divId w:val="1524125995"/>
                  <w:tblCellSpacing w:w="15" w:type="dxa"/>
                </w:trPr>
                <w:tc>
                  <w:tcPr>
                    <w:tcW w:w="50" w:type="pct"/>
                    <w:hideMark/>
                  </w:tcPr>
                  <w:p w14:paraId="17052492" w14:textId="77777777" w:rsidR="00194678" w:rsidRDefault="00194678">
                    <w:pPr>
                      <w:pStyle w:val="Bibliography"/>
                      <w:rPr>
                        <w:noProof/>
                      </w:rPr>
                    </w:pPr>
                    <w:r>
                      <w:rPr>
                        <w:noProof/>
                      </w:rPr>
                      <w:t xml:space="preserve">[42] </w:t>
                    </w:r>
                  </w:p>
                </w:tc>
                <w:tc>
                  <w:tcPr>
                    <w:tcW w:w="0" w:type="auto"/>
                    <w:hideMark/>
                  </w:tcPr>
                  <w:p w14:paraId="3B58B22E" w14:textId="77777777" w:rsidR="00194678" w:rsidRDefault="00194678">
                    <w:pPr>
                      <w:pStyle w:val="Bibliography"/>
                      <w:rPr>
                        <w:noProof/>
                      </w:rPr>
                    </w:pPr>
                    <w:r>
                      <w:rPr>
                        <w:noProof/>
                      </w:rPr>
                      <w:t>“FaucetSDN Ryu Source code,” [Online]. Available: https://github.com/faucetsdn/ryu.</w:t>
                    </w:r>
                  </w:p>
                </w:tc>
              </w:tr>
              <w:tr w:rsidR="00194678" w14:paraId="490F8510" w14:textId="77777777">
                <w:trPr>
                  <w:divId w:val="1524125995"/>
                  <w:tblCellSpacing w:w="15" w:type="dxa"/>
                </w:trPr>
                <w:tc>
                  <w:tcPr>
                    <w:tcW w:w="50" w:type="pct"/>
                    <w:hideMark/>
                  </w:tcPr>
                  <w:p w14:paraId="42D1AC69" w14:textId="77777777" w:rsidR="00194678" w:rsidRDefault="00194678">
                    <w:pPr>
                      <w:pStyle w:val="Bibliography"/>
                      <w:rPr>
                        <w:noProof/>
                      </w:rPr>
                    </w:pPr>
                    <w:r>
                      <w:rPr>
                        <w:noProof/>
                      </w:rPr>
                      <w:lastRenderedPageBreak/>
                      <w:t xml:space="preserve">[43] </w:t>
                    </w:r>
                  </w:p>
                </w:tc>
                <w:tc>
                  <w:tcPr>
                    <w:tcW w:w="0" w:type="auto"/>
                    <w:hideMark/>
                  </w:tcPr>
                  <w:p w14:paraId="00D01057" w14:textId="77777777" w:rsidR="00194678" w:rsidRDefault="00194678">
                    <w:pPr>
                      <w:pStyle w:val="Bibliography"/>
                      <w:rPr>
                        <w:noProof/>
                      </w:rPr>
                    </w:pPr>
                    <w:r>
                      <w:rPr>
                        <w:noProof/>
                      </w:rPr>
                      <w:t>“Welcome to RYU the Network Operating System(NOS),” [Online]. Available: https://ryu.readthedocs.io/en/latest/getting_started.html.</w:t>
                    </w:r>
                  </w:p>
                </w:tc>
              </w:tr>
              <w:tr w:rsidR="00194678" w14:paraId="4ED4AB9A" w14:textId="77777777">
                <w:trPr>
                  <w:divId w:val="1524125995"/>
                  <w:tblCellSpacing w:w="15" w:type="dxa"/>
                </w:trPr>
                <w:tc>
                  <w:tcPr>
                    <w:tcW w:w="50" w:type="pct"/>
                    <w:hideMark/>
                  </w:tcPr>
                  <w:p w14:paraId="73709E23" w14:textId="77777777" w:rsidR="00194678" w:rsidRDefault="00194678">
                    <w:pPr>
                      <w:pStyle w:val="Bibliography"/>
                      <w:rPr>
                        <w:noProof/>
                      </w:rPr>
                    </w:pPr>
                    <w:r>
                      <w:rPr>
                        <w:noProof/>
                      </w:rPr>
                      <w:t xml:space="preserve">[44] </w:t>
                    </w:r>
                  </w:p>
                </w:tc>
                <w:tc>
                  <w:tcPr>
                    <w:tcW w:w="0" w:type="auto"/>
                    <w:hideMark/>
                  </w:tcPr>
                  <w:p w14:paraId="426F9C86" w14:textId="77777777" w:rsidR="00194678" w:rsidRDefault="00194678">
                    <w:pPr>
                      <w:pStyle w:val="Bibliography"/>
                      <w:rPr>
                        <w:noProof/>
                      </w:rPr>
                    </w:pPr>
                    <w:r>
                      <w:rPr>
                        <w:noProof/>
                      </w:rPr>
                      <w:t xml:space="preserve">R. M. R. B. Arpit Gupta, “An Industrial-Scale Software Defined Internet Exchange Point”. </w:t>
                    </w:r>
                  </w:p>
                </w:tc>
              </w:tr>
              <w:tr w:rsidR="00194678" w14:paraId="00A2966F" w14:textId="77777777">
                <w:trPr>
                  <w:divId w:val="1524125995"/>
                  <w:tblCellSpacing w:w="15" w:type="dxa"/>
                </w:trPr>
                <w:tc>
                  <w:tcPr>
                    <w:tcW w:w="50" w:type="pct"/>
                    <w:hideMark/>
                  </w:tcPr>
                  <w:p w14:paraId="4FC81480" w14:textId="77777777" w:rsidR="00194678" w:rsidRDefault="00194678">
                    <w:pPr>
                      <w:pStyle w:val="Bibliography"/>
                      <w:rPr>
                        <w:noProof/>
                      </w:rPr>
                    </w:pPr>
                    <w:r>
                      <w:rPr>
                        <w:noProof/>
                      </w:rPr>
                      <w:t xml:space="preserve">[45] </w:t>
                    </w:r>
                  </w:p>
                </w:tc>
                <w:tc>
                  <w:tcPr>
                    <w:tcW w:w="0" w:type="auto"/>
                    <w:hideMark/>
                  </w:tcPr>
                  <w:p w14:paraId="49C75F5F" w14:textId="77777777" w:rsidR="00194678" w:rsidRDefault="00194678">
                    <w:pPr>
                      <w:pStyle w:val="Bibliography"/>
                      <w:rPr>
                        <w:noProof/>
                      </w:rPr>
                    </w:pPr>
                    <w:r>
                      <w:rPr>
                        <w:noProof/>
                      </w:rPr>
                      <w:t xml:space="preserve">H. Z. M. F. Naga Katta, “Ravana: Controller Fault-Tolerance in Software-Defined Networking”. </w:t>
                    </w:r>
                  </w:p>
                </w:tc>
              </w:tr>
              <w:tr w:rsidR="00194678" w14:paraId="7DB65DFC" w14:textId="77777777">
                <w:trPr>
                  <w:divId w:val="1524125995"/>
                  <w:tblCellSpacing w:w="15" w:type="dxa"/>
                </w:trPr>
                <w:tc>
                  <w:tcPr>
                    <w:tcW w:w="50" w:type="pct"/>
                    <w:hideMark/>
                  </w:tcPr>
                  <w:p w14:paraId="7871C868" w14:textId="77777777" w:rsidR="00194678" w:rsidRDefault="00194678">
                    <w:pPr>
                      <w:pStyle w:val="Bibliography"/>
                      <w:rPr>
                        <w:noProof/>
                      </w:rPr>
                    </w:pPr>
                    <w:r>
                      <w:rPr>
                        <w:noProof/>
                      </w:rPr>
                      <w:t xml:space="preserve">[46] </w:t>
                    </w:r>
                  </w:p>
                </w:tc>
                <w:tc>
                  <w:tcPr>
                    <w:tcW w:w="0" w:type="auto"/>
                    <w:hideMark/>
                  </w:tcPr>
                  <w:p w14:paraId="402244CE" w14:textId="77777777" w:rsidR="00194678" w:rsidRDefault="00194678">
                    <w:pPr>
                      <w:pStyle w:val="Bibliography"/>
                      <w:rPr>
                        <w:noProof/>
                      </w:rPr>
                    </w:pPr>
                    <w:r>
                      <w:rPr>
                        <w:noProof/>
                      </w:rPr>
                      <w:t>“Open vSwitch,” [Online]. Available: https://www.openvswitch.org/.</w:t>
                    </w:r>
                  </w:p>
                </w:tc>
              </w:tr>
              <w:tr w:rsidR="00194678" w14:paraId="77D3DAFA" w14:textId="77777777">
                <w:trPr>
                  <w:divId w:val="1524125995"/>
                  <w:tblCellSpacing w:w="15" w:type="dxa"/>
                </w:trPr>
                <w:tc>
                  <w:tcPr>
                    <w:tcW w:w="50" w:type="pct"/>
                    <w:hideMark/>
                  </w:tcPr>
                  <w:p w14:paraId="584093DE" w14:textId="77777777" w:rsidR="00194678" w:rsidRDefault="00194678">
                    <w:pPr>
                      <w:pStyle w:val="Bibliography"/>
                      <w:rPr>
                        <w:noProof/>
                      </w:rPr>
                    </w:pPr>
                    <w:r>
                      <w:rPr>
                        <w:noProof/>
                      </w:rPr>
                      <w:t xml:space="preserve">[47] </w:t>
                    </w:r>
                  </w:p>
                </w:tc>
                <w:tc>
                  <w:tcPr>
                    <w:tcW w:w="0" w:type="auto"/>
                    <w:hideMark/>
                  </w:tcPr>
                  <w:p w14:paraId="40758749" w14:textId="77777777" w:rsidR="00194678" w:rsidRDefault="00194678">
                    <w:pPr>
                      <w:pStyle w:val="Bibliography"/>
                      <w:rPr>
                        <w:noProof/>
                      </w:rPr>
                    </w:pPr>
                    <w:r>
                      <w:rPr>
                        <w:noProof/>
                      </w:rPr>
                      <w:t>“Pica8,” [Online]. Available: https://www.pica8.com/.</w:t>
                    </w:r>
                  </w:p>
                </w:tc>
              </w:tr>
              <w:tr w:rsidR="00194678" w14:paraId="4E32A57A" w14:textId="77777777">
                <w:trPr>
                  <w:divId w:val="1524125995"/>
                  <w:tblCellSpacing w:w="15" w:type="dxa"/>
                </w:trPr>
                <w:tc>
                  <w:tcPr>
                    <w:tcW w:w="50" w:type="pct"/>
                    <w:hideMark/>
                  </w:tcPr>
                  <w:p w14:paraId="15849266" w14:textId="77777777" w:rsidR="00194678" w:rsidRDefault="00194678">
                    <w:pPr>
                      <w:pStyle w:val="Bibliography"/>
                      <w:rPr>
                        <w:noProof/>
                      </w:rPr>
                    </w:pPr>
                    <w:r>
                      <w:rPr>
                        <w:noProof/>
                      </w:rPr>
                      <w:t xml:space="preserve">[48] </w:t>
                    </w:r>
                  </w:p>
                </w:tc>
                <w:tc>
                  <w:tcPr>
                    <w:tcW w:w="0" w:type="auto"/>
                    <w:hideMark/>
                  </w:tcPr>
                  <w:p w14:paraId="19F103FC" w14:textId="77777777" w:rsidR="00194678" w:rsidRDefault="00194678">
                    <w:pPr>
                      <w:pStyle w:val="Bibliography"/>
                      <w:rPr>
                        <w:noProof/>
                      </w:rPr>
                    </w:pPr>
                    <w:r>
                      <w:rPr>
                        <w:noProof/>
                      </w:rPr>
                      <w:t>“OpenFlow software switch 1.3,” CPqD , [Online]. Available: https://cpqd.github.io/ofsoftswitch13/.</w:t>
                    </w:r>
                  </w:p>
                </w:tc>
              </w:tr>
              <w:tr w:rsidR="00194678" w14:paraId="3B5EC12F" w14:textId="77777777">
                <w:trPr>
                  <w:divId w:val="1524125995"/>
                  <w:tblCellSpacing w:w="15" w:type="dxa"/>
                </w:trPr>
                <w:tc>
                  <w:tcPr>
                    <w:tcW w:w="50" w:type="pct"/>
                    <w:hideMark/>
                  </w:tcPr>
                  <w:p w14:paraId="08030560" w14:textId="77777777" w:rsidR="00194678" w:rsidRDefault="00194678">
                    <w:pPr>
                      <w:pStyle w:val="Bibliography"/>
                      <w:rPr>
                        <w:noProof/>
                      </w:rPr>
                    </w:pPr>
                    <w:r>
                      <w:rPr>
                        <w:noProof/>
                      </w:rPr>
                      <w:t xml:space="preserve">[49] </w:t>
                    </w:r>
                  </w:p>
                </w:tc>
                <w:tc>
                  <w:tcPr>
                    <w:tcW w:w="0" w:type="auto"/>
                    <w:hideMark/>
                  </w:tcPr>
                  <w:p w14:paraId="76F1F55C" w14:textId="77777777" w:rsidR="00194678" w:rsidRDefault="00194678">
                    <w:pPr>
                      <w:pStyle w:val="Bibliography"/>
                      <w:rPr>
                        <w:noProof/>
                      </w:rPr>
                    </w:pPr>
                    <w:r>
                      <w:rPr>
                        <w:noProof/>
                      </w:rPr>
                      <w:t>“LINC - OpenFlow software switch,” [Online]. Available: https://github.com/FlowForwarding/LINC-Switch.</w:t>
                    </w:r>
                  </w:p>
                </w:tc>
              </w:tr>
              <w:tr w:rsidR="00194678" w14:paraId="5DEB2111" w14:textId="77777777">
                <w:trPr>
                  <w:divId w:val="1524125995"/>
                  <w:tblCellSpacing w:w="15" w:type="dxa"/>
                </w:trPr>
                <w:tc>
                  <w:tcPr>
                    <w:tcW w:w="50" w:type="pct"/>
                    <w:hideMark/>
                  </w:tcPr>
                  <w:p w14:paraId="3D25FE2B" w14:textId="77777777" w:rsidR="00194678" w:rsidRDefault="00194678">
                    <w:pPr>
                      <w:pStyle w:val="Bibliography"/>
                      <w:rPr>
                        <w:noProof/>
                      </w:rPr>
                    </w:pPr>
                    <w:r>
                      <w:rPr>
                        <w:noProof/>
                      </w:rPr>
                      <w:t xml:space="preserve">[50] </w:t>
                    </w:r>
                  </w:p>
                </w:tc>
                <w:tc>
                  <w:tcPr>
                    <w:tcW w:w="0" w:type="auto"/>
                    <w:hideMark/>
                  </w:tcPr>
                  <w:p w14:paraId="75948625" w14:textId="77777777" w:rsidR="00194678" w:rsidRDefault="00194678">
                    <w:pPr>
                      <w:pStyle w:val="Bibliography"/>
                      <w:rPr>
                        <w:noProof/>
                      </w:rPr>
                    </w:pPr>
                    <w:r>
                      <w:rPr>
                        <w:noProof/>
                      </w:rPr>
                      <w:t>“Indigo Virtual Switch,” [Online]. Available: https://github.com/floodlight/ivs.</w:t>
                    </w:r>
                  </w:p>
                </w:tc>
              </w:tr>
              <w:tr w:rsidR="00194678" w14:paraId="644CEB34" w14:textId="77777777">
                <w:trPr>
                  <w:divId w:val="1524125995"/>
                  <w:tblCellSpacing w:w="15" w:type="dxa"/>
                </w:trPr>
                <w:tc>
                  <w:tcPr>
                    <w:tcW w:w="50" w:type="pct"/>
                    <w:hideMark/>
                  </w:tcPr>
                  <w:p w14:paraId="20606B1C" w14:textId="77777777" w:rsidR="00194678" w:rsidRDefault="00194678">
                    <w:pPr>
                      <w:pStyle w:val="Bibliography"/>
                      <w:rPr>
                        <w:noProof/>
                      </w:rPr>
                    </w:pPr>
                    <w:r>
                      <w:rPr>
                        <w:noProof/>
                      </w:rPr>
                      <w:t xml:space="preserve">[51] </w:t>
                    </w:r>
                  </w:p>
                </w:tc>
                <w:tc>
                  <w:tcPr>
                    <w:tcW w:w="0" w:type="auto"/>
                    <w:hideMark/>
                  </w:tcPr>
                  <w:p w14:paraId="2DF9D429" w14:textId="77777777" w:rsidR="00194678" w:rsidRDefault="00194678">
                    <w:pPr>
                      <w:pStyle w:val="Bibliography"/>
                      <w:rPr>
                        <w:noProof/>
                      </w:rPr>
                    </w:pPr>
                    <w:r>
                      <w:rPr>
                        <w:noProof/>
                      </w:rPr>
                      <w:t>“What is Erlang?,” [Online]. Available: https://www.erlang.org/faq/introduction.html.</w:t>
                    </w:r>
                  </w:p>
                </w:tc>
              </w:tr>
              <w:tr w:rsidR="00194678" w14:paraId="7B2AC9AD" w14:textId="77777777">
                <w:trPr>
                  <w:divId w:val="1524125995"/>
                  <w:tblCellSpacing w:w="15" w:type="dxa"/>
                </w:trPr>
                <w:tc>
                  <w:tcPr>
                    <w:tcW w:w="50" w:type="pct"/>
                    <w:hideMark/>
                  </w:tcPr>
                  <w:p w14:paraId="75E82093" w14:textId="77777777" w:rsidR="00194678" w:rsidRDefault="00194678">
                    <w:pPr>
                      <w:pStyle w:val="Bibliography"/>
                      <w:rPr>
                        <w:noProof/>
                      </w:rPr>
                    </w:pPr>
                    <w:r>
                      <w:rPr>
                        <w:noProof/>
                      </w:rPr>
                      <w:t xml:space="preserve">[52] </w:t>
                    </w:r>
                  </w:p>
                </w:tc>
                <w:tc>
                  <w:tcPr>
                    <w:tcW w:w="0" w:type="auto"/>
                    <w:hideMark/>
                  </w:tcPr>
                  <w:p w14:paraId="65369CD0" w14:textId="77777777" w:rsidR="00194678" w:rsidRDefault="00194678">
                    <w:pPr>
                      <w:pStyle w:val="Bibliography"/>
                      <w:rPr>
                        <w:noProof/>
                      </w:rPr>
                    </w:pPr>
                    <w:r>
                      <w:rPr>
                        <w:noProof/>
                      </w:rPr>
                      <w:t>“Why Open vSwitch?,” [Online]. Available: https://github.com/openvswitch/ovs/blob/master/Documentation/intro/why-ovs.rst.</w:t>
                    </w:r>
                  </w:p>
                </w:tc>
              </w:tr>
              <w:tr w:rsidR="00194678" w14:paraId="511B6C0C" w14:textId="77777777">
                <w:trPr>
                  <w:divId w:val="1524125995"/>
                  <w:tblCellSpacing w:w="15" w:type="dxa"/>
                </w:trPr>
                <w:tc>
                  <w:tcPr>
                    <w:tcW w:w="50" w:type="pct"/>
                    <w:hideMark/>
                  </w:tcPr>
                  <w:p w14:paraId="3387E430" w14:textId="77777777" w:rsidR="00194678" w:rsidRDefault="00194678">
                    <w:pPr>
                      <w:pStyle w:val="Bibliography"/>
                      <w:rPr>
                        <w:noProof/>
                      </w:rPr>
                    </w:pPr>
                    <w:r>
                      <w:rPr>
                        <w:noProof/>
                      </w:rPr>
                      <w:t xml:space="preserve">[53] </w:t>
                    </w:r>
                  </w:p>
                </w:tc>
                <w:tc>
                  <w:tcPr>
                    <w:tcW w:w="0" w:type="auto"/>
                    <w:hideMark/>
                  </w:tcPr>
                  <w:p w14:paraId="7F49E677" w14:textId="77777777" w:rsidR="00194678" w:rsidRDefault="00194678">
                    <w:pPr>
                      <w:pStyle w:val="Bibliography"/>
                      <w:rPr>
                        <w:noProof/>
                      </w:rPr>
                    </w:pPr>
                    <w:r>
                      <w:rPr>
                        <w:noProof/>
                      </w:rPr>
                      <w:t>“Open vSwitch using OpenFlow,” [Online]. Available: https://docs.openvswitch.org/en/latest/faq/openflow/.</w:t>
                    </w:r>
                  </w:p>
                </w:tc>
              </w:tr>
              <w:tr w:rsidR="00194678" w14:paraId="51B6BFDE" w14:textId="77777777">
                <w:trPr>
                  <w:divId w:val="1524125995"/>
                  <w:tblCellSpacing w:w="15" w:type="dxa"/>
                </w:trPr>
                <w:tc>
                  <w:tcPr>
                    <w:tcW w:w="50" w:type="pct"/>
                    <w:hideMark/>
                  </w:tcPr>
                  <w:p w14:paraId="240CFC47" w14:textId="77777777" w:rsidR="00194678" w:rsidRDefault="00194678">
                    <w:pPr>
                      <w:pStyle w:val="Bibliography"/>
                      <w:rPr>
                        <w:noProof/>
                      </w:rPr>
                    </w:pPr>
                    <w:r>
                      <w:rPr>
                        <w:noProof/>
                      </w:rPr>
                      <w:t xml:space="preserve">[54] </w:t>
                    </w:r>
                  </w:p>
                </w:tc>
                <w:tc>
                  <w:tcPr>
                    <w:tcW w:w="0" w:type="auto"/>
                    <w:hideMark/>
                  </w:tcPr>
                  <w:p w14:paraId="2136E332" w14:textId="77777777" w:rsidR="00194678" w:rsidRDefault="00194678">
                    <w:pPr>
                      <w:pStyle w:val="Bibliography"/>
                      <w:rPr>
                        <w:noProof/>
                      </w:rPr>
                    </w:pPr>
                    <w:r>
                      <w:rPr>
                        <w:noProof/>
                      </w:rPr>
                      <w:t>“Mininet,” [Online]. Available: http://mininet.org/.</w:t>
                    </w:r>
                  </w:p>
                </w:tc>
              </w:tr>
              <w:tr w:rsidR="00194678" w14:paraId="5013C5BC" w14:textId="77777777">
                <w:trPr>
                  <w:divId w:val="1524125995"/>
                  <w:tblCellSpacing w:w="15" w:type="dxa"/>
                </w:trPr>
                <w:tc>
                  <w:tcPr>
                    <w:tcW w:w="50" w:type="pct"/>
                    <w:hideMark/>
                  </w:tcPr>
                  <w:p w14:paraId="6AEB8528" w14:textId="77777777" w:rsidR="00194678" w:rsidRDefault="00194678">
                    <w:pPr>
                      <w:pStyle w:val="Bibliography"/>
                      <w:rPr>
                        <w:noProof/>
                      </w:rPr>
                    </w:pPr>
                    <w:r>
                      <w:rPr>
                        <w:noProof/>
                      </w:rPr>
                      <w:t xml:space="preserve">[55] </w:t>
                    </w:r>
                  </w:p>
                </w:tc>
                <w:tc>
                  <w:tcPr>
                    <w:tcW w:w="0" w:type="auto"/>
                    <w:hideMark/>
                  </w:tcPr>
                  <w:p w14:paraId="686043BE" w14:textId="77777777" w:rsidR="00194678" w:rsidRDefault="00194678">
                    <w:pPr>
                      <w:pStyle w:val="Bibliography"/>
                      <w:rPr>
                        <w:noProof/>
                      </w:rPr>
                    </w:pPr>
                    <w:r>
                      <w:rPr>
                        <w:noProof/>
                      </w:rPr>
                      <w:t>“Download/Get Started With Mininet,” [Online]. Available: http://mininet.org/download/.</w:t>
                    </w:r>
                  </w:p>
                </w:tc>
              </w:tr>
              <w:tr w:rsidR="00194678" w14:paraId="6B4FC058" w14:textId="77777777">
                <w:trPr>
                  <w:divId w:val="1524125995"/>
                  <w:tblCellSpacing w:w="15" w:type="dxa"/>
                </w:trPr>
                <w:tc>
                  <w:tcPr>
                    <w:tcW w:w="50" w:type="pct"/>
                    <w:hideMark/>
                  </w:tcPr>
                  <w:p w14:paraId="2195A4DA" w14:textId="77777777" w:rsidR="00194678" w:rsidRDefault="00194678">
                    <w:pPr>
                      <w:pStyle w:val="Bibliography"/>
                      <w:rPr>
                        <w:noProof/>
                      </w:rPr>
                    </w:pPr>
                    <w:r>
                      <w:rPr>
                        <w:noProof/>
                      </w:rPr>
                      <w:t xml:space="preserve">[56] </w:t>
                    </w:r>
                  </w:p>
                </w:tc>
                <w:tc>
                  <w:tcPr>
                    <w:tcW w:w="0" w:type="auto"/>
                    <w:hideMark/>
                  </w:tcPr>
                  <w:p w14:paraId="04E1F3B9" w14:textId="77777777" w:rsidR="00194678" w:rsidRDefault="00194678">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194678" w14:paraId="2DBD483C" w14:textId="77777777">
                <w:trPr>
                  <w:divId w:val="1524125995"/>
                  <w:tblCellSpacing w:w="15" w:type="dxa"/>
                </w:trPr>
                <w:tc>
                  <w:tcPr>
                    <w:tcW w:w="50" w:type="pct"/>
                    <w:hideMark/>
                  </w:tcPr>
                  <w:p w14:paraId="6D92DC63" w14:textId="77777777" w:rsidR="00194678" w:rsidRDefault="00194678">
                    <w:pPr>
                      <w:pStyle w:val="Bibliography"/>
                      <w:rPr>
                        <w:noProof/>
                      </w:rPr>
                    </w:pPr>
                    <w:r>
                      <w:rPr>
                        <w:noProof/>
                      </w:rPr>
                      <w:t xml:space="preserve">[57] </w:t>
                    </w:r>
                  </w:p>
                </w:tc>
                <w:tc>
                  <w:tcPr>
                    <w:tcW w:w="0" w:type="auto"/>
                    <w:hideMark/>
                  </w:tcPr>
                  <w:p w14:paraId="361DBBE0" w14:textId="77777777" w:rsidR="00194678" w:rsidRDefault="00194678">
                    <w:pPr>
                      <w:pStyle w:val="Bibliography"/>
                      <w:rPr>
                        <w:noProof/>
                      </w:rPr>
                    </w:pPr>
                    <w:r>
                      <w:rPr>
                        <w:noProof/>
                      </w:rPr>
                      <w:t xml:space="preserve">M. F. B. M. F. Z. R. A. a. R. B. Arup Raton Roy, “Design and Management of DOT: A Distributed OpenFlow Testbed”. </w:t>
                    </w:r>
                  </w:p>
                </w:tc>
              </w:tr>
              <w:tr w:rsidR="00194678" w14:paraId="0124C604" w14:textId="77777777">
                <w:trPr>
                  <w:divId w:val="1524125995"/>
                  <w:tblCellSpacing w:w="15" w:type="dxa"/>
                </w:trPr>
                <w:tc>
                  <w:tcPr>
                    <w:tcW w:w="50" w:type="pct"/>
                    <w:hideMark/>
                  </w:tcPr>
                  <w:p w14:paraId="5188E0B1" w14:textId="77777777" w:rsidR="00194678" w:rsidRDefault="00194678">
                    <w:pPr>
                      <w:pStyle w:val="Bibliography"/>
                      <w:rPr>
                        <w:noProof/>
                      </w:rPr>
                    </w:pPr>
                    <w:r>
                      <w:rPr>
                        <w:noProof/>
                      </w:rPr>
                      <w:t xml:space="preserve">[58] </w:t>
                    </w:r>
                  </w:p>
                </w:tc>
                <w:tc>
                  <w:tcPr>
                    <w:tcW w:w="0" w:type="auto"/>
                    <w:hideMark/>
                  </w:tcPr>
                  <w:p w14:paraId="0B20B74D" w14:textId="77777777" w:rsidR="00194678" w:rsidRDefault="00194678">
                    <w:pPr>
                      <w:pStyle w:val="Bibliography"/>
                      <w:rPr>
                        <w:noProof/>
                      </w:rPr>
                    </w:pPr>
                    <w:r>
                      <w:rPr>
                        <w:noProof/>
                      </w:rPr>
                      <w:t>“Graphical Network Simulation 3,” [Online]. Available: https://www.gns3.com/.</w:t>
                    </w:r>
                  </w:p>
                </w:tc>
              </w:tr>
              <w:tr w:rsidR="00194678" w14:paraId="4BBC6E16" w14:textId="77777777">
                <w:trPr>
                  <w:divId w:val="1524125995"/>
                  <w:tblCellSpacing w:w="15" w:type="dxa"/>
                </w:trPr>
                <w:tc>
                  <w:tcPr>
                    <w:tcW w:w="50" w:type="pct"/>
                    <w:hideMark/>
                  </w:tcPr>
                  <w:p w14:paraId="7ACD2E0A" w14:textId="77777777" w:rsidR="00194678" w:rsidRDefault="00194678">
                    <w:pPr>
                      <w:pStyle w:val="Bibliography"/>
                      <w:rPr>
                        <w:noProof/>
                      </w:rPr>
                    </w:pPr>
                    <w:r>
                      <w:rPr>
                        <w:noProof/>
                      </w:rPr>
                      <w:t xml:space="preserve">[59] </w:t>
                    </w:r>
                  </w:p>
                </w:tc>
                <w:tc>
                  <w:tcPr>
                    <w:tcW w:w="0" w:type="auto"/>
                    <w:hideMark/>
                  </w:tcPr>
                  <w:p w14:paraId="2C6C2461" w14:textId="77777777" w:rsidR="00194678" w:rsidRDefault="00194678">
                    <w:pPr>
                      <w:pStyle w:val="Bibliography"/>
                      <w:rPr>
                        <w:noProof/>
                      </w:rPr>
                    </w:pPr>
                    <w:r>
                      <w:rPr>
                        <w:noProof/>
                      </w:rPr>
                      <w:t>“GNS3 Marketplace,” [Online]. Available: https://www.gns3.com/marketplace/featured.</w:t>
                    </w:r>
                  </w:p>
                </w:tc>
              </w:tr>
              <w:tr w:rsidR="00194678" w14:paraId="179996A9" w14:textId="77777777">
                <w:trPr>
                  <w:divId w:val="1524125995"/>
                  <w:tblCellSpacing w:w="15" w:type="dxa"/>
                </w:trPr>
                <w:tc>
                  <w:tcPr>
                    <w:tcW w:w="50" w:type="pct"/>
                    <w:hideMark/>
                  </w:tcPr>
                  <w:p w14:paraId="16D81B76" w14:textId="77777777" w:rsidR="00194678" w:rsidRDefault="00194678">
                    <w:pPr>
                      <w:pStyle w:val="Bibliography"/>
                      <w:rPr>
                        <w:noProof/>
                      </w:rPr>
                    </w:pPr>
                    <w:r>
                      <w:rPr>
                        <w:noProof/>
                      </w:rPr>
                      <w:t xml:space="preserve">[60] </w:t>
                    </w:r>
                  </w:p>
                </w:tc>
                <w:tc>
                  <w:tcPr>
                    <w:tcW w:w="0" w:type="auto"/>
                    <w:hideMark/>
                  </w:tcPr>
                  <w:p w14:paraId="7BA22CB2" w14:textId="77777777" w:rsidR="00194678" w:rsidRDefault="00194678">
                    <w:pPr>
                      <w:pStyle w:val="Bibliography"/>
                      <w:rPr>
                        <w:noProof/>
                      </w:rPr>
                    </w:pPr>
                    <w:r>
                      <w:rPr>
                        <w:noProof/>
                      </w:rPr>
                      <w:t>“GNS3 Software,” [Online]. Available: https://www.gns3.com/software.</w:t>
                    </w:r>
                  </w:p>
                </w:tc>
              </w:tr>
              <w:tr w:rsidR="00194678" w14:paraId="4DA4D6D0" w14:textId="77777777">
                <w:trPr>
                  <w:divId w:val="1524125995"/>
                  <w:tblCellSpacing w:w="15" w:type="dxa"/>
                </w:trPr>
                <w:tc>
                  <w:tcPr>
                    <w:tcW w:w="50" w:type="pct"/>
                    <w:hideMark/>
                  </w:tcPr>
                  <w:p w14:paraId="7A359DBE" w14:textId="77777777" w:rsidR="00194678" w:rsidRDefault="00194678">
                    <w:pPr>
                      <w:pStyle w:val="Bibliography"/>
                      <w:rPr>
                        <w:noProof/>
                      </w:rPr>
                    </w:pPr>
                    <w:r>
                      <w:rPr>
                        <w:noProof/>
                      </w:rPr>
                      <w:t xml:space="preserve">[61] </w:t>
                    </w:r>
                  </w:p>
                </w:tc>
                <w:tc>
                  <w:tcPr>
                    <w:tcW w:w="0" w:type="auto"/>
                    <w:hideMark/>
                  </w:tcPr>
                  <w:p w14:paraId="75F185BF" w14:textId="77777777" w:rsidR="00194678" w:rsidRDefault="00194678">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194678" w14:paraId="168B8AB1" w14:textId="77777777">
                <w:trPr>
                  <w:divId w:val="1524125995"/>
                  <w:tblCellSpacing w:w="15" w:type="dxa"/>
                </w:trPr>
                <w:tc>
                  <w:tcPr>
                    <w:tcW w:w="50" w:type="pct"/>
                    <w:hideMark/>
                  </w:tcPr>
                  <w:p w14:paraId="47D1CF17" w14:textId="77777777" w:rsidR="00194678" w:rsidRDefault="00194678">
                    <w:pPr>
                      <w:pStyle w:val="Bibliography"/>
                      <w:rPr>
                        <w:noProof/>
                      </w:rPr>
                    </w:pPr>
                    <w:r>
                      <w:rPr>
                        <w:noProof/>
                      </w:rPr>
                      <w:t xml:space="preserve">[62] </w:t>
                    </w:r>
                  </w:p>
                </w:tc>
                <w:tc>
                  <w:tcPr>
                    <w:tcW w:w="0" w:type="auto"/>
                    <w:hideMark/>
                  </w:tcPr>
                  <w:p w14:paraId="570283EA" w14:textId="77777777" w:rsidR="00194678" w:rsidRDefault="00194678">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194678" w14:paraId="7B6044C4" w14:textId="77777777">
                <w:trPr>
                  <w:divId w:val="1524125995"/>
                  <w:tblCellSpacing w:w="15" w:type="dxa"/>
                </w:trPr>
                <w:tc>
                  <w:tcPr>
                    <w:tcW w:w="50" w:type="pct"/>
                    <w:hideMark/>
                  </w:tcPr>
                  <w:p w14:paraId="0254643F" w14:textId="77777777" w:rsidR="00194678" w:rsidRDefault="00194678">
                    <w:pPr>
                      <w:pStyle w:val="Bibliography"/>
                      <w:rPr>
                        <w:noProof/>
                      </w:rPr>
                    </w:pPr>
                    <w:r>
                      <w:rPr>
                        <w:noProof/>
                      </w:rPr>
                      <w:t xml:space="preserve">[63] </w:t>
                    </w:r>
                  </w:p>
                </w:tc>
                <w:tc>
                  <w:tcPr>
                    <w:tcW w:w="0" w:type="auto"/>
                    <w:hideMark/>
                  </w:tcPr>
                  <w:p w14:paraId="7A968459" w14:textId="77777777" w:rsidR="00194678" w:rsidRDefault="00194678">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194678" w14:paraId="02FADEDD" w14:textId="77777777">
                <w:trPr>
                  <w:divId w:val="1524125995"/>
                  <w:tblCellSpacing w:w="15" w:type="dxa"/>
                </w:trPr>
                <w:tc>
                  <w:tcPr>
                    <w:tcW w:w="50" w:type="pct"/>
                    <w:hideMark/>
                  </w:tcPr>
                  <w:p w14:paraId="373AFC7A" w14:textId="77777777" w:rsidR="00194678" w:rsidRDefault="00194678">
                    <w:pPr>
                      <w:pStyle w:val="Bibliography"/>
                      <w:rPr>
                        <w:noProof/>
                      </w:rPr>
                    </w:pPr>
                    <w:r>
                      <w:rPr>
                        <w:noProof/>
                      </w:rPr>
                      <w:t xml:space="preserve">[64] </w:t>
                    </w:r>
                  </w:p>
                </w:tc>
                <w:tc>
                  <w:tcPr>
                    <w:tcW w:w="0" w:type="auto"/>
                    <w:hideMark/>
                  </w:tcPr>
                  <w:p w14:paraId="6CF4B619" w14:textId="77777777" w:rsidR="00194678" w:rsidRDefault="00194678">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194678" w14:paraId="7662415C" w14:textId="77777777">
                <w:trPr>
                  <w:divId w:val="1524125995"/>
                  <w:tblCellSpacing w:w="15" w:type="dxa"/>
                </w:trPr>
                <w:tc>
                  <w:tcPr>
                    <w:tcW w:w="50" w:type="pct"/>
                    <w:hideMark/>
                  </w:tcPr>
                  <w:p w14:paraId="6D446879" w14:textId="77777777" w:rsidR="00194678" w:rsidRDefault="00194678">
                    <w:pPr>
                      <w:pStyle w:val="Bibliography"/>
                      <w:rPr>
                        <w:noProof/>
                      </w:rPr>
                    </w:pPr>
                    <w:r>
                      <w:rPr>
                        <w:noProof/>
                      </w:rPr>
                      <w:t xml:space="preserve">[65] </w:t>
                    </w:r>
                  </w:p>
                </w:tc>
                <w:tc>
                  <w:tcPr>
                    <w:tcW w:w="0" w:type="auto"/>
                    <w:hideMark/>
                  </w:tcPr>
                  <w:p w14:paraId="7468DFE5" w14:textId="77777777" w:rsidR="00194678" w:rsidRDefault="00194678">
                    <w:pPr>
                      <w:pStyle w:val="Bibliography"/>
                      <w:rPr>
                        <w:noProof/>
                      </w:rPr>
                    </w:pPr>
                    <w:r>
                      <w:rPr>
                        <w:noProof/>
                      </w:rPr>
                      <w:t xml:space="preserve">OpenNetworkFoundation, “OpenFlow Switch Speciﬁcation Version 1.5.0 ( Protocol version 0x06 ),” Decemeber 2014. [Online]. </w:t>
                    </w:r>
                  </w:p>
                </w:tc>
              </w:tr>
              <w:tr w:rsidR="00194678" w14:paraId="6BD87FD4" w14:textId="77777777">
                <w:trPr>
                  <w:divId w:val="1524125995"/>
                  <w:tblCellSpacing w:w="15" w:type="dxa"/>
                </w:trPr>
                <w:tc>
                  <w:tcPr>
                    <w:tcW w:w="50" w:type="pct"/>
                    <w:hideMark/>
                  </w:tcPr>
                  <w:p w14:paraId="3272594A" w14:textId="77777777" w:rsidR="00194678" w:rsidRDefault="00194678">
                    <w:pPr>
                      <w:pStyle w:val="Bibliography"/>
                      <w:rPr>
                        <w:noProof/>
                      </w:rPr>
                    </w:pPr>
                    <w:r>
                      <w:rPr>
                        <w:noProof/>
                      </w:rPr>
                      <w:lastRenderedPageBreak/>
                      <w:t xml:space="preserve">[66] </w:t>
                    </w:r>
                  </w:p>
                </w:tc>
                <w:tc>
                  <w:tcPr>
                    <w:tcW w:w="0" w:type="auto"/>
                    <w:hideMark/>
                  </w:tcPr>
                  <w:p w14:paraId="67D830E4" w14:textId="77777777" w:rsidR="00194678" w:rsidRDefault="00194678">
                    <w:pPr>
                      <w:pStyle w:val="Bibliography"/>
                      <w:rPr>
                        <w:noProof/>
                      </w:rPr>
                    </w:pPr>
                    <w:r>
                      <w:rPr>
                        <w:noProof/>
                      </w:rPr>
                      <w:t>“OpFlex Control Protocol,” 2014. [Online]. Available: https://datatracker.ietf.org/doc/html/draft-smith-opflex-00.</w:t>
                    </w:r>
                  </w:p>
                </w:tc>
              </w:tr>
              <w:tr w:rsidR="00194678" w14:paraId="24EBA91A" w14:textId="77777777">
                <w:trPr>
                  <w:divId w:val="1524125995"/>
                  <w:tblCellSpacing w:w="15" w:type="dxa"/>
                </w:trPr>
                <w:tc>
                  <w:tcPr>
                    <w:tcW w:w="50" w:type="pct"/>
                    <w:hideMark/>
                  </w:tcPr>
                  <w:p w14:paraId="6BACE285" w14:textId="77777777" w:rsidR="00194678" w:rsidRDefault="00194678">
                    <w:pPr>
                      <w:pStyle w:val="Bibliography"/>
                      <w:rPr>
                        <w:noProof/>
                      </w:rPr>
                    </w:pPr>
                    <w:r>
                      <w:rPr>
                        <w:noProof/>
                      </w:rPr>
                      <w:t xml:space="preserve">[67] </w:t>
                    </w:r>
                  </w:p>
                </w:tc>
                <w:tc>
                  <w:tcPr>
                    <w:tcW w:w="0" w:type="auto"/>
                    <w:hideMark/>
                  </w:tcPr>
                  <w:p w14:paraId="627B07EB" w14:textId="77777777" w:rsidR="00194678" w:rsidRDefault="00194678">
                    <w:pPr>
                      <w:pStyle w:val="Bibliography"/>
                      <w:rPr>
                        <w:noProof/>
                      </w:rPr>
                    </w:pPr>
                    <w:r>
                      <w:rPr>
                        <w:noProof/>
                      </w:rPr>
                      <w:t>“Forwarding and Control Element Separation (ForCES) Framework,” [Online]. Available: https://datatracker.ietf.org/doc/html/rfc3746.</w:t>
                    </w:r>
                  </w:p>
                </w:tc>
              </w:tr>
              <w:tr w:rsidR="00194678" w14:paraId="20995B9C" w14:textId="77777777">
                <w:trPr>
                  <w:divId w:val="1524125995"/>
                  <w:tblCellSpacing w:w="15" w:type="dxa"/>
                </w:trPr>
                <w:tc>
                  <w:tcPr>
                    <w:tcW w:w="50" w:type="pct"/>
                    <w:hideMark/>
                  </w:tcPr>
                  <w:p w14:paraId="7FC2FF0B" w14:textId="77777777" w:rsidR="00194678" w:rsidRDefault="00194678">
                    <w:pPr>
                      <w:pStyle w:val="Bibliography"/>
                      <w:rPr>
                        <w:noProof/>
                      </w:rPr>
                    </w:pPr>
                    <w:r>
                      <w:rPr>
                        <w:noProof/>
                      </w:rPr>
                      <w:t xml:space="preserve">[68] </w:t>
                    </w:r>
                  </w:p>
                </w:tc>
                <w:tc>
                  <w:tcPr>
                    <w:tcW w:w="0" w:type="auto"/>
                    <w:hideMark/>
                  </w:tcPr>
                  <w:p w14:paraId="76BF3677" w14:textId="77777777" w:rsidR="00194678" w:rsidRDefault="00194678">
                    <w:pPr>
                      <w:pStyle w:val="Bibliography"/>
                      <w:rPr>
                        <w:noProof/>
                      </w:rPr>
                    </w:pPr>
                    <w:r>
                      <w:rPr>
                        <w:noProof/>
                      </w:rPr>
                      <w:t>“Open Networking Foundation,” [Online]. Available: https://opennetworking.org/p4/.</w:t>
                    </w:r>
                  </w:p>
                </w:tc>
              </w:tr>
              <w:tr w:rsidR="00194678" w14:paraId="0952FE2F" w14:textId="77777777">
                <w:trPr>
                  <w:divId w:val="1524125995"/>
                  <w:tblCellSpacing w:w="15" w:type="dxa"/>
                </w:trPr>
                <w:tc>
                  <w:tcPr>
                    <w:tcW w:w="50" w:type="pct"/>
                    <w:hideMark/>
                  </w:tcPr>
                  <w:p w14:paraId="365C2433" w14:textId="77777777" w:rsidR="00194678" w:rsidRDefault="00194678">
                    <w:pPr>
                      <w:pStyle w:val="Bibliography"/>
                      <w:rPr>
                        <w:noProof/>
                      </w:rPr>
                    </w:pPr>
                    <w:r>
                      <w:rPr>
                        <w:noProof/>
                      </w:rPr>
                      <w:t xml:space="preserve">[69] </w:t>
                    </w:r>
                  </w:p>
                </w:tc>
                <w:tc>
                  <w:tcPr>
                    <w:tcW w:w="0" w:type="auto"/>
                    <w:hideMark/>
                  </w:tcPr>
                  <w:p w14:paraId="07E578AB" w14:textId="77777777" w:rsidR="00194678" w:rsidRDefault="00194678">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194678" w14:paraId="59E40FE0" w14:textId="77777777">
                <w:trPr>
                  <w:divId w:val="1524125995"/>
                  <w:tblCellSpacing w:w="15" w:type="dxa"/>
                </w:trPr>
                <w:tc>
                  <w:tcPr>
                    <w:tcW w:w="50" w:type="pct"/>
                    <w:hideMark/>
                  </w:tcPr>
                  <w:p w14:paraId="4FEDFE2E" w14:textId="77777777" w:rsidR="00194678" w:rsidRDefault="00194678">
                    <w:pPr>
                      <w:pStyle w:val="Bibliography"/>
                      <w:rPr>
                        <w:noProof/>
                      </w:rPr>
                    </w:pPr>
                    <w:r>
                      <w:rPr>
                        <w:noProof/>
                      </w:rPr>
                      <w:t xml:space="preserve">[70] </w:t>
                    </w:r>
                  </w:p>
                </w:tc>
                <w:tc>
                  <w:tcPr>
                    <w:tcW w:w="0" w:type="auto"/>
                    <w:hideMark/>
                  </w:tcPr>
                  <w:p w14:paraId="783D11E2" w14:textId="77777777" w:rsidR="00194678" w:rsidRDefault="00194678">
                    <w:pPr>
                      <w:pStyle w:val="Bibliography"/>
                      <w:rPr>
                        <w:noProof/>
                      </w:rPr>
                    </w:pPr>
                    <w:r>
                      <w:rPr>
                        <w:noProof/>
                      </w:rPr>
                      <w:t>“The ONOS Web GUI,” Onosproject.org, [Online]. Available: https://wiki.onosproject.org/display/ONOS/The+ONOS+Web+GUI.</w:t>
                    </w:r>
                  </w:p>
                </w:tc>
              </w:tr>
              <w:tr w:rsidR="00194678" w14:paraId="02EF807F" w14:textId="77777777">
                <w:trPr>
                  <w:divId w:val="1524125995"/>
                  <w:tblCellSpacing w:w="15" w:type="dxa"/>
                </w:trPr>
                <w:tc>
                  <w:tcPr>
                    <w:tcW w:w="50" w:type="pct"/>
                    <w:hideMark/>
                  </w:tcPr>
                  <w:p w14:paraId="1D41D91F" w14:textId="77777777" w:rsidR="00194678" w:rsidRDefault="00194678">
                    <w:pPr>
                      <w:pStyle w:val="Bibliography"/>
                      <w:rPr>
                        <w:noProof/>
                      </w:rPr>
                    </w:pPr>
                    <w:r>
                      <w:rPr>
                        <w:noProof/>
                      </w:rPr>
                      <w:t xml:space="preserve">[71] </w:t>
                    </w:r>
                  </w:p>
                </w:tc>
                <w:tc>
                  <w:tcPr>
                    <w:tcW w:w="0" w:type="auto"/>
                    <w:hideMark/>
                  </w:tcPr>
                  <w:p w14:paraId="02333E73" w14:textId="77777777" w:rsidR="00194678" w:rsidRDefault="00194678">
                    <w:pPr>
                      <w:pStyle w:val="Bibliography"/>
                      <w:rPr>
                        <w:noProof/>
                      </w:rPr>
                    </w:pPr>
                    <w:r>
                      <w:rPr>
                        <w:noProof/>
                      </w:rPr>
                      <w:t>“Introducing JSON,” [Online]. Available: https://www.json.org/json-en.html.</w:t>
                    </w:r>
                  </w:p>
                </w:tc>
              </w:tr>
              <w:tr w:rsidR="00194678" w14:paraId="1B319694" w14:textId="77777777">
                <w:trPr>
                  <w:divId w:val="1524125995"/>
                  <w:tblCellSpacing w:w="15" w:type="dxa"/>
                </w:trPr>
                <w:tc>
                  <w:tcPr>
                    <w:tcW w:w="50" w:type="pct"/>
                    <w:hideMark/>
                  </w:tcPr>
                  <w:p w14:paraId="39213CE4" w14:textId="77777777" w:rsidR="00194678" w:rsidRDefault="00194678">
                    <w:pPr>
                      <w:pStyle w:val="Bibliography"/>
                      <w:rPr>
                        <w:noProof/>
                      </w:rPr>
                    </w:pPr>
                    <w:r>
                      <w:rPr>
                        <w:noProof/>
                      </w:rPr>
                      <w:t xml:space="preserve">[72] </w:t>
                    </w:r>
                  </w:p>
                </w:tc>
                <w:tc>
                  <w:tcPr>
                    <w:tcW w:w="0" w:type="auto"/>
                    <w:hideMark/>
                  </w:tcPr>
                  <w:p w14:paraId="4B29BC82" w14:textId="77777777" w:rsidR="00194678" w:rsidRDefault="00194678">
                    <w:pPr>
                      <w:pStyle w:val="Bibliography"/>
                      <w:rPr>
                        <w:noProof/>
                      </w:rPr>
                    </w:pPr>
                    <w:r>
                      <w:rPr>
                        <w:noProof/>
                      </w:rPr>
                      <w:t>“Intent Framework,” Onosproject, [Online]. Available: https://wiki.onosproject.org/display/ONOS/Intent+Framework.</w:t>
                    </w:r>
                  </w:p>
                </w:tc>
              </w:tr>
              <w:tr w:rsidR="00194678" w14:paraId="6341CC8B" w14:textId="77777777">
                <w:trPr>
                  <w:divId w:val="1524125995"/>
                  <w:tblCellSpacing w:w="15" w:type="dxa"/>
                </w:trPr>
                <w:tc>
                  <w:tcPr>
                    <w:tcW w:w="50" w:type="pct"/>
                    <w:hideMark/>
                  </w:tcPr>
                  <w:p w14:paraId="586A6CF4" w14:textId="77777777" w:rsidR="00194678" w:rsidRDefault="00194678">
                    <w:pPr>
                      <w:pStyle w:val="Bibliography"/>
                      <w:rPr>
                        <w:noProof/>
                      </w:rPr>
                    </w:pPr>
                    <w:r>
                      <w:rPr>
                        <w:noProof/>
                      </w:rPr>
                      <w:t xml:space="preserve">[73] </w:t>
                    </w:r>
                  </w:p>
                </w:tc>
                <w:tc>
                  <w:tcPr>
                    <w:tcW w:w="0" w:type="auto"/>
                    <w:hideMark/>
                  </w:tcPr>
                  <w:p w14:paraId="05E2A788" w14:textId="77777777" w:rsidR="00194678" w:rsidRDefault="00194678">
                    <w:pPr>
                      <w:pStyle w:val="Bibliography"/>
                      <w:rPr>
                        <w:noProof/>
                      </w:rPr>
                    </w:pPr>
                    <w:r>
                      <w:rPr>
                        <w:noProof/>
                      </w:rPr>
                      <w:t>“Announcing Mininet 2.3.0,” Mininet.org, [Online]. Available: http://mininet.org/blog/2021/02/28/announcing-mininet-2-3-0/.</w:t>
                    </w:r>
                  </w:p>
                </w:tc>
              </w:tr>
              <w:tr w:rsidR="00194678" w14:paraId="11057D6F" w14:textId="77777777">
                <w:trPr>
                  <w:divId w:val="1524125995"/>
                  <w:tblCellSpacing w:w="15" w:type="dxa"/>
                </w:trPr>
                <w:tc>
                  <w:tcPr>
                    <w:tcW w:w="50" w:type="pct"/>
                    <w:hideMark/>
                  </w:tcPr>
                  <w:p w14:paraId="6E50DCEA" w14:textId="77777777" w:rsidR="00194678" w:rsidRDefault="00194678">
                    <w:pPr>
                      <w:pStyle w:val="Bibliography"/>
                      <w:rPr>
                        <w:noProof/>
                      </w:rPr>
                    </w:pPr>
                    <w:r>
                      <w:rPr>
                        <w:noProof/>
                      </w:rPr>
                      <w:t xml:space="preserve">[74] </w:t>
                    </w:r>
                  </w:p>
                </w:tc>
                <w:tc>
                  <w:tcPr>
                    <w:tcW w:w="0" w:type="auto"/>
                    <w:hideMark/>
                  </w:tcPr>
                  <w:p w14:paraId="2F37F6D8" w14:textId="77777777" w:rsidR="00194678" w:rsidRDefault="00194678">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194678" w14:paraId="58DBDFD3" w14:textId="77777777">
                <w:trPr>
                  <w:divId w:val="1524125995"/>
                  <w:tblCellSpacing w:w="15" w:type="dxa"/>
                </w:trPr>
                <w:tc>
                  <w:tcPr>
                    <w:tcW w:w="50" w:type="pct"/>
                    <w:hideMark/>
                  </w:tcPr>
                  <w:p w14:paraId="1AA9D14F" w14:textId="77777777" w:rsidR="00194678" w:rsidRDefault="00194678">
                    <w:pPr>
                      <w:pStyle w:val="Bibliography"/>
                      <w:rPr>
                        <w:noProof/>
                      </w:rPr>
                    </w:pPr>
                    <w:r>
                      <w:rPr>
                        <w:noProof/>
                      </w:rPr>
                      <w:t xml:space="preserve">[75] </w:t>
                    </w:r>
                  </w:p>
                </w:tc>
                <w:tc>
                  <w:tcPr>
                    <w:tcW w:w="0" w:type="auto"/>
                    <w:hideMark/>
                  </w:tcPr>
                  <w:p w14:paraId="7FCF9033" w14:textId="77777777" w:rsidR="00194678" w:rsidRDefault="00194678">
                    <w:pPr>
                      <w:pStyle w:val="Bibliography"/>
                      <w:rPr>
                        <w:noProof/>
                      </w:rPr>
                    </w:pPr>
                    <w:r>
                      <w:rPr>
                        <w:noProof/>
                      </w:rPr>
                      <w:t>B. Lantz, “Onosproject.org,” 27 January 2017. [Online]. Available: https://wiki.onosproject.org/display/ONOS/Mininet+and+onos.py+workflow.</w:t>
                    </w:r>
                  </w:p>
                </w:tc>
              </w:tr>
              <w:tr w:rsidR="00194678" w14:paraId="4BA0B2AE" w14:textId="77777777">
                <w:trPr>
                  <w:divId w:val="1524125995"/>
                  <w:tblCellSpacing w:w="15" w:type="dxa"/>
                </w:trPr>
                <w:tc>
                  <w:tcPr>
                    <w:tcW w:w="50" w:type="pct"/>
                    <w:hideMark/>
                  </w:tcPr>
                  <w:p w14:paraId="06267FB1" w14:textId="77777777" w:rsidR="00194678" w:rsidRDefault="00194678">
                    <w:pPr>
                      <w:pStyle w:val="Bibliography"/>
                      <w:rPr>
                        <w:noProof/>
                      </w:rPr>
                    </w:pPr>
                    <w:r>
                      <w:rPr>
                        <w:noProof/>
                      </w:rPr>
                      <w:t xml:space="preserve">[76] </w:t>
                    </w:r>
                  </w:p>
                </w:tc>
                <w:tc>
                  <w:tcPr>
                    <w:tcW w:w="0" w:type="auto"/>
                    <w:hideMark/>
                  </w:tcPr>
                  <w:p w14:paraId="0DFD5B35" w14:textId="77777777" w:rsidR="00194678" w:rsidRDefault="00194678">
                    <w:pPr>
                      <w:pStyle w:val="Bibliography"/>
                      <w:rPr>
                        <w:noProof/>
                      </w:rPr>
                    </w:pPr>
                    <w:r>
                      <w:rPr>
                        <w:noProof/>
                      </w:rPr>
                      <w:t>D. P. K. I. P. R. Charles Chan, “How to Enable IPv6,” Onosproject.org, January 2017. [Online]. Available: https://wiki.onosproject.org/display/ONOS/IPv6#IPv6-HowtoEnableIPv6.</w:t>
                    </w:r>
                  </w:p>
                </w:tc>
              </w:tr>
              <w:tr w:rsidR="00194678" w14:paraId="15AF737E" w14:textId="77777777">
                <w:trPr>
                  <w:divId w:val="1524125995"/>
                  <w:tblCellSpacing w:w="15" w:type="dxa"/>
                </w:trPr>
                <w:tc>
                  <w:tcPr>
                    <w:tcW w:w="50" w:type="pct"/>
                    <w:hideMark/>
                  </w:tcPr>
                  <w:p w14:paraId="6EF3A06A" w14:textId="77777777" w:rsidR="00194678" w:rsidRDefault="00194678">
                    <w:pPr>
                      <w:pStyle w:val="Bibliography"/>
                      <w:rPr>
                        <w:noProof/>
                      </w:rPr>
                    </w:pPr>
                    <w:r>
                      <w:rPr>
                        <w:noProof/>
                      </w:rPr>
                      <w:t xml:space="preserve">[77] </w:t>
                    </w:r>
                  </w:p>
                </w:tc>
                <w:tc>
                  <w:tcPr>
                    <w:tcW w:w="0" w:type="auto"/>
                    <w:hideMark/>
                  </w:tcPr>
                  <w:p w14:paraId="135DEF3B" w14:textId="77777777" w:rsidR="00194678" w:rsidRDefault="00194678">
                    <w:pPr>
                      <w:pStyle w:val="Bibliography"/>
                      <w:rPr>
                        <w:noProof/>
                      </w:rPr>
                    </w:pPr>
                    <w:r>
                      <w:rPr>
                        <w:noProof/>
                      </w:rPr>
                      <w:t>“Virtual Private LAN Service (VPLS) RFC 4761,” [Online]. Available: https://datatracker.ietf.org/doc/html/rfc4761.</w:t>
                    </w:r>
                  </w:p>
                </w:tc>
              </w:tr>
              <w:tr w:rsidR="00194678" w14:paraId="4CDD538C" w14:textId="77777777">
                <w:trPr>
                  <w:divId w:val="1524125995"/>
                  <w:tblCellSpacing w:w="15" w:type="dxa"/>
                </w:trPr>
                <w:tc>
                  <w:tcPr>
                    <w:tcW w:w="50" w:type="pct"/>
                    <w:hideMark/>
                  </w:tcPr>
                  <w:p w14:paraId="06EE6013" w14:textId="77777777" w:rsidR="00194678" w:rsidRDefault="00194678">
                    <w:pPr>
                      <w:pStyle w:val="Bibliography"/>
                      <w:rPr>
                        <w:noProof/>
                      </w:rPr>
                    </w:pPr>
                    <w:r>
                      <w:rPr>
                        <w:noProof/>
                      </w:rPr>
                      <w:t xml:space="preserve">[78] </w:t>
                    </w:r>
                  </w:p>
                </w:tc>
                <w:tc>
                  <w:tcPr>
                    <w:tcW w:w="0" w:type="auto"/>
                    <w:hideMark/>
                  </w:tcPr>
                  <w:p w14:paraId="01E86E55" w14:textId="77777777" w:rsidR="00194678" w:rsidRDefault="00194678">
                    <w:pPr>
                      <w:pStyle w:val="Bibliography"/>
                      <w:rPr>
                        <w:noProof/>
                      </w:rPr>
                    </w:pPr>
                    <w:r>
                      <w:rPr>
                        <w:noProof/>
                      </w:rPr>
                      <w:t xml:space="preserve">“ Pseudowire Setup and Maintenance RFC 4447,” no. https://datatracker.ietf.org/doc/html/rfc4447. </w:t>
                    </w:r>
                  </w:p>
                </w:tc>
              </w:tr>
              <w:tr w:rsidR="00194678" w14:paraId="371828C8" w14:textId="77777777">
                <w:trPr>
                  <w:divId w:val="1524125995"/>
                  <w:tblCellSpacing w:w="15" w:type="dxa"/>
                </w:trPr>
                <w:tc>
                  <w:tcPr>
                    <w:tcW w:w="50" w:type="pct"/>
                    <w:hideMark/>
                  </w:tcPr>
                  <w:p w14:paraId="61DB0331" w14:textId="77777777" w:rsidR="00194678" w:rsidRDefault="00194678">
                    <w:pPr>
                      <w:pStyle w:val="Bibliography"/>
                      <w:rPr>
                        <w:noProof/>
                      </w:rPr>
                    </w:pPr>
                    <w:r>
                      <w:rPr>
                        <w:noProof/>
                      </w:rPr>
                      <w:t xml:space="preserve">[79] </w:t>
                    </w:r>
                  </w:p>
                </w:tc>
                <w:tc>
                  <w:tcPr>
                    <w:tcW w:w="0" w:type="auto"/>
                    <w:hideMark/>
                  </w:tcPr>
                  <w:p w14:paraId="2A165DC5" w14:textId="77777777" w:rsidR="00194678" w:rsidRDefault="00194678">
                    <w:pPr>
                      <w:pStyle w:val="Bibliography"/>
                      <w:rPr>
                        <w:noProof/>
                      </w:rPr>
                    </w:pPr>
                    <w:r>
                      <w:rPr>
                        <w:noProof/>
                      </w:rPr>
                      <w:t xml:space="preserve">M. Y. A. G. e. a. Madhusanka Liyanage, “Enhancing Security, Scalability and Flexibility of Virtual Private LAN Services,” 2017. </w:t>
                    </w:r>
                  </w:p>
                </w:tc>
              </w:tr>
              <w:tr w:rsidR="00194678" w14:paraId="076CD6A6" w14:textId="77777777">
                <w:trPr>
                  <w:divId w:val="1524125995"/>
                  <w:tblCellSpacing w:w="15" w:type="dxa"/>
                </w:trPr>
                <w:tc>
                  <w:tcPr>
                    <w:tcW w:w="50" w:type="pct"/>
                    <w:hideMark/>
                  </w:tcPr>
                  <w:p w14:paraId="34E14ECF" w14:textId="77777777" w:rsidR="00194678" w:rsidRDefault="00194678">
                    <w:pPr>
                      <w:pStyle w:val="Bibliography"/>
                      <w:rPr>
                        <w:noProof/>
                      </w:rPr>
                    </w:pPr>
                    <w:r>
                      <w:rPr>
                        <w:noProof/>
                      </w:rPr>
                      <w:t xml:space="preserve">[80] </w:t>
                    </w:r>
                  </w:p>
                </w:tc>
                <w:tc>
                  <w:tcPr>
                    <w:tcW w:w="0" w:type="auto"/>
                    <w:hideMark/>
                  </w:tcPr>
                  <w:p w14:paraId="42991FFC" w14:textId="77777777" w:rsidR="00194678" w:rsidRDefault="00194678">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194678" w14:paraId="73733B3F" w14:textId="77777777">
                <w:trPr>
                  <w:divId w:val="1524125995"/>
                  <w:tblCellSpacing w:w="15" w:type="dxa"/>
                </w:trPr>
                <w:tc>
                  <w:tcPr>
                    <w:tcW w:w="50" w:type="pct"/>
                    <w:hideMark/>
                  </w:tcPr>
                  <w:p w14:paraId="75735872" w14:textId="77777777" w:rsidR="00194678" w:rsidRDefault="00194678">
                    <w:pPr>
                      <w:pStyle w:val="Bibliography"/>
                      <w:rPr>
                        <w:noProof/>
                      </w:rPr>
                    </w:pPr>
                    <w:r>
                      <w:rPr>
                        <w:noProof/>
                      </w:rPr>
                      <w:t xml:space="preserve">[81] </w:t>
                    </w:r>
                  </w:p>
                </w:tc>
                <w:tc>
                  <w:tcPr>
                    <w:tcW w:w="0" w:type="auto"/>
                    <w:hideMark/>
                  </w:tcPr>
                  <w:p w14:paraId="65150BD1" w14:textId="77777777" w:rsidR="00194678" w:rsidRDefault="00194678">
                    <w:pPr>
                      <w:pStyle w:val="Bibliography"/>
                      <w:rPr>
                        <w:noProof/>
                      </w:rPr>
                    </w:pPr>
                    <w:r>
                      <w:rPr>
                        <w:noProof/>
                      </w:rPr>
                      <w:t>“Virtual Private LAN Service (VPLS) RFC 4762,” [Online]. Available: https://datatracker.ietf.org/doc/html/rfc4762.</w:t>
                    </w:r>
                  </w:p>
                </w:tc>
              </w:tr>
              <w:tr w:rsidR="00194678" w14:paraId="55FCDDC7" w14:textId="77777777">
                <w:trPr>
                  <w:divId w:val="1524125995"/>
                  <w:tblCellSpacing w:w="15" w:type="dxa"/>
                </w:trPr>
                <w:tc>
                  <w:tcPr>
                    <w:tcW w:w="50" w:type="pct"/>
                    <w:hideMark/>
                  </w:tcPr>
                  <w:p w14:paraId="26B4D66D" w14:textId="77777777" w:rsidR="00194678" w:rsidRDefault="00194678">
                    <w:pPr>
                      <w:pStyle w:val="Bibliography"/>
                      <w:rPr>
                        <w:noProof/>
                      </w:rPr>
                    </w:pPr>
                    <w:r>
                      <w:rPr>
                        <w:noProof/>
                      </w:rPr>
                      <w:t xml:space="preserve">[82] </w:t>
                    </w:r>
                  </w:p>
                </w:tc>
                <w:tc>
                  <w:tcPr>
                    <w:tcW w:w="0" w:type="auto"/>
                    <w:hideMark/>
                  </w:tcPr>
                  <w:p w14:paraId="0292D4DD" w14:textId="77777777" w:rsidR="00194678" w:rsidRDefault="00194678">
                    <w:pPr>
                      <w:pStyle w:val="Bibliography"/>
                      <w:rPr>
                        <w:noProof/>
                      </w:rPr>
                    </w:pPr>
                    <w:r>
                      <w:rPr>
                        <w:noProof/>
                      </w:rPr>
                      <w:t>M. Liyanage, “Enhancing security and scalability of Virtual Private LAN Services,” University of Oulu, Finland, 2016.</w:t>
                    </w:r>
                  </w:p>
                </w:tc>
              </w:tr>
              <w:tr w:rsidR="00194678" w14:paraId="432EBE67" w14:textId="77777777">
                <w:trPr>
                  <w:divId w:val="1524125995"/>
                  <w:tblCellSpacing w:w="15" w:type="dxa"/>
                </w:trPr>
                <w:tc>
                  <w:tcPr>
                    <w:tcW w:w="50" w:type="pct"/>
                    <w:hideMark/>
                  </w:tcPr>
                  <w:p w14:paraId="60D4FDAD" w14:textId="77777777" w:rsidR="00194678" w:rsidRDefault="00194678">
                    <w:pPr>
                      <w:pStyle w:val="Bibliography"/>
                      <w:rPr>
                        <w:noProof/>
                      </w:rPr>
                    </w:pPr>
                    <w:r>
                      <w:rPr>
                        <w:noProof/>
                      </w:rPr>
                      <w:t xml:space="preserve">[83] </w:t>
                    </w:r>
                  </w:p>
                </w:tc>
                <w:tc>
                  <w:tcPr>
                    <w:tcW w:w="0" w:type="auto"/>
                    <w:hideMark/>
                  </w:tcPr>
                  <w:p w14:paraId="6614B348" w14:textId="77777777" w:rsidR="00194678" w:rsidRDefault="00194678">
                    <w:pPr>
                      <w:pStyle w:val="Bibliography"/>
                      <w:rPr>
                        <w:noProof/>
                      </w:rPr>
                    </w:pPr>
                    <w:r>
                      <w:rPr>
                        <w:noProof/>
                      </w:rPr>
                      <w:t>C.-M. O. e. a. Carolina Fernández, “Virtual Private LAN Service - VPLS,” Onosproject.org, 30 May 2017. [Online]. Available: https://wiki.onosproject.org/display/ONOS/Virtual+Private+LAN+Service+-+VPLS.</w:t>
                    </w:r>
                  </w:p>
                </w:tc>
              </w:tr>
              <w:tr w:rsidR="00194678" w14:paraId="560FEF19" w14:textId="77777777">
                <w:trPr>
                  <w:divId w:val="1524125995"/>
                  <w:tblCellSpacing w:w="15" w:type="dxa"/>
                </w:trPr>
                <w:tc>
                  <w:tcPr>
                    <w:tcW w:w="50" w:type="pct"/>
                    <w:hideMark/>
                  </w:tcPr>
                  <w:p w14:paraId="734B48CF" w14:textId="77777777" w:rsidR="00194678" w:rsidRDefault="00194678">
                    <w:pPr>
                      <w:pStyle w:val="Bibliography"/>
                      <w:rPr>
                        <w:noProof/>
                      </w:rPr>
                    </w:pPr>
                    <w:r>
                      <w:rPr>
                        <w:noProof/>
                      </w:rPr>
                      <w:t xml:space="preserve">[84] </w:t>
                    </w:r>
                  </w:p>
                </w:tc>
                <w:tc>
                  <w:tcPr>
                    <w:tcW w:w="0" w:type="auto"/>
                    <w:hideMark/>
                  </w:tcPr>
                  <w:p w14:paraId="2A3533C6" w14:textId="77777777" w:rsidR="00194678" w:rsidRDefault="00194678">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194678" w14:paraId="36CA5327" w14:textId="77777777">
                <w:trPr>
                  <w:divId w:val="1524125995"/>
                  <w:tblCellSpacing w:w="15" w:type="dxa"/>
                </w:trPr>
                <w:tc>
                  <w:tcPr>
                    <w:tcW w:w="50" w:type="pct"/>
                    <w:hideMark/>
                  </w:tcPr>
                  <w:p w14:paraId="3C546674" w14:textId="77777777" w:rsidR="00194678" w:rsidRDefault="00194678">
                    <w:pPr>
                      <w:pStyle w:val="Bibliography"/>
                      <w:rPr>
                        <w:noProof/>
                      </w:rPr>
                    </w:pPr>
                    <w:r>
                      <w:rPr>
                        <w:noProof/>
                      </w:rPr>
                      <w:t xml:space="preserve">[85] </w:t>
                    </w:r>
                  </w:p>
                </w:tc>
                <w:tc>
                  <w:tcPr>
                    <w:tcW w:w="0" w:type="auto"/>
                    <w:hideMark/>
                  </w:tcPr>
                  <w:p w14:paraId="0CEB37DA" w14:textId="77777777" w:rsidR="00194678" w:rsidRDefault="00194678">
                    <w:pPr>
                      <w:pStyle w:val="Bibliography"/>
                      <w:rPr>
                        <w:noProof/>
                      </w:rPr>
                    </w:pPr>
                    <w:r>
                      <w:rPr>
                        <w:noProof/>
                      </w:rPr>
                      <w:t>J. Halterman, “Atomix,” 2013. [Online]. Available: https://github.com/atomix/atomix.</w:t>
                    </w:r>
                  </w:p>
                </w:tc>
              </w:tr>
              <w:tr w:rsidR="00194678" w14:paraId="58041A51" w14:textId="77777777">
                <w:trPr>
                  <w:divId w:val="1524125995"/>
                  <w:tblCellSpacing w:w="15" w:type="dxa"/>
                </w:trPr>
                <w:tc>
                  <w:tcPr>
                    <w:tcW w:w="50" w:type="pct"/>
                    <w:hideMark/>
                  </w:tcPr>
                  <w:p w14:paraId="0AE4D869" w14:textId="77777777" w:rsidR="00194678" w:rsidRDefault="00194678">
                    <w:pPr>
                      <w:pStyle w:val="Bibliography"/>
                      <w:rPr>
                        <w:noProof/>
                      </w:rPr>
                    </w:pPr>
                    <w:r>
                      <w:rPr>
                        <w:noProof/>
                      </w:rPr>
                      <w:t xml:space="preserve">[86] </w:t>
                    </w:r>
                  </w:p>
                </w:tc>
                <w:tc>
                  <w:tcPr>
                    <w:tcW w:w="0" w:type="auto"/>
                    <w:hideMark/>
                  </w:tcPr>
                  <w:p w14:paraId="084EF470" w14:textId="77777777" w:rsidR="00194678" w:rsidRDefault="00194678">
                    <w:pPr>
                      <w:pStyle w:val="Bibliography"/>
                      <w:rPr>
                        <w:noProof/>
                      </w:rPr>
                    </w:pPr>
                    <w:r>
                      <w:rPr>
                        <w:noProof/>
                      </w:rPr>
                      <w:t>J. H. e. a. Luca Prete, “Forming a cluster,” Onosproject.org, [Online]. Available: https://wiki.onosproject.org/display/ONOS/Forming+a+cluster.</w:t>
                    </w:r>
                  </w:p>
                </w:tc>
              </w:tr>
              <w:tr w:rsidR="00194678" w14:paraId="40C03C9B" w14:textId="77777777">
                <w:trPr>
                  <w:divId w:val="1524125995"/>
                  <w:tblCellSpacing w:w="15" w:type="dxa"/>
                </w:trPr>
                <w:tc>
                  <w:tcPr>
                    <w:tcW w:w="50" w:type="pct"/>
                    <w:hideMark/>
                  </w:tcPr>
                  <w:p w14:paraId="30728705" w14:textId="77777777" w:rsidR="00194678" w:rsidRDefault="00194678">
                    <w:pPr>
                      <w:pStyle w:val="Bibliography"/>
                      <w:rPr>
                        <w:noProof/>
                      </w:rPr>
                    </w:pPr>
                    <w:r>
                      <w:rPr>
                        <w:noProof/>
                      </w:rPr>
                      <w:lastRenderedPageBreak/>
                      <w:t xml:space="preserve">[87] </w:t>
                    </w:r>
                  </w:p>
                </w:tc>
                <w:tc>
                  <w:tcPr>
                    <w:tcW w:w="0" w:type="auto"/>
                    <w:hideMark/>
                  </w:tcPr>
                  <w:p w14:paraId="34B28C61" w14:textId="77777777" w:rsidR="00194678" w:rsidRDefault="00194678">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194678" w14:paraId="4BDBC04D" w14:textId="77777777">
                <w:trPr>
                  <w:divId w:val="1524125995"/>
                  <w:tblCellSpacing w:w="15" w:type="dxa"/>
                </w:trPr>
                <w:tc>
                  <w:tcPr>
                    <w:tcW w:w="50" w:type="pct"/>
                    <w:hideMark/>
                  </w:tcPr>
                  <w:p w14:paraId="29E1D835" w14:textId="77777777" w:rsidR="00194678" w:rsidRDefault="00194678">
                    <w:pPr>
                      <w:pStyle w:val="Bibliography"/>
                      <w:rPr>
                        <w:noProof/>
                      </w:rPr>
                    </w:pPr>
                    <w:r>
                      <w:rPr>
                        <w:noProof/>
                      </w:rPr>
                      <w:t xml:space="preserve">[88] </w:t>
                    </w:r>
                  </w:p>
                </w:tc>
                <w:tc>
                  <w:tcPr>
                    <w:tcW w:w="0" w:type="auto"/>
                    <w:hideMark/>
                  </w:tcPr>
                  <w:p w14:paraId="5830312F" w14:textId="77777777" w:rsidR="00194678" w:rsidRDefault="00194678">
                    <w:pPr>
                      <w:pStyle w:val="Bibliography"/>
                      <w:rPr>
                        <w:noProof/>
                      </w:rPr>
                    </w:pPr>
                    <w:r>
                      <w:rPr>
                        <w:noProof/>
                      </w:rPr>
                      <w:t>J. Halterman, “ONOS Cluster Configuration,” Onosproject.org, 2018. [Online]. Available: https://wiki.onosproject.org/pages/viewpage.action?pageId=28836788.</w:t>
                    </w:r>
                  </w:p>
                </w:tc>
              </w:tr>
              <w:tr w:rsidR="00194678" w14:paraId="0990AC1B" w14:textId="77777777">
                <w:trPr>
                  <w:divId w:val="1524125995"/>
                  <w:tblCellSpacing w:w="15" w:type="dxa"/>
                </w:trPr>
                <w:tc>
                  <w:tcPr>
                    <w:tcW w:w="50" w:type="pct"/>
                    <w:hideMark/>
                  </w:tcPr>
                  <w:p w14:paraId="486D16D9" w14:textId="77777777" w:rsidR="00194678" w:rsidRDefault="00194678">
                    <w:pPr>
                      <w:pStyle w:val="Bibliography"/>
                      <w:rPr>
                        <w:noProof/>
                      </w:rPr>
                    </w:pPr>
                    <w:r>
                      <w:rPr>
                        <w:noProof/>
                      </w:rPr>
                      <w:t xml:space="preserve">[89] </w:t>
                    </w:r>
                  </w:p>
                </w:tc>
                <w:tc>
                  <w:tcPr>
                    <w:tcW w:w="0" w:type="auto"/>
                    <w:hideMark/>
                  </w:tcPr>
                  <w:p w14:paraId="1C126A9C" w14:textId="77777777" w:rsidR="00194678" w:rsidRDefault="00194678">
                    <w:pPr>
                      <w:pStyle w:val="Bibliography"/>
                      <w:rPr>
                        <w:noProof/>
                      </w:rPr>
                    </w:pPr>
                    <w:r>
                      <w:rPr>
                        <w:noProof/>
                      </w:rPr>
                      <w:t>S. Wu, “Network Discovery,” Onosproject.org, 2016. [Online]. Available: https://wiki.onosproject.org/display/ONOS/Network+Discovery.</w:t>
                    </w:r>
                  </w:p>
                </w:tc>
              </w:tr>
              <w:tr w:rsidR="00194678" w14:paraId="4AF7A5C1" w14:textId="77777777">
                <w:trPr>
                  <w:divId w:val="1524125995"/>
                  <w:tblCellSpacing w:w="15" w:type="dxa"/>
                </w:trPr>
                <w:tc>
                  <w:tcPr>
                    <w:tcW w:w="50" w:type="pct"/>
                    <w:hideMark/>
                  </w:tcPr>
                  <w:p w14:paraId="0E273B96" w14:textId="77777777" w:rsidR="00194678" w:rsidRDefault="00194678">
                    <w:pPr>
                      <w:pStyle w:val="Bibliography"/>
                      <w:rPr>
                        <w:noProof/>
                      </w:rPr>
                    </w:pPr>
                    <w:r>
                      <w:rPr>
                        <w:noProof/>
                      </w:rPr>
                      <w:t xml:space="preserve">[90] </w:t>
                    </w:r>
                  </w:p>
                </w:tc>
                <w:tc>
                  <w:tcPr>
                    <w:tcW w:w="0" w:type="auto"/>
                    <w:hideMark/>
                  </w:tcPr>
                  <w:p w14:paraId="1225B0AD" w14:textId="77777777" w:rsidR="00194678" w:rsidRDefault="00194678">
                    <w:pPr>
                      <w:pStyle w:val="Bibliography"/>
                      <w:rPr>
                        <w:noProof/>
                      </w:rPr>
                    </w:pPr>
                    <w:r>
                      <w:rPr>
                        <w:noProof/>
                      </w:rPr>
                      <w:t>R. Eddy, “Multicast Use Case,” Onosproject.org, 2015. [Online]. Available: https://wiki.onosproject.org/display/ONOS/Multicast+Use+Case.</w:t>
                    </w:r>
                  </w:p>
                </w:tc>
              </w:tr>
              <w:tr w:rsidR="00194678" w14:paraId="3D6E7F37" w14:textId="77777777">
                <w:trPr>
                  <w:divId w:val="1524125995"/>
                  <w:tblCellSpacing w:w="15" w:type="dxa"/>
                </w:trPr>
                <w:tc>
                  <w:tcPr>
                    <w:tcW w:w="50" w:type="pct"/>
                    <w:hideMark/>
                  </w:tcPr>
                  <w:p w14:paraId="199EACD7" w14:textId="77777777" w:rsidR="00194678" w:rsidRDefault="00194678">
                    <w:pPr>
                      <w:pStyle w:val="Bibliography"/>
                      <w:rPr>
                        <w:noProof/>
                      </w:rPr>
                    </w:pPr>
                    <w:r>
                      <w:rPr>
                        <w:noProof/>
                      </w:rPr>
                      <w:t xml:space="preserve">[91] </w:t>
                    </w:r>
                  </w:p>
                </w:tc>
                <w:tc>
                  <w:tcPr>
                    <w:tcW w:w="0" w:type="auto"/>
                    <w:hideMark/>
                  </w:tcPr>
                  <w:p w14:paraId="775971C5" w14:textId="77777777" w:rsidR="00194678" w:rsidRDefault="00194678">
                    <w:pPr>
                      <w:pStyle w:val="Bibliography"/>
                      <w:rPr>
                        <w:noProof/>
                      </w:rPr>
                    </w:pPr>
                    <w:r>
                      <w:rPr>
                        <w:noProof/>
                      </w:rPr>
                      <w:t xml:space="preserve">G. M. S. A. C. R. R. H. E. M. Dimas A. Marenda, “Intent-Based Path Selection for VM Migration Application with Open Network Operating System,” Institut Teknologi Bandung. </w:t>
                    </w:r>
                  </w:p>
                </w:tc>
              </w:tr>
              <w:tr w:rsidR="00194678" w14:paraId="201E104F" w14:textId="77777777">
                <w:trPr>
                  <w:divId w:val="1524125995"/>
                  <w:tblCellSpacing w:w="15" w:type="dxa"/>
                </w:trPr>
                <w:tc>
                  <w:tcPr>
                    <w:tcW w:w="50" w:type="pct"/>
                    <w:hideMark/>
                  </w:tcPr>
                  <w:p w14:paraId="53132324" w14:textId="77777777" w:rsidR="00194678" w:rsidRDefault="00194678">
                    <w:pPr>
                      <w:pStyle w:val="Bibliography"/>
                      <w:rPr>
                        <w:noProof/>
                      </w:rPr>
                    </w:pPr>
                    <w:r>
                      <w:rPr>
                        <w:noProof/>
                      </w:rPr>
                      <w:t xml:space="preserve">[92] </w:t>
                    </w:r>
                  </w:p>
                </w:tc>
                <w:tc>
                  <w:tcPr>
                    <w:tcW w:w="0" w:type="auto"/>
                    <w:hideMark/>
                  </w:tcPr>
                  <w:p w14:paraId="203804D5" w14:textId="77777777" w:rsidR="00194678" w:rsidRDefault="00194678">
                    <w:pPr>
                      <w:pStyle w:val="Bibliography"/>
                      <w:rPr>
                        <w:noProof/>
                      </w:rPr>
                    </w:pPr>
                    <w:r>
                      <w:rPr>
                        <w:noProof/>
                      </w:rPr>
                      <w:t xml:space="preserve">T. T. D. L. e. a. Wenfeng Xia, “A Software Defined Approach to Unified IPv6 Transition”. </w:t>
                    </w:r>
                  </w:p>
                </w:tc>
              </w:tr>
              <w:tr w:rsidR="00194678" w14:paraId="53DD0AFC" w14:textId="77777777">
                <w:trPr>
                  <w:divId w:val="1524125995"/>
                  <w:tblCellSpacing w:w="15" w:type="dxa"/>
                </w:trPr>
                <w:tc>
                  <w:tcPr>
                    <w:tcW w:w="50" w:type="pct"/>
                    <w:hideMark/>
                  </w:tcPr>
                  <w:p w14:paraId="3C6471A1" w14:textId="77777777" w:rsidR="00194678" w:rsidRDefault="00194678">
                    <w:pPr>
                      <w:pStyle w:val="Bibliography"/>
                      <w:rPr>
                        <w:noProof/>
                      </w:rPr>
                    </w:pPr>
                    <w:r>
                      <w:rPr>
                        <w:noProof/>
                      </w:rPr>
                      <w:t xml:space="preserve">[93] </w:t>
                    </w:r>
                  </w:p>
                </w:tc>
                <w:tc>
                  <w:tcPr>
                    <w:tcW w:w="0" w:type="auto"/>
                    <w:hideMark/>
                  </w:tcPr>
                  <w:p w14:paraId="7467F98A" w14:textId="77777777" w:rsidR="00194678" w:rsidRDefault="00194678">
                    <w:pPr>
                      <w:pStyle w:val="Bibliography"/>
                      <w:rPr>
                        <w:noProof/>
                      </w:rPr>
                    </w:pPr>
                    <w:r>
                      <w:rPr>
                        <w:noProof/>
                      </w:rPr>
                      <w:t xml:space="preserve">D. B. R. P. M. Babu R. Dawadi. Shashidhar R. Joshi, “Towards Smart Networking with SDN Enabled IPv6 Network,” 2022. </w:t>
                    </w:r>
                  </w:p>
                </w:tc>
              </w:tr>
              <w:tr w:rsidR="00194678" w14:paraId="11A71E2A" w14:textId="77777777">
                <w:trPr>
                  <w:divId w:val="1524125995"/>
                  <w:tblCellSpacing w:w="15" w:type="dxa"/>
                </w:trPr>
                <w:tc>
                  <w:tcPr>
                    <w:tcW w:w="50" w:type="pct"/>
                    <w:hideMark/>
                  </w:tcPr>
                  <w:p w14:paraId="61FB3618" w14:textId="77777777" w:rsidR="00194678" w:rsidRDefault="00194678">
                    <w:pPr>
                      <w:pStyle w:val="Bibliography"/>
                      <w:rPr>
                        <w:noProof/>
                      </w:rPr>
                    </w:pPr>
                    <w:r>
                      <w:rPr>
                        <w:noProof/>
                      </w:rPr>
                      <w:t xml:space="preserve">[94] </w:t>
                    </w:r>
                  </w:p>
                </w:tc>
                <w:tc>
                  <w:tcPr>
                    <w:tcW w:w="0" w:type="auto"/>
                    <w:hideMark/>
                  </w:tcPr>
                  <w:p w14:paraId="7D571AAB" w14:textId="77777777" w:rsidR="00194678" w:rsidRDefault="00194678">
                    <w:pPr>
                      <w:pStyle w:val="Bibliography"/>
                      <w:rPr>
                        <w:noProof/>
                      </w:rPr>
                    </w:pPr>
                    <w:r>
                      <w:rPr>
                        <w:noProof/>
                      </w:rPr>
                      <w:t>“Guidelines for Using IPv6 Transition Mechanisms during IPv6 Deployment,” [Online]. Available: https://datatracker.ietf.org/doc/html/draft-arkko-ipv6-transition-guidelines-14#section-4.</w:t>
                    </w:r>
                  </w:p>
                </w:tc>
              </w:tr>
              <w:tr w:rsidR="00194678" w14:paraId="2A8A5927" w14:textId="77777777">
                <w:trPr>
                  <w:divId w:val="1524125995"/>
                  <w:tblCellSpacing w:w="15" w:type="dxa"/>
                </w:trPr>
                <w:tc>
                  <w:tcPr>
                    <w:tcW w:w="50" w:type="pct"/>
                    <w:hideMark/>
                  </w:tcPr>
                  <w:p w14:paraId="533CF777" w14:textId="77777777" w:rsidR="00194678" w:rsidRDefault="00194678">
                    <w:pPr>
                      <w:pStyle w:val="Bibliography"/>
                      <w:rPr>
                        <w:noProof/>
                      </w:rPr>
                    </w:pPr>
                    <w:r>
                      <w:rPr>
                        <w:noProof/>
                      </w:rPr>
                      <w:t xml:space="preserve">[95] </w:t>
                    </w:r>
                  </w:p>
                </w:tc>
                <w:tc>
                  <w:tcPr>
                    <w:tcW w:w="0" w:type="auto"/>
                    <w:hideMark/>
                  </w:tcPr>
                  <w:p w14:paraId="64EE71A3" w14:textId="77777777" w:rsidR="00194678" w:rsidRDefault="00194678">
                    <w:pPr>
                      <w:pStyle w:val="Bibliography"/>
                      <w:rPr>
                        <w:noProof/>
                      </w:rPr>
                    </w:pPr>
                    <w:r>
                      <w:rPr>
                        <w:noProof/>
                      </w:rPr>
                      <w:t xml:space="preserve">Y. F. H. H. e. a. Mahmoud Mazhar Samad, “Deploying Internet Protocol version 6 (IPv6) over Internet Protocol version 4 (IPv4) tunnel”. </w:t>
                    </w:r>
                  </w:p>
                </w:tc>
              </w:tr>
              <w:tr w:rsidR="00194678" w14:paraId="0C5B1DAA" w14:textId="77777777">
                <w:trPr>
                  <w:divId w:val="1524125995"/>
                  <w:tblCellSpacing w:w="15" w:type="dxa"/>
                </w:trPr>
                <w:tc>
                  <w:tcPr>
                    <w:tcW w:w="50" w:type="pct"/>
                    <w:hideMark/>
                  </w:tcPr>
                  <w:p w14:paraId="188AE5F7" w14:textId="77777777" w:rsidR="00194678" w:rsidRDefault="00194678">
                    <w:pPr>
                      <w:pStyle w:val="Bibliography"/>
                      <w:rPr>
                        <w:noProof/>
                      </w:rPr>
                    </w:pPr>
                    <w:r>
                      <w:rPr>
                        <w:noProof/>
                      </w:rPr>
                      <w:t xml:space="preserve">[96] </w:t>
                    </w:r>
                  </w:p>
                </w:tc>
                <w:tc>
                  <w:tcPr>
                    <w:tcW w:w="0" w:type="auto"/>
                    <w:hideMark/>
                  </w:tcPr>
                  <w:p w14:paraId="23A5026F" w14:textId="77777777" w:rsidR="00194678" w:rsidRDefault="00194678">
                    <w:pPr>
                      <w:pStyle w:val="Bibliography"/>
                      <w:rPr>
                        <w:noProof/>
                      </w:rPr>
                    </w:pPr>
                    <w:r>
                      <w:rPr>
                        <w:noProof/>
                      </w:rPr>
                      <w:t>“Advisory Guidelines for 6to4 Deployment RFC 6343,” [Online]. Available: https://www.rfc-editor.org/rfc/rfc6343.html.</w:t>
                    </w:r>
                  </w:p>
                </w:tc>
              </w:tr>
              <w:tr w:rsidR="00194678" w14:paraId="3C69A81E" w14:textId="77777777">
                <w:trPr>
                  <w:divId w:val="1524125995"/>
                  <w:tblCellSpacing w:w="15" w:type="dxa"/>
                </w:trPr>
                <w:tc>
                  <w:tcPr>
                    <w:tcW w:w="50" w:type="pct"/>
                    <w:hideMark/>
                  </w:tcPr>
                  <w:p w14:paraId="1E8DC539" w14:textId="77777777" w:rsidR="00194678" w:rsidRDefault="00194678">
                    <w:pPr>
                      <w:pStyle w:val="Bibliography"/>
                      <w:rPr>
                        <w:noProof/>
                      </w:rPr>
                    </w:pPr>
                    <w:r>
                      <w:rPr>
                        <w:noProof/>
                      </w:rPr>
                      <w:t xml:space="preserve">[97] </w:t>
                    </w:r>
                  </w:p>
                </w:tc>
                <w:tc>
                  <w:tcPr>
                    <w:tcW w:w="0" w:type="auto"/>
                    <w:hideMark/>
                  </w:tcPr>
                  <w:p w14:paraId="3FD3D39B" w14:textId="77777777" w:rsidR="00194678" w:rsidRDefault="00194678">
                    <w:pPr>
                      <w:pStyle w:val="Bibliography"/>
                      <w:rPr>
                        <w:noProof/>
                      </w:rPr>
                    </w:pPr>
                    <w:r>
                      <w:rPr>
                        <w:noProof/>
                      </w:rPr>
                      <w:t>“Connection of IPv6 Domains via IPv4 Clouds RFC 3056,” [Online]. Available: https://datatracker.ietf.org/doc/html/rfc3056.</w:t>
                    </w:r>
                  </w:p>
                </w:tc>
              </w:tr>
              <w:tr w:rsidR="00194678" w14:paraId="610DFFD7" w14:textId="77777777">
                <w:trPr>
                  <w:divId w:val="1524125995"/>
                  <w:tblCellSpacing w:w="15" w:type="dxa"/>
                </w:trPr>
                <w:tc>
                  <w:tcPr>
                    <w:tcW w:w="50" w:type="pct"/>
                    <w:hideMark/>
                  </w:tcPr>
                  <w:p w14:paraId="3C635353" w14:textId="77777777" w:rsidR="00194678" w:rsidRDefault="00194678">
                    <w:pPr>
                      <w:pStyle w:val="Bibliography"/>
                      <w:rPr>
                        <w:noProof/>
                      </w:rPr>
                    </w:pPr>
                    <w:r>
                      <w:rPr>
                        <w:noProof/>
                      </w:rPr>
                      <w:t xml:space="preserve">[98] </w:t>
                    </w:r>
                  </w:p>
                </w:tc>
                <w:tc>
                  <w:tcPr>
                    <w:tcW w:w="0" w:type="auto"/>
                    <w:hideMark/>
                  </w:tcPr>
                  <w:p w14:paraId="49807B7B" w14:textId="77777777" w:rsidR="00194678" w:rsidRDefault="00194678">
                    <w:pPr>
                      <w:pStyle w:val="Bibliography"/>
                      <w:rPr>
                        <w:noProof/>
                      </w:rPr>
                    </w:pPr>
                    <w:r>
                      <w:rPr>
                        <w:noProof/>
                      </w:rPr>
                      <w:t>“RIPng for IPv6 RFC 2080,” [Online]. Available: https://datatracker.ietf.org/doc/html/rfc2080.</w:t>
                    </w:r>
                  </w:p>
                </w:tc>
              </w:tr>
              <w:tr w:rsidR="00194678" w14:paraId="5E5C87B9" w14:textId="77777777">
                <w:trPr>
                  <w:divId w:val="1524125995"/>
                  <w:tblCellSpacing w:w="15" w:type="dxa"/>
                </w:trPr>
                <w:tc>
                  <w:tcPr>
                    <w:tcW w:w="50" w:type="pct"/>
                    <w:hideMark/>
                  </w:tcPr>
                  <w:p w14:paraId="711CB2FE" w14:textId="77777777" w:rsidR="00194678" w:rsidRDefault="00194678">
                    <w:pPr>
                      <w:pStyle w:val="Bibliography"/>
                      <w:rPr>
                        <w:noProof/>
                      </w:rPr>
                    </w:pPr>
                    <w:r>
                      <w:rPr>
                        <w:noProof/>
                      </w:rPr>
                      <w:t xml:space="preserve">[99] </w:t>
                    </w:r>
                  </w:p>
                </w:tc>
                <w:tc>
                  <w:tcPr>
                    <w:tcW w:w="0" w:type="auto"/>
                    <w:hideMark/>
                  </w:tcPr>
                  <w:p w14:paraId="750BBCF2" w14:textId="77777777" w:rsidR="00194678" w:rsidRDefault="00194678">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194678" w14:paraId="2C30CF5E" w14:textId="77777777">
                <w:trPr>
                  <w:divId w:val="1524125995"/>
                  <w:tblCellSpacing w:w="15" w:type="dxa"/>
                </w:trPr>
                <w:tc>
                  <w:tcPr>
                    <w:tcW w:w="50" w:type="pct"/>
                    <w:hideMark/>
                  </w:tcPr>
                  <w:p w14:paraId="1ECFAF22" w14:textId="77777777" w:rsidR="00194678" w:rsidRDefault="00194678">
                    <w:pPr>
                      <w:pStyle w:val="Bibliography"/>
                      <w:rPr>
                        <w:noProof/>
                      </w:rPr>
                    </w:pPr>
                    <w:r>
                      <w:rPr>
                        <w:noProof/>
                      </w:rPr>
                      <w:t xml:space="preserve">[100] </w:t>
                    </w:r>
                  </w:p>
                </w:tc>
                <w:tc>
                  <w:tcPr>
                    <w:tcW w:w="0" w:type="auto"/>
                    <w:hideMark/>
                  </w:tcPr>
                  <w:p w14:paraId="207E668C" w14:textId="77777777" w:rsidR="00194678" w:rsidRDefault="00194678">
                    <w:pPr>
                      <w:pStyle w:val="Bibliography"/>
                      <w:rPr>
                        <w:noProof/>
                      </w:rPr>
                    </w:pPr>
                    <w:r>
                      <w:rPr>
                        <w:noProof/>
                      </w:rPr>
                      <w:t>“A Border Gateway Protocol 4 (BGP-4) RFC 4271,” [Online]. Available: https://www.rfc-editor.org/rfc/rfc4271 .</w:t>
                    </w:r>
                  </w:p>
                </w:tc>
              </w:tr>
              <w:tr w:rsidR="00194678" w14:paraId="4EDDACC8" w14:textId="77777777">
                <w:trPr>
                  <w:divId w:val="1524125995"/>
                  <w:tblCellSpacing w:w="15" w:type="dxa"/>
                </w:trPr>
                <w:tc>
                  <w:tcPr>
                    <w:tcW w:w="50" w:type="pct"/>
                    <w:hideMark/>
                  </w:tcPr>
                  <w:p w14:paraId="67902010" w14:textId="77777777" w:rsidR="00194678" w:rsidRDefault="00194678">
                    <w:pPr>
                      <w:pStyle w:val="Bibliography"/>
                      <w:rPr>
                        <w:noProof/>
                      </w:rPr>
                    </w:pPr>
                    <w:r>
                      <w:rPr>
                        <w:noProof/>
                      </w:rPr>
                      <w:t xml:space="preserve">[101] </w:t>
                    </w:r>
                  </w:p>
                </w:tc>
                <w:tc>
                  <w:tcPr>
                    <w:tcW w:w="0" w:type="auto"/>
                    <w:hideMark/>
                  </w:tcPr>
                  <w:p w14:paraId="1F2AFAA1" w14:textId="77777777" w:rsidR="00194678" w:rsidRDefault="00194678">
                    <w:pPr>
                      <w:pStyle w:val="Bibliography"/>
                      <w:rPr>
                        <w:noProof/>
                      </w:rPr>
                    </w:pPr>
                    <w:r>
                      <w:rPr>
                        <w:noProof/>
                      </w:rPr>
                      <w:t>“Quagga Routing Software Suite,” [Online]. Available: https://www.nongnu.org/quagga/index.html.</w:t>
                    </w:r>
                  </w:p>
                </w:tc>
              </w:tr>
              <w:tr w:rsidR="00194678" w14:paraId="14DFF3E1" w14:textId="77777777">
                <w:trPr>
                  <w:divId w:val="1524125995"/>
                  <w:tblCellSpacing w:w="15" w:type="dxa"/>
                </w:trPr>
                <w:tc>
                  <w:tcPr>
                    <w:tcW w:w="50" w:type="pct"/>
                    <w:hideMark/>
                  </w:tcPr>
                  <w:p w14:paraId="293A5AA3" w14:textId="77777777" w:rsidR="00194678" w:rsidRDefault="00194678">
                    <w:pPr>
                      <w:pStyle w:val="Bibliography"/>
                      <w:rPr>
                        <w:noProof/>
                      </w:rPr>
                    </w:pPr>
                    <w:r>
                      <w:rPr>
                        <w:noProof/>
                      </w:rPr>
                      <w:t xml:space="preserve">[102] </w:t>
                    </w:r>
                  </w:p>
                </w:tc>
                <w:tc>
                  <w:tcPr>
                    <w:tcW w:w="0" w:type="auto"/>
                    <w:hideMark/>
                  </w:tcPr>
                  <w:p w14:paraId="3EB3DADC" w14:textId="77777777" w:rsidR="00194678" w:rsidRDefault="00194678">
                    <w:pPr>
                      <w:pStyle w:val="Bibliography"/>
                      <w:rPr>
                        <w:noProof/>
                      </w:rPr>
                    </w:pPr>
                    <w:r>
                      <w:rPr>
                        <w:noProof/>
                      </w:rPr>
                      <w:t>“BSD Router Project: Open Source Router Distribution,” [Online]. Available: https://bsdrp.net/BSDRP.</w:t>
                    </w:r>
                  </w:p>
                </w:tc>
              </w:tr>
              <w:tr w:rsidR="00194678" w14:paraId="44043B7F" w14:textId="77777777">
                <w:trPr>
                  <w:divId w:val="1524125995"/>
                  <w:tblCellSpacing w:w="15" w:type="dxa"/>
                </w:trPr>
                <w:tc>
                  <w:tcPr>
                    <w:tcW w:w="50" w:type="pct"/>
                    <w:hideMark/>
                  </w:tcPr>
                  <w:p w14:paraId="6E9BBCED" w14:textId="77777777" w:rsidR="00194678" w:rsidRDefault="00194678">
                    <w:pPr>
                      <w:pStyle w:val="Bibliography"/>
                      <w:rPr>
                        <w:noProof/>
                      </w:rPr>
                    </w:pPr>
                    <w:r>
                      <w:rPr>
                        <w:noProof/>
                      </w:rPr>
                      <w:t xml:space="preserve">[103] </w:t>
                    </w:r>
                  </w:p>
                </w:tc>
                <w:tc>
                  <w:tcPr>
                    <w:tcW w:w="0" w:type="auto"/>
                    <w:hideMark/>
                  </w:tcPr>
                  <w:p w14:paraId="67ABC728" w14:textId="77777777" w:rsidR="00194678" w:rsidRDefault="00194678">
                    <w:pPr>
                      <w:pStyle w:val="Bibliography"/>
                      <w:rPr>
                        <w:noProof/>
                      </w:rPr>
                    </w:pPr>
                    <w:r>
                      <w:rPr>
                        <w:noProof/>
                      </w:rPr>
                      <w:t>“FRRouting Project,” [Online]. Available: https://frrouting.org/.</w:t>
                    </w:r>
                  </w:p>
                </w:tc>
              </w:tr>
            </w:tbl>
            <w:p w14:paraId="716B5B8A" w14:textId="77777777" w:rsidR="00194678" w:rsidRDefault="00194678">
              <w:pPr>
                <w:divId w:val="1524125995"/>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3E041E70" w14:textId="4F26215C" w:rsidR="001424A1" w:rsidRDefault="00BE2C29" w:rsidP="005629B1">
      <w:pPr>
        <w:pStyle w:val="Heading1"/>
        <w:spacing w:before="0"/>
      </w:pPr>
      <w:bookmarkStart w:id="283" w:name="_Toc115808682"/>
      <w:r w:rsidRPr="001B6BE1">
        <w:lastRenderedPageBreak/>
        <w:t>A</w:t>
      </w:r>
      <w:bookmarkEnd w:id="4"/>
      <w:r w:rsidRPr="001B6BE1">
        <w:t>ppendix</w:t>
      </w:r>
      <w:bookmarkEnd w:id="283"/>
    </w:p>
    <w:p w14:paraId="04DA9D7E" w14:textId="52A5245C" w:rsidR="001C2323" w:rsidRPr="0029580B" w:rsidRDefault="001C2323" w:rsidP="001C2323">
      <w:pPr>
        <w:rPr>
          <w:b/>
          <w:bCs/>
        </w:rPr>
      </w:pPr>
      <w:r w:rsidRPr="0029580B">
        <w:rPr>
          <w:b/>
          <w:bCs/>
        </w:rPr>
        <w:t xml:space="preserve">Configuration </w:t>
      </w:r>
      <w:r w:rsidR="009E3569" w:rsidRPr="0029580B">
        <w:rPr>
          <w:b/>
          <w:bCs/>
        </w:rPr>
        <w:t>file</w:t>
      </w:r>
      <w:r w:rsidR="007649D4" w:rsidRPr="0029580B">
        <w:rPr>
          <w:b/>
          <w:bCs/>
        </w:rPr>
        <w:t xml:space="preserve"> flows.json</w:t>
      </w:r>
      <w:r w:rsidR="009E3569" w:rsidRPr="0029580B">
        <w:rPr>
          <w:b/>
          <w:bCs/>
        </w:rPr>
        <w:t xml:space="preserve"> </w:t>
      </w:r>
      <w:r w:rsidR="00745E48" w:rsidRPr="0029580B">
        <w:rPr>
          <w:b/>
          <w:bCs/>
        </w:rPr>
        <w:t>for</w:t>
      </w:r>
      <w:r w:rsidRPr="0029580B">
        <w:rPr>
          <w:b/>
          <w:bCs/>
        </w:rPr>
        <w:t xml:space="preserve"> flow rule </w:t>
      </w:r>
      <w:r w:rsidR="009E3569" w:rsidRPr="0029580B">
        <w:rPr>
          <w:b/>
          <w:bCs/>
        </w:rPr>
        <w:t>creation as discussed in chapter 4.2.2.</w:t>
      </w:r>
    </w:p>
    <w:p w14:paraId="3BF8085E" w14:textId="532C7451" w:rsidR="009E3569" w:rsidRDefault="001C2323" w:rsidP="001C2323">
      <w:r w:rsidRPr="001C2323">
        <w:drawing>
          <wp:inline distT="0" distB="0" distL="0" distR="0" wp14:anchorId="15AA8E6C" wp14:editId="3609C275">
            <wp:extent cx="4441371" cy="6057871"/>
            <wp:effectExtent l="0" t="0" r="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9"/>
                    <a:stretch>
                      <a:fillRect/>
                    </a:stretch>
                  </pic:blipFill>
                  <pic:spPr>
                    <a:xfrm>
                      <a:off x="0" y="0"/>
                      <a:ext cx="4452032" cy="6072412"/>
                    </a:xfrm>
                    <a:prstGeom prst="rect">
                      <a:avLst/>
                    </a:prstGeom>
                  </pic:spPr>
                </pic:pic>
              </a:graphicData>
            </a:graphic>
          </wp:inline>
        </w:drawing>
      </w:r>
    </w:p>
    <w:p w14:paraId="4B3597C4" w14:textId="7BE68CE2" w:rsidR="009E3569" w:rsidRPr="0029580B" w:rsidRDefault="009E3569" w:rsidP="009E3569">
      <w:pPr>
        <w:rPr>
          <w:b/>
          <w:bCs/>
        </w:rPr>
      </w:pPr>
      <w:r w:rsidRPr="0029580B">
        <w:rPr>
          <w:b/>
          <w:bCs/>
        </w:rPr>
        <w:t>Configuration file</w:t>
      </w:r>
      <w:r w:rsidR="007649D4" w:rsidRPr="0029580B">
        <w:rPr>
          <w:b/>
          <w:bCs/>
        </w:rPr>
        <w:t xml:space="preserve"> intents.json</w:t>
      </w:r>
      <w:r w:rsidRPr="0029580B">
        <w:rPr>
          <w:b/>
          <w:bCs/>
        </w:rPr>
        <w:t xml:space="preserve"> </w:t>
      </w:r>
      <w:r w:rsidR="00745E48" w:rsidRPr="0029580B">
        <w:rPr>
          <w:b/>
          <w:bCs/>
        </w:rPr>
        <w:t>for</w:t>
      </w:r>
      <w:r w:rsidRPr="0029580B">
        <w:rPr>
          <w:b/>
          <w:bCs/>
        </w:rPr>
        <w:t xml:space="preserve"> </w:t>
      </w:r>
      <w:r w:rsidRPr="0029580B">
        <w:rPr>
          <w:b/>
          <w:bCs/>
        </w:rPr>
        <w:t>intent</w:t>
      </w:r>
      <w:r w:rsidRPr="0029580B">
        <w:rPr>
          <w:b/>
          <w:bCs/>
        </w:rPr>
        <w:t xml:space="preserve"> creation as discussed in chapter 4.2.</w:t>
      </w:r>
      <w:r w:rsidRPr="0029580B">
        <w:rPr>
          <w:b/>
          <w:bCs/>
        </w:rPr>
        <w:t>3.</w:t>
      </w:r>
    </w:p>
    <w:p w14:paraId="665D14F9" w14:textId="56B7B463" w:rsidR="005522A1" w:rsidRDefault="005522A1" w:rsidP="001C2323">
      <w:r w:rsidRPr="005522A1">
        <w:drawing>
          <wp:inline distT="0" distB="0" distL="0" distR="0" wp14:anchorId="34E13A67" wp14:editId="2C8D0758">
            <wp:extent cx="4622241" cy="1360947"/>
            <wp:effectExtent l="0" t="0" r="698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0"/>
                    <a:stretch>
                      <a:fillRect/>
                    </a:stretch>
                  </pic:blipFill>
                  <pic:spPr>
                    <a:xfrm>
                      <a:off x="0" y="0"/>
                      <a:ext cx="4647825" cy="1368480"/>
                    </a:xfrm>
                    <a:prstGeom prst="rect">
                      <a:avLst/>
                    </a:prstGeom>
                  </pic:spPr>
                </pic:pic>
              </a:graphicData>
            </a:graphic>
          </wp:inline>
        </w:drawing>
      </w:r>
    </w:p>
    <w:p w14:paraId="148755DE" w14:textId="0DFF91A6" w:rsidR="007649D4" w:rsidRPr="0029580B" w:rsidRDefault="007649D4" w:rsidP="007649D4">
      <w:pPr>
        <w:rPr>
          <w:b/>
          <w:bCs/>
        </w:rPr>
      </w:pPr>
      <w:r w:rsidRPr="0029580B">
        <w:rPr>
          <w:b/>
          <w:bCs/>
        </w:rPr>
        <w:lastRenderedPageBreak/>
        <w:t xml:space="preserve">Configuration file </w:t>
      </w:r>
      <w:r w:rsidR="00E210F2" w:rsidRPr="0029580B">
        <w:rPr>
          <w:b/>
          <w:bCs/>
        </w:rPr>
        <w:t xml:space="preserve">for VPLS </w:t>
      </w:r>
      <w:r w:rsidR="001967C1" w:rsidRPr="0029580B">
        <w:rPr>
          <w:b/>
          <w:bCs/>
        </w:rPr>
        <w:t>configuration through REST API</w:t>
      </w:r>
      <w:r w:rsidRPr="0029580B">
        <w:rPr>
          <w:b/>
          <w:bCs/>
        </w:rPr>
        <w:t xml:space="preserve"> as discussed in chapter 4.</w:t>
      </w:r>
      <w:r w:rsidR="00E210F2" w:rsidRPr="0029580B">
        <w:rPr>
          <w:b/>
          <w:bCs/>
        </w:rPr>
        <w:t>5</w:t>
      </w:r>
      <w:r w:rsidRPr="0029580B">
        <w:rPr>
          <w:b/>
          <w:bCs/>
        </w:rPr>
        <w:t>.2</w:t>
      </w:r>
      <w:r w:rsidR="00E61D4F" w:rsidRPr="0029580B">
        <w:rPr>
          <w:b/>
          <w:bCs/>
        </w:rPr>
        <w:t>.</w:t>
      </w:r>
    </w:p>
    <w:p w14:paraId="78D9676A" w14:textId="05CF5B51" w:rsidR="00642054" w:rsidRDefault="00642054" w:rsidP="001C2323">
      <w:r w:rsidRPr="00642054">
        <w:drawing>
          <wp:inline distT="0" distB="0" distL="0" distR="0" wp14:anchorId="7EEED3B1" wp14:editId="2B3C2005">
            <wp:extent cx="4267796" cy="8383170"/>
            <wp:effectExtent l="0" t="0" r="0" b="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131"/>
                    <a:stretch>
                      <a:fillRect/>
                    </a:stretch>
                  </pic:blipFill>
                  <pic:spPr>
                    <a:xfrm>
                      <a:off x="0" y="0"/>
                      <a:ext cx="4267796" cy="8383170"/>
                    </a:xfrm>
                    <a:prstGeom prst="rect">
                      <a:avLst/>
                    </a:prstGeom>
                  </pic:spPr>
                </pic:pic>
              </a:graphicData>
            </a:graphic>
          </wp:inline>
        </w:drawing>
      </w:r>
    </w:p>
    <w:p w14:paraId="6744BFB9" w14:textId="33545B67" w:rsidR="00E61D4F" w:rsidRPr="0029580B" w:rsidRDefault="00E61D4F" w:rsidP="00E61D4F">
      <w:pPr>
        <w:rPr>
          <w:b/>
          <w:bCs/>
        </w:rPr>
      </w:pPr>
      <w:r w:rsidRPr="0029580B">
        <w:rPr>
          <w:b/>
          <w:bCs/>
        </w:rPr>
        <w:lastRenderedPageBreak/>
        <w:t>Configuration file for Atomix</w:t>
      </w:r>
      <w:r w:rsidRPr="0029580B">
        <w:rPr>
          <w:b/>
          <w:bCs/>
        </w:rPr>
        <w:t xml:space="preserve"> cluster formation </w:t>
      </w:r>
      <w:r w:rsidRPr="0029580B">
        <w:rPr>
          <w:b/>
          <w:bCs/>
        </w:rPr>
        <w:t>as discussed in chapter 4.</w:t>
      </w:r>
      <w:r w:rsidRPr="0029580B">
        <w:rPr>
          <w:b/>
          <w:bCs/>
        </w:rPr>
        <w:t>6.1</w:t>
      </w:r>
      <w:r w:rsidRPr="0029580B">
        <w:rPr>
          <w:b/>
          <w:bCs/>
        </w:rPr>
        <w:t>.</w:t>
      </w:r>
    </w:p>
    <w:p w14:paraId="5D2E9DB1" w14:textId="36EED7E1" w:rsidR="00647C75" w:rsidRPr="00923198" w:rsidRDefault="000B6206" w:rsidP="001C2323">
      <w:r w:rsidRPr="00923198">
        <w:t>Atomix-1</w:t>
      </w:r>
      <w:r w:rsidR="00923198" w:rsidRPr="00923198">
        <w:t xml:space="preserve"> configuration file as seen below, similarly configuration file for Atomix-2, Atomix-3 were created.</w:t>
      </w:r>
    </w:p>
    <w:p w14:paraId="270EDEDA" w14:textId="3620C531" w:rsidR="000B6206" w:rsidRDefault="000B6206" w:rsidP="001C2323">
      <w:r w:rsidRPr="000B6206">
        <w:drawing>
          <wp:inline distT="0" distB="0" distL="0" distR="0" wp14:anchorId="306A08D0" wp14:editId="0B730DC8">
            <wp:extent cx="3082659" cy="3938954"/>
            <wp:effectExtent l="0" t="0" r="381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2"/>
                    <a:stretch>
                      <a:fillRect/>
                    </a:stretch>
                  </pic:blipFill>
                  <pic:spPr>
                    <a:xfrm>
                      <a:off x="0" y="0"/>
                      <a:ext cx="3095050" cy="3954788"/>
                    </a:xfrm>
                    <a:prstGeom prst="rect">
                      <a:avLst/>
                    </a:prstGeom>
                  </pic:spPr>
                </pic:pic>
              </a:graphicData>
            </a:graphic>
          </wp:inline>
        </w:drawing>
      </w:r>
    </w:p>
    <w:p w14:paraId="1A0D005C" w14:textId="70573E6F" w:rsidR="00E61D4F" w:rsidRPr="0029580B" w:rsidRDefault="00E61D4F" w:rsidP="00E61D4F">
      <w:pPr>
        <w:rPr>
          <w:b/>
          <w:bCs/>
        </w:rPr>
      </w:pPr>
      <w:r w:rsidRPr="0029580B">
        <w:rPr>
          <w:b/>
          <w:bCs/>
        </w:rPr>
        <w:t xml:space="preserve">Configuration file for </w:t>
      </w:r>
      <w:r w:rsidRPr="0029580B">
        <w:rPr>
          <w:b/>
          <w:bCs/>
        </w:rPr>
        <w:t>ONOS</w:t>
      </w:r>
      <w:r w:rsidRPr="0029580B">
        <w:rPr>
          <w:b/>
          <w:bCs/>
        </w:rPr>
        <w:t xml:space="preserve"> cluster formation as discussed in chapter 4.6.1.</w:t>
      </w:r>
    </w:p>
    <w:p w14:paraId="42B048A1" w14:textId="60D56289" w:rsidR="00923198" w:rsidRPr="00923198" w:rsidRDefault="00923198" w:rsidP="00923198">
      <w:r>
        <w:t>ONOS</w:t>
      </w:r>
      <w:r w:rsidRPr="00923198">
        <w:t xml:space="preserve">-1 configuration file as seen below, similarly configuration file for </w:t>
      </w:r>
      <w:r>
        <w:t>ONOS</w:t>
      </w:r>
      <w:r w:rsidRPr="00923198">
        <w:t xml:space="preserve"> </w:t>
      </w:r>
      <w:r w:rsidRPr="00923198">
        <w:t xml:space="preserve">-2, </w:t>
      </w:r>
      <w:r>
        <w:t>ONOS</w:t>
      </w:r>
      <w:r w:rsidRPr="00923198">
        <w:t xml:space="preserve"> </w:t>
      </w:r>
      <w:r w:rsidRPr="00923198">
        <w:t>-3 were created.</w:t>
      </w:r>
    </w:p>
    <w:p w14:paraId="516C89BD" w14:textId="6E0A6847" w:rsidR="006A2C8B" w:rsidRDefault="00E61D4F" w:rsidP="001C2323">
      <w:r w:rsidRPr="006A2C8B">
        <w:drawing>
          <wp:inline distT="0" distB="0" distL="0" distR="0" wp14:anchorId="11112440" wp14:editId="1B22D1D3">
            <wp:extent cx="4148345" cy="3737987"/>
            <wp:effectExtent l="0" t="0" r="508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33"/>
                    <a:stretch>
                      <a:fillRect/>
                    </a:stretch>
                  </pic:blipFill>
                  <pic:spPr>
                    <a:xfrm>
                      <a:off x="0" y="0"/>
                      <a:ext cx="4153355" cy="3742501"/>
                    </a:xfrm>
                    <a:prstGeom prst="rect">
                      <a:avLst/>
                    </a:prstGeom>
                  </pic:spPr>
                </pic:pic>
              </a:graphicData>
            </a:graphic>
          </wp:inline>
        </w:drawing>
      </w:r>
    </w:p>
    <w:p w14:paraId="204F5119" w14:textId="65C33E0E" w:rsidR="0029580B" w:rsidRDefault="008F439E" w:rsidP="001C2323">
      <w:pPr>
        <w:rPr>
          <w:b/>
          <w:bCs/>
        </w:rPr>
      </w:pPr>
      <w:r w:rsidRPr="0029580B">
        <w:rPr>
          <w:b/>
          <w:bCs/>
        </w:rPr>
        <w:lastRenderedPageBreak/>
        <w:t xml:space="preserve">Configuration file for </w:t>
      </w:r>
      <w:r>
        <w:rPr>
          <w:b/>
          <w:bCs/>
        </w:rPr>
        <w:t>SDN-IP configuration</w:t>
      </w:r>
      <w:r w:rsidRPr="0029580B">
        <w:rPr>
          <w:b/>
          <w:bCs/>
        </w:rPr>
        <w:t xml:space="preserve"> as discussed in chapter 4.</w:t>
      </w:r>
      <w:r>
        <w:rPr>
          <w:b/>
          <w:bCs/>
        </w:rPr>
        <w:t>8.2</w:t>
      </w:r>
      <w:r w:rsidRPr="0029580B">
        <w:rPr>
          <w:b/>
          <w:bCs/>
        </w:rPr>
        <w:t>.</w:t>
      </w:r>
    </w:p>
    <w:p w14:paraId="0E308E5C" w14:textId="211E02F6" w:rsidR="006E3EEE" w:rsidRPr="008F439E" w:rsidRDefault="006E3EEE" w:rsidP="001C2323">
      <w:pPr>
        <w:rPr>
          <w:b/>
          <w:bCs/>
        </w:rPr>
      </w:pPr>
      <w:r>
        <w:t xml:space="preserve">The interfaces </w:t>
      </w:r>
      <w:r w:rsidRPr="00923198">
        <w:t>configuration</w:t>
      </w:r>
      <w:r w:rsidR="001C2973">
        <w:t>. (1/2)</w:t>
      </w:r>
    </w:p>
    <w:p w14:paraId="5EB12DE0" w14:textId="50F33B2E" w:rsidR="006A2C8B" w:rsidRDefault="006A2C8B" w:rsidP="006E3EEE">
      <w:pPr>
        <w:spacing w:after="0" w:line="0" w:lineRule="atLeast"/>
      </w:pPr>
      <w:r w:rsidRPr="006A2C8B">
        <w:drawing>
          <wp:inline distT="0" distB="0" distL="0" distR="0" wp14:anchorId="3925CF9B" wp14:editId="1757D5B1">
            <wp:extent cx="4935147" cy="6873411"/>
            <wp:effectExtent l="0" t="0" r="0" b="381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134"/>
                    <a:stretch>
                      <a:fillRect/>
                    </a:stretch>
                  </pic:blipFill>
                  <pic:spPr>
                    <a:xfrm>
                      <a:off x="0" y="0"/>
                      <a:ext cx="4948544" cy="6892069"/>
                    </a:xfrm>
                    <a:prstGeom prst="rect">
                      <a:avLst/>
                    </a:prstGeom>
                  </pic:spPr>
                </pic:pic>
              </a:graphicData>
            </a:graphic>
          </wp:inline>
        </w:drawing>
      </w:r>
    </w:p>
    <w:p w14:paraId="34E2FAB7" w14:textId="0AB0FAEA" w:rsidR="008F439E" w:rsidRDefault="008F439E" w:rsidP="006E3EEE">
      <w:pPr>
        <w:spacing w:after="0" w:line="0" w:lineRule="atLeast"/>
      </w:pPr>
      <w:r w:rsidRPr="00FE421B">
        <w:drawing>
          <wp:inline distT="0" distB="0" distL="0" distR="0" wp14:anchorId="73DF5448" wp14:editId="0E8AE432">
            <wp:extent cx="4842683" cy="1396928"/>
            <wp:effectExtent l="0" t="0" r="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5"/>
                    <a:srcRect t="4253" b="75747"/>
                    <a:stretch/>
                  </pic:blipFill>
                  <pic:spPr bwMode="auto">
                    <a:xfrm>
                      <a:off x="0" y="0"/>
                      <a:ext cx="4860023" cy="1401930"/>
                    </a:xfrm>
                    <a:prstGeom prst="rect">
                      <a:avLst/>
                    </a:prstGeom>
                    <a:ln>
                      <a:noFill/>
                    </a:ln>
                    <a:extLst>
                      <a:ext uri="{53640926-AAD7-44D8-BBD7-CCE9431645EC}">
                        <a14:shadowObscured xmlns:a14="http://schemas.microsoft.com/office/drawing/2010/main"/>
                      </a:ext>
                    </a:extLst>
                  </pic:spPr>
                </pic:pic>
              </a:graphicData>
            </a:graphic>
          </wp:inline>
        </w:drawing>
      </w:r>
    </w:p>
    <w:p w14:paraId="42968B78" w14:textId="08330702" w:rsidR="006E3EEE" w:rsidRPr="006E3EEE" w:rsidRDefault="006E3EEE" w:rsidP="001C2323">
      <w:pPr>
        <w:rPr>
          <w:b/>
          <w:bCs/>
        </w:rPr>
      </w:pPr>
      <w:r>
        <w:lastRenderedPageBreak/>
        <w:t xml:space="preserve">The </w:t>
      </w:r>
      <w:r>
        <w:t>SDN-IP and Reactive Routing</w:t>
      </w:r>
      <w:r>
        <w:t xml:space="preserve"> </w:t>
      </w:r>
      <w:r w:rsidRPr="00923198">
        <w:t>configuration</w:t>
      </w:r>
      <w:r w:rsidR="001C2973">
        <w:t xml:space="preserve">. </w:t>
      </w:r>
      <w:r w:rsidR="001C2973">
        <w:t>(</w:t>
      </w:r>
      <w:r w:rsidR="001C2973">
        <w:t>2</w:t>
      </w:r>
      <w:r w:rsidR="001C2973">
        <w:t>/2)</w:t>
      </w:r>
    </w:p>
    <w:p w14:paraId="1E323C50" w14:textId="32AD13F2" w:rsidR="00FE421B" w:rsidRDefault="00FE421B" w:rsidP="001C2323">
      <w:r w:rsidRPr="00FE421B">
        <w:drawing>
          <wp:inline distT="0" distB="0" distL="0" distR="0" wp14:anchorId="539DA42E" wp14:editId="1D1F2335">
            <wp:extent cx="4523105" cy="4951955"/>
            <wp:effectExtent l="0" t="0" r="0" b="127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5"/>
                    <a:srcRect t="24095"/>
                    <a:stretch/>
                  </pic:blipFill>
                  <pic:spPr bwMode="auto">
                    <a:xfrm>
                      <a:off x="0" y="0"/>
                      <a:ext cx="4529400" cy="4958847"/>
                    </a:xfrm>
                    <a:prstGeom prst="rect">
                      <a:avLst/>
                    </a:prstGeom>
                    <a:ln>
                      <a:noFill/>
                    </a:ln>
                    <a:extLst>
                      <a:ext uri="{53640926-AAD7-44D8-BBD7-CCE9431645EC}">
                        <a14:shadowObscured xmlns:a14="http://schemas.microsoft.com/office/drawing/2010/main"/>
                      </a:ext>
                    </a:extLst>
                  </pic:spPr>
                </pic:pic>
              </a:graphicData>
            </a:graphic>
          </wp:inline>
        </w:drawing>
      </w:r>
    </w:p>
    <w:p w14:paraId="3A294A42" w14:textId="5D12952D" w:rsidR="000B6206" w:rsidRDefault="000B6206" w:rsidP="001C2323"/>
    <w:p w14:paraId="2CF1B8F7" w14:textId="5051987F" w:rsidR="000B6206" w:rsidRDefault="000B6206" w:rsidP="001C2323"/>
    <w:p w14:paraId="498A7C4F" w14:textId="60CFCE85" w:rsidR="00C23343" w:rsidRDefault="00C23343" w:rsidP="001C2323"/>
    <w:p w14:paraId="1F32ACC5" w14:textId="3BD2A9EC" w:rsidR="00C23343" w:rsidRDefault="00C23343" w:rsidP="001C2323"/>
    <w:p w14:paraId="1BCD9263" w14:textId="387596AA" w:rsidR="00C23343" w:rsidRDefault="00C23343" w:rsidP="001C2323"/>
    <w:p w14:paraId="1221C22A" w14:textId="342286E5" w:rsidR="00C23343" w:rsidRDefault="00C23343" w:rsidP="001C2323"/>
    <w:p w14:paraId="2B9DDD87" w14:textId="624851D1" w:rsidR="00C23343" w:rsidRDefault="00C23343" w:rsidP="001C2323"/>
    <w:p w14:paraId="0B77AD99" w14:textId="094B84ED" w:rsidR="00C23343" w:rsidRDefault="00C23343" w:rsidP="001C2323"/>
    <w:p w14:paraId="3137305F" w14:textId="2D476FCC" w:rsidR="00C23343" w:rsidRDefault="00C23343" w:rsidP="001C2323"/>
    <w:p w14:paraId="2898C34C" w14:textId="0788FA74" w:rsidR="00C23343" w:rsidRDefault="00C23343" w:rsidP="001C2323"/>
    <w:p w14:paraId="2CFCDE54" w14:textId="7BE9FA1A" w:rsidR="00C23343" w:rsidRDefault="00C23343" w:rsidP="001C2323"/>
    <w:p w14:paraId="5A2CC37C" w14:textId="0254589F" w:rsidR="00C23343" w:rsidRDefault="00C23343" w:rsidP="001C2323"/>
    <w:p w14:paraId="78D886CD" w14:textId="25B86BC6" w:rsidR="00C23343" w:rsidRDefault="00C23343" w:rsidP="001C2323"/>
    <w:p w14:paraId="2F0B5ABB" w14:textId="61A47C91" w:rsidR="00C23343" w:rsidRDefault="00C23343" w:rsidP="001C2323"/>
    <w:p w14:paraId="664DA5A9" w14:textId="30FC98AC" w:rsidR="00C23343" w:rsidRPr="008F439E" w:rsidRDefault="00C23343" w:rsidP="00C23343">
      <w:pPr>
        <w:rPr>
          <w:b/>
          <w:bCs/>
        </w:rPr>
      </w:pPr>
      <w:r w:rsidRPr="0029580B">
        <w:rPr>
          <w:b/>
          <w:bCs/>
        </w:rPr>
        <w:lastRenderedPageBreak/>
        <w:t>Configuration</w:t>
      </w:r>
      <w:r>
        <w:rPr>
          <w:b/>
          <w:bCs/>
        </w:rPr>
        <w:t xml:space="preserve"> of</w:t>
      </w:r>
      <w:r w:rsidRPr="0029580B">
        <w:rPr>
          <w:b/>
          <w:bCs/>
        </w:rPr>
        <w:t xml:space="preserve"> </w:t>
      </w:r>
      <w:r>
        <w:rPr>
          <w:b/>
          <w:bCs/>
        </w:rPr>
        <w:t>BGP-Speaker</w:t>
      </w:r>
      <w:r w:rsidRPr="0029580B">
        <w:rPr>
          <w:b/>
          <w:bCs/>
        </w:rPr>
        <w:t xml:space="preserve"> as discussed in chapter 4.</w:t>
      </w:r>
      <w:r>
        <w:rPr>
          <w:b/>
          <w:bCs/>
        </w:rPr>
        <w:t>8.2</w:t>
      </w:r>
      <w:r w:rsidRPr="0029580B">
        <w:rPr>
          <w:b/>
          <w:bCs/>
        </w:rPr>
        <w:t>.</w:t>
      </w:r>
    </w:p>
    <w:p w14:paraId="191C1B3D" w14:textId="77777777" w:rsidR="00C23343" w:rsidRDefault="00C23343" w:rsidP="001C2323"/>
    <w:p w14:paraId="6B47EA10" w14:textId="73F999B4" w:rsidR="000B6206" w:rsidRDefault="00AC5803" w:rsidP="001C2323">
      <w:r w:rsidRPr="00AC5803">
        <w:drawing>
          <wp:inline distT="0" distB="0" distL="0" distR="0" wp14:anchorId="661173D5" wp14:editId="192F1A4A">
            <wp:extent cx="3494191" cy="6472719"/>
            <wp:effectExtent l="0" t="0" r="0" b="4445"/>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136"/>
                    <a:stretch>
                      <a:fillRect/>
                    </a:stretch>
                  </pic:blipFill>
                  <pic:spPr>
                    <a:xfrm>
                      <a:off x="0" y="0"/>
                      <a:ext cx="3499802" cy="6483112"/>
                    </a:xfrm>
                    <a:prstGeom prst="rect">
                      <a:avLst/>
                    </a:prstGeom>
                  </pic:spPr>
                </pic:pic>
              </a:graphicData>
            </a:graphic>
          </wp:inline>
        </w:drawing>
      </w:r>
    </w:p>
    <w:p w14:paraId="20F11F6A" w14:textId="5D4EE066" w:rsidR="000B6206" w:rsidRDefault="000B6206" w:rsidP="001C2323"/>
    <w:p w14:paraId="3603A06B" w14:textId="442DE9E9" w:rsidR="000B6206" w:rsidRDefault="000B6206" w:rsidP="001C2323"/>
    <w:p w14:paraId="30735C99" w14:textId="54B421F6" w:rsidR="000B6206" w:rsidRDefault="000B6206" w:rsidP="001C2323"/>
    <w:p w14:paraId="1D87C60B" w14:textId="7CC54825" w:rsidR="000B6206" w:rsidRDefault="000B6206" w:rsidP="001C2323"/>
    <w:p w14:paraId="376D9D77" w14:textId="033EB8F9" w:rsidR="000B6206" w:rsidRDefault="000B6206" w:rsidP="001C2323"/>
    <w:p w14:paraId="184ADAA9" w14:textId="0AB353B3" w:rsidR="000B6206" w:rsidRDefault="000B6206" w:rsidP="001C2323"/>
    <w:p w14:paraId="1C9EBD64" w14:textId="10D4641F" w:rsidR="000B6206" w:rsidRDefault="000B6206" w:rsidP="001C2323"/>
    <w:p w14:paraId="26BC69CF" w14:textId="17CCE05D" w:rsidR="00A52ED1" w:rsidRPr="00522ECC" w:rsidRDefault="00A52ED1" w:rsidP="009070F8">
      <w:pPr>
        <w:rPr>
          <w:b/>
          <w:bCs/>
        </w:rPr>
      </w:pPr>
      <w:r w:rsidRPr="00522ECC">
        <w:rPr>
          <w:b/>
          <w:bCs/>
        </w:rPr>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509343E6">
            <wp:extent cx="4509651" cy="3544585"/>
            <wp:effectExtent l="0" t="0" r="5715"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7"/>
                    <a:srcRect t="16694" r="28130" b="43540"/>
                    <a:stretch/>
                  </pic:blipFill>
                  <pic:spPr bwMode="auto">
                    <a:xfrm>
                      <a:off x="0" y="0"/>
                      <a:ext cx="4515332" cy="3549050"/>
                    </a:xfrm>
                    <a:prstGeom prst="rect">
                      <a:avLst/>
                    </a:prstGeom>
                    <a:ln>
                      <a:noFill/>
                    </a:ln>
                    <a:extLst>
                      <a:ext uri="{53640926-AAD7-44D8-BBD7-CCE9431645EC}">
                        <a14:shadowObscured xmlns:a14="http://schemas.microsoft.com/office/drawing/2010/main"/>
                      </a:ext>
                    </a:extLst>
                  </pic:spPr>
                </pic:pic>
              </a:graphicData>
            </a:graphic>
          </wp:inline>
        </w:drawing>
      </w:r>
    </w:p>
    <w:p w14:paraId="5FA99068" w14:textId="642DFDDE" w:rsidR="00552DFB" w:rsidRDefault="00552DFB" w:rsidP="00B71CC7">
      <w:pPr>
        <w:contextualSpacing/>
        <w:mirrorIndents/>
      </w:pPr>
    </w:p>
    <w:p w14:paraId="53712469" w14:textId="77777777" w:rsidR="009E0611" w:rsidRPr="001B6BE1" w:rsidRDefault="009E0611" w:rsidP="00B71CC7">
      <w:pPr>
        <w:contextualSpacing/>
        <w:mirrorIndents/>
      </w:pPr>
    </w:p>
    <w:sectPr w:rsidR="009E0611" w:rsidRPr="001B6BE1" w:rsidSect="005B3F86">
      <w:headerReference w:type="default" r:id="rId138"/>
      <w:headerReference w:type="first" r:id="rId139"/>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646FD" w14:textId="77777777" w:rsidR="00FB5127" w:rsidRDefault="00FB5127">
      <w:r>
        <w:separator/>
      </w:r>
    </w:p>
  </w:endnote>
  <w:endnote w:type="continuationSeparator" w:id="0">
    <w:p w14:paraId="0C9F9836" w14:textId="77777777" w:rsidR="00FB5127" w:rsidRDefault="00FB51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E253E" w14:textId="77777777" w:rsidR="00FB5127" w:rsidRDefault="00FB5127">
      <w:r>
        <w:separator/>
      </w:r>
    </w:p>
  </w:footnote>
  <w:footnote w:type="continuationSeparator" w:id="0">
    <w:p w14:paraId="4CFCCEA1" w14:textId="77777777" w:rsidR="00FB5127" w:rsidRDefault="00FB51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4B8C1022"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965974">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965974">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00E2"/>
    <w:rsid w:val="00010FE7"/>
    <w:rsid w:val="00011A76"/>
    <w:rsid w:val="00011E61"/>
    <w:rsid w:val="00011F57"/>
    <w:rsid w:val="00011F8C"/>
    <w:rsid w:val="000129E4"/>
    <w:rsid w:val="00012B56"/>
    <w:rsid w:val="00012B6E"/>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749"/>
    <w:rsid w:val="00021ABD"/>
    <w:rsid w:val="00021DD2"/>
    <w:rsid w:val="000221C5"/>
    <w:rsid w:val="000222D0"/>
    <w:rsid w:val="00022B29"/>
    <w:rsid w:val="00022B70"/>
    <w:rsid w:val="000232F4"/>
    <w:rsid w:val="00023374"/>
    <w:rsid w:val="00023634"/>
    <w:rsid w:val="000238D2"/>
    <w:rsid w:val="00024498"/>
    <w:rsid w:val="000247F0"/>
    <w:rsid w:val="00024916"/>
    <w:rsid w:val="00024A1A"/>
    <w:rsid w:val="000254A0"/>
    <w:rsid w:val="00025B25"/>
    <w:rsid w:val="000267BB"/>
    <w:rsid w:val="0002691A"/>
    <w:rsid w:val="00027125"/>
    <w:rsid w:val="000272DF"/>
    <w:rsid w:val="00027391"/>
    <w:rsid w:val="00027633"/>
    <w:rsid w:val="00027634"/>
    <w:rsid w:val="000276F4"/>
    <w:rsid w:val="00030006"/>
    <w:rsid w:val="00030585"/>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0AE"/>
    <w:rsid w:val="00040779"/>
    <w:rsid w:val="00040783"/>
    <w:rsid w:val="00041DB5"/>
    <w:rsid w:val="00042FBC"/>
    <w:rsid w:val="00043AD0"/>
    <w:rsid w:val="00043DD8"/>
    <w:rsid w:val="00044140"/>
    <w:rsid w:val="00044238"/>
    <w:rsid w:val="00044266"/>
    <w:rsid w:val="0004451B"/>
    <w:rsid w:val="0004478B"/>
    <w:rsid w:val="00044CE7"/>
    <w:rsid w:val="000457D0"/>
    <w:rsid w:val="00045DB5"/>
    <w:rsid w:val="0004636D"/>
    <w:rsid w:val="00047D58"/>
    <w:rsid w:val="000509AD"/>
    <w:rsid w:val="000510BA"/>
    <w:rsid w:val="00051168"/>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0D6"/>
    <w:rsid w:val="00066848"/>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B90"/>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68E3"/>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206"/>
    <w:rsid w:val="000B64C0"/>
    <w:rsid w:val="000B6906"/>
    <w:rsid w:val="000B6DE4"/>
    <w:rsid w:val="000B7578"/>
    <w:rsid w:val="000B7EED"/>
    <w:rsid w:val="000C0340"/>
    <w:rsid w:val="000C08F0"/>
    <w:rsid w:val="000C0968"/>
    <w:rsid w:val="000C1EC8"/>
    <w:rsid w:val="000C265E"/>
    <w:rsid w:val="000C2FE7"/>
    <w:rsid w:val="000C34B6"/>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117"/>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46CA"/>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BC"/>
    <w:rsid w:val="001057DF"/>
    <w:rsid w:val="00105C55"/>
    <w:rsid w:val="00107468"/>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1C1C"/>
    <w:rsid w:val="001230EE"/>
    <w:rsid w:val="00123123"/>
    <w:rsid w:val="001234CF"/>
    <w:rsid w:val="00124972"/>
    <w:rsid w:val="0012588C"/>
    <w:rsid w:val="001265CB"/>
    <w:rsid w:val="00126836"/>
    <w:rsid w:val="00126B2C"/>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47E75"/>
    <w:rsid w:val="0015026F"/>
    <w:rsid w:val="0015076E"/>
    <w:rsid w:val="00150939"/>
    <w:rsid w:val="00150FF2"/>
    <w:rsid w:val="001512A0"/>
    <w:rsid w:val="0015137C"/>
    <w:rsid w:val="0015143D"/>
    <w:rsid w:val="00151A44"/>
    <w:rsid w:val="00151B74"/>
    <w:rsid w:val="00151D78"/>
    <w:rsid w:val="00151EF4"/>
    <w:rsid w:val="0015224C"/>
    <w:rsid w:val="00153DB5"/>
    <w:rsid w:val="00154D96"/>
    <w:rsid w:val="00154E3D"/>
    <w:rsid w:val="001557A0"/>
    <w:rsid w:val="00156181"/>
    <w:rsid w:val="0015628D"/>
    <w:rsid w:val="00157194"/>
    <w:rsid w:val="00157708"/>
    <w:rsid w:val="001600A4"/>
    <w:rsid w:val="001600E0"/>
    <w:rsid w:val="00160852"/>
    <w:rsid w:val="0016086E"/>
    <w:rsid w:val="00160EC9"/>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082"/>
    <w:rsid w:val="0017468D"/>
    <w:rsid w:val="00174A1A"/>
    <w:rsid w:val="00175019"/>
    <w:rsid w:val="0017517C"/>
    <w:rsid w:val="00175710"/>
    <w:rsid w:val="00176099"/>
    <w:rsid w:val="001760AE"/>
    <w:rsid w:val="00176BFB"/>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68E5"/>
    <w:rsid w:val="001871B3"/>
    <w:rsid w:val="00187952"/>
    <w:rsid w:val="00187B7D"/>
    <w:rsid w:val="00187CC0"/>
    <w:rsid w:val="00187CEF"/>
    <w:rsid w:val="0019001F"/>
    <w:rsid w:val="001904F9"/>
    <w:rsid w:val="00190AFC"/>
    <w:rsid w:val="00191251"/>
    <w:rsid w:val="0019171C"/>
    <w:rsid w:val="0019175C"/>
    <w:rsid w:val="001925FB"/>
    <w:rsid w:val="00192A22"/>
    <w:rsid w:val="00192DA0"/>
    <w:rsid w:val="00193A14"/>
    <w:rsid w:val="001941A5"/>
    <w:rsid w:val="00194678"/>
    <w:rsid w:val="00194946"/>
    <w:rsid w:val="00194B84"/>
    <w:rsid w:val="0019511C"/>
    <w:rsid w:val="00195722"/>
    <w:rsid w:val="00195770"/>
    <w:rsid w:val="00195D1E"/>
    <w:rsid w:val="00195E9B"/>
    <w:rsid w:val="0019616A"/>
    <w:rsid w:val="001965E3"/>
    <w:rsid w:val="001966C2"/>
    <w:rsid w:val="001967C1"/>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7A1"/>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323"/>
    <w:rsid w:val="001C27E2"/>
    <w:rsid w:val="001C2973"/>
    <w:rsid w:val="001C2C45"/>
    <w:rsid w:val="001C2FFA"/>
    <w:rsid w:val="001C3044"/>
    <w:rsid w:val="001C315A"/>
    <w:rsid w:val="001C336E"/>
    <w:rsid w:val="001C3462"/>
    <w:rsid w:val="001C3D8D"/>
    <w:rsid w:val="001C4D34"/>
    <w:rsid w:val="001C5511"/>
    <w:rsid w:val="001C59D6"/>
    <w:rsid w:val="001C5D48"/>
    <w:rsid w:val="001C5EB5"/>
    <w:rsid w:val="001C5FDE"/>
    <w:rsid w:val="001C619B"/>
    <w:rsid w:val="001C63B1"/>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51E"/>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4D3A"/>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42"/>
    <w:rsid w:val="002057AE"/>
    <w:rsid w:val="0020594D"/>
    <w:rsid w:val="00205B3D"/>
    <w:rsid w:val="00205F74"/>
    <w:rsid w:val="0020638E"/>
    <w:rsid w:val="00206973"/>
    <w:rsid w:val="00206AD3"/>
    <w:rsid w:val="00206B93"/>
    <w:rsid w:val="00206CFF"/>
    <w:rsid w:val="00206F70"/>
    <w:rsid w:val="00207889"/>
    <w:rsid w:val="0020789A"/>
    <w:rsid w:val="00207AA8"/>
    <w:rsid w:val="00207EF4"/>
    <w:rsid w:val="0021016E"/>
    <w:rsid w:val="002103C3"/>
    <w:rsid w:val="002104C7"/>
    <w:rsid w:val="002106EB"/>
    <w:rsid w:val="002113C6"/>
    <w:rsid w:val="0021140A"/>
    <w:rsid w:val="00211714"/>
    <w:rsid w:val="0021187D"/>
    <w:rsid w:val="0021235E"/>
    <w:rsid w:val="0021256F"/>
    <w:rsid w:val="0021297B"/>
    <w:rsid w:val="00213CC7"/>
    <w:rsid w:val="002141AC"/>
    <w:rsid w:val="0021422B"/>
    <w:rsid w:val="00214333"/>
    <w:rsid w:val="002151D4"/>
    <w:rsid w:val="0021581F"/>
    <w:rsid w:val="00215909"/>
    <w:rsid w:val="00215FF7"/>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BEE"/>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3C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B15"/>
    <w:rsid w:val="00270D8F"/>
    <w:rsid w:val="0027150C"/>
    <w:rsid w:val="00271DD3"/>
    <w:rsid w:val="00272298"/>
    <w:rsid w:val="0027319C"/>
    <w:rsid w:val="002744F2"/>
    <w:rsid w:val="002751FB"/>
    <w:rsid w:val="00275307"/>
    <w:rsid w:val="00276209"/>
    <w:rsid w:val="002762CA"/>
    <w:rsid w:val="002766F4"/>
    <w:rsid w:val="002767E1"/>
    <w:rsid w:val="00276CB2"/>
    <w:rsid w:val="00276D4C"/>
    <w:rsid w:val="00276F01"/>
    <w:rsid w:val="00277181"/>
    <w:rsid w:val="002772B4"/>
    <w:rsid w:val="00277B2C"/>
    <w:rsid w:val="002800E9"/>
    <w:rsid w:val="00280D97"/>
    <w:rsid w:val="00280FC3"/>
    <w:rsid w:val="002817C6"/>
    <w:rsid w:val="00281B67"/>
    <w:rsid w:val="00281B9C"/>
    <w:rsid w:val="0028270E"/>
    <w:rsid w:val="00282833"/>
    <w:rsid w:val="00282F78"/>
    <w:rsid w:val="00283095"/>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2580"/>
    <w:rsid w:val="00293083"/>
    <w:rsid w:val="00293D8A"/>
    <w:rsid w:val="002941E2"/>
    <w:rsid w:val="00294400"/>
    <w:rsid w:val="0029475B"/>
    <w:rsid w:val="00294BFE"/>
    <w:rsid w:val="00294C17"/>
    <w:rsid w:val="00295447"/>
    <w:rsid w:val="0029580B"/>
    <w:rsid w:val="00295A09"/>
    <w:rsid w:val="00296D5E"/>
    <w:rsid w:val="002978E3"/>
    <w:rsid w:val="002A00E9"/>
    <w:rsid w:val="002A0A68"/>
    <w:rsid w:val="002A0DD1"/>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0BCA"/>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359"/>
    <w:rsid w:val="002C2A49"/>
    <w:rsid w:val="002C2AEF"/>
    <w:rsid w:val="002C2BB4"/>
    <w:rsid w:val="002C386D"/>
    <w:rsid w:val="002C3C17"/>
    <w:rsid w:val="002C61D9"/>
    <w:rsid w:val="002C635D"/>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2E3E"/>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2AC"/>
    <w:rsid w:val="0031530E"/>
    <w:rsid w:val="00315613"/>
    <w:rsid w:val="003167BD"/>
    <w:rsid w:val="003174A6"/>
    <w:rsid w:val="0031796E"/>
    <w:rsid w:val="0032063B"/>
    <w:rsid w:val="00320C38"/>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AD4"/>
    <w:rsid w:val="00335B8D"/>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223"/>
    <w:rsid w:val="00351CA1"/>
    <w:rsid w:val="00352260"/>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1DA"/>
    <w:rsid w:val="0036629F"/>
    <w:rsid w:val="00366A08"/>
    <w:rsid w:val="00366ADE"/>
    <w:rsid w:val="00366E59"/>
    <w:rsid w:val="003670E1"/>
    <w:rsid w:val="003702DD"/>
    <w:rsid w:val="003703AA"/>
    <w:rsid w:val="00370819"/>
    <w:rsid w:val="00370AB9"/>
    <w:rsid w:val="003712DF"/>
    <w:rsid w:val="00371392"/>
    <w:rsid w:val="003717A8"/>
    <w:rsid w:val="00371FEF"/>
    <w:rsid w:val="00372250"/>
    <w:rsid w:val="00372531"/>
    <w:rsid w:val="00374058"/>
    <w:rsid w:val="003740B7"/>
    <w:rsid w:val="00374184"/>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416"/>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C75"/>
    <w:rsid w:val="003B1E12"/>
    <w:rsid w:val="003B23F8"/>
    <w:rsid w:val="003B27DC"/>
    <w:rsid w:val="003B2E44"/>
    <w:rsid w:val="003B36B3"/>
    <w:rsid w:val="003B37EB"/>
    <w:rsid w:val="003B3C51"/>
    <w:rsid w:val="003B486D"/>
    <w:rsid w:val="003B4A92"/>
    <w:rsid w:val="003B541B"/>
    <w:rsid w:val="003B5934"/>
    <w:rsid w:val="003B5DEA"/>
    <w:rsid w:val="003B6072"/>
    <w:rsid w:val="003B6AB0"/>
    <w:rsid w:val="003B7D2C"/>
    <w:rsid w:val="003C05F0"/>
    <w:rsid w:val="003C0D3A"/>
    <w:rsid w:val="003C107A"/>
    <w:rsid w:val="003C1091"/>
    <w:rsid w:val="003C1129"/>
    <w:rsid w:val="003C122A"/>
    <w:rsid w:val="003C20F4"/>
    <w:rsid w:val="003C27F9"/>
    <w:rsid w:val="003C3665"/>
    <w:rsid w:val="003C3CEE"/>
    <w:rsid w:val="003C3E92"/>
    <w:rsid w:val="003C488A"/>
    <w:rsid w:val="003C49F0"/>
    <w:rsid w:val="003C5153"/>
    <w:rsid w:val="003C515C"/>
    <w:rsid w:val="003C55A4"/>
    <w:rsid w:val="003C582B"/>
    <w:rsid w:val="003C5B58"/>
    <w:rsid w:val="003C5E64"/>
    <w:rsid w:val="003C6A79"/>
    <w:rsid w:val="003C7771"/>
    <w:rsid w:val="003D0285"/>
    <w:rsid w:val="003D057C"/>
    <w:rsid w:val="003D0586"/>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0A7A"/>
    <w:rsid w:val="003F0B97"/>
    <w:rsid w:val="003F1164"/>
    <w:rsid w:val="003F1384"/>
    <w:rsid w:val="003F16A4"/>
    <w:rsid w:val="003F1C99"/>
    <w:rsid w:val="003F24C0"/>
    <w:rsid w:val="003F2991"/>
    <w:rsid w:val="003F30C3"/>
    <w:rsid w:val="003F433D"/>
    <w:rsid w:val="003F4F44"/>
    <w:rsid w:val="003F569B"/>
    <w:rsid w:val="003F6572"/>
    <w:rsid w:val="003F6F80"/>
    <w:rsid w:val="003F7504"/>
    <w:rsid w:val="003F7BCF"/>
    <w:rsid w:val="00400445"/>
    <w:rsid w:val="00400464"/>
    <w:rsid w:val="00400D37"/>
    <w:rsid w:val="00401038"/>
    <w:rsid w:val="004015F8"/>
    <w:rsid w:val="0040190E"/>
    <w:rsid w:val="00401DCA"/>
    <w:rsid w:val="00401EEC"/>
    <w:rsid w:val="00402304"/>
    <w:rsid w:val="004025F1"/>
    <w:rsid w:val="004028BC"/>
    <w:rsid w:val="00402CFD"/>
    <w:rsid w:val="00402DA0"/>
    <w:rsid w:val="00402DD1"/>
    <w:rsid w:val="00402E07"/>
    <w:rsid w:val="004031E5"/>
    <w:rsid w:val="00403313"/>
    <w:rsid w:val="00403834"/>
    <w:rsid w:val="00403BD6"/>
    <w:rsid w:val="00404E07"/>
    <w:rsid w:val="00404F15"/>
    <w:rsid w:val="0040573F"/>
    <w:rsid w:val="00405F4D"/>
    <w:rsid w:val="00405F83"/>
    <w:rsid w:val="00407170"/>
    <w:rsid w:val="004073D3"/>
    <w:rsid w:val="00407D50"/>
    <w:rsid w:val="004105A7"/>
    <w:rsid w:val="00410C19"/>
    <w:rsid w:val="00411AC5"/>
    <w:rsid w:val="00412FB3"/>
    <w:rsid w:val="00413654"/>
    <w:rsid w:val="00413C49"/>
    <w:rsid w:val="00413F44"/>
    <w:rsid w:val="00414752"/>
    <w:rsid w:val="00415AE9"/>
    <w:rsid w:val="00415DE4"/>
    <w:rsid w:val="004163D0"/>
    <w:rsid w:val="00416BA6"/>
    <w:rsid w:val="00417164"/>
    <w:rsid w:val="00417C8D"/>
    <w:rsid w:val="00417EFA"/>
    <w:rsid w:val="00420221"/>
    <w:rsid w:val="004208D0"/>
    <w:rsid w:val="004211EC"/>
    <w:rsid w:val="004214D4"/>
    <w:rsid w:val="00421819"/>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037C"/>
    <w:rsid w:val="0043131F"/>
    <w:rsid w:val="004316D5"/>
    <w:rsid w:val="004316F7"/>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E9"/>
    <w:rsid w:val="00441098"/>
    <w:rsid w:val="00441252"/>
    <w:rsid w:val="00441C33"/>
    <w:rsid w:val="00442484"/>
    <w:rsid w:val="00442A3F"/>
    <w:rsid w:val="00442F4F"/>
    <w:rsid w:val="00442F6B"/>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B7"/>
    <w:rsid w:val="004531ED"/>
    <w:rsid w:val="00453FAA"/>
    <w:rsid w:val="00455799"/>
    <w:rsid w:val="00455B7F"/>
    <w:rsid w:val="00456111"/>
    <w:rsid w:val="00457610"/>
    <w:rsid w:val="0046085D"/>
    <w:rsid w:val="00460877"/>
    <w:rsid w:val="00460E78"/>
    <w:rsid w:val="00460F3D"/>
    <w:rsid w:val="004613EF"/>
    <w:rsid w:val="00461720"/>
    <w:rsid w:val="00461963"/>
    <w:rsid w:val="00461D21"/>
    <w:rsid w:val="00462049"/>
    <w:rsid w:val="004623A3"/>
    <w:rsid w:val="00462834"/>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0F6D"/>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1D"/>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4FB"/>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B7B3B"/>
    <w:rsid w:val="004C02B0"/>
    <w:rsid w:val="004C0A5E"/>
    <w:rsid w:val="004C127F"/>
    <w:rsid w:val="004C13A5"/>
    <w:rsid w:val="004C1650"/>
    <w:rsid w:val="004C2C19"/>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CF9"/>
    <w:rsid w:val="004D7F12"/>
    <w:rsid w:val="004E05B1"/>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A84"/>
    <w:rsid w:val="004F2E44"/>
    <w:rsid w:val="004F33BD"/>
    <w:rsid w:val="004F3FDB"/>
    <w:rsid w:val="004F40B3"/>
    <w:rsid w:val="004F42CF"/>
    <w:rsid w:val="004F438C"/>
    <w:rsid w:val="004F4715"/>
    <w:rsid w:val="004F4932"/>
    <w:rsid w:val="004F53EA"/>
    <w:rsid w:val="004F55D8"/>
    <w:rsid w:val="004F55E3"/>
    <w:rsid w:val="004F5A3D"/>
    <w:rsid w:val="004F6814"/>
    <w:rsid w:val="004F6F51"/>
    <w:rsid w:val="004F7738"/>
    <w:rsid w:val="004F791D"/>
    <w:rsid w:val="004F7F9B"/>
    <w:rsid w:val="00500091"/>
    <w:rsid w:val="00500FDC"/>
    <w:rsid w:val="00501A2F"/>
    <w:rsid w:val="00501AEB"/>
    <w:rsid w:val="00501B5D"/>
    <w:rsid w:val="00501C2D"/>
    <w:rsid w:val="00503096"/>
    <w:rsid w:val="005032C9"/>
    <w:rsid w:val="00503C90"/>
    <w:rsid w:val="005047E1"/>
    <w:rsid w:val="00505FD7"/>
    <w:rsid w:val="00506125"/>
    <w:rsid w:val="0050657F"/>
    <w:rsid w:val="0050693E"/>
    <w:rsid w:val="00506F64"/>
    <w:rsid w:val="00507039"/>
    <w:rsid w:val="0050711B"/>
    <w:rsid w:val="0050726B"/>
    <w:rsid w:val="005073FE"/>
    <w:rsid w:val="00507419"/>
    <w:rsid w:val="0051005E"/>
    <w:rsid w:val="00510874"/>
    <w:rsid w:val="00510A0B"/>
    <w:rsid w:val="00510B70"/>
    <w:rsid w:val="00511781"/>
    <w:rsid w:val="00511AB2"/>
    <w:rsid w:val="00512465"/>
    <w:rsid w:val="005129C0"/>
    <w:rsid w:val="00512CCE"/>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67"/>
    <w:rsid w:val="005200B2"/>
    <w:rsid w:val="00520985"/>
    <w:rsid w:val="00520ED3"/>
    <w:rsid w:val="0052106A"/>
    <w:rsid w:val="00521184"/>
    <w:rsid w:val="0052177E"/>
    <w:rsid w:val="005217D9"/>
    <w:rsid w:val="00521998"/>
    <w:rsid w:val="00522A74"/>
    <w:rsid w:val="00522ECC"/>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1BD"/>
    <w:rsid w:val="005405F0"/>
    <w:rsid w:val="00540694"/>
    <w:rsid w:val="00540759"/>
    <w:rsid w:val="005414C6"/>
    <w:rsid w:val="00541810"/>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71F"/>
    <w:rsid w:val="00550841"/>
    <w:rsid w:val="00550A8F"/>
    <w:rsid w:val="0055172E"/>
    <w:rsid w:val="00551902"/>
    <w:rsid w:val="00551A16"/>
    <w:rsid w:val="00551D94"/>
    <w:rsid w:val="00551FE9"/>
    <w:rsid w:val="005522A1"/>
    <w:rsid w:val="00552326"/>
    <w:rsid w:val="00552DFB"/>
    <w:rsid w:val="0055306E"/>
    <w:rsid w:val="00553158"/>
    <w:rsid w:val="00553A44"/>
    <w:rsid w:val="00554586"/>
    <w:rsid w:val="00554760"/>
    <w:rsid w:val="00554EEB"/>
    <w:rsid w:val="00555785"/>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3F33"/>
    <w:rsid w:val="005641DB"/>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AE9"/>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876"/>
    <w:rsid w:val="00577CB7"/>
    <w:rsid w:val="00577DA5"/>
    <w:rsid w:val="00577F24"/>
    <w:rsid w:val="0058049E"/>
    <w:rsid w:val="005805DC"/>
    <w:rsid w:val="00580708"/>
    <w:rsid w:val="005808E5"/>
    <w:rsid w:val="00580EF1"/>
    <w:rsid w:val="0058162B"/>
    <w:rsid w:val="00581903"/>
    <w:rsid w:val="00581C41"/>
    <w:rsid w:val="00581D26"/>
    <w:rsid w:val="00582A91"/>
    <w:rsid w:val="00583C51"/>
    <w:rsid w:val="005842E2"/>
    <w:rsid w:val="00584832"/>
    <w:rsid w:val="00584923"/>
    <w:rsid w:val="00584B3F"/>
    <w:rsid w:val="00584D0B"/>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193"/>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0905"/>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3D9"/>
    <w:rsid w:val="005B7517"/>
    <w:rsid w:val="005B75A4"/>
    <w:rsid w:val="005B7A2F"/>
    <w:rsid w:val="005C0638"/>
    <w:rsid w:val="005C07F2"/>
    <w:rsid w:val="005C0A3D"/>
    <w:rsid w:val="005C0B35"/>
    <w:rsid w:val="005C2CCA"/>
    <w:rsid w:val="005C2E40"/>
    <w:rsid w:val="005C3623"/>
    <w:rsid w:val="005C3788"/>
    <w:rsid w:val="005C3A7B"/>
    <w:rsid w:val="005C42EB"/>
    <w:rsid w:val="005C4ECC"/>
    <w:rsid w:val="005C5A5F"/>
    <w:rsid w:val="005C645F"/>
    <w:rsid w:val="005C647E"/>
    <w:rsid w:val="005C64ED"/>
    <w:rsid w:val="005C6633"/>
    <w:rsid w:val="005C6652"/>
    <w:rsid w:val="005C726E"/>
    <w:rsid w:val="005D0543"/>
    <w:rsid w:val="005D05B2"/>
    <w:rsid w:val="005D0C69"/>
    <w:rsid w:val="005D0F23"/>
    <w:rsid w:val="005D1616"/>
    <w:rsid w:val="005D1908"/>
    <w:rsid w:val="005D1C2E"/>
    <w:rsid w:val="005D1D68"/>
    <w:rsid w:val="005D1ED9"/>
    <w:rsid w:val="005D20CF"/>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497"/>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D03"/>
    <w:rsid w:val="005F4F8A"/>
    <w:rsid w:val="005F51AA"/>
    <w:rsid w:val="005F5EEF"/>
    <w:rsid w:val="005F650A"/>
    <w:rsid w:val="005F67F5"/>
    <w:rsid w:val="005F69C8"/>
    <w:rsid w:val="005F6C09"/>
    <w:rsid w:val="005F6D6A"/>
    <w:rsid w:val="005F737D"/>
    <w:rsid w:val="005F7BF8"/>
    <w:rsid w:val="00600380"/>
    <w:rsid w:val="00600BC4"/>
    <w:rsid w:val="00600E96"/>
    <w:rsid w:val="00600F90"/>
    <w:rsid w:val="00600FD1"/>
    <w:rsid w:val="00601295"/>
    <w:rsid w:val="006021A7"/>
    <w:rsid w:val="0060281A"/>
    <w:rsid w:val="0060368A"/>
    <w:rsid w:val="00604378"/>
    <w:rsid w:val="00604CCE"/>
    <w:rsid w:val="00605647"/>
    <w:rsid w:val="006058BD"/>
    <w:rsid w:val="00605D1C"/>
    <w:rsid w:val="00606111"/>
    <w:rsid w:val="00606C2B"/>
    <w:rsid w:val="00607B11"/>
    <w:rsid w:val="00607B3D"/>
    <w:rsid w:val="00607C58"/>
    <w:rsid w:val="00607D73"/>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17B46"/>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1A7"/>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054"/>
    <w:rsid w:val="006421BD"/>
    <w:rsid w:val="006426E6"/>
    <w:rsid w:val="00642B95"/>
    <w:rsid w:val="00643996"/>
    <w:rsid w:val="00643C7C"/>
    <w:rsid w:val="0064493D"/>
    <w:rsid w:val="00644C9F"/>
    <w:rsid w:val="00644F31"/>
    <w:rsid w:val="00646403"/>
    <w:rsid w:val="0064668F"/>
    <w:rsid w:val="006466AE"/>
    <w:rsid w:val="00647239"/>
    <w:rsid w:val="006476E3"/>
    <w:rsid w:val="00647C75"/>
    <w:rsid w:val="00650105"/>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A71"/>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478E"/>
    <w:rsid w:val="006850E8"/>
    <w:rsid w:val="006851F2"/>
    <w:rsid w:val="00685384"/>
    <w:rsid w:val="00685BCD"/>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9E3"/>
    <w:rsid w:val="00697B2F"/>
    <w:rsid w:val="006A0725"/>
    <w:rsid w:val="006A09E2"/>
    <w:rsid w:val="006A1ACE"/>
    <w:rsid w:val="006A1DE2"/>
    <w:rsid w:val="006A265B"/>
    <w:rsid w:val="006A2895"/>
    <w:rsid w:val="006A2AA9"/>
    <w:rsid w:val="006A2C8B"/>
    <w:rsid w:val="006A3473"/>
    <w:rsid w:val="006A3F63"/>
    <w:rsid w:val="006A4593"/>
    <w:rsid w:val="006A48BB"/>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AB9"/>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3CE9"/>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CDB"/>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5EC"/>
    <w:rsid w:val="006E3DDF"/>
    <w:rsid w:val="006E3EEE"/>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1D11"/>
    <w:rsid w:val="006F2DCE"/>
    <w:rsid w:val="006F2E1E"/>
    <w:rsid w:val="006F3F87"/>
    <w:rsid w:val="006F4670"/>
    <w:rsid w:val="006F48C6"/>
    <w:rsid w:val="006F4C6C"/>
    <w:rsid w:val="006F4D83"/>
    <w:rsid w:val="006F5894"/>
    <w:rsid w:val="006F6CAF"/>
    <w:rsid w:val="006F6DA6"/>
    <w:rsid w:val="007006F2"/>
    <w:rsid w:val="00700887"/>
    <w:rsid w:val="007019A4"/>
    <w:rsid w:val="0070318B"/>
    <w:rsid w:val="007033D8"/>
    <w:rsid w:val="00703508"/>
    <w:rsid w:val="007038C8"/>
    <w:rsid w:val="00703C5B"/>
    <w:rsid w:val="00703E27"/>
    <w:rsid w:val="00703F2A"/>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3E12"/>
    <w:rsid w:val="007141B9"/>
    <w:rsid w:val="00714525"/>
    <w:rsid w:val="00714948"/>
    <w:rsid w:val="00714DA3"/>
    <w:rsid w:val="00714ECE"/>
    <w:rsid w:val="00715053"/>
    <w:rsid w:val="00715194"/>
    <w:rsid w:val="007153EB"/>
    <w:rsid w:val="00715CC4"/>
    <w:rsid w:val="00716043"/>
    <w:rsid w:val="0071693D"/>
    <w:rsid w:val="00717BD8"/>
    <w:rsid w:val="00720A92"/>
    <w:rsid w:val="007214BC"/>
    <w:rsid w:val="007217A1"/>
    <w:rsid w:val="00721957"/>
    <w:rsid w:val="007221DF"/>
    <w:rsid w:val="0072245D"/>
    <w:rsid w:val="0072376B"/>
    <w:rsid w:val="007237F6"/>
    <w:rsid w:val="00723A16"/>
    <w:rsid w:val="00723A56"/>
    <w:rsid w:val="00723ED1"/>
    <w:rsid w:val="00724111"/>
    <w:rsid w:val="00724112"/>
    <w:rsid w:val="00724560"/>
    <w:rsid w:val="007254E2"/>
    <w:rsid w:val="007255BF"/>
    <w:rsid w:val="0072594D"/>
    <w:rsid w:val="00725D36"/>
    <w:rsid w:val="007262D2"/>
    <w:rsid w:val="00726529"/>
    <w:rsid w:val="007275B5"/>
    <w:rsid w:val="007301C9"/>
    <w:rsid w:val="00730353"/>
    <w:rsid w:val="00730BBE"/>
    <w:rsid w:val="00731238"/>
    <w:rsid w:val="0073191F"/>
    <w:rsid w:val="00731B89"/>
    <w:rsid w:val="007323CF"/>
    <w:rsid w:val="007324E1"/>
    <w:rsid w:val="0073312E"/>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E48"/>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69C"/>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2AF"/>
    <w:rsid w:val="0076279E"/>
    <w:rsid w:val="00762A1F"/>
    <w:rsid w:val="007635C7"/>
    <w:rsid w:val="00763704"/>
    <w:rsid w:val="00763751"/>
    <w:rsid w:val="00764053"/>
    <w:rsid w:val="007649D4"/>
    <w:rsid w:val="00764F67"/>
    <w:rsid w:val="0076549B"/>
    <w:rsid w:val="00766034"/>
    <w:rsid w:val="00766B77"/>
    <w:rsid w:val="0076727C"/>
    <w:rsid w:val="00767364"/>
    <w:rsid w:val="007673FA"/>
    <w:rsid w:val="007676F5"/>
    <w:rsid w:val="00770918"/>
    <w:rsid w:val="007713E8"/>
    <w:rsid w:val="00771B7F"/>
    <w:rsid w:val="007726BA"/>
    <w:rsid w:val="00772FF8"/>
    <w:rsid w:val="0077309C"/>
    <w:rsid w:val="00773BFE"/>
    <w:rsid w:val="00773CF9"/>
    <w:rsid w:val="007752D2"/>
    <w:rsid w:val="0077586E"/>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956"/>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49F8"/>
    <w:rsid w:val="007A5257"/>
    <w:rsid w:val="007A5AEA"/>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4A59"/>
    <w:rsid w:val="007C5720"/>
    <w:rsid w:val="007C5B06"/>
    <w:rsid w:val="007C6059"/>
    <w:rsid w:val="007C66A0"/>
    <w:rsid w:val="007C6B3D"/>
    <w:rsid w:val="007C6F24"/>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5F86"/>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6AD8"/>
    <w:rsid w:val="007F75C3"/>
    <w:rsid w:val="00800B44"/>
    <w:rsid w:val="008012C3"/>
    <w:rsid w:val="00801D1B"/>
    <w:rsid w:val="00802184"/>
    <w:rsid w:val="008024C2"/>
    <w:rsid w:val="00802805"/>
    <w:rsid w:val="008034EC"/>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381A"/>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1B85"/>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409E0"/>
    <w:rsid w:val="00840BE6"/>
    <w:rsid w:val="00841084"/>
    <w:rsid w:val="00841C08"/>
    <w:rsid w:val="00841D20"/>
    <w:rsid w:val="00841DCC"/>
    <w:rsid w:val="00841F7C"/>
    <w:rsid w:val="00842442"/>
    <w:rsid w:val="00842DB0"/>
    <w:rsid w:val="00842E7A"/>
    <w:rsid w:val="00842EF8"/>
    <w:rsid w:val="00843403"/>
    <w:rsid w:val="00843581"/>
    <w:rsid w:val="0084384F"/>
    <w:rsid w:val="008438F7"/>
    <w:rsid w:val="00843B73"/>
    <w:rsid w:val="00843BE4"/>
    <w:rsid w:val="00844A93"/>
    <w:rsid w:val="00844FC2"/>
    <w:rsid w:val="00845050"/>
    <w:rsid w:val="00845250"/>
    <w:rsid w:val="00845D98"/>
    <w:rsid w:val="00846032"/>
    <w:rsid w:val="00846035"/>
    <w:rsid w:val="00846186"/>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6CE"/>
    <w:rsid w:val="00872B61"/>
    <w:rsid w:val="00872BA8"/>
    <w:rsid w:val="00873F96"/>
    <w:rsid w:val="008742B0"/>
    <w:rsid w:val="00874401"/>
    <w:rsid w:val="008744EC"/>
    <w:rsid w:val="0087498C"/>
    <w:rsid w:val="00874A44"/>
    <w:rsid w:val="0087518D"/>
    <w:rsid w:val="00875ACF"/>
    <w:rsid w:val="00875AD7"/>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031"/>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6C41"/>
    <w:rsid w:val="00897629"/>
    <w:rsid w:val="00897AB0"/>
    <w:rsid w:val="008A03E7"/>
    <w:rsid w:val="008A043C"/>
    <w:rsid w:val="008A0631"/>
    <w:rsid w:val="008A089B"/>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730"/>
    <w:rsid w:val="008C282C"/>
    <w:rsid w:val="008C30CD"/>
    <w:rsid w:val="008C379B"/>
    <w:rsid w:val="008C3966"/>
    <w:rsid w:val="008C3A1E"/>
    <w:rsid w:val="008C3C53"/>
    <w:rsid w:val="008C3E7F"/>
    <w:rsid w:val="008C416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9B1"/>
    <w:rsid w:val="008D4E35"/>
    <w:rsid w:val="008D4E5E"/>
    <w:rsid w:val="008D5367"/>
    <w:rsid w:val="008D5B2B"/>
    <w:rsid w:val="008D5F98"/>
    <w:rsid w:val="008D5FE3"/>
    <w:rsid w:val="008D619A"/>
    <w:rsid w:val="008D62C8"/>
    <w:rsid w:val="008D6763"/>
    <w:rsid w:val="008D7186"/>
    <w:rsid w:val="008D7BC6"/>
    <w:rsid w:val="008D7ECD"/>
    <w:rsid w:val="008D7FF0"/>
    <w:rsid w:val="008E061C"/>
    <w:rsid w:val="008E06EE"/>
    <w:rsid w:val="008E0872"/>
    <w:rsid w:val="008E10DE"/>
    <w:rsid w:val="008E12B7"/>
    <w:rsid w:val="008E1407"/>
    <w:rsid w:val="008E1F55"/>
    <w:rsid w:val="008E2939"/>
    <w:rsid w:val="008E2FA4"/>
    <w:rsid w:val="008E34CD"/>
    <w:rsid w:val="008E3CD1"/>
    <w:rsid w:val="008E4959"/>
    <w:rsid w:val="008E4A64"/>
    <w:rsid w:val="008E5056"/>
    <w:rsid w:val="008E5C28"/>
    <w:rsid w:val="008E6049"/>
    <w:rsid w:val="008E6836"/>
    <w:rsid w:val="008E6BFE"/>
    <w:rsid w:val="008E77EF"/>
    <w:rsid w:val="008E7BEA"/>
    <w:rsid w:val="008F0E26"/>
    <w:rsid w:val="008F11F1"/>
    <w:rsid w:val="008F1461"/>
    <w:rsid w:val="008F166C"/>
    <w:rsid w:val="008F3AE4"/>
    <w:rsid w:val="008F3CAA"/>
    <w:rsid w:val="008F439E"/>
    <w:rsid w:val="008F4400"/>
    <w:rsid w:val="008F546D"/>
    <w:rsid w:val="008F57DC"/>
    <w:rsid w:val="008F5AEF"/>
    <w:rsid w:val="008F5F24"/>
    <w:rsid w:val="008F61AB"/>
    <w:rsid w:val="008F6275"/>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3198"/>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A6D"/>
    <w:rsid w:val="00935C67"/>
    <w:rsid w:val="009362FB"/>
    <w:rsid w:val="0093645D"/>
    <w:rsid w:val="0093655B"/>
    <w:rsid w:val="0093695D"/>
    <w:rsid w:val="00936D98"/>
    <w:rsid w:val="0093731D"/>
    <w:rsid w:val="009374E6"/>
    <w:rsid w:val="00937905"/>
    <w:rsid w:val="00937CBE"/>
    <w:rsid w:val="00937DA2"/>
    <w:rsid w:val="00937E3E"/>
    <w:rsid w:val="00937E72"/>
    <w:rsid w:val="00940DB7"/>
    <w:rsid w:val="00940DF8"/>
    <w:rsid w:val="00940ED8"/>
    <w:rsid w:val="00941426"/>
    <w:rsid w:val="00941C60"/>
    <w:rsid w:val="00942C68"/>
    <w:rsid w:val="00942E4C"/>
    <w:rsid w:val="009441A4"/>
    <w:rsid w:val="009443AC"/>
    <w:rsid w:val="00944743"/>
    <w:rsid w:val="00944D13"/>
    <w:rsid w:val="00944DFB"/>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023"/>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5974"/>
    <w:rsid w:val="009663A3"/>
    <w:rsid w:val="00966EAA"/>
    <w:rsid w:val="0096733B"/>
    <w:rsid w:val="0096752D"/>
    <w:rsid w:val="009679D3"/>
    <w:rsid w:val="00967B0B"/>
    <w:rsid w:val="0097004E"/>
    <w:rsid w:val="00970478"/>
    <w:rsid w:val="009704E9"/>
    <w:rsid w:val="00970660"/>
    <w:rsid w:val="00970726"/>
    <w:rsid w:val="00970734"/>
    <w:rsid w:val="0097074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773ED"/>
    <w:rsid w:val="00977ECF"/>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DD3"/>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903"/>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634"/>
    <w:rsid w:val="009A3FF2"/>
    <w:rsid w:val="009A426E"/>
    <w:rsid w:val="009A47E2"/>
    <w:rsid w:val="009A4D48"/>
    <w:rsid w:val="009A5B8C"/>
    <w:rsid w:val="009A6882"/>
    <w:rsid w:val="009A6A4A"/>
    <w:rsid w:val="009A6E56"/>
    <w:rsid w:val="009A6E96"/>
    <w:rsid w:val="009B0235"/>
    <w:rsid w:val="009B0905"/>
    <w:rsid w:val="009B0B47"/>
    <w:rsid w:val="009B0B5E"/>
    <w:rsid w:val="009B0E81"/>
    <w:rsid w:val="009B1D3E"/>
    <w:rsid w:val="009B2506"/>
    <w:rsid w:val="009B2C80"/>
    <w:rsid w:val="009B34D8"/>
    <w:rsid w:val="009B3702"/>
    <w:rsid w:val="009B42C2"/>
    <w:rsid w:val="009B475E"/>
    <w:rsid w:val="009B4C77"/>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7BC"/>
    <w:rsid w:val="009C689B"/>
    <w:rsid w:val="009C68C9"/>
    <w:rsid w:val="009C6C51"/>
    <w:rsid w:val="009C6D45"/>
    <w:rsid w:val="009C7A6F"/>
    <w:rsid w:val="009C7AF5"/>
    <w:rsid w:val="009C7DAE"/>
    <w:rsid w:val="009C7F7E"/>
    <w:rsid w:val="009D1224"/>
    <w:rsid w:val="009D2A59"/>
    <w:rsid w:val="009D305D"/>
    <w:rsid w:val="009D305E"/>
    <w:rsid w:val="009D369E"/>
    <w:rsid w:val="009D3D08"/>
    <w:rsid w:val="009D482B"/>
    <w:rsid w:val="009D52E5"/>
    <w:rsid w:val="009D5657"/>
    <w:rsid w:val="009D59E7"/>
    <w:rsid w:val="009D6D66"/>
    <w:rsid w:val="009D7257"/>
    <w:rsid w:val="009D767E"/>
    <w:rsid w:val="009E01A2"/>
    <w:rsid w:val="009E0262"/>
    <w:rsid w:val="009E0319"/>
    <w:rsid w:val="009E060A"/>
    <w:rsid w:val="009E0611"/>
    <w:rsid w:val="009E06B6"/>
    <w:rsid w:val="009E0FC1"/>
    <w:rsid w:val="009E1620"/>
    <w:rsid w:val="009E1B9C"/>
    <w:rsid w:val="009E1BC1"/>
    <w:rsid w:val="009E209B"/>
    <w:rsid w:val="009E29CD"/>
    <w:rsid w:val="009E2BDD"/>
    <w:rsid w:val="009E2CB8"/>
    <w:rsid w:val="009E333E"/>
    <w:rsid w:val="009E3455"/>
    <w:rsid w:val="009E3569"/>
    <w:rsid w:val="009E3991"/>
    <w:rsid w:val="009E3C9A"/>
    <w:rsid w:val="009E3E47"/>
    <w:rsid w:val="009E4674"/>
    <w:rsid w:val="009E48C2"/>
    <w:rsid w:val="009E4C55"/>
    <w:rsid w:val="009E4E04"/>
    <w:rsid w:val="009E5393"/>
    <w:rsid w:val="009E56EC"/>
    <w:rsid w:val="009E5BAF"/>
    <w:rsid w:val="009E5C54"/>
    <w:rsid w:val="009E69BD"/>
    <w:rsid w:val="009E6C41"/>
    <w:rsid w:val="009E72F9"/>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F2A"/>
    <w:rsid w:val="00A031E2"/>
    <w:rsid w:val="00A0371C"/>
    <w:rsid w:val="00A0385C"/>
    <w:rsid w:val="00A03935"/>
    <w:rsid w:val="00A03AF6"/>
    <w:rsid w:val="00A0424F"/>
    <w:rsid w:val="00A04636"/>
    <w:rsid w:val="00A04B71"/>
    <w:rsid w:val="00A04D37"/>
    <w:rsid w:val="00A04DB8"/>
    <w:rsid w:val="00A04EF9"/>
    <w:rsid w:val="00A05D4D"/>
    <w:rsid w:val="00A07195"/>
    <w:rsid w:val="00A07282"/>
    <w:rsid w:val="00A07E74"/>
    <w:rsid w:val="00A07EF8"/>
    <w:rsid w:val="00A1002B"/>
    <w:rsid w:val="00A10145"/>
    <w:rsid w:val="00A10D81"/>
    <w:rsid w:val="00A11670"/>
    <w:rsid w:val="00A118A7"/>
    <w:rsid w:val="00A11BAF"/>
    <w:rsid w:val="00A11BE8"/>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14F4"/>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29D"/>
    <w:rsid w:val="00A60369"/>
    <w:rsid w:val="00A60556"/>
    <w:rsid w:val="00A605D4"/>
    <w:rsid w:val="00A60DA4"/>
    <w:rsid w:val="00A60EC9"/>
    <w:rsid w:val="00A610C7"/>
    <w:rsid w:val="00A61171"/>
    <w:rsid w:val="00A6164F"/>
    <w:rsid w:val="00A618BC"/>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99A"/>
    <w:rsid w:val="00A73A1B"/>
    <w:rsid w:val="00A73B77"/>
    <w:rsid w:val="00A75562"/>
    <w:rsid w:val="00A75AC4"/>
    <w:rsid w:val="00A75BED"/>
    <w:rsid w:val="00A76340"/>
    <w:rsid w:val="00A764E0"/>
    <w:rsid w:val="00A7653F"/>
    <w:rsid w:val="00A765E7"/>
    <w:rsid w:val="00A769D0"/>
    <w:rsid w:val="00A76D95"/>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68A"/>
    <w:rsid w:val="00A95AB7"/>
    <w:rsid w:val="00A95B4D"/>
    <w:rsid w:val="00A969EA"/>
    <w:rsid w:val="00A9764F"/>
    <w:rsid w:val="00A97740"/>
    <w:rsid w:val="00A97CCE"/>
    <w:rsid w:val="00A97DD6"/>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3CE"/>
    <w:rsid w:val="00AA49B0"/>
    <w:rsid w:val="00AA4B84"/>
    <w:rsid w:val="00AA4C29"/>
    <w:rsid w:val="00AA5B30"/>
    <w:rsid w:val="00AA5E87"/>
    <w:rsid w:val="00AA758A"/>
    <w:rsid w:val="00AB05F5"/>
    <w:rsid w:val="00AB09E7"/>
    <w:rsid w:val="00AB18E6"/>
    <w:rsid w:val="00AB1B00"/>
    <w:rsid w:val="00AB22D8"/>
    <w:rsid w:val="00AB2AA7"/>
    <w:rsid w:val="00AB2EDD"/>
    <w:rsid w:val="00AB3576"/>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3C8"/>
    <w:rsid w:val="00AC4F61"/>
    <w:rsid w:val="00AC5803"/>
    <w:rsid w:val="00AC5E3C"/>
    <w:rsid w:val="00AC689E"/>
    <w:rsid w:val="00AC6CDA"/>
    <w:rsid w:val="00AC77B6"/>
    <w:rsid w:val="00AC7ED9"/>
    <w:rsid w:val="00AC7F7C"/>
    <w:rsid w:val="00AD00D7"/>
    <w:rsid w:val="00AD0899"/>
    <w:rsid w:val="00AD110F"/>
    <w:rsid w:val="00AD11CA"/>
    <w:rsid w:val="00AD140F"/>
    <w:rsid w:val="00AD1597"/>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48"/>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271"/>
    <w:rsid w:val="00B0141C"/>
    <w:rsid w:val="00B026F4"/>
    <w:rsid w:val="00B0318E"/>
    <w:rsid w:val="00B03589"/>
    <w:rsid w:val="00B0359B"/>
    <w:rsid w:val="00B0365F"/>
    <w:rsid w:val="00B04411"/>
    <w:rsid w:val="00B044CA"/>
    <w:rsid w:val="00B05056"/>
    <w:rsid w:val="00B05077"/>
    <w:rsid w:val="00B053DC"/>
    <w:rsid w:val="00B0582F"/>
    <w:rsid w:val="00B0591A"/>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17EB1"/>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520"/>
    <w:rsid w:val="00B31DC3"/>
    <w:rsid w:val="00B32557"/>
    <w:rsid w:val="00B32F00"/>
    <w:rsid w:val="00B33F32"/>
    <w:rsid w:val="00B34176"/>
    <w:rsid w:val="00B34486"/>
    <w:rsid w:val="00B344F7"/>
    <w:rsid w:val="00B34771"/>
    <w:rsid w:val="00B352BE"/>
    <w:rsid w:val="00B35364"/>
    <w:rsid w:val="00B356DA"/>
    <w:rsid w:val="00B357ED"/>
    <w:rsid w:val="00B35BBF"/>
    <w:rsid w:val="00B35C21"/>
    <w:rsid w:val="00B35C8B"/>
    <w:rsid w:val="00B35CF8"/>
    <w:rsid w:val="00B35DDE"/>
    <w:rsid w:val="00B35E58"/>
    <w:rsid w:val="00B364E5"/>
    <w:rsid w:val="00B36B66"/>
    <w:rsid w:val="00B36FDB"/>
    <w:rsid w:val="00B37441"/>
    <w:rsid w:val="00B37463"/>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294A"/>
    <w:rsid w:val="00B6388C"/>
    <w:rsid w:val="00B63985"/>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90D"/>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859"/>
    <w:rsid w:val="00BA1FD7"/>
    <w:rsid w:val="00BA2470"/>
    <w:rsid w:val="00BA28B4"/>
    <w:rsid w:val="00BA2CDD"/>
    <w:rsid w:val="00BA2EF1"/>
    <w:rsid w:val="00BA3759"/>
    <w:rsid w:val="00BA3E02"/>
    <w:rsid w:val="00BA3E6B"/>
    <w:rsid w:val="00BA4004"/>
    <w:rsid w:val="00BA41BD"/>
    <w:rsid w:val="00BA46F4"/>
    <w:rsid w:val="00BA49DE"/>
    <w:rsid w:val="00BA4EE9"/>
    <w:rsid w:val="00BA4F7D"/>
    <w:rsid w:val="00BA503E"/>
    <w:rsid w:val="00BA5B01"/>
    <w:rsid w:val="00BA683B"/>
    <w:rsid w:val="00BA6900"/>
    <w:rsid w:val="00BA70AE"/>
    <w:rsid w:val="00BA7998"/>
    <w:rsid w:val="00BB00F2"/>
    <w:rsid w:val="00BB0291"/>
    <w:rsid w:val="00BB0DCE"/>
    <w:rsid w:val="00BB13F8"/>
    <w:rsid w:val="00BB181F"/>
    <w:rsid w:val="00BB194B"/>
    <w:rsid w:val="00BB1A37"/>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0DA4"/>
    <w:rsid w:val="00BC1497"/>
    <w:rsid w:val="00BC1530"/>
    <w:rsid w:val="00BC19F8"/>
    <w:rsid w:val="00BC1D7F"/>
    <w:rsid w:val="00BC1E6B"/>
    <w:rsid w:val="00BC3639"/>
    <w:rsid w:val="00BC3CC5"/>
    <w:rsid w:val="00BC3E04"/>
    <w:rsid w:val="00BC402F"/>
    <w:rsid w:val="00BC4427"/>
    <w:rsid w:val="00BC464B"/>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3D"/>
    <w:rsid w:val="00BE0BC9"/>
    <w:rsid w:val="00BE157C"/>
    <w:rsid w:val="00BE18BC"/>
    <w:rsid w:val="00BE18F3"/>
    <w:rsid w:val="00BE22AF"/>
    <w:rsid w:val="00BE2682"/>
    <w:rsid w:val="00BE269B"/>
    <w:rsid w:val="00BE2C29"/>
    <w:rsid w:val="00BE2F5B"/>
    <w:rsid w:val="00BE35CF"/>
    <w:rsid w:val="00BE36B2"/>
    <w:rsid w:val="00BE37A9"/>
    <w:rsid w:val="00BE388C"/>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2D5C"/>
    <w:rsid w:val="00BF3227"/>
    <w:rsid w:val="00BF32D9"/>
    <w:rsid w:val="00BF3703"/>
    <w:rsid w:val="00BF382F"/>
    <w:rsid w:val="00BF3D17"/>
    <w:rsid w:val="00BF3E38"/>
    <w:rsid w:val="00BF4372"/>
    <w:rsid w:val="00BF458D"/>
    <w:rsid w:val="00BF4639"/>
    <w:rsid w:val="00BF46C6"/>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246"/>
    <w:rsid w:val="00C02AF8"/>
    <w:rsid w:val="00C0328C"/>
    <w:rsid w:val="00C03ECF"/>
    <w:rsid w:val="00C0401E"/>
    <w:rsid w:val="00C0424B"/>
    <w:rsid w:val="00C05B23"/>
    <w:rsid w:val="00C0600E"/>
    <w:rsid w:val="00C068D1"/>
    <w:rsid w:val="00C07983"/>
    <w:rsid w:val="00C07B25"/>
    <w:rsid w:val="00C1009B"/>
    <w:rsid w:val="00C103A7"/>
    <w:rsid w:val="00C10601"/>
    <w:rsid w:val="00C10AB7"/>
    <w:rsid w:val="00C10CA9"/>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343"/>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41BE"/>
    <w:rsid w:val="00C34740"/>
    <w:rsid w:val="00C34B2E"/>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5D9F"/>
    <w:rsid w:val="00C560D1"/>
    <w:rsid w:val="00C56727"/>
    <w:rsid w:val="00C567FD"/>
    <w:rsid w:val="00C56F09"/>
    <w:rsid w:val="00C57C7A"/>
    <w:rsid w:val="00C60927"/>
    <w:rsid w:val="00C60B0C"/>
    <w:rsid w:val="00C60B9D"/>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2C01"/>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9F1"/>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39B"/>
    <w:rsid w:val="00CB65C5"/>
    <w:rsid w:val="00CB6EFF"/>
    <w:rsid w:val="00CB77C7"/>
    <w:rsid w:val="00CB7D76"/>
    <w:rsid w:val="00CB7F15"/>
    <w:rsid w:val="00CC091D"/>
    <w:rsid w:val="00CC1304"/>
    <w:rsid w:val="00CC1E65"/>
    <w:rsid w:val="00CC2C63"/>
    <w:rsid w:val="00CC2D36"/>
    <w:rsid w:val="00CC3148"/>
    <w:rsid w:val="00CC3875"/>
    <w:rsid w:val="00CC3A5B"/>
    <w:rsid w:val="00CC40D7"/>
    <w:rsid w:val="00CC4175"/>
    <w:rsid w:val="00CC4DCB"/>
    <w:rsid w:val="00CC4F77"/>
    <w:rsid w:val="00CC5624"/>
    <w:rsid w:val="00CC56A1"/>
    <w:rsid w:val="00CC64BA"/>
    <w:rsid w:val="00CC6A1D"/>
    <w:rsid w:val="00CC6A7E"/>
    <w:rsid w:val="00CC6DD1"/>
    <w:rsid w:val="00CC72E1"/>
    <w:rsid w:val="00CC76B1"/>
    <w:rsid w:val="00CC7918"/>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6F2C"/>
    <w:rsid w:val="00CD7BD7"/>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134"/>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19"/>
    <w:rsid w:val="00CF37E0"/>
    <w:rsid w:val="00CF3A0F"/>
    <w:rsid w:val="00CF48F3"/>
    <w:rsid w:val="00CF4B32"/>
    <w:rsid w:val="00CF5427"/>
    <w:rsid w:val="00CF5628"/>
    <w:rsid w:val="00CF5A86"/>
    <w:rsid w:val="00CF611D"/>
    <w:rsid w:val="00CF6566"/>
    <w:rsid w:val="00CF6B3F"/>
    <w:rsid w:val="00CF6D19"/>
    <w:rsid w:val="00CF788E"/>
    <w:rsid w:val="00CF7AD4"/>
    <w:rsid w:val="00D00431"/>
    <w:rsid w:val="00D00C28"/>
    <w:rsid w:val="00D00C92"/>
    <w:rsid w:val="00D01528"/>
    <w:rsid w:val="00D01C2D"/>
    <w:rsid w:val="00D01CBC"/>
    <w:rsid w:val="00D02277"/>
    <w:rsid w:val="00D02CD9"/>
    <w:rsid w:val="00D03756"/>
    <w:rsid w:val="00D03D74"/>
    <w:rsid w:val="00D03E7E"/>
    <w:rsid w:val="00D044DA"/>
    <w:rsid w:val="00D04569"/>
    <w:rsid w:val="00D04A0A"/>
    <w:rsid w:val="00D05A73"/>
    <w:rsid w:val="00D06CEC"/>
    <w:rsid w:val="00D06DE5"/>
    <w:rsid w:val="00D0701B"/>
    <w:rsid w:val="00D07097"/>
    <w:rsid w:val="00D073C9"/>
    <w:rsid w:val="00D102AF"/>
    <w:rsid w:val="00D11028"/>
    <w:rsid w:val="00D11595"/>
    <w:rsid w:val="00D121E5"/>
    <w:rsid w:val="00D12242"/>
    <w:rsid w:val="00D12451"/>
    <w:rsid w:val="00D12BB8"/>
    <w:rsid w:val="00D13363"/>
    <w:rsid w:val="00D13A85"/>
    <w:rsid w:val="00D13DBB"/>
    <w:rsid w:val="00D14020"/>
    <w:rsid w:val="00D147B7"/>
    <w:rsid w:val="00D14A42"/>
    <w:rsid w:val="00D14AFC"/>
    <w:rsid w:val="00D15B27"/>
    <w:rsid w:val="00D15CF6"/>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6E9"/>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858"/>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4E3"/>
    <w:rsid w:val="00D645E3"/>
    <w:rsid w:val="00D647E1"/>
    <w:rsid w:val="00D64D7D"/>
    <w:rsid w:val="00D64F78"/>
    <w:rsid w:val="00D65642"/>
    <w:rsid w:val="00D65CDE"/>
    <w:rsid w:val="00D6624B"/>
    <w:rsid w:val="00D662C1"/>
    <w:rsid w:val="00D66A38"/>
    <w:rsid w:val="00D66CA7"/>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5EA"/>
    <w:rsid w:val="00D80B13"/>
    <w:rsid w:val="00D810BD"/>
    <w:rsid w:val="00D8113C"/>
    <w:rsid w:val="00D818E3"/>
    <w:rsid w:val="00D81BB9"/>
    <w:rsid w:val="00D81C9A"/>
    <w:rsid w:val="00D8246E"/>
    <w:rsid w:val="00D824FC"/>
    <w:rsid w:val="00D8282A"/>
    <w:rsid w:val="00D82E6D"/>
    <w:rsid w:val="00D82FE5"/>
    <w:rsid w:val="00D833D5"/>
    <w:rsid w:val="00D83668"/>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C77"/>
    <w:rsid w:val="00D97FA4"/>
    <w:rsid w:val="00DA0274"/>
    <w:rsid w:val="00DA03EB"/>
    <w:rsid w:val="00DA0D2D"/>
    <w:rsid w:val="00DA1600"/>
    <w:rsid w:val="00DA189A"/>
    <w:rsid w:val="00DA1F62"/>
    <w:rsid w:val="00DA2025"/>
    <w:rsid w:val="00DA20BE"/>
    <w:rsid w:val="00DA24BF"/>
    <w:rsid w:val="00DA2673"/>
    <w:rsid w:val="00DA2ED4"/>
    <w:rsid w:val="00DA2EDD"/>
    <w:rsid w:val="00DA2F79"/>
    <w:rsid w:val="00DA30AA"/>
    <w:rsid w:val="00DA31B2"/>
    <w:rsid w:val="00DA36AF"/>
    <w:rsid w:val="00DA5B0E"/>
    <w:rsid w:val="00DA614B"/>
    <w:rsid w:val="00DA68A9"/>
    <w:rsid w:val="00DA694A"/>
    <w:rsid w:val="00DA6991"/>
    <w:rsid w:val="00DA69AA"/>
    <w:rsid w:val="00DA7109"/>
    <w:rsid w:val="00DA72ED"/>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2CF6"/>
    <w:rsid w:val="00DB3A9E"/>
    <w:rsid w:val="00DB4346"/>
    <w:rsid w:val="00DB478E"/>
    <w:rsid w:val="00DB4798"/>
    <w:rsid w:val="00DB480B"/>
    <w:rsid w:val="00DB4826"/>
    <w:rsid w:val="00DB50DD"/>
    <w:rsid w:val="00DB5ABB"/>
    <w:rsid w:val="00DB5C07"/>
    <w:rsid w:val="00DB5FAD"/>
    <w:rsid w:val="00DB6329"/>
    <w:rsid w:val="00DB686A"/>
    <w:rsid w:val="00DC026E"/>
    <w:rsid w:val="00DC1859"/>
    <w:rsid w:val="00DC206B"/>
    <w:rsid w:val="00DC2134"/>
    <w:rsid w:val="00DC254D"/>
    <w:rsid w:val="00DC26EC"/>
    <w:rsid w:val="00DC28AA"/>
    <w:rsid w:val="00DC349E"/>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ADF"/>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BD7"/>
    <w:rsid w:val="00DD6E25"/>
    <w:rsid w:val="00DD71C8"/>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42B"/>
    <w:rsid w:val="00DF0E9D"/>
    <w:rsid w:val="00DF11F1"/>
    <w:rsid w:val="00DF1485"/>
    <w:rsid w:val="00DF1838"/>
    <w:rsid w:val="00DF1C8C"/>
    <w:rsid w:val="00DF2A87"/>
    <w:rsid w:val="00DF2E68"/>
    <w:rsid w:val="00DF3336"/>
    <w:rsid w:val="00DF3F9B"/>
    <w:rsid w:val="00DF42E2"/>
    <w:rsid w:val="00DF4426"/>
    <w:rsid w:val="00DF4B2F"/>
    <w:rsid w:val="00DF6156"/>
    <w:rsid w:val="00DF6AC3"/>
    <w:rsid w:val="00DF6D6E"/>
    <w:rsid w:val="00DF6D71"/>
    <w:rsid w:val="00DF759C"/>
    <w:rsid w:val="00DF7F64"/>
    <w:rsid w:val="00DF7F84"/>
    <w:rsid w:val="00E0021F"/>
    <w:rsid w:val="00E00384"/>
    <w:rsid w:val="00E003D6"/>
    <w:rsid w:val="00E00574"/>
    <w:rsid w:val="00E01735"/>
    <w:rsid w:val="00E043DC"/>
    <w:rsid w:val="00E046B6"/>
    <w:rsid w:val="00E058A6"/>
    <w:rsid w:val="00E05BD7"/>
    <w:rsid w:val="00E05E18"/>
    <w:rsid w:val="00E062F3"/>
    <w:rsid w:val="00E06316"/>
    <w:rsid w:val="00E06560"/>
    <w:rsid w:val="00E06A5F"/>
    <w:rsid w:val="00E06C50"/>
    <w:rsid w:val="00E071C4"/>
    <w:rsid w:val="00E072FC"/>
    <w:rsid w:val="00E076AE"/>
    <w:rsid w:val="00E076B5"/>
    <w:rsid w:val="00E07E40"/>
    <w:rsid w:val="00E10125"/>
    <w:rsid w:val="00E10240"/>
    <w:rsid w:val="00E10378"/>
    <w:rsid w:val="00E10436"/>
    <w:rsid w:val="00E1049B"/>
    <w:rsid w:val="00E10ACB"/>
    <w:rsid w:val="00E11175"/>
    <w:rsid w:val="00E11B5F"/>
    <w:rsid w:val="00E11C49"/>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8FB"/>
    <w:rsid w:val="00E20662"/>
    <w:rsid w:val="00E20711"/>
    <w:rsid w:val="00E20D92"/>
    <w:rsid w:val="00E20E9A"/>
    <w:rsid w:val="00E210F2"/>
    <w:rsid w:val="00E21669"/>
    <w:rsid w:val="00E219D1"/>
    <w:rsid w:val="00E21B3C"/>
    <w:rsid w:val="00E21F54"/>
    <w:rsid w:val="00E22228"/>
    <w:rsid w:val="00E22485"/>
    <w:rsid w:val="00E22817"/>
    <w:rsid w:val="00E229B6"/>
    <w:rsid w:val="00E22AAD"/>
    <w:rsid w:val="00E22F3C"/>
    <w:rsid w:val="00E230F7"/>
    <w:rsid w:val="00E234DF"/>
    <w:rsid w:val="00E234E7"/>
    <w:rsid w:val="00E24FCF"/>
    <w:rsid w:val="00E252D4"/>
    <w:rsid w:val="00E25768"/>
    <w:rsid w:val="00E26BDA"/>
    <w:rsid w:val="00E270B8"/>
    <w:rsid w:val="00E27399"/>
    <w:rsid w:val="00E274CA"/>
    <w:rsid w:val="00E275AF"/>
    <w:rsid w:val="00E27646"/>
    <w:rsid w:val="00E2794C"/>
    <w:rsid w:val="00E27B9C"/>
    <w:rsid w:val="00E27C16"/>
    <w:rsid w:val="00E27CF8"/>
    <w:rsid w:val="00E30323"/>
    <w:rsid w:val="00E304EE"/>
    <w:rsid w:val="00E30D70"/>
    <w:rsid w:val="00E30F1F"/>
    <w:rsid w:val="00E311E9"/>
    <w:rsid w:val="00E3143E"/>
    <w:rsid w:val="00E3159D"/>
    <w:rsid w:val="00E31CFB"/>
    <w:rsid w:val="00E31E2A"/>
    <w:rsid w:val="00E3239F"/>
    <w:rsid w:val="00E3258C"/>
    <w:rsid w:val="00E3280C"/>
    <w:rsid w:val="00E328EE"/>
    <w:rsid w:val="00E32991"/>
    <w:rsid w:val="00E32CFA"/>
    <w:rsid w:val="00E32F8F"/>
    <w:rsid w:val="00E33112"/>
    <w:rsid w:val="00E3391E"/>
    <w:rsid w:val="00E3418A"/>
    <w:rsid w:val="00E345D1"/>
    <w:rsid w:val="00E34B94"/>
    <w:rsid w:val="00E367B0"/>
    <w:rsid w:val="00E3727E"/>
    <w:rsid w:val="00E37397"/>
    <w:rsid w:val="00E37CBE"/>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8DC"/>
    <w:rsid w:val="00E51FCE"/>
    <w:rsid w:val="00E529C4"/>
    <w:rsid w:val="00E53B02"/>
    <w:rsid w:val="00E53BF8"/>
    <w:rsid w:val="00E54759"/>
    <w:rsid w:val="00E5483D"/>
    <w:rsid w:val="00E54C4E"/>
    <w:rsid w:val="00E55205"/>
    <w:rsid w:val="00E55C70"/>
    <w:rsid w:val="00E568DA"/>
    <w:rsid w:val="00E572A2"/>
    <w:rsid w:val="00E574B6"/>
    <w:rsid w:val="00E57DED"/>
    <w:rsid w:val="00E60AC7"/>
    <w:rsid w:val="00E60B37"/>
    <w:rsid w:val="00E61AE6"/>
    <w:rsid w:val="00E61D4F"/>
    <w:rsid w:val="00E6203E"/>
    <w:rsid w:val="00E621E9"/>
    <w:rsid w:val="00E622D4"/>
    <w:rsid w:val="00E63AE0"/>
    <w:rsid w:val="00E63D10"/>
    <w:rsid w:val="00E640AB"/>
    <w:rsid w:val="00E64435"/>
    <w:rsid w:val="00E64B96"/>
    <w:rsid w:val="00E64C3E"/>
    <w:rsid w:val="00E65203"/>
    <w:rsid w:val="00E65705"/>
    <w:rsid w:val="00E658DC"/>
    <w:rsid w:val="00E65ADF"/>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4D3A"/>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40D"/>
    <w:rsid w:val="00E82A73"/>
    <w:rsid w:val="00E82AA7"/>
    <w:rsid w:val="00E82B8F"/>
    <w:rsid w:val="00E8302A"/>
    <w:rsid w:val="00E833C7"/>
    <w:rsid w:val="00E83556"/>
    <w:rsid w:val="00E839C0"/>
    <w:rsid w:val="00E83E21"/>
    <w:rsid w:val="00E84D9E"/>
    <w:rsid w:val="00E851A8"/>
    <w:rsid w:val="00E85B3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3A"/>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3F9"/>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26CD"/>
    <w:rsid w:val="00EC3B49"/>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373"/>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057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750"/>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489"/>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2C"/>
    <w:rsid w:val="00F27CB6"/>
    <w:rsid w:val="00F27E77"/>
    <w:rsid w:val="00F300A3"/>
    <w:rsid w:val="00F30172"/>
    <w:rsid w:val="00F30926"/>
    <w:rsid w:val="00F312D8"/>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EBB"/>
    <w:rsid w:val="00F55726"/>
    <w:rsid w:val="00F57161"/>
    <w:rsid w:val="00F5756A"/>
    <w:rsid w:val="00F57AEC"/>
    <w:rsid w:val="00F57E52"/>
    <w:rsid w:val="00F602CD"/>
    <w:rsid w:val="00F60AB8"/>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632"/>
    <w:rsid w:val="00F71988"/>
    <w:rsid w:val="00F71A49"/>
    <w:rsid w:val="00F71EA0"/>
    <w:rsid w:val="00F71F77"/>
    <w:rsid w:val="00F72325"/>
    <w:rsid w:val="00F73390"/>
    <w:rsid w:val="00F73816"/>
    <w:rsid w:val="00F73A6F"/>
    <w:rsid w:val="00F73C96"/>
    <w:rsid w:val="00F743E4"/>
    <w:rsid w:val="00F744C0"/>
    <w:rsid w:val="00F74578"/>
    <w:rsid w:val="00F74BA9"/>
    <w:rsid w:val="00F74C25"/>
    <w:rsid w:val="00F75BD4"/>
    <w:rsid w:val="00F75CB3"/>
    <w:rsid w:val="00F767E5"/>
    <w:rsid w:val="00F76F7E"/>
    <w:rsid w:val="00F77EF7"/>
    <w:rsid w:val="00F802FD"/>
    <w:rsid w:val="00F80C85"/>
    <w:rsid w:val="00F81074"/>
    <w:rsid w:val="00F811AC"/>
    <w:rsid w:val="00F811BF"/>
    <w:rsid w:val="00F8125F"/>
    <w:rsid w:val="00F81B73"/>
    <w:rsid w:val="00F81CE9"/>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DA4"/>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110"/>
    <w:rsid w:val="00FB42ED"/>
    <w:rsid w:val="00FB44D4"/>
    <w:rsid w:val="00FB48C9"/>
    <w:rsid w:val="00FB4EC9"/>
    <w:rsid w:val="00FB4FBA"/>
    <w:rsid w:val="00FB5127"/>
    <w:rsid w:val="00FB5310"/>
    <w:rsid w:val="00FB5C9D"/>
    <w:rsid w:val="00FB6034"/>
    <w:rsid w:val="00FB6B06"/>
    <w:rsid w:val="00FB6E8A"/>
    <w:rsid w:val="00FB7360"/>
    <w:rsid w:val="00FB764D"/>
    <w:rsid w:val="00FB7A63"/>
    <w:rsid w:val="00FC0195"/>
    <w:rsid w:val="00FC04C2"/>
    <w:rsid w:val="00FC13A7"/>
    <w:rsid w:val="00FC14F2"/>
    <w:rsid w:val="00FC18BF"/>
    <w:rsid w:val="00FC2A25"/>
    <w:rsid w:val="00FC2C5D"/>
    <w:rsid w:val="00FC3B81"/>
    <w:rsid w:val="00FC4436"/>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6B7"/>
    <w:rsid w:val="00FD2A5B"/>
    <w:rsid w:val="00FD3347"/>
    <w:rsid w:val="00FD3943"/>
    <w:rsid w:val="00FD3EE1"/>
    <w:rsid w:val="00FD4765"/>
    <w:rsid w:val="00FD51AD"/>
    <w:rsid w:val="00FD56D6"/>
    <w:rsid w:val="00FD580E"/>
    <w:rsid w:val="00FD6381"/>
    <w:rsid w:val="00FD69B8"/>
    <w:rsid w:val="00FD734D"/>
    <w:rsid w:val="00FD7597"/>
    <w:rsid w:val="00FE050F"/>
    <w:rsid w:val="00FE06A2"/>
    <w:rsid w:val="00FE0D82"/>
    <w:rsid w:val="00FE19E4"/>
    <w:rsid w:val="00FE291A"/>
    <w:rsid w:val="00FE2EC6"/>
    <w:rsid w:val="00FE344F"/>
    <w:rsid w:val="00FE351E"/>
    <w:rsid w:val="00FE3883"/>
    <w:rsid w:val="00FE3ED9"/>
    <w:rsid w:val="00FE421B"/>
    <w:rsid w:val="00FE42A0"/>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750607">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8485242">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340121">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577687">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320547">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051867">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208885">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1974633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790817">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100668">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44972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22397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18528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8726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2537169">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4355037">
      <w:bodyDiv w:val="1"/>
      <w:marLeft w:val="0"/>
      <w:marRight w:val="0"/>
      <w:marTop w:val="0"/>
      <w:marBottom w:val="0"/>
      <w:divBdr>
        <w:top w:val="none" w:sz="0" w:space="0" w:color="auto"/>
        <w:left w:val="none" w:sz="0" w:space="0" w:color="auto"/>
        <w:bottom w:val="none" w:sz="0" w:space="0" w:color="auto"/>
        <w:right w:val="none" w:sz="0" w:space="0" w:color="auto"/>
      </w:divBdr>
    </w:div>
    <w:div w:id="34891389">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468702">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318751">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664784">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3518">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3989020">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5763479">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192074">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2895881">
      <w:bodyDiv w:val="1"/>
      <w:marLeft w:val="0"/>
      <w:marRight w:val="0"/>
      <w:marTop w:val="0"/>
      <w:marBottom w:val="0"/>
      <w:divBdr>
        <w:top w:val="none" w:sz="0" w:space="0" w:color="auto"/>
        <w:left w:val="none" w:sz="0" w:space="0" w:color="auto"/>
        <w:bottom w:val="none" w:sz="0" w:space="0" w:color="auto"/>
        <w:right w:val="none" w:sz="0" w:space="0" w:color="auto"/>
      </w:divBdr>
    </w:div>
    <w:div w:id="53047960">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283605">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591310">
      <w:bodyDiv w:val="1"/>
      <w:marLeft w:val="0"/>
      <w:marRight w:val="0"/>
      <w:marTop w:val="0"/>
      <w:marBottom w:val="0"/>
      <w:divBdr>
        <w:top w:val="none" w:sz="0" w:space="0" w:color="auto"/>
        <w:left w:val="none" w:sz="0" w:space="0" w:color="auto"/>
        <w:bottom w:val="none" w:sz="0" w:space="0" w:color="auto"/>
        <w:right w:val="none" w:sz="0" w:space="0" w:color="auto"/>
      </w:divBdr>
    </w:div>
    <w:div w:id="5578813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140980">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176122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603962">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2993779">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150786">
      <w:bodyDiv w:val="1"/>
      <w:marLeft w:val="0"/>
      <w:marRight w:val="0"/>
      <w:marTop w:val="0"/>
      <w:marBottom w:val="0"/>
      <w:divBdr>
        <w:top w:val="none" w:sz="0" w:space="0" w:color="auto"/>
        <w:left w:val="none" w:sz="0" w:space="0" w:color="auto"/>
        <w:bottom w:val="none" w:sz="0" w:space="0" w:color="auto"/>
        <w:right w:val="none" w:sz="0" w:space="0" w:color="auto"/>
      </w:divBdr>
    </w:div>
    <w:div w:id="65150907">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6920289">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05853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6639962">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2051">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7872980">
      <w:bodyDiv w:val="1"/>
      <w:marLeft w:val="0"/>
      <w:marRight w:val="0"/>
      <w:marTop w:val="0"/>
      <w:marBottom w:val="0"/>
      <w:divBdr>
        <w:top w:val="none" w:sz="0" w:space="0" w:color="auto"/>
        <w:left w:val="none" w:sz="0" w:space="0" w:color="auto"/>
        <w:bottom w:val="none" w:sz="0" w:space="0" w:color="auto"/>
        <w:right w:val="none" w:sz="0" w:space="0" w:color="auto"/>
      </w:divBdr>
    </w:div>
    <w:div w:id="78135324">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37109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001999">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241273">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7697053">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8744501">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1510701">
      <w:bodyDiv w:val="1"/>
      <w:marLeft w:val="0"/>
      <w:marRight w:val="0"/>
      <w:marTop w:val="0"/>
      <w:marBottom w:val="0"/>
      <w:divBdr>
        <w:top w:val="none" w:sz="0" w:space="0" w:color="auto"/>
        <w:left w:val="none" w:sz="0" w:space="0" w:color="auto"/>
        <w:bottom w:val="none" w:sz="0" w:space="0" w:color="auto"/>
        <w:right w:val="none" w:sz="0" w:space="0" w:color="auto"/>
      </w:divBdr>
    </w:div>
    <w:div w:id="91517125">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255315">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799835">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99642807">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1997084">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5466573">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284783">
      <w:bodyDiv w:val="1"/>
      <w:marLeft w:val="0"/>
      <w:marRight w:val="0"/>
      <w:marTop w:val="0"/>
      <w:marBottom w:val="0"/>
      <w:divBdr>
        <w:top w:val="none" w:sz="0" w:space="0" w:color="auto"/>
        <w:left w:val="none" w:sz="0" w:space="0" w:color="auto"/>
        <w:bottom w:val="none" w:sz="0" w:space="0" w:color="auto"/>
        <w:right w:val="none" w:sz="0" w:space="0" w:color="auto"/>
      </w:divBdr>
    </w:div>
    <w:div w:id="10835717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207141">
      <w:bodyDiv w:val="1"/>
      <w:marLeft w:val="0"/>
      <w:marRight w:val="0"/>
      <w:marTop w:val="0"/>
      <w:marBottom w:val="0"/>
      <w:divBdr>
        <w:top w:val="none" w:sz="0" w:space="0" w:color="auto"/>
        <w:left w:val="none" w:sz="0" w:space="0" w:color="auto"/>
        <w:bottom w:val="none" w:sz="0" w:space="0" w:color="auto"/>
        <w:right w:val="none" w:sz="0" w:space="0" w:color="auto"/>
      </w:divBdr>
    </w:div>
    <w:div w:id="109209525">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09863310">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08277">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684313">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334308">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7142997">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19228128">
      <w:bodyDiv w:val="1"/>
      <w:marLeft w:val="0"/>
      <w:marRight w:val="0"/>
      <w:marTop w:val="0"/>
      <w:marBottom w:val="0"/>
      <w:divBdr>
        <w:top w:val="none" w:sz="0" w:space="0" w:color="auto"/>
        <w:left w:val="none" w:sz="0" w:space="0" w:color="auto"/>
        <w:bottom w:val="none" w:sz="0" w:space="0" w:color="auto"/>
        <w:right w:val="none" w:sz="0" w:space="0" w:color="auto"/>
      </w:divBdr>
    </w:div>
    <w:div w:id="120148705">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0660050">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2771574">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4931738">
      <w:bodyDiv w:val="1"/>
      <w:marLeft w:val="0"/>
      <w:marRight w:val="0"/>
      <w:marTop w:val="0"/>
      <w:marBottom w:val="0"/>
      <w:divBdr>
        <w:top w:val="none" w:sz="0" w:space="0" w:color="auto"/>
        <w:left w:val="none" w:sz="0" w:space="0" w:color="auto"/>
        <w:bottom w:val="none" w:sz="0" w:space="0" w:color="auto"/>
        <w:right w:val="none" w:sz="0" w:space="0" w:color="auto"/>
      </w:divBdr>
    </w:div>
    <w:div w:id="125051295">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5586018">
      <w:bodyDiv w:val="1"/>
      <w:marLeft w:val="0"/>
      <w:marRight w:val="0"/>
      <w:marTop w:val="0"/>
      <w:marBottom w:val="0"/>
      <w:divBdr>
        <w:top w:val="none" w:sz="0" w:space="0" w:color="auto"/>
        <w:left w:val="none" w:sz="0" w:space="0" w:color="auto"/>
        <w:bottom w:val="none" w:sz="0" w:space="0" w:color="auto"/>
        <w:right w:val="none" w:sz="0" w:space="0" w:color="auto"/>
      </w:divBdr>
    </w:div>
    <w:div w:id="126172248">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479172">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211594">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174388">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06698">
      <w:bodyDiv w:val="1"/>
      <w:marLeft w:val="0"/>
      <w:marRight w:val="0"/>
      <w:marTop w:val="0"/>
      <w:marBottom w:val="0"/>
      <w:divBdr>
        <w:top w:val="none" w:sz="0" w:space="0" w:color="auto"/>
        <w:left w:val="none" w:sz="0" w:space="0" w:color="auto"/>
        <w:bottom w:val="none" w:sz="0" w:space="0" w:color="auto"/>
        <w:right w:val="none" w:sz="0" w:space="0" w:color="auto"/>
      </w:divBdr>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5949241">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649310">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1850708">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159338">
      <w:bodyDiv w:val="1"/>
      <w:marLeft w:val="0"/>
      <w:marRight w:val="0"/>
      <w:marTop w:val="0"/>
      <w:marBottom w:val="0"/>
      <w:divBdr>
        <w:top w:val="none" w:sz="0" w:space="0" w:color="auto"/>
        <w:left w:val="none" w:sz="0" w:space="0" w:color="auto"/>
        <w:bottom w:val="none" w:sz="0" w:space="0" w:color="auto"/>
        <w:right w:val="none" w:sz="0" w:space="0" w:color="auto"/>
      </w:divBdr>
    </w:div>
    <w:div w:id="143275986">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200924">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169048">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7281970">
      <w:bodyDiv w:val="1"/>
      <w:marLeft w:val="0"/>
      <w:marRight w:val="0"/>
      <w:marTop w:val="0"/>
      <w:marBottom w:val="0"/>
      <w:divBdr>
        <w:top w:val="none" w:sz="0" w:space="0" w:color="auto"/>
        <w:left w:val="none" w:sz="0" w:space="0" w:color="auto"/>
        <w:bottom w:val="none" w:sz="0" w:space="0" w:color="auto"/>
        <w:right w:val="none" w:sz="0" w:space="0" w:color="auto"/>
      </w:divBdr>
    </w:div>
    <w:div w:id="148792205">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147607">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259479">
      <w:bodyDiv w:val="1"/>
      <w:marLeft w:val="0"/>
      <w:marRight w:val="0"/>
      <w:marTop w:val="0"/>
      <w:marBottom w:val="0"/>
      <w:divBdr>
        <w:top w:val="none" w:sz="0" w:space="0" w:color="auto"/>
        <w:left w:val="none" w:sz="0" w:space="0" w:color="auto"/>
        <w:bottom w:val="none" w:sz="0" w:space="0" w:color="auto"/>
        <w:right w:val="none" w:sz="0" w:space="0" w:color="auto"/>
      </w:divBdr>
    </w:div>
    <w:div w:id="152379517">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2575147">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5845389">
      <w:bodyDiv w:val="1"/>
      <w:marLeft w:val="0"/>
      <w:marRight w:val="0"/>
      <w:marTop w:val="0"/>
      <w:marBottom w:val="0"/>
      <w:divBdr>
        <w:top w:val="none" w:sz="0" w:space="0" w:color="auto"/>
        <w:left w:val="none" w:sz="0" w:space="0" w:color="auto"/>
        <w:bottom w:val="none" w:sz="0" w:space="0" w:color="auto"/>
        <w:right w:val="none" w:sz="0" w:space="0" w:color="auto"/>
      </w:divBdr>
    </w:div>
    <w:div w:id="15592739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684762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21823">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080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012949">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741083">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3473752">
      <w:bodyDiv w:val="1"/>
      <w:marLeft w:val="0"/>
      <w:marRight w:val="0"/>
      <w:marTop w:val="0"/>
      <w:marBottom w:val="0"/>
      <w:divBdr>
        <w:top w:val="none" w:sz="0" w:space="0" w:color="auto"/>
        <w:left w:val="none" w:sz="0" w:space="0" w:color="auto"/>
        <w:bottom w:val="none" w:sz="0" w:space="0" w:color="auto"/>
        <w:right w:val="none" w:sz="0" w:space="0" w:color="auto"/>
      </w:divBdr>
    </w:div>
    <w:div w:id="163978255">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6096743">
      <w:bodyDiv w:val="1"/>
      <w:marLeft w:val="0"/>
      <w:marRight w:val="0"/>
      <w:marTop w:val="0"/>
      <w:marBottom w:val="0"/>
      <w:divBdr>
        <w:top w:val="none" w:sz="0" w:space="0" w:color="auto"/>
        <w:left w:val="none" w:sz="0" w:space="0" w:color="auto"/>
        <w:bottom w:val="none" w:sz="0" w:space="0" w:color="auto"/>
        <w:right w:val="none" w:sz="0" w:space="0" w:color="auto"/>
      </w:divBdr>
    </w:div>
    <w:div w:id="167528240">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41451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0719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1532303">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541859">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689961">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4543609">
      <w:bodyDiv w:val="1"/>
      <w:marLeft w:val="0"/>
      <w:marRight w:val="0"/>
      <w:marTop w:val="0"/>
      <w:marBottom w:val="0"/>
      <w:divBdr>
        <w:top w:val="none" w:sz="0" w:space="0" w:color="auto"/>
        <w:left w:val="none" w:sz="0" w:space="0" w:color="auto"/>
        <w:bottom w:val="none" w:sz="0" w:space="0" w:color="auto"/>
        <w:right w:val="none" w:sz="0" w:space="0" w:color="auto"/>
      </w:divBdr>
    </w:div>
    <w:div w:id="174850341">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5964884">
      <w:bodyDiv w:val="1"/>
      <w:marLeft w:val="0"/>
      <w:marRight w:val="0"/>
      <w:marTop w:val="0"/>
      <w:marBottom w:val="0"/>
      <w:divBdr>
        <w:top w:val="none" w:sz="0" w:space="0" w:color="auto"/>
        <w:left w:val="none" w:sz="0" w:space="0" w:color="auto"/>
        <w:bottom w:val="none" w:sz="0" w:space="0" w:color="auto"/>
        <w:right w:val="none" w:sz="0" w:space="0" w:color="auto"/>
      </w:divBdr>
    </w:div>
    <w:div w:id="176043986">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3261">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052431">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0969569">
      <w:bodyDiv w:val="1"/>
      <w:marLeft w:val="0"/>
      <w:marRight w:val="0"/>
      <w:marTop w:val="0"/>
      <w:marBottom w:val="0"/>
      <w:divBdr>
        <w:top w:val="none" w:sz="0" w:space="0" w:color="auto"/>
        <w:left w:val="none" w:sz="0" w:space="0" w:color="auto"/>
        <w:bottom w:val="none" w:sz="0" w:space="0" w:color="auto"/>
        <w:right w:val="none" w:sz="0" w:space="0" w:color="auto"/>
      </w:divBdr>
    </w:div>
    <w:div w:id="181555934">
      <w:bodyDiv w:val="1"/>
      <w:marLeft w:val="0"/>
      <w:marRight w:val="0"/>
      <w:marTop w:val="0"/>
      <w:marBottom w:val="0"/>
      <w:divBdr>
        <w:top w:val="none" w:sz="0" w:space="0" w:color="auto"/>
        <w:left w:val="none" w:sz="0" w:space="0" w:color="auto"/>
        <w:bottom w:val="none" w:sz="0" w:space="0" w:color="auto"/>
        <w:right w:val="none" w:sz="0" w:space="0" w:color="auto"/>
      </w:divBdr>
    </w:div>
    <w:div w:id="182206983">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674456">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3254460">
      <w:bodyDiv w:val="1"/>
      <w:marLeft w:val="0"/>
      <w:marRight w:val="0"/>
      <w:marTop w:val="0"/>
      <w:marBottom w:val="0"/>
      <w:divBdr>
        <w:top w:val="none" w:sz="0" w:space="0" w:color="auto"/>
        <w:left w:val="none" w:sz="0" w:space="0" w:color="auto"/>
        <w:bottom w:val="none" w:sz="0" w:space="0" w:color="auto"/>
        <w:right w:val="none" w:sz="0" w:space="0" w:color="auto"/>
      </w:divBdr>
    </w:div>
    <w:div w:id="18471027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6456584">
      <w:bodyDiv w:val="1"/>
      <w:marLeft w:val="0"/>
      <w:marRight w:val="0"/>
      <w:marTop w:val="0"/>
      <w:marBottom w:val="0"/>
      <w:divBdr>
        <w:top w:val="none" w:sz="0" w:space="0" w:color="auto"/>
        <w:left w:val="none" w:sz="0" w:space="0" w:color="auto"/>
        <w:bottom w:val="none" w:sz="0" w:space="0" w:color="auto"/>
        <w:right w:val="none" w:sz="0" w:space="0" w:color="auto"/>
      </w:divBdr>
    </w:div>
    <w:div w:id="186988712">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450327">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22778">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88883327">
      <w:bodyDiv w:val="1"/>
      <w:marLeft w:val="0"/>
      <w:marRight w:val="0"/>
      <w:marTop w:val="0"/>
      <w:marBottom w:val="0"/>
      <w:divBdr>
        <w:top w:val="none" w:sz="0" w:space="0" w:color="auto"/>
        <w:left w:val="none" w:sz="0" w:space="0" w:color="auto"/>
        <w:bottom w:val="none" w:sz="0" w:space="0" w:color="auto"/>
        <w:right w:val="none" w:sz="0" w:space="0" w:color="auto"/>
      </w:divBdr>
    </w:div>
    <w:div w:id="189923692">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536366">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154349">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378777">
      <w:bodyDiv w:val="1"/>
      <w:marLeft w:val="0"/>
      <w:marRight w:val="0"/>
      <w:marTop w:val="0"/>
      <w:marBottom w:val="0"/>
      <w:divBdr>
        <w:top w:val="none" w:sz="0" w:space="0" w:color="auto"/>
        <w:left w:val="none" w:sz="0" w:space="0" w:color="auto"/>
        <w:bottom w:val="none" w:sz="0" w:space="0" w:color="auto"/>
        <w:right w:val="none" w:sz="0" w:space="0" w:color="auto"/>
      </w:divBdr>
    </w:div>
    <w:div w:id="192815582">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35219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8398662">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199586629">
      <w:bodyDiv w:val="1"/>
      <w:marLeft w:val="0"/>
      <w:marRight w:val="0"/>
      <w:marTop w:val="0"/>
      <w:marBottom w:val="0"/>
      <w:divBdr>
        <w:top w:val="none" w:sz="0" w:space="0" w:color="auto"/>
        <w:left w:val="none" w:sz="0" w:space="0" w:color="auto"/>
        <w:bottom w:val="none" w:sz="0" w:space="0" w:color="auto"/>
        <w:right w:val="none" w:sz="0" w:space="0" w:color="auto"/>
      </w:divBdr>
    </w:div>
    <w:div w:id="1999043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018179">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448593">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3909505">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572200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0698747">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2691229">
      <w:bodyDiv w:val="1"/>
      <w:marLeft w:val="0"/>
      <w:marRight w:val="0"/>
      <w:marTop w:val="0"/>
      <w:marBottom w:val="0"/>
      <w:divBdr>
        <w:top w:val="none" w:sz="0" w:space="0" w:color="auto"/>
        <w:left w:val="none" w:sz="0" w:space="0" w:color="auto"/>
        <w:bottom w:val="none" w:sz="0" w:space="0" w:color="auto"/>
        <w:right w:val="none" w:sz="0" w:space="0" w:color="auto"/>
      </w:divBdr>
    </w:div>
    <w:div w:id="213933111">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6359424">
      <w:bodyDiv w:val="1"/>
      <w:marLeft w:val="0"/>
      <w:marRight w:val="0"/>
      <w:marTop w:val="0"/>
      <w:marBottom w:val="0"/>
      <w:divBdr>
        <w:top w:val="none" w:sz="0" w:space="0" w:color="auto"/>
        <w:left w:val="none" w:sz="0" w:space="0" w:color="auto"/>
        <w:bottom w:val="none" w:sz="0" w:space="0" w:color="auto"/>
        <w:right w:val="none" w:sz="0" w:space="0" w:color="auto"/>
      </w:divBdr>
    </w:div>
    <w:div w:id="217056984">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7979119">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8133128">
      <w:bodyDiv w:val="1"/>
      <w:marLeft w:val="0"/>
      <w:marRight w:val="0"/>
      <w:marTop w:val="0"/>
      <w:marBottom w:val="0"/>
      <w:divBdr>
        <w:top w:val="none" w:sz="0" w:space="0" w:color="auto"/>
        <w:left w:val="none" w:sz="0" w:space="0" w:color="auto"/>
        <w:bottom w:val="none" w:sz="0" w:space="0" w:color="auto"/>
        <w:right w:val="none" w:sz="0" w:space="0" w:color="auto"/>
      </w:divBdr>
    </w:div>
    <w:div w:id="218638569">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168423">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1915674">
      <w:bodyDiv w:val="1"/>
      <w:marLeft w:val="0"/>
      <w:marRight w:val="0"/>
      <w:marTop w:val="0"/>
      <w:marBottom w:val="0"/>
      <w:divBdr>
        <w:top w:val="none" w:sz="0" w:space="0" w:color="auto"/>
        <w:left w:val="none" w:sz="0" w:space="0" w:color="auto"/>
        <w:bottom w:val="none" w:sz="0" w:space="0" w:color="auto"/>
        <w:right w:val="none" w:sz="0" w:space="0" w:color="auto"/>
      </w:divBdr>
    </w:div>
    <w:div w:id="222180567">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03150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4344506">
      <w:bodyDiv w:val="1"/>
      <w:marLeft w:val="0"/>
      <w:marRight w:val="0"/>
      <w:marTop w:val="0"/>
      <w:marBottom w:val="0"/>
      <w:divBdr>
        <w:top w:val="none" w:sz="0" w:space="0" w:color="auto"/>
        <w:left w:val="none" w:sz="0" w:space="0" w:color="auto"/>
        <w:bottom w:val="none" w:sz="0" w:space="0" w:color="auto"/>
        <w:right w:val="none" w:sz="0" w:space="0" w:color="auto"/>
      </w:divBdr>
    </w:div>
    <w:div w:id="224612674">
      <w:bodyDiv w:val="1"/>
      <w:marLeft w:val="0"/>
      <w:marRight w:val="0"/>
      <w:marTop w:val="0"/>
      <w:marBottom w:val="0"/>
      <w:divBdr>
        <w:top w:val="none" w:sz="0" w:space="0" w:color="auto"/>
        <w:left w:val="none" w:sz="0" w:space="0" w:color="auto"/>
        <w:bottom w:val="none" w:sz="0" w:space="0" w:color="auto"/>
        <w:right w:val="none" w:sz="0" w:space="0" w:color="auto"/>
      </w:divBdr>
    </w:div>
    <w:div w:id="225579899">
      <w:bodyDiv w:val="1"/>
      <w:marLeft w:val="0"/>
      <w:marRight w:val="0"/>
      <w:marTop w:val="0"/>
      <w:marBottom w:val="0"/>
      <w:divBdr>
        <w:top w:val="none" w:sz="0" w:space="0" w:color="auto"/>
        <w:left w:val="none" w:sz="0" w:space="0" w:color="auto"/>
        <w:bottom w:val="none" w:sz="0" w:space="0" w:color="auto"/>
        <w:right w:val="none" w:sz="0" w:space="0" w:color="auto"/>
      </w:divBdr>
    </w:div>
    <w:div w:id="22638217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462498">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59329">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0970331">
      <w:bodyDiv w:val="1"/>
      <w:marLeft w:val="0"/>
      <w:marRight w:val="0"/>
      <w:marTop w:val="0"/>
      <w:marBottom w:val="0"/>
      <w:divBdr>
        <w:top w:val="none" w:sz="0" w:space="0" w:color="auto"/>
        <w:left w:val="none" w:sz="0" w:space="0" w:color="auto"/>
        <w:bottom w:val="none" w:sz="0" w:space="0" w:color="auto"/>
        <w:right w:val="none" w:sz="0" w:space="0" w:color="auto"/>
      </w:divBdr>
    </w:div>
    <w:div w:id="231281961">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2784528">
      <w:bodyDiv w:val="1"/>
      <w:marLeft w:val="0"/>
      <w:marRight w:val="0"/>
      <w:marTop w:val="0"/>
      <w:marBottom w:val="0"/>
      <w:divBdr>
        <w:top w:val="none" w:sz="0" w:space="0" w:color="auto"/>
        <w:left w:val="none" w:sz="0" w:space="0" w:color="auto"/>
        <w:bottom w:val="none" w:sz="0" w:space="0" w:color="auto"/>
        <w:right w:val="none" w:sz="0" w:space="0" w:color="auto"/>
      </w:divBdr>
    </w:div>
    <w:div w:id="233049467">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3860600">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702417">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5743877">
      <w:bodyDiv w:val="1"/>
      <w:marLeft w:val="0"/>
      <w:marRight w:val="0"/>
      <w:marTop w:val="0"/>
      <w:marBottom w:val="0"/>
      <w:divBdr>
        <w:top w:val="none" w:sz="0" w:space="0" w:color="auto"/>
        <w:left w:val="none" w:sz="0" w:space="0" w:color="auto"/>
        <w:bottom w:val="none" w:sz="0" w:space="0" w:color="auto"/>
        <w:right w:val="none" w:sz="0" w:space="0" w:color="auto"/>
      </w:divBdr>
    </w:div>
    <w:div w:id="236407554">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8830296">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020475">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030035">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3270343">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5919078">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273699">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198987">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49630140">
      <w:bodyDiv w:val="1"/>
      <w:marLeft w:val="0"/>
      <w:marRight w:val="0"/>
      <w:marTop w:val="0"/>
      <w:marBottom w:val="0"/>
      <w:divBdr>
        <w:top w:val="none" w:sz="0" w:space="0" w:color="auto"/>
        <w:left w:val="none" w:sz="0" w:space="0" w:color="auto"/>
        <w:bottom w:val="none" w:sz="0" w:space="0" w:color="auto"/>
        <w:right w:val="none" w:sz="0" w:space="0" w:color="auto"/>
      </w:divBdr>
    </w:div>
    <w:div w:id="250048980">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557809">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8493728">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59487362">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353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698403">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67472762">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486759">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4798384">
      <w:bodyDiv w:val="1"/>
      <w:marLeft w:val="0"/>
      <w:marRight w:val="0"/>
      <w:marTop w:val="0"/>
      <w:marBottom w:val="0"/>
      <w:divBdr>
        <w:top w:val="none" w:sz="0" w:space="0" w:color="auto"/>
        <w:left w:val="none" w:sz="0" w:space="0" w:color="auto"/>
        <w:bottom w:val="none" w:sz="0" w:space="0" w:color="auto"/>
        <w:right w:val="none" w:sz="0" w:space="0" w:color="auto"/>
      </w:divBdr>
    </w:div>
    <w:div w:id="275260351">
      <w:bodyDiv w:val="1"/>
      <w:marLeft w:val="0"/>
      <w:marRight w:val="0"/>
      <w:marTop w:val="0"/>
      <w:marBottom w:val="0"/>
      <w:divBdr>
        <w:top w:val="none" w:sz="0" w:space="0" w:color="auto"/>
        <w:left w:val="none" w:sz="0" w:space="0" w:color="auto"/>
        <w:bottom w:val="none" w:sz="0" w:space="0" w:color="auto"/>
        <w:right w:val="none" w:sz="0" w:space="0" w:color="auto"/>
      </w:divBdr>
    </w:div>
    <w:div w:id="275792144">
      <w:bodyDiv w:val="1"/>
      <w:marLeft w:val="0"/>
      <w:marRight w:val="0"/>
      <w:marTop w:val="0"/>
      <w:marBottom w:val="0"/>
      <w:divBdr>
        <w:top w:val="none" w:sz="0" w:space="0" w:color="auto"/>
        <w:left w:val="none" w:sz="0" w:space="0" w:color="auto"/>
        <w:bottom w:val="none" w:sz="0" w:space="0" w:color="auto"/>
        <w:right w:val="none" w:sz="0" w:space="0" w:color="auto"/>
      </w:divBdr>
    </w:div>
    <w:div w:id="276374927">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298420">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80726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536102">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8620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4626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578822">
      <w:bodyDiv w:val="1"/>
      <w:marLeft w:val="0"/>
      <w:marRight w:val="0"/>
      <w:marTop w:val="0"/>
      <w:marBottom w:val="0"/>
      <w:divBdr>
        <w:top w:val="none" w:sz="0" w:space="0" w:color="auto"/>
        <w:left w:val="none" w:sz="0" w:space="0" w:color="auto"/>
        <w:bottom w:val="none" w:sz="0" w:space="0" w:color="auto"/>
        <w:right w:val="none" w:sz="0" w:space="0" w:color="auto"/>
      </w:divBdr>
    </w:div>
    <w:div w:id="283779158">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316108">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0438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10472">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130180">
      <w:bodyDiv w:val="1"/>
      <w:marLeft w:val="0"/>
      <w:marRight w:val="0"/>
      <w:marTop w:val="0"/>
      <w:marBottom w:val="0"/>
      <w:divBdr>
        <w:top w:val="none" w:sz="0" w:space="0" w:color="auto"/>
        <w:left w:val="none" w:sz="0" w:space="0" w:color="auto"/>
        <w:bottom w:val="none" w:sz="0" w:space="0" w:color="auto"/>
        <w:right w:val="none" w:sz="0" w:space="0" w:color="auto"/>
      </w:divBdr>
    </w:div>
    <w:div w:id="287323805">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8434743">
      <w:bodyDiv w:val="1"/>
      <w:marLeft w:val="0"/>
      <w:marRight w:val="0"/>
      <w:marTop w:val="0"/>
      <w:marBottom w:val="0"/>
      <w:divBdr>
        <w:top w:val="none" w:sz="0" w:space="0" w:color="auto"/>
        <w:left w:val="none" w:sz="0" w:space="0" w:color="auto"/>
        <w:bottom w:val="none" w:sz="0" w:space="0" w:color="auto"/>
        <w:right w:val="none" w:sz="0" w:space="0" w:color="auto"/>
      </w:divBdr>
    </w:div>
    <w:div w:id="288555506">
      <w:bodyDiv w:val="1"/>
      <w:marLeft w:val="0"/>
      <w:marRight w:val="0"/>
      <w:marTop w:val="0"/>
      <w:marBottom w:val="0"/>
      <w:divBdr>
        <w:top w:val="none" w:sz="0" w:space="0" w:color="auto"/>
        <w:left w:val="none" w:sz="0" w:space="0" w:color="auto"/>
        <w:bottom w:val="none" w:sz="0" w:space="0" w:color="auto"/>
        <w:right w:val="none" w:sz="0" w:space="0" w:color="auto"/>
      </w:divBdr>
    </w:div>
    <w:div w:id="288971383">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08933">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263221">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6185287">
      <w:bodyDiv w:val="1"/>
      <w:marLeft w:val="0"/>
      <w:marRight w:val="0"/>
      <w:marTop w:val="0"/>
      <w:marBottom w:val="0"/>
      <w:divBdr>
        <w:top w:val="none" w:sz="0" w:space="0" w:color="auto"/>
        <w:left w:val="none" w:sz="0" w:space="0" w:color="auto"/>
        <w:bottom w:val="none" w:sz="0" w:space="0" w:color="auto"/>
        <w:right w:val="none" w:sz="0" w:space="0" w:color="auto"/>
      </w:divBdr>
    </w:div>
    <w:div w:id="297030889">
      <w:bodyDiv w:val="1"/>
      <w:marLeft w:val="0"/>
      <w:marRight w:val="0"/>
      <w:marTop w:val="0"/>
      <w:marBottom w:val="0"/>
      <w:divBdr>
        <w:top w:val="none" w:sz="0" w:space="0" w:color="auto"/>
        <w:left w:val="none" w:sz="0" w:space="0" w:color="auto"/>
        <w:bottom w:val="none" w:sz="0" w:space="0" w:color="auto"/>
        <w:right w:val="none" w:sz="0" w:space="0" w:color="auto"/>
      </w:divBdr>
    </w:div>
    <w:div w:id="297146819">
      <w:bodyDiv w:val="1"/>
      <w:marLeft w:val="0"/>
      <w:marRight w:val="0"/>
      <w:marTop w:val="0"/>
      <w:marBottom w:val="0"/>
      <w:divBdr>
        <w:top w:val="none" w:sz="0" w:space="0" w:color="auto"/>
        <w:left w:val="none" w:sz="0" w:space="0" w:color="auto"/>
        <w:bottom w:val="none" w:sz="0" w:space="0" w:color="auto"/>
        <w:right w:val="none" w:sz="0" w:space="0" w:color="auto"/>
      </w:divBdr>
    </w:div>
    <w:div w:id="297692116">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45790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8919831">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299461059">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502684">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3238540">
      <w:bodyDiv w:val="1"/>
      <w:marLeft w:val="0"/>
      <w:marRight w:val="0"/>
      <w:marTop w:val="0"/>
      <w:marBottom w:val="0"/>
      <w:divBdr>
        <w:top w:val="none" w:sz="0" w:space="0" w:color="auto"/>
        <w:left w:val="none" w:sz="0" w:space="0" w:color="auto"/>
        <w:bottom w:val="none" w:sz="0" w:space="0" w:color="auto"/>
        <w:right w:val="none" w:sz="0" w:space="0" w:color="auto"/>
      </w:divBdr>
    </w:div>
    <w:div w:id="303312517">
      <w:bodyDiv w:val="1"/>
      <w:marLeft w:val="0"/>
      <w:marRight w:val="0"/>
      <w:marTop w:val="0"/>
      <w:marBottom w:val="0"/>
      <w:divBdr>
        <w:top w:val="none" w:sz="0" w:space="0" w:color="auto"/>
        <w:left w:val="none" w:sz="0" w:space="0" w:color="auto"/>
        <w:bottom w:val="none" w:sz="0" w:space="0" w:color="auto"/>
        <w:right w:val="none" w:sz="0" w:space="0" w:color="auto"/>
      </w:divBdr>
    </w:div>
    <w:div w:id="304090827">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5667616">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474414">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032524">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5887767">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273122">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2466824">
      <w:bodyDiv w:val="1"/>
      <w:marLeft w:val="0"/>
      <w:marRight w:val="0"/>
      <w:marTop w:val="0"/>
      <w:marBottom w:val="0"/>
      <w:divBdr>
        <w:top w:val="none" w:sz="0" w:space="0" w:color="auto"/>
        <w:left w:val="none" w:sz="0" w:space="0" w:color="auto"/>
        <w:bottom w:val="none" w:sz="0" w:space="0" w:color="auto"/>
        <w:right w:val="none" w:sz="0" w:space="0" w:color="auto"/>
      </w:divBdr>
    </w:div>
    <w:div w:id="322853139">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28948498">
      <w:bodyDiv w:val="1"/>
      <w:marLeft w:val="0"/>
      <w:marRight w:val="0"/>
      <w:marTop w:val="0"/>
      <w:marBottom w:val="0"/>
      <w:divBdr>
        <w:top w:val="none" w:sz="0" w:space="0" w:color="auto"/>
        <w:left w:val="none" w:sz="0" w:space="0" w:color="auto"/>
        <w:bottom w:val="none" w:sz="0" w:space="0" w:color="auto"/>
        <w:right w:val="none" w:sz="0" w:space="0" w:color="auto"/>
      </w:divBdr>
    </w:div>
    <w:div w:id="33072280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265001">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6347750">
      <w:bodyDiv w:val="1"/>
      <w:marLeft w:val="0"/>
      <w:marRight w:val="0"/>
      <w:marTop w:val="0"/>
      <w:marBottom w:val="0"/>
      <w:divBdr>
        <w:top w:val="none" w:sz="0" w:space="0" w:color="auto"/>
        <w:left w:val="none" w:sz="0" w:space="0" w:color="auto"/>
        <w:bottom w:val="none" w:sz="0" w:space="0" w:color="auto"/>
        <w:right w:val="none" w:sz="0" w:space="0" w:color="auto"/>
      </w:divBdr>
    </w:div>
    <w:div w:id="336542699">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778123">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201938">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470861">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099906">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165204">
      <w:bodyDiv w:val="1"/>
      <w:marLeft w:val="0"/>
      <w:marRight w:val="0"/>
      <w:marTop w:val="0"/>
      <w:marBottom w:val="0"/>
      <w:divBdr>
        <w:top w:val="none" w:sz="0" w:space="0" w:color="auto"/>
        <w:left w:val="none" w:sz="0" w:space="0" w:color="auto"/>
        <w:bottom w:val="none" w:sz="0" w:space="0" w:color="auto"/>
        <w:right w:val="none" w:sz="0" w:space="0" w:color="auto"/>
      </w:divBdr>
    </w:div>
    <w:div w:id="343558119">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017342">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295248">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6642002">
      <w:bodyDiv w:val="1"/>
      <w:marLeft w:val="0"/>
      <w:marRight w:val="0"/>
      <w:marTop w:val="0"/>
      <w:marBottom w:val="0"/>
      <w:divBdr>
        <w:top w:val="none" w:sz="0" w:space="0" w:color="auto"/>
        <w:left w:val="none" w:sz="0" w:space="0" w:color="auto"/>
        <w:bottom w:val="none" w:sz="0" w:space="0" w:color="auto"/>
        <w:right w:val="none" w:sz="0" w:space="0" w:color="auto"/>
      </w:divBdr>
    </w:div>
    <w:div w:id="346953466">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8945656">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0954831">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299380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462746">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6662873">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354814">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0087191">
      <w:bodyDiv w:val="1"/>
      <w:marLeft w:val="0"/>
      <w:marRight w:val="0"/>
      <w:marTop w:val="0"/>
      <w:marBottom w:val="0"/>
      <w:divBdr>
        <w:top w:val="none" w:sz="0" w:space="0" w:color="auto"/>
        <w:left w:val="none" w:sz="0" w:space="0" w:color="auto"/>
        <w:bottom w:val="none" w:sz="0" w:space="0" w:color="auto"/>
        <w:right w:val="none" w:sz="0" w:space="0" w:color="auto"/>
      </w:divBdr>
    </w:div>
    <w:div w:id="360211180">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789982">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678702">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449523">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057657">
      <w:bodyDiv w:val="1"/>
      <w:marLeft w:val="0"/>
      <w:marRight w:val="0"/>
      <w:marTop w:val="0"/>
      <w:marBottom w:val="0"/>
      <w:divBdr>
        <w:top w:val="none" w:sz="0" w:space="0" w:color="auto"/>
        <w:left w:val="none" w:sz="0" w:space="0" w:color="auto"/>
        <w:bottom w:val="none" w:sz="0" w:space="0" w:color="auto"/>
        <w:right w:val="none" w:sz="0" w:space="0" w:color="auto"/>
      </w:divBdr>
    </w:div>
    <w:div w:id="365372188">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197036">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1623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234449">
      <w:bodyDiv w:val="1"/>
      <w:marLeft w:val="0"/>
      <w:marRight w:val="0"/>
      <w:marTop w:val="0"/>
      <w:marBottom w:val="0"/>
      <w:divBdr>
        <w:top w:val="none" w:sz="0" w:space="0" w:color="auto"/>
        <w:left w:val="none" w:sz="0" w:space="0" w:color="auto"/>
        <w:bottom w:val="none" w:sz="0" w:space="0" w:color="auto"/>
        <w:right w:val="none" w:sz="0" w:space="0" w:color="auto"/>
      </w:divBdr>
    </w:div>
    <w:div w:id="373387261">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435130">
      <w:bodyDiv w:val="1"/>
      <w:marLeft w:val="0"/>
      <w:marRight w:val="0"/>
      <w:marTop w:val="0"/>
      <w:marBottom w:val="0"/>
      <w:divBdr>
        <w:top w:val="none" w:sz="0" w:space="0" w:color="auto"/>
        <w:left w:val="none" w:sz="0" w:space="0" w:color="auto"/>
        <w:bottom w:val="none" w:sz="0" w:space="0" w:color="auto"/>
        <w:right w:val="none" w:sz="0" w:space="0" w:color="auto"/>
      </w:divBdr>
    </w:div>
    <w:div w:id="378558093">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8825430">
      <w:bodyDiv w:val="1"/>
      <w:marLeft w:val="0"/>
      <w:marRight w:val="0"/>
      <w:marTop w:val="0"/>
      <w:marBottom w:val="0"/>
      <w:divBdr>
        <w:top w:val="none" w:sz="0" w:space="0" w:color="auto"/>
        <w:left w:val="none" w:sz="0" w:space="0" w:color="auto"/>
        <w:bottom w:val="none" w:sz="0" w:space="0" w:color="auto"/>
        <w:right w:val="none" w:sz="0" w:space="0" w:color="auto"/>
      </w:divBdr>
    </w:div>
    <w:div w:id="378944175">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6984">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143999">
      <w:bodyDiv w:val="1"/>
      <w:marLeft w:val="0"/>
      <w:marRight w:val="0"/>
      <w:marTop w:val="0"/>
      <w:marBottom w:val="0"/>
      <w:divBdr>
        <w:top w:val="none" w:sz="0" w:space="0" w:color="auto"/>
        <w:left w:val="none" w:sz="0" w:space="0" w:color="auto"/>
        <w:bottom w:val="none" w:sz="0" w:space="0" w:color="auto"/>
        <w:right w:val="none" w:sz="0" w:space="0" w:color="auto"/>
      </w:divBdr>
    </w:div>
    <w:div w:id="383455557">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686535">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114892">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8848179">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0077531">
      <w:bodyDiv w:val="1"/>
      <w:marLeft w:val="0"/>
      <w:marRight w:val="0"/>
      <w:marTop w:val="0"/>
      <w:marBottom w:val="0"/>
      <w:divBdr>
        <w:top w:val="none" w:sz="0" w:space="0" w:color="auto"/>
        <w:left w:val="none" w:sz="0" w:space="0" w:color="auto"/>
        <w:bottom w:val="none" w:sz="0" w:space="0" w:color="auto"/>
        <w:right w:val="none" w:sz="0" w:space="0" w:color="auto"/>
      </w:divBdr>
    </w:div>
    <w:div w:id="390230172">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050337">
      <w:bodyDiv w:val="1"/>
      <w:marLeft w:val="0"/>
      <w:marRight w:val="0"/>
      <w:marTop w:val="0"/>
      <w:marBottom w:val="0"/>
      <w:divBdr>
        <w:top w:val="none" w:sz="0" w:space="0" w:color="auto"/>
        <w:left w:val="none" w:sz="0" w:space="0" w:color="auto"/>
        <w:bottom w:val="none" w:sz="0" w:space="0" w:color="auto"/>
        <w:right w:val="none" w:sz="0" w:space="0" w:color="auto"/>
      </w:divBdr>
    </w:div>
    <w:div w:id="392123769">
      <w:bodyDiv w:val="1"/>
      <w:marLeft w:val="0"/>
      <w:marRight w:val="0"/>
      <w:marTop w:val="0"/>
      <w:marBottom w:val="0"/>
      <w:divBdr>
        <w:top w:val="none" w:sz="0" w:space="0" w:color="auto"/>
        <w:left w:val="none" w:sz="0" w:space="0" w:color="auto"/>
        <w:bottom w:val="none" w:sz="0" w:space="0" w:color="auto"/>
        <w:right w:val="none" w:sz="0" w:space="0" w:color="auto"/>
      </w:divBdr>
    </w:div>
    <w:div w:id="392235319">
      <w:bodyDiv w:val="1"/>
      <w:marLeft w:val="0"/>
      <w:marRight w:val="0"/>
      <w:marTop w:val="0"/>
      <w:marBottom w:val="0"/>
      <w:divBdr>
        <w:top w:val="none" w:sz="0" w:space="0" w:color="auto"/>
        <w:left w:val="none" w:sz="0" w:space="0" w:color="auto"/>
        <w:bottom w:val="none" w:sz="0" w:space="0" w:color="auto"/>
        <w:right w:val="none" w:sz="0" w:space="0" w:color="auto"/>
      </w:divBdr>
    </w:div>
    <w:div w:id="392656344">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173504">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103833">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183569">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5415714">
      <w:bodyDiv w:val="1"/>
      <w:marLeft w:val="0"/>
      <w:marRight w:val="0"/>
      <w:marTop w:val="0"/>
      <w:marBottom w:val="0"/>
      <w:divBdr>
        <w:top w:val="none" w:sz="0" w:space="0" w:color="auto"/>
        <w:left w:val="none" w:sz="0" w:space="0" w:color="auto"/>
        <w:bottom w:val="none" w:sz="0" w:space="0" w:color="auto"/>
        <w:right w:val="none" w:sz="0" w:space="0" w:color="auto"/>
      </w:divBdr>
    </w:div>
    <w:div w:id="406269639">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461575">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0468317">
      <w:bodyDiv w:val="1"/>
      <w:marLeft w:val="0"/>
      <w:marRight w:val="0"/>
      <w:marTop w:val="0"/>
      <w:marBottom w:val="0"/>
      <w:divBdr>
        <w:top w:val="none" w:sz="0" w:space="0" w:color="auto"/>
        <w:left w:val="none" w:sz="0" w:space="0" w:color="auto"/>
        <w:bottom w:val="none" w:sz="0" w:space="0" w:color="auto"/>
        <w:right w:val="none" w:sz="0" w:space="0" w:color="auto"/>
      </w:divBdr>
    </w:div>
    <w:div w:id="410664658">
      <w:bodyDiv w:val="1"/>
      <w:marLeft w:val="0"/>
      <w:marRight w:val="0"/>
      <w:marTop w:val="0"/>
      <w:marBottom w:val="0"/>
      <w:divBdr>
        <w:top w:val="none" w:sz="0" w:space="0" w:color="auto"/>
        <w:left w:val="none" w:sz="0" w:space="0" w:color="auto"/>
        <w:bottom w:val="none" w:sz="0" w:space="0" w:color="auto"/>
        <w:right w:val="none" w:sz="0" w:space="0" w:color="auto"/>
      </w:divBdr>
    </w:div>
    <w:div w:id="411044693">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051042">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5784899">
      <w:bodyDiv w:val="1"/>
      <w:marLeft w:val="0"/>
      <w:marRight w:val="0"/>
      <w:marTop w:val="0"/>
      <w:marBottom w:val="0"/>
      <w:divBdr>
        <w:top w:val="none" w:sz="0" w:space="0" w:color="auto"/>
        <w:left w:val="none" w:sz="0" w:space="0" w:color="auto"/>
        <w:bottom w:val="none" w:sz="0" w:space="0" w:color="auto"/>
        <w:right w:val="none" w:sz="0" w:space="0" w:color="auto"/>
      </w:divBdr>
    </w:div>
    <w:div w:id="41617803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1957003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16513">
      <w:bodyDiv w:val="1"/>
      <w:marLeft w:val="0"/>
      <w:marRight w:val="0"/>
      <w:marTop w:val="0"/>
      <w:marBottom w:val="0"/>
      <w:divBdr>
        <w:top w:val="none" w:sz="0" w:space="0" w:color="auto"/>
        <w:left w:val="none" w:sz="0" w:space="0" w:color="auto"/>
        <w:bottom w:val="none" w:sz="0" w:space="0" w:color="auto"/>
        <w:right w:val="none" w:sz="0" w:space="0" w:color="auto"/>
      </w:divBdr>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226189">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0811">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13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16764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362668">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2669523">
      <w:bodyDiv w:val="1"/>
      <w:marLeft w:val="0"/>
      <w:marRight w:val="0"/>
      <w:marTop w:val="0"/>
      <w:marBottom w:val="0"/>
      <w:divBdr>
        <w:top w:val="none" w:sz="0" w:space="0" w:color="auto"/>
        <w:left w:val="none" w:sz="0" w:space="0" w:color="auto"/>
        <w:bottom w:val="none" w:sz="0" w:space="0" w:color="auto"/>
        <w:right w:val="none" w:sz="0" w:space="0" w:color="auto"/>
      </w:divBdr>
    </w:div>
    <w:div w:id="433744306">
      <w:bodyDiv w:val="1"/>
      <w:marLeft w:val="0"/>
      <w:marRight w:val="0"/>
      <w:marTop w:val="0"/>
      <w:marBottom w:val="0"/>
      <w:divBdr>
        <w:top w:val="none" w:sz="0" w:space="0" w:color="auto"/>
        <w:left w:val="none" w:sz="0" w:space="0" w:color="auto"/>
        <w:bottom w:val="none" w:sz="0" w:space="0" w:color="auto"/>
        <w:right w:val="none" w:sz="0" w:space="0" w:color="auto"/>
      </w:divBdr>
    </w:div>
    <w:div w:id="433749908">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324687">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6751668">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2657126">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3309924">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470984">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70475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2941307">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104389">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340501">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18116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09742">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54383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546909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6246475">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58243">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8475243">
      <w:bodyDiv w:val="1"/>
      <w:marLeft w:val="0"/>
      <w:marRight w:val="0"/>
      <w:marTop w:val="0"/>
      <w:marBottom w:val="0"/>
      <w:divBdr>
        <w:top w:val="none" w:sz="0" w:space="0" w:color="auto"/>
        <w:left w:val="none" w:sz="0" w:space="0" w:color="auto"/>
        <w:bottom w:val="none" w:sz="0" w:space="0" w:color="auto"/>
        <w:right w:val="none" w:sz="0" w:space="0" w:color="auto"/>
      </w:divBdr>
    </w:div>
    <w:div w:id="469132627">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377578">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1839">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3834413">
      <w:bodyDiv w:val="1"/>
      <w:marLeft w:val="0"/>
      <w:marRight w:val="0"/>
      <w:marTop w:val="0"/>
      <w:marBottom w:val="0"/>
      <w:divBdr>
        <w:top w:val="none" w:sz="0" w:space="0" w:color="auto"/>
        <w:left w:val="none" w:sz="0" w:space="0" w:color="auto"/>
        <w:bottom w:val="none" w:sz="0" w:space="0" w:color="auto"/>
        <w:right w:val="none" w:sz="0" w:space="0" w:color="auto"/>
      </w:divBdr>
    </w:div>
    <w:div w:id="473836842">
      <w:bodyDiv w:val="1"/>
      <w:marLeft w:val="0"/>
      <w:marRight w:val="0"/>
      <w:marTop w:val="0"/>
      <w:marBottom w:val="0"/>
      <w:divBdr>
        <w:top w:val="none" w:sz="0" w:space="0" w:color="auto"/>
        <w:left w:val="none" w:sz="0" w:space="0" w:color="auto"/>
        <w:bottom w:val="none" w:sz="0" w:space="0" w:color="auto"/>
        <w:right w:val="none" w:sz="0" w:space="0" w:color="auto"/>
      </w:divBdr>
    </w:div>
    <w:div w:id="474222654">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6998817">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8619731">
      <w:bodyDiv w:val="1"/>
      <w:marLeft w:val="0"/>
      <w:marRight w:val="0"/>
      <w:marTop w:val="0"/>
      <w:marBottom w:val="0"/>
      <w:divBdr>
        <w:top w:val="none" w:sz="0" w:space="0" w:color="auto"/>
        <w:left w:val="none" w:sz="0" w:space="0" w:color="auto"/>
        <w:bottom w:val="none" w:sz="0" w:space="0" w:color="auto"/>
        <w:right w:val="none" w:sz="0" w:space="0" w:color="auto"/>
      </w:divBdr>
    </w:div>
    <w:div w:id="479200379">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197442">
      <w:bodyDiv w:val="1"/>
      <w:marLeft w:val="0"/>
      <w:marRight w:val="0"/>
      <w:marTop w:val="0"/>
      <w:marBottom w:val="0"/>
      <w:divBdr>
        <w:top w:val="none" w:sz="0" w:space="0" w:color="auto"/>
        <w:left w:val="none" w:sz="0" w:space="0" w:color="auto"/>
        <w:bottom w:val="none" w:sz="0" w:space="0" w:color="auto"/>
        <w:right w:val="none" w:sz="0" w:space="0" w:color="auto"/>
      </w:divBdr>
    </w:div>
    <w:div w:id="480199680">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428050">
      <w:bodyDiv w:val="1"/>
      <w:marLeft w:val="0"/>
      <w:marRight w:val="0"/>
      <w:marTop w:val="0"/>
      <w:marBottom w:val="0"/>
      <w:divBdr>
        <w:top w:val="none" w:sz="0" w:space="0" w:color="auto"/>
        <w:left w:val="none" w:sz="0" w:space="0" w:color="auto"/>
        <w:bottom w:val="none" w:sz="0" w:space="0" w:color="auto"/>
        <w:right w:val="none" w:sz="0" w:space="0" w:color="auto"/>
      </w:divBdr>
    </w:div>
    <w:div w:id="481429537">
      <w:bodyDiv w:val="1"/>
      <w:marLeft w:val="0"/>
      <w:marRight w:val="0"/>
      <w:marTop w:val="0"/>
      <w:marBottom w:val="0"/>
      <w:divBdr>
        <w:top w:val="none" w:sz="0" w:space="0" w:color="auto"/>
        <w:left w:val="none" w:sz="0" w:space="0" w:color="auto"/>
        <w:bottom w:val="none" w:sz="0" w:space="0" w:color="auto"/>
        <w:right w:val="none" w:sz="0" w:space="0" w:color="auto"/>
      </w:divBdr>
    </w:div>
    <w:div w:id="481584686">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276980">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5245204">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676509">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137518">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670984">
      <w:bodyDiv w:val="1"/>
      <w:marLeft w:val="0"/>
      <w:marRight w:val="0"/>
      <w:marTop w:val="0"/>
      <w:marBottom w:val="0"/>
      <w:divBdr>
        <w:top w:val="none" w:sz="0" w:space="0" w:color="auto"/>
        <w:left w:val="none" w:sz="0" w:space="0" w:color="auto"/>
        <w:bottom w:val="none" w:sz="0" w:space="0" w:color="auto"/>
        <w:right w:val="none" w:sz="0" w:space="0" w:color="auto"/>
      </w:divBdr>
    </w:div>
    <w:div w:id="487719864">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0067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89711783">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2839376">
      <w:bodyDiv w:val="1"/>
      <w:marLeft w:val="0"/>
      <w:marRight w:val="0"/>
      <w:marTop w:val="0"/>
      <w:marBottom w:val="0"/>
      <w:divBdr>
        <w:top w:val="none" w:sz="0" w:space="0" w:color="auto"/>
        <w:left w:val="none" w:sz="0" w:space="0" w:color="auto"/>
        <w:bottom w:val="none" w:sz="0" w:space="0" w:color="auto"/>
        <w:right w:val="none" w:sz="0" w:space="0" w:color="auto"/>
      </w:divBdr>
    </w:div>
    <w:div w:id="493031041">
      <w:bodyDiv w:val="1"/>
      <w:marLeft w:val="0"/>
      <w:marRight w:val="0"/>
      <w:marTop w:val="0"/>
      <w:marBottom w:val="0"/>
      <w:divBdr>
        <w:top w:val="none" w:sz="0" w:space="0" w:color="auto"/>
        <w:left w:val="none" w:sz="0" w:space="0" w:color="auto"/>
        <w:bottom w:val="none" w:sz="0" w:space="0" w:color="auto"/>
        <w:right w:val="none" w:sz="0" w:space="0" w:color="auto"/>
      </w:divBdr>
    </w:div>
    <w:div w:id="493372491">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5191160">
      <w:bodyDiv w:val="1"/>
      <w:marLeft w:val="0"/>
      <w:marRight w:val="0"/>
      <w:marTop w:val="0"/>
      <w:marBottom w:val="0"/>
      <w:divBdr>
        <w:top w:val="none" w:sz="0" w:space="0" w:color="auto"/>
        <w:left w:val="none" w:sz="0" w:space="0" w:color="auto"/>
        <w:bottom w:val="none" w:sz="0" w:space="0" w:color="auto"/>
        <w:right w:val="none" w:sz="0" w:space="0" w:color="auto"/>
      </w:divBdr>
    </w:div>
    <w:div w:id="495271528">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6961562">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195700">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49992636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740868">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056309">
      <w:bodyDiv w:val="1"/>
      <w:marLeft w:val="0"/>
      <w:marRight w:val="0"/>
      <w:marTop w:val="0"/>
      <w:marBottom w:val="0"/>
      <w:divBdr>
        <w:top w:val="none" w:sz="0" w:space="0" w:color="auto"/>
        <w:left w:val="none" w:sz="0" w:space="0" w:color="auto"/>
        <w:bottom w:val="none" w:sz="0" w:space="0" w:color="auto"/>
        <w:right w:val="none" w:sz="0" w:space="0" w:color="auto"/>
      </w:divBdr>
    </w:div>
    <w:div w:id="504512605">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593403">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408649">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7865555">
      <w:bodyDiv w:val="1"/>
      <w:marLeft w:val="0"/>
      <w:marRight w:val="0"/>
      <w:marTop w:val="0"/>
      <w:marBottom w:val="0"/>
      <w:divBdr>
        <w:top w:val="none" w:sz="0" w:space="0" w:color="auto"/>
        <w:left w:val="none" w:sz="0" w:space="0" w:color="auto"/>
        <w:bottom w:val="none" w:sz="0" w:space="0" w:color="auto"/>
        <w:right w:val="none" w:sz="0" w:space="0" w:color="auto"/>
      </w:divBdr>
    </w:div>
    <w:div w:id="507987025">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09301436">
      <w:bodyDiv w:val="1"/>
      <w:marLeft w:val="0"/>
      <w:marRight w:val="0"/>
      <w:marTop w:val="0"/>
      <w:marBottom w:val="0"/>
      <w:divBdr>
        <w:top w:val="none" w:sz="0" w:space="0" w:color="auto"/>
        <w:left w:val="none" w:sz="0" w:space="0" w:color="auto"/>
        <w:bottom w:val="none" w:sz="0" w:space="0" w:color="auto"/>
        <w:right w:val="none" w:sz="0" w:space="0" w:color="auto"/>
      </w:divBdr>
    </w:div>
    <w:div w:id="509372911">
      <w:bodyDiv w:val="1"/>
      <w:marLeft w:val="0"/>
      <w:marRight w:val="0"/>
      <w:marTop w:val="0"/>
      <w:marBottom w:val="0"/>
      <w:divBdr>
        <w:top w:val="none" w:sz="0" w:space="0" w:color="auto"/>
        <w:left w:val="none" w:sz="0" w:space="0" w:color="auto"/>
        <w:bottom w:val="none" w:sz="0" w:space="0" w:color="auto"/>
        <w:right w:val="none" w:sz="0" w:space="0" w:color="auto"/>
      </w:divBdr>
    </w:div>
    <w:div w:id="509756369">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1795739">
      <w:bodyDiv w:val="1"/>
      <w:marLeft w:val="0"/>
      <w:marRight w:val="0"/>
      <w:marTop w:val="0"/>
      <w:marBottom w:val="0"/>
      <w:divBdr>
        <w:top w:val="none" w:sz="0" w:space="0" w:color="auto"/>
        <w:left w:val="none" w:sz="0" w:space="0" w:color="auto"/>
        <w:bottom w:val="none" w:sz="0" w:space="0" w:color="auto"/>
        <w:right w:val="none" w:sz="0" w:space="0" w:color="auto"/>
      </w:divBdr>
    </w:div>
    <w:div w:id="511919219">
      <w:bodyDiv w:val="1"/>
      <w:marLeft w:val="0"/>
      <w:marRight w:val="0"/>
      <w:marTop w:val="0"/>
      <w:marBottom w:val="0"/>
      <w:divBdr>
        <w:top w:val="none" w:sz="0" w:space="0" w:color="auto"/>
        <w:left w:val="none" w:sz="0" w:space="0" w:color="auto"/>
        <w:bottom w:val="none" w:sz="0" w:space="0" w:color="auto"/>
        <w:right w:val="none" w:sz="0" w:space="0" w:color="auto"/>
      </w:divBdr>
    </w:div>
    <w:div w:id="512187152">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4080575">
      <w:bodyDiv w:val="1"/>
      <w:marLeft w:val="0"/>
      <w:marRight w:val="0"/>
      <w:marTop w:val="0"/>
      <w:marBottom w:val="0"/>
      <w:divBdr>
        <w:top w:val="none" w:sz="0" w:space="0" w:color="auto"/>
        <w:left w:val="none" w:sz="0" w:space="0" w:color="auto"/>
        <w:bottom w:val="none" w:sz="0" w:space="0" w:color="auto"/>
        <w:right w:val="none" w:sz="0" w:space="0" w:color="auto"/>
      </w:divBdr>
    </w:div>
    <w:div w:id="514654705">
      <w:bodyDiv w:val="1"/>
      <w:marLeft w:val="0"/>
      <w:marRight w:val="0"/>
      <w:marTop w:val="0"/>
      <w:marBottom w:val="0"/>
      <w:divBdr>
        <w:top w:val="none" w:sz="0" w:space="0" w:color="auto"/>
        <w:left w:val="none" w:sz="0" w:space="0" w:color="auto"/>
        <w:bottom w:val="none" w:sz="0" w:space="0" w:color="auto"/>
        <w:right w:val="none" w:sz="0" w:space="0" w:color="auto"/>
      </w:divBdr>
    </w:div>
    <w:div w:id="514930074">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6626329">
      <w:bodyDiv w:val="1"/>
      <w:marLeft w:val="0"/>
      <w:marRight w:val="0"/>
      <w:marTop w:val="0"/>
      <w:marBottom w:val="0"/>
      <w:divBdr>
        <w:top w:val="none" w:sz="0" w:space="0" w:color="auto"/>
        <w:left w:val="none" w:sz="0" w:space="0" w:color="auto"/>
        <w:bottom w:val="none" w:sz="0" w:space="0" w:color="auto"/>
        <w:right w:val="none" w:sz="0" w:space="0" w:color="auto"/>
      </w:divBdr>
    </w:div>
    <w:div w:id="516818753">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396046">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245679">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205979">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5673818">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338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8833732">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0343161">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46629">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2621793">
      <w:bodyDiv w:val="1"/>
      <w:marLeft w:val="0"/>
      <w:marRight w:val="0"/>
      <w:marTop w:val="0"/>
      <w:marBottom w:val="0"/>
      <w:divBdr>
        <w:top w:val="none" w:sz="0" w:space="0" w:color="auto"/>
        <w:left w:val="none" w:sz="0" w:space="0" w:color="auto"/>
        <w:bottom w:val="none" w:sz="0" w:space="0" w:color="auto"/>
        <w:right w:val="none" w:sz="0" w:space="0" w:color="auto"/>
      </w:divBdr>
    </w:div>
    <w:div w:id="532690023">
      <w:bodyDiv w:val="1"/>
      <w:marLeft w:val="0"/>
      <w:marRight w:val="0"/>
      <w:marTop w:val="0"/>
      <w:marBottom w:val="0"/>
      <w:divBdr>
        <w:top w:val="none" w:sz="0" w:space="0" w:color="auto"/>
        <w:left w:val="none" w:sz="0" w:space="0" w:color="auto"/>
        <w:bottom w:val="none" w:sz="0" w:space="0" w:color="auto"/>
        <w:right w:val="none" w:sz="0" w:space="0" w:color="auto"/>
      </w:divBdr>
    </w:div>
    <w:div w:id="533155827">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3663268">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548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766591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31527">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540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446453">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4877446">
      <w:bodyDiv w:val="1"/>
      <w:marLeft w:val="0"/>
      <w:marRight w:val="0"/>
      <w:marTop w:val="0"/>
      <w:marBottom w:val="0"/>
      <w:divBdr>
        <w:top w:val="none" w:sz="0" w:space="0" w:color="auto"/>
        <w:left w:val="none" w:sz="0" w:space="0" w:color="auto"/>
        <w:bottom w:val="none" w:sz="0" w:space="0" w:color="auto"/>
        <w:right w:val="none" w:sz="0" w:space="0" w:color="auto"/>
      </w:divBdr>
    </w:div>
    <w:div w:id="544945115">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6793452">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491580">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4999630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045561">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424761">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4584489">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6480991">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7672589">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37706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580">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3873194">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76872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7887198">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002531">
      <w:bodyDiv w:val="1"/>
      <w:marLeft w:val="0"/>
      <w:marRight w:val="0"/>
      <w:marTop w:val="0"/>
      <w:marBottom w:val="0"/>
      <w:divBdr>
        <w:top w:val="none" w:sz="0" w:space="0" w:color="auto"/>
        <w:left w:val="none" w:sz="0" w:space="0" w:color="auto"/>
        <w:bottom w:val="none" w:sz="0" w:space="0" w:color="auto"/>
        <w:right w:val="none" w:sz="0" w:space="0" w:color="auto"/>
      </w:divBdr>
    </w:div>
    <w:div w:id="569734238">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509024">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1694740">
      <w:bodyDiv w:val="1"/>
      <w:marLeft w:val="0"/>
      <w:marRight w:val="0"/>
      <w:marTop w:val="0"/>
      <w:marBottom w:val="0"/>
      <w:divBdr>
        <w:top w:val="none" w:sz="0" w:space="0" w:color="auto"/>
        <w:left w:val="none" w:sz="0" w:space="0" w:color="auto"/>
        <w:bottom w:val="none" w:sz="0" w:space="0" w:color="auto"/>
        <w:right w:val="none" w:sz="0" w:space="0" w:color="auto"/>
      </w:divBdr>
    </w:div>
    <w:div w:id="5716998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201108">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3858843">
      <w:bodyDiv w:val="1"/>
      <w:marLeft w:val="0"/>
      <w:marRight w:val="0"/>
      <w:marTop w:val="0"/>
      <w:marBottom w:val="0"/>
      <w:divBdr>
        <w:top w:val="none" w:sz="0" w:space="0" w:color="auto"/>
        <w:left w:val="none" w:sz="0" w:space="0" w:color="auto"/>
        <w:bottom w:val="none" w:sz="0" w:space="0" w:color="auto"/>
        <w:right w:val="none" w:sz="0" w:space="0" w:color="auto"/>
      </w:divBdr>
    </w:div>
    <w:div w:id="573972764">
      <w:bodyDiv w:val="1"/>
      <w:marLeft w:val="0"/>
      <w:marRight w:val="0"/>
      <w:marTop w:val="0"/>
      <w:marBottom w:val="0"/>
      <w:divBdr>
        <w:top w:val="none" w:sz="0" w:space="0" w:color="auto"/>
        <w:left w:val="none" w:sz="0" w:space="0" w:color="auto"/>
        <w:bottom w:val="none" w:sz="0" w:space="0" w:color="auto"/>
        <w:right w:val="none" w:sz="0" w:space="0" w:color="auto"/>
      </w:divBdr>
    </w:div>
    <w:div w:id="57417273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4323598">
      <w:bodyDiv w:val="1"/>
      <w:marLeft w:val="0"/>
      <w:marRight w:val="0"/>
      <w:marTop w:val="0"/>
      <w:marBottom w:val="0"/>
      <w:divBdr>
        <w:top w:val="none" w:sz="0" w:space="0" w:color="auto"/>
        <w:left w:val="none" w:sz="0" w:space="0" w:color="auto"/>
        <w:bottom w:val="none" w:sz="0" w:space="0" w:color="auto"/>
        <w:right w:val="none" w:sz="0" w:space="0" w:color="auto"/>
      </w:divBdr>
    </w:div>
    <w:div w:id="574366023">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477807">
      <w:bodyDiv w:val="1"/>
      <w:marLeft w:val="0"/>
      <w:marRight w:val="0"/>
      <w:marTop w:val="0"/>
      <w:marBottom w:val="0"/>
      <w:divBdr>
        <w:top w:val="none" w:sz="0" w:space="0" w:color="auto"/>
        <w:left w:val="none" w:sz="0" w:space="0" w:color="auto"/>
        <w:bottom w:val="none" w:sz="0" w:space="0" w:color="auto"/>
        <w:right w:val="none" w:sz="0" w:space="0" w:color="auto"/>
      </w:divBdr>
    </w:div>
    <w:div w:id="576523879">
      <w:bodyDiv w:val="1"/>
      <w:marLeft w:val="0"/>
      <w:marRight w:val="0"/>
      <w:marTop w:val="0"/>
      <w:marBottom w:val="0"/>
      <w:divBdr>
        <w:top w:val="none" w:sz="0" w:space="0" w:color="auto"/>
        <w:left w:val="none" w:sz="0" w:space="0" w:color="auto"/>
        <w:bottom w:val="none" w:sz="0" w:space="0" w:color="auto"/>
        <w:right w:val="none" w:sz="0" w:space="0" w:color="auto"/>
      </w:divBdr>
    </w:div>
    <w:div w:id="576671848">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028921">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14382">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7927012">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48210">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202533">
      <w:bodyDiv w:val="1"/>
      <w:marLeft w:val="0"/>
      <w:marRight w:val="0"/>
      <w:marTop w:val="0"/>
      <w:marBottom w:val="0"/>
      <w:divBdr>
        <w:top w:val="none" w:sz="0" w:space="0" w:color="auto"/>
        <w:left w:val="none" w:sz="0" w:space="0" w:color="auto"/>
        <w:bottom w:val="none" w:sz="0" w:space="0" w:color="auto"/>
        <w:right w:val="none" w:sz="0" w:space="0" w:color="auto"/>
      </w:divBdr>
    </w:div>
    <w:div w:id="591355157">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3783672">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4288541">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284278">
      <w:bodyDiv w:val="1"/>
      <w:marLeft w:val="0"/>
      <w:marRight w:val="0"/>
      <w:marTop w:val="0"/>
      <w:marBottom w:val="0"/>
      <w:divBdr>
        <w:top w:val="none" w:sz="0" w:space="0" w:color="auto"/>
        <w:left w:val="none" w:sz="0" w:space="0" w:color="auto"/>
        <w:bottom w:val="none" w:sz="0" w:space="0" w:color="auto"/>
        <w:right w:val="none" w:sz="0" w:space="0" w:color="auto"/>
      </w:divBdr>
    </w:div>
    <w:div w:id="595480431">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6332887">
      <w:bodyDiv w:val="1"/>
      <w:marLeft w:val="0"/>
      <w:marRight w:val="0"/>
      <w:marTop w:val="0"/>
      <w:marBottom w:val="0"/>
      <w:divBdr>
        <w:top w:val="none" w:sz="0" w:space="0" w:color="auto"/>
        <w:left w:val="none" w:sz="0" w:space="0" w:color="auto"/>
        <w:bottom w:val="none" w:sz="0" w:space="0" w:color="auto"/>
        <w:right w:val="none" w:sz="0" w:space="0" w:color="auto"/>
      </w:divBdr>
    </w:div>
    <w:div w:id="596407664">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37069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341839">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014255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1500720">
      <w:bodyDiv w:val="1"/>
      <w:marLeft w:val="0"/>
      <w:marRight w:val="0"/>
      <w:marTop w:val="0"/>
      <w:marBottom w:val="0"/>
      <w:divBdr>
        <w:top w:val="none" w:sz="0" w:space="0" w:color="auto"/>
        <w:left w:val="none" w:sz="0" w:space="0" w:color="auto"/>
        <w:bottom w:val="none" w:sz="0" w:space="0" w:color="auto"/>
        <w:right w:val="none" w:sz="0" w:space="0" w:color="auto"/>
      </w:divBdr>
    </w:div>
    <w:div w:id="601911371">
      <w:bodyDiv w:val="1"/>
      <w:marLeft w:val="0"/>
      <w:marRight w:val="0"/>
      <w:marTop w:val="0"/>
      <w:marBottom w:val="0"/>
      <w:divBdr>
        <w:top w:val="none" w:sz="0" w:space="0" w:color="auto"/>
        <w:left w:val="none" w:sz="0" w:space="0" w:color="auto"/>
        <w:bottom w:val="none" w:sz="0" w:space="0" w:color="auto"/>
        <w:right w:val="none" w:sz="0" w:space="0" w:color="auto"/>
      </w:divBdr>
    </w:div>
    <w:div w:id="601957008">
      <w:bodyDiv w:val="1"/>
      <w:marLeft w:val="0"/>
      <w:marRight w:val="0"/>
      <w:marTop w:val="0"/>
      <w:marBottom w:val="0"/>
      <w:divBdr>
        <w:top w:val="none" w:sz="0" w:space="0" w:color="auto"/>
        <w:left w:val="none" w:sz="0" w:space="0" w:color="auto"/>
        <w:bottom w:val="none" w:sz="0" w:space="0" w:color="auto"/>
        <w:right w:val="none" w:sz="0" w:space="0" w:color="auto"/>
      </w:divBdr>
    </w:div>
    <w:div w:id="602029587">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3465992">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09778589">
      <w:bodyDiv w:val="1"/>
      <w:marLeft w:val="0"/>
      <w:marRight w:val="0"/>
      <w:marTop w:val="0"/>
      <w:marBottom w:val="0"/>
      <w:divBdr>
        <w:top w:val="none" w:sz="0" w:space="0" w:color="auto"/>
        <w:left w:val="none" w:sz="0" w:space="0" w:color="auto"/>
        <w:bottom w:val="none" w:sz="0" w:space="0" w:color="auto"/>
        <w:right w:val="none" w:sz="0" w:space="0" w:color="auto"/>
      </w:divBdr>
    </w:div>
    <w:div w:id="610019352">
      <w:bodyDiv w:val="1"/>
      <w:marLeft w:val="0"/>
      <w:marRight w:val="0"/>
      <w:marTop w:val="0"/>
      <w:marBottom w:val="0"/>
      <w:divBdr>
        <w:top w:val="none" w:sz="0" w:space="0" w:color="auto"/>
        <w:left w:val="none" w:sz="0" w:space="0" w:color="auto"/>
        <w:bottom w:val="none" w:sz="0" w:space="0" w:color="auto"/>
        <w:right w:val="none" w:sz="0" w:space="0" w:color="auto"/>
      </w:divBdr>
    </w:div>
    <w:div w:id="610360057">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0864478">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206026">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3826835">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4991757">
      <w:bodyDiv w:val="1"/>
      <w:marLeft w:val="0"/>
      <w:marRight w:val="0"/>
      <w:marTop w:val="0"/>
      <w:marBottom w:val="0"/>
      <w:divBdr>
        <w:top w:val="none" w:sz="0" w:space="0" w:color="auto"/>
        <w:left w:val="none" w:sz="0" w:space="0" w:color="auto"/>
        <w:bottom w:val="none" w:sz="0" w:space="0" w:color="auto"/>
        <w:right w:val="none" w:sz="0" w:space="0" w:color="auto"/>
      </w:divBdr>
    </w:div>
    <w:div w:id="615480346">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102">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23246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8629712">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29631270">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0332440">
      <w:bodyDiv w:val="1"/>
      <w:marLeft w:val="0"/>
      <w:marRight w:val="0"/>
      <w:marTop w:val="0"/>
      <w:marBottom w:val="0"/>
      <w:divBdr>
        <w:top w:val="none" w:sz="0" w:space="0" w:color="auto"/>
        <w:left w:val="none" w:sz="0" w:space="0" w:color="auto"/>
        <w:bottom w:val="none" w:sz="0" w:space="0" w:color="auto"/>
        <w:right w:val="none" w:sz="0" w:space="0" w:color="auto"/>
      </w:divBdr>
    </w:div>
    <w:div w:id="630403158">
      <w:bodyDiv w:val="1"/>
      <w:marLeft w:val="0"/>
      <w:marRight w:val="0"/>
      <w:marTop w:val="0"/>
      <w:marBottom w:val="0"/>
      <w:divBdr>
        <w:top w:val="none" w:sz="0" w:space="0" w:color="auto"/>
        <w:left w:val="none" w:sz="0" w:space="0" w:color="auto"/>
        <w:bottom w:val="none" w:sz="0" w:space="0" w:color="auto"/>
        <w:right w:val="none" w:sz="0" w:space="0" w:color="auto"/>
      </w:divBdr>
    </w:div>
    <w:div w:id="631054755">
      <w:bodyDiv w:val="1"/>
      <w:marLeft w:val="0"/>
      <w:marRight w:val="0"/>
      <w:marTop w:val="0"/>
      <w:marBottom w:val="0"/>
      <w:divBdr>
        <w:top w:val="none" w:sz="0" w:space="0" w:color="auto"/>
        <w:left w:val="none" w:sz="0" w:space="0" w:color="auto"/>
        <w:bottom w:val="none" w:sz="0" w:space="0" w:color="auto"/>
        <w:right w:val="none" w:sz="0" w:space="0" w:color="auto"/>
      </w:divBdr>
    </w:div>
    <w:div w:id="631524726">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0003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4488">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229810">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23749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1733945">
      <w:bodyDiv w:val="1"/>
      <w:marLeft w:val="0"/>
      <w:marRight w:val="0"/>
      <w:marTop w:val="0"/>
      <w:marBottom w:val="0"/>
      <w:divBdr>
        <w:top w:val="none" w:sz="0" w:space="0" w:color="auto"/>
        <w:left w:val="none" w:sz="0" w:space="0" w:color="auto"/>
        <w:bottom w:val="none" w:sz="0" w:space="0" w:color="auto"/>
        <w:right w:val="none" w:sz="0" w:space="0" w:color="auto"/>
      </w:divBdr>
    </w:div>
    <w:div w:id="643120123">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4231">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3969670">
      <w:bodyDiv w:val="1"/>
      <w:marLeft w:val="0"/>
      <w:marRight w:val="0"/>
      <w:marTop w:val="0"/>
      <w:marBottom w:val="0"/>
      <w:divBdr>
        <w:top w:val="none" w:sz="0" w:space="0" w:color="auto"/>
        <w:left w:val="none" w:sz="0" w:space="0" w:color="auto"/>
        <w:bottom w:val="none" w:sz="0" w:space="0" w:color="auto"/>
        <w:right w:val="none" w:sz="0" w:space="0" w:color="auto"/>
      </w:divBdr>
    </w:div>
    <w:div w:id="64431090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15887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324825">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8897155">
      <w:bodyDiv w:val="1"/>
      <w:marLeft w:val="0"/>
      <w:marRight w:val="0"/>
      <w:marTop w:val="0"/>
      <w:marBottom w:val="0"/>
      <w:divBdr>
        <w:top w:val="none" w:sz="0" w:space="0" w:color="auto"/>
        <w:left w:val="none" w:sz="0" w:space="0" w:color="auto"/>
        <w:bottom w:val="none" w:sz="0" w:space="0" w:color="auto"/>
        <w:right w:val="none" w:sz="0" w:space="0" w:color="auto"/>
      </w:divBdr>
    </w:div>
    <w:div w:id="649869795">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2948570">
      <w:bodyDiv w:val="1"/>
      <w:marLeft w:val="0"/>
      <w:marRight w:val="0"/>
      <w:marTop w:val="0"/>
      <w:marBottom w:val="0"/>
      <w:divBdr>
        <w:top w:val="none" w:sz="0" w:space="0" w:color="auto"/>
        <w:left w:val="none" w:sz="0" w:space="0" w:color="auto"/>
        <w:bottom w:val="none" w:sz="0" w:space="0" w:color="auto"/>
        <w:right w:val="none" w:sz="0" w:space="0" w:color="auto"/>
      </w:divBdr>
    </w:div>
    <w:div w:id="653295154">
      <w:bodyDiv w:val="1"/>
      <w:marLeft w:val="0"/>
      <w:marRight w:val="0"/>
      <w:marTop w:val="0"/>
      <w:marBottom w:val="0"/>
      <w:divBdr>
        <w:top w:val="none" w:sz="0" w:space="0" w:color="auto"/>
        <w:left w:val="none" w:sz="0" w:space="0" w:color="auto"/>
        <w:bottom w:val="none" w:sz="0" w:space="0" w:color="auto"/>
        <w:right w:val="none" w:sz="0" w:space="0" w:color="auto"/>
      </w:divBdr>
    </w:div>
    <w:div w:id="653799175">
      <w:bodyDiv w:val="1"/>
      <w:marLeft w:val="0"/>
      <w:marRight w:val="0"/>
      <w:marTop w:val="0"/>
      <w:marBottom w:val="0"/>
      <w:divBdr>
        <w:top w:val="none" w:sz="0" w:space="0" w:color="auto"/>
        <w:left w:val="none" w:sz="0" w:space="0" w:color="auto"/>
        <w:bottom w:val="none" w:sz="0" w:space="0" w:color="auto"/>
        <w:right w:val="none" w:sz="0" w:space="0" w:color="auto"/>
      </w:divBdr>
    </w:div>
    <w:div w:id="654072884">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10620">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5382729">
      <w:bodyDiv w:val="1"/>
      <w:marLeft w:val="0"/>
      <w:marRight w:val="0"/>
      <w:marTop w:val="0"/>
      <w:marBottom w:val="0"/>
      <w:divBdr>
        <w:top w:val="none" w:sz="0" w:space="0" w:color="auto"/>
        <w:left w:val="none" w:sz="0" w:space="0" w:color="auto"/>
        <w:bottom w:val="none" w:sz="0" w:space="0" w:color="auto"/>
        <w:right w:val="none" w:sz="0" w:space="0" w:color="auto"/>
      </w:divBdr>
    </w:div>
    <w:div w:id="656147630">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54254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61700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0762">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1741141">
      <w:bodyDiv w:val="1"/>
      <w:marLeft w:val="0"/>
      <w:marRight w:val="0"/>
      <w:marTop w:val="0"/>
      <w:marBottom w:val="0"/>
      <w:divBdr>
        <w:top w:val="none" w:sz="0" w:space="0" w:color="auto"/>
        <w:left w:val="none" w:sz="0" w:space="0" w:color="auto"/>
        <w:bottom w:val="none" w:sz="0" w:space="0" w:color="auto"/>
        <w:right w:val="none" w:sz="0" w:space="0" w:color="auto"/>
      </w:divBdr>
    </w:div>
    <w:div w:id="662046136">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5863499">
      <w:bodyDiv w:val="1"/>
      <w:marLeft w:val="0"/>
      <w:marRight w:val="0"/>
      <w:marTop w:val="0"/>
      <w:marBottom w:val="0"/>
      <w:divBdr>
        <w:top w:val="none" w:sz="0" w:space="0" w:color="auto"/>
        <w:left w:val="none" w:sz="0" w:space="0" w:color="auto"/>
        <w:bottom w:val="none" w:sz="0" w:space="0" w:color="auto"/>
        <w:right w:val="none" w:sz="0" w:space="0" w:color="auto"/>
      </w:divBdr>
    </w:div>
    <w:div w:id="666441394">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409641">
      <w:bodyDiv w:val="1"/>
      <w:marLeft w:val="0"/>
      <w:marRight w:val="0"/>
      <w:marTop w:val="0"/>
      <w:marBottom w:val="0"/>
      <w:divBdr>
        <w:top w:val="none" w:sz="0" w:space="0" w:color="auto"/>
        <w:left w:val="none" w:sz="0" w:space="0" w:color="auto"/>
        <w:bottom w:val="none" w:sz="0" w:space="0" w:color="auto"/>
        <w:right w:val="none" w:sz="0" w:space="0" w:color="auto"/>
      </w:divBdr>
    </w:div>
    <w:div w:id="668558849">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0762283">
      <w:bodyDiv w:val="1"/>
      <w:marLeft w:val="0"/>
      <w:marRight w:val="0"/>
      <w:marTop w:val="0"/>
      <w:marBottom w:val="0"/>
      <w:divBdr>
        <w:top w:val="none" w:sz="0" w:space="0" w:color="auto"/>
        <w:left w:val="none" w:sz="0" w:space="0" w:color="auto"/>
        <w:bottom w:val="none" w:sz="0" w:space="0" w:color="auto"/>
        <w:right w:val="none" w:sz="0" w:space="0" w:color="auto"/>
      </w:divBdr>
    </w:div>
    <w:div w:id="671376898">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187615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343155">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609012">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11441">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528804">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384835">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538472">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737587">
      <w:bodyDiv w:val="1"/>
      <w:marLeft w:val="0"/>
      <w:marRight w:val="0"/>
      <w:marTop w:val="0"/>
      <w:marBottom w:val="0"/>
      <w:divBdr>
        <w:top w:val="none" w:sz="0" w:space="0" w:color="auto"/>
        <w:left w:val="none" w:sz="0" w:space="0" w:color="auto"/>
        <w:bottom w:val="none" w:sz="0" w:space="0" w:color="auto"/>
        <w:right w:val="none" w:sz="0" w:space="0" w:color="auto"/>
      </w:divBdr>
    </w:div>
    <w:div w:id="677927222">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171068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1736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4870536">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180810">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11621">
      <w:bodyDiv w:val="1"/>
      <w:marLeft w:val="0"/>
      <w:marRight w:val="0"/>
      <w:marTop w:val="0"/>
      <w:marBottom w:val="0"/>
      <w:divBdr>
        <w:top w:val="none" w:sz="0" w:space="0" w:color="auto"/>
        <w:left w:val="none" w:sz="0" w:space="0" w:color="auto"/>
        <w:bottom w:val="none" w:sz="0" w:space="0" w:color="auto"/>
        <w:right w:val="none" w:sz="0" w:space="0" w:color="auto"/>
      </w:divBdr>
    </w:div>
    <w:div w:id="686176787">
      <w:bodyDiv w:val="1"/>
      <w:marLeft w:val="0"/>
      <w:marRight w:val="0"/>
      <w:marTop w:val="0"/>
      <w:marBottom w:val="0"/>
      <w:divBdr>
        <w:top w:val="none" w:sz="0" w:space="0" w:color="auto"/>
        <w:left w:val="none" w:sz="0" w:space="0" w:color="auto"/>
        <w:bottom w:val="none" w:sz="0" w:space="0" w:color="auto"/>
        <w:right w:val="none" w:sz="0" w:space="0" w:color="auto"/>
      </w:divBdr>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265781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3772610">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01072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542630">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19819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7194246">
      <w:bodyDiv w:val="1"/>
      <w:marLeft w:val="0"/>
      <w:marRight w:val="0"/>
      <w:marTop w:val="0"/>
      <w:marBottom w:val="0"/>
      <w:divBdr>
        <w:top w:val="none" w:sz="0" w:space="0" w:color="auto"/>
        <w:left w:val="none" w:sz="0" w:space="0" w:color="auto"/>
        <w:bottom w:val="none" w:sz="0" w:space="0" w:color="auto"/>
        <w:right w:val="none" w:sz="0" w:space="0" w:color="auto"/>
      </w:divBdr>
    </w:div>
    <w:div w:id="697238526">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14341">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699550239">
      <w:bodyDiv w:val="1"/>
      <w:marLeft w:val="0"/>
      <w:marRight w:val="0"/>
      <w:marTop w:val="0"/>
      <w:marBottom w:val="0"/>
      <w:divBdr>
        <w:top w:val="none" w:sz="0" w:space="0" w:color="auto"/>
        <w:left w:val="none" w:sz="0" w:space="0" w:color="auto"/>
        <w:bottom w:val="none" w:sz="0" w:space="0" w:color="auto"/>
        <w:right w:val="none" w:sz="0" w:space="0" w:color="auto"/>
      </w:divBdr>
    </w:div>
    <w:div w:id="700663421">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3212926">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4447192">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222777">
      <w:bodyDiv w:val="1"/>
      <w:marLeft w:val="0"/>
      <w:marRight w:val="0"/>
      <w:marTop w:val="0"/>
      <w:marBottom w:val="0"/>
      <w:divBdr>
        <w:top w:val="none" w:sz="0" w:space="0" w:color="auto"/>
        <w:left w:val="none" w:sz="0" w:space="0" w:color="auto"/>
        <w:bottom w:val="none" w:sz="0" w:space="0" w:color="auto"/>
        <w:right w:val="none" w:sz="0" w:space="0" w:color="auto"/>
      </w:divBdr>
    </w:div>
    <w:div w:id="706491587">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257826">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378690">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49548">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0770305">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2462235">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5879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4696639">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130640">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857804">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327209">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786531">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254382">
      <w:bodyDiv w:val="1"/>
      <w:marLeft w:val="0"/>
      <w:marRight w:val="0"/>
      <w:marTop w:val="0"/>
      <w:marBottom w:val="0"/>
      <w:divBdr>
        <w:top w:val="none" w:sz="0" w:space="0" w:color="auto"/>
        <w:left w:val="none" w:sz="0" w:space="0" w:color="auto"/>
        <w:bottom w:val="none" w:sz="0" w:space="0" w:color="auto"/>
        <w:right w:val="none" w:sz="0" w:space="0" w:color="auto"/>
      </w:divBdr>
    </w:div>
    <w:div w:id="720323889">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1564130">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3606229">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4987286">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7922958">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29614302">
      <w:bodyDiv w:val="1"/>
      <w:marLeft w:val="0"/>
      <w:marRight w:val="0"/>
      <w:marTop w:val="0"/>
      <w:marBottom w:val="0"/>
      <w:divBdr>
        <w:top w:val="none" w:sz="0" w:space="0" w:color="auto"/>
        <w:left w:val="none" w:sz="0" w:space="0" w:color="auto"/>
        <w:bottom w:val="none" w:sz="0" w:space="0" w:color="auto"/>
        <w:right w:val="none" w:sz="0" w:space="0" w:color="auto"/>
      </w:divBdr>
    </w:div>
    <w:div w:id="729621445">
      <w:bodyDiv w:val="1"/>
      <w:marLeft w:val="0"/>
      <w:marRight w:val="0"/>
      <w:marTop w:val="0"/>
      <w:marBottom w:val="0"/>
      <w:divBdr>
        <w:top w:val="none" w:sz="0" w:space="0" w:color="auto"/>
        <w:left w:val="none" w:sz="0" w:space="0" w:color="auto"/>
        <w:bottom w:val="none" w:sz="0" w:space="0" w:color="auto"/>
        <w:right w:val="none" w:sz="0" w:space="0" w:color="auto"/>
      </w:divBdr>
    </w:div>
    <w:div w:id="729693360">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0618595">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1730193">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4815131">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5980595">
      <w:bodyDiv w:val="1"/>
      <w:marLeft w:val="0"/>
      <w:marRight w:val="0"/>
      <w:marTop w:val="0"/>
      <w:marBottom w:val="0"/>
      <w:divBdr>
        <w:top w:val="none" w:sz="0" w:space="0" w:color="auto"/>
        <w:left w:val="none" w:sz="0" w:space="0" w:color="auto"/>
        <w:bottom w:val="none" w:sz="0" w:space="0" w:color="auto"/>
        <w:right w:val="none" w:sz="0" w:space="0" w:color="auto"/>
      </w:divBdr>
    </w:div>
    <w:div w:id="736051864">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368857">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068049">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449962">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455190">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152895">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65772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8967156">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43111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007678">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0934380">
      <w:bodyDiv w:val="1"/>
      <w:marLeft w:val="0"/>
      <w:marRight w:val="0"/>
      <w:marTop w:val="0"/>
      <w:marBottom w:val="0"/>
      <w:divBdr>
        <w:top w:val="none" w:sz="0" w:space="0" w:color="auto"/>
        <w:left w:val="none" w:sz="0" w:space="0" w:color="auto"/>
        <w:bottom w:val="none" w:sz="0" w:space="0" w:color="auto"/>
        <w:right w:val="none" w:sz="0" w:space="0" w:color="auto"/>
      </w:divBdr>
    </w:div>
    <w:div w:id="751125837">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404704">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3891955">
      <w:bodyDiv w:val="1"/>
      <w:marLeft w:val="0"/>
      <w:marRight w:val="0"/>
      <w:marTop w:val="0"/>
      <w:marBottom w:val="0"/>
      <w:divBdr>
        <w:top w:val="none" w:sz="0" w:space="0" w:color="auto"/>
        <w:left w:val="none" w:sz="0" w:space="0" w:color="auto"/>
        <w:bottom w:val="none" w:sz="0" w:space="0" w:color="auto"/>
        <w:right w:val="none" w:sz="0" w:space="0" w:color="auto"/>
      </w:divBdr>
    </w:div>
    <w:div w:id="753938035">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20386">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755154">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210097">
      <w:bodyDiv w:val="1"/>
      <w:marLeft w:val="0"/>
      <w:marRight w:val="0"/>
      <w:marTop w:val="0"/>
      <w:marBottom w:val="0"/>
      <w:divBdr>
        <w:top w:val="none" w:sz="0" w:space="0" w:color="auto"/>
        <w:left w:val="none" w:sz="0" w:space="0" w:color="auto"/>
        <w:bottom w:val="none" w:sz="0" w:space="0" w:color="auto"/>
        <w:right w:val="none" w:sz="0" w:space="0" w:color="auto"/>
      </w:divBdr>
    </w:div>
    <w:div w:id="758334823">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59059036">
      <w:bodyDiv w:val="1"/>
      <w:marLeft w:val="0"/>
      <w:marRight w:val="0"/>
      <w:marTop w:val="0"/>
      <w:marBottom w:val="0"/>
      <w:divBdr>
        <w:top w:val="none" w:sz="0" w:space="0" w:color="auto"/>
        <w:left w:val="none" w:sz="0" w:space="0" w:color="auto"/>
        <w:bottom w:val="none" w:sz="0" w:space="0" w:color="auto"/>
        <w:right w:val="none" w:sz="0" w:space="0" w:color="auto"/>
      </w:divBdr>
    </w:div>
    <w:div w:id="759521382">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377529">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491432">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1729598">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116275">
      <w:bodyDiv w:val="1"/>
      <w:marLeft w:val="0"/>
      <w:marRight w:val="0"/>
      <w:marTop w:val="0"/>
      <w:marBottom w:val="0"/>
      <w:divBdr>
        <w:top w:val="none" w:sz="0" w:space="0" w:color="auto"/>
        <w:left w:val="none" w:sz="0" w:space="0" w:color="auto"/>
        <w:bottom w:val="none" w:sz="0" w:space="0" w:color="auto"/>
        <w:right w:val="none" w:sz="0" w:space="0" w:color="auto"/>
      </w:divBdr>
    </w:div>
    <w:div w:id="763648356">
      <w:bodyDiv w:val="1"/>
      <w:marLeft w:val="0"/>
      <w:marRight w:val="0"/>
      <w:marTop w:val="0"/>
      <w:marBottom w:val="0"/>
      <w:divBdr>
        <w:top w:val="none" w:sz="0" w:space="0" w:color="auto"/>
        <w:left w:val="none" w:sz="0" w:space="0" w:color="auto"/>
        <w:bottom w:val="none" w:sz="0" w:space="0" w:color="auto"/>
        <w:right w:val="none" w:sz="0" w:space="0" w:color="auto"/>
      </w:divBdr>
    </w:div>
    <w:div w:id="763845107">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107553">
      <w:bodyDiv w:val="1"/>
      <w:marLeft w:val="0"/>
      <w:marRight w:val="0"/>
      <w:marTop w:val="0"/>
      <w:marBottom w:val="0"/>
      <w:divBdr>
        <w:top w:val="none" w:sz="0" w:space="0" w:color="auto"/>
        <w:left w:val="none" w:sz="0" w:space="0" w:color="auto"/>
        <w:bottom w:val="none" w:sz="0" w:space="0" w:color="auto"/>
        <w:right w:val="none" w:sz="0" w:space="0" w:color="auto"/>
      </w:divBdr>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737448">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6733605">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04755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7971944">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69397775">
      <w:bodyDiv w:val="1"/>
      <w:marLeft w:val="0"/>
      <w:marRight w:val="0"/>
      <w:marTop w:val="0"/>
      <w:marBottom w:val="0"/>
      <w:divBdr>
        <w:top w:val="none" w:sz="0" w:space="0" w:color="auto"/>
        <w:left w:val="none" w:sz="0" w:space="0" w:color="auto"/>
        <w:bottom w:val="none" w:sz="0" w:space="0" w:color="auto"/>
        <w:right w:val="none" w:sz="0" w:space="0" w:color="auto"/>
      </w:divBdr>
    </w:div>
    <w:div w:id="770859340">
      <w:bodyDiv w:val="1"/>
      <w:marLeft w:val="0"/>
      <w:marRight w:val="0"/>
      <w:marTop w:val="0"/>
      <w:marBottom w:val="0"/>
      <w:divBdr>
        <w:top w:val="none" w:sz="0" w:space="0" w:color="auto"/>
        <w:left w:val="none" w:sz="0" w:space="0" w:color="auto"/>
        <w:bottom w:val="none" w:sz="0" w:space="0" w:color="auto"/>
        <w:right w:val="none" w:sz="0" w:space="0" w:color="auto"/>
      </w:divBdr>
    </w:div>
    <w:div w:id="770932458">
      <w:bodyDiv w:val="1"/>
      <w:marLeft w:val="0"/>
      <w:marRight w:val="0"/>
      <w:marTop w:val="0"/>
      <w:marBottom w:val="0"/>
      <w:divBdr>
        <w:top w:val="none" w:sz="0" w:space="0" w:color="auto"/>
        <w:left w:val="none" w:sz="0" w:space="0" w:color="auto"/>
        <w:bottom w:val="none" w:sz="0" w:space="0" w:color="auto"/>
        <w:right w:val="none" w:sz="0" w:space="0" w:color="auto"/>
      </w:divBdr>
    </w:div>
    <w:div w:id="771120976">
      <w:bodyDiv w:val="1"/>
      <w:marLeft w:val="0"/>
      <w:marRight w:val="0"/>
      <w:marTop w:val="0"/>
      <w:marBottom w:val="0"/>
      <w:divBdr>
        <w:top w:val="none" w:sz="0" w:space="0" w:color="auto"/>
        <w:left w:val="none" w:sz="0" w:space="0" w:color="auto"/>
        <w:bottom w:val="none" w:sz="0" w:space="0" w:color="auto"/>
        <w:right w:val="none" w:sz="0" w:space="0" w:color="auto"/>
      </w:divBdr>
    </w:div>
    <w:div w:id="771128492">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282095">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2748735">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3944628">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4862645">
      <w:bodyDiv w:val="1"/>
      <w:marLeft w:val="0"/>
      <w:marRight w:val="0"/>
      <w:marTop w:val="0"/>
      <w:marBottom w:val="0"/>
      <w:divBdr>
        <w:top w:val="none" w:sz="0" w:space="0" w:color="auto"/>
        <w:left w:val="none" w:sz="0" w:space="0" w:color="auto"/>
        <w:bottom w:val="none" w:sz="0" w:space="0" w:color="auto"/>
        <w:right w:val="none" w:sz="0" w:space="0" w:color="auto"/>
      </w:divBdr>
    </w:div>
    <w:div w:id="775365379">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682258">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371697">
      <w:bodyDiv w:val="1"/>
      <w:marLeft w:val="0"/>
      <w:marRight w:val="0"/>
      <w:marTop w:val="0"/>
      <w:marBottom w:val="0"/>
      <w:divBdr>
        <w:top w:val="none" w:sz="0" w:space="0" w:color="auto"/>
        <w:left w:val="none" w:sz="0" w:space="0" w:color="auto"/>
        <w:bottom w:val="none" w:sz="0" w:space="0" w:color="auto"/>
        <w:right w:val="none" w:sz="0" w:space="0" w:color="auto"/>
      </w:divBdr>
    </w:div>
    <w:div w:id="778448497">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190430">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5197">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496078">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625146">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1943221">
      <w:bodyDiv w:val="1"/>
      <w:marLeft w:val="0"/>
      <w:marRight w:val="0"/>
      <w:marTop w:val="0"/>
      <w:marBottom w:val="0"/>
      <w:divBdr>
        <w:top w:val="none" w:sz="0" w:space="0" w:color="auto"/>
        <w:left w:val="none" w:sz="0" w:space="0" w:color="auto"/>
        <w:bottom w:val="none" w:sz="0" w:space="0" w:color="auto"/>
        <w:right w:val="none" w:sz="0" w:space="0" w:color="auto"/>
      </w:divBdr>
    </w:div>
    <w:div w:id="79247925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025025">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345039">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799957307">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2045508">
      <w:bodyDiv w:val="1"/>
      <w:marLeft w:val="0"/>
      <w:marRight w:val="0"/>
      <w:marTop w:val="0"/>
      <w:marBottom w:val="0"/>
      <w:divBdr>
        <w:top w:val="none" w:sz="0" w:space="0" w:color="auto"/>
        <w:left w:val="none" w:sz="0" w:space="0" w:color="auto"/>
        <w:bottom w:val="none" w:sz="0" w:space="0" w:color="auto"/>
        <w:right w:val="none" w:sz="0" w:space="0" w:color="auto"/>
      </w:divBdr>
    </w:div>
    <w:div w:id="802580548">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350608">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3887195">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4615461">
      <w:bodyDiv w:val="1"/>
      <w:marLeft w:val="0"/>
      <w:marRight w:val="0"/>
      <w:marTop w:val="0"/>
      <w:marBottom w:val="0"/>
      <w:divBdr>
        <w:top w:val="none" w:sz="0" w:space="0" w:color="auto"/>
        <w:left w:val="none" w:sz="0" w:space="0" w:color="auto"/>
        <w:bottom w:val="none" w:sz="0" w:space="0" w:color="auto"/>
        <w:right w:val="none" w:sz="0" w:space="0" w:color="auto"/>
      </w:divBdr>
    </w:div>
    <w:div w:id="805440605">
      <w:bodyDiv w:val="1"/>
      <w:marLeft w:val="0"/>
      <w:marRight w:val="0"/>
      <w:marTop w:val="0"/>
      <w:marBottom w:val="0"/>
      <w:divBdr>
        <w:top w:val="none" w:sz="0" w:space="0" w:color="auto"/>
        <w:left w:val="none" w:sz="0" w:space="0" w:color="auto"/>
        <w:bottom w:val="none" w:sz="0" w:space="0" w:color="auto"/>
        <w:right w:val="none" w:sz="0" w:space="0" w:color="auto"/>
      </w:divBdr>
    </w:div>
    <w:div w:id="805855194">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432555">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08771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09789932">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363421">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4349">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3989317">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039108">
      <w:bodyDiv w:val="1"/>
      <w:marLeft w:val="0"/>
      <w:marRight w:val="0"/>
      <w:marTop w:val="0"/>
      <w:marBottom w:val="0"/>
      <w:divBdr>
        <w:top w:val="none" w:sz="0" w:space="0" w:color="auto"/>
        <w:left w:val="none" w:sz="0" w:space="0" w:color="auto"/>
        <w:bottom w:val="none" w:sz="0" w:space="0" w:color="auto"/>
        <w:right w:val="none" w:sz="0" w:space="0" w:color="auto"/>
      </w:divBdr>
    </w:div>
    <w:div w:id="81815423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8882268">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57730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2697919">
      <w:bodyDiv w:val="1"/>
      <w:marLeft w:val="0"/>
      <w:marRight w:val="0"/>
      <w:marTop w:val="0"/>
      <w:marBottom w:val="0"/>
      <w:divBdr>
        <w:top w:val="none" w:sz="0" w:space="0" w:color="auto"/>
        <w:left w:val="none" w:sz="0" w:space="0" w:color="auto"/>
        <w:bottom w:val="none" w:sz="0" w:space="0" w:color="auto"/>
        <w:right w:val="none" w:sz="0" w:space="0" w:color="auto"/>
      </w:divBdr>
    </w:div>
    <w:div w:id="822891257">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321352">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5585515">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599804">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8793553">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175367">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526986">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4612063">
      <w:bodyDiv w:val="1"/>
      <w:marLeft w:val="0"/>
      <w:marRight w:val="0"/>
      <w:marTop w:val="0"/>
      <w:marBottom w:val="0"/>
      <w:divBdr>
        <w:top w:val="none" w:sz="0" w:space="0" w:color="auto"/>
        <w:left w:val="none" w:sz="0" w:space="0" w:color="auto"/>
        <w:bottom w:val="none" w:sz="0" w:space="0" w:color="auto"/>
        <w:right w:val="none" w:sz="0" w:space="0" w:color="auto"/>
      </w:divBdr>
    </w:div>
    <w:div w:id="834952984">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112941">
      <w:bodyDiv w:val="1"/>
      <w:marLeft w:val="0"/>
      <w:marRight w:val="0"/>
      <w:marTop w:val="0"/>
      <w:marBottom w:val="0"/>
      <w:divBdr>
        <w:top w:val="none" w:sz="0" w:space="0" w:color="auto"/>
        <w:left w:val="none" w:sz="0" w:space="0" w:color="auto"/>
        <w:bottom w:val="none" w:sz="0" w:space="0" w:color="auto"/>
        <w:right w:val="none" w:sz="0" w:space="0" w:color="auto"/>
      </w:divBdr>
    </w:div>
    <w:div w:id="83764713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273927">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093563">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6402519">
      <w:bodyDiv w:val="1"/>
      <w:marLeft w:val="0"/>
      <w:marRight w:val="0"/>
      <w:marTop w:val="0"/>
      <w:marBottom w:val="0"/>
      <w:divBdr>
        <w:top w:val="none" w:sz="0" w:space="0" w:color="auto"/>
        <w:left w:val="none" w:sz="0" w:space="0" w:color="auto"/>
        <w:bottom w:val="none" w:sz="0" w:space="0" w:color="auto"/>
        <w:right w:val="none" w:sz="0" w:space="0" w:color="auto"/>
      </w:divBdr>
    </w:div>
    <w:div w:id="846753815">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48831212">
      <w:bodyDiv w:val="1"/>
      <w:marLeft w:val="0"/>
      <w:marRight w:val="0"/>
      <w:marTop w:val="0"/>
      <w:marBottom w:val="0"/>
      <w:divBdr>
        <w:top w:val="none" w:sz="0" w:space="0" w:color="auto"/>
        <w:left w:val="none" w:sz="0" w:space="0" w:color="auto"/>
        <w:bottom w:val="none" w:sz="0" w:space="0" w:color="auto"/>
        <w:right w:val="none" w:sz="0" w:space="0" w:color="auto"/>
      </w:divBdr>
    </w:div>
    <w:div w:id="848983908">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223499">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450863">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1921012">
      <w:bodyDiv w:val="1"/>
      <w:marLeft w:val="0"/>
      <w:marRight w:val="0"/>
      <w:marTop w:val="0"/>
      <w:marBottom w:val="0"/>
      <w:divBdr>
        <w:top w:val="none" w:sz="0" w:space="0" w:color="auto"/>
        <w:left w:val="none" w:sz="0" w:space="0" w:color="auto"/>
        <w:bottom w:val="none" w:sz="0" w:space="0" w:color="auto"/>
        <w:right w:val="none" w:sz="0" w:space="0" w:color="auto"/>
      </w:divBdr>
    </w:div>
    <w:div w:id="852064341">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034866">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464555">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6965855">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360344">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2783333">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3913">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13728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06769">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460585">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0728595">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49810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037052">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4267514">
      <w:bodyDiv w:val="1"/>
      <w:marLeft w:val="0"/>
      <w:marRight w:val="0"/>
      <w:marTop w:val="0"/>
      <w:marBottom w:val="0"/>
      <w:divBdr>
        <w:top w:val="none" w:sz="0" w:space="0" w:color="auto"/>
        <w:left w:val="none" w:sz="0" w:space="0" w:color="auto"/>
        <w:bottom w:val="none" w:sz="0" w:space="0" w:color="auto"/>
        <w:right w:val="none" w:sz="0" w:space="0" w:color="auto"/>
      </w:divBdr>
    </w:div>
    <w:div w:id="874344079">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5895494">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3733">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0751012">
      <w:bodyDiv w:val="1"/>
      <w:marLeft w:val="0"/>
      <w:marRight w:val="0"/>
      <w:marTop w:val="0"/>
      <w:marBottom w:val="0"/>
      <w:divBdr>
        <w:top w:val="none" w:sz="0" w:space="0" w:color="auto"/>
        <w:left w:val="none" w:sz="0" w:space="0" w:color="auto"/>
        <w:bottom w:val="none" w:sz="0" w:space="0" w:color="auto"/>
        <w:right w:val="none" w:sz="0" w:space="0" w:color="auto"/>
      </w:divBdr>
    </w:div>
    <w:div w:id="880752446">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2909766">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609087">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6406582">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7957483">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0926622">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3856881">
      <w:bodyDiv w:val="1"/>
      <w:marLeft w:val="0"/>
      <w:marRight w:val="0"/>
      <w:marTop w:val="0"/>
      <w:marBottom w:val="0"/>
      <w:divBdr>
        <w:top w:val="none" w:sz="0" w:space="0" w:color="auto"/>
        <w:left w:val="none" w:sz="0" w:space="0" w:color="auto"/>
        <w:bottom w:val="none" w:sz="0" w:space="0" w:color="auto"/>
        <w:right w:val="none" w:sz="0" w:space="0" w:color="auto"/>
      </w:divBdr>
    </w:div>
    <w:div w:id="895047549">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895110">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6891002">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63763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598767">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2967">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2713704">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09344145">
      <w:bodyDiv w:val="1"/>
      <w:marLeft w:val="0"/>
      <w:marRight w:val="0"/>
      <w:marTop w:val="0"/>
      <w:marBottom w:val="0"/>
      <w:divBdr>
        <w:top w:val="none" w:sz="0" w:space="0" w:color="auto"/>
        <w:left w:val="none" w:sz="0" w:space="0" w:color="auto"/>
        <w:bottom w:val="none" w:sz="0" w:space="0" w:color="auto"/>
        <w:right w:val="none" w:sz="0" w:space="0" w:color="auto"/>
      </w:divBdr>
    </w:div>
    <w:div w:id="909387903">
      <w:bodyDiv w:val="1"/>
      <w:marLeft w:val="0"/>
      <w:marRight w:val="0"/>
      <w:marTop w:val="0"/>
      <w:marBottom w:val="0"/>
      <w:divBdr>
        <w:top w:val="none" w:sz="0" w:space="0" w:color="auto"/>
        <w:left w:val="none" w:sz="0" w:space="0" w:color="auto"/>
        <w:bottom w:val="none" w:sz="0" w:space="0" w:color="auto"/>
        <w:right w:val="none" w:sz="0" w:space="0" w:color="auto"/>
      </w:divBdr>
    </w:div>
    <w:div w:id="909509078">
      <w:bodyDiv w:val="1"/>
      <w:marLeft w:val="0"/>
      <w:marRight w:val="0"/>
      <w:marTop w:val="0"/>
      <w:marBottom w:val="0"/>
      <w:divBdr>
        <w:top w:val="none" w:sz="0" w:space="0" w:color="auto"/>
        <w:left w:val="none" w:sz="0" w:space="0" w:color="auto"/>
        <w:bottom w:val="none" w:sz="0" w:space="0" w:color="auto"/>
        <w:right w:val="none" w:sz="0" w:space="0" w:color="auto"/>
      </w:divBdr>
    </w:div>
    <w:div w:id="911082487">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4166265">
      <w:bodyDiv w:val="1"/>
      <w:marLeft w:val="0"/>
      <w:marRight w:val="0"/>
      <w:marTop w:val="0"/>
      <w:marBottom w:val="0"/>
      <w:divBdr>
        <w:top w:val="none" w:sz="0" w:space="0" w:color="auto"/>
        <w:left w:val="none" w:sz="0" w:space="0" w:color="auto"/>
        <w:bottom w:val="none" w:sz="0" w:space="0" w:color="auto"/>
        <w:right w:val="none" w:sz="0" w:space="0" w:color="auto"/>
      </w:divBdr>
    </w:div>
    <w:div w:id="914514056">
      <w:bodyDiv w:val="1"/>
      <w:marLeft w:val="0"/>
      <w:marRight w:val="0"/>
      <w:marTop w:val="0"/>
      <w:marBottom w:val="0"/>
      <w:divBdr>
        <w:top w:val="none" w:sz="0" w:space="0" w:color="auto"/>
        <w:left w:val="none" w:sz="0" w:space="0" w:color="auto"/>
        <w:bottom w:val="none" w:sz="0" w:space="0" w:color="auto"/>
        <w:right w:val="none" w:sz="0" w:space="0" w:color="auto"/>
      </w:divBdr>
    </w:div>
    <w:div w:id="91535757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177304">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296934">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2836382">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5840633">
      <w:bodyDiv w:val="1"/>
      <w:marLeft w:val="0"/>
      <w:marRight w:val="0"/>
      <w:marTop w:val="0"/>
      <w:marBottom w:val="0"/>
      <w:divBdr>
        <w:top w:val="none" w:sz="0" w:space="0" w:color="auto"/>
        <w:left w:val="none" w:sz="0" w:space="0" w:color="auto"/>
        <w:bottom w:val="none" w:sz="0" w:space="0" w:color="auto"/>
        <w:right w:val="none" w:sz="0" w:space="0" w:color="auto"/>
      </w:divBdr>
    </w:div>
    <w:div w:id="926503579">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47339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3634494">
      <w:bodyDiv w:val="1"/>
      <w:marLeft w:val="0"/>
      <w:marRight w:val="0"/>
      <w:marTop w:val="0"/>
      <w:marBottom w:val="0"/>
      <w:divBdr>
        <w:top w:val="none" w:sz="0" w:space="0" w:color="auto"/>
        <w:left w:val="none" w:sz="0" w:space="0" w:color="auto"/>
        <w:bottom w:val="none" w:sz="0" w:space="0" w:color="auto"/>
        <w:right w:val="none" w:sz="0" w:space="0" w:color="auto"/>
      </w:divBdr>
    </w:div>
    <w:div w:id="934166005">
      <w:bodyDiv w:val="1"/>
      <w:marLeft w:val="0"/>
      <w:marRight w:val="0"/>
      <w:marTop w:val="0"/>
      <w:marBottom w:val="0"/>
      <w:divBdr>
        <w:top w:val="none" w:sz="0" w:space="0" w:color="auto"/>
        <w:left w:val="none" w:sz="0" w:space="0" w:color="auto"/>
        <w:bottom w:val="none" w:sz="0" w:space="0" w:color="auto"/>
        <w:right w:val="none" w:sz="0" w:space="0" w:color="auto"/>
      </w:divBdr>
    </w:div>
    <w:div w:id="934939347">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6256486">
      <w:bodyDiv w:val="1"/>
      <w:marLeft w:val="0"/>
      <w:marRight w:val="0"/>
      <w:marTop w:val="0"/>
      <w:marBottom w:val="0"/>
      <w:divBdr>
        <w:top w:val="none" w:sz="0" w:space="0" w:color="auto"/>
        <w:left w:val="none" w:sz="0" w:space="0" w:color="auto"/>
        <w:bottom w:val="none" w:sz="0" w:space="0" w:color="auto"/>
        <w:right w:val="none" w:sz="0" w:space="0" w:color="auto"/>
      </w:divBdr>
    </w:div>
    <w:div w:id="93632521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562014">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066276">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3658390">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8976425">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49895344">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0211176">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2521590">
      <w:bodyDiv w:val="1"/>
      <w:marLeft w:val="0"/>
      <w:marRight w:val="0"/>
      <w:marTop w:val="0"/>
      <w:marBottom w:val="0"/>
      <w:divBdr>
        <w:top w:val="none" w:sz="0" w:space="0" w:color="auto"/>
        <w:left w:val="none" w:sz="0" w:space="0" w:color="auto"/>
        <w:bottom w:val="none" w:sz="0" w:space="0" w:color="auto"/>
        <w:right w:val="none" w:sz="0" w:space="0" w:color="auto"/>
      </w:divBdr>
    </w:div>
    <w:div w:id="954018074">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216520">
      <w:bodyDiv w:val="1"/>
      <w:marLeft w:val="0"/>
      <w:marRight w:val="0"/>
      <w:marTop w:val="0"/>
      <w:marBottom w:val="0"/>
      <w:divBdr>
        <w:top w:val="none" w:sz="0" w:space="0" w:color="auto"/>
        <w:left w:val="none" w:sz="0" w:space="0" w:color="auto"/>
        <w:bottom w:val="none" w:sz="0" w:space="0" w:color="auto"/>
        <w:right w:val="none" w:sz="0" w:space="0" w:color="auto"/>
      </w:divBdr>
    </w:div>
    <w:div w:id="954480091">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5604030">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4157">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444463">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410982">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59843233">
      <w:bodyDiv w:val="1"/>
      <w:marLeft w:val="0"/>
      <w:marRight w:val="0"/>
      <w:marTop w:val="0"/>
      <w:marBottom w:val="0"/>
      <w:divBdr>
        <w:top w:val="none" w:sz="0" w:space="0" w:color="auto"/>
        <w:left w:val="none" w:sz="0" w:space="0" w:color="auto"/>
        <w:bottom w:val="none" w:sz="0" w:space="0" w:color="auto"/>
        <w:right w:val="none" w:sz="0" w:space="0" w:color="auto"/>
      </w:divBdr>
    </w:div>
    <w:div w:id="959845003">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0890094">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2417411">
      <w:bodyDiv w:val="1"/>
      <w:marLeft w:val="0"/>
      <w:marRight w:val="0"/>
      <w:marTop w:val="0"/>
      <w:marBottom w:val="0"/>
      <w:divBdr>
        <w:top w:val="none" w:sz="0" w:space="0" w:color="auto"/>
        <w:left w:val="none" w:sz="0" w:space="0" w:color="auto"/>
        <w:bottom w:val="none" w:sz="0" w:space="0" w:color="auto"/>
        <w:right w:val="none" w:sz="0" w:space="0" w:color="auto"/>
      </w:divBdr>
    </w:div>
    <w:div w:id="962807602">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388842">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4585628">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441685">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020328">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087574">
      <w:bodyDiv w:val="1"/>
      <w:marLeft w:val="0"/>
      <w:marRight w:val="0"/>
      <w:marTop w:val="0"/>
      <w:marBottom w:val="0"/>
      <w:divBdr>
        <w:top w:val="none" w:sz="0" w:space="0" w:color="auto"/>
        <w:left w:val="none" w:sz="0" w:space="0" w:color="auto"/>
        <w:bottom w:val="none" w:sz="0" w:space="0" w:color="auto"/>
        <w:right w:val="none" w:sz="0" w:space="0" w:color="auto"/>
      </w:divBdr>
    </w:div>
    <w:div w:id="970210172">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0792825">
      <w:bodyDiv w:val="1"/>
      <w:marLeft w:val="0"/>
      <w:marRight w:val="0"/>
      <w:marTop w:val="0"/>
      <w:marBottom w:val="0"/>
      <w:divBdr>
        <w:top w:val="none" w:sz="0" w:space="0" w:color="auto"/>
        <w:left w:val="none" w:sz="0" w:space="0" w:color="auto"/>
        <w:bottom w:val="none" w:sz="0" w:space="0" w:color="auto"/>
        <w:right w:val="none" w:sz="0" w:space="0" w:color="auto"/>
      </w:divBdr>
    </w:div>
    <w:div w:id="970863493">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405303">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639401">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1908210">
      <w:bodyDiv w:val="1"/>
      <w:marLeft w:val="0"/>
      <w:marRight w:val="0"/>
      <w:marTop w:val="0"/>
      <w:marBottom w:val="0"/>
      <w:divBdr>
        <w:top w:val="none" w:sz="0" w:space="0" w:color="auto"/>
        <w:left w:val="none" w:sz="0" w:space="0" w:color="auto"/>
        <w:bottom w:val="none" w:sz="0" w:space="0" w:color="auto"/>
        <w:right w:val="none" w:sz="0" w:space="0" w:color="auto"/>
      </w:divBdr>
    </w:div>
    <w:div w:id="972566167">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233456">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124543">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6473799">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8632342">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89678926">
      <w:bodyDiv w:val="1"/>
      <w:marLeft w:val="0"/>
      <w:marRight w:val="0"/>
      <w:marTop w:val="0"/>
      <w:marBottom w:val="0"/>
      <w:divBdr>
        <w:top w:val="none" w:sz="0" w:space="0" w:color="auto"/>
        <w:left w:val="none" w:sz="0" w:space="0" w:color="auto"/>
        <w:bottom w:val="none" w:sz="0" w:space="0" w:color="auto"/>
        <w:right w:val="none" w:sz="0" w:space="0" w:color="auto"/>
      </w:divBdr>
    </w:div>
    <w:div w:id="990789877">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4601149">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420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676128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113481">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616880">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052734">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290244">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412099">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0591">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0987678">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3651631">
      <w:bodyDiv w:val="1"/>
      <w:marLeft w:val="0"/>
      <w:marRight w:val="0"/>
      <w:marTop w:val="0"/>
      <w:marBottom w:val="0"/>
      <w:divBdr>
        <w:top w:val="none" w:sz="0" w:space="0" w:color="auto"/>
        <w:left w:val="none" w:sz="0" w:space="0" w:color="auto"/>
        <w:bottom w:val="none" w:sz="0" w:space="0" w:color="auto"/>
        <w:right w:val="none" w:sz="0" w:space="0" w:color="auto"/>
      </w:divBdr>
    </w:div>
    <w:div w:id="1013845144">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4654530">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681064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392835">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8626941">
      <w:bodyDiv w:val="1"/>
      <w:marLeft w:val="0"/>
      <w:marRight w:val="0"/>
      <w:marTop w:val="0"/>
      <w:marBottom w:val="0"/>
      <w:divBdr>
        <w:top w:val="none" w:sz="0" w:space="0" w:color="auto"/>
        <w:left w:val="none" w:sz="0" w:space="0" w:color="auto"/>
        <w:bottom w:val="none" w:sz="0" w:space="0" w:color="auto"/>
        <w:right w:val="none" w:sz="0" w:space="0" w:color="auto"/>
      </w:divBdr>
    </w:div>
    <w:div w:id="1019039033">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0814839">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050491">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02238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15942">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60013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452042">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1344315">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3506886">
      <w:bodyDiv w:val="1"/>
      <w:marLeft w:val="0"/>
      <w:marRight w:val="0"/>
      <w:marTop w:val="0"/>
      <w:marBottom w:val="0"/>
      <w:divBdr>
        <w:top w:val="none" w:sz="0" w:space="0" w:color="auto"/>
        <w:left w:val="none" w:sz="0" w:space="0" w:color="auto"/>
        <w:bottom w:val="none" w:sz="0" w:space="0" w:color="auto"/>
        <w:right w:val="none" w:sz="0" w:space="0" w:color="auto"/>
      </w:divBdr>
    </w:div>
    <w:div w:id="1033842399">
      <w:bodyDiv w:val="1"/>
      <w:marLeft w:val="0"/>
      <w:marRight w:val="0"/>
      <w:marTop w:val="0"/>
      <w:marBottom w:val="0"/>
      <w:divBdr>
        <w:top w:val="none" w:sz="0" w:space="0" w:color="auto"/>
        <w:left w:val="none" w:sz="0" w:space="0" w:color="auto"/>
        <w:bottom w:val="none" w:sz="0" w:space="0" w:color="auto"/>
        <w:right w:val="none" w:sz="0" w:space="0" w:color="auto"/>
      </w:divBdr>
    </w:div>
    <w:div w:id="1034429739">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6806822">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467013">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7966285">
      <w:bodyDiv w:val="1"/>
      <w:marLeft w:val="0"/>
      <w:marRight w:val="0"/>
      <w:marTop w:val="0"/>
      <w:marBottom w:val="0"/>
      <w:divBdr>
        <w:top w:val="none" w:sz="0" w:space="0" w:color="auto"/>
        <w:left w:val="none" w:sz="0" w:space="0" w:color="auto"/>
        <w:bottom w:val="none" w:sz="0" w:space="0" w:color="auto"/>
        <w:right w:val="none" w:sz="0" w:space="0" w:color="auto"/>
      </w:divBdr>
    </w:div>
    <w:div w:id="1038043721">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702597">
      <w:bodyDiv w:val="1"/>
      <w:marLeft w:val="0"/>
      <w:marRight w:val="0"/>
      <w:marTop w:val="0"/>
      <w:marBottom w:val="0"/>
      <w:divBdr>
        <w:top w:val="none" w:sz="0" w:space="0" w:color="auto"/>
        <w:left w:val="none" w:sz="0" w:space="0" w:color="auto"/>
        <w:bottom w:val="none" w:sz="0" w:space="0" w:color="auto"/>
        <w:right w:val="none" w:sz="0" w:space="0" w:color="auto"/>
      </w:divBdr>
    </w:div>
    <w:div w:id="1038897303">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39937553">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058057">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4137525">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025926">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374717">
      <w:bodyDiv w:val="1"/>
      <w:marLeft w:val="0"/>
      <w:marRight w:val="0"/>
      <w:marTop w:val="0"/>
      <w:marBottom w:val="0"/>
      <w:divBdr>
        <w:top w:val="none" w:sz="0" w:space="0" w:color="auto"/>
        <w:left w:val="none" w:sz="0" w:space="0" w:color="auto"/>
        <w:bottom w:val="none" w:sz="0" w:space="0" w:color="auto"/>
        <w:right w:val="none" w:sz="0" w:space="0" w:color="auto"/>
      </w:divBdr>
    </w:div>
    <w:div w:id="1046636636">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6753639">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809688">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2536965">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377746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7626065">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8672371">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1945842">
      <w:bodyDiv w:val="1"/>
      <w:marLeft w:val="0"/>
      <w:marRight w:val="0"/>
      <w:marTop w:val="0"/>
      <w:marBottom w:val="0"/>
      <w:divBdr>
        <w:top w:val="none" w:sz="0" w:space="0" w:color="auto"/>
        <w:left w:val="none" w:sz="0" w:space="0" w:color="auto"/>
        <w:bottom w:val="none" w:sz="0" w:space="0" w:color="auto"/>
        <w:right w:val="none" w:sz="0" w:space="0" w:color="auto"/>
      </w:divBdr>
    </w:div>
    <w:div w:id="1062171585">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067954">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572087">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4908967">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264456">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8307481">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0618092">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150764">
      <w:bodyDiv w:val="1"/>
      <w:marLeft w:val="0"/>
      <w:marRight w:val="0"/>
      <w:marTop w:val="0"/>
      <w:marBottom w:val="0"/>
      <w:divBdr>
        <w:top w:val="none" w:sz="0" w:space="0" w:color="auto"/>
        <w:left w:val="none" w:sz="0" w:space="0" w:color="auto"/>
        <w:bottom w:val="none" w:sz="0" w:space="0" w:color="auto"/>
        <w:right w:val="none" w:sz="0" w:space="0" w:color="auto"/>
      </w:divBdr>
    </w:div>
    <w:div w:id="1071192336">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36473">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048455">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172040">
      <w:bodyDiv w:val="1"/>
      <w:marLeft w:val="0"/>
      <w:marRight w:val="0"/>
      <w:marTop w:val="0"/>
      <w:marBottom w:val="0"/>
      <w:divBdr>
        <w:top w:val="none" w:sz="0" w:space="0" w:color="auto"/>
        <w:left w:val="none" w:sz="0" w:space="0" w:color="auto"/>
        <w:bottom w:val="none" w:sz="0" w:space="0" w:color="auto"/>
        <w:right w:val="none" w:sz="0" w:space="0" w:color="auto"/>
      </w:divBdr>
    </w:div>
    <w:div w:id="1076249052">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241544">
      <w:bodyDiv w:val="1"/>
      <w:marLeft w:val="0"/>
      <w:marRight w:val="0"/>
      <w:marTop w:val="0"/>
      <w:marBottom w:val="0"/>
      <w:divBdr>
        <w:top w:val="none" w:sz="0" w:space="0" w:color="auto"/>
        <w:left w:val="none" w:sz="0" w:space="0" w:color="auto"/>
        <w:bottom w:val="none" w:sz="0" w:space="0" w:color="auto"/>
        <w:right w:val="none" w:sz="0" w:space="0" w:color="auto"/>
      </w:divBdr>
    </w:div>
    <w:div w:id="1077285468">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133941">
      <w:bodyDiv w:val="1"/>
      <w:marLeft w:val="0"/>
      <w:marRight w:val="0"/>
      <w:marTop w:val="0"/>
      <w:marBottom w:val="0"/>
      <w:divBdr>
        <w:top w:val="none" w:sz="0" w:space="0" w:color="auto"/>
        <w:left w:val="none" w:sz="0" w:space="0" w:color="auto"/>
        <w:bottom w:val="none" w:sz="0" w:space="0" w:color="auto"/>
        <w:right w:val="none" w:sz="0" w:space="0" w:color="auto"/>
      </w:divBdr>
    </w:div>
    <w:div w:id="1078209107">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4765375">
      <w:bodyDiv w:val="1"/>
      <w:marLeft w:val="0"/>
      <w:marRight w:val="0"/>
      <w:marTop w:val="0"/>
      <w:marBottom w:val="0"/>
      <w:divBdr>
        <w:top w:val="none" w:sz="0" w:space="0" w:color="auto"/>
        <w:left w:val="none" w:sz="0" w:space="0" w:color="auto"/>
        <w:bottom w:val="none" w:sz="0" w:space="0" w:color="auto"/>
        <w:right w:val="none" w:sz="0" w:space="0" w:color="auto"/>
      </w:divBdr>
    </w:div>
    <w:div w:id="1084959358">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802512">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41551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750525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89741439">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468343">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3890861">
      <w:bodyDiv w:val="1"/>
      <w:marLeft w:val="0"/>
      <w:marRight w:val="0"/>
      <w:marTop w:val="0"/>
      <w:marBottom w:val="0"/>
      <w:divBdr>
        <w:top w:val="none" w:sz="0" w:space="0" w:color="auto"/>
        <w:left w:val="none" w:sz="0" w:space="0" w:color="auto"/>
        <w:bottom w:val="none" w:sz="0" w:space="0" w:color="auto"/>
        <w:right w:val="none" w:sz="0" w:space="0" w:color="auto"/>
      </w:divBdr>
    </w:div>
    <w:div w:id="1093936399">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571133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6974210">
      <w:bodyDiv w:val="1"/>
      <w:marLeft w:val="0"/>
      <w:marRight w:val="0"/>
      <w:marTop w:val="0"/>
      <w:marBottom w:val="0"/>
      <w:divBdr>
        <w:top w:val="none" w:sz="0" w:space="0" w:color="auto"/>
        <w:left w:val="none" w:sz="0" w:space="0" w:color="auto"/>
        <w:bottom w:val="none" w:sz="0" w:space="0" w:color="auto"/>
        <w:right w:val="none" w:sz="0" w:space="0" w:color="auto"/>
      </w:divBdr>
    </w:div>
    <w:div w:id="1097403593">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7990183">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099761185">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178858">
      <w:bodyDiv w:val="1"/>
      <w:marLeft w:val="0"/>
      <w:marRight w:val="0"/>
      <w:marTop w:val="0"/>
      <w:marBottom w:val="0"/>
      <w:divBdr>
        <w:top w:val="none" w:sz="0" w:space="0" w:color="auto"/>
        <w:left w:val="none" w:sz="0" w:space="0" w:color="auto"/>
        <w:bottom w:val="none" w:sz="0" w:space="0" w:color="auto"/>
        <w:right w:val="none" w:sz="0" w:space="0" w:color="auto"/>
      </w:divBdr>
    </w:div>
    <w:div w:id="1100225702">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611609">
      <w:bodyDiv w:val="1"/>
      <w:marLeft w:val="0"/>
      <w:marRight w:val="0"/>
      <w:marTop w:val="0"/>
      <w:marBottom w:val="0"/>
      <w:divBdr>
        <w:top w:val="none" w:sz="0" w:space="0" w:color="auto"/>
        <w:left w:val="none" w:sz="0" w:space="0" w:color="auto"/>
        <w:bottom w:val="none" w:sz="0" w:space="0" w:color="auto"/>
        <w:right w:val="none" w:sz="0" w:space="0" w:color="auto"/>
      </w:divBdr>
    </w:div>
    <w:div w:id="1101684308">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5924112">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268225">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080021">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6095573">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8448269">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0492644">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2961072">
      <w:bodyDiv w:val="1"/>
      <w:marLeft w:val="0"/>
      <w:marRight w:val="0"/>
      <w:marTop w:val="0"/>
      <w:marBottom w:val="0"/>
      <w:divBdr>
        <w:top w:val="none" w:sz="0" w:space="0" w:color="auto"/>
        <w:left w:val="none" w:sz="0" w:space="0" w:color="auto"/>
        <w:bottom w:val="none" w:sz="0" w:space="0" w:color="auto"/>
        <w:right w:val="none" w:sz="0" w:space="0" w:color="auto"/>
      </w:divBdr>
    </w:div>
    <w:div w:id="1124037979">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463262">
      <w:bodyDiv w:val="1"/>
      <w:marLeft w:val="0"/>
      <w:marRight w:val="0"/>
      <w:marTop w:val="0"/>
      <w:marBottom w:val="0"/>
      <w:divBdr>
        <w:top w:val="none" w:sz="0" w:space="0" w:color="auto"/>
        <w:left w:val="none" w:sz="0" w:space="0" w:color="auto"/>
        <w:bottom w:val="none" w:sz="0" w:space="0" w:color="auto"/>
        <w:right w:val="none" w:sz="0" w:space="0" w:color="auto"/>
      </w:divBdr>
    </w:div>
    <w:div w:id="1125544488">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360421">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588203">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221057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3596589">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097693">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337045">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871432">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222668">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4930721">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10009">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0943435">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450445">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44870">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5683289">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4559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7721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59425529">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578600">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193294">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16351">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4668080">
      <w:bodyDiv w:val="1"/>
      <w:marLeft w:val="0"/>
      <w:marRight w:val="0"/>
      <w:marTop w:val="0"/>
      <w:marBottom w:val="0"/>
      <w:divBdr>
        <w:top w:val="none" w:sz="0" w:space="0" w:color="auto"/>
        <w:left w:val="none" w:sz="0" w:space="0" w:color="auto"/>
        <w:bottom w:val="none" w:sz="0" w:space="0" w:color="auto"/>
        <w:right w:val="none" w:sz="0" w:space="0" w:color="auto"/>
      </w:divBdr>
    </w:div>
    <w:div w:id="1164930960">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682225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289893">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3644576">
      <w:bodyDiv w:val="1"/>
      <w:marLeft w:val="0"/>
      <w:marRight w:val="0"/>
      <w:marTop w:val="0"/>
      <w:marBottom w:val="0"/>
      <w:divBdr>
        <w:top w:val="none" w:sz="0" w:space="0" w:color="auto"/>
        <w:left w:val="none" w:sz="0" w:space="0" w:color="auto"/>
        <w:bottom w:val="none" w:sz="0" w:space="0" w:color="auto"/>
        <w:right w:val="none" w:sz="0" w:space="0" w:color="auto"/>
      </w:divBdr>
    </w:div>
    <w:div w:id="1173910028">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4687370">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270927">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6461403">
      <w:bodyDiv w:val="1"/>
      <w:marLeft w:val="0"/>
      <w:marRight w:val="0"/>
      <w:marTop w:val="0"/>
      <w:marBottom w:val="0"/>
      <w:divBdr>
        <w:top w:val="none" w:sz="0" w:space="0" w:color="auto"/>
        <w:left w:val="none" w:sz="0" w:space="0" w:color="auto"/>
        <w:bottom w:val="none" w:sz="0" w:space="0" w:color="auto"/>
        <w:right w:val="none" w:sz="0" w:space="0" w:color="auto"/>
      </w:divBdr>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503821">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277174">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79931894">
      <w:bodyDiv w:val="1"/>
      <w:marLeft w:val="0"/>
      <w:marRight w:val="0"/>
      <w:marTop w:val="0"/>
      <w:marBottom w:val="0"/>
      <w:divBdr>
        <w:top w:val="none" w:sz="0" w:space="0" w:color="auto"/>
        <w:left w:val="none" w:sz="0" w:space="0" w:color="auto"/>
        <w:bottom w:val="none" w:sz="0" w:space="0" w:color="auto"/>
        <w:right w:val="none" w:sz="0" w:space="0" w:color="auto"/>
      </w:divBdr>
    </w:div>
    <w:div w:id="1180005391">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1705096">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3278843">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593136">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141495">
      <w:bodyDiv w:val="1"/>
      <w:marLeft w:val="0"/>
      <w:marRight w:val="0"/>
      <w:marTop w:val="0"/>
      <w:marBottom w:val="0"/>
      <w:divBdr>
        <w:top w:val="none" w:sz="0" w:space="0" w:color="auto"/>
        <w:left w:val="none" w:sz="0" w:space="0" w:color="auto"/>
        <w:bottom w:val="none" w:sz="0" w:space="0" w:color="auto"/>
        <w:right w:val="none" w:sz="0" w:space="0" w:color="auto"/>
      </w:divBdr>
    </w:div>
    <w:div w:id="1186671041">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03685">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3878393">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4610640">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5583247">
      <w:bodyDiv w:val="1"/>
      <w:marLeft w:val="0"/>
      <w:marRight w:val="0"/>
      <w:marTop w:val="0"/>
      <w:marBottom w:val="0"/>
      <w:divBdr>
        <w:top w:val="none" w:sz="0" w:space="0" w:color="auto"/>
        <w:left w:val="none" w:sz="0" w:space="0" w:color="auto"/>
        <w:bottom w:val="none" w:sz="0" w:space="0" w:color="auto"/>
        <w:right w:val="none" w:sz="0" w:space="0" w:color="auto"/>
      </w:divBdr>
    </w:div>
    <w:div w:id="1195845295">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2811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7739650">
      <w:bodyDiv w:val="1"/>
      <w:marLeft w:val="0"/>
      <w:marRight w:val="0"/>
      <w:marTop w:val="0"/>
      <w:marBottom w:val="0"/>
      <w:divBdr>
        <w:top w:val="none" w:sz="0" w:space="0" w:color="auto"/>
        <w:left w:val="none" w:sz="0" w:space="0" w:color="auto"/>
        <w:bottom w:val="none" w:sz="0" w:space="0" w:color="auto"/>
        <w:right w:val="none" w:sz="0" w:space="0" w:color="auto"/>
      </w:divBdr>
    </w:div>
    <w:div w:id="1197963909">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335167">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063755">
      <w:bodyDiv w:val="1"/>
      <w:marLeft w:val="0"/>
      <w:marRight w:val="0"/>
      <w:marTop w:val="0"/>
      <w:marBottom w:val="0"/>
      <w:divBdr>
        <w:top w:val="none" w:sz="0" w:space="0" w:color="auto"/>
        <w:left w:val="none" w:sz="0" w:space="0" w:color="auto"/>
        <w:bottom w:val="none" w:sz="0" w:space="0" w:color="auto"/>
        <w:right w:val="none" w:sz="0" w:space="0" w:color="auto"/>
      </w:divBdr>
    </w:div>
    <w:div w:id="1207067773">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764473">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2184330">
      <w:bodyDiv w:val="1"/>
      <w:marLeft w:val="0"/>
      <w:marRight w:val="0"/>
      <w:marTop w:val="0"/>
      <w:marBottom w:val="0"/>
      <w:divBdr>
        <w:top w:val="none" w:sz="0" w:space="0" w:color="auto"/>
        <w:left w:val="none" w:sz="0" w:space="0" w:color="auto"/>
        <w:bottom w:val="none" w:sz="0" w:space="0" w:color="auto"/>
        <w:right w:val="none" w:sz="0" w:space="0" w:color="auto"/>
      </w:divBdr>
    </w:div>
    <w:div w:id="1212228036">
      <w:bodyDiv w:val="1"/>
      <w:marLeft w:val="0"/>
      <w:marRight w:val="0"/>
      <w:marTop w:val="0"/>
      <w:marBottom w:val="0"/>
      <w:divBdr>
        <w:top w:val="none" w:sz="0" w:space="0" w:color="auto"/>
        <w:left w:val="none" w:sz="0" w:space="0" w:color="auto"/>
        <w:bottom w:val="none" w:sz="0" w:space="0" w:color="auto"/>
        <w:right w:val="none" w:sz="0" w:space="0" w:color="auto"/>
      </w:divBdr>
    </w:div>
    <w:div w:id="1212691508">
      <w:bodyDiv w:val="1"/>
      <w:marLeft w:val="0"/>
      <w:marRight w:val="0"/>
      <w:marTop w:val="0"/>
      <w:marBottom w:val="0"/>
      <w:divBdr>
        <w:top w:val="none" w:sz="0" w:space="0" w:color="auto"/>
        <w:left w:val="none" w:sz="0" w:space="0" w:color="auto"/>
        <w:bottom w:val="none" w:sz="0" w:space="0" w:color="auto"/>
        <w:right w:val="none" w:sz="0" w:space="0" w:color="auto"/>
      </w:divBdr>
    </w:div>
    <w:div w:id="1212811013">
      <w:bodyDiv w:val="1"/>
      <w:marLeft w:val="0"/>
      <w:marRight w:val="0"/>
      <w:marTop w:val="0"/>
      <w:marBottom w:val="0"/>
      <w:divBdr>
        <w:top w:val="none" w:sz="0" w:space="0" w:color="auto"/>
        <w:left w:val="none" w:sz="0" w:space="0" w:color="auto"/>
        <w:bottom w:val="none" w:sz="0" w:space="0" w:color="auto"/>
        <w:right w:val="none" w:sz="0" w:space="0" w:color="auto"/>
      </w:divBdr>
    </w:div>
    <w:div w:id="1212885253">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3350783">
      <w:bodyDiv w:val="1"/>
      <w:marLeft w:val="0"/>
      <w:marRight w:val="0"/>
      <w:marTop w:val="0"/>
      <w:marBottom w:val="0"/>
      <w:divBdr>
        <w:top w:val="none" w:sz="0" w:space="0" w:color="auto"/>
        <w:left w:val="none" w:sz="0" w:space="0" w:color="auto"/>
        <w:bottom w:val="none" w:sz="0" w:space="0" w:color="auto"/>
        <w:right w:val="none" w:sz="0" w:space="0" w:color="auto"/>
      </w:divBdr>
    </w:div>
    <w:div w:id="1215387503">
      <w:bodyDiv w:val="1"/>
      <w:marLeft w:val="0"/>
      <w:marRight w:val="0"/>
      <w:marTop w:val="0"/>
      <w:marBottom w:val="0"/>
      <w:divBdr>
        <w:top w:val="none" w:sz="0" w:space="0" w:color="auto"/>
        <w:left w:val="none" w:sz="0" w:space="0" w:color="auto"/>
        <w:bottom w:val="none" w:sz="0" w:space="0" w:color="auto"/>
        <w:right w:val="none" w:sz="0" w:space="0" w:color="auto"/>
      </w:divBdr>
    </w:div>
    <w:div w:id="1215461659">
      <w:bodyDiv w:val="1"/>
      <w:marLeft w:val="0"/>
      <w:marRight w:val="0"/>
      <w:marTop w:val="0"/>
      <w:marBottom w:val="0"/>
      <w:divBdr>
        <w:top w:val="none" w:sz="0" w:space="0" w:color="auto"/>
        <w:left w:val="none" w:sz="0" w:space="0" w:color="auto"/>
        <w:bottom w:val="none" w:sz="0" w:space="0" w:color="auto"/>
        <w:right w:val="none" w:sz="0" w:space="0" w:color="auto"/>
      </w:divBdr>
    </w:div>
    <w:div w:id="1217468503">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661075">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8710970">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2715916">
      <w:bodyDiv w:val="1"/>
      <w:marLeft w:val="0"/>
      <w:marRight w:val="0"/>
      <w:marTop w:val="0"/>
      <w:marBottom w:val="0"/>
      <w:divBdr>
        <w:top w:val="none" w:sz="0" w:space="0" w:color="auto"/>
        <w:left w:val="none" w:sz="0" w:space="0" w:color="auto"/>
        <w:bottom w:val="none" w:sz="0" w:space="0" w:color="auto"/>
        <w:right w:val="none" w:sz="0" w:space="0" w:color="auto"/>
      </w:divBdr>
    </w:div>
    <w:div w:id="1223828177">
      <w:bodyDiv w:val="1"/>
      <w:marLeft w:val="0"/>
      <w:marRight w:val="0"/>
      <w:marTop w:val="0"/>
      <w:marBottom w:val="0"/>
      <w:divBdr>
        <w:top w:val="none" w:sz="0" w:space="0" w:color="auto"/>
        <w:left w:val="none" w:sz="0" w:space="0" w:color="auto"/>
        <w:bottom w:val="none" w:sz="0" w:space="0" w:color="auto"/>
        <w:right w:val="none" w:sz="0" w:space="0" w:color="auto"/>
      </w:divBdr>
    </w:div>
    <w:div w:id="1224174495">
      <w:bodyDiv w:val="1"/>
      <w:marLeft w:val="0"/>
      <w:marRight w:val="0"/>
      <w:marTop w:val="0"/>
      <w:marBottom w:val="0"/>
      <w:divBdr>
        <w:top w:val="none" w:sz="0" w:space="0" w:color="auto"/>
        <w:left w:val="none" w:sz="0" w:space="0" w:color="auto"/>
        <w:bottom w:val="none" w:sz="0" w:space="0" w:color="auto"/>
        <w:right w:val="none" w:sz="0" w:space="0" w:color="auto"/>
      </w:divBdr>
    </w:div>
    <w:div w:id="1224217222">
      <w:bodyDiv w:val="1"/>
      <w:marLeft w:val="0"/>
      <w:marRight w:val="0"/>
      <w:marTop w:val="0"/>
      <w:marBottom w:val="0"/>
      <w:divBdr>
        <w:top w:val="none" w:sz="0" w:space="0" w:color="auto"/>
        <w:left w:val="none" w:sz="0" w:space="0" w:color="auto"/>
        <w:bottom w:val="none" w:sz="0" w:space="0" w:color="auto"/>
        <w:right w:val="none" w:sz="0" w:space="0" w:color="auto"/>
      </w:divBdr>
    </w:div>
    <w:div w:id="1224290934">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4868787">
      <w:bodyDiv w:val="1"/>
      <w:marLeft w:val="0"/>
      <w:marRight w:val="0"/>
      <w:marTop w:val="0"/>
      <w:marBottom w:val="0"/>
      <w:divBdr>
        <w:top w:val="none" w:sz="0" w:space="0" w:color="auto"/>
        <w:left w:val="none" w:sz="0" w:space="0" w:color="auto"/>
        <w:bottom w:val="none" w:sz="0" w:space="0" w:color="auto"/>
        <w:right w:val="none" w:sz="0" w:space="0" w:color="auto"/>
      </w:divBdr>
    </w:div>
    <w:div w:id="1225488566">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459111">
      <w:bodyDiv w:val="1"/>
      <w:marLeft w:val="0"/>
      <w:marRight w:val="0"/>
      <w:marTop w:val="0"/>
      <w:marBottom w:val="0"/>
      <w:divBdr>
        <w:top w:val="none" w:sz="0" w:space="0" w:color="auto"/>
        <w:left w:val="none" w:sz="0" w:space="0" w:color="auto"/>
        <w:bottom w:val="none" w:sz="0" w:space="0" w:color="auto"/>
        <w:right w:val="none" w:sz="0" w:space="0" w:color="auto"/>
      </w:divBdr>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176782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539393">
      <w:bodyDiv w:val="1"/>
      <w:marLeft w:val="0"/>
      <w:marRight w:val="0"/>
      <w:marTop w:val="0"/>
      <w:marBottom w:val="0"/>
      <w:divBdr>
        <w:top w:val="none" w:sz="0" w:space="0" w:color="auto"/>
        <w:left w:val="none" w:sz="0" w:space="0" w:color="auto"/>
        <w:bottom w:val="none" w:sz="0" w:space="0" w:color="auto"/>
        <w:right w:val="none" w:sz="0" w:space="0" w:color="auto"/>
      </w:divBdr>
    </w:div>
    <w:div w:id="1232812291">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5622189">
      <w:bodyDiv w:val="1"/>
      <w:marLeft w:val="0"/>
      <w:marRight w:val="0"/>
      <w:marTop w:val="0"/>
      <w:marBottom w:val="0"/>
      <w:divBdr>
        <w:top w:val="none" w:sz="0" w:space="0" w:color="auto"/>
        <w:left w:val="none" w:sz="0" w:space="0" w:color="auto"/>
        <w:bottom w:val="none" w:sz="0" w:space="0" w:color="auto"/>
        <w:right w:val="none" w:sz="0" w:space="0" w:color="auto"/>
      </w:divBdr>
    </w:div>
    <w:div w:id="1236280131">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546179">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439404">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39052316">
      <w:bodyDiv w:val="1"/>
      <w:marLeft w:val="0"/>
      <w:marRight w:val="0"/>
      <w:marTop w:val="0"/>
      <w:marBottom w:val="0"/>
      <w:divBdr>
        <w:top w:val="none" w:sz="0" w:space="0" w:color="auto"/>
        <w:left w:val="none" w:sz="0" w:space="0" w:color="auto"/>
        <w:bottom w:val="none" w:sz="0" w:space="0" w:color="auto"/>
        <w:right w:val="none" w:sz="0" w:space="0" w:color="auto"/>
      </w:divBdr>
    </w:div>
    <w:div w:id="1240211276">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299419">
      <w:bodyDiv w:val="1"/>
      <w:marLeft w:val="0"/>
      <w:marRight w:val="0"/>
      <w:marTop w:val="0"/>
      <w:marBottom w:val="0"/>
      <w:divBdr>
        <w:top w:val="none" w:sz="0" w:space="0" w:color="auto"/>
        <w:left w:val="none" w:sz="0" w:space="0" w:color="auto"/>
        <w:bottom w:val="none" w:sz="0" w:space="0" w:color="auto"/>
        <w:right w:val="none" w:sz="0" w:space="0" w:color="auto"/>
      </w:divBdr>
    </w:div>
    <w:div w:id="1246572161">
      <w:bodyDiv w:val="1"/>
      <w:marLeft w:val="0"/>
      <w:marRight w:val="0"/>
      <w:marTop w:val="0"/>
      <w:marBottom w:val="0"/>
      <w:divBdr>
        <w:top w:val="none" w:sz="0" w:space="0" w:color="auto"/>
        <w:left w:val="none" w:sz="0" w:space="0" w:color="auto"/>
        <w:bottom w:val="none" w:sz="0" w:space="0" w:color="auto"/>
        <w:right w:val="none" w:sz="0" w:space="0" w:color="auto"/>
      </w:divBdr>
    </w:div>
    <w:div w:id="1246770089">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495333">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003627">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391158">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079849">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6400733">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7791494">
      <w:bodyDiv w:val="1"/>
      <w:marLeft w:val="0"/>
      <w:marRight w:val="0"/>
      <w:marTop w:val="0"/>
      <w:marBottom w:val="0"/>
      <w:divBdr>
        <w:top w:val="none" w:sz="0" w:space="0" w:color="auto"/>
        <w:left w:val="none" w:sz="0" w:space="0" w:color="auto"/>
        <w:bottom w:val="none" w:sz="0" w:space="0" w:color="auto"/>
        <w:right w:val="none" w:sz="0" w:space="0" w:color="auto"/>
      </w:divBdr>
    </w:div>
    <w:div w:id="1258173263">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8631527">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1859">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01684">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880738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0553531">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318163">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896417">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681633">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09651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79873916">
      <w:bodyDiv w:val="1"/>
      <w:marLeft w:val="0"/>
      <w:marRight w:val="0"/>
      <w:marTop w:val="0"/>
      <w:marBottom w:val="0"/>
      <w:divBdr>
        <w:top w:val="none" w:sz="0" w:space="0" w:color="auto"/>
        <w:left w:val="none" w:sz="0" w:space="0" w:color="auto"/>
        <w:bottom w:val="none" w:sz="0" w:space="0" w:color="auto"/>
        <w:right w:val="none" w:sz="0" w:space="0" w:color="auto"/>
      </w:divBdr>
    </w:div>
    <w:div w:id="128110641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03521">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041620">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194770">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89704772">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2401687">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6912889">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686715">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0114">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456184">
      <w:bodyDiv w:val="1"/>
      <w:marLeft w:val="0"/>
      <w:marRight w:val="0"/>
      <w:marTop w:val="0"/>
      <w:marBottom w:val="0"/>
      <w:divBdr>
        <w:top w:val="none" w:sz="0" w:space="0" w:color="auto"/>
        <w:left w:val="none" w:sz="0" w:space="0" w:color="auto"/>
        <w:bottom w:val="none" w:sz="0" w:space="0" w:color="auto"/>
        <w:right w:val="none" w:sz="0" w:space="0" w:color="auto"/>
      </w:divBdr>
    </w:div>
    <w:div w:id="1299802051">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88837">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76773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045254">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4775960">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010568">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274987">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129973">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1669696">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3680381">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8998707">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0961016">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275855">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3043661">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4550886">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5552337">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289540">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6600">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02439">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6953496">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3996224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13319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0719403">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8461739">
      <w:bodyDiv w:val="1"/>
      <w:marLeft w:val="0"/>
      <w:marRight w:val="0"/>
      <w:marTop w:val="0"/>
      <w:marBottom w:val="0"/>
      <w:divBdr>
        <w:top w:val="none" w:sz="0" w:space="0" w:color="auto"/>
        <w:left w:val="none" w:sz="0" w:space="0" w:color="auto"/>
        <w:bottom w:val="none" w:sz="0" w:space="0" w:color="auto"/>
        <w:right w:val="none" w:sz="0" w:space="0" w:color="auto"/>
      </w:divBdr>
    </w:div>
    <w:div w:id="1359353097">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550431">
      <w:bodyDiv w:val="1"/>
      <w:marLeft w:val="0"/>
      <w:marRight w:val="0"/>
      <w:marTop w:val="0"/>
      <w:marBottom w:val="0"/>
      <w:divBdr>
        <w:top w:val="none" w:sz="0" w:space="0" w:color="auto"/>
        <w:left w:val="none" w:sz="0" w:space="0" w:color="auto"/>
        <w:bottom w:val="none" w:sz="0" w:space="0" w:color="auto"/>
        <w:right w:val="none" w:sz="0" w:space="0" w:color="auto"/>
      </w:divBdr>
    </w:div>
    <w:div w:id="1360624548">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3827533">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016119">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69259393">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610068">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241217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307946">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4883810">
      <w:bodyDiv w:val="1"/>
      <w:marLeft w:val="0"/>
      <w:marRight w:val="0"/>
      <w:marTop w:val="0"/>
      <w:marBottom w:val="0"/>
      <w:divBdr>
        <w:top w:val="none" w:sz="0" w:space="0" w:color="auto"/>
        <w:left w:val="none" w:sz="0" w:space="0" w:color="auto"/>
        <w:bottom w:val="none" w:sz="0" w:space="0" w:color="auto"/>
        <w:right w:val="none" w:sz="0" w:space="0" w:color="auto"/>
      </w:divBdr>
    </w:div>
    <w:div w:id="137523459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5547274">
      <w:bodyDiv w:val="1"/>
      <w:marLeft w:val="0"/>
      <w:marRight w:val="0"/>
      <w:marTop w:val="0"/>
      <w:marBottom w:val="0"/>
      <w:divBdr>
        <w:top w:val="none" w:sz="0" w:space="0" w:color="auto"/>
        <w:left w:val="none" w:sz="0" w:space="0" w:color="auto"/>
        <w:bottom w:val="none" w:sz="0" w:space="0" w:color="auto"/>
        <w:right w:val="none" w:sz="0" w:space="0" w:color="auto"/>
      </w:divBdr>
    </w:div>
    <w:div w:id="1376393699">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780314">
      <w:bodyDiv w:val="1"/>
      <w:marLeft w:val="0"/>
      <w:marRight w:val="0"/>
      <w:marTop w:val="0"/>
      <w:marBottom w:val="0"/>
      <w:divBdr>
        <w:top w:val="none" w:sz="0" w:space="0" w:color="auto"/>
        <w:left w:val="none" w:sz="0" w:space="0" w:color="auto"/>
        <w:bottom w:val="none" w:sz="0" w:space="0" w:color="auto"/>
        <w:right w:val="none" w:sz="0" w:space="0" w:color="auto"/>
      </w:divBdr>
    </w:div>
    <w:div w:id="1376780980">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09269">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8353959">
      <w:bodyDiv w:val="1"/>
      <w:marLeft w:val="0"/>
      <w:marRight w:val="0"/>
      <w:marTop w:val="0"/>
      <w:marBottom w:val="0"/>
      <w:divBdr>
        <w:top w:val="none" w:sz="0" w:space="0" w:color="auto"/>
        <w:left w:val="none" w:sz="0" w:space="0" w:color="auto"/>
        <w:bottom w:val="none" w:sz="0" w:space="0" w:color="auto"/>
        <w:right w:val="none" w:sz="0" w:space="0" w:color="auto"/>
      </w:divBdr>
    </w:div>
    <w:div w:id="1379237250">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79621080">
      <w:bodyDiv w:val="1"/>
      <w:marLeft w:val="0"/>
      <w:marRight w:val="0"/>
      <w:marTop w:val="0"/>
      <w:marBottom w:val="0"/>
      <w:divBdr>
        <w:top w:val="none" w:sz="0" w:space="0" w:color="auto"/>
        <w:left w:val="none" w:sz="0" w:space="0" w:color="auto"/>
        <w:bottom w:val="none" w:sz="0" w:space="0" w:color="auto"/>
        <w:right w:val="none" w:sz="0" w:space="0" w:color="auto"/>
      </w:divBdr>
    </w:div>
    <w:div w:id="1379744646">
      <w:bodyDiv w:val="1"/>
      <w:marLeft w:val="0"/>
      <w:marRight w:val="0"/>
      <w:marTop w:val="0"/>
      <w:marBottom w:val="0"/>
      <w:divBdr>
        <w:top w:val="none" w:sz="0" w:space="0" w:color="auto"/>
        <w:left w:val="none" w:sz="0" w:space="0" w:color="auto"/>
        <w:bottom w:val="none" w:sz="0" w:space="0" w:color="auto"/>
        <w:right w:val="none" w:sz="0" w:space="0" w:color="auto"/>
      </w:divBdr>
    </w:div>
    <w:div w:id="1379892213">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0517871">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2630420">
      <w:bodyDiv w:val="1"/>
      <w:marLeft w:val="0"/>
      <w:marRight w:val="0"/>
      <w:marTop w:val="0"/>
      <w:marBottom w:val="0"/>
      <w:divBdr>
        <w:top w:val="none" w:sz="0" w:space="0" w:color="auto"/>
        <w:left w:val="none" w:sz="0" w:space="0" w:color="auto"/>
        <w:bottom w:val="none" w:sz="0" w:space="0" w:color="auto"/>
        <w:right w:val="none" w:sz="0" w:space="0" w:color="auto"/>
      </w:divBdr>
    </w:div>
    <w:div w:id="138271064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145301">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0569007">
      <w:bodyDiv w:val="1"/>
      <w:marLeft w:val="0"/>
      <w:marRight w:val="0"/>
      <w:marTop w:val="0"/>
      <w:marBottom w:val="0"/>
      <w:divBdr>
        <w:top w:val="none" w:sz="0" w:space="0" w:color="auto"/>
        <w:left w:val="none" w:sz="0" w:space="0" w:color="auto"/>
        <w:bottom w:val="none" w:sz="0" w:space="0" w:color="auto"/>
        <w:right w:val="none" w:sz="0" w:space="0" w:color="auto"/>
      </w:divBdr>
    </w:div>
    <w:div w:id="1390835658">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2582264">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3501626">
      <w:bodyDiv w:val="1"/>
      <w:marLeft w:val="0"/>
      <w:marRight w:val="0"/>
      <w:marTop w:val="0"/>
      <w:marBottom w:val="0"/>
      <w:divBdr>
        <w:top w:val="none" w:sz="0" w:space="0" w:color="auto"/>
        <w:left w:val="none" w:sz="0" w:space="0" w:color="auto"/>
        <w:bottom w:val="none" w:sz="0" w:space="0" w:color="auto"/>
        <w:right w:val="none" w:sz="0" w:space="0" w:color="auto"/>
      </w:divBdr>
    </w:div>
    <w:div w:id="13942381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280121">
      <w:bodyDiv w:val="1"/>
      <w:marLeft w:val="0"/>
      <w:marRight w:val="0"/>
      <w:marTop w:val="0"/>
      <w:marBottom w:val="0"/>
      <w:divBdr>
        <w:top w:val="none" w:sz="0" w:space="0" w:color="auto"/>
        <w:left w:val="none" w:sz="0" w:space="0" w:color="auto"/>
        <w:bottom w:val="none" w:sz="0" w:space="0" w:color="auto"/>
        <w:right w:val="none" w:sz="0" w:space="0" w:color="auto"/>
      </w:divBdr>
    </w:div>
    <w:div w:id="1395618790">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359086">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1978299">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365131">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2755354">
      <w:bodyDiv w:val="1"/>
      <w:marLeft w:val="0"/>
      <w:marRight w:val="0"/>
      <w:marTop w:val="0"/>
      <w:marBottom w:val="0"/>
      <w:divBdr>
        <w:top w:val="none" w:sz="0" w:space="0" w:color="auto"/>
        <w:left w:val="none" w:sz="0" w:space="0" w:color="auto"/>
        <w:bottom w:val="none" w:sz="0" w:space="0" w:color="auto"/>
        <w:right w:val="none" w:sz="0" w:space="0" w:color="auto"/>
      </w:divBdr>
    </w:div>
    <w:div w:id="1402949566">
      <w:bodyDiv w:val="1"/>
      <w:marLeft w:val="0"/>
      <w:marRight w:val="0"/>
      <w:marTop w:val="0"/>
      <w:marBottom w:val="0"/>
      <w:divBdr>
        <w:top w:val="none" w:sz="0" w:space="0" w:color="auto"/>
        <w:left w:val="none" w:sz="0" w:space="0" w:color="auto"/>
        <w:bottom w:val="none" w:sz="0" w:space="0" w:color="auto"/>
        <w:right w:val="none" w:sz="0" w:space="0" w:color="auto"/>
      </w:divBdr>
    </w:div>
    <w:div w:id="1402950880">
      <w:bodyDiv w:val="1"/>
      <w:marLeft w:val="0"/>
      <w:marRight w:val="0"/>
      <w:marTop w:val="0"/>
      <w:marBottom w:val="0"/>
      <w:divBdr>
        <w:top w:val="none" w:sz="0" w:space="0" w:color="auto"/>
        <w:left w:val="none" w:sz="0" w:space="0" w:color="auto"/>
        <w:bottom w:val="none" w:sz="0" w:space="0" w:color="auto"/>
        <w:right w:val="none" w:sz="0" w:space="0" w:color="auto"/>
      </w:divBdr>
    </w:div>
    <w:div w:id="1403025321">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260984">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804904">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2316127">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128070">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6903994">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859745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15993">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410073">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798324">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2876712">
      <w:bodyDiv w:val="1"/>
      <w:marLeft w:val="0"/>
      <w:marRight w:val="0"/>
      <w:marTop w:val="0"/>
      <w:marBottom w:val="0"/>
      <w:divBdr>
        <w:top w:val="none" w:sz="0" w:space="0" w:color="auto"/>
        <w:left w:val="none" w:sz="0" w:space="0" w:color="auto"/>
        <w:bottom w:val="none" w:sz="0" w:space="0" w:color="auto"/>
        <w:right w:val="none" w:sz="0" w:space="0" w:color="auto"/>
      </w:divBdr>
    </w:div>
    <w:div w:id="1422947438">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6609639">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235863">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153941">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157572">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316356">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2971100">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055417">
      <w:bodyDiv w:val="1"/>
      <w:marLeft w:val="0"/>
      <w:marRight w:val="0"/>
      <w:marTop w:val="0"/>
      <w:marBottom w:val="0"/>
      <w:divBdr>
        <w:top w:val="none" w:sz="0" w:space="0" w:color="auto"/>
        <w:left w:val="none" w:sz="0" w:space="0" w:color="auto"/>
        <w:bottom w:val="none" w:sz="0" w:space="0" w:color="auto"/>
        <w:right w:val="none" w:sz="0" w:space="0" w:color="auto"/>
      </w:divBdr>
    </w:div>
    <w:div w:id="1436904894">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20944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8671675">
      <w:bodyDiv w:val="1"/>
      <w:marLeft w:val="0"/>
      <w:marRight w:val="0"/>
      <w:marTop w:val="0"/>
      <w:marBottom w:val="0"/>
      <w:divBdr>
        <w:top w:val="none" w:sz="0" w:space="0" w:color="auto"/>
        <w:left w:val="none" w:sz="0" w:space="0" w:color="auto"/>
        <w:bottom w:val="none" w:sz="0" w:space="0" w:color="auto"/>
        <w:right w:val="none" w:sz="0" w:space="0" w:color="auto"/>
      </w:divBdr>
    </w:div>
    <w:div w:id="1438866330">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64799">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492168">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5880914">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851245">
      <w:bodyDiv w:val="1"/>
      <w:marLeft w:val="0"/>
      <w:marRight w:val="0"/>
      <w:marTop w:val="0"/>
      <w:marBottom w:val="0"/>
      <w:divBdr>
        <w:top w:val="none" w:sz="0" w:space="0" w:color="auto"/>
        <w:left w:val="none" w:sz="0" w:space="0" w:color="auto"/>
        <w:bottom w:val="none" w:sz="0" w:space="0" w:color="auto"/>
        <w:right w:val="none" w:sz="0" w:space="0" w:color="auto"/>
      </w:divBdr>
    </w:div>
    <w:div w:id="1447889883">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512229">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094693">
      <w:bodyDiv w:val="1"/>
      <w:marLeft w:val="0"/>
      <w:marRight w:val="0"/>
      <w:marTop w:val="0"/>
      <w:marBottom w:val="0"/>
      <w:divBdr>
        <w:top w:val="none" w:sz="0" w:space="0" w:color="auto"/>
        <w:left w:val="none" w:sz="0" w:space="0" w:color="auto"/>
        <w:bottom w:val="none" w:sz="0" w:space="0" w:color="auto"/>
        <w:right w:val="none" w:sz="0" w:space="0" w:color="auto"/>
      </w:divBdr>
    </w:div>
    <w:div w:id="1452364735">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3741617">
      <w:bodyDiv w:val="1"/>
      <w:marLeft w:val="0"/>
      <w:marRight w:val="0"/>
      <w:marTop w:val="0"/>
      <w:marBottom w:val="0"/>
      <w:divBdr>
        <w:top w:val="none" w:sz="0" w:space="0" w:color="auto"/>
        <w:left w:val="none" w:sz="0" w:space="0" w:color="auto"/>
        <w:bottom w:val="none" w:sz="0" w:space="0" w:color="auto"/>
        <w:right w:val="none" w:sz="0" w:space="0" w:color="auto"/>
      </w:divBdr>
    </w:div>
    <w:div w:id="145386469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258508">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643672">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685765">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1917929">
      <w:bodyDiv w:val="1"/>
      <w:marLeft w:val="0"/>
      <w:marRight w:val="0"/>
      <w:marTop w:val="0"/>
      <w:marBottom w:val="0"/>
      <w:divBdr>
        <w:top w:val="none" w:sz="0" w:space="0" w:color="auto"/>
        <w:left w:val="none" w:sz="0" w:space="0" w:color="auto"/>
        <w:bottom w:val="none" w:sz="0" w:space="0" w:color="auto"/>
        <w:right w:val="none" w:sz="0" w:space="0" w:color="auto"/>
      </w:divBdr>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154047">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6585166">
      <w:bodyDiv w:val="1"/>
      <w:marLeft w:val="0"/>
      <w:marRight w:val="0"/>
      <w:marTop w:val="0"/>
      <w:marBottom w:val="0"/>
      <w:divBdr>
        <w:top w:val="none" w:sz="0" w:space="0" w:color="auto"/>
        <w:left w:val="none" w:sz="0" w:space="0" w:color="auto"/>
        <w:bottom w:val="none" w:sz="0" w:space="0" w:color="auto"/>
        <w:right w:val="none" w:sz="0" w:space="0" w:color="auto"/>
      </w:divBdr>
    </w:div>
    <w:div w:id="1467163864">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7818335">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8620655">
      <w:bodyDiv w:val="1"/>
      <w:marLeft w:val="0"/>
      <w:marRight w:val="0"/>
      <w:marTop w:val="0"/>
      <w:marBottom w:val="0"/>
      <w:divBdr>
        <w:top w:val="none" w:sz="0" w:space="0" w:color="auto"/>
        <w:left w:val="none" w:sz="0" w:space="0" w:color="auto"/>
        <w:bottom w:val="none" w:sz="0" w:space="0" w:color="auto"/>
        <w:right w:val="none" w:sz="0" w:space="0" w:color="auto"/>
      </w:divBdr>
    </w:div>
    <w:div w:id="1468741764">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2759">
      <w:bodyDiv w:val="1"/>
      <w:marLeft w:val="0"/>
      <w:marRight w:val="0"/>
      <w:marTop w:val="0"/>
      <w:marBottom w:val="0"/>
      <w:divBdr>
        <w:top w:val="none" w:sz="0" w:space="0" w:color="auto"/>
        <w:left w:val="none" w:sz="0" w:space="0" w:color="auto"/>
        <w:bottom w:val="none" w:sz="0" w:space="0" w:color="auto"/>
        <w:right w:val="none" w:sz="0" w:space="0" w:color="auto"/>
      </w:divBdr>
    </w:div>
    <w:div w:id="1472096695">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2677309">
      <w:bodyDiv w:val="1"/>
      <w:marLeft w:val="0"/>
      <w:marRight w:val="0"/>
      <w:marTop w:val="0"/>
      <w:marBottom w:val="0"/>
      <w:divBdr>
        <w:top w:val="none" w:sz="0" w:space="0" w:color="auto"/>
        <w:left w:val="none" w:sz="0" w:space="0" w:color="auto"/>
        <w:bottom w:val="none" w:sz="0" w:space="0" w:color="auto"/>
        <w:right w:val="none" w:sz="0" w:space="0" w:color="auto"/>
      </w:divBdr>
    </w:div>
    <w:div w:id="1473013764">
      <w:bodyDiv w:val="1"/>
      <w:marLeft w:val="0"/>
      <w:marRight w:val="0"/>
      <w:marTop w:val="0"/>
      <w:marBottom w:val="0"/>
      <w:divBdr>
        <w:top w:val="none" w:sz="0" w:space="0" w:color="auto"/>
        <w:left w:val="none" w:sz="0" w:space="0" w:color="auto"/>
        <w:bottom w:val="none" w:sz="0" w:space="0" w:color="auto"/>
        <w:right w:val="none" w:sz="0" w:space="0" w:color="auto"/>
      </w:divBdr>
    </w:div>
    <w:div w:id="1473132363">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4835526">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561175">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779443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79878424">
      <w:bodyDiv w:val="1"/>
      <w:marLeft w:val="0"/>
      <w:marRight w:val="0"/>
      <w:marTop w:val="0"/>
      <w:marBottom w:val="0"/>
      <w:divBdr>
        <w:top w:val="none" w:sz="0" w:space="0" w:color="auto"/>
        <w:left w:val="none" w:sz="0" w:space="0" w:color="auto"/>
        <w:bottom w:val="none" w:sz="0" w:space="0" w:color="auto"/>
        <w:right w:val="none" w:sz="0" w:space="0" w:color="auto"/>
      </w:divBdr>
    </w:div>
    <w:div w:id="1480462798">
      <w:bodyDiv w:val="1"/>
      <w:marLeft w:val="0"/>
      <w:marRight w:val="0"/>
      <w:marTop w:val="0"/>
      <w:marBottom w:val="0"/>
      <w:divBdr>
        <w:top w:val="none" w:sz="0" w:space="0" w:color="auto"/>
        <w:left w:val="none" w:sz="0" w:space="0" w:color="auto"/>
        <w:bottom w:val="none" w:sz="0" w:space="0" w:color="auto"/>
        <w:right w:val="none" w:sz="0" w:space="0" w:color="auto"/>
      </w:divBdr>
    </w:div>
    <w:div w:id="1480532079">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232058">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395823">
      <w:bodyDiv w:val="1"/>
      <w:marLeft w:val="0"/>
      <w:marRight w:val="0"/>
      <w:marTop w:val="0"/>
      <w:marBottom w:val="0"/>
      <w:divBdr>
        <w:top w:val="none" w:sz="0" w:space="0" w:color="auto"/>
        <w:left w:val="none" w:sz="0" w:space="0" w:color="auto"/>
        <w:bottom w:val="none" w:sz="0" w:space="0" w:color="auto"/>
        <w:right w:val="none" w:sz="0" w:space="0" w:color="auto"/>
      </w:divBdr>
    </w:div>
    <w:div w:id="148592861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89907720">
      <w:bodyDiv w:val="1"/>
      <w:marLeft w:val="0"/>
      <w:marRight w:val="0"/>
      <w:marTop w:val="0"/>
      <w:marBottom w:val="0"/>
      <w:divBdr>
        <w:top w:val="none" w:sz="0" w:space="0" w:color="auto"/>
        <w:left w:val="none" w:sz="0" w:space="0" w:color="auto"/>
        <w:bottom w:val="none" w:sz="0" w:space="0" w:color="auto"/>
        <w:right w:val="none" w:sz="0" w:space="0" w:color="auto"/>
      </w:divBdr>
    </w:div>
    <w:div w:id="1490444097">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2746115">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3909938">
      <w:bodyDiv w:val="1"/>
      <w:marLeft w:val="0"/>
      <w:marRight w:val="0"/>
      <w:marTop w:val="0"/>
      <w:marBottom w:val="0"/>
      <w:divBdr>
        <w:top w:val="none" w:sz="0" w:space="0" w:color="auto"/>
        <w:left w:val="none" w:sz="0" w:space="0" w:color="auto"/>
        <w:bottom w:val="none" w:sz="0" w:space="0" w:color="auto"/>
        <w:right w:val="none" w:sz="0" w:space="0" w:color="auto"/>
      </w:divBdr>
    </w:div>
    <w:div w:id="1494024537">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456543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6729794">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274466">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005887">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243230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09125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08208265">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2187448">
      <w:bodyDiv w:val="1"/>
      <w:marLeft w:val="0"/>
      <w:marRight w:val="0"/>
      <w:marTop w:val="0"/>
      <w:marBottom w:val="0"/>
      <w:divBdr>
        <w:top w:val="none" w:sz="0" w:space="0" w:color="auto"/>
        <w:left w:val="none" w:sz="0" w:space="0" w:color="auto"/>
        <w:bottom w:val="none" w:sz="0" w:space="0" w:color="auto"/>
        <w:right w:val="none" w:sz="0" w:space="0" w:color="auto"/>
      </w:divBdr>
    </w:div>
    <w:div w:id="1512256437">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4799229">
      <w:bodyDiv w:val="1"/>
      <w:marLeft w:val="0"/>
      <w:marRight w:val="0"/>
      <w:marTop w:val="0"/>
      <w:marBottom w:val="0"/>
      <w:divBdr>
        <w:top w:val="none" w:sz="0" w:space="0" w:color="auto"/>
        <w:left w:val="none" w:sz="0" w:space="0" w:color="auto"/>
        <w:bottom w:val="none" w:sz="0" w:space="0" w:color="auto"/>
        <w:right w:val="none" w:sz="0" w:space="0" w:color="auto"/>
      </w:divBdr>
    </w:div>
    <w:div w:id="1514801158">
      <w:bodyDiv w:val="1"/>
      <w:marLeft w:val="0"/>
      <w:marRight w:val="0"/>
      <w:marTop w:val="0"/>
      <w:marBottom w:val="0"/>
      <w:divBdr>
        <w:top w:val="none" w:sz="0" w:space="0" w:color="auto"/>
        <w:left w:val="none" w:sz="0" w:space="0" w:color="auto"/>
        <w:bottom w:val="none" w:sz="0" w:space="0" w:color="auto"/>
        <w:right w:val="none" w:sz="0" w:space="0" w:color="auto"/>
      </w:divBdr>
    </w:div>
    <w:div w:id="1514874914">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5723972">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117540">
      <w:bodyDiv w:val="1"/>
      <w:marLeft w:val="0"/>
      <w:marRight w:val="0"/>
      <w:marTop w:val="0"/>
      <w:marBottom w:val="0"/>
      <w:divBdr>
        <w:top w:val="none" w:sz="0" w:space="0" w:color="auto"/>
        <w:left w:val="none" w:sz="0" w:space="0" w:color="auto"/>
        <w:bottom w:val="none" w:sz="0" w:space="0" w:color="auto"/>
        <w:right w:val="none" w:sz="0" w:space="0" w:color="auto"/>
      </w:divBdr>
    </w:div>
    <w:div w:id="151645840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43168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014476">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278811">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2938242">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3203382">
      <w:bodyDiv w:val="1"/>
      <w:marLeft w:val="0"/>
      <w:marRight w:val="0"/>
      <w:marTop w:val="0"/>
      <w:marBottom w:val="0"/>
      <w:divBdr>
        <w:top w:val="none" w:sz="0" w:space="0" w:color="auto"/>
        <w:left w:val="none" w:sz="0" w:space="0" w:color="auto"/>
        <w:bottom w:val="none" w:sz="0" w:space="0" w:color="auto"/>
        <w:right w:val="none" w:sz="0" w:space="0" w:color="auto"/>
      </w:divBdr>
    </w:div>
    <w:div w:id="1524125995">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139882">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1607602">
      <w:bodyDiv w:val="1"/>
      <w:marLeft w:val="0"/>
      <w:marRight w:val="0"/>
      <w:marTop w:val="0"/>
      <w:marBottom w:val="0"/>
      <w:divBdr>
        <w:top w:val="none" w:sz="0" w:space="0" w:color="auto"/>
        <w:left w:val="none" w:sz="0" w:space="0" w:color="auto"/>
        <w:bottom w:val="none" w:sz="0" w:space="0" w:color="auto"/>
        <w:right w:val="none" w:sz="0" w:space="0" w:color="auto"/>
      </w:divBdr>
    </w:div>
    <w:div w:id="1531912687">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077579">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238665">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009196">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0627560">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597689">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096499">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4902612">
      <w:bodyDiv w:val="1"/>
      <w:marLeft w:val="0"/>
      <w:marRight w:val="0"/>
      <w:marTop w:val="0"/>
      <w:marBottom w:val="0"/>
      <w:divBdr>
        <w:top w:val="none" w:sz="0" w:space="0" w:color="auto"/>
        <w:left w:val="none" w:sz="0" w:space="0" w:color="auto"/>
        <w:bottom w:val="none" w:sz="0" w:space="0" w:color="auto"/>
        <w:right w:val="none" w:sz="0" w:space="0" w:color="auto"/>
      </w:divBdr>
    </w:div>
    <w:div w:id="1545017341">
      <w:bodyDiv w:val="1"/>
      <w:marLeft w:val="0"/>
      <w:marRight w:val="0"/>
      <w:marTop w:val="0"/>
      <w:marBottom w:val="0"/>
      <w:divBdr>
        <w:top w:val="none" w:sz="0" w:space="0" w:color="auto"/>
        <w:left w:val="none" w:sz="0" w:space="0" w:color="auto"/>
        <w:bottom w:val="none" w:sz="0" w:space="0" w:color="auto"/>
        <w:right w:val="none" w:sz="0" w:space="0" w:color="auto"/>
      </w:divBdr>
    </w:div>
    <w:div w:id="154602265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12384">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381363">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2688735">
      <w:bodyDiv w:val="1"/>
      <w:marLeft w:val="0"/>
      <w:marRight w:val="0"/>
      <w:marTop w:val="0"/>
      <w:marBottom w:val="0"/>
      <w:divBdr>
        <w:top w:val="none" w:sz="0" w:space="0" w:color="auto"/>
        <w:left w:val="none" w:sz="0" w:space="0" w:color="auto"/>
        <w:bottom w:val="none" w:sz="0" w:space="0" w:color="auto"/>
        <w:right w:val="none" w:sz="0" w:space="0" w:color="auto"/>
      </w:divBdr>
    </w:div>
    <w:div w:id="1553082345">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271837">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12277">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4999506">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00494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2667523">
      <w:bodyDiv w:val="1"/>
      <w:marLeft w:val="0"/>
      <w:marRight w:val="0"/>
      <w:marTop w:val="0"/>
      <w:marBottom w:val="0"/>
      <w:divBdr>
        <w:top w:val="none" w:sz="0" w:space="0" w:color="auto"/>
        <w:left w:val="none" w:sz="0" w:space="0" w:color="auto"/>
        <w:bottom w:val="none" w:sz="0" w:space="0" w:color="auto"/>
        <w:right w:val="none" w:sz="0" w:space="0" w:color="auto"/>
      </w:divBdr>
    </w:div>
    <w:div w:id="1563636645">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5723045">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745052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153168">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3853302">
      <w:bodyDiv w:val="1"/>
      <w:marLeft w:val="0"/>
      <w:marRight w:val="0"/>
      <w:marTop w:val="0"/>
      <w:marBottom w:val="0"/>
      <w:divBdr>
        <w:top w:val="none" w:sz="0" w:space="0" w:color="auto"/>
        <w:left w:val="none" w:sz="0" w:space="0" w:color="auto"/>
        <w:bottom w:val="none" w:sz="0" w:space="0" w:color="auto"/>
        <w:right w:val="none" w:sz="0" w:space="0" w:color="auto"/>
      </w:divBdr>
    </w:div>
    <w:div w:id="1574272046">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5777503">
      <w:bodyDiv w:val="1"/>
      <w:marLeft w:val="0"/>
      <w:marRight w:val="0"/>
      <w:marTop w:val="0"/>
      <w:marBottom w:val="0"/>
      <w:divBdr>
        <w:top w:val="none" w:sz="0" w:space="0" w:color="auto"/>
        <w:left w:val="none" w:sz="0" w:space="0" w:color="auto"/>
        <w:bottom w:val="none" w:sz="0" w:space="0" w:color="auto"/>
        <w:right w:val="none" w:sz="0" w:space="0" w:color="auto"/>
      </w:divBdr>
    </w:div>
    <w:div w:id="1575777528">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39941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79942844">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250895">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2519083">
      <w:bodyDiv w:val="1"/>
      <w:marLeft w:val="0"/>
      <w:marRight w:val="0"/>
      <w:marTop w:val="0"/>
      <w:marBottom w:val="0"/>
      <w:divBdr>
        <w:top w:val="none" w:sz="0" w:space="0" w:color="auto"/>
        <w:left w:val="none" w:sz="0" w:space="0" w:color="auto"/>
        <w:bottom w:val="none" w:sz="0" w:space="0" w:color="auto"/>
        <w:right w:val="none" w:sz="0" w:space="0" w:color="auto"/>
      </w:divBdr>
    </w:div>
    <w:div w:id="1583640992">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23090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886429">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89919829">
      <w:bodyDiv w:val="1"/>
      <w:marLeft w:val="0"/>
      <w:marRight w:val="0"/>
      <w:marTop w:val="0"/>
      <w:marBottom w:val="0"/>
      <w:divBdr>
        <w:top w:val="none" w:sz="0" w:space="0" w:color="auto"/>
        <w:left w:val="none" w:sz="0" w:space="0" w:color="auto"/>
        <w:bottom w:val="none" w:sz="0" w:space="0" w:color="auto"/>
        <w:right w:val="none" w:sz="0" w:space="0" w:color="auto"/>
      </w:divBdr>
    </w:div>
    <w:div w:id="1590196269">
      <w:bodyDiv w:val="1"/>
      <w:marLeft w:val="0"/>
      <w:marRight w:val="0"/>
      <w:marTop w:val="0"/>
      <w:marBottom w:val="0"/>
      <w:divBdr>
        <w:top w:val="none" w:sz="0" w:space="0" w:color="auto"/>
        <w:left w:val="none" w:sz="0" w:space="0" w:color="auto"/>
        <w:bottom w:val="none" w:sz="0" w:space="0" w:color="auto"/>
        <w:right w:val="none" w:sz="0" w:space="0" w:color="auto"/>
      </w:divBdr>
    </w:div>
    <w:div w:id="1590579476">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502888">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1196">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552036">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599175306">
      <w:bodyDiv w:val="1"/>
      <w:marLeft w:val="0"/>
      <w:marRight w:val="0"/>
      <w:marTop w:val="0"/>
      <w:marBottom w:val="0"/>
      <w:divBdr>
        <w:top w:val="none" w:sz="0" w:space="0" w:color="auto"/>
        <w:left w:val="none" w:sz="0" w:space="0" w:color="auto"/>
        <w:bottom w:val="none" w:sz="0" w:space="0" w:color="auto"/>
        <w:right w:val="none" w:sz="0" w:space="0" w:color="auto"/>
      </w:divBdr>
    </w:div>
    <w:div w:id="1599365866">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7059">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680798">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572821">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645931">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2762346">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3875107">
      <w:bodyDiv w:val="1"/>
      <w:marLeft w:val="0"/>
      <w:marRight w:val="0"/>
      <w:marTop w:val="0"/>
      <w:marBottom w:val="0"/>
      <w:divBdr>
        <w:top w:val="none" w:sz="0" w:space="0" w:color="auto"/>
        <w:left w:val="none" w:sz="0" w:space="0" w:color="auto"/>
        <w:bottom w:val="none" w:sz="0" w:space="0" w:color="auto"/>
        <w:right w:val="none" w:sz="0" w:space="0" w:color="auto"/>
      </w:divBdr>
    </w:div>
    <w:div w:id="1604067333">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5915066">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887226">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8082633">
      <w:bodyDiv w:val="1"/>
      <w:marLeft w:val="0"/>
      <w:marRight w:val="0"/>
      <w:marTop w:val="0"/>
      <w:marBottom w:val="0"/>
      <w:divBdr>
        <w:top w:val="none" w:sz="0" w:space="0" w:color="auto"/>
        <w:left w:val="none" w:sz="0" w:space="0" w:color="auto"/>
        <w:bottom w:val="none" w:sz="0" w:space="0" w:color="auto"/>
        <w:right w:val="none" w:sz="0" w:space="0" w:color="auto"/>
      </w:divBdr>
    </w:div>
    <w:div w:id="16094617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0816233">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667027">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130818">
      <w:bodyDiv w:val="1"/>
      <w:marLeft w:val="0"/>
      <w:marRight w:val="0"/>
      <w:marTop w:val="0"/>
      <w:marBottom w:val="0"/>
      <w:divBdr>
        <w:top w:val="none" w:sz="0" w:space="0" w:color="auto"/>
        <w:left w:val="none" w:sz="0" w:space="0" w:color="auto"/>
        <w:bottom w:val="none" w:sz="0" w:space="0" w:color="auto"/>
        <w:right w:val="none" w:sz="0" w:space="0" w:color="auto"/>
      </w:divBdr>
    </w:div>
    <w:div w:id="1612323208">
      <w:bodyDiv w:val="1"/>
      <w:marLeft w:val="0"/>
      <w:marRight w:val="0"/>
      <w:marTop w:val="0"/>
      <w:marBottom w:val="0"/>
      <w:divBdr>
        <w:top w:val="none" w:sz="0" w:space="0" w:color="auto"/>
        <w:left w:val="none" w:sz="0" w:space="0" w:color="auto"/>
        <w:bottom w:val="none" w:sz="0" w:space="0" w:color="auto"/>
        <w:right w:val="none" w:sz="0" w:space="0" w:color="auto"/>
      </w:divBdr>
    </w:div>
    <w:div w:id="1612590887">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3516784">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5402923">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62536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7713434">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52595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219956">
      <w:bodyDiv w:val="1"/>
      <w:marLeft w:val="0"/>
      <w:marRight w:val="0"/>
      <w:marTop w:val="0"/>
      <w:marBottom w:val="0"/>
      <w:divBdr>
        <w:top w:val="none" w:sz="0" w:space="0" w:color="auto"/>
        <w:left w:val="none" w:sz="0" w:space="0" w:color="auto"/>
        <w:bottom w:val="none" w:sz="0" w:space="0" w:color="auto"/>
        <w:right w:val="none" w:sz="0" w:space="0" w:color="auto"/>
      </w:divBdr>
    </w:div>
    <w:div w:id="1623220776">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187628">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7807735">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706681">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628625">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1742822">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3326">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401565">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63560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5720596">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457551">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39651778">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72997">
      <w:bodyDiv w:val="1"/>
      <w:marLeft w:val="0"/>
      <w:marRight w:val="0"/>
      <w:marTop w:val="0"/>
      <w:marBottom w:val="0"/>
      <w:divBdr>
        <w:top w:val="none" w:sz="0" w:space="0" w:color="auto"/>
        <w:left w:val="none" w:sz="0" w:space="0" w:color="auto"/>
        <w:bottom w:val="none" w:sz="0" w:space="0" w:color="auto"/>
        <w:right w:val="none" w:sz="0" w:space="0" w:color="auto"/>
      </w:divBdr>
    </w:div>
    <w:div w:id="1640573567">
      <w:bodyDiv w:val="1"/>
      <w:marLeft w:val="0"/>
      <w:marRight w:val="0"/>
      <w:marTop w:val="0"/>
      <w:marBottom w:val="0"/>
      <w:divBdr>
        <w:top w:val="none" w:sz="0" w:space="0" w:color="auto"/>
        <w:left w:val="none" w:sz="0" w:space="0" w:color="auto"/>
        <w:bottom w:val="none" w:sz="0" w:space="0" w:color="auto"/>
        <w:right w:val="none" w:sz="0" w:space="0" w:color="auto"/>
      </w:divBdr>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1225530">
      <w:bodyDiv w:val="1"/>
      <w:marLeft w:val="0"/>
      <w:marRight w:val="0"/>
      <w:marTop w:val="0"/>
      <w:marBottom w:val="0"/>
      <w:divBdr>
        <w:top w:val="none" w:sz="0" w:space="0" w:color="auto"/>
        <w:left w:val="none" w:sz="0" w:space="0" w:color="auto"/>
        <w:bottom w:val="none" w:sz="0" w:space="0" w:color="auto"/>
        <w:right w:val="none" w:sz="0" w:space="0" w:color="auto"/>
      </w:divBdr>
    </w:div>
    <w:div w:id="1641306031">
      <w:bodyDiv w:val="1"/>
      <w:marLeft w:val="0"/>
      <w:marRight w:val="0"/>
      <w:marTop w:val="0"/>
      <w:marBottom w:val="0"/>
      <w:divBdr>
        <w:top w:val="none" w:sz="0" w:space="0" w:color="auto"/>
        <w:left w:val="none" w:sz="0" w:space="0" w:color="auto"/>
        <w:bottom w:val="none" w:sz="0" w:space="0" w:color="auto"/>
        <w:right w:val="none" w:sz="0" w:space="0" w:color="auto"/>
      </w:divBdr>
    </w:div>
    <w:div w:id="1642494612">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122108">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6542671">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7783816">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167381">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1325648">
      <w:bodyDiv w:val="1"/>
      <w:marLeft w:val="0"/>
      <w:marRight w:val="0"/>
      <w:marTop w:val="0"/>
      <w:marBottom w:val="0"/>
      <w:divBdr>
        <w:top w:val="none" w:sz="0" w:space="0" w:color="auto"/>
        <w:left w:val="none" w:sz="0" w:space="0" w:color="auto"/>
        <w:bottom w:val="none" w:sz="0" w:space="0" w:color="auto"/>
        <w:right w:val="none" w:sz="0" w:space="0" w:color="auto"/>
      </w:divBdr>
    </w:div>
    <w:div w:id="1651442906">
      <w:bodyDiv w:val="1"/>
      <w:marLeft w:val="0"/>
      <w:marRight w:val="0"/>
      <w:marTop w:val="0"/>
      <w:marBottom w:val="0"/>
      <w:divBdr>
        <w:top w:val="none" w:sz="0" w:space="0" w:color="auto"/>
        <w:left w:val="none" w:sz="0" w:space="0" w:color="auto"/>
        <w:bottom w:val="none" w:sz="0" w:space="0" w:color="auto"/>
        <w:right w:val="none" w:sz="0" w:space="0" w:color="auto"/>
      </w:divBdr>
    </w:div>
    <w:div w:id="1651523561">
      <w:bodyDiv w:val="1"/>
      <w:marLeft w:val="0"/>
      <w:marRight w:val="0"/>
      <w:marTop w:val="0"/>
      <w:marBottom w:val="0"/>
      <w:divBdr>
        <w:top w:val="none" w:sz="0" w:space="0" w:color="auto"/>
        <w:left w:val="none" w:sz="0" w:space="0" w:color="auto"/>
        <w:bottom w:val="none" w:sz="0" w:space="0" w:color="auto"/>
        <w:right w:val="none" w:sz="0" w:space="0" w:color="auto"/>
      </w:divBdr>
    </w:div>
    <w:div w:id="1651595210">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4870709">
      <w:bodyDiv w:val="1"/>
      <w:marLeft w:val="0"/>
      <w:marRight w:val="0"/>
      <w:marTop w:val="0"/>
      <w:marBottom w:val="0"/>
      <w:divBdr>
        <w:top w:val="none" w:sz="0" w:space="0" w:color="auto"/>
        <w:left w:val="none" w:sz="0" w:space="0" w:color="auto"/>
        <w:bottom w:val="none" w:sz="0" w:space="0" w:color="auto"/>
        <w:right w:val="none" w:sz="0" w:space="0" w:color="auto"/>
      </w:divBdr>
    </w:div>
    <w:div w:id="1655177571">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5839137">
      <w:bodyDiv w:val="1"/>
      <w:marLeft w:val="0"/>
      <w:marRight w:val="0"/>
      <w:marTop w:val="0"/>
      <w:marBottom w:val="0"/>
      <w:divBdr>
        <w:top w:val="none" w:sz="0" w:space="0" w:color="auto"/>
        <w:left w:val="none" w:sz="0" w:space="0" w:color="auto"/>
        <w:bottom w:val="none" w:sz="0" w:space="0" w:color="auto"/>
        <w:right w:val="none" w:sz="0" w:space="0" w:color="auto"/>
      </w:divBdr>
    </w:div>
    <w:div w:id="165591221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8726663">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344620">
      <w:bodyDiv w:val="1"/>
      <w:marLeft w:val="0"/>
      <w:marRight w:val="0"/>
      <w:marTop w:val="0"/>
      <w:marBottom w:val="0"/>
      <w:divBdr>
        <w:top w:val="none" w:sz="0" w:space="0" w:color="auto"/>
        <w:left w:val="none" w:sz="0" w:space="0" w:color="auto"/>
        <w:bottom w:val="none" w:sz="0" w:space="0" w:color="auto"/>
        <w:right w:val="none" w:sz="0" w:space="0" w:color="auto"/>
      </w:divBdr>
    </w:div>
    <w:div w:id="1662538426">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353099">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6973922">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13663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28610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067434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339676">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4453721">
      <w:bodyDiv w:val="1"/>
      <w:marLeft w:val="0"/>
      <w:marRight w:val="0"/>
      <w:marTop w:val="0"/>
      <w:marBottom w:val="0"/>
      <w:divBdr>
        <w:top w:val="none" w:sz="0" w:space="0" w:color="auto"/>
        <w:left w:val="none" w:sz="0" w:space="0" w:color="auto"/>
        <w:bottom w:val="none" w:sz="0" w:space="0" w:color="auto"/>
        <w:right w:val="none" w:sz="0" w:space="0" w:color="auto"/>
      </w:divBdr>
    </w:div>
    <w:div w:id="1675575162">
      <w:bodyDiv w:val="1"/>
      <w:marLeft w:val="0"/>
      <w:marRight w:val="0"/>
      <w:marTop w:val="0"/>
      <w:marBottom w:val="0"/>
      <w:divBdr>
        <w:top w:val="none" w:sz="0" w:space="0" w:color="auto"/>
        <w:left w:val="none" w:sz="0" w:space="0" w:color="auto"/>
        <w:bottom w:val="none" w:sz="0" w:space="0" w:color="auto"/>
        <w:right w:val="none" w:sz="0" w:space="0" w:color="auto"/>
      </w:divBdr>
    </w:div>
    <w:div w:id="1675838151">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6834990">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382881">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79843546">
      <w:bodyDiv w:val="1"/>
      <w:marLeft w:val="0"/>
      <w:marRight w:val="0"/>
      <w:marTop w:val="0"/>
      <w:marBottom w:val="0"/>
      <w:divBdr>
        <w:top w:val="none" w:sz="0" w:space="0" w:color="auto"/>
        <w:left w:val="none" w:sz="0" w:space="0" w:color="auto"/>
        <w:bottom w:val="none" w:sz="0" w:space="0" w:color="auto"/>
        <w:right w:val="none" w:sz="0" w:space="0" w:color="auto"/>
      </w:divBdr>
    </w:div>
    <w:div w:id="1679884355">
      <w:bodyDiv w:val="1"/>
      <w:marLeft w:val="0"/>
      <w:marRight w:val="0"/>
      <w:marTop w:val="0"/>
      <w:marBottom w:val="0"/>
      <w:divBdr>
        <w:top w:val="none" w:sz="0" w:space="0" w:color="auto"/>
        <w:left w:val="none" w:sz="0" w:space="0" w:color="auto"/>
        <w:bottom w:val="none" w:sz="0" w:space="0" w:color="auto"/>
        <w:right w:val="none" w:sz="0" w:space="0" w:color="auto"/>
      </w:divBdr>
    </w:div>
    <w:div w:id="1680621222">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352551">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510194">
      <w:bodyDiv w:val="1"/>
      <w:marLeft w:val="0"/>
      <w:marRight w:val="0"/>
      <w:marTop w:val="0"/>
      <w:marBottom w:val="0"/>
      <w:divBdr>
        <w:top w:val="none" w:sz="0" w:space="0" w:color="auto"/>
        <w:left w:val="none" w:sz="0" w:space="0" w:color="auto"/>
        <w:bottom w:val="none" w:sz="0" w:space="0" w:color="auto"/>
        <w:right w:val="none" w:sz="0" w:space="0" w:color="auto"/>
      </w:divBdr>
    </w:div>
    <w:div w:id="1682581992">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627326">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4822268">
      <w:bodyDiv w:val="1"/>
      <w:marLeft w:val="0"/>
      <w:marRight w:val="0"/>
      <w:marTop w:val="0"/>
      <w:marBottom w:val="0"/>
      <w:divBdr>
        <w:top w:val="none" w:sz="0" w:space="0" w:color="auto"/>
        <w:left w:val="none" w:sz="0" w:space="0" w:color="auto"/>
        <w:bottom w:val="none" w:sz="0" w:space="0" w:color="auto"/>
        <w:right w:val="none" w:sz="0" w:space="0" w:color="auto"/>
      </w:divBdr>
    </w:div>
    <w:div w:id="168493289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396202">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215648">
      <w:bodyDiv w:val="1"/>
      <w:marLeft w:val="0"/>
      <w:marRight w:val="0"/>
      <w:marTop w:val="0"/>
      <w:marBottom w:val="0"/>
      <w:divBdr>
        <w:top w:val="none" w:sz="0" w:space="0" w:color="auto"/>
        <w:left w:val="none" w:sz="0" w:space="0" w:color="auto"/>
        <w:bottom w:val="none" w:sz="0" w:space="0" w:color="auto"/>
        <w:right w:val="none" w:sz="0" w:space="0" w:color="auto"/>
      </w:divBdr>
    </w:div>
    <w:div w:id="1689525043">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190867">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227471">
      <w:bodyDiv w:val="1"/>
      <w:marLeft w:val="0"/>
      <w:marRight w:val="0"/>
      <w:marTop w:val="0"/>
      <w:marBottom w:val="0"/>
      <w:divBdr>
        <w:top w:val="none" w:sz="0" w:space="0" w:color="auto"/>
        <w:left w:val="none" w:sz="0" w:space="0" w:color="auto"/>
        <w:bottom w:val="none" w:sz="0" w:space="0" w:color="auto"/>
        <w:right w:val="none" w:sz="0" w:space="0" w:color="auto"/>
      </w:divBdr>
    </w:div>
    <w:div w:id="1696536579">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151015">
      <w:bodyDiv w:val="1"/>
      <w:marLeft w:val="0"/>
      <w:marRight w:val="0"/>
      <w:marTop w:val="0"/>
      <w:marBottom w:val="0"/>
      <w:divBdr>
        <w:top w:val="none" w:sz="0" w:space="0" w:color="auto"/>
        <w:left w:val="none" w:sz="0" w:space="0" w:color="auto"/>
        <w:bottom w:val="none" w:sz="0" w:space="0" w:color="auto"/>
        <w:right w:val="none" w:sz="0" w:space="0" w:color="auto"/>
      </w:divBdr>
    </w:div>
    <w:div w:id="1697270758">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708235">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40680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559134">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0829">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2798594">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4040182">
      <w:bodyDiv w:val="1"/>
      <w:marLeft w:val="0"/>
      <w:marRight w:val="0"/>
      <w:marTop w:val="0"/>
      <w:marBottom w:val="0"/>
      <w:divBdr>
        <w:top w:val="none" w:sz="0" w:space="0" w:color="auto"/>
        <w:left w:val="none" w:sz="0" w:space="0" w:color="auto"/>
        <w:bottom w:val="none" w:sz="0" w:space="0" w:color="auto"/>
        <w:right w:val="none" w:sz="0" w:space="0" w:color="auto"/>
      </w:divBdr>
    </w:div>
    <w:div w:id="1714114065">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6418623">
      <w:bodyDiv w:val="1"/>
      <w:marLeft w:val="0"/>
      <w:marRight w:val="0"/>
      <w:marTop w:val="0"/>
      <w:marBottom w:val="0"/>
      <w:divBdr>
        <w:top w:val="none" w:sz="0" w:space="0" w:color="auto"/>
        <w:left w:val="none" w:sz="0" w:space="0" w:color="auto"/>
        <w:bottom w:val="none" w:sz="0" w:space="0" w:color="auto"/>
        <w:right w:val="none" w:sz="0" w:space="0" w:color="auto"/>
      </w:divBdr>
    </w:div>
    <w:div w:id="1716856036">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213">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014768">
      <w:bodyDiv w:val="1"/>
      <w:marLeft w:val="0"/>
      <w:marRight w:val="0"/>
      <w:marTop w:val="0"/>
      <w:marBottom w:val="0"/>
      <w:divBdr>
        <w:top w:val="none" w:sz="0" w:space="0" w:color="auto"/>
        <w:left w:val="none" w:sz="0" w:space="0" w:color="auto"/>
        <w:bottom w:val="none" w:sz="0" w:space="0" w:color="auto"/>
        <w:right w:val="none" w:sz="0" w:space="0" w:color="auto"/>
      </w:divBdr>
    </w:div>
    <w:div w:id="1719893114">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2942700">
      <w:bodyDiv w:val="1"/>
      <w:marLeft w:val="0"/>
      <w:marRight w:val="0"/>
      <w:marTop w:val="0"/>
      <w:marBottom w:val="0"/>
      <w:divBdr>
        <w:top w:val="none" w:sz="0" w:space="0" w:color="auto"/>
        <w:left w:val="none" w:sz="0" w:space="0" w:color="auto"/>
        <w:bottom w:val="none" w:sz="0" w:space="0" w:color="auto"/>
        <w:right w:val="none" w:sz="0" w:space="0" w:color="auto"/>
      </w:divBdr>
    </w:div>
    <w:div w:id="1723795107">
      <w:bodyDiv w:val="1"/>
      <w:marLeft w:val="0"/>
      <w:marRight w:val="0"/>
      <w:marTop w:val="0"/>
      <w:marBottom w:val="0"/>
      <w:divBdr>
        <w:top w:val="none" w:sz="0" w:space="0" w:color="auto"/>
        <w:left w:val="none" w:sz="0" w:space="0" w:color="auto"/>
        <w:bottom w:val="none" w:sz="0" w:space="0" w:color="auto"/>
        <w:right w:val="none" w:sz="0" w:space="0" w:color="auto"/>
      </w:divBdr>
    </w:div>
    <w:div w:id="1723867672">
      <w:bodyDiv w:val="1"/>
      <w:marLeft w:val="0"/>
      <w:marRight w:val="0"/>
      <w:marTop w:val="0"/>
      <w:marBottom w:val="0"/>
      <w:divBdr>
        <w:top w:val="none" w:sz="0" w:space="0" w:color="auto"/>
        <w:left w:val="none" w:sz="0" w:space="0" w:color="auto"/>
        <w:bottom w:val="none" w:sz="0" w:space="0" w:color="auto"/>
        <w:right w:val="none" w:sz="0" w:space="0" w:color="auto"/>
      </w:divBdr>
    </w:div>
    <w:div w:id="1724670198">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5906469">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6753279">
      <w:bodyDiv w:val="1"/>
      <w:marLeft w:val="0"/>
      <w:marRight w:val="0"/>
      <w:marTop w:val="0"/>
      <w:marBottom w:val="0"/>
      <w:divBdr>
        <w:top w:val="none" w:sz="0" w:space="0" w:color="auto"/>
        <w:left w:val="none" w:sz="0" w:space="0" w:color="auto"/>
        <w:bottom w:val="none" w:sz="0" w:space="0" w:color="auto"/>
        <w:right w:val="none" w:sz="0" w:space="0" w:color="auto"/>
      </w:divBdr>
    </w:div>
    <w:div w:id="1727485468">
      <w:bodyDiv w:val="1"/>
      <w:marLeft w:val="0"/>
      <w:marRight w:val="0"/>
      <w:marTop w:val="0"/>
      <w:marBottom w:val="0"/>
      <w:divBdr>
        <w:top w:val="none" w:sz="0" w:space="0" w:color="auto"/>
        <w:left w:val="none" w:sz="0" w:space="0" w:color="auto"/>
        <w:bottom w:val="none" w:sz="0" w:space="0" w:color="auto"/>
        <w:right w:val="none" w:sz="0" w:space="0" w:color="auto"/>
      </w:divBdr>
    </w:div>
    <w:div w:id="1727529460">
      <w:bodyDiv w:val="1"/>
      <w:marLeft w:val="0"/>
      <w:marRight w:val="0"/>
      <w:marTop w:val="0"/>
      <w:marBottom w:val="0"/>
      <w:divBdr>
        <w:top w:val="none" w:sz="0" w:space="0" w:color="auto"/>
        <w:left w:val="none" w:sz="0" w:space="0" w:color="auto"/>
        <w:bottom w:val="none" w:sz="0" w:space="0" w:color="auto"/>
        <w:right w:val="none" w:sz="0" w:space="0" w:color="auto"/>
      </w:divBdr>
    </w:div>
    <w:div w:id="1727950282">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114234">
      <w:bodyDiv w:val="1"/>
      <w:marLeft w:val="0"/>
      <w:marRight w:val="0"/>
      <w:marTop w:val="0"/>
      <w:marBottom w:val="0"/>
      <w:divBdr>
        <w:top w:val="none" w:sz="0" w:space="0" w:color="auto"/>
        <w:left w:val="none" w:sz="0" w:space="0" w:color="auto"/>
        <w:bottom w:val="none" w:sz="0" w:space="0" w:color="auto"/>
        <w:right w:val="none" w:sz="0" w:space="0" w:color="auto"/>
      </w:divBdr>
    </w:div>
    <w:div w:id="1729182652">
      <w:bodyDiv w:val="1"/>
      <w:marLeft w:val="0"/>
      <w:marRight w:val="0"/>
      <w:marTop w:val="0"/>
      <w:marBottom w:val="0"/>
      <w:divBdr>
        <w:top w:val="none" w:sz="0" w:space="0" w:color="auto"/>
        <w:left w:val="none" w:sz="0" w:space="0" w:color="auto"/>
        <w:bottom w:val="none" w:sz="0" w:space="0" w:color="auto"/>
        <w:right w:val="none" w:sz="0" w:space="0" w:color="auto"/>
      </w:divBdr>
    </w:div>
    <w:div w:id="1729451560">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1270806">
      <w:bodyDiv w:val="1"/>
      <w:marLeft w:val="0"/>
      <w:marRight w:val="0"/>
      <w:marTop w:val="0"/>
      <w:marBottom w:val="0"/>
      <w:divBdr>
        <w:top w:val="none" w:sz="0" w:space="0" w:color="auto"/>
        <w:left w:val="none" w:sz="0" w:space="0" w:color="auto"/>
        <w:bottom w:val="none" w:sz="0" w:space="0" w:color="auto"/>
        <w:right w:val="none" w:sz="0" w:space="0" w:color="auto"/>
      </w:divBdr>
    </w:div>
    <w:div w:id="1731347775">
      <w:bodyDiv w:val="1"/>
      <w:marLeft w:val="0"/>
      <w:marRight w:val="0"/>
      <w:marTop w:val="0"/>
      <w:marBottom w:val="0"/>
      <w:divBdr>
        <w:top w:val="none" w:sz="0" w:space="0" w:color="auto"/>
        <w:left w:val="none" w:sz="0" w:space="0" w:color="auto"/>
        <w:bottom w:val="none" w:sz="0" w:space="0" w:color="auto"/>
        <w:right w:val="none" w:sz="0" w:space="0" w:color="auto"/>
      </w:divBdr>
    </w:div>
    <w:div w:id="1733310729">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771348">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31021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6590059">
      <w:bodyDiv w:val="1"/>
      <w:marLeft w:val="0"/>
      <w:marRight w:val="0"/>
      <w:marTop w:val="0"/>
      <w:marBottom w:val="0"/>
      <w:divBdr>
        <w:top w:val="none" w:sz="0" w:space="0" w:color="auto"/>
        <w:left w:val="none" w:sz="0" w:space="0" w:color="auto"/>
        <w:bottom w:val="none" w:sz="0" w:space="0" w:color="auto"/>
        <w:right w:val="none" w:sz="0" w:space="0" w:color="auto"/>
      </w:divBdr>
    </w:div>
    <w:div w:id="1736784260">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160668">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0713041">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250252">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1418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4906434">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41490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57137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0812681">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8676242">
      <w:bodyDiv w:val="1"/>
      <w:marLeft w:val="0"/>
      <w:marRight w:val="0"/>
      <w:marTop w:val="0"/>
      <w:marBottom w:val="0"/>
      <w:divBdr>
        <w:top w:val="none" w:sz="0" w:space="0" w:color="auto"/>
        <w:left w:val="none" w:sz="0" w:space="0" w:color="auto"/>
        <w:bottom w:val="none" w:sz="0" w:space="0" w:color="auto"/>
        <w:right w:val="none" w:sz="0" w:space="0" w:color="auto"/>
      </w:divBdr>
    </w:div>
    <w:div w:id="175894308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2061">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12040">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3720767">
      <w:bodyDiv w:val="1"/>
      <w:marLeft w:val="0"/>
      <w:marRight w:val="0"/>
      <w:marTop w:val="0"/>
      <w:marBottom w:val="0"/>
      <w:divBdr>
        <w:top w:val="none" w:sz="0" w:space="0" w:color="auto"/>
        <w:left w:val="none" w:sz="0" w:space="0" w:color="auto"/>
        <w:bottom w:val="none" w:sz="0" w:space="0" w:color="auto"/>
        <w:right w:val="none" w:sz="0" w:space="0" w:color="auto"/>
      </w:divBdr>
    </w:div>
    <w:div w:id="1764185587">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761060">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040290">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66090">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1582643">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2581571">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355040">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
    <w:div w:id="1777167344">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8912469">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45200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1535880">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231327">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267087">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0781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313797">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058040">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142676">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8063690">
      <w:bodyDiv w:val="1"/>
      <w:marLeft w:val="0"/>
      <w:marRight w:val="0"/>
      <w:marTop w:val="0"/>
      <w:marBottom w:val="0"/>
      <w:divBdr>
        <w:top w:val="none" w:sz="0" w:space="0" w:color="auto"/>
        <w:left w:val="none" w:sz="0" w:space="0" w:color="auto"/>
        <w:bottom w:val="none" w:sz="0" w:space="0" w:color="auto"/>
        <w:right w:val="none" w:sz="0" w:space="0" w:color="auto"/>
      </w:divBdr>
    </w:div>
    <w:div w:id="1798141043">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799838358">
      <w:bodyDiv w:val="1"/>
      <w:marLeft w:val="0"/>
      <w:marRight w:val="0"/>
      <w:marTop w:val="0"/>
      <w:marBottom w:val="0"/>
      <w:divBdr>
        <w:top w:val="none" w:sz="0" w:space="0" w:color="auto"/>
        <w:left w:val="none" w:sz="0" w:space="0" w:color="auto"/>
        <w:bottom w:val="none" w:sz="0" w:space="0" w:color="auto"/>
        <w:right w:val="none" w:sz="0" w:space="0" w:color="auto"/>
      </w:divBdr>
    </w:div>
    <w:div w:id="1799912524">
      <w:bodyDiv w:val="1"/>
      <w:marLeft w:val="0"/>
      <w:marRight w:val="0"/>
      <w:marTop w:val="0"/>
      <w:marBottom w:val="0"/>
      <w:divBdr>
        <w:top w:val="none" w:sz="0" w:space="0" w:color="auto"/>
        <w:left w:val="none" w:sz="0" w:space="0" w:color="auto"/>
        <w:bottom w:val="none" w:sz="0" w:space="0" w:color="auto"/>
        <w:right w:val="none" w:sz="0" w:space="0" w:color="auto"/>
      </w:divBdr>
    </w:div>
    <w:div w:id="1800029337">
      <w:bodyDiv w:val="1"/>
      <w:marLeft w:val="0"/>
      <w:marRight w:val="0"/>
      <w:marTop w:val="0"/>
      <w:marBottom w:val="0"/>
      <w:divBdr>
        <w:top w:val="none" w:sz="0" w:space="0" w:color="auto"/>
        <w:left w:val="none" w:sz="0" w:space="0" w:color="auto"/>
        <w:bottom w:val="none" w:sz="0" w:space="0" w:color="auto"/>
        <w:right w:val="none" w:sz="0" w:space="0" w:color="auto"/>
      </w:divBdr>
    </w:div>
    <w:div w:id="1800033313">
      <w:bodyDiv w:val="1"/>
      <w:marLeft w:val="0"/>
      <w:marRight w:val="0"/>
      <w:marTop w:val="0"/>
      <w:marBottom w:val="0"/>
      <w:divBdr>
        <w:top w:val="none" w:sz="0" w:space="0" w:color="auto"/>
        <w:left w:val="none" w:sz="0" w:space="0" w:color="auto"/>
        <w:bottom w:val="none" w:sz="0" w:space="0" w:color="auto"/>
        <w:right w:val="none" w:sz="0" w:space="0" w:color="auto"/>
      </w:divBdr>
    </w:div>
    <w:div w:id="1800221902">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77311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883157">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4886097">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5808762">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6925287">
      <w:bodyDiv w:val="1"/>
      <w:marLeft w:val="0"/>
      <w:marRight w:val="0"/>
      <w:marTop w:val="0"/>
      <w:marBottom w:val="0"/>
      <w:divBdr>
        <w:top w:val="none" w:sz="0" w:space="0" w:color="auto"/>
        <w:left w:val="none" w:sz="0" w:space="0" w:color="auto"/>
        <w:bottom w:val="none" w:sz="0" w:space="0" w:color="auto"/>
        <w:right w:val="none" w:sz="0" w:space="0" w:color="auto"/>
      </w:divBdr>
    </w:div>
    <w:div w:id="1807046896">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7777211">
      <w:bodyDiv w:val="1"/>
      <w:marLeft w:val="0"/>
      <w:marRight w:val="0"/>
      <w:marTop w:val="0"/>
      <w:marBottom w:val="0"/>
      <w:divBdr>
        <w:top w:val="none" w:sz="0" w:space="0" w:color="auto"/>
        <w:left w:val="none" w:sz="0" w:space="0" w:color="auto"/>
        <w:bottom w:val="none" w:sz="0" w:space="0" w:color="auto"/>
        <w:right w:val="none" w:sz="0" w:space="0" w:color="auto"/>
      </w:divBdr>
    </w:div>
    <w:div w:id="1807894804">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1315908">
      <w:bodyDiv w:val="1"/>
      <w:marLeft w:val="0"/>
      <w:marRight w:val="0"/>
      <w:marTop w:val="0"/>
      <w:marBottom w:val="0"/>
      <w:divBdr>
        <w:top w:val="none" w:sz="0" w:space="0" w:color="auto"/>
        <w:left w:val="none" w:sz="0" w:space="0" w:color="auto"/>
        <w:bottom w:val="none" w:sz="0" w:space="0" w:color="auto"/>
        <w:right w:val="none" w:sz="0" w:space="0" w:color="auto"/>
      </w:divBdr>
    </w:div>
    <w:div w:id="1812137201">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561135">
      <w:bodyDiv w:val="1"/>
      <w:marLeft w:val="0"/>
      <w:marRight w:val="0"/>
      <w:marTop w:val="0"/>
      <w:marBottom w:val="0"/>
      <w:divBdr>
        <w:top w:val="none" w:sz="0" w:space="0" w:color="auto"/>
        <w:left w:val="none" w:sz="0" w:space="0" w:color="auto"/>
        <w:bottom w:val="none" w:sz="0" w:space="0" w:color="auto"/>
        <w:right w:val="none" w:sz="0" w:space="0" w:color="auto"/>
      </w:divBdr>
    </w:div>
    <w:div w:id="1814902585">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6603598">
      <w:bodyDiv w:val="1"/>
      <w:marLeft w:val="0"/>
      <w:marRight w:val="0"/>
      <w:marTop w:val="0"/>
      <w:marBottom w:val="0"/>
      <w:divBdr>
        <w:top w:val="none" w:sz="0" w:space="0" w:color="auto"/>
        <w:left w:val="none" w:sz="0" w:space="0" w:color="auto"/>
        <w:bottom w:val="none" w:sz="0" w:space="0" w:color="auto"/>
        <w:right w:val="none" w:sz="0" w:space="0" w:color="auto"/>
      </w:divBdr>
    </w:div>
    <w:div w:id="181725885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7523719">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5932">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4349594">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269248">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33524">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7355391">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132211">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4761280">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534476">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458060">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380163">
      <w:bodyDiv w:val="1"/>
      <w:marLeft w:val="0"/>
      <w:marRight w:val="0"/>
      <w:marTop w:val="0"/>
      <w:marBottom w:val="0"/>
      <w:divBdr>
        <w:top w:val="none" w:sz="0" w:space="0" w:color="auto"/>
        <w:left w:val="none" w:sz="0" w:space="0" w:color="auto"/>
        <w:bottom w:val="none" w:sz="0" w:space="0" w:color="auto"/>
        <w:right w:val="none" w:sz="0" w:space="0" w:color="auto"/>
      </w:divBdr>
    </w:div>
    <w:div w:id="1838496415">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037909">
      <w:bodyDiv w:val="1"/>
      <w:marLeft w:val="0"/>
      <w:marRight w:val="0"/>
      <w:marTop w:val="0"/>
      <w:marBottom w:val="0"/>
      <w:divBdr>
        <w:top w:val="none" w:sz="0" w:space="0" w:color="auto"/>
        <w:left w:val="none" w:sz="0" w:space="0" w:color="auto"/>
        <w:bottom w:val="none" w:sz="0" w:space="0" w:color="auto"/>
        <w:right w:val="none" w:sz="0" w:space="0" w:color="auto"/>
      </w:divBdr>
    </w:div>
    <w:div w:id="184216275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240411">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166222">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363625">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552786">
      <w:bodyDiv w:val="1"/>
      <w:marLeft w:val="0"/>
      <w:marRight w:val="0"/>
      <w:marTop w:val="0"/>
      <w:marBottom w:val="0"/>
      <w:divBdr>
        <w:top w:val="none" w:sz="0" w:space="0" w:color="auto"/>
        <w:left w:val="none" w:sz="0" w:space="0" w:color="auto"/>
        <w:bottom w:val="none" w:sz="0" w:space="0" w:color="auto"/>
        <w:right w:val="none" w:sz="0" w:space="0" w:color="auto"/>
      </w:divBdr>
    </w:div>
    <w:div w:id="1847593382">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48055530">
      <w:bodyDiv w:val="1"/>
      <w:marLeft w:val="0"/>
      <w:marRight w:val="0"/>
      <w:marTop w:val="0"/>
      <w:marBottom w:val="0"/>
      <w:divBdr>
        <w:top w:val="none" w:sz="0" w:space="0" w:color="auto"/>
        <w:left w:val="none" w:sz="0" w:space="0" w:color="auto"/>
        <w:bottom w:val="none" w:sz="0" w:space="0" w:color="auto"/>
        <w:right w:val="none" w:sz="0" w:space="0" w:color="auto"/>
      </w:divBdr>
    </w:div>
    <w:div w:id="1849517280">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0826187">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603459">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06754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687854">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6924501">
      <w:bodyDiv w:val="1"/>
      <w:marLeft w:val="0"/>
      <w:marRight w:val="0"/>
      <w:marTop w:val="0"/>
      <w:marBottom w:val="0"/>
      <w:divBdr>
        <w:top w:val="none" w:sz="0" w:space="0" w:color="auto"/>
        <w:left w:val="none" w:sz="0" w:space="0" w:color="auto"/>
        <w:bottom w:val="none" w:sz="0" w:space="0" w:color="auto"/>
        <w:right w:val="none" w:sz="0" w:space="0" w:color="auto"/>
      </w:divBdr>
    </w:div>
    <w:div w:id="1857117632">
      <w:bodyDiv w:val="1"/>
      <w:marLeft w:val="0"/>
      <w:marRight w:val="0"/>
      <w:marTop w:val="0"/>
      <w:marBottom w:val="0"/>
      <w:divBdr>
        <w:top w:val="none" w:sz="0" w:space="0" w:color="auto"/>
        <w:left w:val="none" w:sz="0" w:space="0" w:color="auto"/>
        <w:bottom w:val="none" w:sz="0" w:space="0" w:color="auto"/>
        <w:right w:val="none" w:sz="0" w:space="0" w:color="auto"/>
      </w:divBdr>
    </w:div>
    <w:div w:id="1857190483">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80947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149494">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59615838">
      <w:bodyDiv w:val="1"/>
      <w:marLeft w:val="0"/>
      <w:marRight w:val="0"/>
      <w:marTop w:val="0"/>
      <w:marBottom w:val="0"/>
      <w:divBdr>
        <w:top w:val="none" w:sz="0" w:space="0" w:color="auto"/>
        <w:left w:val="none" w:sz="0" w:space="0" w:color="auto"/>
        <w:bottom w:val="none" w:sz="0" w:space="0" w:color="auto"/>
        <w:right w:val="none" w:sz="0" w:space="0" w:color="auto"/>
      </w:divBdr>
    </w:div>
    <w:div w:id="1860704580">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47394">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2623826">
      <w:bodyDiv w:val="1"/>
      <w:marLeft w:val="0"/>
      <w:marRight w:val="0"/>
      <w:marTop w:val="0"/>
      <w:marBottom w:val="0"/>
      <w:divBdr>
        <w:top w:val="none" w:sz="0" w:space="0" w:color="auto"/>
        <w:left w:val="none" w:sz="0" w:space="0" w:color="auto"/>
        <w:bottom w:val="none" w:sz="0" w:space="0" w:color="auto"/>
        <w:right w:val="none" w:sz="0" w:space="0" w:color="auto"/>
      </w:divBdr>
    </w:div>
    <w:div w:id="1862887938">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205533">
      <w:bodyDiv w:val="1"/>
      <w:marLeft w:val="0"/>
      <w:marRight w:val="0"/>
      <w:marTop w:val="0"/>
      <w:marBottom w:val="0"/>
      <w:divBdr>
        <w:top w:val="none" w:sz="0" w:space="0" w:color="auto"/>
        <w:left w:val="none" w:sz="0" w:space="0" w:color="auto"/>
        <w:bottom w:val="none" w:sz="0" w:space="0" w:color="auto"/>
        <w:right w:val="none" w:sz="0" w:space="0" w:color="auto"/>
      </w:divBdr>
    </w:div>
    <w:div w:id="1863399360">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896811">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0537">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7795035">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8760702">
      <w:bodyDiv w:val="1"/>
      <w:marLeft w:val="0"/>
      <w:marRight w:val="0"/>
      <w:marTop w:val="0"/>
      <w:marBottom w:val="0"/>
      <w:divBdr>
        <w:top w:val="none" w:sz="0" w:space="0" w:color="auto"/>
        <w:left w:val="none" w:sz="0" w:space="0" w:color="auto"/>
        <w:bottom w:val="none" w:sz="0" w:space="0" w:color="auto"/>
        <w:right w:val="none" w:sz="0" w:space="0" w:color="auto"/>
      </w:divBdr>
    </w:div>
    <w:div w:id="1869248399">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69684714">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3763459">
      <w:bodyDiv w:val="1"/>
      <w:marLeft w:val="0"/>
      <w:marRight w:val="0"/>
      <w:marTop w:val="0"/>
      <w:marBottom w:val="0"/>
      <w:divBdr>
        <w:top w:val="none" w:sz="0" w:space="0" w:color="auto"/>
        <w:left w:val="none" w:sz="0" w:space="0" w:color="auto"/>
        <w:bottom w:val="none" w:sz="0" w:space="0" w:color="auto"/>
        <w:right w:val="none" w:sz="0" w:space="0" w:color="auto"/>
      </w:divBdr>
    </w:div>
    <w:div w:id="1874031169">
      <w:bodyDiv w:val="1"/>
      <w:marLeft w:val="0"/>
      <w:marRight w:val="0"/>
      <w:marTop w:val="0"/>
      <w:marBottom w:val="0"/>
      <w:divBdr>
        <w:top w:val="none" w:sz="0" w:space="0" w:color="auto"/>
        <w:left w:val="none" w:sz="0" w:space="0" w:color="auto"/>
        <w:bottom w:val="none" w:sz="0" w:space="0" w:color="auto"/>
        <w:right w:val="none" w:sz="0" w:space="0" w:color="auto"/>
      </w:divBdr>
    </w:div>
    <w:div w:id="1874729797">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342346">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6848885">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152509">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3219">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011904">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486796">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8987612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571288">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34237">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3690279">
      <w:bodyDiv w:val="1"/>
      <w:marLeft w:val="0"/>
      <w:marRight w:val="0"/>
      <w:marTop w:val="0"/>
      <w:marBottom w:val="0"/>
      <w:divBdr>
        <w:top w:val="none" w:sz="0" w:space="0" w:color="auto"/>
        <w:left w:val="none" w:sz="0" w:space="0" w:color="auto"/>
        <w:bottom w:val="none" w:sz="0" w:space="0" w:color="auto"/>
        <w:right w:val="none" w:sz="0" w:space="0" w:color="auto"/>
      </w:divBdr>
    </w:div>
    <w:div w:id="1893925041">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11409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6161804">
      <w:bodyDiv w:val="1"/>
      <w:marLeft w:val="0"/>
      <w:marRight w:val="0"/>
      <w:marTop w:val="0"/>
      <w:marBottom w:val="0"/>
      <w:divBdr>
        <w:top w:val="none" w:sz="0" w:space="0" w:color="auto"/>
        <w:left w:val="none" w:sz="0" w:space="0" w:color="auto"/>
        <w:bottom w:val="none" w:sz="0" w:space="0" w:color="auto"/>
        <w:right w:val="none" w:sz="0" w:space="0" w:color="auto"/>
      </w:divBdr>
    </w:div>
    <w:div w:id="1896235454">
      <w:bodyDiv w:val="1"/>
      <w:marLeft w:val="0"/>
      <w:marRight w:val="0"/>
      <w:marTop w:val="0"/>
      <w:marBottom w:val="0"/>
      <w:divBdr>
        <w:top w:val="none" w:sz="0" w:space="0" w:color="auto"/>
        <w:left w:val="none" w:sz="0" w:space="0" w:color="auto"/>
        <w:bottom w:val="none" w:sz="0" w:space="0" w:color="auto"/>
        <w:right w:val="none" w:sz="0" w:space="0" w:color="auto"/>
      </w:divBdr>
    </w:div>
    <w:div w:id="1896314622">
      <w:bodyDiv w:val="1"/>
      <w:marLeft w:val="0"/>
      <w:marRight w:val="0"/>
      <w:marTop w:val="0"/>
      <w:marBottom w:val="0"/>
      <w:divBdr>
        <w:top w:val="none" w:sz="0" w:space="0" w:color="auto"/>
        <w:left w:val="none" w:sz="0" w:space="0" w:color="auto"/>
        <w:bottom w:val="none" w:sz="0" w:space="0" w:color="auto"/>
        <w:right w:val="none" w:sz="0" w:space="0" w:color="auto"/>
      </w:divBdr>
    </w:div>
    <w:div w:id="1896771430">
      <w:bodyDiv w:val="1"/>
      <w:marLeft w:val="0"/>
      <w:marRight w:val="0"/>
      <w:marTop w:val="0"/>
      <w:marBottom w:val="0"/>
      <w:divBdr>
        <w:top w:val="none" w:sz="0" w:space="0" w:color="auto"/>
        <w:left w:val="none" w:sz="0" w:space="0" w:color="auto"/>
        <w:bottom w:val="none" w:sz="0" w:space="0" w:color="auto"/>
        <w:right w:val="none" w:sz="0" w:space="0" w:color="auto"/>
      </w:divBdr>
    </w:div>
    <w:div w:id="1897231237">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738644">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899512851">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0481449">
      <w:bodyDiv w:val="1"/>
      <w:marLeft w:val="0"/>
      <w:marRight w:val="0"/>
      <w:marTop w:val="0"/>
      <w:marBottom w:val="0"/>
      <w:divBdr>
        <w:top w:val="none" w:sz="0" w:space="0" w:color="auto"/>
        <w:left w:val="none" w:sz="0" w:space="0" w:color="auto"/>
        <w:bottom w:val="none" w:sz="0" w:space="0" w:color="auto"/>
        <w:right w:val="none" w:sz="0" w:space="0" w:color="auto"/>
      </w:divBdr>
    </w:div>
    <w:div w:id="1900900384">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481168">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06277">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884457">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148331">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1646558">
      <w:bodyDiv w:val="1"/>
      <w:marLeft w:val="0"/>
      <w:marRight w:val="0"/>
      <w:marTop w:val="0"/>
      <w:marBottom w:val="0"/>
      <w:divBdr>
        <w:top w:val="none" w:sz="0" w:space="0" w:color="auto"/>
        <w:left w:val="none" w:sz="0" w:space="0" w:color="auto"/>
        <w:bottom w:val="none" w:sz="0" w:space="0" w:color="auto"/>
        <w:right w:val="none" w:sz="0" w:space="0" w:color="auto"/>
      </w:divBdr>
    </w:div>
    <w:div w:id="1911887516">
      <w:bodyDiv w:val="1"/>
      <w:marLeft w:val="0"/>
      <w:marRight w:val="0"/>
      <w:marTop w:val="0"/>
      <w:marBottom w:val="0"/>
      <w:divBdr>
        <w:top w:val="none" w:sz="0" w:space="0" w:color="auto"/>
        <w:left w:val="none" w:sz="0" w:space="0" w:color="auto"/>
        <w:bottom w:val="none" w:sz="0" w:space="0" w:color="auto"/>
        <w:right w:val="none" w:sz="0" w:space="0" w:color="auto"/>
      </w:divBdr>
    </w:div>
    <w:div w:id="1912765215">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345598">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3857043">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5431996">
      <w:bodyDiv w:val="1"/>
      <w:marLeft w:val="0"/>
      <w:marRight w:val="0"/>
      <w:marTop w:val="0"/>
      <w:marBottom w:val="0"/>
      <w:divBdr>
        <w:top w:val="none" w:sz="0" w:space="0" w:color="auto"/>
        <w:left w:val="none" w:sz="0" w:space="0" w:color="auto"/>
        <w:bottom w:val="none" w:sz="0" w:space="0" w:color="auto"/>
        <w:right w:val="none" w:sz="0" w:space="0" w:color="auto"/>
      </w:divBdr>
    </w:div>
    <w:div w:id="1915700560">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027241">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561836">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3833675">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32187">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139498">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533298">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302037">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086497">
      <w:bodyDiv w:val="1"/>
      <w:marLeft w:val="0"/>
      <w:marRight w:val="0"/>
      <w:marTop w:val="0"/>
      <w:marBottom w:val="0"/>
      <w:divBdr>
        <w:top w:val="none" w:sz="0" w:space="0" w:color="auto"/>
        <w:left w:val="none" w:sz="0" w:space="0" w:color="auto"/>
        <w:bottom w:val="none" w:sz="0" w:space="0" w:color="auto"/>
        <w:right w:val="none" w:sz="0" w:space="0" w:color="auto"/>
      </w:divBdr>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076797">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195741">
      <w:bodyDiv w:val="1"/>
      <w:marLeft w:val="0"/>
      <w:marRight w:val="0"/>
      <w:marTop w:val="0"/>
      <w:marBottom w:val="0"/>
      <w:divBdr>
        <w:top w:val="none" w:sz="0" w:space="0" w:color="auto"/>
        <w:left w:val="none" w:sz="0" w:space="0" w:color="auto"/>
        <w:bottom w:val="none" w:sz="0" w:space="0" w:color="auto"/>
        <w:right w:val="none" w:sz="0" w:space="0" w:color="auto"/>
      </w:divBdr>
    </w:div>
    <w:div w:id="1934892907">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5479875">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563483">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707854">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39632910">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0261080">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1719413">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3998723">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654026">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309696">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169313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14674">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093250">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5550588">
      <w:bodyDiv w:val="1"/>
      <w:marLeft w:val="0"/>
      <w:marRight w:val="0"/>
      <w:marTop w:val="0"/>
      <w:marBottom w:val="0"/>
      <w:divBdr>
        <w:top w:val="none" w:sz="0" w:space="0" w:color="auto"/>
        <w:left w:val="none" w:sz="0" w:space="0" w:color="auto"/>
        <w:bottom w:val="none" w:sz="0" w:space="0" w:color="auto"/>
        <w:right w:val="none" w:sz="0" w:space="0" w:color="auto"/>
      </w:divBdr>
    </w:div>
    <w:div w:id="1956058556">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7367560">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59291705">
      <w:bodyDiv w:val="1"/>
      <w:marLeft w:val="0"/>
      <w:marRight w:val="0"/>
      <w:marTop w:val="0"/>
      <w:marBottom w:val="0"/>
      <w:divBdr>
        <w:top w:val="none" w:sz="0" w:space="0" w:color="auto"/>
        <w:left w:val="none" w:sz="0" w:space="0" w:color="auto"/>
        <w:bottom w:val="none" w:sz="0" w:space="0" w:color="auto"/>
        <w:right w:val="none" w:sz="0" w:space="0" w:color="auto"/>
      </w:divBdr>
    </w:div>
    <w:div w:id="1960380352">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1036378">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2804622">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4338906">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5948">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506944">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388958">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0209751">
      <w:bodyDiv w:val="1"/>
      <w:marLeft w:val="0"/>
      <w:marRight w:val="0"/>
      <w:marTop w:val="0"/>
      <w:marBottom w:val="0"/>
      <w:divBdr>
        <w:top w:val="none" w:sz="0" w:space="0" w:color="auto"/>
        <w:left w:val="none" w:sz="0" w:space="0" w:color="auto"/>
        <w:bottom w:val="none" w:sz="0" w:space="0" w:color="auto"/>
        <w:right w:val="none" w:sz="0" w:space="0" w:color="auto"/>
      </w:divBdr>
    </w:div>
    <w:div w:id="1970816556">
      <w:bodyDiv w:val="1"/>
      <w:marLeft w:val="0"/>
      <w:marRight w:val="0"/>
      <w:marTop w:val="0"/>
      <w:marBottom w:val="0"/>
      <w:divBdr>
        <w:top w:val="none" w:sz="0" w:space="0" w:color="auto"/>
        <w:left w:val="none" w:sz="0" w:space="0" w:color="auto"/>
        <w:bottom w:val="none" w:sz="0" w:space="0" w:color="auto"/>
        <w:right w:val="none" w:sz="0" w:space="0" w:color="auto"/>
      </w:divBdr>
    </w:div>
    <w:div w:id="1971011696">
      <w:bodyDiv w:val="1"/>
      <w:marLeft w:val="0"/>
      <w:marRight w:val="0"/>
      <w:marTop w:val="0"/>
      <w:marBottom w:val="0"/>
      <w:divBdr>
        <w:top w:val="none" w:sz="0" w:space="0" w:color="auto"/>
        <w:left w:val="none" w:sz="0" w:space="0" w:color="auto"/>
        <w:bottom w:val="none" w:sz="0" w:space="0" w:color="auto"/>
        <w:right w:val="none" w:sz="0" w:space="0" w:color="auto"/>
      </w:divBdr>
    </w:div>
    <w:div w:id="19711273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556959">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4872568">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796261">
      <w:bodyDiv w:val="1"/>
      <w:marLeft w:val="0"/>
      <w:marRight w:val="0"/>
      <w:marTop w:val="0"/>
      <w:marBottom w:val="0"/>
      <w:divBdr>
        <w:top w:val="none" w:sz="0" w:space="0" w:color="auto"/>
        <w:left w:val="none" w:sz="0" w:space="0" w:color="auto"/>
        <w:bottom w:val="none" w:sz="0" w:space="0" w:color="auto"/>
        <w:right w:val="none" w:sz="0" w:space="0" w:color="auto"/>
      </w:divBdr>
    </w:div>
    <w:div w:id="1975914688">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132604">
      <w:bodyDiv w:val="1"/>
      <w:marLeft w:val="0"/>
      <w:marRight w:val="0"/>
      <w:marTop w:val="0"/>
      <w:marBottom w:val="0"/>
      <w:divBdr>
        <w:top w:val="none" w:sz="0" w:space="0" w:color="auto"/>
        <w:left w:val="none" w:sz="0" w:space="0" w:color="auto"/>
        <w:bottom w:val="none" w:sz="0" w:space="0" w:color="auto"/>
        <w:right w:val="none" w:sz="0" w:space="0" w:color="auto"/>
      </w:divBdr>
    </w:div>
    <w:div w:id="1976178980">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887139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182252">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23045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8443">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4847410">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707074">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7976509">
      <w:bodyDiv w:val="1"/>
      <w:marLeft w:val="0"/>
      <w:marRight w:val="0"/>
      <w:marTop w:val="0"/>
      <w:marBottom w:val="0"/>
      <w:divBdr>
        <w:top w:val="none" w:sz="0" w:space="0" w:color="auto"/>
        <w:left w:val="none" w:sz="0" w:space="0" w:color="auto"/>
        <w:bottom w:val="none" w:sz="0" w:space="0" w:color="auto"/>
        <w:right w:val="none" w:sz="0" w:space="0" w:color="auto"/>
      </w:divBdr>
    </w:div>
    <w:div w:id="1988315913">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088066">
      <w:bodyDiv w:val="1"/>
      <w:marLeft w:val="0"/>
      <w:marRight w:val="0"/>
      <w:marTop w:val="0"/>
      <w:marBottom w:val="0"/>
      <w:divBdr>
        <w:top w:val="none" w:sz="0" w:space="0" w:color="auto"/>
        <w:left w:val="none" w:sz="0" w:space="0" w:color="auto"/>
        <w:bottom w:val="none" w:sz="0" w:space="0" w:color="auto"/>
        <w:right w:val="none" w:sz="0" w:space="0" w:color="auto"/>
      </w:divBdr>
    </w:div>
    <w:div w:id="199028366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359988">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06339">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6176947">
      <w:bodyDiv w:val="1"/>
      <w:marLeft w:val="0"/>
      <w:marRight w:val="0"/>
      <w:marTop w:val="0"/>
      <w:marBottom w:val="0"/>
      <w:divBdr>
        <w:top w:val="none" w:sz="0" w:space="0" w:color="auto"/>
        <w:left w:val="none" w:sz="0" w:space="0" w:color="auto"/>
        <w:bottom w:val="none" w:sz="0" w:space="0" w:color="auto"/>
        <w:right w:val="none" w:sz="0" w:space="0" w:color="auto"/>
      </w:divBdr>
    </w:div>
    <w:div w:id="1996495550">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258977">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1999993152">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1350283">
      <w:bodyDiv w:val="1"/>
      <w:marLeft w:val="0"/>
      <w:marRight w:val="0"/>
      <w:marTop w:val="0"/>
      <w:marBottom w:val="0"/>
      <w:divBdr>
        <w:top w:val="none" w:sz="0" w:space="0" w:color="auto"/>
        <w:left w:val="none" w:sz="0" w:space="0" w:color="auto"/>
        <w:bottom w:val="none" w:sz="0" w:space="0" w:color="auto"/>
        <w:right w:val="none" w:sz="0" w:space="0" w:color="auto"/>
      </w:divBdr>
    </w:div>
    <w:div w:id="2001694608">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190660">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4503396">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051356">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3500">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6562">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1565616">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3988610">
      <w:bodyDiv w:val="1"/>
      <w:marLeft w:val="0"/>
      <w:marRight w:val="0"/>
      <w:marTop w:val="0"/>
      <w:marBottom w:val="0"/>
      <w:divBdr>
        <w:top w:val="none" w:sz="0" w:space="0" w:color="auto"/>
        <w:left w:val="none" w:sz="0" w:space="0" w:color="auto"/>
        <w:bottom w:val="none" w:sz="0" w:space="0" w:color="auto"/>
        <w:right w:val="none" w:sz="0" w:space="0" w:color="auto"/>
      </w:divBdr>
    </w:div>
    <w:div w:id="2014139463">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331883">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5916677">
      <w:bodyDiv w:val="1"/>
      <w:marLeft w:val="0"/>
      <w:marRight w:val="0"/>
      <w:marTop w:val="0"/>
      <w:marBottom w:val="0"/>
      <w:divBdr>
        <w:top w:val="none" w:sz="0" w:space="0" w:color="auto"/>
        <w:left w:val="none" w:sz="0" w:space="0" w:color="auto"/>
        <w:bottom w:val="none" w:sz="0" w:space="0" w:color="auto"/>
        <w:right w:val="none" w:sz="0" w:space="0" w:color="auto"/>
      </w:divBdr>
    </w:div>
    <w:div w:id="2016758827">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6347">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1883501">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197447">
      <w:bodyDiv w:val="1"/>
      <w:marLeft w:val="0"/>
      <w:marRight w:val="0"/>
      <w:marTop w:val="0"/>
      <w:marBottom w:val="0"/>
      <w:divBdr>
        <w:top w:val="none" w:sz="0" w:space="0" w:color="auto"/>
        <w:left w:val="none" w:sz="0" w:space="0" w:color="auto"/>
        <w:bottom w:val="none" w:sz="0" w:space="0" w:color="auto"/>
        <w:right w:val="none" w:sz="0" w:space="0" w:color="auto"/>
      </w:divBdr>
    </w:div>
    <w:div w:id="2022317492">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2662791">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248476">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7556775">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28558554">
      <w:bodyDiv w:val="1"/>
      <w:marLeft w:val="0"/>
      <w:marRight w:val="0"/>
      <w:marTop w:val="0"/>
      <w:marBottom w:val="0"/>
      <w:divBdr>
        <w:top w:val="none" w:sz="0" w:space="0" w:color="auto"/>
        <w:left w:val="none" w:sz="0" w:space="0" w:color="auto"/>
        <w:bottom w:val="none" w:sz="0" w:space="0" w:color="auto"/>
        <w:right w:val="none" w:sz="0" w:space="0" w:color="auto"/>
      </w:divBdr>
    </w:div>
    <w:div w:id="2029259327">
      <w:bodyDiv w:val="1"/>
      <w:marLeft w:val="0"/>
      <w:marRight w:val="0"/>
      <w:marTop w:val="0"/>
      <w:marBottom w:val="0"/>
      <w:divBdr>
        <w:top w:val="none" w:sz="0" w:space="0" w:color="auto"/>
        <w:left w:val="none" w:sz="0" w:space="0" w:color="auto"/>
        <w:bottom w:val="none" w:sz="0" w:space="0" w:color="auto"/>
        <w:right w:val="none" w:sz="0" w:space="0" w:color="auto"/>
      </w:divBdr>
    </w:div>
    <w:div w:id="2029333986">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485170">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31816">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536948">
      <w:bodyDiv w:val="1"/>
      <w:marLeft w:val="0"/>
      <w:marRight w:val="0"/>
      <w:marTop w:val="0"/>
      <w:marBottom w:val="0"/>
      <w:divBdr>
        <w:top w:val="none" w:sz="0" w:space="0" w:color="auto"/>
        <w:left w:val="none" w:sz="0" w:space="0" w:color="auto"/>
        <w:bottom w:val="none" w:sz="0" w:space="0" w:color="auto"/>
        <w:right w:val="none" w:sz="0" w:space="0" w:color="auto"/>
      </w:divBdr>
    </w:div>
    <w:div w:id="2036728366">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7657662">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308959">
      <w:bodyDiv w:val="1"/>
      <w:marLeft w:val="0"/>
      <w:marRight w:val="0"/>
      <w:marTop w:val="0"/>
      <w:marBottom w:val="0"/>
      <w:divBdr>
        <w:top w:val="none" w:sz="0" w:space="0" w:color="auto"/>
        <w:left w:val="none" w:sz="0" w:space="0" w:color="auto"/>
        <w:bottom w:val="none" w:sz="0" w:space="0" w:color="auto"/>
        <w:right w:val="none" w:sz="0" w:space="0" w:color="auto"/>
      </w:divBdr>
    </w:div>
    <w:div w:id="2039887882">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0468065">
      <w:bodyDiv w:val="1"/>
      <w:marLeft w:val="0"/>
      <w:marRight w:val="0"/>
      <w:marTop w:val="0"/>
      <w:marBottom w:val="0"/>
      <w:divBdr>
        <w:top w:val="none" w:sz="0" w:space="0" w:color="auto"/>
        <w:left w:val="none" w:sz="0" w:space="0" w:color="auto"/>
        <w:bottom w:val="none" w:sz="0" w:space="0" w:color="auto"/>
        <w:right w:val="none" w:sz="0" w:space="0" w:color="auto"/>
      </w:divBdr>
    </w:div>
    <w:div w:id="2041471191">
      <w:bodyDiv w:val="1"/>
      <w:marLeft w:val="0"/>
      <w:marRight w:val="0"/>
      <w:marTop w:val="0"/>
      <w:marBottom w:val="0"/>
      <w:divBdr>
        <w:top w:val="none" w:sz="0" w:space="0" w:color="auto"/>
        <w:left w:val="none" w:sz="0" w:space="0" w:color="auto"/>
        <w:bottom w:val="none" w:sz="0" w:space="0" w:color="auto"/>
        <w:right w:val="none" w:sz="0" w:space="0" w:color="auto"/>
      </w:divBdr>
    </w:div>
    <w:div w:id="204151283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582931">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474207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667193">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716983">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2880183">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454160">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420661">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59428010">
      <w:bodyDiv w:val="1"/>
      <w:marLeft w:val="0"/>
      <w:marRight w:val="0"/>
      <w:marTop w:val="0"/>
      <w:marBottom w:val="0"/>
      <w:divBdr>
        <w:top w:val="none" w:sz="0" w:space="0" w:color="auto"/>
        <w:left w:val="none" w:sz="0" w:space="0" w:color="auto"/>
        <w:bottom w:val="none" w:sz="0" w:space="0" w:color="auto"/>
        <w:right w:val="none" w:sz="0" w:space="0" w:color="auto"/>
      </w:divBdr>
    </w:div>
    <w:div w:id="20596712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5982116">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48624">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6902955">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568625">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384481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243217">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469961">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560713">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2016807">
      <w:bodyDiv w:val="1"/>
      <w:marLeft w:val="0"/>
      <w:marRight w:val="0"/>
      <w:marTop w:val="0"/>
      <w:marBottom w:val="0"/>
      <w:divBdr>
        <w:top w:val="none" w:sz="0" w:space="0" w:color="auto"/>
        <w:left w:val="none" w:sz="0" w:space="0" w:color="auto"/>
        <w:bottom w:val="none" w:sz="0" w:space="0" w:color="auto"/>
        <w:right w:val="none" w:sz="0" w:space="0" w:color="auto"/>
      </w:divBdr>
    </w:div>
    <w:div w:id="2082176315">
      <w:bodyDiv w:val="1"/>
      <w:marLeft w:val="0"/>
      <w:marRight w:val="0"/>
      <w:marTop w:val="0"/>
      <w:marBottom w:val="0"/>
      <w:divBdr>
        <w:top w:val="none" w:sz="0" w:space="0" w:color="auto"/>
        <w:left w:val="none" w:sz="0" w:space="0" w:color="auto"/>
        <w:bottom w:val="none" w:sz="0" w:space="0" w:color="auto"/>
        <w:right w:val="none" w:sz="0" w:space="0" w:color="auto"/>
      </w:divBdr>
    </w:div>
    <w:div w:id="2082561355">
      <w:bodyDiv w:val="1"/>
      <w:marLeft w:val="0"/>
      <w:marRight w:val="0"/>
      <w:marTop w:val="0"/>
      <w:marBottom w:val="0"/>
      <w:divBdr>
        <w:top w:val="none" w:sz="0" w:space="0" w:color="auto"/>
        <w:left w:val="none" w:sz="0" w:space="0" w:color="auto"/>
        <w:bottom w:val="none" w:sz="0" w:space="0" w:color="auto"/>
        <w:right w:val="none" w:sz="0" w:space="0" w:color="auto"/>
      </w:divBdr>
    </w:div>
    <w:div w:id="2083336325">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5756866">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070122">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8646217">
      <w:bodyDiv w:val="1"/>
      <w:marLeft w:val="0"/>
      <w:marRight w:val="0"/>
      <w:marTop w:val="0"/>
      <w:marBottom w:val="0"/>
      <w:divBdr>
        <w:top w:val="none" w:sz="0" w:space="0" w:color="auto"/>
        <w:left w:val="none" w:sz="0" w:space="0" w:color="auto"/>
        <w:bottom w:val="none" w:sz="0" w:space="0" w:color="auto"/>
        <w:right w:val="none" w:sz="0" w:space="0" w:color="auto"/>
      </w:divBdr>
    </w:div>
    <w:div w:id="2089113554">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15181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501494">
      <w:bodyDiv w:val="1"/>
      <w:marLeft w:val="0"/>
      <w:marRight w:val="0"/>
      <w:marTop w:val="0"/>
      <w:marBottom w:val="0"/>
      <w:divBdr>
        <w:top w:val="none" w:sz="0" w:space="0" w:color="auto"/>
        <w:left w:val="none" w:sz="0" w:space="0" w:color="auto"/>
        <w:bottom w:val="none" w:sz="0" w:space="0" w:color="auto"/>
        <w:right w:val="none" w:sz="0" w:space="0" w:color="auto"/>
      </w:divBdr>
    </w:div>
    <w:div w:id="2092655965">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6975837">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283958">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21318">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212225">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3791690">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153584">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074815">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7081">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002918">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2973846">
      <w:bodyDiv w:val="1"/>
      <w:marLeft w:val="0"/>
      <w:marRight w:val="0"/>
      <w:marTop w:val="0"/>
      <w:marBottom w:val="0"/>
      <w:divBdr>
        <w:top w:val="none" w:sz="0" w:space="0" w:color="auto"/>
        <w:left w:val="none" w:sz="0" w:space="0" w:color="auto"/>
        <w:bottom w:val="none" w:sz="0" w:space="0" w:color="auto"/>
        <w:right w:val="none" w:sz="0" w:space="0" w:color="auto"/>
      </w:divBdr>
    </w:div>
    <w:div w:id="2113428290">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547055">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094706">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19174694">
      <w:bodyDiv w:val="1"/>
      <w:marLeft w:val="0"/>
      <w:marRight w:val="0"/>
      <w:marTop w:val="0"/>
      <w:marBottom w:val="0"/>
      <w:divBdr>
        <w:top w:val="none" w:sz="0" w:space="0" w:color="auto"/>
        <w:left w:val="none" w:sz="0" w:space="0" w:color="auto"/>
        <w:bottom w:val="none" w:sz="0" w:space="0" w:color="auto"/>
        <w:right w:val="none" w:sz="0" w:space="0" w:color="auto"/>
      </w:divBdr>
    </w:div>
    <w:div w:id="2119325884">
      <w:bodyDiv w:val="1"/>
      <w:marLeft w:val="0"/>
      <w:marRight w:val="0"/>
      <w:marTop w:val="0"/>
      <w:marBottom w:val="0"/>
      <w:divBdr>
        <w:top w:val="none" w:sz="0" w:space="0" w:color="auto"/>
        <w:left w:val="none" w:sz="0" w:space="0" w:color="auto"/>
        <w:bottom w:val="none" w:sz="0" w:space="0" w:color="auto"/>
        <w:right w:val="none" w:sz="0" w:space="0" w:color="auto"/>
      </w:divBdr>
    </w:div>
    <w:div w:id="2120176175">
      <w:bodyDiv w:val="1"/>
      <w:marLeft w:val="0"/>
      <w:marRight w:val="0"/>
      <w:marTop w:val="0"/>
      <w:marBottom w:val="0"/>
      <w:divBdr>
        <w:top w:val="none" w:sz="0" w:space="0" w:color="auto"/>
        <w:left w:val="none" w:sz="0" w:space="0" w:color="auto"/>
        <w:bottom w:val="none" w:sz="0" w:space="0" w:color="auto"/>
        <w:right w:val="none" w:sz="0" w:space="0" w:color="auto"/>
      </w:divBdr>
    </w:div>
    <w:div w:id="2120298116">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107597">
      <w:bodyDiv w:val="1"/>
      <w:marLeft w:val="0"/>
      <w:marRight w:val="0"/>
      <w:marTop w:val="0"/>
      <w:marBottom w:val="0"/>
      <w:divBdr>
        <w:top w:val="none" w:sz="0" w:space="0" w:color="auto"/>
        <w:left w:val="none" w:sz="0" w:space="0" w:color="auto"/>
        <w:bottom w:val="none" w:sz="0" w:space="0" w:color="auto"/>
        <w:right w:val="none" w:sz="0" w:space="0" w:color="auto"/>
      </w:divBdr>
    </w:div>
    <w:div w:id="2123188107">
      <w:bodyDiv w:val="1"/>
      <w:marLeft w:val="0"/>
      <w:marRight w:val="0"/>
      <w:marTop w:val="0"/>
      <w:marBottom w:val="0"/>
      <w:divBdr>
        <w:top w:val="none" w:sz="0" w:space="0" w:color="auto"/>
        <w:left w:val="none" w:sz="0" w:space="0" w:color="auto"/>
        <w:bottom w:val="none" w:sz="0" w:space="0" w:color="auto"/>
        <w:right w:val="none" w:sz="0" w:space="0" w:color="auto"/>
      </w:divBdr>
    </w:div>
    <w:div w:id="2123763851">
      <w:bodyDiv w:val="1"/>
      <w:marLeft w:val="0"/>
      <w:marRight w:val="0"/>
      <w:marTop w:val="0"/>
      <w:marBottom w:val="0"/>
      <w:divBdr>
        <w:top w:val="none" w:sz="0" w:space="0" w:color="auto"/>
        <w:left w:val="none" w:sz="0" w:space="0" w:color="auto"/>
        <w:bottom w:val="none" w:sz="0" w:space="0" w:color="auto"/>
        <w:right w:val="none" w:sz="0" w:space="0" w:color="auto"/>
      </w:divBdr>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608992">
      <w:bodyDiv w:val="1"/>
      <w:marLeft w:val="0"/>
      <w:marRight w:val="0"/>
      <w:marTop w:val="0"/>
      <w:marBottom w:val="0"/>
      <w:divBdr>
        <w:top w:val="none" w:sz="0" w:space="0" w:color="auto"/>
        <w:left w:val="none" w:sz="0" w:space="0" w:color="auto"/>
        <w:bottom w:val="none" w:sz="0" w:space="0" w:color="auto"/>
        <w:right w:val="none" w:sz="0" w:space="0" w:color="auto"/>
      </w:divBdr>
    </w:div>
    <w:div w:id="2125801590">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29817147">
      <w:bodyDiv w:val="1"/>
      <w:marLeft w:val="0"/>
      <w:marRight w:val="0"/>
      <w:marTop w:val="0"/>
      <w:marBottom w:val="0"/>
      <w:divBdr>
        <w:top w:val="none" w:sz="0" w:space="0" w:color="auto"/>
        <w:left w:val="none" w:sz="0" w:space="0" w:color="auto"/>
        <w:bottom w:val="none" w:sz="0" w:space="0" w:color="auto"/>
        <w:right w:val="none" w:sz="0" w:space="0" w:color="auto"/>
      </w:divBdr>
    </w:div>
    <w:div w:id="2130733761">
      <w:bodyDiv w:val="1"/>
      <w:marLeft w:val="0"/>
      <w:marRight w:val="0"/>
      <w:marTop w:val="0"/>
      <w:marBottom w:val="0"/>
      <w:divBdr>
        <w:top w:val="none" w:sz="0" w:space="0" w:color="auto"/>
        <w:left w:val="none" w:sz="0" w:space="0" w:color="auto"/>
        <w:bottom w:val="none" w:sz="0" w:space="0" w:color="auto"/>
        <w:right w:val="none" w:sz="0" w:space="0" w:color="auto"/>
      </w:divBdr>
    </w:div>
    <w:div w:id="2130780285">
      <w:bodyDiv w:val="1"/>
      <w:marLeft w:val="0"/>
      <w:marRight w:val="0"/>
      <w:marTop w:val="0"/>
      <w:marBottom w:val="0"/>
      <w:divBdr>
        <w:top w:val="none" w:sz="0" w:space="0" w:color="auto"/>
        <w:left w:val="none" w:sz="0" w:space="0" w:color="auto"/>
        <w:bottom w:val="none" w:sz="0" w:space="0" w:color="auto"/>
        <w:right w:val="none" w:sz="0" w:space="0" w:color="auto"/>
      </w:divBdr>
    </w:div>
    <w:div w:id="2130925947">
      <w:bodyDiv w:val="1"/>
      <w:marLeft w:val="0"/>
      <w:marRight w:val="0"/>
      <w:marTop w:val="0"/>
      <w:marBottom w:val="0"/>
      <w:divBdr>
        <w:top w:val="none" w:sz="0" w:space="0" w:color="auto"/>
        <w:left w:val="none" w:sz="0" w:space="0" w:color="auto"/>
        <w:bottom w:val="none" w:sz="0" w:space="0" w:color="auto"/>
        <w:right w:val="none" w:sz="0" w:space="0" w:color="auto"/>
      </w:divBdr>
    </w:div>
    <w:div w:id="2132701460">
      <w:bodyDiv w:val="1"/>
      <w:marLeft w:val="0"/>
      <w:marRight w:val="0"/>
      <w:marTop w:val="0"/>
      <w:marBottom w:val="0"/>
      <w:divBdr>
        <w:top w:val="none" w:sz="0" w:space="0" w:color="auto"/>
        <w:left w:val="none" w:sz="0" w:space="0" w:color="auto"/>
        <w:bottom w:val="none" w:sz="0" w:space="0" w:color="auto"/>
        <w:right w:val="none" w:sz="0" w:space="0" w:color="auto"/>
      </w:divBdr>
    </w:div>
    <w:div w:id="2133278408">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38229">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5244140">
      <w:bodyDiv w:val="1"/>
      <w:marLeft w:val="0"/>
      <w:marRight w:val="0"/>
      <w:marTop w:val="0"/>
      <w:marBottom w:val="0"/>
      <w:divBdr>
        <w:top w:val="none" w:sz="0" w:space="0" w:color="auto"/>
        <w:left w:val="none" w:sz="0" w:space="0" w:color="auto"/>
        <w:bottom w:val="none" w:sz="0" w:space="0" w:color="auto"/>
        <w:right w:val="none" w:sz="0" w:space="0" w:color="auto"/>
      </w:divBdr>
    </w:div>
    <w:div w:id="2135755534">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362836">
      <w:bodyDiv w:val="1"/>
      <w:marLeft w:val="0"/>
      <w:marRight w:val="0"/>
      <w:marTop w:val="0"/>
      <w:marBottom w:val="0"/>
      <w:divBdr>
        <w:top w:val="none" w:sz="0" w:space="0" w:color="auto"/>
        <w:left w:val="none" w:sz="0" w:space="0" w:color="auto"/>
        <w:bottom w:val="none" w:sz="0" w:space="0" w:color="auto"/>
        <w:right w:val="none" w:sz="0" w:space="0" w:color="auto"/>
      </w:divBdr>
    </w:div>
    <w:div w:id="2136554208">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0414113">
      <w:bodyDiv w:val="1"/>
      <w:marLeft w:val="0"/>
      <w:marRight w:val="0"/>
      <w:marTop w:val="0"/>
      <w:marBottom w:val="0"/>
      <w:divBdr>
        <w:top w:val="none" w:sz="0" w:space="0" w:color="auto"/>
        <w:left w:val="none" w:sz="0" w:space="0" w:color="auto"/>
        <w:bottom w:val="none" w:sz="0" w:space="0" w:color="auto"/>
        <w:right w:val="none" w:sz="0" w:space="0" w:color="auto"/>
      </w:divBdr>
    </w:div>
    <w:div w:id="2140567244">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771005">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 w:id="214711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header" Target="header16.xml"/><Relationship Id="rId107" Type="http://schemas.openxmlformats.org/officeDocument/2006/relationships/image" Target="media/image83.png"/><Relationship Id="rId11" Type="http://schemas.openxmlformats.org/officeDocument/2006/relationships/hyperlink" Target="file:///C:\Users\vazeh\Desktop\Thesis\Thesis%20Report%20-%20Harshal%20Vaze.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0.xml"/><Relationship Id="rId128"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2.png"/><Relationship Id="rId139" Type="http://schemas.openxmlformats.org/officeDocument/2006/relationships/header" Target="header17.xm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1.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hyperlink" Target="http://192.168.0.114:8181/onos/v1/docs/" TargetMode="External"/><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eader" Target="header7.xml"/><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XX.YY.WW.ZZ:8181/onos/ui/index.html"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hyperlink" Target="http://localhost:8181/onos/ui" TargetMode="External"/><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eader" Target="header12.xm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10.png"/><Relationship Id="rId40" Type="http://schemas.openxmlformats.org/officeDocument/2006/relationships/hyperlink" Target="http://192.168.0.114:8181/onos/ui"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8.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hyperlink" Target="http://192.168.0.114:8181/onos/v1/docs/" TargetMode="External"/><Relationship Id="rId83" Type="http://schemas.openxmlformats.org/officeDocument/2006/relationships/hyperlink" Target="http://192.168.0.106:8181/onos/ui"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0.png"/><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header" Target="header14.xml"/><Relationship Id="rId10" Type="http://schemas.microsoft.com/office/2007/relationships/hdphoto" Target="media/hdphoto1.wdp"/><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5.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1.png"/><Relationship Id="rId16"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82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75</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80</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90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91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93</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76</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99</b:RefOrder>
  </b:Source>
  <b:Source>
    <b:Tag>BSD</b:Tag>
    <b:SourceType>InternetSite</b:SourceType>
    <b:Guid>{A58553D2-A3BF-4321-99DE-97BFFD5330E2}</b:Guid>
    <b:Title>BSD Router Project: Open Source Router Distribution</b:Title>
    <b:URL>https://bsdrp.net/BSDRP</b:URL>
    <b:RefOrder>102</b:RefOrder>
  </b:Source>
  <b:Source>
    <b:Tag>Qua</b:Tag>
    <b:SourceType>InternetSite</b:SourceType>
    <b:Guid>{ABE37B5F-707D-47FF-8067-AE865DE0EE08}</b:Guid>
    <b:Title>Quagga Routing Software Suite</b:Title>
    <b:URL>https://www.nongnu.org/quagga/index.html</b:URL>
    <b:RefOrder>101</b:RefOrder>
  </b:Source>
  <b:Source>
    <b:Tag>FRR</b:Tag>
    <b:SourceType>InternetSite</b:SourceType>
    <b:Guid>{33CDEA4B-F61A-4754-8CA1-9B84B4D88DD7}</b:Guid>
    <b:Title>FRRouting Project</b:Title>
    <b:URL>https://frrouting.org/</b:URL>
    <b:RefOrder>103</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12</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13</b:RefOrder>
  </b:Source>
  <b:Source>
    <b:Tag>POX</b:Tag>
    <b:SourceType>InternetSite</b:SourceType>
    <b:Guid>{AED0D88F-6DAA-4CB4-A623-AC4A0ACDA020}</b:Guid>
    <b:Title>POX controller </b:Title>
    <b:URL>https://github.com/noxrepo/pox</b:URL>
    <b:RefOrder>14</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15</b:RefOrder>
  </b:Source>
  <b:Source>
    <b:Tag>Ryu</b:Tag>
    <b:SourceType>InternetSite</b:SourceType>
    <b:Guid>{E396328D-A503-4C59-9387-9DEDBE426F5C}</b:Guid>
    <b:Title>Ryu SDN controller</b:Title>
    <b:URL>https://ryu-sdn.org/</b:URL>
    <b:RefOrder>16</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17</b:RefOrder>
  </b:Source>
  <b:Source>
    <b:Tag>Flo</b:Tag>
    <b:SourceType>InternetSite</b:SourceType>
    <b:Guid>{A94FFA0E-A11C-4281-B971-D69BCDB1A2DA}</b:Guid>
    <b:Title>Floodlight Controller</b:Title>
    <b:URL>https://floodlight.atlassian.net/wiki/spaces/floodlightcontroller/overview</b:URL>
    <b:RefOrder>18</b:RefOrder>
  </b:Source>
  <b:Source>
    <b:Tag>Ope1</b:Tag>
    <b:SourceType>InternetSite</b:SourceType>
    <b:Guid>{F1F29A55-7861-47AA-A486-F9B4DE7E940A}</b:Guid>
    <b:Title>OpenDayLight Controller</b:Title>
    <b:URL>https://www.opendaylight.org/</b:URL>
    <b:RefOrder>8</b:RefOrder>
  </b:Source>
  <b:Source>
    <b:Tag>Ope2</b:Tag>
    <b:SourceType>InternetSite</b:SourceType>
    <b:Guid>{E16F2904-DE30-429D-90DA-110AA208B390}</b:Guid>
    <b:Title>Open Network Operating System</b:Title>
    <b:ProductionCompany>Open Network Foundation</b:ProductionCompany>
    <b:URL>https://opennetworking.org/onos/</b:URL>
    <b:RefOrder>10</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58</b:RefOrder>
  </b:Source>
  <b:Source>
    <b:Tag>GNS</b:Tag>
    <b:SourceType>InternetSite</b:SourceType>
    <b:Guid>{419273BD-B955-45DD-B066-26A2E6347670}</b:Guid>
    <b:Title>GNS3 Marketplace</b:Title>
    <b:URL>https://www.gns3.com/marketplace/featured</b:URL>
    <b:RefOrder>59</b:RefOrder>
  </b:Source>
  <b:Source>
    <b:Tag>GNS1</b:Tag>
    <b:SourceType>InternetSite</b:SourceType>
    <b:Guid>{1C271C2E-2AED-42A0-B017-45C0DCAD7BE8}</b:Guid>
    <b:Title>GNS3 Software</b:Title>
    <b:URL>https://www.gns3.com/software</b:URL>
    <b:RefOrder>60</b:RefOrder>
  </b:Source>
  <b:Source>
    <b:Tag>Min</b:Tag>
    <b:SourceType>InternetSite</b:SourceType>
    <b:Guid>{F275E816-D8DC-43D2-B236-F17B9F988181}</b:Guid>
    <b:Title>Mininet</b:Title>
    <b:URL>http://mininet.org/</b:URL>
    <b:RefOrder>54</b:RefOrder>
  </b:Source>
  <b:Source>
    <b:Tag>Dow</b:Tag>
    <b:SourceType>InternetSite</b:SourceType>
    <b:Guid>{AE808A9D-0960-43F9-9009-EFE88DDF52E9}</b:Guid>
    <b:Title>Download/Get Started With Mininet</b:Title>
    <b:URL>http://mininet.org/download/</b:URL>
    <b:RefOrder>55</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56</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57</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52</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65</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64</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63</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62</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61</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11</b:RefOrder>
  </b:Source>
  <b:Source>
    <b:Tag>OpF14</b:Tag>
    <b:SourceType>DocumentFromInternetSite</b:SourceType>
    <b:Guid>{B6ACE835-2A32-4D70-A39F-1E4843B58D7B}</b:Guid>
    <b:Title>OpFlex Control Protocol</b:Title>
    <b:Year>2014</b:Year>
    <b:URL>https://datatracker.ietf.org/doc/html/draft-smith-opflex-00</b:URL>
    <b:RefOrder>66</b:RefOrder>
  </b:Source>
  <b:Source>
    <b:Tag>For</b:Tag>
    <b:SourceType>DocumentFromInternetSite</b:SourceType>
    <b:Guid>{71CCC454-640B-4500-8400-D9942378A739}</b:Guid>
    <b:Title>Forwarding and Control Element Separation (ForCES) Framework</b:Title>
    <b:URL>https://datatracker.ietf.org/doc/html/rfc3746</b:URL>
    <b:RefOrder>67</b:RefOrder>
  </b:Source>
  <b:Source>
    <b:Tag>Ope6</b:Tag>
    <b:SourceType>InternetSite</b:SourceType>
    <b:Guid>{D7E98FDB-6093-4780-9901-63A6F06E2F44}</b:Guid>
    <b:Title>Open Networking Foundation</b:Title>
    <b:URL>https://opennetworking.org/p4/</b:URL>
    <b:RefOrder>68</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69</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9</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71</b:RefOrder>
  </b:Source>
  <b:Source>
    <b:Tag>Int1</b:Tag>
    <b:SourceType>InternetSite</b:SourceType>
    <b:Guid>{0347685F-A8DF-4A49-97E0-5A7919B5E8E0}</b:Guid>
    <b:Title>Intent Framework</b:Title>
    <b:URL>https://wiki.onosproject.org/display/ONOS/Intent+Framework</b:URL>
    <b:ProductionCompany>Onosproject</b:ProductionCompany>
    <b:RefOrder>72</b:RefOrder>
  </b:Source>
  <b:Source>
    <b:Tag>Ann</b:Tag>
    <b:SourceType>InternetSite</b:SourceType>
    <b:Guid>{BA2BAA1E-29C3-466F-94FA-7E9BFA167A13}</b:Guid>
    <b:Title>Announcing Mininet 2.3.0 </b:Title>
    <b:ProductionCompany>Mininet.org</b:ProductionCompany>
    <b:URL>http://mininet.org/blog/2021/02/28/announcing-mininet-2-3-0/</b:URL>
    <b:RefOrder>73</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79</b:RefOrder>
  </b:Source>
  <b:Source>
    <b:Tag>Vir1</b:Tag>
    <b:SourceType>DocumentFromInternetSite</b:SourceType>
    <b:Guid>{2CC3A012-CA20-4D4B-A0E9-2C550816A5C7}</b:Guid>
    <b:Title>Virtual Private LAN Service (VPLS) RFC 4762</b:Title>
    <b:URL>https://datatracker.ietf.org/doc/html/rfc4762</b:URL>
    <b:RefOrder>81</b:RefOrder>
  </b:Source>
  <b:Source>
    <b:Tag>Vir</b:Tag>
    <b:SourceType>DocumentFromInternetSite</b:SourceType>
    <b:Guid>{98FC1C49-9A56-4A23-8B81-E20DC9962162}</b:Guid>
    <b:Title>Virtual Private LAN Service (VPLS) RFC 4761</b:Title>
    <b:URL>https://datatracker.ietf.org/doc/html/rfc4761</b:URL>
    <b:RefOrder>77</b:RefOrder>
  </b:Source>
  <b:Source>
    <b:Tag>Pse</b:Tag>
    <b:SourceType>JournalArticle</b:SourceType>
    <b:Guid>{C400AB6A-8B70-4703-A2EF-86E2296A59EF}</b:Guid>
    <b:Title> Pseudowire Setup and Maintenance RFC 4447</b:Title>
    <b:Issue>https://datatracker.ietf.org/doc/html/rfc4447</b:Issue>
    <b:RefOrder>78</b:RefOrder>
  </b:Source>
  <b:Source>
    <b:Tag>RIP</b:Tag>
    <b:SourceType>DocumentFromInternetSite</b:SourceType>
    <b:Guid>{A5F7BDA8-C745-45B7-A366-5601F145A31A}</b:Guid>
    <b:Title>RIPng for IPv6 RFC 2080</b:Title>
    <b:URL>https://datatracker.ietf.org/doc/html/rfc2080</b:URL>
    <b:RefOrder>98</b:RefOrder>
  </b:Source>
  <b:Source>
    <b:Tag>ABo</b:Tag>
    <b:SourceType>DocumentFromInternetSite</b:SourceType>
    <b:Guid>{1273A2C3-96AA-4882-8FE6-532C0D9F82A1}</b:Guid>
    <b:Title>A Border Gateway Protocol 4 (BGP-4) RFC 4271</b:Title>
    <b:URL>https://www.rfc-editor.org/rfc/rfc4271 </b:URL>
    <b:RefOrder>100</b:RefOrder>
  </b:Source>
  <b:Source>
    <b:Tag>Wen</b:Tag>
    <b:SourceType>JournalArticle</b:SourceType>
    <b:Guid>{EB322D89-8E4E-45E7-8AE3-F035DAE739A0}</b:Guid>
    <b:Title>A Software Defined Approach to Unified IPv6 Transition</b:Title>
    <b:Author>
      <b:Author>
        <b:NameList>
          <b:Person>
            <b:Last>Wenfeng Xia</b:Last>
            <b:First>Tina</b:First>
            <b:Middle>Tsou, Diego Lopez, et. al</b:Middle>
          </b:Person>
        </b:NameList>
      </b:Author>
    </b:Author>
    <b:RefOrder>92</b:RefOrder>
  </b:Source>
  <b:Source>
    <b:Tag>ACo</b:Tag>
    <b:SourceType>DocumentFromInternetSite</b:SourceType>
    <b:Guid>{AF6930A4-3D17-4452-9836-C1F3E6AAA221}</b:Guid>
    <b:Title>Connection of IPv6 Domains via IPv4 Clouds RFC 3056</b:Title>
    <b:URL>https://datatracker.ietf.org/doc/html/rfc3056</b:URL>
    <b:RefOrder>97</b:RefOrder>
  </b:Source>
  <b:Source>
    <b:Tag>Gui1</b:Tag>
    <b:SourceType>DocumentFromInternetSite</b:SourceType>
    <b:Guid>{D49ACC43-A673-4671-93C9-4784ABDB7CBF}</b:Guid>
    <b:Title>Guidelines for Using IPv6 Transition Mechanisms during IPv6 Deployment </b:Title>
    <b:URL>https://datatracker.ietf.org/doc/html/draft-arkko-ipv6-transition-guidelines-14#section-4</b:URL>
    <b:RefOrder>94</b:RefOrder>
  </b:Source>
  <b:Source>
    <b:Tag>Mah</b:Tag>
    <b:SourceType>JournalArticle</b:SourceType>
    <b:Guid>{13B77DE8-15AB-48B2-AFE8-367747751CFD}</b:Guid>
    <b:Title>Deploying Internet Protocol version 6 (IPv6) over Internet Protocol version 4 (IPv4) tunnel</b:Title>
    <b:Author>
      <b:Author>
        <b:NameList>
          <b:Person>
            <b:Last>Mahmoud Mazhar Samad</b:Last>
            <b:First>Yusuf</b:First>
            <b:Middle>Fazuliana, Habibah Hashim, et. al</b:Middle>
          </b:Person>
        </b:NameList>
      </b:Author>
    </b:Author>
    <b:RefOrder>95</b:RefOrder>
  </b:Source>
  <b:Source>
    <b:Tag>Adv</b:Tag>
    <b:SourceType>DocumentFromInternetSite</b:SourceType>
    <b:Guid>{07255546-E6DD-4DC9-A3E3-4AF44C68D6A8}</b:Guid>
    <b:Title>Advisory Guidelines for 6to4 Deployment RFC 6343</b:Title>
    <b:URL>https://www.rfc-editor.org/rfc/rfc6343.html</b:URL>
    <b:RefOrder>96</b:RefOrder>
  </b:Source>
  <b:Source>
    <b:Tag>Wha</b:Tag>
    <b:SourceType>InternetSite</b:SourceType>
    <b:Guid>{4C44D2E5-E19E-4A9A-94CE-39D62422BB21}</b:Guid>
    <b:Title>What is Erlang?</b:Title>
    <b:URL>https://www.erlang.org/faq/introduction.html</b:URL>
    <b:RefOrder>51</b:RefOrder>
  </b:Source>
  <b:Source>
    <b:Tag>OpenvSwitchwithOF</b:Tag>
    <b:SourceType>InternetSite</b:SourceType>
    <b:Guid>{BC6D0B76-0951-4F30-B68B-51DF2D7F6024}</b:Guid>
    <b:Title>Open vSwitch using OpenFlow</b:Title>
    <b:URL>https://docs.openvswitch.org/en/latest/faq/openflow/</b:URL>
    <b:RefOrder>53</b:RefOrder>
  </b:Source>
  <b:Source>
    <b:Tag>The</b:Tag>
    <b:SourceType>InternetSite</b:SourceType>
    <b:Guid>{F476801B-553A-4348-A75E-B185777DED83}</b:Guid>
    <b:Title>The ONOS Web GUI</b:Title>
    <b:ProductionCompany>Onosproject.org</b:ProductionCompany>
    <b:URL>https://wiki.onosproject.org/display/ONOS/The+ONOS+Web+GUI</b:URL>
    <b:RefOrder>70</b:RefOrder>
  </b:Source>
</b:Sources>
</file>

<file path=customXml/itemProps1.xml><?xml version="1.0" encoding="utf-8"?>
<ds:datastoreItem xmlns:ds="http://schemas.openxmlformats.org/officeDocument/2006/customXml" ds:itemID="{9406E212-D224-4C4A-8A81-02258D52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97</Pages>
  <Words>34242</Words>
  <Characters>195181</Characters>
  <Application>Microsoft Office Word</Application>
  <DocSecurity>0</DocSecurity>
  <Lines>1626</Lines>
  <Paragraphs>457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228966</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4307</cp:revision>
  <cp:lastPrinted>2015-09-30T13:47:00Z</cp:lastPrinted>
  <dcterms:created xsi:type="dcterms:W3CDTF">2016-11-28T07:47:00Z</dcterms:created>
  <dcterms:modified xsi:type="dcterms:W3CDTF">2022-10-04T18:46:00Z</dcterms:modified>
</cp:coreProperties>
</file>