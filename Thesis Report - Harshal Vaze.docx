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7F527AFF" w14:textId="25088EFF" w:rsidR="00D459B5"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724347" w:history="1">
        <w:r w:rsidR="00D459B5" w:rsidRPr="00376BFF">
          <w:rPr>
            <w:rStyle w:val="Hyperlink"/>
          </w:rPr>
          <w:t>1</w:t>
        </w:r>
        <w:r w:rsidR="00D459B5">
          <w:rPr>
            <w:rFonts w:asciiTheme="minorHAnsi" w:eastAsiaTheme="minorEastAsia" w:hAnsiTheme="minorHAnsi" w:cstheme="minorBidi"/>
            <w:b w:val="0"/>
            <w:sz w:val="22"/>
            <w:szCs w:val="22"/>
            <w:lang w:val="en-DE" w:eastAsia="en-DE"/>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_Toc115724347 \h </w:instrText>
        </w:r>
        <w:r w:rsidR="00D459B5">
          <w:rPr>
            <w:webHidden/>
          </w:rPr>
        </w:r>
        <w:r w:rsidR="00D459B5">
          <w:rPr>
            <w:webHidden/>
          </w:rPr>
          <w:fldChar w:fldCharType="separate"/>
        </w:r>
        <w:r w:rsidR="00D459B5">
          <w:rPr>
            <w:webHidden/>
          </w:rPr>
          <w:t>8</w:t>
        </w:r>
        <w:r w:rsidR="00D459B5">
          <w:rPr>
            <w:webHidden/>
          </w:rPr>
          <w:fldChar w:fldCharType="end"/>
        </w:r>
      </w:hyperlink>
    </w:p>
    <w:p w14:paraId="1A4572D0" w14:textId="4AD97E2B" w:rsidR="00D459B5" w:rsidRDefault="00D459B5">
      <w:pPr>
        <w:pStyle w:val="TOC2"/>
        <w:rPr>
          <w:rFonts w:asciiTheme="minorHAnsi" w:eastAsiaTheme="minorEastAsia" w:hAnsiTheme="minorHAnsi" w:cstheme="minorBidi"/>
          <w:sz w:val="22"/>
          <w:szCs w:val="22"/>
          <w:lang w:val="en-DE" w:eastAsia="en-DE"/>
        </w:rPr>
      </w:pPr>
      <w:hyperlink w:anchor="_Toc115724348" w:history="1">
        <w:r w:rsidRPr="00376BFF">
          <w:rPr>
            <w:rStyle w:val="Hyperlink"/>
            <w:rFonts w:cs="Times"/>
          </w:rPr>
          <w:t>1.1</w:t>
        </w:r>
        <w:r>
          <w:rPr>
            <w:rFonts w:asciiTheme="minorHAnsi" w:eastAsiaTheme="minorEastAsia" w:hAnsiTheme="minorHAnsi" w:cstheme="minorBidi"/>
            <w:sz w:val="22"/>
            <w:szCs w:val="22"/>
            <w:lang w:val="en-DE" w:eastAsia="en-DE"/>
          </w:rPr>
          <w:tab/>
        </w:r>
        <w:r w:rsidRPr="00376BFF">
          <w:rPr>
            <w:rStyle w:val="Hyperlink"/>
            <w:rFonts w:cs="Times"/>
          </w:rPr>
          <w:t>Aim and Motivation</w:t>
        </w:r>
        <w:r>
          <w:rPr>
            <w:webHidden/>
          </w:rPr>
          <w:tab/>
        </w:r>
        <w:r>
          <w:rPr>
            <w:webHidden/>
          </w:rPr>
          <w:fldChar w:fldCharType="begin"/>
        </w:r>
        <w:r>
          <w:rPr>
            <w:webHidden/>
          </w:rPr>
          <w:instrText xml:space="preserve"> PAGEREF _Toc115724348 \h </w:instrText>
        </w:r>
        <w:r>
          <w:rPr>
            <w:webHidden/>
          </w:rPr>
        </w:r>
        <w:r>
          <w:rPr>
            <w:webHidden/>
          </w:rPr>
          <w:fldChar w:fldCharType="separate"/>
        </w:r>
        <w:r>
          <w:rPr>
            <w:webHidden/>
          </w:rPr>
          <w:t>9</w:t>
        </w:r>
        <w:r>
          <w:rPr>
            <w:webHidden/>
          </w:rPr>
          <w:fldChar w:fldCharType="end"/>
        </w:r>
      </w:hyperlink>
    </w:p>
    <w:p w14:paraId="755257DF" w14:textId="321DF1DB" w:rsidR="00D459B5" w:rsidRDefault="00D459B5">
      <w:pPr>
        <w:pStyle w:val="TOC2"/>
        <w:rPr>
          <w:rFonts w:asciiTheme="minorHAnsi" w:eastAsiaTheme="minorEastAsia" w:hAnsiTheme="minorHAnsi" w:cstheme="minorBidi"/>
          <w:sz w:val="22"/>
          <w:szCs w:val="22"/>
          <w:lang w:val="en-DE" w:eastAsia="en-DE"/>
        </w:rPr>
      </w:pPr>
      <w:hyperlink w:anchor="_Toc115724349" w:history="1">
        <w:r w:rsidRPr="00376BFF">
          <w:rPr>
            <w:rStyle w:val="Hyperlink"/>
            <w:rFonts w:cs="Times"/>
          </w:rPr>
          <w:t>1.2</w:t>
        </w:r>
        <w:r>
          <w:rPr>
            <w:rFonts w:asciiTheme="minorHAnsi" w:eastAsiaTheme="minorEastAsia" w:hAnsiTheme="minorHAnsi" w:cstheme="minorBidi"/>
            <w:sz w:val="22"/>
            <w:szCs w:val="22"/>
            <w:lang w:val="en-DE" w:eastAsia="en-DE"/>
          </w:rPr>
          <w:tab/>
        </w:r>
        <w:r w:rsidRPr="00376BFF">
          <w:rPr>
            <w:rStyle w:val="Hyperlink"/>
            <w:rFonts w:cs="Times"/>
          </w:rPr>
          <w:t>Problem Statement</w:t>
        </w:r>
        <w:r>
          <w:rPr>
            <w:webHidden/>
          </w:rPr>
          <w:tab/>
        </w:r>
        <w:r>
          <w:rPr>
            <w:webHidden/>
          </w:rPr>
          <w:fldChar w:fldCharType="begin"/>
        </w:r>
        <w:r>
          <w:rPr>
            <w:webHidden/>
          </w:rPr>
          <w:instrText xml:space="preserve"> PAGEREF _Toc115724349 \h </w:instrText>
        </w:r>
        <w:r>
          <w:rPr>
            <w:webHidden/>
          </w:rPr>
        </w:r>
        <w:r>
          <w:rPr>
            <w:webHidden/>
          </w:rPr>
          <w:fldChar w:fldCharType="separate"/>
        </w:r>
        <w:r>
          <w:rPr>
            <w:webHidden/>
          </w:rPr>
          <w:t>9</w:t>
        </w:r>
        <w:r>
          <w:rPr>
            <w:webHidden/>
          </w:rPr>
          <w:fldChar w:fldCharType="end"/>
        </w:r>
      </w:hyperlink>
    </w:p>
    <w:p w14:paraId="7301FCB2" w14:textId="1282B315" w:rsidR="00D459B5" w:rsidRDefault="00D459B5">
      <w:pPr>
        <w:pStyle w:val="TOC2"/>
        <w:rPr>
          <w:rFonts w:asciiTheme="minorHAnsi" w:eastAsiaTheme="minorEastAsia" w:hAnsiTheme="minorHAnsi" w:cstheme="minorBidi"/>
          <w:sz w:val="22"/>
          <w:szCs w:val="22"/>
          <w:lang w:val="en-DE" w:eastAsia="en-DE"/>
        </w:rPr>
      </w:pPr>
      <w:hyperlink w:anchor="_Toc115724350" w:history="1">
        <w:r w:rsidRPr="00376BFF">
          <w:rPr>
            <w:rStyle w:val="Hyperlink"/>
            <w:rFonts w:cs="Times"/>
          </w:rPr>
          <w:t>1.3</w:t>
        </w:r>
        <w:r>
          <w:rPr>
            <w:rFonts w:asciiTheme="minorHAnsi" w:eastAsiaTheme="minorEastAsia" w:hAnsiTheme="minorHAnsi" w:cstheme="minorBidi"/>
            <w:sz w:val="22"/>
            <w:szCs w:val="22"/>
            <w:lang w:val="en-DE" w:eastAsia="en-DE"/>
          </w:rPr>
          <w:tab/>
        </w:r>
        <w:r w:rsidRPr="00376BFF">
          <w:rPr>
            <w:rStyle w:val="Hyperlink"/>
            <w:rFonts w:cs="Times"/>
          </w:rPr>
          <w:t>Thesis Structure</w:t>
        </w:r>
        <w:r>
          <w:rPr>
            <w:webHidden/>
          </w:rPr>
          <w:tab/>
        </w:r>
        <w:r>
          <w:rPr>
            <w:webHidden/>
          </w:rPr>
          <w:fldChar w:fldCharType="begin"/>
        </w:r>
        <w:r>
          <w:rPr>
            <w:webHidden/>
          </w:rPr>
          <w:instrText xml:space="preserve"> PAGEREF _Toc115724350 \h </w:instrText>
        </w:r>
        <w:r>
          <w:rPr>
            <w:webHidden/>
          </w:rPr>
        </w:r>
        <w:r>
          <w:rPr>
            <w:webHidden/>
          </w:rPr>
          <w:fldChar w:fldCharType="separate"/>
        </w:r>
        <w:r>
          <w:rPr>
            <w:webHidden/>
          </w:rPr>
          <w:t>9</w:t>
        </w:r>
        <w:r>
          <w:rPr>
            <w:webHidden/>
          </w:rPr>
          <w:fldChar w:fldCharType="end"/>
        </w:r>
      </w:hyperlink>
    </w:p>
    <w:p w14:paraId="2E482E14" w14:textId="3F365E90" w:rsidR="00D459B5" w:rsidRDefault="00D459B5">
      <w:pPr>
        <w:pStyle w:val="TOC1"/>
        <w:rPr>
          <w:rFonts w:asciiTheme="minorHAnsi" w:eastAsiaTheme="minorEastAsia" w:hAnsiTheme="minorHAnsi" w:cstheme="minorBidi"/>
          <w:b w:val="0"/>
          <w:sz w:val="22"/>
          <w:szCs w:val="22"/>
          <w:lang w:val="en-DE" w:eastAsia="en-DE"/>
        </w:rPr>
      </w:pPr>
      <w:hyperlink w:anchor="_Toc115724351" w:history="1">
        <w:r w:rsidRPr="00376BFF">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376BFF">
          <w:rPr>
            <w:rStyle w:val="Hyperlink"/>
          </w:rPr>
          <w:t>Theoretical Background</w:t>
        </w:r>
        <w:r>
          <w:rPr>
            <w:webHidden/>
          </w:rPr>
          <w:tab/>
        </w:r>
        <w:r>
          <w:rPr>
            <w:webHidden/>
          </w:rPr>
          <w:fldChar w:fldCharType="begin"/>
        </w:r>
        <w:r>
          <w:rPr>
            <w:webHidden/>
          </w:rPr>
          <w:instrText xml:space="preserve"> PAGEREF _Toc115724351 \h </w:instrText>
        </w:r>
        <w:r>
          <w:rPr>
            <w:webHidden/>
          </w:rPr>
        </w:r>
        <w:r>
          <w:rPr>
            <w:webHidden/>
          </w:rPr>
          <w:fldChar w:fldCharType="separate"/>
        </w:r>
        <w:r>
          <w:rPr>
            <w:webHidden/>
          </w:rPr>
          <w:t>10</w:t>
        </w:r>
        <w:r>
          <w:rPr>
            <w:webHidden/>
          </w:rPr>
          <w:fldChar w:fldCharType="end"/>
        </w:r>
      </w:hyperlink>
    </w:p>
    <w:p w14:paraId="221C8105" w14:textId="495E4E0B" w:rsidR="00D459B5" w:rsidRDefault="00D459B5">
      <w:pPr>
        <w:pStyle w:val="TOC2"/>
        <w:rPr>
          <w:rFonts w:asciiTheme="minorHAnsi" w:eastAsiaTheme="minorEastAsia" w:hAnsiTheme="minorHAnsi" w:cstheme="minorBidi"/>
          <w:sz w:val="22"/>
          <w:szCs w:val="22"/>
          <w:lang w:val="en-DE" w:eastAsia="en-DE"/>
        </w:rPr>
      </w:pPr>
      <w:hyperlink w:anchor="_Toc115724352" w:history="1">
        <w:r w:rsidRPr="00376BFF">
          <w:rPr>
            <w:rStyle w:val="Hyperlink"/>
            <w:rFonts w:cs="Times"/>
          </w:rPr>
          <w:t>2.1</w:t>
        </w:r>
        <w:r>
          <w:rPr>
            <w:rFonts w:asciiTheme="minorHAnsi" w:eastAsiaTheme="minorEastAsia" w:hAnsiTheme="minorHAnsi" w:cstheme="minorBidi"/>
            <w:sz w:val="22"/>
            <w:szCs w:val="22"/>
            <w:lang w:val="en-DE" w:eastAsia="en-DE"/>
          </w:rPr>
          <w:tab/>
        </w:r>
        <w:r w:rsidRPr="00376BFF">
          <w:rPr>
            <w:rStyle w:val="Hyperlink"/>
            <w:rFonts w:cs="Times"/>
          </w:rPr>
          <w:t>Software-defined Networks</w:t>
        </w:r>
        <w:r>
          <w:rPr>
            <w:webHidden/>
          </w:rPr>
          <w:tab/>
        </w:r>
        <w:r>
          <w:rPr>
            <w:webHidden/>
          </w:rPr>
          <w:fldChar w:fldCharType="begin"/>
        </w:r>
        <w:r>
          <w:rPr>
            <w:webHidden/>
          </w:rPr>
          <w:instrText xml:space="preserve"> PAGEREF _Toc115724352 \h </w:instrText>
        </w:r>
        <w:r>
          <w:rPr>
            <w:webHidden/>
          </w:rPr>
        </w:r>
        <w:r>
          <w:rPr>
            <w:webHidden/>
          </w:rPr>
          <w:fldChar w:fldCharType="separate"/>
        </w:r>
        <w:r>
          <w:rPr>
            <w:webHidden/>
          </w:rPr>
          <w:t>10</w:t>
        </w:r>
        <w:r>
          <w:rPr>
            <w:webHidden/>
          </w:rPr>
          <w:fldChar w:fldCharType="end"/>
        </w:r>
      </w:hyperlink>
    </w:p>
    <w:p w14:paraId="3A8E68CB" w14:textId="3D145E03" w:rsidR="00D459B5" w:rsidRDefault="00D459B5">
      <w:pPr>
        <w:pStyle w:val="TOC2"/>
        <w:rPr>
          <w:rFonts w:asciiTheme="minorHAnsi" w:eastAsiaTheme="minorEastAsia" w:hAnsiTheme="minorHAnsi" w:cstheme="minorBidi"/>
          <w:sz w:val="22"/>
          <w:szCs w:val="22"/>
          <w:lang w:val="en-DE" w:eastAsia="en-DE"/>
        </w:rPr>
      </w:pPr>
      <w:hyperlink w:anchor="_Toc115724353" w:history="1">
        <w:r w:rsidRPr="00376BFF">
          <w:rPr>
            <w:rStyle w:val="Hyperlink"/>
            <w:rFonts w:cs="Times"/>
          </w:rPr>
          <w:t>2.2</w:t>
        </w:r>
        <w:r>
          <w:rPr>
            <w:rFonts w:asciiTheme="minorHAnsi" w:eastAsiaTheme="minorEastAsia" w:hAnsiTheme="minorHAnsi" w:cstheme="minorBidi"/>
            <w:sz w:val="22"/>
            <w:szCs w:val="22"/>
            <w:lang w:val="en-DE" w:eastAsia="en-DE"/>
          </w:rPr>
          <w:tab/>
        </w:r>
        <w:r w:rsidRPr="00376BFF">
          <w:rPr>
            <w:rStyle w:val="Hyperlink"/>
            <w:rFonts w:cs="Times"/>
          </w:rPr>
          <w:t>SDN Controllers</w:t>
        </w:r>
        <w:r>
          <w:rPr>
            <w:webHidden/>
          </w:rPr>
          <w:tab/>
        </w:r>
        <w:r>
          <w:rPr>
            <w:webHidden/>
          </w:rPr>
          <w:fldChar w:fldCharType="begin"/>
        </w:r>
        <w:r>
          <w:rPr>
            <w:webHidden/>
          </w:rPr>
          <w:instrText xml:space="preserve"> PAGEREF _Toc115724353 \h </w:instrText>
        </w:r>
        <w:r>
          <w:rPr>
            <w:webHidden/>
          </w:rPr>
        </w:r>
        <w:r>
          <w:rPr>
            <w:webHidden/>
          </w:rPr>
          <w:fldChar w:fldCharType="separate"/>
        </w:r>
        <w:r>
          <w:rPr>
            <w:webHidden/>
          </w:rPr>
          <w:t>11</w:t>
        </w:r>
        <w:r>
          <w:rPr>
            <w:webHidden/>
          </w:rPr>
          <w:fldChar w:fldCharType="end"/>
        </w:r>
      </w:hyperlink>
    </w:p>
    <w:p w14:paraId="045714A2" w14:textId="568873D4" w:rsidR="00D459B5" w:rsidRDefault="00D459B5">
      <w:pPr>
        <w:pStyle w:val="TOC3"/>
        <w:rPr>
          <w:rFonts w:asciiTheme="minorHAnsi" w:eastAsiaTheme="minorEastAsia" w:hAnsiTheme="minorHAnsi" w:cstheme="minorBidi"/>
          <w:sz w:val="22"/>
          <w:szCs w:val="22"/>
          <w:lang w:val="en-DE" w:eastAsia="en-DE"/>
        </w:rPr>
      </w:pPr>
      <w:hyperlink w:anchor="_Toc115724354" w:history="1">
        <w:r w:rsidRPr="00376BFF">
          <w:rPr>
            <w:rStyle w:val="Hyperlink"/>
          </w:rPr>
          <w:t>2.2.1</w:t>
        </w:r>
        <w:r>
          <w:rPr>
            <w:rFonts w:asciiTheme="minorHAnsi" w:eastAsiaTheme="minorEastAsia" w:hAnsiTheme="minorHAnsi" w:cstheme="minorBidi"/>
            <w:sz w:val="22"/>
            <w:szCs w:val="22"/>
            <w:lang w:val="en-DE" w:eastAsia="en-DE"/>
          </w:rPr>
          <w:tab/>
        </w:r>
        <w:r w:rsidRPr="00376BFF">
          <w:rPr>
            <w:rStyle w:val="Hyperlink"/>
          </w:rPr>
          <w:t>ONOS Controller</w:t>
        </w:r>
        <w:r>
          <w:rPr>
            <w:webHidden/>
          </w:rPr>
          <w:tab/>
        </w:r>
        <w:r>
          <w:rPr>
            <w:webHidden/>
          </w:rPr>
          <w:fldChar w:fldCharType="begin"/>
        </w:r>
        <w:r>
          <w:rPr>
            <w:webHidden/>
          </w:rPr>
          <w:instrText xml:space="preserve"> PAGEREF _Toc115724354 \h </w:instrText>
        </w:r>
        <w:r>
          <w:rPr>
            <w:webHidden/>
          </w:rPr>
        </w:r>
        <w:r>
          <w:rPr>
            <w:webHidden/>
          </w:rPr>
          <w:fldChar w:fldCharType="separate"/>
        </w:r>
        <w:r>
          <w:rPr>
            <w:webHidden/>
          </w:rPr>
          <w:t>13</w:t>
        </w:r>
        <w:r>
          <w:rPr>
            <w:webHidden/>
          </w:rPr>
          <w:fldChar w:fldCharType="end"/>
        </w:r>
      </w:hyperlink>
    </w:p>
    <w:p w14:paraId="1BBF3903" w14:textId="0CD1C41A" w:rsidR="00D459B5" w:rsidRDefault="00D459B5">
      <w:pPr>
        <w:pStyle w:val="TOC3"/>
        <w:rPr>
          <w:rFonts w:asciiTheme="minorHAnsi" w:eastAsiaTheme="minorEastAsia" w:hAnsiTheme="minorHAnsi" w:cstheme="minorBidi"/>
          <w:sz w:val="22"/>
          <w:szCs w:val="22"/>
          <w:lang w:val="en-DE" w:eastAsia="en-DE"/>
        </w:rPr>
      </w:pPr>
      <w:hyperlink w:anchor="_Toc115724355" w:history="1">
        <w:r w:rsidRPr="00376BFF">
          <w:rPr>
            <w:rStyle w:val="Hyperlink"/>
          </w:rPr>
          <w:t>2.2.2</w:t>
        </w:r>
        <w:r>
          <w:rPr>
            <w:rFonts w:asciiTheme="minorHAnsi" w:eastAsiaTheme="minorEastAsia" w:hAnsiTheme="minorHAnsi" w:cstheme="minorBidi"/>
            <w:sz w:val="22"/>
            <w:szCs w:val="22"/>
            <w:lang w:val="en-DE" w:eastAsia="en-DE"/>
          </w:rPr>
          <w:tab/>
        </w:r>
        <w:r w:rsidRPr="00376BFF">
          <w:rPr>
            <w:rStyle w:val="Hyperlink"/>
          </w:rPr>
          <w:t>OpenDaylight Controller</w:t>
        </w:r>
        <w:r>
          <w:rPr>
            <w:webHidden/>
          </w:rPr>
          <w:tab/>
        </w:r>
        <w:r>
          <w:rPr>
            <w:webHidden/>
          </w:rPr>
          <w:fldChar w:fldCharType="begin"/>
        </w:r>
        <w:r>
          <w:rPr>
            <w:webHidden/>
          </w:rPr>
          <w:instrText xml:space="preserve"> PAGEREF _Toc115724355 \h </w:instrText>
        </w:r>
        <w:r>
          <w:rPr>
            <w:webHidden/>
          </w:rPr>
        </w:r>
        <w:r>
          <w:rPr>
            <w:webHidden/>
          </w:rPr>
          <w:fldChar w:fldCharType="separate"/>
        </w:r>
        <w:r>
          <w:rPr>
            <w:webHidden/>
          </w:rPr>
          <w:t>15</w:t>
        </w:r>
        <w:r>
          <w:rPr>
            <w:webHidden/>
          </w:rPr>
          <w:fldChar w:fldCharType="end"/>
        </w:r>
      </w:hyperlink>
    </w:p>
    <w:p w14:paraId="11FAD75F" w14:textId="0086F213" w:rsidR="00D459B5" w:rsidRDefault="00D459B5">
      <w:pPr>
        <w:pStyle w:val="TOC3"/>
        <w:rPr>
          <w:rFonts w:asciiTheme="minorHAnsi" w:eastAsiaTheme="minorEastAsia" w:hAnsiTheme="minorHAnsi" w:cstheme="minorBidi"/>
          <w:sz w:val="22"/>
          <w:szCs w:val="22"/>
          <w:lang w:val="en-DE" w:eastAsia="en-DE"/>
        </w:rPr>
      </w:pPr>
      <w:hyperlink w:anchor="_Toc115724356" w:history="1">
        <w:r w:rsidRPr="00376BFF">
          <w:rPr>
            <w:rStyle w:val="Hyperlink"/>
          </w:rPr>
          <w:t>2.2.3</w:t>
        </w:r>
        <w:r>
          <w:rPr>
            <w:rFonts w:asciiTheme="minorHAnsi" w:eastAsiaTheme="minorEastAsia" w:hAnsiTheme="minorHAnsi" w:cstheme="minorBidi"/>
            <w:sz w:val="22"/>
            <w:szCs w:val="22"/>
            <w:lang w:val="en-DE" w:eastAsia="en-DE"/>
          </w:rPr>
          <w:tab/>
        </w:r>
        <w:r w:rsidRPr="00376BFF">
          <w:rPr>
            <w:rStyle w:val="Hyperlink"/>
          </w:rPr>
          <w:t>Ryu Controller</w:t>
        </w:r>
        <w:r>
          <w:rPr>
            <w:webHidden/>
          </w:rPr>
          <w:tab/>
        </w:r>
        <w:r>
          <w:rPr>
            <w:webHidden/>
          </w:rPr>
          <w:fldChar w:fldCharType="begin"/>
        </w:r>
        <w:r>
          <w:rPr>
            <w:webHidden/>
          </w:rPr>
          <w:instrText xml:space="preserve"> PAGEREF _Toc115724356 \h </w:instrText>
        </w:r>
        <w:r>
          <w:rPr>
            <w:webHidden/>
          </w:rPr>
        </w:r>
        <w:r>
          <w:rPr>
            <w:webHidden/>
          </w:rPr>
          <w:fldChar w:fldCharType="separate"/>
        </w:r>
        <w:r>
          <w:rPr>
            <w:webHidden/>
          </w:rPr>
          <w:t>16</w:t>
        </w:r>
        <w:r>
          <w:rPr>
            <w:webHidden/>
          </w:rPr>
          <w:fldChar w:fldCharType="end"/>
        </w:r>
      </w:hyperlink>
    </w:p>
    <w:p w14:paraId="5F252297" w14:textId="3BE76BCE" w:rsidR="00D459B5" w:rsidRDefault="00D459B5">
      <w:pPr>
        <w:pStyle w:val="TOC2"/>
        <w:rPr>
          <w:rFonts w:asciiTheme="minorHAnsi" w:eastAsiaTheme="minorEastAsia" w:hAnsiTheme="minorHAnsi" w:cstheme="minorBidi"/>
          <w:sz w:val="22"/>
          <w:szCs w:val="22"/>
          <w:lang w:val="en-DE" w:eastAsia="en-DE"/>
        </w:rPr>
      </w:pPr>
      <w:hyperlink w:anchor="_Toc115724357" w:history="1">
        <w:r w:rsidRPr="00376BFF">
          <w:rPr>
            <w:rStyle w:val="Hyperlink"/>
          </w:rPr>
          <w:t>2.3</w:t>
        </w:r>
        <w:r>
          <w:rPr>
            <w:rFonts w:asciiTheme="minorHAnsi" w:eastAsiaTheme="minorEastAsia" w:hAnsiTheme="minorHAnsi" w:cstheme="minorBidi"/>
            <w:sz w:val="22"/>
            <w:szCs w:val="22"/>
            <w:lang w:val="en-DE" w:eastAsia="en-DE"/>
          </w:rPr>
          <w:tab/>
        </w:r>
        <w:r w:rsidRPr="00376BFF">
          <w:rPr>
            <w:rStyle w:val="Hyperlink"/>
          </w:rPr>
          <w:t>Software Switches</w:t>
        </w:r>
        <w:r>
          <w:rPr>
            <w:webHidden/>
          </w:rPr>
          <w:tab/>
        </w:r>
        <w:r>
          <w:rPr>
            <w:webHidden/>
          </w:rPr>
          <w:fldChar w:fldCharType="begin"/>
        </w:r>
        <w:r>
          <w:rPr>
            <w:webHidden/>
          </w:rPr>
          <w:instrText xml:space="preserve"> PAGEREF _Toc115724357 \h </w:instrText>
        </w:r>
        <w:r>
          <w:rPr>
            <w:webHidden/>
          </w:rPr>
        </w:r>
        <w:r>
          <w:rPr>
            <w:webHidden/>
          </w:rPr>
          <w:fldChar w:fldCharType="separate"/>
        </w:r>
        <w:r>
          <w:rPr>
            <w:webHidden/>
          </w:rPr>
          <w:t>17</w:t>
        </w:r>
        <w:r>
          <w:rPr>
            <w:webHidden/>
          </w:rPr>
          <w:fldChar w:fldCharType="end"/>
        </w:r>
      </w:hyperlink>
    </w:p>
    <w:p w14:paraId="2EACD4D9" w14:textId="7BCFD65C" w:rsidR="00D459B5" w:rsidRDefault="00D459B5">
      <w:pPr>
        <w:pStyle w:val="TOC2"/>
        <w:rPr>
          <w:rFonts w:asciiTheme="minorHAnsi" w:eastAsiaTheme="minorEastAsia" w:hAnsiTheme="minorHAnsi" w:cstheme="minorBidi"/>
          <w:sz w:val="22"/>
          <w:szCs w:val="22"/>
          <w:lang w:val="en-DE" w:eastAsia="en-DE"/>
        </w:rPr>
      </w:pPr>
      <w:hyperlink w:anchor="_Toc115724358" w:history="1">
        <w:r w:rsidRPr="00376BFF">
          <w:rPr>
            <w:rStyle w:val="Hyperlink"/>
            <w:rFonts w:cs="Times"/>
          </w:rPr>
          <w:t>2.4</w:t>
        </w:r>
        <w:r>
          <w:rPr>
            <w:rFonts w:asciiTheme="minorHAnsi" w:eastAsiaTheme="minorEastAsia" w:hAnsiTheme="minorHAnsi" w:cstheme="minorBidi"/>
            <w:sz w:val="22"/>
            <w:szCs w:val="22"/>
            <w:lang w:val="en-DE" w:eastAsia="en-DE"/>
          </w:rPr>
          <w:tab/>
        </w:r>
        <w:r w:rsidRPr="00376BFF">
          <w:rPr>
            <w:rStyle w:val="Hyperlink"/>
            <w:rFonts w:cs="Times"/>
          </w:rPr>
          <w:t>Virtual Emulated Environment</w:t>
        </w:r>
        <w:r>
          <w:rPr>
            <w:webHidden/>
          </w:rPr>
          <w:tab/>
        </w:r>
        <w:r>
          <w:rPr>
            <w:webHidden/>
          </w:rPr>
          <w:fldChar w:fldCharType="begin"/>
        </w:r>
        <w:r>
          <w:rPr>
            <w:webHidden/>
          </w:rPr>
          <w:instrText xml:space="preserve"> PAGEREF _Toc115724358 \h </w:instrText>
        </w:r>
        <w:r>
          <w:rPr>
            <w:webHidden/>
          </w:rPr>
        </w:r>
        <w:r>
          <w:rPr>
            <w:webHidden/>
          </w:rPr>
          <w:fldChar w:fldCharType="separate"/>
        </w:r>
        <w:r>
          <w:rPr>
            <w:webHidden/>
          </w:rPr>
          <w:t>18</w:t>
        </w:r>
        <w:r>
          <w:rPr>
            <w:webHidden/>
          </w:rPr>
          <w:fldChar w:fldCharType="end"/>
        </w:r>
      </w:hyperlink>
    </w:p>
    <w:p w14:paraId="376E4214" w14:textId="45F5BC26" w:rsidR="00D459B5" w:rsidRDefault="00D459B5">
      <w:pPr>
        <w:pStyle w:val="TOC3"/>
        <w:rPr>
          <w:rFonts w:asciiTheme="minorHAnsi" w:eastAsiaTheme="minorEastAsia" w:hAnsiTheme="minorHAnsi" w:cstheme="minorBidi"/>
          <w:sz w:val="22"/>
          <w:szCs w:val="22"/>
          <w:lang w:val="en-DE" w:eastAsia="en-DE"/>
        </w:rPr>
      </w:pPr>
      <w:hyperlink w:anchor="_Toc115724359" w:history="1">
        <w:r w:rsidRPr="00376BFF">
          <w:rPr>
            <w:rStyle w:val="Hyperlink"/>
          </w:rPr>
          <w:t>2.4.1</w:t>
        </w:r>
        <w:r>
          <w:rPr>
            <w:rFonts w:asciiTheme="minorHAnsi" w:eastAsiaTheme="minorEastAsia" w:hAnsiTheme="minorHAnsi" w:cstheme="minorBidi"/>
            <w:sz w:val="22"/>
            <w:szCs w:val="22"/>
            <w:lang w:val="en-DE" w:eastAsia="en-DE"/>
          </w:rPr>
          <w:tab/>
        </w:r>
        <w:r w:rsidRPr="00376BFF">
          <w:rPr>
            <w:rStyle w:val="Hyperlink"/>
          </w:rPr>
          <w:t>Mininet</w:t>
        </w:r>
        <w:r>
          <w:rPr>
            <w:webHidden/>
          </w:rPr>
          <w:tab/>
        </w:r>
        <w:r>
          <w:rPr>
            <w:webHidden/>
          </w:rPr>
          <w:fldChar w:fldCharType="begin"/>
        </w:r>
        <w:r>
          <w:rPr>
            <w:webHidden/>
          </w:rPr>
          <w:instrText xml:space="preserve"> PAGEREF _Toc115724359 \h </w:instrText>
        </w:r>
        <w:r>
          <w:rPr>
            <w:webHidden/>
          </w:rPr>
        </w:r>
        <w:r>
          <w:rPr>
            <w:webHidden/>
          </w:rPr>
          <w:fldChar w:fldCharType="separate"/>
        </w:r>
        <w:r>
          <w:rPr>
            <w:webHidden/>
          </w:rPr>
          <w:t>18</w:t>
        </w:r>
        <w:r>
          <w:rPr>
            <w:webHidden/>
          </w:rPr>
          <w:fldChar w:fldCharType="end"/>
        </w:r>
      </w:hyperlink>
    </w:p>
    <w:p w14:paraId="1BE9CA6A" w14:textId="3C3A8347" w:rsidR="00D459B5" w:rsidRDefault="00D459B5">
      <w:pPr>
        <w:pStyle w:val="TOC3"/>
        <w:rPr>
          <w:rFonts w:asciiTheme="minorHAnsi" w:eastAsiaTheme="minorEastAsia" w:hAnsiTheme="minorHAnsi" w:cstheme="minorBidi"/>
          <w:sz w:val="22"/>
          <w:szCs w:val="22"/>
          <w:lang w:val="en-DE" w:eastAsia="en-DE"/>
        </w:rPr>
      </w:pPr>
      <w:hyperlink w:anchor="_Toc115724360" w:history="1">
        <w:r w:rsidRPr="00376BFF">
          <w:rPr>
            <w:rStyle w:val="Hyperlink"/>
          </w:rPr>
          <w:t>2.4.2</w:t>
        </w:r>
        <w:r>
          <w:rPr>
            <w:rFonts w:asciiTheme="minorHAnsi" w:eastAsiaTheme="minorEastAsia" w:hAnsiTheme="minorHAnsi" w:cstheme="minorBidi"/>
            <w:sz w:val="22"/>
            <w:szCs w:val="22"/>
            <w:lang w:val="en-DE" w:eastAsia="en-DE"/>
          </w:rPr>
          <w:tab/>
        </w:r>
        <w:r w:rsidRPr="00376BFF">
          <w:rPr>
            <w:rStyle w:val="Hyperlink"/>
          </w:rPr>
          <w:t>GNS3</w:t>
        </w:r>
        <w:r>
          <w:rPr>
            <w:webHidden/>
          </w:rPr>
          <w:tab/>
        </w:r>
        <w:r>
          <w:rPr>
            <w:webHidden/>
          </w:rPr>
          <w:fldChar w:fldCharType="begin"/>
        </w:r>
        <w:r>
          <w:rPr>
            <w:webHidden/>
          </w:rPr>
          <w:instrText xml:space="preserve"> PAGEREF _Toc115724360 \h </w:instrText>
        </w:r>
        <w:r>
          <w:rPr>
            <w:webHidden/>
          </w:rPr>
        </w:r>
        <w:r>
          <w:rPr>
            <w:webHidden/>
          </w:rPr>
          <w:fldChar w:fldCharType="separate"/>
        </w:r>
        <w:r>
          <w:rPr>
            <w:webHidden/>
          </w:rPr>
          <w:t>19</w:t>
        </w:r>
        <w:r>
          <w:rPr>
            <w:webHidden/>
          </w:rPr>
          <w:fldChar w:fldCharType="end"/>
        </w:r>
      </w:hyperlink>
    </w:p>
    <w:p w14:paraId="7307137B" w14:textId="1F294801" w:rsidR="00D459B5" w:rsidRDefault="00D459B5">
      <w:pPr>
        <w:pStyle w:val="TOC2"/>
        <w:rPr>
          <w:rFonts w:asciiTheme="minorHAnsi" w:eastAsiaTheme="minorEastAsia" w:hAnsiTheme="minorHAnsi" w:cstheme="minorBidi"/>
          <w:sz w:val="22"/>
          <w:szCs w:val="22"/>
          <w:lang w:val="en-DE" w:eastAsia="en-DE"/>
        </w:rPr>
      </w:pPr>
      <w:hyperlink w:anchor="_Toc115724361" w:history="1">
        <w:r w:rsidRPr="00376BFF">
          <w:rPr>
            <w:rStyle w:val="Hyperlink"/>
          </w:rPr>
          <w:t>2.5</w:t>
        </w:r>
        <w:r>
          <w:rPr>
            <w:rFonts w:asciiTheme="minorHAnsi" w:eastAsiaTheme="minorEastAsia" w:hAnsiTheme="minorHAnsi" w:cstheme="minorBidi"/>
            <w:sz w:val="22"/>
            <w:szCs w:val="22"/>
            <w:lang w:val="en-DE" w:eastAsia="en-DE"/>
          </w:rPr>
          <w:tab/>
        </w:r>
        <w:r w:rsidRPr="00376BFF">
          <w:rPr>
            <w:rStyle w:val="Hyperlink"/>
          </w:rPr>
          <w:t>OpenFlow Protocol</w:t>
        </w:r>
        <w:r>
          <w:rPr>
            <w:webHidden/>
          </w:rPr>
          <w:tab/>
        </w:r>
        <w:r>
          <w:rPr>
            <w:webHidden/>
          </w:rPr>
          <w:fldChar w:fldCharType="begin"/>
        </w:r>
        <w:r>
          <w:rPr>
            <w:webHidden/>
          </w:rPr>
          <w:instrText xml:space="preserve"> PAGEREF _Toc115724361 \h </w:instrText>
        </w:r>
        <w:r>
          <w:rPr>
            <w:webHidden/>
          </w:rPr>
        </w:r>
        <w:r>
          <w:rPr>
            <w:webHidden/>
          </w:rPr>
          <w:fldChar w:fldCharType="separate"/>
        </w:r>
        <w:r>
          <w:rPr>
            <w:webHidden/>
          </w:rPr>
          <w:t>20</w:t>
        </w:r>
        <w:r>
          <w:rPr>
            <w:webHidden/>
          </w:rPr>
          <w:fldChar w:fldCharType="end"/>
        </w:r>
      </w:hyperlink>
    </w:p>
    <w:p w14:paraId="718340C1" w14:textId="4290EE13" w:rsidR="00D459B5" w:rsidRDefault="00D459B5">
      <w:pPr>
        <w:pStyle w:val="TOC1"/>
        <w:rPr>
          <w:rFonts w:asciiTheme="minorHAnsi" w:eastAsiaTheme="minorEastAsia" w:hAnsiTheme="minorHAnsi" w:cstheme="minorBidi"/>
          <w:b w:val="0"/>
          <w:sz w:val="22"/>
          <w:szCs w:val="22"/>
          <w:lang w:val="en-DE" w:eastAsia="en-DE"/>
        </w:rPr>
      </w:pPr>
      <w:hyperlink w:anchor="_Toc115724362" w:history="1">
        <w:r w:rsidRPr="00376BFF">
          <w:rPr>
            <w:rStyle w:val="Hyperlink"/>
          </w:rPr>
          <w:t>3</w:t>
        </w:r>
        <w:r>
          <w:rPr>
            <w:rFonts w:asciiTheme="minorHAnsi" w:eastAsiaTheme="minorEastAsia" w:hAnsiTheme="minorHAnsi" w:cstheme="minorBidi"/>
            <w:b w:val="0"/>
            <w:sz w:val="22"/>
            <w:szCs w:val="22"/>
            <w:lang w:val="en-DE" w:eastAsia="en-DE"/>
          </w:rPr>
          <w:tab/>
        </w:r>
        <w:r w:rsidRPr="00376BFF">
          <w:rPr>
            <w:rStyle w:val="Hyperlink"/>
          </w:rPr>
          <w:t>Requirements Analysis</w:t>
        </w:r>
        <w:r>
          <w:rPr>
            <w:webHidden/>
          </w:rPr>
          <w:tab/>
        </w:r>
        <w:r>
          <w:rPr>
            <w:webHidden/>
          </w:rPr>
          <w:fldChar w:fldCharType="begin"/>
        </w:r>
        <w:r>
          <w:rPr>
            <w:webHidden/>
          </w:rPr>
          <w:instrText xml:space="preserve"> PAGEREF _Toc115724362 \h </w:instrText>
        </w:r>
        <w:r>
          <w:rPr>
            <w:webHidden/>
          </w:rPr>
        </w:r>
        <w:r>
          <w:rPr>
            <w:webHidden/>
          </w:rPr>
          <w:fldChar w:fldCharType="separate"/>
        </w:r>
        <w:r>
          <w:rPr>
            <w:webHidden/>
          </w:rPr>
          <w:t>24</w:t>
        </w:r>
        <w:r>
          <w:rPr>
            <w:webHidden/>
          </w:rPr>
          <w:fldChar w:fldCharType="end"/>
        </w:r>
      </w:hyperlink>
    </w:p>
    <w:p w14:paraId="53581BAE" w14:textId="0FFB7A37" w:rsidR="00D459B5" w:rsidRDefault="00D459B5">
      <w:pPr>
        <w:pStyle w:val="TOC2"/>
        <w:rPr>
          <w:rFonts w:asciiTheme="minorHAnsi" w:eastAsiaTheme="minorEastAsia" w:hAnsiTheme="minorHAnsi" w:cstheme="minorBidi"/>
          <w:sz w:val="22"/>
          <w:szCs w:val="22"/>
          <w:lang w:val="en-DE" w:eastAsia="en-DE"/>
        </w:rPr>
      </w:pPr>
      <w:hyperlink w:anchor="_Toc115724363" w:history="1">
        <w:r w:rsidRPr="00376BFF">
          <w:rPr>
            <w:rStyle w:val="Hyperlink"/>
            <w:rFonts w:cs="Times"/>
          </w:rPr>
          <w:t>3.1</w:t>
        </w:r>
        <w:r>
          <w:rPr>
            <w:rFonts w:asciiTheme="minorHAnsi" w:eastAsiaTheme="minorEastAsia" w:hAnsiTheme="minorHAnsi" w:cstheme="minorBidi"/>
            <w:sz w:val="22"/>
            <w:szCs w:val="22"/>
            <w:lang w:val="en-DE" w:eastAsia="en-DE"/>
          </w:rPr>
          <w:tab/>
        </w:r>
        <w:r w:rsidRPr="00376BFF">
          <w:rPr>
            <w:rStyle w:val="Hyperlink"/>
            <w:rFonts w:cs="Times"/>
          </w:rPr>
          <w:t>General Objectives</w:t>
        </w:r>
        <w:r>
          <w:rPr>
            <w:webHidden/>
          </w:rPr>
          <w:tab/>
        </w:r>
        <w:r>
          <w:rPr>
            <w:webHidden/>
          </w:rPr>
          <w:fldChar w:fldCharType="begin"/>
        </w:r>
        <w:r>
          <w:rPr>
            <w:webHidden/>
          </w:rPr>
          <w:instrText xml:space="preserve"> PAGEREF _Toc115724363 \h </w:instrText>
        </w:r>
        <w:r>
          <w:rPr>
            <w:webHidden/>
          </w:rPr>
        </w:r>
        <w:r>
          <w:rPr>
            <w:webHidden/>
          </w:rPr>
          <w:fldChar w:fldCharType="separate"/>
        </w:r>
        <w:r>
          <w:rPr>
            <w:webHidden/>
          </w:rPr>
          <w:t>24</w:t>
        </w:r>
        <w:r>
          <w:rPr>
            <w:webHidden/>
          </w:rPr>
          <w:fldChar w:fldCharType="end"/>
        </w:r>
      </w:hyperlink>
    </w:p>
    <w:p w14:paraId="762ACDE1" w14:textId="54DA74F5" w:rsidR="00D459B5" w:rsidRDefault="00D459B5">
      <w:pPr>
        <w:pStyle w:val="TOC2"/>
        <w:rPr>
          <w:rFonts w:asciiTheme="minorHAnsi" w:eastAsiaTheme="minorEastAsia" w:hAnsiTheme="minorHAnsi" w:cstheme="minorBidi"/>
          <w:sz w:val="22"/>
          <w:szCs w:val="22"/>
          <w:lang w:val="en-DE" w:eastAsia="en-DE"/>
        </w:rPr>
      </w:pPr>
      <w:hyperlink w:anchor="_Toc115724364" w:history="1">
        <w:r w:rsidRPr="00376BFF">
          <w:rPr>
            <w:rStyle w:val="Hyperlink"/>
            <w:rFonts w:cs="Times"/>
          </w:rPr>
          <w:t>3.2</w:t>
        </w:r>
        <w:r>
          <w:rPr>
            <w:rFonts w:asciiTheme="minorHAnsi" w:eastAsiaTheme="minorEastAsia" w:hAnsiTheme="minorHAnsi" w:cstheme="minorBidi"/>
            <w:sz w:val="22"/>
            <w:szCs w:val="22"/>
            <w:lang w:val="en-DE" w:eastAsia="en-DE"/>
          </w:rPr>
          <w:tab/>
        </w:r>
        <w:r w:rsidRPr="00376BFF">
          <w:rPr>
            <w:rStyle w:val="Hyperlink"/>
            <w:rFonts w:cs="Times"/>
          </w:rPr>
          <w:t>Work Flow</w:t>
        </w:r>
        <w:r>
          <w:rPr>
            <w:webHidden/>
          </w:rPr>
          <w:tab/>
        </w:r>
        <w:r>
          <w:rPr>
            <w:webHidden/>
          </w:rPr>
          <w:fldChar w:fldCharType="begin"/>
        </w:r>
        <w:r>
          <w:rPr>
            <w:webHidden/>
          </w:rPr>
          <w:instrText xml:space="preserve"> PAGEREF _Toc115724364 \h </w:instrText>
        </w:r>
        <w:r>
          <w:rPr>
            <w:webHidden/>
          </w:rPr>
        </w:r>
        <w:r>
          <w:rPr>
            <w:webHidden/>
          </w:rPr>
          <w:fldChar w:fldCharType="separate"/>
        </w:r>
        <w:r>
          <w:rPr>
            <w:webHidden/>
          </w:rPr>
          <w:t>25</w:t>
        </w:r>
        <w:r>
          <w:rPr>
            <w:webHidden/>
          </w:rPr>
          <w:fldChar w:fldCharType="end"/>
        </w:r>
      </w:hyperlink>
    </w:p>
    <w:p w14:paraId="6329319D" w14:textId="07B5B2A9" w:rsidR="00D459B5" w:rsidRDefault="00D459B5">
      <w:pPr>
        <w:pStyle w:val="TOC2"/>
        <w:rPr>
          <w:rFonts w:asciiTheme="minorHAnsi" w:eastAsiaTheme="minorEastAsia" w:hAnsiTheme="minorHAnsi" w:cstheme="minorBidi"/>
          <w:sz w:val="22"/>
          <w:szCs w:val="22"/>
          <w:lang w:val="en-DE" w:eastAsia="en-DE"/>
        </w:rPr>
      </w:pPr>
      <w:hyperlink w:anchor="_Toc115724365" w:history="1">
        <w:r w:rsidRPr="00376BFF">
          <w:rPr>
            <w:rStyle w:val="Hyperlink"/>
            <w:rFonts w:cs="Times"/>
          </w:rPr>
          <w:t>3.3</w:t>
        </w:r>
        <w:r>
          <w:rPr>
            <w:rFonts w:asciiTheme="minorHAnsi" w:eastAsiaTheme="minorEastAsia" w:hAnsiTheme="minorHAnsi" w:cstheme="minorBidi"/>
            <w:sz w:val="22"/>
            <w:szCs w:val="22"/>
            <w:lang w:val="en-DE" w:eastAsia="en-DE"/>
          </w:rPr>
          <w:tab/>
        </w:r>
        <w:r w:rsidRPr="00376BFF">
          <w:rPr>
            <w:rStyle w:val="Hyperlink"/>
            <w:rFonts w:cs="Times"/>
          </w:rPr>
          <w:t>Previous Work</w:t>
        </w:r>
        <w:r>
          <w:rPr>
            <w:webHidden/>
          </w:rPr>
          <w:tab/>
        </w:r>
        <w:r>
          <w:rPr>
            <w:webHidden/>
          </w:rPr>
          <w:fldChar w:fldCharType="begin"/>
        </w:r>
        <w:r>
          <w:rPr>
            <w:webHidden/>
          </w:rPr>
          <w:instrText xml:space="preserve"> PAGEREF _Toc115724365 \h </w:instrText>
        </w:r>
        <w:r>
          <w:rPr>
            <w:webHidden/>
          </w:rPr>
        </w:r>
        <w:r>
          <w:rPr>
            <w:webHidden/>
          </w:rPr>
          <w:fldChar w:fldCharType="separate"/>
        </w:r>
        <w:r>
          <w:rPr>
            <w:webHidden/>
          </w:rPr>
          <w:t>25</w:t>
        </w:r>
        <w:r>
          <w:rPr>
            <w:webHidden/>
          </w:rPr>
          <w:fldChar w:fldCharType="end"/>
        </w:r>
      </w:hyperlink>
    </w:p>
    <w:p w14:paraId="3E613E0F" w14:textId="57430092" w:rsidR="00D459B5" w:rsidRDefault="00D459B5">
      <w:pPr>
        <w:pStyle w:val="TOC1"/>
        <w:rPr>
          <w:rFonts w:asciiTheme="minorHAnsi" w:eastAsiaTheme="minorEastAsia" w:hAnsiTheme="minorHAnsi" w:cstheme="minorBidi"/>
          <w:b w:val="0"/>
          <w:sz w:val="22"/>
          <w:szCs w:val="22"/>
          <w:lang w:val="en-DE" w:eastAsia="en-DE"/>
        </w:rPr>
      </w:pPr>
      <w:hyperlink w:anchor="_Toc115724366" w:history="1">
        <w:r w:rsidRPr="00376BFF">
          <w:rPr>
            <w:rStyle w:val="Hyperlink"/>
          </w:rPr>
          <w:t>4</w:t>
        </w:r>
        <w:r>
          <w:rPr>
            <w:rFonts w:asciiTheme="minorHAnsi" w:eastAsiaTheme="minorEastAsia" w:hAnsiTheme="minorHAnsi" w:cstheme="minorBidi"/>
            <w:b w:val="0"/>
            <w:sz w:val="22"/>
            <w:szCs w:val="22"/>
            <w:lang w:val="en-DE" w:eastAsia="en-DE"/>
          </w:rPr>
          <w:tab/>
        </w:r>
        <w:r w:rsidRPr="00376BFF">
          <w:rPr>
            <w:rStyle w:val="Hyperlink"/>
          </w:rPr>
          <w:t>Realization</w:t>
        </w:r>
        <w:r>
          <w:rPr>
            <w:webHidden/>
          </w:rPr>
          <w:tab/>
        </w:r>
        <w:r>
          <w:rPr>
            <w:webHidden/>
          </w:rPr>
          <w:fldChar w:fldCharType="begin"/>
        </w:r>
        <w:r>
          <w:rPr>
            <w:webHidden/>
          </w:rPr>
          <w:instrText xml:space="preserve"> PAGEREF _Toc115724366 \h </w:instrText>
        </w:r>
        <w:r>
          <w:rPr>
            <w:webHidden/>
          </w:rPr>
        </w:r>
        <w:r>
          <w:rPr>
            <w:webHidden/>
          </w:rPr>
          <w:fldChar w:fldCharType="separate"/>
        </w:r>
        <w:r>
          <w:rPr>
            <w:webHidden/>
          </w:rPr>
          <w:t>26</w:t>
        </w:r>
        <w:r>
          <w:rPr>
            <w:webHidden/>
          </w:rPr>
          <w:fldChar w:fldCharType="end"/>
        </w:r>
      </w:hyperlink>
    </w:p>
    <w:p w14:paraId="3396A01D" w14:textId="57FDEDBE" w:rsidR="00D459B5" w:rsidRDefault="00D459B5">
      <w:pPr>
        <w:pStyle w:val="TOC2"/>
        <w:rPr>
          <w:rFonts w:asciiTheme="minorHAnsi" w:eastAsiaTheme="minorEastAsia" w:hAnsiTheme="minorHAnsi" w:cstheme="minorBidi"/>
          <w:sz w:val="22"/>
          <w:szCs w:val="22"/>
          <w:lang w:val="en-DE" w:eastAsia="en-DE"/>
        </w:rPr>
      </w:pPr>
      <w:hyperlink w:anchor="_Toc115724367" w:history="1">
        <w:r w:rsidRPr="00376BFF">
          <w:rPr>
            <w:rStyle w:val="Hyperlink"/>
          </w:rPr>
          <w:t>4.1</w:t>
        </w:r>
        <w:r>
          <w:rPr>
            <w:rFonts w:asciiTheme="minorHAnsi" w:eastAsiaTheme="minorEastAsia" w:hAnsiTheme="minorHAnsi" w:cstheme="minorBidi"/>
            <w:sz w:val="22"/>
            <w:szCs w:val="22"/>
            <w:lang w:val="en-DE" w:eastAsia="en-DE"/>
          </w:rPr>
          <w:tab/>
        </w:r>
        <w:r w:rsidRPr="00376BFF">
          <w:rPr>
            <w:rStyle w:val="Hyperlink"/>
          </w:rPr>
          <w:t>Installation of Testbed</w:t>
        </w:r>
        <w:r>
          <w:rPr>
            <w:webHidden/>
          </w:rPr>
          <w:tab/>
        </w:r>
        <w:r>
          <w:rPr>
            <w:webHidden/>
          </w:rPr>
          <w:fldChar w:fldCharType="begin"/>
        </w:r>
        <w:r>
          <w:rPr>
            <w:webHidden/>
          </w:rPr>
          <w:instrText xml:space="preserve"> PAGEREF _Toc115724367 \h </w:instrText>
        </w:r>
        <w:r>
          <w:rPr>
            <w:webHidden/>
          </w:rPr>
        </w:r>
        <w:r>
          <w:rPr>
            <w:webHidden/>
          </w:rPr>
          <w:fldChar w:fldCharType="separate"/>
        </w:r>
        <w:r>
          <w:rPr>
            <w:webHidden/>
          </w:rPr>
          <w:t>26</w:t>
        </w:r>
        <w:r>
          <w:rPr>
            <w:webHidden/>
          </w:rPr>
          <w:fldChar w:fldCharType="end"/>
        </w:r>
      </w:hyperlink>
    </w:p>
    <w:p w14:paraId="34894A22" w14:textId="789FA3A8" w:rsidR="00D459B5" w:rsidRDefault="00D459B5">
      <w:pPr>
        <w:pStyle w:val="TOC2"/>
        <w:rPr>
          <w:rFonts w:asciiTheme="minorHAnsi" w:eastAsiaTheme="minorEastAsia" w:hAnsiTheme="minorHAnsi" w:cstheme="minorBidi"/>
          <w:sz w:val="22"/>
          <w:szCs w:val="22"/>
          <w:lang w:val="en-DE" w:eastAsia="en-DE"/>
        </w:rPr>
      </w:pPr>
      <w:hyperlink w:anchor="_Toc115724368" w:history="1">
        <w:r w:rsidRPr="00376BFF">
          <w:rPr>
            <w:rStyle w:val="Hyperlink"/>
          </w:rPr>
          <w:t>4.2</w:t>
        </w:r>
        <w:r>
          <w:rPr>
            <w:rFonts w:asciiTheme="minorHAnsi" w:eastAsiaTheme="minorEastAsia" w:hAnsiTheme="minorHAnsi" w:cstheme="minorBidi"/>
            <w:sz w:val="22"/>
            <w:szCs w:val="22"/>
            <w:lang w:val="en-DE" w:eastAsia="en-DE"/>
          </w:rPr>
          <w:tab/>
        </w:r>
        <w:r w:rsidRPr="00376BFF">
          <w:rPr>
            <w:rStyle w:val="Hyperlink"/>
          </w:rPr>
          <w:t>Implementation with GNS3</w:t>
        </w:r>
        <w:r>
          <w:rPr>
            <w:webHidden/>
          </w:rPr>
          <w:tab/>
        </w:r>
        <w:r>
          <w:rPr>
            <w:webHidden/>
          </w:rPr>
          <w:fldChar w:fldCharType="begin"/>
        </w:r>
        <w:r>
          <w:rPr>
            <w:webHidden/>
          </w:rPr>
          <w:instrText xml:space="preserve"> PAGEREF _Toc115724368 \h </w:instrText>
        </w:r>
        <w:r>
          <w:rPr>
            <w:webHidden/>
          </w:rPr>
        </w:r>
        <w:r>
          <w:rPr>
            <w:webHidden/>
          </w:rPr>
          <w:fldChar w:fldCharType="separate"/>
        </w:r>
        <w:r>
          <w:rPr>
            <w:webHidden/>
          </w:rPr>
          <w:t>28</w:t>
        </w:r>
        <w:r>
          <w:rPr>
            <w:webHidden/>
          </w:rPr>
          <w:fldChar w:fldCharType="end"/>
        </w:r>
      </w:hyperlink>
    </w:p>
    <w:p w14:paraId="11EDCCC7" w14:textId="4B998236" w:rsidR="00D459B5" w:rsidRDefault="00D459B5">
      <w:pPr>
        <w:pStyle w:val="TOC3"/>
        <w:rPr>
          <w:rFonts w:asciiTheme="minorHAnsi" w:eastAsiaTheme="minorEastAsia" w:hAnsiTheme="minorHAnsi" w:cstheme="minorBidi"/>
          <w:sz w:val="22"/>
          <w:szCs w:val="22"/>
          <w:lang w:val="en-DE" w:eastAsia="en-DE"/>
        </w:rPr>
      </w:pPr>
      <w:hyperlink w:anchor="_Toc115724369" w:history="1">
        <w:r w:rsidRPr="00376BFF">
          <w:rPr>
            <w:rStyle w:val="Hyperlink"/>
          </w:rPr>
          <w:t>4.2.1</w:t>
        </w:r>
        <w:r>
          <w:rPr>
            <w:rFonts w:asciiTheme="minorHAnsi" w:eastAsiaTheme="minorEastAsia" w:hAnsiTheme="minorHAnsi" w:cstheme="minorBidi"/>
            <w:sz w:val="22"/>
            <w:szCs w:val="22"/>
            <w:lang w:val="en-DE" w:eastAsia="en-DE"/>
          </w:rPr>
          <w:tab/>
        </w:r>
        <w:r w:rsidRPr="00376BFF">
          <w:rPr>
            <w:rStyle w:val="Hyperlink"/>
          </w:rPr>
          <w:t>ONOS GUI</w:t>
        </w:r>
        <w:r>
          <w:rPr>
            <w:webHidden/>
          </w:rPr>
          <w:tab/>
        </w:r>
        <w:r>
          <w:rPr>
            <w:webHidden/>
          </w:rPr>
          <w:fldChar w:fldCharType="begin"/>
        </w:r>
        <w:r>
          <w:rPr>
            <w:webHidden/>
          </w:rPr>
          <w:instrText xml:space="preserve"> PAGEREF _Toc115724369 \h </w:instrText>
        </w:r>
        <w:r>
          <w:rPr>
            <w:webHidden/>
          </w:rPr>
        </w:r>
        <w:r>
          <w:rPr>
            <w:webHidden/>
          </w:rPr>
          <w:fldChar w:fldCharType="separate"/>
        </w:r>
        <w:r>
          <w:rPr>
            <w:webHidden/>
          </w:rPr>
          <w:t>33</w:t>
        </w:r>
        <w:r>
          <w:rPr>
            <w:webHidden/>
          </w:rPr>
          <w:fldChar w:fldCharType="end"/>
        </w:r>
      </w:hyperlink>
    </w:p>
    <w:p w14:paraId="6AD59A46" w14:textId="3FAF6F47" w:rsidR="00D459B5" w:rsidRDefault="00D459B5">
      <w:pPr>
        <w:pStyle w:val="TOC3"/>
        <w:rPr>
          <w:rFonts w:asciiTheme="minorHAnsi" w:eastAsiaTheme="minorEastAsia" w:hAnsiTheme="minorHAnsi" w:cstheme="minorBidi"/>
          <w:sz w:val="22"/>
          <w:szCs w:val="22"/>
          <w:lang w:val="en-DE" w:eastAsia="en-DE"/>
        </w:rPr>
      </w:pPr>
      <w:hyperlink w:anchor="_Toc115724370" w:history="1">
        <w:r w:rsidRPr="00376BFF">
          <w:rPr>
            <w:rStyle w:val="Hyperlink"/>
          </w:rPr>
          <w:t>4.2.2</w:t>
        </w:r>
        <w:r>
          <w:rPr>
            <w:rFonts w:asciiTheme="minorHAnsi" w:eastAsiaTheme="minorEastAsia" w:hAnsiTheme="minorHAnsi" w:cstheme="minorBidi"/>
            <w:sz w:val="22"/>
            <w:szCs w:val="22"/>
            <w:lang w:val="en-DE" w:eastAsia="en-DE"/>
          </w:rPr>
          <w:tab/>
        </w:r>
        <w:r w:rsidRPr="00376BFF">
          <w:rPr>
            <w:rStyle w:val="Hyperlink"/>
          </w:rPr>
          <w:t>Creation and Installation of Flows</w:t>
        </w:r>
        <w:r>
          <w:rPr>
            <w:webHidden/>
          </w:rPr>
          <w:tab/>
        </w:r>
        <w:r>
          <w:rPr>
            <w:webHidden/>
          </w:rPr>
          <w:fldChar w:fldCharType="begin"/>
        </w:r>
        <w:r>
          <w:rPr>
            <w:webHidden/>
          </w:rPr>
          <w:instrText xml:space="preserve"> PAGEREF _Toc115724370 \h </w:instrText>
        </w:r>
        <w:r>
          <w:rPr>
            <w:webHidden/>
          </w:rPr>
        </w:r>
        <w:r>
          <w:rPr>
            <w:webHidden/>
          </w:rPr>
          <w:fldChar w:fldCharType="separate"/>
        </w:r>
        <w:r>
          <w:rPr>
            <w:webHidden/>
          </w:rPr>
          <w:t>37</w:t>
        </w:r>
        <w:r>
          <w:rPr>
            <w:webHidden/>
          </w:rPr>
          <w:fldChar w:fldCharType="end"/>
        </w:r>
      </w:hyperlink>
    </w:p>
    <w:p w14:paraId="1F8C612C" w14:textId="745D592F" w:rsidR="00D459B5" w:rsidRDefault="00D459B5">
      <w:pPr>
        <w:pStyle w:val="TOC3"/>
        <w:rPr>
          <w:rFonts w:asciiTheme="minorHAnsi" w:eastAsiaTheme="minorEastAsia" w:hAnsiTheme="minorHAnsi" w:cstheme="minorBidi"/>
          <w:sz w:val="22"/>
          <w:szCs w:val="22"/>
          <w:lang w:val="en-DE" w:eastAsia="en-DE"/>
        </w:rPr>
      </w:pPr>
      <w:hyperlink w:anchor="_Toc115724371" w:history="1">
        <w:r w:rsidRPr="00376BFF">
          <w:rPr>
            <w:rStyle w:val="Hyperlink"/>
          </w:rPr>
          <w:t>4.2.3</w:t>
        </w:r>
        <w:r>
          <w:rPr>
            <w:rFonts w:asciiTheme="minorHAnsi" w:eastAsiaTheme="minorEastAsia" w:hAnsiTheme="minorHAnsi" w:cstheme="minorBidi"/>
            <w:sz w:val="22"/>
            <w:szCs w:val="22"/>
            <w:lang w:val="en-DE" w:eastAsia="en-DE"/>
          </w:rPr>
          <w:tab/>
        </w:r>
        <w:r w:rsidRPr="00376BFF">
          <w:rPr>
            <w:rStyle w:val="Hyperlink"/>
          </w:rPr>
          <w:t>Creation and Installation of Intents</w:t>
        </w:r>
        <w:r>
          <w:rPr>
            <w:webHidden/>
          </w:rPr>
          <w:tab/>
        </w:r>
        <w:r>
          <w:rPr>
            <w:webHidden/>
          </w:rPr>
          <w:fldChar w:fldCharType="begin"/>
        </w:r>
        <w:r>
          <w:rPr>
            <w:webHidden/>
          </w:rPr>
          <w:instrText xml:space="preserve"> PAGEREF _Toc115724371 \h </w:instrText>
        </w:r>
        <w:r>
          <w:rPr>
            <w:webHidden/>
          </w:rPr>
        </w:r>
        <w:r>
          <w:rPr>
            <w:webHidden/>
          </w:rPr>
          <w:fldChar w:fldCharType="separate"/>
        </w:r>
        <w:r>
          <w:rPr>
            <w:webHidden/>
          </w:rPr>
          <w:t>42</w:t>
        </w:r>
        <w:r>
          <w:rPr>
            <w:webHidden/>
          </w:rPr>
          <w:fldChar w:fldCharType="end"/>
        </w:r>
      </w:hyperlink>
    </w:p>
    <w:p w14:paraId="6778A4A2" w14:textId="3A392232" w:rsidR="00D459B5" w:rsidRDefault="00D459B5">
      <w:pPr>
        <w:pStyle w:val="TOC2"/>
        <w:rPr>
          <w:rFonts w:asciiTheme="minorHAnsi" w:eastAsiaTheme="minorEastAsia" w:hAnsiTheme="minorHAnsi" w:cstheme="minorBidi"/>
          <w:sz w:val="22"/>
          <w:szCs w:val="22"/>
          <w:lang w:val="en-DE" w:eastAsia="en-DE"/>
        </w:rPr>
      </w:pPr>
      <w:hyperlink w:anchor="_Toc115724372" w:history="1">
        <w:r w:rsidRPr="00376BFF">
          <w:rPr>
            <w:rStyle w:val="Hyperlink"/>
          </w:rPr>
          <w:t>4.3</w:t>
        </w:r>
        <w:r>
          <w:rPr>
            <w:rFonts w:asciiTheme="minorHAnsi" w:eastAsiaTheme="minorEastAsia" w:hAnsiTheme="minorHAnsi" w:cstheme="minorBidi"/>
            <w:sz w:val="22"/>
            <w:szCs w:val="22"/>
            <w:lang w:val="en-DE" w:eastAsia="en-DE"/>
          </w:rPr>
          <w:tab/>
        </w:r>
        <w:r w:rsidRPr="00376BFF">
          <w:rPr>
            <w:rStyle w:val="Hyperlink"/>
          </w:rPr>
          <w:t>Implementation with Mininet</w:t>
        </w:r>
        <w:r>
          <w:rPr>
            <w:webHidden/>
          </w:rPr>
          <w:tab/>
        </w:r>
        <w:r>
          <w:rPr>
            <w:webHidden/>
          </w:rPr>
          <w:fldChar w:fldCharType="begin"/>
        </w:r>
        <w:r>
          <w:rPr>
            <w:webHidden/>
          </w:rPr>
          <w:instrText xml:space="preserve"> PAGEREF _Toc115724372 \h </w:instrText>
        </w:r>
        <w:r>
          <w:rPr>
            <w:webHidden/>
          </w:rPr>
        </w:r>
        <w:r>
          <w:rPr>
            <w:webHidden/>
          </w:rPr>
          <w:fldChar w:fldCharType="separate"/>
        </w:r>
        <w:r>
          <w:rPr>
            <w:webHidden/>
          </w:rPr>
          <w:t>47</w:t>
        </w:r>
        <w:r>
          <w:rPr>
            <w:webHidden/>
          </w:rPr>
          <w:fldChar w:fldCharType="end"/>
        </w:r>
      </w:hyperlink>
    </w:p>
    <w:p w14:paraId="1A50B7EA" w14:textId="2EF59429" w:rsidR="00D459B5" w:rsidRDefault="00D459B5">
      <w:pPr>
        <w:pStyle w:val="TOC2"/>
        <w:rPr>
          <w:rFonts w:asciiTheme="minorHAnsi" w:eastAsiaTheme="minorEastAsia" w:hAnsiTheme="minorHAnsi" w:cstheme="minorBidi"/>
          <w:sz w:val="22"/>
          <w:szCs w:val="22"/>
          <w:lang w:val="en-DE" w:eastAsia="en-DE"/>
        </w:rPr>
      </w:pPr>
      <w:hyperlink w:anchor="_Toc115724373" w:history="1">
        <w:r w:rsidRPr="00376BFF">
          <w:rPr>
            <w:rStyle w:val="Hyperlink"/>
          </w:rPr>
          <w:t>4.4</w:t>
        </w:r>
        <w:r>
          <w:rPr>
            <w:rFonts w:asciiTheme="minorHAnsi" w:eastAsiaTheme="minorEastAsia" w:hAnsiTheme="minorHAnsi" w:cstheme="minorBidi"/>
            <w:sz w:val="22"/>
            <w:szCs w:val="22"/>
            <w:lang w:val="en-DE" w:eastAsia="en-DE"/>
          </w:rPr>
          <w:tab/>
        </w:r>
        <w:r w:rsidRPr="00376BFF">
          <w:rPr>
            <w:rStyle w:val="Hyperlink"/>
          </w:rPr>
          <w:t>Problems identified</w:t>
        </w:r>
        <w:r>
          <w:rPr>
            <w:webHidden/>
          </w:rPr>
          <w:tab/>
        </w:r>
        <w:r>
          <w:rPr>
            <w:webHidden/>
          </w:rPr>
          <w:fldChar w:fldCharType="begin"/>
        </w:r>
        <w:r>
          <w:rPr>
            <w:webHidden/>
          </w:rPr>
          <w:instrText xml:space="preserve"> PAGEREF _Toc115724373 \h </w:instrText>
        </w:r>
        <w:r>
          <w:rPr>
            <w:webHidden/>
          </w:rPr>
        </w:r>
        <w:r>
          <w:rPr>
            <w:webHidden/>
          </w:rPr>
          <w:fldChar w:fldCharType="separate"/>
        </w:r>
        <w:r>
          <w:rPr>
            <w:webHidden/>
          </w:rPr>
          <w:t>51</w:t>
        </w:r>
        <w:r>
          <w:rPr>
            <w:webHidden/>
          </w:rPr>
          <w:fldChar w:fldCharType="end"/>
        </w:r>
      </w:hyperlink>
    </w:p>
    <w:p w14:paraId="25AC566A" w14:textId="53031254" w:rsidR="00D459B5" w:rsidRDefault="00D459B5">
      <w:pPr>
        <w:pStyle w:val="TOC2"/>
        <w:rPr>
          <w:rFonts w:asciiTheme="minorHAnsi" w:eastAsiaTheme="minorEastAsia" w:hAnsiTheme="minorHAnsi" w:cstheme="minorBidi"/>
          <w:sz w:val="22"/>
          <w:szCs w:val="22"/>
          <w:lang w:val="en-DE" w:eastAsia="en-DE"/>
        </w:rPr>
      </w:pPr>
      <w:hyperlink w:anchor="_Toc115724374" w:history="1">
        <w:r w:rsidRPr="00376BFF">
          <w:rPr>
            <w:rStyle w:val="Hyperlink"/>
          </w:rPr>
          <w:t>4.5</w:t>
        </w:r>
        <w:r>
          <w:rPr>
            <w:rFonts w:asciiTheme="minorHAnsi" w:eastAsiaTheme="minorEastAsia" w:hAnsiTheme="minorHAnsi" w:cstheme="minorBidi"/>
            <w:sz w:val="22"/>
            <w:szCs w:val="22"/>
            <w:lang w:val="en-DE" w:eastAsia="en-DE"/>
          </w:rPr>
          <w:tab/>
        </w:r>
        <w:r w:rsidRPr="00376BFF">
          <w:rPr>
            <w:rStyle w:val="Hyperlink"/>
          </w:rPr>
          <w:t>Use Case-1: Testing the ONOS Controller with Isolated L2 Overlay Networks</w:t>
        </w:r>
        <w:r>
          <w:rPr>
            <w:webHidden/>
          </w:rPr>
          <w:tab/>
        </w:r>
        <w:r>
          <w:rPr>
            <w:webHidden/>
          </w:rPr>
          <w:fldChar w:fldCharType="begin"/>
        </w:r>
        <w:r>
          <w:rPr>
            <w:webHidden/>
          </w:rPr>
          <w:instrText xml:space="preserve"> PAGEREF _Toc115724374 \h </w:instrText>
        </w:r>
        <w:r>
          <w:rPr>
            <w:webHidden/>
          </w:rPr>
        </w:r>
        <w:r>
          <w:rPr>
            <w:webHidden/>
          </w:rPr>
          <w:fldChar w:fldCharType="separate"/>
        </w:r>
        <w:r>
          <w:rPr>
            <w:webHidden/>
          </w:rPr>
          <w:t>52</w:t>
        </w:r>
        <w:r>
          <w:rPr>
            <w:webHidden/>
          </w:rPr>
          <w:fldChar w:fldCharType="end"/>
        </w:r>
      </w:hyperlink>
    </w:p>
    <w:p w14:paraId="5F7BE225" w14:textId="2633C735" w:rsidR="00D459B5" w:rsidRDefault="00D459B5">
      <w:pPr>
        <w:pStyle w:val="TOC3"/>
        <w:rPr>
          <w:rFonts w:asciiTheme="minorHAnsi" w:eastAsiaTheme="minorEastAsia" w:hAnsiTheme="minorHAnsi" w:cstheme="minorBidi"/>
          <w:sz w:val="22"/>
          <w:szCs w:val="22"/>
          <w:lang w:val="en-DE" w:eastAsia="en-DE"/>
        </w:rPr>
      </w:pPr>
      <w:hyperlink w:anchor="_Toc115724375" w:history="1">
        <w:r w:rsidRPr="00376BFF">
          <w:rPr>
            <w:rStyle w:val="Hyperlink"/>
          </w:rPr>
          <w:t>4.5.1</w:t>
        </w:r>
        <w:r>
          <w:rPr>
            <w:rFonts w:asciiTheme="minorHAnsi" w:eastAsiaTheme="minorEastAsia" w:hAnsiTheme="minorHAnsi" w:cstheme="minorBidi"/>
            <w:sz w:val="22"/>
            <w:szCs w:val="22"/>
            <w:lang w:val="en-DE" w:eastAsia="en-DE"/>
          </w:rPr>
          <w:tab/>
        </w:r>
        <w:r w:rsidRPr="00376BFF">
          <w:rPr>
            <w:rStyle w:val="Hyperlink"/>
          </w:rPr>
          <w:t>Introduction</w:t>
        </w:r>
        <w:r>
          <w:rPr>
            <w:webHidden/>
          </w:rPr>
          <w:tab/>
        </w:r>
        <w:r>
          <w:rPr>
            <w:webHidden/>
          </w:rPr>
          <w:fldChar w:fldCharType="begin"/>
        </w:r>
        <w:r>
          <w:rPr>
            <w:webHidden/>
          </w:rPr>
          <w:instrText xml:space="preserve"> PAGEREF _Toc115724375 \h </w:instrText>
        </w:r>
        <w:r>
          <w:rPr>
            <w:webHidden/>
          </w:rPr>
        </w:r>
        <w:r>
          <w:rPr>
            <w:webHidden/>
          </w:rPr>
          <w:fldChar w:fldCharType="separate"/>
        </w:r>
        <w:r>
          <w:rPr>
            <w:webHidden/>
          </w:rPr>
          <w:t>52</w:t>
        </w:r>
        <w:r>
          <w:rPr>
            <w:webHidden/>
          </w:rPr>
          <w:fldChar w:fldCharType="end"/>
        </w:r>
      </w:hyperlink>
    </w:p>
    <w:p w14:paraId="2E9F83C7" w14:textId="2B593F61" w:rsidR="00D459B5" w:rsidRDefault="00D459B5">
      <w:pPr>
        <w:pStyle w:val="TOC3"/>
        <w:rPr>
          <w:rFonts w:asciiTheme="minorHAnsi" w:eastAsiaTheme="minorEastAsia" w:hAnsiTheme="minorHAnsi" w:cstheme="minorBidi"/>
          <w:sz w:val="22"/>
          <w:szCs w:val="22"/>
          <w:lang w:val="en-DE" w:eastAsia="en-DE"/>
        </w:rPr>
      </w:pPr>
      <w:hyperlink w:anchor="_Toc115724376" w:history="1">
        <w:r w:rsidRPr="00376BFF">
          <w:rPr>
            <w:rStyle w:val="Hyperlink"/>
          </w:rPr>
          <w:t>4.5.2</w:t>
        </w:r>
        <w:r>
          <w:rPr>
            <w:rFonts w:asciiTheme="minorHAnsi" w:eastAsiaTheme="minorEastAsia" w:hAnsiTheme="minorHAnsi" w:cstheme="minorBidi"/>
            <w:sz w:val="22"/>
            <w:szCs w:val="22"/>
            <w:lang w:val="en-DE" w:eastAsia="en-DE"/>
          </w:rPr>
          <w:tab/>
        </w:r>
        <w:r w:rsidRPr="00376BFF">
          <w:rPr>
            <w:rStyle w:val="Hyperlink"/>
          </w:rPr>
          <w:t>Configuration and Working</w:t>
        </w:r>
        <w:r>
          <w:rPr>
            <w:webHidden/>
          </w:rPr>
          <w:tab/>
        </w:r>
        <w:r>
          <w:rPr>
            <w:webHidden/>
          </w:rPr>
          <w:fldChar w:fldCharType="begin"/>
        </w:r>
        <w:r>
          <w:rPr>
            <w:webHidden/>
          </w:rPr>
          <w:instrText xml:space="preserve"> PAGEREF _Toc115724376 \h </w:instrText>
        </w:r>
        <w:r>
          <w:rPr>
            <w:webHidden/>
          </w:rPr>
        </w:r>
        <w:r>
          <w:rPr>
            <w:webHidden/>
          </w:rPr>
          <w:fldChar w:fldCharType="separate"/>
        </w:r>
        <w:r>
          <w:rPr>
            <w:webHidden/>
          </w:rPr>
          <w:t>57</w:t>
        </w:r>
        <w:r>
          <w:rPr>
            <w:webHidden/>
          </w:rPr>
          <w:fldChar w:fldCharType="end"/>
        </w:r>
      </w:hyperlink>
    </w:p>
    <w:p w14:paraId="388F3712" w14:textId="0EBF77E4" w:rsidR="00D459B5" w:rsidRDefault="00D459B5">
      <w:pPr>
        <w:pStyle w:val="TOC2"/>
        <w:rPr>
          <w:rFonts w:asciiTheme="minorHAnsi" w:eastAsiaTheme="minorEastAsia" w:hAnsiTheme="minorHAnsi" w:cstheme="minorBidi"/>
          <w:sz w:val="22"/>
          <w:szCs w:val="22"/>
          <w:lang w:val="en-DE" w:eastAsia="en-DE"/>
        </w:rPr>
      </w:pPr>
      <w:hyperlink w:anchor="_Toc115724377" w:history="1">
        <w:r w:rsidRPr="00376BFF">
          <w:rPr>
            <w:rStyle w:val="Hyperlink"/>
          </w:rPr>
          <w:t>4.6</w:t>
        </w:r>
        <w:r>
          <w:rPr>
            <w:rFonts w:asciiTheme="minorHAnsi" w:eastAsiaTheme="minorEastAsia" w:hAnsiTheme="minorHAnsi" w:cstheme="minorBidi"/>
            <w:sz w:val="22"/>
            <w:szCs w:val="22"/>
            <w:lang w:val="en-DE" w:eastAsia="en-DE"/>
          </w:rPr>
          <w:tab/>
        </w:r>
        <w:r w:rsidRPr="00376BFF">
          <w:rPr>
            <w:rStyle w:val="Hyperlink"/>
          </w:rPr>
          <w:t>Use Case-2: Testing the Network with Multiple ONOS Controllers</w:t>
        </w:r>
        <w:r>
          <w:rPr>
            <w:webHidden/>
          </w:rPr>
          <w:tab/>
        </w:r>
        <w:r>
          <w:rPr>
            <w:webHidden/>
          </w:rPr>
          <w:fldChar w:fldCharType="begin"/>
        </w:r>
        <w:r>
          <w:rPr>
            <w:webHidden/>
          </w:rPr>
          <w:instrText xml:space="preserve"> PAGEREF _Toc115724377 \h </w:instrText>
        </w:r>
        <w:r>
          <w:rPr>
            <w:webHidden/>
          </w:rPr>
        </w:r>
        <w:r>
          <w:rPr>
            <w:webHidden/>
          </w:rPr>
          <w:fldChar w:fldCharType="separate"/>
        </w:r>
        <w:r>
          <w:rPr>
            <w:webHidden/>
          </w:rPr>
          <w:t>60</w:t>
        </w:r>
        <w:r>
          <w:rPr>
            <w:webHidden/>
          </w:rPr>
          <w:fldChar w:fldCharType="end"/>
        </w:r>
      </w:hyperlink>
    </w:p>
    <w:p w14:paraId="694075D8" w14:textId="74AC8AB9" w:rsidR="00D459B5" w:rsidRDefault="00D459B5">
      <w:pPr>
        <w:pStyle w:val="TOC3"/>
        <w:rPr>
          <w:rFonts w:asciiTheme="minorHAnsi" w:eastAsiaTheme="minorEastAsia" w:hAnsiTheme="minorHAnsi" w:cstheme="minorBidi"/>
          <w:sz w:val="22"/>
          <w:szCs w:val="22"/>
          <w:lang w:val="en-DE" w:eastAsia="en-DE"/>
        </w:rPr>
      </w:pPr>
      <w:hyperlink w:anchor="_Toc115724378" w:history="1">
        <w:r w:rsidRPr="00376BFF">
          <w:rPr>
            <w:rStyle w:val="Hyperlink"/>
          </w:rPr>
          <w:t>4.6.1</w:t>
        </w:r>
        <w:r>
          <w:rPr>
            <w:rFonts w:asciiTheme="minorHAnsi" w:eastAsiaTheme="minorEastAsia" w:hAnsiTheme="minorHAnsi" w:cstheme="minorBidi"/>
            <w:sz w:val="22"/>
            <w:szCs w:val="22"/>
            <w:lang w:val="en-DE" w:eastAsia="en-DE"/>
          </w:rPr>
          <w:tab/>
        </w:r>
        <w:r w:rsidRPr="00376BFF">
          <w:rPr>
            <w:rStyle w:val="Hyperlink"/>
          </w:rPr>
          <w:t>Introduction</w:t>
        </w:r>
        <w:r>
          <w:rPr>
            <w:webHidden/>
          </w:rPr>
          <w:tab/>
        </w:r>
        <w:r>
          <w:rPr>
            <w:webHidden/>
          </w:rPr>
          <w:fldChar w:fldCharType="begin"/>
        </w:r>
        <w:r>
          <w:rPr>
            <w:webHidden/>
          </w:rPr>
          <w:instrText xml:space="preserve"> PAGEREF _Toc115724378 \h </w:instrText>
        </w:r>
        <w:r>
          <w:rPr>
            <w:webHidden/>
          </w:rPr>
        </w:r>
        <w:r>
          <w:rPr>
            <w:webHidden/>
          </w:rPr>
          <w:fldChar w:fldCharType="separate"/>
        </w:r>
        <w:r>
          <w:rPr>
            <w:webHidden/>
          </w:rPr>
          <w:t>61</w:t>
        </w:r>
        <w:r>
          <w:rPr>
            <w:webHidden/>
          </w:rPr>
          <w:fldChar w:fldCharType="end"/>
        </w:r>
      </w:hyperlink>
    </w:p>
    <w:p w14:paraId="68F5C42C" w14:textId="63258ED0" w:rsidR="00D459B5" w:rsidRDefault="00D459B5">
      <w:pPr>
        <w:pStyle w:val="TOC3"/>
        <w:rPr>
          <w:rFonts w:asciiTheme="minorHAnsi" w:eastAsiaTheme="minorEastAsia" w:hAnsiTheme="minorHAnsi" w:cstheme="minorBidi"/>
          <w:sz w:val="22"/>
          <w:szCs w:val="22"/>
          <w:lang w:val="en-DE" w:eastAsia="en-DE"/>
        </w:rPr>
      </w:pPr>
      <w:hyperlink w:anchor="_Toc115724379" w:history="1">
        <w:r w:rsidRPr="00376BFF">
          <w:rPr>
            <w:rStyle w:val="Hyperlink"/>
          </w:rPr>
          <w:t>4.6.2</w:t>
        </w:r>
        <w:r>
          <w:rPr>
            <w:rFonts w:asciiTheme="minorHAnsi" w:eastAsiaTheme="minorEastAsia" w:hAnsiTheme="minorHAnsi" w:cstheme="minorBidi"/>
            <w:sz w:val="22"/>
            <w:szCs w:val="22"/>
            <w:lang w:val="en-DE" w:eastAsia="en-DE"/>
          </w:rPr>
          <w:tab/>
        </w:r>
        <w:r w:rsidRPr="00376BFF">
          <w:rPr>
            <w:rStyle w:val="Hyperlink"/>
          </w:rPr>
          <w:t xml:space="preserve">Master Controllers with their </w:t>
        </w:r>
        <w:r w:rsidRPr="00376BFF">
          <w:rPr>
            <w:rStyle w:val="Hyperlink"/>
            <w:rFonts w:cs="Times"/>
          </w:rPr>
          <w:t>Devices</w:t>
        </w:r>
        <w:r>
          <w:rPr>
            <w:webHidden/>
          </w:rPr>
          <w:tab/>
        </w:r>
        <w:r>
          <w:rPr>
            <w:webHidden/>
          </w:rPr>
          <w:fldChar w:fldCharType="begin"/>
        </w:r>
        <w:r>
          <w:rPr>
            <w:webHidden/>
          </w:rPr>
          <w:instrText xml:space="preserve"> PAGEREF _Toc115724379 \h </w:instrText>
        </w:r>
        <w:r>
          <w:rPr>
            <w:webHidden/>
          </w:rPr>
        </w:r>
        <w:r>
          <w:rPr>
            <w:webHidden/>
          </w:rPr>
          <w:fldChar w:fldCharType="separate"/>
        </w:r>
        <w:r>
          <w:rPr>
            <w:webHidden/>
          </w:rPr>
          <w:t>64</w:t>
        </w:r>
        <w:r>
          <w:rPr>
            <w:webHidden/>
          </w:rPr>
          <w:fldChar w:fldCharType="end"/>
        </w:r>
      </w:hyperlink>
    </w:p>
    <w:p w14:paraId="3773AA9F" w14:textId="3D0ADCD9" w:rsidR="00D459B5" w:rsidRDefault="00D459B5">
      <w:pPr>
        <w:pStyle w:val="TOC3"/>
        <w:rPr>
          <w:rFonts w:asciiTheme="minorHAnsi" w:eastAsiaTheme="minorEastAsia" w:hAnsiTheme="minorHAnsi" w:cstheme="minorBidi"/>
          <w:sz w:val="22"/>
          <w:szCs w:val="22"/>
          <w:lang w:val="en-DE" w:eastAsia="en-DE"/>
        </w:rPr>
      </w:pPr>
      <w:hyperlink w:anchor="_Toc115724380" w:history="1">
        <w:r w:rsidRPr="00376BFF">
          <w:rPr>
            <w:rStyle w:val="Hyperlink"/>
          </w:rPr>
          <w:t>4.6.3</w:t>
        </w:r>
        <w:r>
          <w:rPr>
            <w:rFonts w:asciiTheme="minorHAnsi" w:eastAsiaTheme="minorEastAsia" w:hAnsiTheme="minorHAnsi" w:cstheme="minorBidi"/>
            <w:sz w:val="22"/>
            <w:szCs w:val="22"/>
            <w:lang w:val="en-DE" w:eastAsia="en-DE"/>
          </w:rPr>
          <w:tab/>
        </w:r>
        <w:r w:rsidRPr="00376BFF">
          <w:rPr>
            <w:rStyle w:val="Hyperlink"/>
          </w:rPr>
          <w:t>Proof and Validation of Link Failover Functioning</w:t>
        </w:r>
        <w:r>
          <w:rPr>
            <w:webHidden/>
          </w:rPr>
          <w:tab/>
        </w:r>
        <w:r>
          <w:rPr>
            <w:webHidden/>
          </w:rPr>
          <w:fldChar w:fldCharType="begin"/>
        </w:r>
        <w:r>
          <w:rPr>
            <w:webHidden/>
          </w:rPr>
          <w:instrText xml:space="preserve"> PAGEREF _Toc115724380 \h </w:instrText>
        </w:r>
        <w:r>
          <w:rPr>
            <w:webHidden/>
          </w:rPr>
        </w:r>
        <w:r>
          <w:rPr>
            <w:webHidden/>
          </w:rPr>
          <w:fldChar w:fldCharType="separate"/>
        </w:r>
        <w:r>
          <w:rPr>
            <w:webHidden/>
          </w:rPr>
          <w:t>65</w:t>
        </w:r>
        <w:r>
          <w:rPr>
            <w:webHidden/>
          </w:rPr>
          <w:fldChar w:fldCharType="end"/>
        </w:r>
      </w:hyperlink>
    </w:p>
    <w:p w14:paraId="6B65590C" w14:textId="7132023A" w:rsidR="00D459B5" w:rsidRDefault="00D459B5">
      <w:pPr>
        <w:pStyle w:val="TOC2"/>
        <w:rPr>
          <w:rFonts w:asciiTheme="minorHAnsi" w:eastAsiaTheme="minorEastAsia" w:hAnsiTheme="minorHAnsi" w:cstheme="minorBidi"/>
          <w:sz w:val="22"/>
          <w:szCs w:val="22"/>
          <w:lang w:val="en-DE" w:eastAsia="en-DE"/>
        </w:rPr>
      </w:pPr>
      <w:hyperlink w:anchor="_Toc115724381" w:history="1">
        <w:r w:rsidRPr="00376BFF">
          <w:rPr>
            <w:rStyle w:val="Hyperlink"/>
          </w:rPr>
          <w:t>4.7</w:t>
        </w:r>
        <w:r>
          <w:rPr>
            <w:rFonts w:asciiTheme="minorHAnsi" w:eastAsiaTheme="minorEastAsia" w:hAnsiTheme="minorHAnsi" w:cstheme="minorBidi"/>
            <w:sz w:val="22"/>
            <w:szCs w:val="22"/>
            <w:lang w:val="en-DE" w:eastAsia="en-DE"/>
          </w:rPr>
          <w:tab/>
        </w:r>
        <w:r w:rsidRPr="00376BFF">
          <w:rPr>
            <w:rStyle w:val="Hyperlink"/>
          </w:rPr>
          <w:t>Use Case-3: Testing the ONOS Controller with IPv6 Addressing</w:t>
        </w:r>
        <w:r>
          <w:rPr>
            <w:webHidden/>
          </w:rPr>
          <w:tab/>
        </w:r>
        <w:r>
          <w:rPr>
            <w:webHidden/>
          </w:rPr>
          <w:fldChar w:fldCharType="begin"/>
        </w:r>
        <w:r>
          <w:rPr>
            <w:webHidden/>
          </w:rPr>
          <w:instrText xml:space="preserve"> PAGEREF _Toc115724381 \h </w:instrText>
        </w:r>
        <w:r>
          <w:rPr>
            <w:webHidden/>
          </w:rPr>
        </w:r>
        <w:r>
          <w:rPr>
            <w:webHidden/>
          </w:rPr>
          <w:fldChar w:fldCharType="separate"/>
        </w:r>
        <w:r>
          <w:rPr>
            <w:webHidden/>
          </w:rPr>
          <w:t>67</w:t>
        </w:r>
        <w:r>
          <w:rPr>
            <w:webHidden/>
          </w:rPr>
          <w:fldChar w:fldCharType="end"/>
        </w:r>
      </w:hyperlink>
    </w:p>
    <w:p w14:paraId="2A15FF8C" w14:textId="36AC3B79" w:rsidR="00D459B5" w:rsidRDefault="00D459B5">
      <w:pPr>
        <w:pStyle w:val="TOC3"/>
        <w:rPr>
          <w:rFonts w:asciiTheme="minorHAnsi" w:eastAsiaTheme="minorEastAsia" w:hAnsiTheme="minorHAnsi" w:cstheme="minorBidi"/>
          <w:sz w:val="22"/>
          <w:szCs w:val="22"/>
          <w:lang w:val="en-DE" w:eastAsia="en-DE"/>
        </w:rPr>
      </w:pPr>
      <w:hyperlink w:anchor="_Toc115724382" w:history="1">
        <w:r w:rsidRPr="00376BFF">
          <w:rPr>
            <w:rStyle w:val="Hyperlink"/>
          </w:rPr>
          <w:t>4.7.1</w:t>
        </w:r>
        <w:r>
          <w:rPr>
            <w:rFonts w:asciiTheme="minorHAnsi" w:eastAsiaTheme="minorEastAsia" w:hAnsiTheme="minorHAnsi" w:cstheme="minorBidi"/>
            <w:sz w:val="22"/>
            <w:szCs w:val="22"/>
            <w:lang w:val="en-DE" w:eastAsia="en-DE"/>
          </w:rPr>
          <w:tab/>
        </w:r>
        <w:r w:rsidRPr="00376BFF">
          <w:rPr>
            <w:rStyle w:val="Hyperlink"/>
          </w:rPr>
          <w:t>Introduction</w:t>
        </w:r>
        <w:r>
          <w:rPr>
            <w:webHidden/>
          </w:rPr>
          <w:tab/>
        </w:r>
        <w:r>
          <w:rPr>
            <w:webHidden/>
          </w:rPr>
          <w:fldChar w:fldCharType="begin"/>
        </w:r>
        <w:r>
          <w:rPr>
            <w:webHidden/>
          </w:rPr>
          <w:instrText xml:space="preserve"> PAGEREF _Toc115724382 \h </w:instrText>
        </w:r>
        <w:r>
          <w:rPr>
            <w:webHidden/>
          </w:rPr>
        </w:r>
        <w:r>
          <w:rPr>
            <w:webHidden/>
          </w:rPr>
          <w:fldChar w:fldCharType="separate"/>
        </w:r>
        <w:r>
          <w:rPr>
            <w:webHidden/>
          </w:rPr>
          <w:t>68</w:t>
        </w:r>
        <w:r>
          <w:rPr>
            <w:webHidden/>
          </w:rPr>
          <w:fldChar w:fldCharType="end"/>
        </w:r>
      </w:hyperlink>
    </w:p>
    <w:p w14:paraId="28F95DC6" w14:textId="204AB368" w:rsidR="00D459B5" w:rsidRDefault="00D459B5">
      <w:pPr>
        <w:pStyle w:val="TOC3"/>
        <w:rPr>
          <w:rFonts w:asciiTheme="minorHAnsi" w:eastAsiaTheme="minorEastAsia" w:hAnsiTheme="minorHAnsi" w:cstheme="minorBidi"/>
          <w:sz w:val="22"/>
          <w:szCs w:val="22"/>
          <w:lang w:val="en-DE" w:eastAsia="en-DE"/>
        </w:rPr>
      </w:pPr>
      <w:hyperlink w:anchor="_Toc115724383" w:history="1">
        <w:r w:rsidRPr="00376BFF">
          <w:rPr>
            <w:rStyle w:val="Hyperlink"/>
          </w:rPr>
          <w:t>4.7.2</w:t>
        </w:r>
        <w:r>
          <w:rPr>
            <w:rFonts w:asciiTheme="minorHAnsi" w:eastAsiaTheme="minorEastAsia" w:hAnsiTheme="minorHAnsi" w:cstheme="minorBidi"/>
            <w:sz w:val="22"/>
            <w:szCs w:val="22"/>
            <w:lang w:val="en-DE" w:eastAsia="en-DE"/>
          </w:rPr>
          <w:tab/>
        </w:r>
        <w:r w:rsidRPr="00376BFF">
          <w:rPr>
            <w:rStyle w:val="Hyperlink"/>
          </w:rPr>
          <w:t>IPv6 over IPv4 tunnelling</w:t>
        </w:r>
        <w:r>
          <w:rPr>
            <w:webHidden/>
          </w:rPr>
          <w:tab/>
        </w:r>
        <w:r>
          <w:rPr>
            <w:webHidden/>
          </w:rPr>
          <w:fldChar w:fldCharType="begin"/>
        </w:r>
        <w:r>
          <w:rPr>
            <w:webHidden/>
          </w:rPr>
          <w:instrText xml:space="preserve"> PAGEREF _Toc115724383 \h </w:instrText>
        </w:r>
        <w:r>
          <w:rPr>
            <w:webHidden/>
          </w:rPr>
        </w:r>
        <w:r>
          <w:rPr>
            <w:webHidden/>
          </w:rPr>
          <w:fldChar w:fldCharType="separate"/>
        </w:r>
        <w:r>
          <w:rPr>
            <w:webHidden/>
          </w:rPr>
          <w:t>73</w:t>
        </w:r>
        <w:r>
          <w:rPr>
            <w:webHidden/>
          </w:rPr>
          <w:fldChar w:fldCharType="end"/>
        </w:r>
      </w:hyperlink>
    </w:p>
    <w:p w14:paraId="018F4C73" w14:textId="61BF83F9" w:rsidR="00D459B5" w:rsidRDefault="00D459B5">
      <w:pPr>
        <w:pStyle w:val="TOC2"/>
        <w:rPr>
          <w:rFonts w:asciiTheme="minorHAnsi" w:eastAsiaTheme="minorEastAsia" w:hAnsiTheme="minorHAnsi" w:cstheme="minorBidi"/>
          <w:sz w:val="22"/>
          <w:szCs w:val="22"/>
          <w:lang w:val="en-DE" w:eastAsia="en-DE"/>
        </w:rPr>
      </w:pPr>
      <w:hyperlink w:anchor="_Toc115724384" w:history="1">
        <w:r w:rsidRPr="00376BFF">
          <w:rPr>
            <w:rStyle w:val="Hyperlink"/>
          </w:rPr>
          <w:t>4.8</w:t>
        </w:r>
        <w:r>
          <w:rPr>
            <w:rFonts w:asciiTheme="minorHAnsi" w:eastAsiaTheme="minorEastAsia" w:hAnsiTheme="minorHAnsi" w:cstheme="minorBidi"/>
            <w:sz w:val="22"/>
            <w:szCs w:val="22"/>
            <w:lang w:val="en-DE" w:eastAsia="en-DE"/>
          </w:rPr>
          <w:tab/>
        </w:r>
        <w:r w:rsidRPr="00376BFF">
          <w:rPr>
            <w:rStyle w:val="Hyperlink"/>
          </w:rPr>
          <w:t>Use Case-4: Integrating Software-defined Network with the Legacy Networks</w:t>
        </w:r>
        <w:r>
          <w:rPr>
            <w:webHidden/>
          </w:rPr>
          <w:tab/>
        </w:r>
        <w:r>
          <w:rPr>
            <w:webHidden/>
          </w:rPr>
          <w:fldChar w:fldCharType="begin"/>
        </w:r>
        <w:r>
          <w:rPr>
            <w:webHidden/>
          </w:rPr>
          <w:instrText xml:space="preserve"> PAGEREF _Toc115724384 \h </w:instrText>
        </w:r>
        <w:r>
          <w:rPr>
            <w:webHidden/>
          </w:rPr>
        </w:r>
        <w:r>
          <w:rPr>
            <w:webHidden/>
          </w:rPr>
          <w:fldChar w:fldCharType="separate"/>
        </w:r>
        <w:r>
          <w:rPr>
            <w:webHidden/>
          </w:rPr>
          <w:t>78</w:t>
        </w:r>
        <w:r>
          <w:rPr>
            <w:webHidden/>
          </w:rPr>
          <w:fldChar w:fldCharType="end"/>
        </w:r>
      </w:hyperlink>
    </w:p>
    <w:p w14:paraId="7174913F" w14:textId="165A3859" w:rsidR="00D459B5" w:rsidRDefault="00D459B5">
      <w:pPr>
        <w:pStyle w:val="TOC3"/>
        <w:rPr>
          <w:rFonts w:asciiTheme="minorHAnsi" w:eastAsiaTheme="minorEastAsia" w:hAnsiTheme="minorHAnsi" w:cstheme="minorBidi"/>
          <w:sz w:val="22"/>
          <w:szCs w:val="22"/>
          <w:lang w:val="en-DE" w:eastAsia="en-DE"/>
        </w:rPr>
      </w:pPr>
      <w:hyperlink w:anchor="_Toc115724385" w:history="1">
        <w:r w:rsidRPr="00376BFF">
          <w:rPr>
            <w:rStyle w:val="Hyperlink"/>
          </w:rPr>
          <w:t>4.8.1</w:t>
        </w:r>
        <w:r>
          <w:rPr>
            <w:rFonts w:asciiTheme="minorHAnsi" w:eastAsiaTheme="minorEastAsia" w:hAnsiTheme="minorHAnsi" w:cstheme="minorBidi"/>
            <w:sz w:val="22"/>
            <w:szCs w:val="22"/>
            <w:lang w:val="en-DE" w:eastAsia="en-DE"/>
          </w:rPr>
          <w:tab/>
        </w:r>
        <w:r w:rsidRPr="00376BFF">
          <w:rPr>
            <w:rStyle w:val="Hyperlink"/>
          </w:rPr>
          <w:t>Introduction</w:t>
        </w:r>
        <w:r>
          <w:rPr>
            <w:webHidden/>
          </w:rPr>
          <w:tab/>
        </w:r>
        <w:r>
          <w:rPr>
            <w:webHidden/>
          </w:rPr>
          <w:fldChar w:fldCharType="begin"/>
        </w:r>
        <w:r>
          <w:rPr>
            <w:webHidden/>
          </w:rPr>
          <w:instrText xml:space="preserve"> PAGEREF _Toc115724385 \h </w:instrText>
        </w:r>
        <w:r>
          <w:rPr>
            <w:webHidden/>
          </w:rPr>
        </w:r>
        <w:r>
          <w:rPr>
            <w:webHidden/>
          </w:rPr>
          <w:fldChar w:fldCharType="separate"/>
        </w:r>
        <w:r>
          <w:rPr>
            <w:webHidden/>
          </w:rPr>
          <w:t>78</w:t>
        </w:r>
        <w:r>
          <w:rPr>
            <w:webHidden/>
          </w:rPr>
          <w:fldChar w:fldCharType="end"/>
        </w:r>
      </w:hyperlink>
    </w:p>
    <w:p w14:paraId="1FF503F1" w14:textId="6FA5E01C" w:rsidR="00D459B5" w:rsidRDefault="00D459B5">
      <w:pPr>
        <w:pStyle w:val="TOC3"/>
        <w:rPr>
          <w:rFonts w:asciiTheme="minorHAnsi" w:eastAsiaTheme="minorEastAsia" w:hAnsiTheme="minorHAnsi" w:cstheme="minorBidi"/>
          <w:sz w:val="22"/>
          <w:szCs w:val="22"/>
          <w:lang w:val="en-DE" w:eastAsia="en-DE"/>
        </w:rPr>
      </w:pPr>
      <w:hyperlink w:anchor="_Toc115724386" w:history="1">
        <w:r w:rsidRPr="00376BFF">
          <w:rPr>
            <w:rStyle w:val="Hyperlink"/>
          </w:rPr>
          <w:t>4.8.2</w:t>
        </w:r>
        <w:r>
          <w:rPr>
            <w:rFonts w:asciiTheme="minorHAnsi" w:eastAsiaTheme="minorEastAsia" w:hAnsiTheme="minorHAnsi" w:cstheme="minorBidi"/>
            <w:sz w:val="22"/>
            <w:szCs w:val="22"/>
            <w:lang w:val="en-DE" w:eastAsia="en-DE"/>
          </w:rPr>
          <w:tab/>
        </w:r>
        <w:r w:rsidRPr="00376BFF">
          <w:rPr>
            <w:rStyle w:val="Hyperlink"/>
          </w:rPr>
          <w:t>Configuration and Working</w:t>
        </w:r>
        <w:r>
          <w:rPr>
            <w:webHidden/>
          </w:rPr>
          <w:tab/>
        </w:r>
        <w:r>
          <w:rPr>
            <w:webHidden/>
          </w:rPr>
          <w:fldChar w:fldCharType="begin"/>
        </w:r>
        <w:r>
          <w:rPr>
            <w:webHidden/>
          </w:rPr>
          <w:instrText xml:space="preserve"> PAGEREF _Toc115724386 \h </w:instrText>
        </w:r>
        <w:r>
          <w:rPr>
            <w:webHidden/>
          </w:rPr>
        </w:r>
        <w:r>
          <w:rPr>
            <w:webHidden/>
          </w:rPr>
          <w:fldChar w:fldCharType="separate"/>
        </w:r>
        <w:r>
          <w:rPr>
            <w:webHidden/>
          </w:rPr>
          <w:t>80</w:t>
        </w:r>
        <w:r>
          <w:rPr>
            <w:webHidden/>
          </w:rPr>
          <w:fldChar w:fldCharType="end"/>
        </w:r>
      </w:hyperlink>
    </w:p>
    <w:p w14:paraId="15A502B4" w14:textId="091A64BC" w:rsidR="00D459B5" w:rsidRDefault="00D459B5">
      <w:pPr>
        <w:pStyle w:val="TOC1"/>
        <w:rPr>
          <w:rFonts w:asciiTheme="minorHAnsi" w:eastAsiaTheme="minorEastAsia" w:hAnsiTheme="minorHAnsi" w:cstheme="minorBidi"/>
          <w:b w:val="0"/>
          <w:sz w:val="22"/>
          <w:szCs w:val="22"/>
          <w:lang w:val="en-DE" w:eastAsia="en-DE"/>
        </w:rPr>
      </w:pPr>
      <w:hyperlink w:anchor="_Toc115724387" w:history="1">
        <w:r w:rsidRPr="00376BFF">
          <w:rPr>
            <w:rStyle w:val="Hyperlink"/>
          </w:rPr>
          <w:t>5</w:t>
        </w:r>
        <w:r>
          <w:rPr>
            <w:rFonts w:asciiTheme="minorHAnsi" w:eastAsiaTheme="minorEastAsia" w:hAnsiTheme="minorHAnsi" w:cstheme="minorBidi"/>
            <w:b w:val="0"/>
            <w:sz w:val="22"/>
            <w:szCs w:val="22"/>
            <w:lang w:val="en-DE" w:eastAsia="en-DE"/>
          </w:rPr>
          <w:tab/>
        </w:r>
        <w:r w:rsidRPr="00376BFF">
          <w:rPr>
            <w:rStyle w:val="Hyperlink"/>
          </w:rPr>
          <w:t>Summary and Perspectives</w:t>
        </w:r>
        <w:r>
          <w:rPr>
            <w:webHidden/>
          </w:rPr>
          <w:tab/>
        </w:r>
        <w:r>
          <w:rPr>
            <w:webHidden/>
          </w:rPr>
          <w:fldChar w:fldCharType="begin"/>
        </w:r>
        <w:r>
          <w:rPr>
            <w:webHidden/>
          </w:rPr>
          <w:instrText xml:space="preserve"> PAGEREF _Toc115724387 \h </w:instrText>
        </w:r>
        <w:r>
          <w:rPr>
            <w:webHidden/>
          </w:rPr>
        </w:r>
        <w:r>
          <w:rPr>
            <w:webHidden/>
          </w:rPr>
          <w:fldChar w:fldCharType="separate"/>
        </w:r>
        <w:r>
          <w:rPr>
            <w:webHidden/>
          </w:rPr>
          <w:t>84</w:t>
        </w:r>
        <w:r>
          <w:rPr>
            <w:webHidden/>
          </w:rPr>
          <w:fldChar w:fldCharType="end"/>
        </w:r>
      </w:hyperlink>
    </w:p>
    <w:p w14:paraId="7665782C" w14:textId="6BE7D329" w:rsidR="00D459B5" w:rsidRDefault="00D459B5">
      <w:pPr>
        <w:pStyle w:val="TOC1"/>
        <w:rPr>
          <w:rFonts w:asciiTheme="minorHAnsi" w:eastAsiaTheme="minorEastAsia" w:hAnsiTheme="minorHAnsi" w:cstheme="minorBidi"/>
          <w:b w:val="0"/>
          <w:sz w:val="22"/>
          <w:szCs w:val="22"/>
          <w:lang w:val="en-DE" w:eastAsia="en-DE"/>
        </w:rPr>
      </w:pPr>
      <w:hyperlink w:anchor="_Toc115724388" w:history="1">
        <w:r w:rsidRPr="00376BFF">
          <w:rPr>
            <w:rStyle w:val="Hyperlink"/>
          </w:rPr>
          <w:t>6</w:t>
        </w:r>
        <w:r>
          <w:rPr>
            <w:rFonts w:asciiTheme="minorHAnsi" w:eastAsiaTheme="minorEastAsia" w:hAnsiTheme="minorHAnsi" w:cstheme="minorBidi"/>
            <w:b w:val="0"/>
            <w:sz w:val="22"/>
            <w:szCs w:val="22"/>
            <w:lang w:val="en-DE" w:eastAsia="en-DE"/>
          </w:rPr>
          <w:tab/>
        </w:r>
        <w:r w:rsidRPr="00376BFF">
          <w:rPr>
            <w:rStyle w:val="Hyperlink"/>
          </w:rPr>
          <w:t>Abbreviations</w:t>
        </w:r>
        <w:r>
          <w:rPr>
            <w:webHidden/>
          </w:rPr>
          <w:tab/>
        </w:r>
        <w:r>
          <w:rPr>
            <w:webHidden/>
          </w:rPr>
          <w:fldChar w:fldCharType="begin"/>
        </w:r>
        <w:r>
          <w:rPr>
            <w:webHidden/>
          </w:rPr>
          <w:instrText xml:space="preserve"> PAGEREF _Toc115724388 \h </w:instrText>
        </w:r>
        <w:r>
          <w:rPr>
            <w:webHidden/>
          </w:rPr>
        </w:r>
        <w:r>
          <w:rPr>
            <w:webHidden/>
          </w:rPr>
          <w:fldChar w:fldCharType="separate"/>
        </w:r>
        <w:r>
          <w:rPr>
            <w:webHidden/>
          </w:rPr>
          <w:t>86</w:t>
        </w:r>
        <w:r>
          <w:rPr>
            <w:webHidden/>
          </w:rPr>
          <w:fldChar w:fldCharType="end"/>
        </w:r>
      </w:hyperlink>
    </w:p>
    <w:p w14:paraId="2DC02673" w14:textId="60862C1B" w:rsidR="00D459B5" w:rsidRDefault="00D459B5">
      <w:pPr>
        <w:pStyle w:val="TOC1"/>
        <w:rPr>
          <w:rFonts w:asciiTheme="minorHAnsi" w:eastAsiaTheme="minorEastAsia" w:hAnsiTheme="minorHAnsi" w:cstheme="minorBidi"/>
          <w:b w:val="0"/>
          <w:sz w:val="22"/>
          <w:szCs w:val="22"/>
          <w:lang w:val="en-DE" w:eastAsia="en-DE"/>
        </w:rPr>
      </w:pPr>
      <w:hyperlink w:anchor="_Toc115724389" w:history="1">
        <w:r w:rsidRPr="00376BFF">
          <w:rPr>
            <w:rStyle w:val="Hyperlink"/>
          </w:rPr>
          <w:t>7</w:t>
        </w:r>
        <w:r>
          <w:rPr>
            <w:rFonts w:asciiTheme="minorHAnsi" w:eastAsiaTheme="minorEastAsia" w:hAnsiTheme="minorHAnsi" w:cstheme="minorBidi"/>
            <w:b w:val="0"/>
            <w:sz w:val="22"/>
            <w:szCs w:val="22"/>
            <w:lang w:val="en-DE" w:eastAsia="en-DE"/>
          </w:rPr>
          <w:tab/>
        </w:r>
        <w:r w:rsidRPr="00376BFF">
          <w:rPr>
            <w:rStyle w:val="Hyperlink"/>
          </w:rPr>
          <w:t>References</w:t>
        </w:r>
        <w:r>
          <w:rPr>
            <w:webHidden/>
          </w:rPr>
          <w:tab/>
        </w:r>
        <w:r>
          <w:rPr>
            <w:webHidden/>
          </w:rPr>
          <w:fldChar w:fldCharType="begin"/>
        </w:r>
        <w:r>
          <w:rPr>
            <w:webHidden/>
          </w:rPr>
          <w:instrText xml:space="preserve"> PAGEREF _Toc115724389 \h </w:instrText>
        </w:r>
        <w:r>
          <w:rPr>
            <w:webHidden/>
          </w:rPr>
        </w:r>
        <w:r>
          <w:rPr>
            <w:webHidden/>
          </w:rPr>
          <w:fldChar w:fldCharType="separate"/>
        </w:r>
        <w:r>
          <w:rPr>
            <w:webHidden/>
          </w:rPr>
          <w:t>88</w:t>
        </w:r>
        <w:r>
          <w:rPr>
            <w:webHidden/>
          </w:rPr>
          <w:fldChar w:fldCharType="end"/>
        </w:r>
      </w:hyperlink>
    </w:p>
    <w:p w14:paraId="3F8FC3FF" w14:textId="7B2E07EF" w:rsidR="00D459B5" w:rsidRDefault="00D459B5">
      <w:pPr>
        <w:pStyle w:val="TOC1"/>
        <w:rPr>
          <w:rFonts w:asciiTheme="minorHAnsi" w:eastAsiaTheme="minorEastAsia" w:hAnsiTheme="minorHAnsi" w:cstheme="minorBidi"/>
          <w:b w:val="0"/>
          <w:sz w:val="22"/>
          <w:szCs w:val="22"/>
          <w:lang w:val="en-DE" w:eastAsia="en-DE"/>
        </w:rPr>
      </w:pPr>
      <w:hyperlink w:anchor="_Toc115724390" w:history="1">
        <w:r w:rsidRPr="00376BFF">
          <w:rPr>
            <w:rStyle w:val="Hyperlink"/>
          </w:rPr>
          <w:t>8</w:t>
        </w:r>
        <w:r>
          <w:rPr>
            <w:rFonts w:asciiTheme="minorHAnsi" w:eastAsiaTheme="minorEastAsia" w:hAnsiTheme="minorHAnsi" w:cstheme="minorBidi"/>
            <w:b w:val="0"/>
            <w:sz w:val="22"/>
            <w:szCs w:val="22"/>
            <w:lang w:val="en-DE" w:eastAsia="en-DE"/>
          </w:rPr>
          <w:tab/>
        </w:r>
        <w:r w:rsidRPr="00376BFF">
          <w:rPr>
            <w:rStyle w:val="Hyperlink"/>
          </w:rPr>
          <w:t>Appendix</w:t>
        </w:r>
        <w:r>
          <w:rPr>
            <w:webHidden/>
          </w:rPr>
          <w:tab/>
        </w:r>
        <w:r>
          <w:rPr>
            <w:webHidden/>
          </w:rPr>
          <w:fldChar w:fldCharType="begin"/>
        </w:r>
        <w:r>
          <w:rPr>
            <w:webHidden/>
          </w:rPr>
          <w:instrText xml:space="preserve"> PAGEREF _Toc115724390 \h </w:instrText>
        </w:r>
        <w:r>
          <w:rPr>
            <w:webHidden/>
          </w:rPr>
        </w:r>
        <w:r>
          <w:rPr>
            <w:webHidden/>
          </w:rPr>
          <w:fldChar w:fldCharType="separate"/>
        </w:r>
        <w:r>
          <w:rPr>
            <w:webHidden/>
          </w:rPr>
          <w:t>93</w:t>
        </w:r>
        <w:r>
          <w:rPr>
            <w:webHidden/>
          </w:rPr>
          <w:fldChar w:fldCharType="end"/>
        </w:r>
      </w:hyperlink>
    </w:p>
    <w:p w14:paraId="6769E9CE" w14:textId="095EECA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724347"/>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3D6A1CEE"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BE2F5B" w:rsidRPr="00BE2F5B">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1282E687"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10344D52"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BE2F5B">
            <w:rPr>
              <w:rFonts w:cs="Times"/>
              <w:noProof/>
              <w:lang w:val="en-US"/>
            </w:rPr>
            <w:t xml:space="preserve"> </w:t>
          </w:r>
          <w:r w:rsidR="00BE2F5B" w:rsidRPr="00BE2F5B">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BE2F5B" w:rsidRPr="00BE2F5B">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724348"/>
      <w:r w:rsidRPr="001B6BE1">
        <w:rPr>
          <w:rFonts w:cs="Times"/>
        </w:rPr>
        <w:t>Aim and Motivation</w:t>
      </w:r>
      <w:bookmarkEnd w:id="8"/>
      <w:bookmarkEnd w:id="9"/>
    </w:p>
    <w:p w14:paraId="68543AD2" w14:textId="70E0318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520CAC29"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724349"/>
      <w:r w:rsidRPr="001B6BE1">
        <w:rPr>
          <w:rFonts w:cs="Times"/>
        </w:rPr>
        <w:t>Problem Statement</w:t>
      </w:r>
      <w:bookmarkEnd w:id="10"/>
      <w:bookmarkEnd w:id="11"/>
    </w:p>
    <w:p w14:paraId="4A7B5EEA" w14:textId="53F0E7F0"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724350"/>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724351"/>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724352"/>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279D131B"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BE2F5B">
            <w:rPr>
              <w:rFonts w:cs="Times"/>
              <w:noProof/>
            </w:rPr>
            <w:t xml:space="preserve"> </w:t>
          </w:r>
          <w:r w:rsidR="00BE2F5B" w:rsidRPr="00BE2F5B">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48D1A21F"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28A04190"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3F756D44"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standardisation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BE2F5B" w:rsidRPr="00BE2F5B">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BE2F5B">
            <w:rPr>
              <w:rFonts w:cs="Times"/>
              <w:noProof/>
            </w:rPr>
            <w:t xml:space="preserve"> </w:t>
          </w:r>
          <w:r w:rsidR="00BE2F5B" w:rsidRPr="00BE2F5B">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6F431512"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BE2F5B" w:rsidRPr="00BE2F5B">
            <w:rPr>
              <w:rFonts w:cs="Times"/>
              <w:noProof/>
              <w:lang w:val="en-US"/>
            </w:rPr>
            <w:t>[6]</w:t>
          </w:r>
          <w:r w:rsidR="007D3DD0">
            <w:rPr>
              <w:rFonts w:cs="Times"/>
            </w:rPr>
            <w:fldChar w:fldCharType="end"/>
          </w:r>
        </w:sdtContent>
      </w:sdt>
      <w:r w:rsidR="00750093" w:rsidRPr="001B6BE1">
        <w:rPr>
          <w:rFonts w:cs="Times"/>
        </w:rPr>
        <w:t>.</w:t>
      </w:r>
    </w:p>
    <w:p w14:paraId="2A53C074" w14:textId="66B4D06C"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BE2F5B" w:rsidRPr="00BE2F5B">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BE2F5B" w:rsidRPr="00BE2F5B">
            <w:rPr>
              <w:rFonts w:cs="Times"/>
              <w:noProof/>
              <w:lang w:val="en-US"/>
            </w:rPr>
            <w:t>[7]</w:t>
          </w:r>
          <w:r w:rsidR="004E089C">
            <w:rPr>
              <w:rFonts w:cs="Times"/>
            </w:rPr>
            <w:fldChar w:fldCharType="end"/>
          </w:r>
        </w:sdtContent>
      </w:sdt>
      <w:r w:rsidR="00436AEE">
        <w:rPr>
          <w:rFonts w:cs="Times"/>
        </w:rPr>
        <w:t xml:space="preserve"> by OpenDaylight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BE2F5B" w:rsidRPr="00BE2F5B">
            <w:rPr>
              <w:rFonts w:cs="Times"/>
              <w:noProof/>
              <w:lang w:val="en-US"/>
            </w:rPr>
            <w:t>[8]</w:t>
          </w:r>
          <w:r w:rsidR="00FE6785">
            <w:rPr>
              <w:rFonts w:cs="Times"/>
            </w:rPr>
            <w:fldChar w:fldCharType="end"/>
          </w:r>
        </w:sdtContent>
      </w:sdt>
      <w:r w:rsidR="00436AEE">
        <w:rPr>
          <w:rFonts w:cs="Times"/>
        </w:rPr>
        <w:t xml:space="preserve"> by ONOS.</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3DCCEE1B"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BE2F5B" w:rsidRPr="00BE2F5B">
            <w:rPr>
              <w:rFonts w:cs="Times"/>
              <w:noProof/>
              <w:lang w:val="en-US"/>
            </w:rPr>
            <w:t>[9]</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BE2F5B" w:rsidRPr="00BE2F5B">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027FFFB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18" w:name="_Toc108739176"/>
      <w:bookmarkStart w:id="19" w:name="_Toc115724353"/>
      <w:r w:rsidRPr="001B6BE1">
        <w:rPr>
          <w:rFonts w:cs="Times"/>
        </w:rPr>
        <w:t>SDN Controllers</w:t>
      </w:r>
      <w:bookmarkEnd w:id="18"/>
      <w:bookmarkEnd w:id="19"/>
    </w:p>
    <w:p w14:paraId="5B4233A7" w14:textId="66F04300" w:rsidR="004E3097" w:rsidRPr="001B6BE1" w:rsidRDefault="00C96106" w:rsidP="00DE1711">
      <w:r w:rsidRPr="001B6BE1">
        <w:t xml:space="preserve">The Controller is the key component of the </w:t>
      </w:r>
      <w:r w:rsidR="006A1ACE">
        <w:t>s</w:t>
      </w:r>
      <w:r w:rsidRPr="001B6BE1">
        <w:t>oftware-defined networks.</w:t>
      </w:r>
      <w:r w:rsidR="003435C9" w:rsidRPr="001B6BE1">
        <w:t xml:space="preserve"> </w:t>
      </w:r>
      <w:r w:rsidR="005451A9" w:rsidRPr="001B6BE1">
        <w:t>It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DE1711">
        <w:t>. Also the network devices provides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3B782254"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BE2F5B">
            <w:rPr>
              <w:noProof/>
            </w:rPr>
            <w:t xml:space="preserve"> [10]</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BE2F5B">
            <w:rPr>
              <w:noProof/>
            </w:rPr>
            <w:t>[11]</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BE2F5B">
            <w:rPr>
              <w:noProof/>
            </w:rPr>
            <w:t xml:space="preserve"> [12]</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BE2F5B">
            <w:rPr>
              <w:noProof/>
            </w:rPr>
            <w:t xml:space="preserve"> [13]</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BE2F5B">
            <w:rPr>
              <w:noProof/>
            </w:rPr>
            <w:t xml:space="preserve"> [14]</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BE2F5B">
            <w:rPr>
              <w:noProof/>
            </w:rPr>
            <w:t>[15]</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BE2F5B">
            <w:rPr>
              <w:noProof/>
            </w:rPr>
            <w:t xml:space="preserve"> [16]</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BE2F5B">
            <w:rPr>
              <w:noProof/>
            </w:rPr>
            <w:t>[17]</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BE2F5B">
            <w:rPr>
              <w:noProof/>
            </w:rPr>
            <w:t>[18]</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BE2F5B">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BE2F5B">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BE2F5B">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p>
    <w:p w14:paraId="74931F20" w14:textId="13A6370A" w:rsidR="0087498C" w:rsidRPr="001B6BE1" w:rsidRDefault="0087498C" w:rsidP="002318B8">
      <w:pPr>
        <w:pStyle w:val="Caption"/>
        <w:keepNext/>
        <w:spacing w:before="0" w:after="240"/>
        <w:jc w:val="center"/>
      </w:pPr>
      <w:bookmarkStart w:id="20" w:name="_Toc114937968"/>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F82B3EB"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BE2F5B">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BE2F5B">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BE2F5B">
            <w:rPr>
              <w:noProof/>
            </w:rPr>
            <w:t>[24]</w:t>
          </w:r>
          <w:r w:rsidR="000221C5" w:rsidRPr="001B6BE1">
            <w:fldChar w:fldCharType="end"/>
          </w:r>
        </w:sdtContent>
      </w:sdt>
      <w:r w:rsidR="000221C5" w:rsidRPr="001B6BE1">
        <w:t>.</w:t>
      </w:r>
      <w:r w:rsidR="00FA4B84">
        <w:t xml:space="preserve"> The open-source </w:t>
      </w:r>
      <w:r w:rsidR="00F25483">
        <w:t>SDN controllers listed in table 2.1 were the most cited ones in research and academic papers</w:t>
      </w:r>
      <w:r w:rsidR="00483539">
        <w:t>.</w:t>
      </w:r>
    </w:p>
    <w:p w14:paraId="46001D89" w14:textId="22601860"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424D5B" w:rsidRPr="001B6BE1">
        <w:t>drafted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BE2F5B">
            <w:rPr>
              <w:noProof/>
            </w:rPr>
            <w:t>[10]</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BE2F5B">
            <w:rPr>
              <w:noProof/>
            </w:rPr>
            <w:t>[12]</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BE2F5B">
            <w:rPr>
              <w:noProof/>
            </w:rPr>
            <w:t>[16]</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BE2F5B">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BE2F5B">
            <w:rPr>
              <w:noProof/>
            </w:rPr>
            <w:t xml:space="preserve"> [14]</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BE2F5B">
            <w:rPr>
              <w:noProof/>
            </w:rPr>
            <w:t xml:space="preserve"> [26]</w:t>
          </w:r>
          <w:r w:rsidR="00641787" w:rsidRPr="001B6BE1">
            <w:fldChar w:fldCharType="end"/>
          </w:r>
        </w:sdtContent>
      </w:sdt>
      <w:r w:rsidR="00920903" w:rsidRPr="001B6BE1">
        <w:t xml:space="preserve">. </w:t>
      </w:r>
      <w:r w:rsidR="00947905">
        <w:t>L</w:t>
      </w:r>
      <w:r w:rsidR="00947905" w:rsidRPr="007B17B9">
        <w:t>imitations of the innovative first SDN controllers were overcome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503F2761"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BE2F5B">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BE2F5B">
            <w:rPr>
              <w:noProof/>
            </w:rPr>
            <w:t>[13]</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BE2F5B">
            <w:rPr>
              <w:noProof/>
            </w:rPr>
            <w:t>[17]</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BE2F5B">
            <w:rPr>
              <w:noProof/>
            </w:rPr>
            <w:t>[18]</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BE2F5B">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BE2F5B">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BE2F5B">
            <w:rPr>
              <w:noProof/>
            </w:rPr>
            <w:t>[23]</w:t>
          </w:r>
          <w:r w:rsidR="00362D68" w:rsidRPr="001B6BE1">
            <w:fldChar w:fldCharType="end"/>
          </w:r>
        </w:sdtContent>
      </w:sdt>
      <w:r w:rsidR="00270D8F" w:rsidRPr="001B6BE1">
        <w:t>.</w:t>
      </w:r>
    </w:p>
    <w:p w14:paraId="14642F7C" w14:textId="6B4E3A39" w:rsidR="004E3FAA" w:rsidRPr="001B6BE1"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r w:rsidR="0052579B" w:rsidRPr="001B6BE1">
        <w:lastRenderedPageBreak/>
        <w:t>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6A7F904C"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BE2F5B">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BE2F5B">
            <w:rPr>
              <w:noProof/>
            </w:rPr>
            <w:t>[28]</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BE2F5B">
            <w:rPr>
              <w:noProof/>
            </w:rPr>
            <w:t>[23]</w:t>
          </w:r>
          <w:r w:rsidR="008D0553" w:rsidRPr="001B6BE1">
            <w:fldChar w:fldCharType="end"/>
          </w:r>
        </w:sdtContent>
      </w:sdt>
      <w:r w:rsidR="00D14A42" w:rsidRPr="001B6BE1">
        <w:t xml:space="preserve">. </w:t>
      </w:r>
    </w:p>
    <w:p w14:paraId="7EF3BF09" w14:textId="35C28BDA"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Generally, the controllers</w:t>
      </w:r>
      <w:r w:rsidR="00277B2C" w:rsidRPr="001B6BE1">
        <w:t xml:space="preserve"> are divided into </w:t>
      </w:r>
      <w:r w:rsidR="0014675D">
        <w:t>domains</w:t>
      </w:r>
      <w:r w:rsidR="00277B2C" w:rsidRPr="001B6BE1">
        <w:t xml:space="preserve"> of networks and are responsible for controlling the operations of the respective</w:t>
      </w:r>
      <w:r w:rsidR="00F11A41" w:rsidRPr="001B6BE1">
        <w:t xml:space="preserve"> </w:t>
      </w:r>
      <w:r w:rsidR="0014675D">
        <w:t>domains</w:t>
      </w:r>
      <w:r w:rsidR="00F11A41" w:rsidRPr="001B6BE1">
        <w:t xml:space="preserve"> of the</w:t>
      </w:r>
      <w:r w:rsidR="00277B2C" w:rsidRPr="001B6BE1">
        <w:t xml:space="preserve"> networks.</w:t>
      </w:r>
      <w:r w:rsidR="00207889" w:rsidRPr="001B6BE1">
        <w:t xml:space="preserve"> </w:t>
      </w:r>
      <w:r w:rsidR="00E76737">
        <w:t>A</w:t>
      </w:r>
      <w:r w:rsidR="00E76737" w:rsidRPr="001B6BE1">
        <w:t>ll the controllers have the global view of the network</w:t>
      </w:r>
      <w:r w:rsidR="00E76737">
        <w:t xml:space="preserve"> however, they</w:t>
      </w:r>
      <w:r w:rsidR="00357B08">
        <w:t xml:space="preserve"> only</w:t>
      </w:r>
      <w:r w:rsidR="001A5C5F">
        <w:t xml:space="preserve"> control network devices of their </w:t>
      </w:r>
      <w:r w:rsidR="001A5C5F" w:rsidRPr="001B6BE1">
        <w:t xml:space="preserve">respective </w:t>
      </w:r>
      <w:r w:rsidR="001A5C5F">
        <w:t>domains.</w:t>
      </w:r>
      <w:r w:rsidR="0093731D">
        <w:t xml:space="preserve">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0B394DCE"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BE2F5B">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BE2F5B">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1" w:name="_Toc108739177"/>
      <w:bookmarkStart w:id="22" w:name="_Toc115724354"/>
      <w:r w:rsidRPr="001B6BE1">
        <w:t>ONOS</w:t>
      </w:r>
      <w:bookmarkEnd w:id="21"/>
      <w:r w:rsidR="008E77EF" w:rsidRPr="001B6BE1">
        <w:t xml:space="preserve"> Controller</w:t>
      </w:r>
      <w:bookmarkEnd w:id="22"/>
    </w:p>
    <w:p w14:paraId="4CC1E8A7" w14:textId="2F227BFB"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BE2F5B">
            <w:rPr>
              <w:noProof/>
            </w:rPr>
            <w:t>[18]</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BE2F5B">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BE2F5B">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not being the first SDN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19C2BB25"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BE2F5B">
            <w:rPr>
              <w:noProof/>
            </w:rPr>
            <w:t>[30]</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6B1A98AB"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subsystems func</w:t>
      </w:r>
      <w:r w:rsidR="00794AC8" w:rsidRPr="001B6BE1">
        <w:lastRenderedPageBreak/>
        <w:t>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BE2F5B">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5760720" cy="3368675"/>
                    </a:xfrm>
                    <a:prstGeom prst="rect">
                      <a:avLst/>
                    </a:prstGeom>
                  </pic:spPr>
                </pic:pic>
              </a:graphicData>
            </a:graphic>
          </wp:inline>
        </w:drawing>
      </w:r>
    </w:p>
    <w:p w14:paraId="3700579F" w14:textId="08CE7CAB"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BE2F5B">
            <w:rPr>
              <w:noProof/>
            </w:rPr>
            <w:t>[31]</w:t>
          </w:r>
          <w:r w:rsidR="00801D1B" w:rsidRPr="001B6BE1">
            <w:fldChar w:fldCharType="end"/>
          </w:r>
        </w:sdtContent>
      </w:sdt>
      <w:bookmarkEnd w:id="23"/>
    </w:p>
    <w:p w14:paraId="7F895CFE" w14:textId="1B8915CD" w:rsidR="00BC7566" w:rsidRPr="001B6BE1" w:rsidRDefault="00A04636" w:rsidP="00CC6A7E">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BE2F5B" w:rsidRPr="00BE2F5B">
            <w:rPr>
              <w:noProof/>
              <w:lang w:val="en-US"/>
            </w:rPr>
            <w:t>[32]</w:t>
          </w:r>
          <w:r w:rsidR="0059153A">
            <w:fldChar w:fldCharType="end"/>
          </w:r>
        </w:sdtContent>
      </w:sdt>
      <w:r w:rsidR="00193A14">
        <w:t>.</w:t>
      </w:r>
      <w:r w:rsidR="00571BF6" w:rsidRPr="001B6BE1">
        <w:t xml:space="preserve"> For the research, </w:t>
      </w:r>
      <w:r w:rsidR="00DE4BB0" w:rsidRPr="001B6BE1">
        <w:t>development,</w:t>
      </w:r>
      <w:r w:rsidR="00571BF6" w:rsidRPr="001B6BE1">
        <w:t xml:space="preserve">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BE2F5B">
            <w:rPr>
              <w:noProof/>
            </w:rPr>
            <w:t>[33]</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A0FF24B">
            <wp:extent cx="4459636" cy="267506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8"/>
                    <a:srcRect t="1594" b="3371"/>
                    <a:stretch/>
                  </pic:blipFill>
                  <pic:spPr bwMode="auto">
                    <a:xfrm>
                      <a:off x="0" y="0"/>
                      <a:ext cx="4558807" cy="2734555"/>
                    </a:xfrm>
                    <a:prstGeom prst="rect">
                      <a:avLst/>
                    </a:prstGeom>
                    <a:ln>
                      <a:noFill/>
                    </a:ln>
                    <a:extLst>
                      <a:ext uri="{53640926-AAD7-44D8-BBD7-CCE9431645EC}">
                        <a14:shadowObscured xmlns:a14="http://schemas.microsoft.com/office/drawing/2010/main"/>
                      </a:ext>
                    </a:extLst>
                  </pic:spPr>
                </pic:pic>
              </a:graphicData>
            </a:graphic>
          </wp:inline>
        </w:drawing>
      </w:r>
    </w:p>
    <w:p w14:paraId="0A626C97" w14:textId="74D7F729" w:rsidR="00801D1B" w:rsidRPr="001B6BE1" w:rsidRDefault="0087498C" w:rsidP="0032451C">
      <w:pPr>
        <w:pStyle w:val="Caption"/>
        <w:spacing w:before="0" w:after="120" w:line="120" w:lineRule="atLeast"/>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BE2F5B">
            <w:rPr>
              <w:noProof/>
            </w:rPr>
            <w:t>[2]</w:t>
          </w:r>
          <w:r w:rsidR="00801D1B" w:rsidRPr="001B6BE1">
            <w:fldChar w:fldCharType="end"/>
          </w:r>
        </w:sdtContent>
      </w:sdt>
      <w:bookmarkEnd w:id="24"/>
    </w:p>
    <w:p w14:paraId="73847402" w14:textId="3A93E8F4" w:rsidR="00BC7566" w:rsidRPr="001B6BE1" w:rsidRDefault="00002272" w:rsidP="00A94234">
      <w:pPr>
        <w:pStyle w:val="Heading3"/>
      </w:pPr>
      <w:bookmarkStart w:id="25" w:name="_Toc115724355"/>
      <w:r w:rsidRPr="001B6BE1">
        <w:lastRenderedPageBreak/>
        <w:t>OpenDaylight</w:t>
      </w:r>
      <w:r w:rsidR="008E77EF" w:rsidRPr="001B6BE1">
        <w:t xml:space="preserve"> Controller</w:t>
      </w:r>
      <w:bookmarkEnd w:id="25"/>
    </w:p>
    <w:p w14:paraId="290E301F" w14:textId="77C4AD7D"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BE2F5B">
            <w:rPr>
              <w:noProof/>
            </w:rPr>
            <w:t>[17]</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BE2F5B">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2B1CA9A1"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BE2F5B" w:rsidRPr="00BE2F5B">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BE2F5B" w:rsidRPr="00BE2F5B">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BE2F5B" w:rsidRPr="00BE2F5B">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w:t>
      </w:r>
      <w:r w:rsidR="00295447">
        <w:t>-</w:t>
      </w:r>
      <w:r w:rsidR="00C72A43" w:rsidRPr="001B6BE1">
        <w:t>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5FCD3771"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4B54A7">
        <w:t>s</w:t>
      </w:r>
      <w:r w:rsidR="0034669D" w:rsidRPr="001B6BE1">
        <w:t xml:space="preserve">tability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BE2F5B">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7A03A196"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BE2F5B">
            <w:rPr>
              <w:noProof/>
            </w:rPr>
            <w:t>[17]</w:t>
          </w:r>
          <w:r w:rsidR="00134E26" w:rsidRPr="001B6BE1">
            <w:fldChar w:fldCharType="end"/>
          </w:r>
        </w:sdtContent>
      </w:sdt>
      <w:bookmarkEnd w:id="27"/>
    </w:p>
    <w:p w14:paraId="13A750B1" w14:textId="1C6E377B" w:rsidR="003D44BE" w:rsidRPr="001B6BE1" w:rsidRDefault="003D44BE" w:rsidP="003D44BE">
      <w:r w:rsidRPr="001B6BE1">
        <w:lastRenderedPageBreak/>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BE2F5B">
            <w:rPr>
              <w:noProof/>
            </w:rPr>
            <w:t>[38]</w:t>
          </w:r>
          <w:r w:rsidRPr="001B6BE1">
            <w:fldChar w:fldCharType="end"/>
          </w:r>
        </w:sdtContent>
      </w:sdt>
      <w:r w:rsidRPr="001B6BE1">
        <w:t>.</w:t>
      </w:r>
    </w:p>
    <w:p w14:paraId="3B636CA9" w14:textId="0F5139A7" w:rsidR="003B0752" w:rsidRPr="001B6BE1" w:rsidRDefault="003B0752" w:rsidP="00A94234">
      <w:pPr>
        <w:pStyle w:val="Heading3"/>
      </w:pPr>
      <w:bookmarkStart w:id="28" w:name="_Toc108739179"/>
      <w:bookmarkStart w:id="29" w:name="_Toc115724356"/>
      <w:r w:rsidRPr="001B6BE1">
        <w:t>Ryu</w:t>
      </w:r>
      <w:bookmarkEnd w:id="28"/>
      <w:r w:rsidR="008E77EF" w:rsidRPr="001B6BE1">
        <w:t xml:space="preserve"> Controller</w:t>
      </w:r>
      <w:bookmarkEnd w:id="29"/>
    </w:p>
    <w:p w14:paraId="27063001" w14:textId="543F2BAE"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BE2F5B">
            <w:rPr>
              <w:noProof/>
            </w:rPr>
            <w:t>[14]</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BE2F5B">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crafted using </w:t>
      </w:r>
      <w:r w:rsidR="004E5BD3">
        <w:t xml:space="preserve">physically-centralised </w:t>
      </w:r>
      <w:r w:rsidR="003C20F4" w:rsidRPr="001B6BE1">
        <w:t>architecture of SDN</w:t>
      </w:r>
      <w:r w:rsidR="004208D0" w:rsidRPr="001B6BE1">
        <w:t>.</w:t>
      </w:r>
      <w:r w:rsidR="00A51FBF">
        <w:t xml:space="preserve"> </w:t>
      </w:r>
      <w:r w:rsidRPr="001B6BE1">
        <w:t>Ryu is a component-based software</w:t>
      </w:r>
      <w:r w:rsidR="006275C4" w:rsidRPr="001B6BE1">
        <w:t>-</w:t>
      </w:r>
      <w:r w:rsidRPr="001B6BE1">
        <w:t>defined networking framework.</w:t>
      </w:r>
      <w:r w:rsidR="00455799" w:rsidRPr="001B6BE1">
        <w:t xml:space="preserve"> </w:t>
      </w:r>
    </w:p>
    <w:p w14:paraId="2D1BE102" w14:textId="2DC4B152" w:rsidR="006275C4" w:rsidRPr="001B6BE1"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r w:rsidR="00082B07" w:rsidRPr="001B6BE1">
        <w:t xml:space="preserve">The major components and </w:t>
      </w:r>
      <w:r w:rsidR="00FB0A8B" w:rsidRPr="001B6BE1">
        <w:t>libraries of</w:t>
      </w:r>
      <w:r w:rsidR="00082B07"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383C7DDB" w:rsidR="00F70556" w:rsidRPr="001B6BE1" w:rsidRDefault="002C386D" w:rsidP="004A0E4B">
      <w:r w:rsidRPr="001B6BE1">
        <w:t xml:space="preserve">Other components such as Firewall, </w:t>
      </w:r>
      <w:r w:rsidR="00756F96">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BE2F5B">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that are directly called by 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7542CB17" w:rsidR="00C257F7" w:rsidRPr="001B6BE1" w:rsidRDefault="00C257F7" w:rsidP="00C257F7">
      <w:pPr>
        <w:pStyle w:val="Caption"/>
        <w:spacing w:before="0" w:after="120" w:line="120" w:lineRule="atLeast"/>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Pr="001B6BE1">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BE2F5B">
            <w:rPr>
              <w:noProof/>
            </w:rPr>
            <w:t>[26]</w:t>
          </w:r>
          <w:r w:rsidRPr="001B6BE1">
            <w:fldChar w:fldCharType="end"/>
          </w:r>
        </w:sdtContent>
      </w:sdt>
      <w:bookmarkEnd w:id="30"/>
    </w:p>
    <w:p w14:paraId="3EE5D1E2" w14:textId="5F18CAE5"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BE2F5B">
            <w:rPr>
              <w:noProof/>
            </w:rPr>
            <w:t>[40]</w:t>
          </w:r>
          <w:r w:rsidRPr="001B6BE1">
            <w:fldChar w:fldCharType="end"/>
          </w:r>
        </w:sdtContent>
      </w:sdt>
      <w:r w:rsidRPr="001B6BE1">
        <w:t xml:space="preserve">. Ryu provides OpenStack tunnelling based isolations and flat </w:t>
      </w:r>
      <w:r w:rsidRPr="001B6BE1">
        <w:lastRenderedPageBreak/>
        <w:t>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BE2F5B">
            <w:rPr>
              <w:noProof/>
            </w:rPr>
            <w:t>[41]</w:t>
          </w:r>
          <w:r w:rsidRPr="001B6BE1">
            <w:fldChar w:fldCharType="end"/>
          </w:r>
        </w:sdtContent>
      </w:sdt>
      <w:r w:rsidRPr="001B6BE1">
        <w:t>. For user friendly management of flow tables from the Ryu controller, an application called, FlowManager was developed. By using this application, an operator can create, modify, and remove the flows as well as an operator can monitor the OpenFlow switches with the help of statistics.</w:t>
      </w:r>
    </w:p>
    <w:p w14:paraId="4AEADAC0" w14:textId="7043DBDC"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BE2F5B">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BE2F5B">
            <w:rPr>
              <w:noProof/>
            </w:rPr>
            <w:t>[43]</w:t>
          </w:r>
          <w:r w:rsidR="00302E53" w:rsidRPr="001B6BE1">
            <w:fldChar w:fldCharType="end"/>
          </w:r>
        </w:sdtContent>
      </w:sdt>
      <w:r w:rsidR="00302E53" w:rsidRPr="001B6BE1">
        <w:t>.</w:t>
      </w:r>
    </w:p>
    <w:p w14:paraId="49B10A74" w14:textId="17CEDC50"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BE2F5B">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BE2F5B">
            <w:rPr>
              <w:noProof/>
            </w:rPr>
            <w:t>[45]</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p>
    <w:p w14:paraId="734D784D" w14:textId="2AC2C110" w:rsidR="00D22F8D" w:rsidRPr="001B6BE1" w:rsidRDefault="00891A5A" w:rsidP="002C79D7">
      <w:pPr>
        <w:pStyle w:val="Heading2"/>
      </w:pPr>
      <w:bookmarkStart w:id="31" w:name="_Toc115724357"/>
      <w:r w:rsidRPr="001B6BE1">
        <w:t>S</w:t>
      </w:r>
      <w:r w:rsidR="00D22F8D" w:rsidRPr="001B6BE1">
        <w:t>oftware Switches</w:t>
      </w:r>
      <w:bookmarkEnd w:id="31"/>
    </w:p>
    <w:p w14:paraId="418CEC04" w14:textId="40CDD576"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 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60CAEB7D"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BE2F5B">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BE2F5B">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BE2F5B">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BE2F5B">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BE2F5B">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61CC4685" w14:textId="381774F9"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BE2F5B">
            <w:rPr>
              <w:noProof/>
            </w:rPr>
            <w:t>[51]</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w:t>
      </w:r>
      <w:r w:rsidR="00B213CF" w:rsidRPr="001B6BE1">
        <w:t>large-scale network</w:t>
      </w:r>
      <w:r w:rsidR="004C6F7D" w:rsidRPr="001B6BE1">
        <w:t>.</w:t>
      </w:r>
    </w:p>
    <w:p w14:paraId="714B1DD2" w14:textId="6FB3DA58"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lastRenderedPageBreak/>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724358"/>
      <w:r w:rsidRPr="001B6BE1">
        <w:rPr>
          <w:rFonts w:cs="Times"/>
        </w:rPr>
        <w:t>Virtual Emulated Environment</w:t>
      </w:r>
      <w:bookmarkEnd w:id="33"/>
      <w:bookmarkEnd w:id="34"/>
    </w:p>
    <w:p w14:paraId="3B3219B7" w14:textId="10C520F5" w:rsidR="003B0752" w:rsidRPr="001B6BE1" w:rsidRDefault="003B0752" w:rsidP="00A94234">
      <w:pPr>
        <w:pStyle w:val="Heading3"/>
      </w:pPr>
      <w:bookmarkStart w:id="35" w:name="_Toc108739181"/>
      <w:bookmarkStart w:id="36" w:name="_Toc115724359"/>
      <w:r w:rsidRPr="001B6BE1">
        <w:t>Mininet</w:t>
      </w:r>
      <w:bookmarkEnd w:id="35"/>
      <w:bookmarkEnd w:id="36"/>
    </w:p>
    <w:p w14:paraId="43BFE29F" w14:textId="414A93A3"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BE2F5B">
            <w:rPr>
              <w:noProof/>
            </w:rPr>
            <w:t>[52]</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77777777"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629BF0AD"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 of host machine.</w:t>
      </w:r>
      <w:r w:rsidR="005A4FDA" w:rsidRPr="001B6BE1">
        <w:t xml:space="preserve"> </w:t>
      </w:r>
      <w:r w:rsidR="0099154A" w:rsidRPr="001B6BE1">
        <w:t xml:space="preserve">Nevertheless, the switches can be initiated in their own namespace, by passing the </w:t>
      </w:r>
      <w:r w:rsidR="0099154A" w:rsidRPr="001B6BE1">
        <w:rPr>
          <w:i/>
          <w:iCs/>
        </w:rPr>
        <w:t>--innamespace</w:t>
      </w:r>
      <w:r w:rsidR="0099154A"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63100B98"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C23A24"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in the </w:t>
      </w:r>
      <w:r w:rsidR="00F71A49">
        <w:rPr>
          <w:rFonts w:cs="Times"/>
        </w:rPr>
        <w:t>implementation of this thesis.</w:t>
      </w:r>
    </w:p>
    <w:p w14:paraId="7E4B9FBA" w14:textId="7AD50591" w:rsidR="00326614" w:rsidRPr="001B6BE1" w:rsidRDefault="00326614" w:rsidP="003B0752">
      <w:r w:rsidRPr="001B6BE1">
        <w:lastRenderedPageBreak/>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BE2F5B">
            <w:rPr>
              <w:noProof/>
            </w:rPr>
            <w:t>[53]</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 </w:t>
      </w:r>
    </w:p>
    <w:p w14:paraId="08946EB8" w14:textId="240F9EA5" w:rsidR="007B271B" w:rsidRPr="001B6BE1" w:rsidRDefault="009B0B5E" w:rsidP="003B0752">
      <w:pPr>
        <w:rPr>
          <w:rFonts w:cs="Times"/>
        </w:rPr>
      </w:pPr>
      <w:r>
        <w:t>Because of</w:t>
      </w:r>
      <w:r w:rsidR="007B271B" w:rsidRPr="001B6BE1">
        <w:t xml:space="preserve"> the single server implementation of Mininet, it faced performance challenges.</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BE2F5B">
            <w:rPr>
              <w:noProof/>
            </w:rPr>
            <w:t>[54]</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BE2F5B">
            <w:rPr>
              <w:noProof/>
            </w:rPr>
            <w:t>[55]</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37" w:name="_Toc108739182"/>
      <w:bookmarkStart w:id="38" w:name="_Toc115724360"/>
      <w:r w:rsidRPr="001B6BE1">
        <w:t>GNS3</w:t>
      </w:r>
      <w:bookmarkEnd w:id="37"/>
      <w:bookmarkEnd w:id="38"/>
    </w:p>
    <w:p w14:paraId="7037246F" w14:textId="6C033353"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BE2F5B">
            <w:rPr>
              <w:noProof/>
            </w:rPr>
            <w:t>[56]</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42806FC6"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BE2F5B">
            <w:rPr>
              <w:noProof/>
            </w:rPr>
            <w:t>[57]</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258DFFDC"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BE2F5B">
            <w:rPr>
              <w:noProof/>
            </w:rPr>
            <w:t>[58]</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43426840" w14:textId="77777777" w:rsidR="00F96284" w:rsidRPr="001B6BE1" w:rsidRDefault="00F96284" w:rsidP="003B0752"/>
    <w:p w14:paraId="0B4800CF" w14:textId="77777777" w:rsidR="003B0752" w:rsidRPr="001B6BE1" w:rsidRDefault="003B0752" w:rsidP="003B0752">
      <w:r w:rsidRPr="001B6BE1">
        <w:rPr>
          <w:rFonts w:cs="Times"/>
        </w:rPr>
        <w:lastRenderedPageBreak/>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2A2E3CC3"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hypervisor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59FE93AC" w:rsidR="00957BF9" w:rsidRPr="000D4CC2" w:rsidRDefault="005D0543" w:rsidP="000D4CC2">
      <w:pPr>
        <w:pStyle w:val="ListParagraph"/>
        <w:numPr>
          <w:ilvl w:val="0"/>
          <w:numId w:val="10"/>
        </w:numPr>
        <w:spacing w:before="240"/>
        <w:rPr>
          <w:rFonts w:cs="Times"/>
        </w:rPr>
      </w:pPr>
      <w:r>
        <w:rPr>
          <w:rFonts w:cs="Times"/>
        </w:rPr>
        <w:t>Supports sharing of implemented network along with the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39" w:name="_Toc115724361"/>
      <w:r w:rsidRPr="001B6BE1">
        <w:t>OpenFlow</w:t>
      </w:r>
      <w:r w:rsidR="00E97372" w:rsidRPr="001B6BE1">
        <w:t xml:space="preserve"> Protocol</w:t>
      </w:r>
      <w:bookmarkEnd w:id="39"/>
    </w:p>
    <w:p w14:paraId="39D7D17F" w14:textId="31D4697C"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BE2F5B">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39CAB7C0"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BE2F5B">
            <w:rPr>
              <w:noProof/>
            </w:rPr>
            <w:t>[9]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BE2F5B">
            <w:rPr>
              <w:noProof/>
            </w:rPr>
            <w:t>[59]</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BE2F5B">
            <w:rPr>
              <w:noProof/>
            </w:rPr>
            <w:t>[60]</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BE2F5B">
            <w:rPr>
              <w:noProof/>
            </w:rPr>
            <w:t>[61]</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BE2F5B">
            <w:rPr>
              <w:noProof/>
            </w:rPr>
            <w:t>[62]</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BE2F5B">
            <w:rPr>
              <w:noProof/>
            </w:rPr>
            <w:t>[63]</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BE2F5B">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 xml:space="preserve">Support for </w:t>
            </w:r>
            <w:r w:rsidRPr="001B6BE1">
              <w:rPr>
                <w:b w:val="0"/>
                <w:bCs w:val="0"/>
              </w:rPr>
              <w:lastRenderedPageBreak/>
              <w:t>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w:t>
            </w:r>
            <w:r w:rsidRPr="001B6BE1">
              <w:lastRenderedPageBreak/>
              <w:t>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Support for </w:t>
            </w:r>
            <w:r w:rsidRPr="001B6BE1">
              <w:lastRenderedPageBreak/>
              <w:t>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Change default TCP port to </w:t>
            </w:r>
            <w:r w:rsidRPr="001B6BE1">
              <w:lastRenderedPageBreak/>
              <w:t>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Extensible flow </w:t>
            </w:r>
            <w:r w:rsidRPr="001B6BE1">
              <w:lastRenderedPageBreak/>
              <w:t>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73004ADA" w:rsidR="00FA086B"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27C19045" w14:textId="63604FF2" w:rsidR="00BF20CE" w:rsidRPr="001B6BE1" w:rsidRDefault="00B77F24" w:rsidP="00A326C8">
      <w:r w:rsidRPr="001B6BE1">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29FAF934"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BE2F5B">
            <w:rPr>
              <w:noProof/>
            </w:rPr>
            <w:t>[5]</w:t>
          </w:r>
          <w:r w:rsidR="00B77F24" w:rsidRPr="001B6BE1">
            <w:fldChar w:fldCharType="end"/>
          </w:r>
        </w:sdtContent>
      </w:sdt>
      <w:bookmarkEnd w:id="41"/>
    </w:p>
    <w:p w14:paraId="2F286611" w14:textId="0294F4B3"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to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BE2F5B">
            <w:rPr>
              <w:noProof/>
            </w:rPr>
            <w:t xml:space="preserve"> [61]</w:t>
          </w:r>
          <w:r w:rsidR="00D6059A" w:rsidRPr="001B6BE1">
            <w:fldChar w:fldCharType="end"/>
          </w:r>
        </w:sdtContent>
      </w:sdt>
      <w:r w:rsidR="00C50B1E">
        <w:t>.</w:t>
      </w:r>
    </w:p>
    <w:p w14:paraId="156E197E" w14:textId="7F34D943"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lastRenderedPageBreak/>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BE2F5B">
            <w:rPr>
              <w:noProof/>
            </w:rPr>
            <w:t>[63]</w:t>
          </w:r>
          <w:r w:rsidR="00D6059A" w:rsidRPr="001B6BE1">
            <w:fldChar w:fldCharType="end"/>
          </w:r>
        </w:sdtContent>
      </w:sdt>
      <w:r w:rsidR="00993818">
        <w:t>.</w:t>
      </w:r>
    </w:p>
    <w:p w14:paraId="3A76C58D" w14:textId="2C293981" w:rsidR="00F04AB7" w:rsidRPr="001B6BE1"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r w:rsidR="00151D78">
        <w:t xml:space="preserve"> 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B46F37" w:rsidRPr="001B6BE1">
        <w:t xml:space="preserve"> 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BE2F5B">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5F84F10B"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actions,</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75916CDF"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BE2F5B">
            <w:rPr>
              <w:noProof/>
            </w:rPr>
            <w:t>[64]</w:t>
          </w:r>
          <w:r w:rsidR="00572146" w:rsidRPr="001B6BE1">
            <w:fldChar w:fldCharType="end"/>
          </w:r>
        </w:sdtContent>
      </w:sdt>
      <w:r w:rsidR="00572146" w:rsidRPr="001B6BE1">
        <w:t>, which distributes the complexity of controlling the network devices through policy based model</w:t>
      </w:r>
      <w:r w:rsidR="00C07B25">
        <w:t>.</w:t>
      </w:r>
      <w:r w:rsidR="008F4400">
        <w:t xml:space="preserve"> </w:t>
      </w:r>
      <w:r w:rsidR="00C07B25">
        <w:t>H</w:t>
      </w:r>
      <w:r w:rsidR="008F4400">
        <w:t xml:space="preserve">owever, its </w:t>
      </w:r>
      <w:r w:rsidR="00B32F00">
        <w:lastRenderedPageBreak/>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complexity</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BE2F5B">
            <w:rPr>
              <w:noProof/>
            </w:rPr>
            <w:t>[65]</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BE2F5B">
            <w:rPr>
              <w:noProof/>
            </w:rPr>
            <w:t>[66]</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BE2F5B">
            <w:rPr>
              <w:noProof/>
            </w:rPr>
            <w:t>[67]</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724362"/>
      <w:r w:rsidRPr="001B6BE1">
        <w:lastRenderedPageBreak/>
        <w:t>R</w:t>
      </w:r>
      <w:r w:rsidR="00905888" w:rsidRPr="001B6BE1">
        <w:t>equirements</w:t>
      </w:r>
      <w:r w:rsidR="00CE6790" w:rsidRPr="001B6BE1">
        <w:t xml:space="preserve"> Analysis</w:t>
      </w:r>
      <w:bookmarkEnd w:id="43"/>
    </w:p>
    <w:p w14:paraId="6A54B974" w14:textId="4A1CED7D"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in the focus </w:t>
      </w:r>
      <w:r w:rsidR="009927E1" w:rsidRPr="001B6BE1">
        <w:rPr>
          <w:rFonts w:cs="Times"/>
        </w:rPr>
        <w:t>amongst researchers, developers and commercial users</w:t>
      </w:r>
      <w:r w:rsidR="009927E1">
        <w:rPr>
          <w:rFonts w:cs="Times"/>
        </w:rPr>
        <w:t xml:space="preserve"> </w:t>
      </w:r>
      <w:r w:rsidR="009927E1" w:rsidRPr="009927E1">
        <w:rPr>
          <w:rFonts w:cs="Times"/>
        </w:rPr>
        <w:t>because of being readily available, and flexible when it comes to self-developed changes and upgrades</w:t>
      </w:r>
      <w:r w:rsidR="009927E1">
        <w:rPr>
          <w:rFonts w:cs="Times"/>
        </w:rPr>
        <w:t xml:space="preserve"> gained more popularity from the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724363"/>
      <w:r w:rsidRPr="001B6BE1">
        <w:rPr>
          <w:rFonts w:cs="Times"/>
        </w:rPr>
        <w:t>General Objectives</w:t>
      </w:r>
      <w:bookmarkEnd w:id="44"/>
      <w:bookmarkEnd w:id="45"/>
      <w:bookmarkEnd w:id="4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71A6FD08"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have?</w:t>
      </w:r>
    </w:p>
    <w:p w14:paraId="48342D0F" w14:textId="210E16CC" w:rsidR="003B0752" w:rsidRDefault="00112AC3" w:rsidP="00112AC3">
      <w:pPr>
        <w:pStyle w:val="ListParagraph"/>
        <w:numPr>
          <w:ilvl w:val="0"/>
          <w:numId w:val="14"/>
        </w:numPr>
        <w:spacing w:before="240"/>
        <w:rPr>
          <w:rFonts w:cs="Times"/>
        </w:rPr>
      </w:pPr>
      <w:r w:rsidRPr="00112AC3">
        <w:rPr>
          <w:rFonts w:cs="Times"/>
        </w:rPr>
        <w:t>Which documented algorithms are used by SDN controllers and the integrated logic to optimize paths in a given network?</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4267557D" w:rsidR="003B0752" w:rsidRPr="001B6BE1" w:rsidRDefault="003B0752" w:rsidP="003B0752">
      <w:pPr>
        <w:pStyle w:val="Heading2"/>
        <w:rPr>
          <w:rFonts w:cs="Times"/>
        </w:rPr>
      </w:pPr>
      <w:bookmarkStart w:id="47" w:name="_Toc108739186"/>
      <w:bookmarkStart w:id="48" w:name="_Toc115724364"/>
      <w:r w:rsidRPr="001B6BE1">
        <w:rPr>
          <w:rFonts w:cs="Times"/>
        </w:rPr>
        <w:lastRenderedPageBreak/>
        <w:t xml:space="preserve">Work </w:t>
      </w:r>
      <w:bookmarkEnd w:id="47"/>
      <w:r w:rsidR="0012027F">
        <w:rPr>
          <w:rFonts w:cs="Times"/>
        </w:rPr>
        <w:t>Flow</w:t>
      </w:r>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724365"/>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7BD1F7A"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BE2F5B" w:rsidRPr="00BE2F5B">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6317024F" w:rsidR="00C1613D" w:rsidRPr="001B6BE1" w:rsidRDefault="00A37124" w:rsidP="00117ABE">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724366"/>
      <w:r w:rsidRPr="001B6BE1">
        <w:t>Realization</w:t>
      </w:r>
      <w:bookmarkEnd w:id="5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52" w:name="_Toc115724367"/>
      <w:r w:rsidRPr="001B6BE1">
        <w:t>Installation</w:t>
      </w:r>
      <w:r w:rsidR="006E5C1F" w:rsidRPr="001B6BE1">
        <w:t xml:space="preserve"> of </w:t>
      </w:r>
      <w:r w:rsidR="00F952AB">
        <w:t>T</w:t>
      </w:r>
      <w:r w:rsidR="006E5C1F" w:rsidRPr="001B6BE1">
        <w: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44673894"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 xml:space="preserve">ontroller all in itself. When topologies are created in GNS3 using the all-in-one software GUI client, the devices created </w:t>
      </w:r>
      <w:r w:rsidR="00605D1C" w:rsidRPr="001B6BE1">
        <w:rPr>
          <w:rFonts w:cs="Times"/>
        </w:rPr>
        <w:t>need</w:t>
      </w:r>
      <w:r w:rsidRPr="001B6BE1">
        <w:rPr>
          <w:rFonts w:cs="Times"/>
        </w:rPr>
        <w:t xml:space="preserve">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50339306"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FB585C7"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running the multiple controllers in separate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605D1C">
        <w:rPr>
          <w:rFonts w:cs="Times"/>
        </w:rPr>
        <w:t>amount</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so a</w:t>
      </w:r>
      <w:r w:rsidR="00B34771" w:rsidRPr="001B6BE1">
        <w:rPr>
          <w:rFonts w:cs="Times"/>
        </w:rPr>
        <w:t xml:space="preserve"> separate virtual machine named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724368"/>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31E85E97"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w:t>
      </w:r>
      <w:r w:rsidRPr="001B6BE1">
        <w:fldChar w:fldCharType="end"/>
      </w:r>
      <w:r w:rsidRPr="001B6BE1">
        <w:t xml:space="preserve"> Topology created in the GNS3 with four Open vSwitches and three Routers</w:t>
      </w:r>
      <w:bookmarkEnd w:id="58"/>
      <w:bookmarkEnd w:id="59"/>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74D6E6E4"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w:t>
      </w:r>
      <w:r w:rsidRPr="001B6BE1">
        <w:fldChar w:fldCharType="end"/>
      </w:r>
      <w:r w:rsidRPr="001B6BE1">
        <w:t xml:space="preserve"> Open vSwitch eth0 management interface configuration</w:t>
      </w:r>
      <w:bookmarkEnd w:id="60"/>
      <w:bookmarkEnd w:id="61"/>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0"/>
                    <a:stretch>
                      <a:fillRect/>
                    </a:stretch>
                  </pic:blipFill>
                  <pic:spPr>
                    <a:xfrm>
                      <a:off x="0" y="0"/>
                      <a:ext cx="5330439" cy="3648812"/>
                    </a:xfrm>
                    <a:prstGeom prst="rect">
                      <a:avLst/>
                    </a:prstGeom>
                  </pic:spPr>
                </pic:pic>
              </a:graphicData>
            </a:graphic>
          </wp:inline>
        </w:drawing>
      </w:r>
    </w:p>
    <w:p w14:paraId="6C1F3D33" w14:textId="0EA61B39" w:rsidR="00E702BE" w:rsidRDefault="00AE2B85" w:rsidP="00AE2B85">
      <w:pPr>
        <w:pStyle w:val="Caption"/>
        <w:spacing w:before="0" w:after="120" w:line="0" w:lineRule="atLeast"/>
        <w:jc w:val="center"/>
        <w:rPr>
          <w:rFonts w:cs="Times"/>
        </w:rPr>
      </w:pPr>
      <w:r>
        <w:t xml:space="preserve">Figure 4. </w:t>
      </w:r>
      <w:r>
        <w:fldChar w:fldCharType="begin"/>
      </w:r>
      <w:r>
        <w:instrText xml:space="preserve"> SEQ Figure_4. \* ARABIC </w:instrText>
      </w:r>
      <w:r>
        <w:fldChar w:fldCharType="separate"/>
      </w:r>
      <w:r w:rsidR="001C05EB">
        <w:rPr>
          <w:noProof/>
        </w:rPr>
        <w:t>4</w:t>
      </w:r>
      <w:r>
        <w:fldChar w:fldCharType="end"/>
      </w:r>
      <w:r>
        <w:t xml:space="preserve"> </w:t>
      </w:r>
      <w:r w:rsidR="008D0B89">
        <w:t>Detailed connection diagram of c</w:t>
      </w:r>
      <w:r>
        <w:t>reated topology</w:t>
      </w:r>
    </w:p>
    <w:p w14:paraId="0E85D72D" w14:textId="7A0BEB31" w:rsidR="0089392B" w:rsidRDefault="0089392B" w:rsidP="004D2D10">
      <w:pPr>
        <w:rPr>
          <w:rFonts w:cs="Times"/>
        </w:rPr>
      </w:pPr>
      <w:r w:rsidRPr="001B6BE1">
        <w:rPr>
          <w:rFonts w:cs="Times"/>
        </w:rPr>
        <w:t xml:space="preserve">Once the Open vSwitch </w:t>
      </w:r>
      <w:r w:rsidR="0057239F">
        <w:rPr>
          <w:rFonts w:cs="Times"/>
        </w:rPr>
        <w:t>wa</w:t>
      </w:r>
      <w:r w:rsidRPr="001B6BE1">
        <w:rPr>
          <w:rFonts w:cs="Times"/>
        </w:rPr>
        <w:t>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767296"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51627" id="Straight Connector 118" o:spid="_x0000_s1026" style="position:absolute;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1"/>
                    <a:stretch>
                      <a:fillRect/>
                    </a:stretch>
                  </pic:blipFill>
                  <pic:spPr>
                    <a:xfrm>
                      <a:off x="0" y="0"/>
                      <a:ext cx="4810280" cy="2757656"/>
                    </a:xfrm>
                    <a:prstGeom prst="rect">
                      <a:avLst/>
                    </a:prstGeom>
                  </pic:spPr>
                </pic:pic>
              </a:graphicData>
            </a:graphic>
          </wp:inline>
        </w:drawing>
      </w:r>
    </w:p>
    <w:p w14:paraId="39660E24" w14:textId="46DAE88F" w:rsidR="009362FB" w:rsidRPr="001B6BE1" w:rsidRDefault="00AE762A" w:rsidP="00AE2B85">
      <w:pPr>
        <w:pStyle w:val="Caption"/>
        <w:spacing w:before="0" w:after="120" w:line="0" w:lineRule="atLeast"/>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w:t>
      </w:r>
      <w:r w:rsidRPr="001B6BE1">
        <w:fldChar w:fldCharType="end"/>
      </w:r>
      <w:r w:rsidRPr="001B6BE1">
        <w:t xml:space="preserve"> List of ports configured under Bridge </w:t>
      </w:r>
      <w:r w:rsidR="008841D7">
        <w:t>br</w:t>
      </w:r>
      <w:r w:rsidRPr="001B6BE1">
        <w:t>0</w:t>
      </w:r>
      <w:bookmarkEnd w:id="62"/>
      <w:bookmarkEnd w:id="63"/>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6588E51B"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w:t>
      </w:r>
      <w:r w:rsidRPr="001B6BE1">
        <w:fldChar w:fldCharType="end"/>
      </w:r>
      <w:r w:rsidRPr="001B6BE1">
        <w:t xml:space="preserve"> Setting up Open vSwitch to communicate with the SDN controller</w:t>
      </w:r>
      <w:bookmarkEnd w:id="64"/>
      <w:bookmarkEnd w:id="65"/>
    </w:p>
    <w:p w14:paraId="4626B9FC" w14:textId="75AD8946"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3"/>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4"/>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5"/>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6"/>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79C9C855"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w:t>
      </w:r>
      <w:r w:rsidRPr="001B6BE1">
        <w:fldChar w:fldCharType="end"/>
      </w:r>
      <w:r w:rsidRPr="001B6BE1">
        <w:t xml:space="preserve"> List of devices (Open vSwitches) connected to the ONOS controller</w:t>
      </w:r>
      <w:bookmarkEnd w:id="66"/>
      <w:bookmarkEnd w:id="67"/>
    </w:p>
    <w:p w14:paraId="5AF1425B" w14:textId="3E1CC546"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7"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8"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9"/>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63B52F6A"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8</w:t>
      </w:r>
      <w:r w:rsidRPr="001B6BE1">
        <w:fldChar w:fldCharType="end"/>
      </w:r>
      <w:r w:rsidRPr="001B6BE1">
        <w:t xml:space="preserve"> Topology view on the ONOS GUI</w:t>
      </w:r>
      <w:bookmarkEnd w:id="69"/>
      <w:bookmarkEnd w:id="70"/>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BA9C839">
            <wp:extent cx="5932088" cy="3578469"/>
            <wp:effectExtent l="0" t="0" r="0" b="317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0"/>
                    <a:srcRect t="-1" b="20167"/>
                    <a:stretch/>
                  </pic:blipFill>
                  <pic:spPr bwMode="auto">
                    <a:xfrm>
                      <a:off x="0" y="0"/>
                      <a:ext cx="5979826" cy="3607266"/>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1834120E"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9</w:t>
      </w:r>
      <w:r w:rsidRPr="001B6BE1">
        <w:fldChar w:fldCharType="end"/>
      </w:r>
      <w:r w:rsidRPr="001B6BE1">
        <w:t xml:space="preserve"> OpenFlow protocol packets captured on the </w:t>
      </w:r>
      <w:r w:rsidR="00BF1DD9" w:rsidRPr="001B6BE1">
        <w:t>Wireshark between</w:t>
      </w:r>
      <w:r w:rsidRPr="001B6BE1">
        <w:t xml:space="preserve">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1"/>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77F2EEB"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10</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A94234">
      <w:pPr>
        <w:pStyle w:val="Heading3"/>
      </w:pPr>
      <w:bookmarkStart w:id="75" w:name="_Toc115724369"/>
      <w:r w:rsidRPr="001B6BE1">
        <w:lastRenderedPageBreak/>
        <w:t>ONOS GUI</w:t>
      </w:r>
      <w:bookmarkEnd w:id="75"/>
    </w:p>
    <w:p w14:paraId="0C6E2EF3" w14:textId="756DB889" w:rsidR="004A55A8" w:rsidRPr="001B6BE1"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 xml:space="preserve">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2"/>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 xml:space="preserve">The base URL is /onos/ui; for example, to access the GUI on localhost, use: </w:t>
      </w:r>
      <w:hyperlink r:id="rId43" w:history="1">
        <w:r w:rsidR="00BA3759" w:rsidRPr="001B6BE1">
          <w:rPr>
            <w:rStyle w:val="Hyperlink"/>
            <w:rFonts w:cs="Times"/>
          </w:rPr>
          <w:t>http://localhost:8181/onos/ui</w:t>
        </w:r>
      </w:hyperlink>
      <w:r w:rsidR="00BA3759" w:rsidRPr="001B6BE1">
        <w:rPr>
          <w:rFonts w:cs="Times"/>
        </w:rPr>
        <w:t xml:space="preserve"> or </w:t>
      </w:r>
      <w:hyperlink r:id="rId44"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5"/>
                    <a:stretch>
                      <a:fillRect/>
                    </a:stretch>
                  </pic:blipFill>
                  <pic:spPr>
                    <a:xfrm>
                      <a:off x="0" y="0"/>
                      <a:ext cx="5760720" cy="4123055"/>
                    </a:xfrm>
                    <a:prstGeom prst="rect">
                      <a:avLst/>
                    </a:prstGeom>
                  </pic:spPr>
                </pic:pic>
              </a:graphicData>
            </a:graphic>
          </wp:inline>
        </w:drawing>
      </w:r>
    </w:p>
    <w:p w14:paraId="743B739B" w14:textId="7F92AFE2"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11</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6"/>
                    <a:stretch>
                      <a:fillRect/>
                    </a:stretch>
                  </pic:blipFill>
                  <pic:spPr>
                    <a:xfrm>
                      <a:off x="0" y="0"/>
                      <a:ext cx="1586710" cy="2532731"/>
                    </a:xfrm>
                    <a:prstGeom prst="rect">
                      <a:avLst/>
                    </a:prstGeom>
                  </pic:spPr>
                </pic:pic>
              </a:graphicData>
            </a:graphic>
          </wp:inline>
        </w:drawing>
      </w:r>
    </w:p>
    <w:p w14:paraId="739FBB02" w14:textId="2E7AF688"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12</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6BC102A5"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7"/>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3BD568EE"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13</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8"/>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4F7BD4E2"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14</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0AE8D07"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w:t>
      </w:r>
      <w:r w:rsidR="001E24E0">
        <w:rPr>
          <w:rFonts w:cs="Times"/>
          <w:szCs w:val="22"/>
        </w:rPr>
        <w:t xml:space="preserve"> 4.13</w:t>
      </w:r>
      <w:r w:rsidR="00945394" w:rsidRPr="001B6BE1">
        <w:rPr>
          <w:rFonts w:cs="Times"/>
          <w:szCs w:val="22"/>
        </w:rPr>
        <w:t xml:space="preserve"> (Device view) total number of ports is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are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9"/>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4D05948F" w:rsidR="00AE4DA7" w:rsidRPr="001B6BE1" w:rsidRDefault="00E45BEC" w:rsidP="00495D7E">
      <w:pPr>
        <w:pStyle w:val="Caption"/>
        <w:spacing w:before="0" w:after="240" w:line="120" w:lineRule="atLeast"/>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15</w:t>
      </w:r>
      <w:r w:rsidRPr="001B6BE1">
        <w:fldChar w:fldCharType="end"/>
      </w:r>
      <w:r w:rsidRPr="001B6BE1">
        <w:t xml:space="preserve"> Details of different Ports of one of the Open vSwitch</w:t>
      </w:r>
      <w:bookmarkEnd w:id="85"/>
      <w:bookmarkEnd w:id="86"/>
    </w:p>
    <w:p w14:paraId="61EE25C2" w14:textId="082B6723"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3DF45D7B">
            <wp:extent cx="5697220" cy="1054443"/>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0"/>
                    <a:srcRect l="422" t="13551" r="581" b="57616"/>
                    <a:stretch/>
                  </pic:blipFill>
                  <pic:spPr bwMode="auto">
                    <a:xfrm>
                      <a:off x="0" y="0"/>
                      <a:ext cx="5702911" cy="1055496"/>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328A2A41" w:rsidR="00AA1C6D" w:rsidRPr="001B6BE1" w:rsidRDefault="00E45BEC" w:rsidP="00495D7E">
      <w:pPr>
        <w:pStyle w:val="Caption"/>
        <w:spacing w:before="0" w:after="240" w:line="120" w:lineRule="atLeast"/>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16</w:t>
      </w:r>
      <w:r w:rsidRPr="001B6BE1">
        <w:fldChar w:fldCharType="end"/>
      </w:r>
      <w:r w:rsidRPr="001B6BE1">
        <w:t xml:space="preserve"> List of all links connected in the SDN network</w:t>
      </w:r>
      <w:bookmarkEnd w:id="87"/>
      <w:bookmarkEnd w:id="88"/>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44E99A3D" w:rsidR="00600380" w:rsidRPr="001B6BE1" w:rsidRDefault="00D73F18" w:rsidP="00495D7E">
      <w:pPr>
        <w:pStyle w:val="Caption"/>
        <w:spacing w:before="0" w:after="240" w:line="120" w:lineRule="atLeast"/>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17</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2"/>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30F2E85B"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18</w:t>
      </w:r>
      <w:r w:rsidRPr="001B6BE1">
        <w:fldChar w:fldCharType="end"/>
      </w:r>
      <w:r w:rsidRPr="001B6BE1">
        <w:t xml:space="preserve"> Quick help and keyboard shortcuts used on the ONOS GUI</w:t>
      </w:r>
      <w:bookmarkEnd w:id="91"/>
      <w:bookmarkEnd w:id="92"/>
    </w:p>
    <w:p w14:paraId="2A67445D" w14:textId="28A24ED8" w:rsidR="00455B7F" w:rsidRDefault="006E5C1F" w:rsidP="00A94234">
      <w:pPr>
        <w:pStyle w:val="Heading3"/>
      </w:pPr>
      <w:bookmarkStart w:id="93" w:name="_Toc115724370"/>
      <w:r w:rsidRPr="001B6BE1">
        <w:t>Creation and Installation</w:t>
      </w:r>
      <w:r w:rsidR="002F7D3E" w:rsidRPr="001B6BE1">
        <w:t xml:space="preserve"> </w:t>
      </w:r>
      <w:r w:rsidRPr="001B6BE1">
        <w:t xml:space="preserve">of </w:t>
      </w:r>
      <w:r w:rsidR="00455B7F" w:rsidRPr="001B6BE1">
        <w:t>Flows</w:t>
      </w:r>
      <w:bookmarkEnd w:id="9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25D54E72"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60AA2420"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BE2F5B">
            <w:rPr>
              <w:noProof/>
            </w:rPr>
            <w:t>[5]</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3"/>
                    <a:stretch>
                      <a:fillRect/>
                    </a:stretch>
                  </pic:blipFill>
                  <pic:spPr>
                    <a:xfrm>
                      <a:off x="0" y="0"/>
                      <a:ext cx="5760720" cy="1695450"/>
                    </a:xfrm>
                    <a:prstGeom prst="rect">
                      <a:avLst/>
                    </a:prstGeom>
                  </pic:spPr>
                </pic:pic>
              </a:graphicData>
            </a:graphic>
          </wp:inline>
        </w:drawing>
      </w:r>
    </w:p>
    <w:p w14:paraId="7018E538" w14:textId="2604CE61"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4C8390AF"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p>
    <w:p w14:paraId="22367CF5" w14:textId="0D93A1A1"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BE2F5B">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78D34AC"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4"/>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3D26F416"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20</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060F4FA8" w:rsidR="000C64C1" w:rsidRPr="001B6BE1" w:rsidRDefault="001A1BB3" w:rsidP="000C64C1">
      <w:r w:rsidRPr="001B6BE1">
        <w:lastRenderedPageBreak/>
        <w:t>These</w:t>
      </w:r>
      <w:r w:rsidR="00401038" w:rsidRPr="001B6BE1">
        <w:t xml:space="preserve"> basic flows</w:t>
      </w:r>
      <w:r w:rsidRPr="001B6BE1">
        <w:t xml:space="preserve"> are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5"/>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7C73180A"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21</w:t>
      </w:r>
      <w:r w:rsidRPr="001B6BE1">
        <w:fldChar w:fldCharType="end"/>
      </w:r>
      <w:r w:rsidRPr="001B6BE1">
        <w:t xml:space="preserve"> Configured flow rules from the ONOS CLI</w:t>
      </w:r>
      <w:bookmarkEnd w:id="98"/>
      <w:bookmarkEnd w:id="99"/>
    </w:p>
    <w:p w14:paraId="2FB09048" w14:textId="3DE9D2E2"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are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6"/>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2FBD6964"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4AB9AA93"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are described to </w:t>
      </w:r>
      <w:r w:rsidR="00087ACA">
        <w:rPr>
          <w:rFonts w:cs="Times"/>
          <w:color w:val="000000" w:themeColor="text1"/>
        </w:rPr>
        <w:t>receive</w:t>
      </w:r>
      <w:r w:rsidRPr="001B6BE1">
        <w:rPr>
          <w:rFonts w:cs="Times"/>
          <w:color w:val="000000" w:themeColor="text1"/>
        </w:rPr>
        <w:t xml:space="preserve"> the desired output. These parameters are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all three conditions are matched, appropriate </w:t>
      </w:r>
      <w:r w:rsidR="00DB1C4B">
        <w:rPr>
          <w:rFonts w:cs="Times"/>
          <w:color w:val="000000" w:themeColor="text1"/>
        </w:rPr>
        <w:t>action</w:t>
      </w:r>
      <w:r w:rsidR="00865485" w:rsidRPr="001B6BE1">
        <w:rPr>
          <w:rFonts w:cs="Times"/>
          <w:color w:val="000000" w:themeColor="text1"/>
        </w:rPr>
        <w:t xml:space="preserve"> is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4E762630"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BE2F5B" w:rsidRPr="00BE2F5B">
            <w:rPr>
              <w:rFonts w:cs="Times"/>
              <w:noProof/>
              <w:color w:val="000000" w:themeColor="text1"/>
              <w:lang w:val="en-US"/>
            </w:rPr>
            <w:t>[68]</w:t>
          </w:r>
          <w:r w:rsidR="00666E7D">
            <w:rPr>
              <w:rFonts w:cs="Times"/>
              <w:color w:val="000000" w:themeColor="text1"/>
            </w:rPr>
            <w:fldChar w:fldCharType="end"/>
          </w:r>
        </w:sdtContent>
      </w:sdt>
      <w:r w:rsidRPr="001B6BE1">
        <w:rPr>
          <w:rFonts w:cs="Times"/>
          <w:color w:val="000000" w:themeColor="text1"/>
        </w:rPr>
        <w:t xml:space="preserve"> format is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7"/>
                    <a:stretch>
                      <a:fillRect/>
                    </a:stretch>
                  </pic:blipFill>
                  <pic:spPr>
                    <a:xfrm>
                      <a:off x="0" y="0"/>
                      <a:ext cx="5006919" cy="3501863"/>
                    </a:xfrm>
                    <a:prstGeom prst="rect">
                      <a:avLst/>
                    </a:prstGeom>
                  </pic:spPr>
                </pic:pic>
              </a:graphicData>
            </a:graphic>
          </wp:inline>
        </w:drawing>
      </w:r>
    </w:p>
    <w:p w14:paraId="64DA5E38" w14:textId="6BA3037E"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02"/>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8"/>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1403CEDE"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24</w:t>
      </w:r>
      <w:r w:rsidRPr="001B6BE1">
        <w:fldChar w:fldCharType="end"/>
      </w:r>
      <w:r w:rsidRPr="001B6BE1">
        <w:t xml:space="preserve"> Successful installation of flow rules from the ONOS REST API</w:t>
      </w:r>
      <w:bookmarkEnd w:id="103"/>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9"/>
                    <a:stretch>
                      <a:fillRect/>
                    </a:stretch>
                  </pic:blipFill>
                  <pic:spPr>
                    <a:xfrm>
                      <a:off x="0" y="0"/>
                      <a:ext cx="3042951" cy="2474746"/>
                    </a:xfrm>
                    <a:prstGeom prst="rect">
                      <a:avLst/>
                    </a:prstGeom>
                  </pic:spPr>
                </pic:pic>
              </a:graphicData>
            </a:graphic>
          </wp:inline>
        </w:drawing>
      </w:r>
    </w:p>
    <w:p w14:paraId="02ADDB2E" w14:textId="2AA22E3F" w:rsidR="009B2506" w:rsidRPr="001B6BE1" w:rsidRDefault="00EF45C3" w:rsidP="003E2241">
      <w:pPr>
        <w:pStyle w:val="Caption"/>
        <w:spacing w:before="0" w:after="120"/>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25</w:t>
      </w:r>
      <w:r w:rsidRPr="001B6BE1">
        <w:fldChar w:fldCharType="end"/>
      </w:r>
      <w:r w:rsidRPr="001B6BE1">
        <w:t xml:space="preserve"> Command template to add flow from ONOS CLI</w:t>
      </w:r>
      <w:bookmarkEnd w:id="104"/>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0"/>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14B86367" w:rsidR="0096733B" w:rsidRPr="001B6BE1" w:rsidRDefault="00CA33EE" w:rsidP="003E2241">
      <w:pPr>
        <w:pStyle w:val="Caption"/>
        <w:spacing w:before="0" w:after="160"/>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26</w:t>
      </w:r>
      <w:r w:rsidRPr="001B6BE1">
        <w:fldChar w:fldCharType="end"/>
      </w:r>
      <w:r w:rsidRPr="001B6BE1">
        <w:t xml:space="preserve"> Successful flow test execution on the ONOS CLI</w:t>
      </w:r>
      <w:bookmarkEnd w:id="105"/>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1"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2"/>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16BC0CE4"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27</w:t>
      </w:r>
      <w:r w:rsidRPr="001B6BE1">
        <w:fldChar w:fldCharType="end"/>
      </w:r>
      <w:r w:rsidRPr="001B6BE1">
        <w:t xml:space="preserve"> REST methods available to configure and manage flow rules</w:t>
      </w:r>
      <w:bookmarkEnd w:id="106"/>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07" w:name="_Toc115724371"/>
      <w:r w:rsidRPr="001B6BE1">
        <w:t xml:space="preserve">Creation and Installation of </w:t>
      </w:r>
      <w:r w:rsidR="00455B7F" w:rsidRPr="001B6BE1">
        <w:t>Intents</w:t>
      </w:r>
      <w:bookmarkEnd w:id="107"/>
    </w:p>
    <w:p w14:paraId="26911E71" w14:textId="44EF8FD5"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BE2F5B" w:rsidRPr="00BE2F5B">
            <w:rPr>
              <w:noProof/>
              <w:lang w:val="en-US"/>
            </w:rPr>
            <w:t>[69]</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3"/>
                    <a:stretch>
                      <a:fillRect/>
                    </a:stretch>
                  </pic:blipFill>
                  <pic:spPr>
                    <a:xfrm>
                      <a:off x="0" y="0"/>
                      <a:ext cx="4822939" cy="3207849"/>
                    </a:xfrm>
                    <a:prstGeom prst="rect">
                      <a:avLst/>
                    </a:prstGeom>
                  </pic:spPr>
                </pic:pic>
              </a:graphicData>
            </a:graphic>
          </wp:inline>
        </w:drawing>
      </w:r>
    </w:p>
    <w:p w14:paraId="2B31DC19" w14:textId="17088709" w:rsidR="004A7726" w:rsidRPr="001B6BE1" w:rsidRDefault="0020638E" w:rsidP="00CD4A73">
      <w:pPr>
        <w:pStyle w:val="Caption"/>
        <w:spacing w:before="0" w:after="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28</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4"/>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2295FCE" w:rsidR="007A1109" w:rsidRPr="001B6BE1" w:rsidRDefault="00307E55" w:rsidP="00CD4A73">
      <w:pPr>
        <w:pStyle w:val="Caption"/>
        <w:spacing w:before="0" w:after="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29</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4"/>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66724DFF" w:rsidR="009F3DD1" w:rsidRPr="001B6BE1" w:rsidRDefault="00307E55" w:rsidP="00CD4A73">
      <w:pPr>
        <w:pStyle w:val="Caption"/>
        <w:spacing w:before="0" w:after="0"/>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30</w:t>
      </w:r>
      <w:r w:rsidRPr="001B6BE1">
        <w:fldChar w:fldCharType="end"/>
      </w:r>
      <w:r w:rsidRPr="001B6BE1">
        <w:t xml:space="preserve"> Intents configured</w:t>
      </w:r>
      <w:bookmarkEnd w:id="110"/>
    </w:p>
    <w:p w14:paraId="3D7439D0" w14:textId="072A32A8"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5"/>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5306D286" w:rsidR="009F3DD1" w:rsidRPr="001B6BE1" w:rsidRDefault="005A26F1" w:rsidP="005A26F1">
      <w:pPr>
        <w:pStyle w:val="Caption"/>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31</w:t>
      </w:r>
      <w:r w:rsidRPr="001B6BE1">
        <w:fldChar w:fldCharType="end"/>
      </w:r>
      <w:r w:rsidRPr="001B6BE1">
        <w:t xml:space="preserve"> Configuration of intents from the ONOS GUI</w:t>
      </w:r>
      <w:bookmarkEnd w:id="111"/>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86400" behindDoc="0" locked="0" layoutInCell="1" allowOverlap="1" wp14:anchorId="52D08858" wp14:editId="1E5A800C">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26B62" id="Rectangle 45" o:spid="_x0000_s1026" style="position:absolute;margin-left:1.95pt;margin-top:101.35pt;width:436.55pt;height:3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6"/>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6F01526B" w:rsidR="007C5720" w:rsidRPr="001B6BE1" w:rsidRDefault="00BB194B" w:rsidP="00BB194B">
      <w:pPr>
        <w:pStyle w:val="Caption"/>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32</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7"/>
                    <a:stretch>
                      <a:fillRect/>
                    </a:stretch>
                  </pic:blipFill>
                  <pic:spPr>
                    <a:xfrm>
                      <a:off x="0" y="0"/>
                      <a:ext cx="5636896" cy="2443773"/>
                    </a:xfrm>
                    <a:prstGeom prst="rect">
                      <a:avLst/>
                    </a:prstGeom>
                  </pic:spPr>
                </pic:pic>
              </a:graphicData>
            </a:graphic>
          </wp:inline>
        </w:drawing>
      </w:r>
    </w:p>
    <w:p w14:paraId="4AAC6E31" w14:textId="786224A1"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33</w:t>
      </w:r>
      <w:r w:rsidRPr="001B6BE1">
        <w:fldChar w:fldCharType="end"/>
      </w:r>
      <w:r w:rsidRPr="001B6BE1">
        <w:t xml:space="preserve"> </w:t>
      </w:r>
      <w:bookmarkEnd w:id="113"/>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p>
    <w:p w14:paraId="1DFF5E02" w14:textId="1AEB39B3"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.json file needs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13696"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E53B3" id="Rectangle 29" o:spid="_x0000_s1026" style="position:absolute;margin-left:81.65pt;margin-top:137.35pt;width:287.75pt;height:104.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8"/>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4300496B"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34</w:t>
      </w:r>
      <w:r w:rsidRPr="001B6BE1">
        <w:fldChar w:fldCharType="end"/>
      </w:r>
      <w:r w:rsidRPr="001B6BE1">
        <w:t xml:space="preserve"> List of configured intents from the ONOS CLI</w:t>
      </w:r>
      <w:bookmarkEnd w:id="114"/>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69"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0"/>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405A3A7D"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35</w:t>
      </w:r>
      <w:r w:rsidRPr="001B6BE1">
        <w:fldChar w:fldCharType="end"/>
      </w:r>
      <w:r w:rsidRPr="001B6BE1">
        <w:t xml:space="preserve"> REST methods available to configure and manage intents in the network</w:t>
      </w:r>
      <w:bookmarkEnd w:id="11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1"/>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5B80643C"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36</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724372"/>
      <w:r w:rsidRPr="001B6BE1">
        <w:lastRenderedPageBreak/>
        <w:t>Implementation with Mininet</w:t>
      </w:r>
      <w:bookmarkEnd w:id="117"/>
    </w:p>
    <w:p w14:paraId="645E5720" w14:textId="23B7E898"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BE2F5B">
            <w:rPr>
              <w:noProof/>
              <w:lang w:val="en-US"/>
            </w:rPr>
            <w:t xml:space="preserve"> </w:t>
          </w:r>
          <w:r w:rsidR="00BE2F5B" w:rsidRPr="00BE2F5B">
            <w:rPr>
              <w:noProof/>
              <w:lang w:val="en-US"/>
            </w:rPr>
            <w:t>[52]</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2C245F7F"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BE2F5B" w:rsidRPr="00BE2F5B">
            <w:rPr>
              <w:noProof/>
              <w:lang w:val="en-US"/>
            </w:rPr>
            <w:t>[70]</w:t>
          </w:r>
          <w:r w:rsidR="003A60A3">
            <w:fldChar w:fldCharType="end"/>
          </w:r>
        </w:sdtContent>
      </w:sdt>
      <w:r w:rsidR="007071A2" w:rsidRPr="001B6BE1">
        <w:t xml:space="preserve">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2"/>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48DCAEBE"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37</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3"/>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3B1E0D8A"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38</w:t>
      </w:r>
      <w:r w:rsidRPr="001B6BE1">
        <w:fldChar w:fldCharType="end"/>
      </w:r>
      <w:r w:rsidRPr="001B6BE1">
        <w:t xml:space="preserve">  Use of iperf in the Mininet</w:t>
      </w:r>
      <w:bookmarkEnd w:id="11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523584"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850B8" id="Rectangle 55" o:spid="_x0000_s1026" style="position:absolute;margin-left:2.35pt;margin-top:326.25pt;width:115.6pt;height:17.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4"/>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2812E670"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39</w:t>
      </w:r>
      <w:r w:rsidRPr="001B6BE1">
        <w:fldChar w:fldCharType="end"/>
      </w:r>
      <w:r w:rsidRPr="001B6BE1">
        <w:t xml:space="preserve"> Rapid network creation and destruction on Mininet</w:t>
      </w:r>
      <w:bookmarkEnd w:id="120"/>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1FB65E9E"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BE2F5B">
            <w:rPr>
              <w:noProof/>
            </w:rPr>
            <w:t>[71]</w:t>
          </w:r>
          <w:r w:rsidR="009E1620" w:rsidRPr="001B6BE1">
            <w:fldChar w:fldCharType="end"/>
          </w:r>
        </w:sdtContent>
      </w:sdt>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5"/>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69679799"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40</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5"/>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4D7C1592"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41</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6"/>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687B36BC"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42</w:t>
      </w:r>
      <w:r w:rsidRPr="001B6BE1">
        <w:fldChar w:fldCharType="end"/>
      </w:r>
      <w:r w:rsidRPr="001B6BE1">
        <w:t xml:space="preserve"> Creating custom topology on the Mininet</w:t>
      </w:r>
      <w:bookmarkEnd w:id="123"/>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76B68ACA"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43</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8"/>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751B69F1"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44</w:t>
      </w:r>
      <w:r w:rsidRPr="001B6BE1">
        <w:fldChar w:fldCharType="end"/>
      </w:r>
      <w:r w:rsidRPr="001B6BE1">
        <w:t xml:space="preserve"> Testing connectivity between the </w:t>
      </w:r>
      <w:r w:rsidR="00CD1F8E">
        <w:t>endpoints</w:t>
      </w:r>
      <w:r w:rsidRPr="001B6BE1">
        <w:t xml:space="preserve">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9"/>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5756E5A0"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45</w:t>
      </w:r>
      <w:r w:rsidRPr="001B6BE1">
        <w:fldChar w:fldCharType="end"/>
      </w:r>
      <w:r w:rsidRPr="001B6BE1">
        <w:t xml:space="preserve"> View of Mininet topology from the ONOS GUI</w:t>
      </w:r>
      <w:bookmarkEnd w:id="126"/>
    </w:p>
    <w:p w14:paraId="41257912" w14:textId="3BB17DAA"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BE2F5B">
            <w:rPr>
              <w:noProof/>
            </w:rPr>
            <w:t>[72]</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724373"/>
      <w:r w:rsidRPr="001B6BE1">
        <w:t>Problems identified</w:t>
      </w:r>
      <w:bookmarkEnd w:id="127"/>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0F47485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BE2F5B" w:rsidRPr="00BE2F5B">
            <w:rPr>
              <w:rFonts w:cs="Times"/>
              <w:noProof/>
              <w:lang w:val="en-US"/>
            </w:rPr>
            <w:t>[73]</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724374"/>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3C189323"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BE2F5B" w:rsidRPr="00BE2F5B">
            <w:rPr>
              <w:noProof/>
              <w:lang w:val="en-US"/>
            </w:rPr>
            <w:t>[74]</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BE2F5B" w:rsidRPr="00BE2F5B">
            <w:rPr>
              <w:noProof/>
              <w:lang w:val="en-US"/>
            </w:rPr>
            <w:t>[75]</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47BF5709"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BE2F5B" w:rsidRPr="00BE2F5B">
            <w:rPr>
              <w:noProof/>
              <w:lang w:val="en-US"/>
            </w:rPr>
            <w:t>[76]</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026805A"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BE2F5B">
            <w:rPr>
              <w:noProof/>
            </w:rPr>
            <w:t xml:space="preserve"> [77]</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BE2F5B" w:rsidRPr="00BE2F5B">
            <w:rPr>
              <w:noProof/>
              <w:lang w:val="en-US"/>
            </w:rPr>
            <w:t>[74]</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BE2F5B" w:rsidRPr="00BE2F5B">
            <w:rPr>
              <w:noProof/>
              <w:lang w:val="en-US"/>
            </w:rPr>
            <w:t>[78]</w:t>
          </w:r>
          <w:r w:rsidR="008D62C8">
            <w:fldChar w:fldCharType="end"/>
          </w:r>
        </w:sdtContent>
      </w:sdt>
      <w:r w:rsidR="009F71C0" w:rsidRPr="001B6BE1">
        <w:t xml:space="preserve"> for </w:t>
      </w:r>
      <w:r w:rsidR="00753688" w:rsidRPr="001B6BE1">
        <w:t>signalling</w:t>
      </w:r>
      <w:r w:rsidR="009F71C0" w:rsidRPr="001B6BE1">
        <w:t>.</w:t>
      </w:r>
    </w:p>
    <w:p w14:paraId="751CE9D9" w14:textId="2364F61F"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BE2F5B">
            <w:rPr>
              <w:noProof/>
            </w:rPr>
            <w:t>[79]</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BE2F5B">
            <w:rPr>
              <w:noProof/>
            </w:rPr>
            <w:t xml:space="preserve"> [77]</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129" w:name="_Toc115724375"/>
      <w:r w:rsidRPr="001B6BE1">
        <w:t>Introduction</w:t>
      </w:r>
      <w:bookmarkEnd w:id="129"/>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drawing>
          <wp:anchor distT="0" distB="0" distL="114300" distR="114300" simplePos="0" relativeHeight="251784704"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130" w:name="_Toc114943142"/>
    </w:p>
    <w:p w14:paraId="20EE540C" w14:textId="043D8D2D" w:rsidR="00D55185" w:rsidRDefault="00C72F39" w:rsidP="003E6DAF">
      <w:pPr>
        <w:pStyle w:val="Caption"/>
        <w:spacing w:before="0"/>
        <w:jc w:val="center"/>
      </w:pPr>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46</w:t>
      </w:r>
      <w:r w:rsidRPr="001B6BE1">
        <w:fldChar w:fldCharType="end"/>
      </w:r>
      <w:r w:rsidRPr="001B6BE1">
        <w:t xml:space="preserve"> Network created in the GNS3 for L2VPN VPLS</w:t>
      </w:r>
      <w:bookmarkEnd w:id="130"/>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1"/>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30D7A7E9" w:rsidR="002D0CF7"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47</w:t>
      </w:r>
      <w:r w:rsidRPr="001B6BE1">
        <w:fldChar w:fldCharType="end"/>
      </w:r>
      <w:r w:rsidRPr="001B6BE1">
        <w:t xml:space="preserve"> List of configured VPLS on the ONOS CLI</w:t>
      </w:r>
      <w:bookmarkEnd w:id="131"/>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2"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3"/>
                    <a:stretch>
                      <a:fillRect/>
                    </a:stretch>
                  </pic:blipFill>
                  <pic:spPr>
                    <a:xfrm>
                      <a:off x="0" y="0"/>
                      <a:ext cx="5760720" cy="3734435"/>
                    </a:xfrm>
                    <a:prstGeom prst="rect">
                      <a:avLst/>
                    </a:prstGeom>
                  </pic:spPr>
                </pic:pic>
              </a:graphicData>
            </a:graphic>
          </wp:inline>
        </w:drawing>
      </w:r>
    </w:p>
    <w:p w14:paraId="605E67C4" w14:textId="0EBE5B96" w:rsidR="00D70FB1" w:rsidRPr="001B6BE1" w:rsidRDefault="004E3B09" w:rsidP="00BD337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48</w:t>
      </w:r>
      <w:r w:rsidRPr="001B6BE1">
        <w:fldChar w:fldCharType="end"/>
      </w:r>
      <w:r w:rsidRPr="001B6BE1">
        <w:t xml:space="preserve"> Topology view of the created VPLS network from the ONOS GUI</w:t>
      </w:r>
      <w:bookmarkEnd w:id="13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6797A3E8" w:rsidR="00605647" w:rsidRPr="001B6BE1"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5526B43B">
            <wp:extent cx="5812742" cy="3534770"/>
            <wp:effectExtent l="0" t="0" r="0" b="889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4"/>
                    <a:srcRect r="13409"/>
                    <a:stretch/>
                  </pic:blipFill>
                  <pic:spPr bwMode="auto">
                    <a:xfrm>
                      <a:off x="0" y="0"/>
                      <a:ext cx="5830459" cy="3545544"/>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5077EAE0" w:rsidR="00EF32C8" w:rsidRDefault="00EF32C8" w:rsidP="00EF32C8">
      <w:pPr>
        <w:pStyle w:val="Caption"/>
        <w:jc w:val="center"/>
      </w:pPr>
      <w:r>
        <w:t xml:space="preserve">Figure 4. </w:t>
      </w:r>
      <w:r>
        <w:fldChar w:fldCharType="begin"/>
      </w:r>
      <w:r>
        <w:instrText xml:space="preserve"> SEQ Figure_4. \* ARABIC </w:instrText>
      </w:r>
      <w:r>
        <w:fldChar w:fldCharType="separate"/>
      </w:r>
      <w:r w:rsidR="001C05EB">
        <w:rPr>
          <w:noProof/>
        </w:rPr>
        <w:t>49</w:t>
      </w:r>
      <w:r>
        <w:fldChar w:fldCharType="end"/>
      </w:r>
      <w:r>
        <w:t xml:space="preserve"> </w:t>
      </w:r>
      <w:r w:rsidRPr="001B4804">
        <w:t>Intents configured by the VPLS application</w:t>
      </w:r>
    </w:p>
    <w:p w14:paraId="236EF457" w14:textId="10323A6D" w:rsidR="007A426E" w:rsidRDefault="007A426E" w:rsidP="007A426E"/>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w:t>
      </w:r>
      <w:r>
        <w:t>broadcast</w:t>
      </w:r>
      <w:r>
        <w:t xml:space="preserve"> </w:t>
      </w:r>
      <w:r>
        <w:t>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w:t>
      </w:r>
      <w:r>
        <w:t>unicast</w:t>
      </w:r>
      <w:r>
        <w:t xml:space="preserve">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w:t>
      </w:r>
      <w:r w:rsidR="007E51D8">
        <w:t xml:space="preserve">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stretch>
                      <a:fillRect/>
                    </a:stretch>
                  </pic:blipFill>
                  <pic:spPr>
                    <a:xfrm>
                      <a:off x="0" y="0"/>
                      <a:ext cx="4873131" cy="4703924"/>
                    </a:xfrm>
                    <a:prstGeom prst="rect">
                      <a:avLst/>
                    </a:prstGeom>
                  </pic:spPr>
                </pic:pic>
              </a:graphicData>
            </a:graphic>
          </wp:inline>
        </w:drawing>
      </w:r>
    </w:p>
    <w:p w14:paraId="3683CAF6" w14:textId="4D876524" w:rsidR="00D55185" w:rsidRDefault="00AA42E0" w:rsidP="00866908">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50</w:t>
      </w:r>
      <w:r w:rsidRPr="001B6BE1">
        <w:fldChar w:fldCharType="end"/>
      </w:r>
      <w:r w:rsidRPr="001B6BE1">
        <w:t xml:space="preserve"> Intents configured by the VPLS application</w:t>
      </w:r>
      <w:bookmarkEnd w:id="133"/>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w:t>
      </w:r>
      <w:r w:rsidR="00D64F78">
        <w:t>flow was installed by unicast intent, for</w:t>
      </w:r>
      <w:r w:rsidR="001F536E" w:rsidRPr="001F536E">
        <w:t xml:space="preserve"> </w:t>
      </w:r>
      <w:r w:rsidR="001F536E">
        <w:t>data</w:t>
      </w:r>
      <w:r w:rsidR="00D64F78">
        <w:t xml:space="preserve"> traffic from </w:t>
      </w:r>
      <w:r w:rsidR="00D64F78">
        <w:t>Server2 and</w:t>
      </w:r>
      <w:r w:rsidR="00D64F78">
        <w:t xml:space="preserve"> Server3</w:t>
      </w:r>
      <w:r w:rsidR="00D64F78">
        <w:t xml:space="preserve"> to H1, the third </w:t>
      </w:r>
      <w:r w:rsidR="00D64F78">
        <w:t xml:space="preserve">flow was installed by </w:t>
      </w:r>
      <w:r w:rsidR="00D64F78">
        <w:t>broadcast</w:t>
      </w:r>
      <w:r w:rsidR="00D64F78">
        <w:t xml:space="preserve"> intent, for</w:t>
      </w:r>
      <w:r w:rsidR="001F536E" w:rsidRPr="001F536E">
        <w:t xml:space="preserve"> </w:t>
      </w:r>
      <w:r w:rsidR="001F536E">
        <w:t>data</w:t>
      </w:r>
      <w:r w:rsidR="00D64F78">
        <w:t xml:space="preserve"> traffic from</w:t>
      </w:r>
      <w:r w:rsidR="00D64F78">
        <w:t xml:space="preserve"> </w:t>
      </w:r>
      <w:r w:rsidR="006879CE">
        <w:t xml:space="preserve">Server2 and Server3 </w:t>
      </w:r>
      <w:r w:rsidR="00D64F78">
        <w:t>to H1</w:t>
      </w:r>
      <w:r w:rsidR="00D64F78">
        <w:t>,</w:t>
      </w:r>
      <w:r w:rsidR="00D64F78">
        <w:t xml:space="preserve"> the forth </w:t>
      </w:r>
      <w:r w:rsidR="00D64F78">
        <w:t xml:space="preserve">flow was installed by </w:t>
      </w:r>
      <w:r w:rsidR="00D64F78">
        <w:t>broadcast</w:t>
      </w:r>
      <w:r w:rsidR="00D64F78">
        <w:t xml:space="preserve"> intent, for</w:t>
      </w:r>
      <w:r w:rsidR="001F536E" w:rsidRPr="001F536E">
        <w:t xml:space="preserve"> </w:t>
      </w:r>
      <w:r w:rsidR="001F536E">
        <w:t>data</w:t>
      </w:r>
      <w:r w:rsidR="00D64F78">
        <w:t xml:space="preserve"> traffic from H1 to </w:t>
      </w:r>
      <w:r w:rsidR="006879CE">
        <w:t xml:space="preserve">Server2 and Server3 </w:t>
      </w:r>
      <w:r w:rsidR="00D64F78">
        <w:t xml:space="preserve">and the fifth </w:t>
      </w:r>
      <w:r w:rsidR="00D64F78">
        <w:t>flow was installed by unicast intent, for</w:t>
      </w:r>
      <w:r w:rsidR="001F536E" w:rsidRPr="001F536E">
        <w:t xml:space="preserve"> </w:t>
      </w:r>
      <w:r w:rsidR="001F536E">
        <w:t>data</w:t>
      </w:r>
      <w:r w:rsidR="001F536E">
        <w:t xml:space="preserve"> </w:t>
      </w:r>
      <w:r w:rsidR="00D64F78">
        <w:t>traffic from H1 to Server</w:t>
      </w:r>
      <w:r w:rsidR="00D64F78">
        <w:t>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3EA5D90D" w:rsidR="0016086E" w:rsidRPr="0016086E" w:rsidRDefault="00B50F13" w:rsidP="00DB0000">
      <w:pPr>
        <w:pStyle w:val="Caption"/>
        <w:jc w:val="center"/>
      </w:pPr>
      <w:r>
        <w:t>\</w:t>
      </w:r>
      <w:r w:rsidR="00DB0000">
        <w:t xml:space="preserve">Figure 4. </w:t>
      </w:r>
      <w:r w:rsidR="00DB0000">
        <w:fldChar w:fldCharType="begin"/>
      </w:r>
      <w:r w:rsidR="00DB0000">
        <w:instrText xml:space="preserve"> SEQ Figure_4. \* ARABIC </w:instrText>
      </w:r>
      <w:r w:rsidR="00DB0000">
        <w:fldChar w:fldCharType="separate"/>
      </w:r>
      <w:r w:rsidR="001C05EB">
        <w:rPr>
          <w:noProof/>
        </w:rPr>
        <w:t>51</w:t>
      </w:r>
      <w:r w:rsidR="00DB0000">
        <w:fldChar w:fldCharType="end"/>
      </w:r>
      <w:r w:rsidR="00DB0000">
        <w:t xml:space="preserve"> </w:t>
      </w:r>
      <w:r w:rsidR="00DB0000" w:rsidRPr="00F71101">
        <w:t xml:space="preserve">Flow rules </w:t>
      </w:r>
      <w:r w:rsidR="008F1461">
        <w:t>installed on the Open vSwitch-1</w:t>
      </w:r>
      <w:r w:rsidR="008F1461">
        <w:t xml:space="preserve"> </w:t>
      </w:r>
      <w:r w:rsidR="00DB0000" w:rsidRPr="00F71101">
        <w:t>by the ONOS controller as per configured VPLS</w:t>
      </w:r>
    </w:p>
    <w:p w14:paraId="453023D2" w14:textId="05C34D7F" w:rsidR="002D0CF7" w:rsidRPr="001B6BE1" w:rsidRDefault="002D0CF7" w:rsidP="00A94234">
      <w:pPr>
        <w:pStyle w:val="Heading3"/>
      </w:pPr>
      <w:bookmarkStart w:id="134" w:name="_Toc115724376"/>
      <w:r w:rsidRPr="001B6BE1">
        <w:lastRenderedPageBreak/>
        <w:t>Configuration</w:t>
      </w:r>
      <w:r w:rsidR="00621487" w:rsidRPr="001B6BE1">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3FA89A87"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52</w:t>
      </w:r>
      <w:r w:rsidRPr="001B6BE1">
        <w:fldChar w:fldCharType="end"/>
      </w:r>
      <w:r w:rsidRPr="001B6BE1">
        <w:t xml:space="preserve"> Components of VPLS application</w:t>
      </w:r>
      <w:bookmarkEnd w:id="135"/>
    </w:p>
    <w:p w14:paraId="0EA42C46" w14:textId="4E343B36"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BE2F5B" w:rsidRPr="00BE2F5B">
            <w:rPr>
              <w:rFonts w:cs="Times"/>
              <w:noProof/>
              <w:color w:val="000000" w:themeColor="text1"/>
            </w:rPr>
            <w:t>[80]</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8"/>
                    <a:stretch>
                      <a:fillRect/>
                    </a:stretch>
                  </pic:blipFill>
                  <pic:spPr>
                    <a:xfrm>
                      <a:off x="0" y="0"/>
                      <a:ext cx="3669996" cy="1769600"/>
                    </a:xfrm>
                    <a:prstGeom prst="rect">
                      <a:avLst/>
                    </a:prstGeom>
                  </pic:spPr>
                </pic:pic>
              </a:graphicData>
            </a:graphic>
          </wp:inline>
        </w:drawing>
      </w:r>
    </w:p>
    <w:p w14:paraId="12E0E188" w14:textId="2EA7DF74" w:rsidR="00D80086" w:rsidRPr="001B6BE1" w:rsidRDefault="00D80086" w:rsidP="00D80086">
      <w:pPr>
        <w:pStyle w:val="Caption"/>
        <w:jc w:val="center"/>
      </w:pPr>
      <w:r>
        <w:t xml:space="preserve">Figure 4. </w:t>
      </w:r>
      <w:r>
        <w:fldChar w:fldCharType="begin"/>
      </w:r>
      <w:r>
        <w:instrText xml:space="preserve"> SEQ Figure_4. \* ARABIC </w:instrText>
      </w:r>
      <w:r>
        <w:fldChar w:fldCharType="separate"/>
      </w:r>
      <w:r w:rsidR="001C05EB">
        <w:rPr>
          <w:noProof/>
        </w:rPr>
        <w:t>53</w:t>
      </w:r>
      <w:r>
        <w:fldChar w:fldCharType="end"/>
      </w:r>
      <w:r>
        <w:t xml:space="preserve"> </w:t>
      </w:r>
      <w:r w:rsidRPr="009520F0">
        <w:t>Configuration of VPLS interfaces from the ONOS CLI</w:t>
      </w:r>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r w:rsidRPr="001B6BE1">
        <w:rPr>
          <w:rFonts w:cs="Times"/>
          <w:i/>
          <w:iCs/>
          <w:color w:val="000000" w:themeColor="text1"/>
        </w:rPr>
        <w:t xml:space="preserve">create,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1"/>
                    <a:stretch>
                      <a:fillRect/>
                    </a:stretch>
                  </pic:blipFill>
                  <pic:spPr>
                    <a:xfrm>
                      <a:off x="0" y="0"/>
                      <a:ext cx="2318344" cy="3339264"/>
                    </a:xfrm>
                    <a:prstGeom prst="rect">
                      <a:avLst/>
                    </a:prstGeom>
                  </pic:spPr>
                </pic:pic>
              </a:graphicData>
            </a:graphic>
          </wp:inline>
        </w:drawing>
      </w:r>
    </w:p>
    <w:p w14:paraId="6F65D335" w14:textId="7EF3F37A" w:rsidR="00D80086" w:rsidRDefault="00D80086" w:rsidP="00D80086">
      <w:pPr>
        <w:pStyle w:val="Caption"/>
        <w:jc w:val="center"/>
      </w:pPr>
      <w:r>
        <w:t xml:space="preserve">Figure 4. </w:t>
      </w:r>
      <w:r>
        <w:fldChar w:fldCharType="begin"/>
      </w:r>
      <w:r>
        <w:instrText xml:space="preserve"> SEQ Figure_4. \* ARABIC </w:instrText>
      </w:r>
      <w:r>
        <w:fldChar w:fldCharType="separate"/>
      </w:r>
      <w:r w:rsidR="001C05EB">
        <w:rPr>
          <w:noProof/>
        </w:rPr>
        <w:t>54</w:t>
      </w:r>
      <w:r>
        <w:fldChar w:fldCharType="end"/>
      </w:r>
      <w:r>
        <w:t xml:space="preserve"> </w:t>
      </w:r>
      <w:r w:rsidRPr="00A94CB7">
        <w:t>Configuration of VPLS from the ONOS CLI</w:t>
      </w:r>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89"/>
                    <a:stretch>
                      <a:fillRect/>
                    </a:stretch>
                  </pic:blipFill>
                  <pic:spPr>
                    <a:xfrm>
                      <a:off x="0" y="0"/>
                      <a:ext cx="5760720" cy="2690495"/>
                    </a:xfrm>
                    <a:prstGeom prst="rect">
                      <a:avLst/>
                    </a:prstGeom>
                  </pic:spPr>
                </pic:pic>
              </a:graphicData>
            </a:graphic>
          </wp:inline>
        </w:drawing>
      </w:r>
    </w:p>
    <w:p w14:paraId="2D3F46D4" w14:textId="662972B8" w:rsidR="00F26A23" w:rsidRPr="001B6BE1" w:rsidRDefault="000737CF" w:rsidP="003E1DEB">
      <w:pPr>
        <w:pStyle w:val="Caption"/>
        <w:spacing w:before="0" w:after="120" w:line="0" w:lineRule="atLeast"/>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55</w:t>
      </w:r>
      <w:r w:rsidRPr="001B6BE1">
        <w:fldChar w:fldCharType="end"/>
      </w:r>
      <w:r w:rsidRPr="001B6BE1">
        <w:t xml:space="preserve"> </w:t>
      </w:r>
      <w:r w:rsidR="00F61858">
        <w:t>Pseudocode for c</w:t>
      </w:r>
      <w:r w:rsidRPr="001B6BE1">
        <w:t>onfiguration of VPLS from the ONOS REST API</w:t>
      </w:r>
      <w:bookmarkEnd w:id="136"/>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:8181/onos/v1/network/configuration -d @/opt/onos/config/network-cfg-vpls.json --user onos:rocks</w:t>
      </w:r>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0"/>
                    <a:stretch>
                      <a:fillRect/>
                    </a:stretch>
                  </pic:blipFill>
                  <pic:spPr>
                    <a:xfrm>
                      <a:off x="0" y="0"/>
                      <a:ext cx="5760720" cy="3034665"/>
                    </a:xfrm>
                    <a:prstGeom prst="rect">
                      <a:avLst/>
                    </a:prstGeom>
                  </pic:spPr>
                </pic:pic>
              </a:graphicData>
            </a:graphic>
          </wp:inline>
        </w:drawing>
      </w:r>
    </w:p>
    <w:p w14:paraId="74230B9C" w14:textId="163E8CC3" w:rsidR="008D4358" w:rsidRDefault="002106EB" w:rsidP="002106EB">
      <w:pPr>
        <w:pStyle w:val="Caption"/>
        <w:spacing w:before="0" w:after="120"/>
        <w:jc w:val="center"/>
      </w:pPr>
      <w:r>
        <w:t xml:space="preserve">Figure 4. </w:t>
      </w:r>
      <w:r>
        <w:fldChar w:fldCharType="begin"/>
      </w:r>
      <w:r>
        <w:instrText xml:space="preserve"> SEQ Figure_4. \* ARABIC </w:instrText>
      </w:r>
      <w:r>
        <w:fldChar w:fldCharType="separate"/>
      </w:r>
      <w:r w:rsidR="001C05EB">
        <w:rPr>
          <w:noProof/>
        </w:rPr>
        <w:t>56</w:t>
      </w:r>
      <w:r>
        <w:fldChar w:fldCharType="end"/>
      </w:r>
      <w:r>
        <w:t xml:space="preserve"> Implemented VPLS networks</w:t>
      </w:r>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37" w:name="_Toc115724377"/>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37"/>
    </w:p>
    <w:p w14:paraId="5C230296" w14:textId="6A2C248A"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BE2F5B">
            <w:rPr>
              <w:noProof/>
            </w:rPr>
            <w:t>[81]</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w:t>
      </w:r>
      <w:r w:rsidR="00573797">
        <w:t>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6B4A9F5F"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BE2F5B">
            <w:rPr>
              <w:noProof/>
            </w:rPr>
            <w:t>[22]</w:t>
          </w:r>
          <w:r w:rsidR="00E942A7" w:rsidRPr="001B6BE1">
            <w:fldChar w:fldCharType="end"/>
          </w:r>
        </w:sdtContent>
      </w:sdt>
      <w:r w:rsidR="00572D1F">
        <w:t>.</w:t>
      </w:r>
    </w:p>
    <w:p w14:paraId="4B8ED092" w14:textId="038C1731"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BE2F5B">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3387B024"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BE2F5B">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138" w:name="_Toc115724378"/>
      <w:r w:rsidRPr="001B6BE1">
        <w:t>Introduction</w:t>
      </w:r>
      <w:bookmarkEnd w:id="138"/>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50B85F6E"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BE2F5B" w:rsidRPr="00BE2F5B">
            <w:rPr>
              <w:noProof/>
              <w:lang w:val="en-US"/>
            </w:rPr>
            <w:t>[82]</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BE2F5B">
            <w:rPr>
              <w:noProof/>
            </w:rPr>
            <w:t>[83]</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BE2F5B">
            <w:rPr>
              <w:noProof/>
            </w:rPr>
            <w:t>[84]</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instances in their respective clusters. </w:t>
      </w:r>
    </w:p>
    <w:p w14:paraId="3C46671E" w14:textId="43D0EBFF"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these instance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1"/>
                    <a:stretch>
                      <a:fillRect/>
                    </a:stretch>
                  </pic:blipFill>
                  <pic:spPr>
                    <a:xfrm>
                      <a:off x="0" y="0"/>
                      <a:ext cx="5579306" cy="3084239"/>
                    </a:xfrm>
                    <a:prstGeom prst="rect">
                      <a:avLst/>
                    </a:prstGeom>
                  </pic:spPr>
                </pic:pic>
              </a:graphicData>
            </a:graphic>
          </wp:inline>
        </w:drawing>
      </w:r>
    </w:p>
    <w:p w14:paraId="581200DA" w14:textId="3E91EF6E" w:rsidR="00FE42A0" w:rsidRDefault="00FE42A0" w:rsidP="00FE42A0">
      <w:pPr>
        <w:pStyle w:val="Caption"/>
        <w:jc w:val="center"/>
      </w:pPr>
      <w:r>
        <w:t xml:space="preserve">Figure 4. </w:t>
      </w:r>
      <w:r>
        <w:fldChar w:fldCharType="begin"/>
      </w:r>
      <w:r>
        <w:instrText xml:space="preserve"> SEQ Figure_4. \* ARABIC </w:instrText>
      </w:r>
      <w:r>
        <w:fldChar w:fldCharType="separate"/>
      </w:r>
      <w:r w:rsidR="001C05EB">
        <w:rPr>
          <w:noProof/>
        </w:rPr>
        <w:t>57</w:t>
      </w:r>
      <w:r>
        <w:fldChar w:fldCharType="end"/>
      </w:r>
      <w:r>
        <w:t xml:space="preserve"> Cluster formation of Atomix and ONOS</w:t>
      </w:r>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2"/>
                    <a:stretch>
                      <a:fillRect/>
                    </a:stretch>
                  </pic:blipFill>
                  <pic:spPr>
                    <a:xfrm>
                      <a:off x="0" y="0"/>
                      <a:ext cx="4984652" cy="3930799"/>
                    </a:xfrm>
                    <a:prstGeom prst="rect">
                      <a:avLst/>
                    </a:prstGeom>
                  </pic:spPr>
                </pic:pic>
              </a:graphicData>
            </a:graphic>
          </wp:inline>
        </w:drawing>
      </w:r>
    </w:p>
    <w:p w14:paraId="319AA9E8" w14:textId="58C40FCA" w:rsidR="000151B6" w:rsidRPr="001B6BE1" w:rsidRDefault="00195E9B" w:rsidP="001431BD">
      <w:pPr>
        <w:pStyle w:val="Caption"/>
        <w:spacing w:before="0" w:after="120" w:line="0" w:lineRule="atLeast"/>
        <w:jc w:val="center"/>
      </w:pPr>
      <w:bookmarkStart w:id="139" w:name="_Toc11494315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58</w:t>
      </w:r>
      <w:r w:rsidRPr="001B6BE1">
        <w:fldChar w:fldCharType="end"/>
      </w:r>
      <w:r w:rsidRPr="001B6BE1">
        <w:t xml:space="preserve"> </w:t>
      </w:r>
      <w:r w:rsidR="002A6D2A">
        <w:t>Pseudocode for c</w:t>
      </w:r>
      <w:r w:rsidRPr="001B6BE1">
        <w:t>onfiguration of Atomix cluster</w:t>
      </w:r>
      <w:bookmarkEnd w:id="139"/>
    </w:p>
    <w:p w14:paraId="40EF1E5A" w14:textId="4671EA29"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BE2F5B" w:rsidRPr="00BE2F5B">
            <w:rPr>
              <w:noProof/>
              <w:lang w:val="en-US"/>
            </w:rPr>
            <w:t>[8]</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BE2F5B">
            <w:rPr>
              <w:noProof/>
            </w:rPr>
            <w:t>[85]</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w:t>
      </w:r>
      <w:r w:rsidR="00E16CFA">
        <w:t xml:space="preserve">The following figure shows the pseudocode for the configuration of </w:t>
      </w:r>
      <w:r w:rsidR="00E16CFA">
        <w:t>Code</w:t>
      </w:r>
      <w:r w:rsidR="00E16CFA">
        <w:t xml:space="preserve"> cluster.</w:t>
      </w:r>
    </w:p>
    <w:p w14:paraId="4D953F6A" w14:textId="1FAC9BB5" w:rsidR="00F62C0E" w:rsidRPr="001B6BE1" w:rsidRDefault="00F62C0E" w:rsidP="0064493D">
      <w:pPr>
        <w:keepNext/>
        <w:spacing w:after="0" w:line="0" w:lineRule="atLeast"/>
        <w:jc w:val="center"/>
      </w:pPr>
      <w:r w:rsidRPr="00F62C0E">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3"/>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629689AA" w:rsidR="00B70FB5" w:rsidRPr="001B6BE1" w:rsidRDefault="00195E9B" w:rsidP="001431BD">
      <w:pPr>
        <w:pStyle w:val="Caption"/>
        <w:spacing w:before="0" w:after="120" w:line="0" w:lineRule="atLeast"/>
        <w:jc w:val="center"/>
      </w:pPr>
      <w:bookmarkStart w:id="140" w:name="_Toc11494315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59</w:t>
      </w:r>
      <w:r w:rsidRPr="001B6BE1">
        <w:fldChar w:fldCharType="end"/>
      </w:r>
      <w:r w:rsidRPr="001B6BE1">
        <w:t xml:space="preserve"> </w:t>
      </w:r>
      <w:r w:rsidR="002A6D2A">
        <w:t>Pseudocode for c</w:t>
      </w:r>
      <w:r w:rsidR="002A6D2A" w:rsidRPr="001B6BE1">
        <w:t>onfiguration</w:t>
      </w:r>
      <w:r w:rsidRPr="001B6BE1">
        <w:t xml:space="preserve"> of ONOS cluster</w:t>
      </w:r>
      <w:bookmarkEnd w:id="140"/>
    </w:p>
    <w:p w14:paraId="70631C32" w14:textId="7B97F85C" w:rsidR="00CC2D36" w:rsidRPr="001B6BE1" w:rsidRDefault="00C76E0B" w:rsidP="00CC2D36">
      <w:r w:rsidRPr="001B6BE1">
        <w:lastRenderedPageBreak/>
        <w:t>Since, the ONOS controller cluster creation and management is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BE2F5B" w:rsidRPr="00BE2F5B">
            <w:rPr>
              <w:noProof/>
              <w:lang w:val="en-US"/>
            </w:rPr>
            <w:t>[85]</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64B0BB74" w:rsidR="00FD0804" w:rsidRPr="001B6BE1" w:rsidRDefault="00EB5188" w:rsidP="00EB5188">
      <w:pPr>
        <w:pStyle w:val="Caption"/>
        <w:jc w:val="center"/>
      </w:pPr>
      <w:bookmarkStart w:id="141" w:name="_Toc11494315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60</w:t>
      </w:r>
      <w:r w:rsidRPr="001B6BE1">
        <w:fldChar w:fldCharType="end"/>
      </w:r>
      <w:r w:rsidRPr="001B6BE1">
        <w:t xml:space="preserve"> Details about formed Atomix cluster from ONOS GUI</w:t>
      </w:r>
      <w:bookmarkEnd w:id="141"/>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758080"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6A7F4" id="Rectangle 75" o:spid="_x0000_s1026" style="position:absolute;margin-left:4pt;margin-top:28pt;width:194.15pt;height:3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5"/>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074A3B5B" w:rsidR="00803EDB" w:rsidRPr="001B6BE1" w:rsidRDefault="00803EDB" w:rsidP="00803EDB">
      <w:pPr>
        <w:pStyle w:val="Caption"/>
        <w:jc w:val="center"/>
      </w:pPr>
      <w:bookmarkStart w:id="142" w:name="_Toc114937953"/>
      <w:bookmarkStart w:id="143" w:name="_Toc11494315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61</w:t>
      </w:r>
      <w:r w:rsidRPr="001B6BE1">
        <w:fldChar w:fldCharType="end"/>
      </w:r>
      <w:r w:rsidRPr="001B6BE1">
        <w:t>: ONOS controllers cluster view on the ONOS GUI</w:t>
      </w:r>
      <w:bookmarkEnd w:id="142"/>
      <w:bookmarkEnd w:id="143"/>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6"/>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65A5E00C" w:rsidR="004D2D10" w:rsidRPr="001B6BE1" w:rsidRDefault="00803EDB" w:rsidP="00803EDB">
      <w:pPr>
        <w:pStyle w:val="Caption"/>
        <w:jc w:val="center"/>
      </w:pPr>
      <w:bookmarkStart w:id="144" w:name="_Toc114937954"/>
      <w:bookmarkStart w:id="145" w:name="_Toc11494315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62</w:t>
      </w:r>
      <w:r w:rsidRPr="001B6BE1">
        <w:fldChar w:fldCharType="end"/>
      </w:r>
      <w:r w:rsidRPr="001B6BE1">
        <w:t>: Cluster Nodes of three ONOS controllers</w:t>
      </w:r>
      <w:bookmarkEnd w:id="144"/>
      <w:bookmarkEnd w:id="145"/>
    </w:p>
    <w:p w14:paraId="38929DEB" w14:textId="28BC6F4D" w:rsidR="004D2D10" w:rsidRPr="001B6BE1" w:rsidRDefault="00C11428" w:rsidP="00A94234">
      <w:pPr>
        <w:pStyle w:val="Heading3"/>
      </w:pPr>
      <w:bookmarkStart w:id="146" w:name="_Toc115724379"/>
      <w:r w:rsidRPr="001B6BE1">
        <w:t>Master</w:t>
      </w:r>
      <w:r w:rsidR="004D2D10" w:rsidRPr="001B6BE1">
        <w:t xml:space="preserve"> Controllers with their </w:t>
      </w:r>
      <w:r w:rsidR="00C8631C" w:rsidRPr="001B6BE1">
        <w:rPr>
          <w:rFonts w:cs="Times"/>
          <w:color w:val="000000" w:themeColor="text1"/>
        </w:rPr>
        <w:t>Devices</w:t>
      </w:r>
      <w:bookmarkEnd w:id="146"/>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7"/>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7C56A27C" w:rsidR="004D2D10" w:rsidRPr="001B6BE1" w:rsidRDefault="00AB2EDD" w:rsidP="00AB2EDD">
      <w:pPr>
        <w:pStyle w:val="Caption"/>
        <w:jc w:val="center"/>
      </w:pPr>
      <w:bookmarkStart w:id="147" w:name="_Toc114937955"/>
      <w:bookmarkStart w:id="148" w:name="_Toc11494315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63</w:t>
      </w:r>
      <w:r w:rsidRPr="001B6BE1">
        <w:fldChar w:fldCharType="end"/>
      </w:r>
      <w:r w:rsidRPr="001B6BE1">
        <w:t>: List of Open vSwitches with their associated Master controller</w:t>
      </w:r>
      <w:bookmarkEnd w:id="147"/>
      <w:bookmarkEnd w:id="148"/>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8"/>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12A5FA30" w:rsidR="004D2D10" w:rsidRPr="001B6BE1" w:rsidRDefault="007F4B1D" w:rsidP="007F4B1D">
      <w:pPr>
        <w:pStyle w:val="Caption"/>
        <w:jc w:val="center"/>
      </w:pPr>
      <w:bookmarkStart w:id="149" w:name="_Toc114937956"/>
      <w:bookmarkStart w:id="150" w:name="_Toc11494315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64</w:t>
      </w:r>
      <w:r w:rsidRPr="001B6BE1">
        <w:fldChar w:fldCharType="end"/>
      </w:r>
      <w:r w:rsidRPr="001B6BE1">
        <w:t>: Failure of one controller from the cluster</w:t>
      </w:r>
      <w:bookmarkEnd w:id="149"/>
      <w:bookmarkEnd w:id="150"/>
    </w:p>
    <w:p w14:paraId="3C829187" w14:textId="5E636C13" w:rsidR="00F75CB3" w:rsidRPr="001B6BE1" w:rsidRDefault="008A0631" w:rsidP="00A94234">
      <w:pPr>
        <w:pStyle w:val="Heading3"/>
      </w:pPr>
      <w:bookmarkStart w:id="151" w:name="_Toc115724380"/>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151"/>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5639F302"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BE2F5B">
            <w:rPr>
              <w:noProof/>
            </w:rPr>
            <w:t>[86]</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63652FE"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BE2F5B">
            <w:rPr>
              <w:noProof/>
            </w:rPr>
            <w:t xml:space="preserve"> [87]</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239CD252"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BE2F5B">
            <w:rPr>
              <w:noProof/>
            </w:rPr>
            <w:t>[88]</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9"/>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740FB8E1" w:rsidR="00DB5ABB" w:rsidRPr="001B6BE1" w:rsidRDefault="0057080C" w:rsidP="0057080C">
      <w:pPr>
        <w:pStyle w:val="Caption"/>
        <w:spacing w:before="0" w:after="120" w:line="120" w:lineRule="atLeast"/>
        <w:jc w:val="center"/>
      </w:pPr>
      <w:bookmarkStart w:id="152" w:name="_Toc11494316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65</w:t>
      </w:r>
      <w:r w:rsidRPr="001B6BE1">
        <w:fldChar w:fldCharType="end"/>
      </w:r>
      <w:r w:rsidRPr="001B6BE1">
        <w:t xml:space="preserve"> Route from Leaf-1 to Leaf-4 created after </w:t>
      </w:r>
      <w:r w:rsidR="00223D75" w:rsidRPr="001B6BE1">
        <w:t>installing</w:t>
      </w:r>
      <w:r w:rsidRPr="001B6BE1">
        <w:t xml:space="preserve"> an intent</w:t>
      </w:r>
      <w:bookmarkEnd w:id="152"/>
    </w:p>
    <w:p w14:paraId="3AC3319B" w14:textId="499CBC7E"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153"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ininet command. The ONOS controller was successful for installing the new intent and updating the revised flow rules on the Open vSwitches</w:t>
      </w:r>
      <w:r w:rsidR="00D7122C">
        <w:t xml:space="preserve"> as seen in the following figure</w:t>
      </w:r>
      <w:r w:rsidR="009E1B9C" w:rsidRPr="001B6BE1">
        <w:t>.</w:t>
      </w:r>
      <w:bookmarkEnd w:id="153"/>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0"/>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61762AD6" w:rsidR="00DF11F1" w:rsidRPr="001B6BE1" w:rsidRDefault="0057080C" w:rsidP="0057080C">
      <w:pPr>
        <w:pStyle w:val="Caption"/>
        <w:spacing w:before="0" w:after="120" w:line="120" w:lineRule="atLeast"/>
        <w:jc w:val="center"/>
      </w:pPr>
      <w:bookmarkStart w:id="154" w:name="_Toc11494316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66</w:t>
      </w:r>
      <w:r w:rsidRPr="001B6BE1">
        <w:fldChar w:fldCharType="end"/>
      </w:r>
      <w:r w:rsidRPr="001B6BE1">
        <w:t xml:space="preserve"> Route change after failure of link between Spine-1 and Leaf-1</w:t>
      </w:r>
      <w:bookmarkEnd w:id="154"/>
    </w:p>
    <w:p w14:paraId="659DDC06" w14:textId="53DBBBDB" w:rsidR="006F4D83" w:rsidRPr="001B6BE1" w:rsidRDefault="005E6B95" w:rsidP="004B468C">
      <w:r w:rsidRPr="001B6BE1">
        <w:lastRenderedPageBreak/>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ininet 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1"/>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6CFFEA4" w:rsidR="00DF11F1" w:rsidRPr="001B6BE1" w:rsidRDefault="0057080C" w:rsidP="007E6F28">
      <w:pPr>
        <w:pStyle w:val="Caption"/>
        <w:spacing w:before="0" w:after="120"/>
        <w:jc w:val="center"/>
      </w:pPr>
      <w:bookmarkStart w:id="155" w:name="_Toc11494316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67</w:t>
      </w:r>
      <w:r w:rsidRPr="001B6BE1">
        <w:fldChar w:fldCharType="end"/>
      </w:r>
      <w:r w:rsidRPr="001B6BE1">
        <w:t xml:space="preserve"> Route change after failure of link between Spine-2 and Leaf-4</w:t>
      </w:r>
      <w:bookmarkEnd w:id="155"/>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56" w:name="_Toc115724381"/>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56"/>
    </w:p>
    <w:p w14:paraId="63B9F3C2" w14:textId="743A3F68" w:rsidR="00131570" w:rsidRPr="001B6BE1" w:rsidRDefault="00131570" w:rsidP="00131570">
      <w:r w:rsidRPr="001B6BE1">
        <w:t xml:space="preserve">With the introduction of Wi-Fi 6 and 5G, the devices connected to the </w:t>
      </w:r>
      <w:r w:rsidR="00944743">
        <w:t>I</w:t>
      </w:r>
      <w:r w:rsidRPr="001B6BE1">
        <w:t>nternet 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0ED4F1A6" w14:textId="3FB999DC"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Numerous aspects are taken into consideration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4700208B"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 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BE2F5B">
            <w:rPr>
              <w:noProof/>
            </w:rPr>
            <w:t>[89]</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r>
        <w:lastRenderedPageBreak/>
        <w:t>Introduction</w:t>
      </w:r>
    </w:p>
    <w:p w14:paraId="64CC5697" w14:textId="7997975A" w:rsidR="00CC5624" w:rsidRPr="001B6BE1" w:rsidRDefault="0022612A" w:rsidP="0022612A">
      <w:r w:rsidRPr="001B6BE1">
        <w:t>IPv6 was introduced in OpenFlow version 1.2</w:t>
      </w:r>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57"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r w:rsidRPr="001B6BE1">
              <w:t>Host location Provider</w:t>
            </w:r>
          </w:p>
        </w:tc>
        <w:tc>
          <w:tcPr>
            <w:tcW w:w="4649" w:type="dxa"/>
          </w:tcPr>
          <w:p w14:paraId="1DA35258" w14:textId="48FB153F" w:rsidR="00A35A23" w:rsidRPr="001B6BE1" w:rsidRDefault="00A35A23" w:rsidP="0022612A">
            <w:r w:rsidRPr="001B6BE1">
              <w:t>APP ID: org.onosproject.hostprovider</w:t>
            </w:r>
          </w:p>
        </w:tc>
      </w:tr>
    </w:tbl>
    <w:bookmarkEnd w:id="157"/>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17988BB4"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BE2F5B">
            <w:rPr>
              <w:noProof/>
            </w:rPr>
            <w:t>[73]</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2"/>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39F6FDE2" w:rsidR="000247F0" w:rsidRPr="001B6BE1" w:rsidRDefault="00A118A7" w:rsidP="00A118A7">
      <w:pPr>
        <w:pStyle w:val="Caption"/>
        <w:jc w:val="center"/>
      </w:pPr>
      <w:bookmarkStart w:id="158" w:name="_Toc11494316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68</w:t>
      </w:r>
      <w:r w:rsidRPr="001B6BE1">
        <w:fldChar w:fldCharType="end"/>
      </w:r>
      <w:r w:rsidRPr="001B6BE1">
        <w:t xml:space="preserve"> Topology created in the GNS3 with IPv4 and IPv6 </w:t>
      </w:r>
      <w:r w:rsidR="00CD1F8E">
        <w:t>endpoints</w:t>
      </w:r>
      <w:bookmarkEnd w:id="158"/>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3"/>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48412432" w:rsidR="003D0E1B" w:rsidRPr="001B6BE1" w:rsidRDefault="003F03F3" w:rsidP="003F03F3">
      <w:pPr>
        <w:pStyle w:val="Caption"/>
        <w:jc w:val="center"/>
      </w:pPr>
      <w:bookmarkStart w:id="159" w:name="_Toc11494316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69</w:t>
      </w:r>
      <w:r w:rsidRPr="001B6BE1">
        <w:fldChar w:fldCharType="end"/>
      </w:r>
      <w:r w:rsidRPr="001B6BE1">
        <w:t xml:space="preserve"> Topology view on ONOS GUI with IPv4 and IPv6 </w:t>
      </w:r>
      <w:r w:rsidR="00CD1F8E">
        <w:t>endpoints</w:t>
      </w:r>
      <w:bookmarkEnd w:id="159"/>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160" w:name="_Hlk114402513"/>
      <w:r w:rsidRPr="001B6BE1">
        <w:t xml:space="preserve">Target Address (TA) </w:t>
      </w:r>
      <w:bookmarkEnd w:id="16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w:t>
      </w:r>
      <w:r w:rsidR="00A07EF8">
        <w:t>are</w:t>
      </w:r>
      <w:r w:rsidR="00A07EF8">
        <w:t xml:space="preserve"> </w:t>
      </w:r>
      <w:r w:rsidR="00A07EF8">
        <w:t>encapsulated in OpenFlow packet</w:t>
      </w:r>
      <w:r w:rsidR="00A07EF8">
        <w:t xml:space="preserve">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397A48AD"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777A41">
      <w:pPr>
        <w:keepNext/>
      </w:pPr>
      <w:r w:rsidRPr="00CC1304">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4"/>
                    <a:stretch>
                      <a:fillRect/>
                    </a:stretch>
                  </pic:blipFill>
                  <pic:spPr>
                    <a:xfrm>
                      <a:off x="0" y="0"/>
                      <a:ext cx="5760720" cy="4931410"/>
                    </a:xfrm>
                    <a:prstGeom prst="rect">
                      <a:avLst/>
                    </a:prstGeom>
                  </pic:spPr>
                </pic:pic>
              </a:graphicData>
            </a:graphic>
          </wp:inline>
        </w:drawing>
      </w:r>
    </w:p>
    <w:p w14:paraId="143720C0" w14:textId="051926F1" w:rsidR="00CC1304" w:rsidRDefault="00777A41" w:rsidP="00CC1304">
      <w:pPr>
        <w:pStyle w:val="Caption"/>
        <w:spacing w:before="0" w:after="120"/>
        <w:jc w:val="center"/>
      </w:pPr>
      <w:bookmarkStart w:id="161" w:name="_Toc11494316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70</w:t>
      </w:r>
      <w:r w:rsidRPr="001B6BE1">
        <w:fldChar w:fldCharType="end"/>
      </w:r>
      <w:r w:rsidRPr="001B6BE1">
        <w:t xml:space="preserve"> Packets exchanged between network devices for Neighbour Discovery</w:t>
      </w:r>
      <w:bookmarkEnd w:id="161"/>
    </w:p>
    <w:p w14:paraId="483975CD" w14:textId="5B3B7CFF"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w:t>
      </w:r>
      <w:r w:rsidR="00DD236F">
        <w:t xml:space="preserve"> encapsulated in OpenFlow packet</w:t>
      </w:r>
      <w:r w:rsidRPr="001B6BE1">
        <w:t xml:space="preserve"> to the ONOS controller containing the Target Address (TA) of the H4. ONOS controller forwarded this Neighbour Solicitation packet 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 packet mentioning that requested Target Address (TA) of H4 is connected to itself and send this packet</w:t>
      </w:r>
      <w:r w:rsidR="0005272B">
        <w:t xml:space="preserve"> </w:t>
      </w:r>
      <w:r w:rsidR="0005272B">
        <w:t>encapsulated in OpenFlow packet</w:t>
      </w:r>
      <w:r w:rsidRPr="001B6BE1">
        <w:t xml:space="preserve"> to the ONOS controller. ONOS controller forwards this Neighbour Advertisement packet to the Open vSwitch-1.</w:t>
      </w:r>
    </w:p>
    <w:p w14:paraId="5F691722" w14:textId="02B8FA15"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C4D906C"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867EB" w:rsidRPr="001B6BE1">
        <w:t>.</w:t>
      </w:r>
      <w:r w:rsidR="009B0B47" w:rsidRPr="001B6BE1">
        <w:t xml:space="preserve"> ONOS controller replied </w:t>
      </w:r>
      <w:r w:rsidR="00F300A3">
        <w:t xml:space="preserve">with </w:t>
      </w:r>
      <w:r w:rsidR="00F300A3">
        <w:t>OpenFlow packet</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7E8E830"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source </w:t>
      </w:r>
      <w:r w:rsidR="00830EC7">
        <w:t>and destination MAC address</w:t>
      </w:r>
      <w:r w:rsidRPr="001B6BE1">
        <w:t xml:space="preserve"> and</w:t>
      </w:r>
      <w:r w:rsidR="00BB0DCE">
        <w:t xml:space="preserve"> therefore,</w:t>
      </w:r>
      <w:r w:rsidRPr="001B6BE1">
        <w:t xml:space="preserve"> the packet was directly forwarded to Open vSwitch-4.</w:t>
      </w:r>
    </w:p>
    <w:p w14:paraId="0999B7C6" w14:textId="5F639515" w:rsidR="005401BD" w:rsidRDefault="00E86AAC" w:rsidP="005401BD">
      <w:r w:rsidRPr="001B6BE1">
        <w:t xml:space="preserve">The following figure displays </w:t>
      </w:r>
      <w:r w:rsidR="00401EEC" w:rsidRPr="001B6BE1">
        <w:t>the Neighbour Solicitation packet</w:t>
      </w:r>
      <w:r w:rsidR="00401EEC">
        <w:t xml:space="preserve"> encapsulated in OpenFlow packet</w:t>
      </w:r>
      <w:r w:rsidR="00401EEC">
        <w:t xml:space="preserve">.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w:t>
      </w:r>
      <w:r w:rsidR="006E35EC">
        <w:t>encapsulated in OpenFlow packet</w:t>
      </w:r>
      <w:r w:rsidR="006E35EC">
        <w:t xml:space="preserve">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791BA3" w:rsidRPr="001B6BE1">
        <w:rPr>
          <w:b/>
          <w:bCs/>
          <w:highlight w:val="yellow"/>
        </w:rPr>
        <w:t>figure.#</w:t>
      </w:r>
      <w:r w:rsidR="00791BA3">
        <w:rPr>
          <w:b/>
          <w:bCs/>
        </w:rPr>
        <w:t>470</w:t>
      </w:r>
      <w:r w:rsidR="004C3787">
        <w:rPr>
          <w:b/>
          <w:bCs/>
        </w:rPr>
        <w:t xml:space="preserve">. </w:t>
      </w:r>
      <w:r w:rsidR="004C3787" w:rsidRPr="004C3787">
        <w:t xml:space="preserve">The </w:t>
      </w:r>
      <w:r w:rsidR="004C3787">
        <w:t>encapsulated OpenFlow packet contain</w:t>
      </w:r>
      <w:r w:rsidR="0031796E">
        <w:t>ed</w:t>
      </w:r>
      <w:r w:rsidR="004C3787">
        <w:t xml:space="preserve"> the match-parameters providing the information to ONOS controller that the </w:t>
      </w:r>
      <w:r w:rsidR="004C3787" w:rsidRPr="001B6BE1">
        <w:t>Neighbour Solicitation packet</w:t>
      </w:r>
      <w:r w:rsidR="004C3787">
        <w:t xml:space="preserve"> was </w:t>
      </w:r>
      <w:r w:rsidR="004C3787">
        <w:t>received</w:t>
      </w:r>
      <w:r w:rsidR="004C3787">
        <w:t xml:space="preserve"> on switchport 4</w:t>
      </w:r>
      <w:r w:rsidR="00C10AB7">
        <w:t xml:space="preserve"> (eth4)</w:t>
      </w:r>
      <w:r w:rsidR="004C3787">
        <w:t xml:space="preserve"> by the Open vSwitch-1.</w:t>
      </w:r>
    </w:p>
    <w:p w14:paraId="322543FC" w14:textId="7BC9D913" w:rsidR="00995383" w:rsidRPr="001B6BE1" w:rsidRDefault="005401BD" w:rsidP="005401BD">
      <w:pPr>
        <w:jc w:val="center"/>
      </w:pPr>
      <w:r w:rsidRPr="005401BD">
        <w:drawing>
          <wp:inline distT="0" distB="0" distL="0" distR="0" wp14:anchorId="28FE21FF" wp14:editId="13AC532B">
            <wp:extent cx="5392800" cy="5584806"/>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5"/>
                    <a:stretch>
                      <a:fillRect/>
                    </a:stretch>
                  </pic:blipFill>
                  <pic:spPr>
                    <a:xfrm>
                      <a:off x="0" y="0"/>
                      <a:ext cx="5401955" cy="5594287"/>
                    </a:xfrm>
                    <a:prstGeom prst="rect">
                      <a:avLst/>
                    </a:prstGeom>
                  </pic:spPr>
                </pic:pic>
              </a:graphicData>
            </a:graphic>
          </wp:inline>
        </w:drawing>
      </w:r>
    </w:p>
    <w:p w14:paraId="4F83290A" w14:textId="4EFF5F5F" w:rsidR="00CF7AD4" w:rsidRDefault="00995383" w:rsidP="00995383">
      <w:pPr>
        <w:pStyle w:val="Caption"/>
        <w:jc w:val="center"/>
      </w:pPr>
      <w:bookmarkStart w:id="162" w:name="_Toc11494316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71</w:t>
      </w:r>
      <w:r w:rsidRPr="001B6BE1">
        <w:fldChar w:fldCharType="end"/>
      </w:r>
      <w:r w:rsidRPr="001B6BE1">
        <w:t xml:space="preserve"> Neighbour </w:t>
      </w:r>
      <w:r w:rsidR="00CE0623">
        <w:t>Solicitation</w:t>
      </w:r>
      <w:r w:rsidRPr="001B6BE1">
        <w:t xml:space="preserve"> packet captured on the Wireshark</w:t>
      </w:r>
      <w:bookmarkEnd w:id="162"/>
      <w:r w:rsidR="00CE0623">
        <w:t xml:space="preserve"> </w:t>
      </w:r>
      <w:r w:rsidR="00C144C0">
        <w:t>listening between Open vSwitch-1 and ONOS controller</w:t>
      </w:r>
    </w:p>
    <w:p w14:paraId="35FAAB8F" w14:textId="1802FA21" w:rsidR="000457D0" w:rsidRPr="000457D0" w:rsidRDefault="00B00D07" w:rsidP="000457D0">
      <w:r>
        <w:lastRenderedPageBreak/>
        <w:t>After Neighbour Discovery, the Open vSwitch-1</w:t>
      </w:r>
      <w:r w:rsidR="00DC6AF5">
        <w:t xml:space="preserve"> sen</w:t>
      </w:r>
      <w:r w:rsidR="00F10489">
        <w:t>t</w:t>
      </w:r>
      <w:r>
        <w:t xml:space="preserve"> the ICMPv6 request packet encapsulated in OpenFlow packet to the ONOS controller. This </w:t>
      </w:r>
      <w:r>
        <w:t>OpenFlow</w:t>
      </w:r>
      <w:r w:rsidRPr="001B6BE1">
        <w:t xml:space="preserve"> OFPT_PACKET_</w:t>
      </w:r>
      <w:r>
        <w:t>IN</w:t>
      </w:r>
      <w:r w:rsidRPr="001B6BE1">
        <w:t xml:space="preserve"> packet</w:t>
      </w:r>
      <w:r>
        <w:t xml:space="preserve"> </w:t>
      </w:r>
      <w:r w:rsidR="00F10489">
        <w:t>wa</w:t>
      </w:r>
      <w:r>
        <w:t>s</w:t>
      </w:r>
      <w:r w:rsidR="00F350EC">
        <w:t xml:space="preserve"> sent by </w:t>
      </w:r>
      <w:r w:rsidR="00F350EC">
        <w:t xml:space="preserve">Open vSwitch-1 </w:t>
      </w:r>
      <w:r w:rsidR="00F350EC">
        <w:t>to</w:t>
      </w:r>
      <w:r>
        <w:t xml:space="preserve"> get the information about </w:t>
      </w:r>
      <w:r>
        <w:t>ICMPv6 request packet</w:t>
      </w:r>
      <w:r>
        <w:t xml:space="preserve"> processing. </w:t>
      </w:r>
      <w:r w:rsidR="00F350EC">
        <w:t xml:space="preserve">The </w:t>
      </w:r>
      <w:r>
        <w:t xml:space="preserve">ONOS controller </w:t>
      </w:r>
      <w:r w:rsidR="00DC6AF5">
        <w:t>replie</w:t>
      </w:r>
      <w:r w:rsidR="00F10489">
        <w:t>d</w:t>
      </w:r>
      <w:r w:rsidR="00DC6AF5">
        <w:t xml:space="preserve"> with</w:t>
      </w:r>
      <w:r w:rsidR="00F350EC">
        <w:t xml:space="preserve"> the </w:t>
      </w:r>
      <w:r w:rsidR="00F350EC">
        <w:t>OpenFlow</w:t>
      </w:r>
      <w:r w:rsidR="00F350EC" w:rsidRPr="001B6BE1">
        <w:t xml:space="preserve"> OFPT_PACKET_OUT packet</w:t>
      </w:r>
      <w:r w:rsidR="00F350EC">
        <w:t xml:space="preserve"> containing the appropriate action to be taken by the </w:t>
      </w:r>
      <w:r w:rsidR="00F350EC">
        <w:t>Open vSwitch-1</w:t>
      </w:r>
      <w:r w:rsidR="00A30239">
        <w:t>.</w:t>
      </w:r>
      <w:r w:rsidR="00DC6AF5">
        <w:t xml:space="preserve"> </w:t>
      </w:r>
      <w:r w:rsidR="00EC1C26" w:rsidRPr="001B6BE1">
        <w:t>The following figure displays</w:t>
      </w:r>
      <w:r w:rsidR="00F10489">
        <w:t xml:space="preserve"> one</w:t>
      </w:r>
      <w:r w:rsidR="00EC1C26" w:rsidRPr="001B6BE1">
        <w:t xml:space="preserve">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w:t>
      </w:r>
      <w:r w:rsidR="00DC6AF5">
        <w:t>The ONOS controller replie</w:t>
      </w:r>
      <w:r w:rsidR="00F10489">
        <w:t>d</w:t>
      </w:r>
      <w:r w:rsidR="00DC6AF5">
        <w:t xml:space="preserve"> to the </w:t>
      </w:r>
      <w:r w:rsidR="00DC6AF5">
        <w:t>Open vSwitch-1 with the OpenFlow</w:t>
      </w:r>
      <w:r w:rsidR="00DC6AF5" w:rsidRPr="001B6BE1">
        <w:t xml:space="preserve"> OFPT_PACKET_OUT packet</w:t>
      </w:r>
      <w:r w:rsidR="00DC6AF5">
        <w:t xml:space="preserve"> </w:t>
      </w:r>
      <w:r w:rsidR="00DC6AF5">
        <w:t xml:space="preserve">containing </w:t>
      </w:r>
      <w:r w:rsidR="00DC6AF5">
        <w:t>the action-</w:t>
      </w:r>
      <w:r w:rsidR="006476E3">
        <w:t>parameter</w:t>
      </w:r>
      <w:r w:rsidR="006476E3">
        <w:t xml:space="preserve">. This action-parameter </w:t>
      </w:r>
      <w:r w:rsidR="0031796E">
        <w:t>informed</w:t>
      </w:r>
      <w:r w:rsidR="006476E3">
        <w:t xml:space="preserve"> the </w:t>
      </w:r>
      <w:r w:rsidR="006476E3">
        <w:t xml:space="preserve">Open vSwitch-1 </w:t>
      </w:r>
      <w:r w:rsidR="006476E3">
        <w:t xml:space="preserve">to forward the </w:t>
      </w:r>
      <w:r w:rsidR="006476E3">
        <w:t>ICMPv6 request packet</w:t>
      </w:r>
      <w:r w:rsidR="006476E3">
        <w:t xml:space="preserve"> from the port 3 (eth3).</w:t>
      </w:r>
      <w:r w:rsidR="00EC1C26">
        <w:t xml:space="preserve"> </w:t>
      </w:r>
      <w:r w:rsidR="00791BA3">
        <w:t xml:space="preserve">The following packet is corresponding to the packet number </w:t>
      </w:r>
      <w:r w:rsidR="00791BA3">
        <w:t>7</w:t>
      </w:r>
      <w:r w:rsidR="00791BA3">
        <w:t xml:space="preserve"> in  </w:t>
      </w:r>
      <w:r w:rsidR="00791BA3" w:rsidRPr="001B6BE1">
        <w:rPr>
          <w:b/>
          <w:bCs/>
          <w:highlight w:val="yellow"/>
        </w:rPr>
        <w:t>figure.#</w:t>
      </w:r>
      <w:r w:rsidR="00791BA3">
        <w:rPr>
          <w:b/>
          <w:bCs/>
        </w:rPr>
        <w:t>470</w:t>
      </w:r>
    </w:p>
    <w:p w14:paraId="02069BB1" w14:textId="5C3A96E6" w:rsidR="001C05EB" w:rsidRDefault="005401BD" w:rsidP="001C05EB">
      <w:pPr>
        <w:keepNext/>
        <w:jc w:val="center"/>
      </w:pPr>
      <w:r w:rsidRPr="005401BD">
        <w:drawing>
          <wp:inline distT="0" distB="0" distL="0" distR="0" wp14:anchorId="4EBBEDD0" wp14:editId="2DE48133">
            <wp:extent cx="5760720" cy="5066860"/>
            <wp:effectExtent l="0" t="0" r="0" b="63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rotWithShape="1">
                    <a:blip r:embed="rId106"/>
                    <a:srcRect t="705"/>
                    <a:stretch/>
                  </pic:blipFill>
                  <pic:spPr bwMode="auto">
                    <a:xfrm>
                      <a:off x="0" y="0"/>
                      <a:ext cx="5760720" cy="5066860"/>
                    </a:xfrm>
                    <a:prstGeom prst="rect">
                      <a:avLst/>
                    </a:prstGeom>
                    <a:ln>
                      <a:noFill/>
                    </a:ln>
                    <a:extLst>
                      <a:ext uri="{53640926-AAD7-44D8-BBD7-CCE9431645EC}">
                        <a14:shadowObscured xmlns:a14="http://schemas.microsoft.com/office/drawing/2010/main"/>
                      </a:ext>
                    </a:extLst>
                  </pic:spPr>
                </pic:pic>
              </a:graphicData>
            </a:graphic>
          </wp:inline>
        </w:drawing>
      </w:r>
    </w:p>
    <w:p w14:paraId="5D1F7990" w14:textId="21CA6977" w:rsidR="00315613" w:rsidRDefault="001C05EB" w:rsidP="001C05EB">
      <w:pPr>
        <w:pStyle w:val="Caption"/>
        <w:jc w:val="center"/>
      </w:pPr>
      <w:r>
        <w:t xml:space="preserve">Figure 4. </w:t>
      </w:r>
      <w:r>
        <w:fldChar w:fldCharType="begin"/>
      </w:r>
      <w:r>
        <w:instrText xml:space="preserve"> SEQ Figure_4. \* ARABIC </w:instrText>
      </w:r>
      <w:r>
        <w:fldChar w:fldCharType="separate"/>
      </w:r>
      <w:r>
        <w:rPr>
          <w:noProof/>
        </w:rPr>
        <w:t>72</w:t>
      </w:r>
      <w:r>
        <w:fldChar w:fldCharType="end"/>
      </w:r>
      <w:r>
        <w:t xml:space="preserve"> </w:t>
      </w:r>
      <w:r w:rsidR="00C178E9">
        <w:t xml:space="preserve">OpenFlow </w:t>
      </w:r>
      <w:r w:rsidR="00C178E9" w:rsidRPr="001B6BE1">
        <w:t>OFPT_PACKET_OUT</w:t>
      </w:r>
      <w:r w:rsidRPr="00B23FBE">
        <w:t xml:space="preserve"> packet captured on the Wireshar</w:t>
      </w:r>
      <w:r>
        <w:t>k</w:t>
      </w:r>
      <w:r w:rsidR="00C144C0">
        <w:t xml:space="preserve"> </w:t>
      </w:r>
      <w:r w:rsidR="00C144C0">
        <w:t>listening between Open vSwitch-1 and ONOS controller</w:t>
      </w:r>
    </w:p>
    <w:p w14:paraId="0FCB78AF" w14:textId="4DD6C3FF"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53E40D35" w:rsidR="003C27F9" w:rsidRPr="001B6BE1" w:rsidRDefault="00CF19F0" w:rsidP="003C27F9">
      <w:r w:rsidRPr="001B6BE1">
        <w:t xml:space="preserve">The alternative to </w:t>
      </w:r>
      <w:r w:rsidR="00AD3560" w:rsidRPr="001B6BE1">
        <w:t xml:space="preserve">this </w:t>
      </w:r>
      <w:r w:rsidR="00374184">
        <w:t>method is</w:t>
      </w:r>
      <w:r w:rsidR="00AD3560" w:rsidRPr="001B6BE1">
        <w:t xml:space="preserve"> installing </w:t>
      </w:r>
      <w:r w:rsidR="00374184">
        <w:t>i</w:t>
      </w:r>
      <w:r w:rsidR="00AD3560" w:rsidRPr="001B6BE1">
        <w:t xml:space="preserve">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w:t>
      </w:r>
      <w:r w:rsidR="00D77CE2">
        <w:t xml:space="preserve"> this would</w:t>
      </w:r>
      <w:r w:rsidR="003C27F9" w:rsidRPr="001B6BE1">
        <w:t xml:space="preserve"> increase the bandwidth utilisation by the control messages in the network.</w:t>
      </w:r>
    </w:p>
    <w:p w14:paraId="4EC8092D" w14:textId="2F6B7F56" w:rsidR="004D2D10" w:rsidRPr="001B6BE1" w:rsidRDefault="004D2D10" w:rsidP="00A94234">
      <w:pPr>
        <w:pStyle w:val="Heading3"/>
      </w:pPr>
      <w:bookmarkStart w:id="163" w:name="_Toc115724383"/>
      <w:r w:rsidRPr="001B6BE1">
        <w:lastRenderedPageBreak/>
        <w:t>IPv6 over IPv4</w:t>
      </w:r>
      <w:r w:rsidR="00D857F8" w:rsidRPr="001B6BE1">
        <w:t xml:space="preserve"> tunnelling</w:t>
      </w:r>
      <w:bookmarkEnd w:id="163"/>
    </w:p>
    <w:p w14:paraId="62ED1B10" w14:textId="5925BDC6"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CC091D" w:rsidRPr="00CC091D">
            <w:rPr>
              <w:lang w:val="en-US"/>
            </w:rPr>
            <w:instrText xml:space="preserve"> CITATION ACo \l 1033 </w:instrText>
          </w:r>
          <w:r w:rsidR="00CC091D" w:rsidRPr="00CC091D">
            <w:fldChar w:fldCharType="separate"/>
          </w:r>
          <w:r w:rsidR="00BE2F5B" w:rsidRPr="00BE2F5B">
            <w:rPr>
              <w:noProof/>
              <w:lang w:val="en-US"/>
            </w:rPr>
            <w:t>[90]</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(2010::/1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7"/>
                    <a:stretch>
                      <a:fillRect/>
                    </a:stretch>
                  </pic:blipFill>
                  <pic:spPr>
                    <a:xfrm>
                      <a:off x="0" y="0"/>
                      <a:ext cx="5760720" cy="2755900"/>
                    </a:xfrm>
                    <a:prstGeom prst="rect">
                      <a:avLst/>
                    </a:prstGeom>
                  </pic:spPr>
                </pic:pic>
              </a:graphicData>
            </a:graphic>
          </wp:inline>
        </w:drawing>
      </w:r>
    </w:p>
    <w:p w14:paraId="5BECB4F2" w14:textId="7CC11332" w:rsidR="00E65705" w:rsidRPr="001B6BE1" w:rsidRDefault="00005616" w:rsidP="00005616">
      <w:pPr>
        <w:pStyle w:val="Caption"/>
        <w:jc w:val="center"/>
      </w:pPr>
      <w:bookmarkStart w:id="164" w:name="_Toc11494316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73</w:t>
      </w:r>
      <w:r w:rsidRPr="001B6BE1">
        <w:fldChar w:fldCharType="end"/>
      </w:r>
      <w:r w:rsidRPr="001B6BE1">
        <w:t xml:space="preserve"> Topology created in the GNS3 with IPv6 tunnelling over IPv4 network</w:t>
      </w:r>
      <w:bookmarkEnd w:id="164"/>
    </w:p>
    <w:p w14:paraId="08830E8D" w14:textId="5F711F85"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000::1/1</w:t>
      </w:r>
      <w:r w:rsidR="00FB4FBA">
        <w:t>04</w:t>
      </w:r>
      <w:r w:rsidR="00B22101" w:rsidRPr="001B6BE1">
        <w:t xml:space="preserve">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w:t>
      </w:r>
      <w:r w:rsidR="00FB4FBA">
        <w:t>04</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BE2F5B" w:rsidRPr="00BE2F5B">
            <w:rPr>
              <w:noProof/>
              <w:lang w:val="en-US"/>
            </w:rPr>
            <w:t>[91]</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8"/>
                    <a:stretch>
                      <a:fillRect/>
                    </a:stretch>
                  </pic:blipFill>
                  <pic:spPr>
                    <a:xfrm>
                      <a:off x="0" y="0"/>
                      <a:ext cx="2276793" cy="1162212"/>
                    </a:xfrm>
                    <a:prstGeom prst="rect">
                      <a:avLst/>
                    </a:prstGeom>
                  </pic:spPr>
                </pic:pic>
              </a:graphicData>
            </a:graphic>
          </wp:inline>
        </w:drawing>
      </w:r>
    </w:p>
    <w:p w14:paraId="42069F62" w14:textId="688EA22B" w:rsidR="001B7817" w:rsidRPr="001B6BE1" w:rsidRDefault="00005616" w:rsidP="00005616">
      <w:pPr>
        <w:pStyle w:val="Caption"/>
        <w:jc w:val="center"/>
        <w:rPr>
          <w:rFonts w:cs="Times"/>
        </w:rPr>
      </w:pPr>
      <w:bookmarkStart w:id="165" w:name="_Toc11494316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74</w:t>
      </w:r>
      <w:r w:rsidRPr="001B6BE1">
        <w:fldChar w:fldCharType="end"/>
      </w:r>
      <w:r w:rsidRPr="001B6BE1">
        <w:t xml:space="preserve"> IPv6 Tunnel configuration</w:t>
      </w:r>
      <w:bookmarkEnd w:id="165"/>
    </w:p>
    <w:p w14:paraId="7B6CAE60" w14:textId="784A0D00"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2A0DD1">
        <w:rPr>
          <w:rFonts w:cs="Times"/>
        </w:rPr>
        <w:t xml:space="preserve"> The tunnel was configured with the source IPv4 address of router R1</w:t>
      </w:r>
      <w:r w:rsidR="00CF6B3F">
        <w:rPr>
          <w:rFonts w:cs="Times"/>
        </w:rPr>
        <w:t>’s interface g0/0</w:t>
      </w:r>
      <w:r w:rsidR="002A0DD1">
        <w:rPr>
          <w:rFonts w:cs="Times"/>
        </w:rPr>
        <w:t xml:space="preserve"> and the destination IPv4 address of router R2</w:t>
      </w:r>
      <w:r w:rsidR="00CF6B3F">
        <w:rPr>
          <w:rFonts w:cs="Times"/>
        </w:rPr>
        <w:t xml:space="preserve">’s </w:t>
      </w:r>
      <w:r w:rsidR="00CF6B3F">
        <w:rPr>
          <w:rFonts w:cs="Times"/>
        </w:rPr>
        <w:t>interface g0/0</w:t>
      </w:r>
      <w:r w:rsidR="00AC43C8">
        <w:rPr>
          <w:rFonts w:cs="Times"/>
        </w:rPr>
        <w:t xml:space="preserve"> as seen </w:t>
      </w:r>
      <w:r w:rsidR="00AC43C8">
        <w:t xml:space="preserve">in  </w:t>
      </w:r>
      <w:r w:rsidR="00AC43C8" w:rsidRPr="001B6BE1">
        <w:rPr>
          <w:b/>
          <w:bCs/>
          <w:highlight w:val="yellow"/>
        </w:rPr>
        <w:t>figure.#</w:t>
      </w:r>
      <w:r w:rsidR="00AC43C8">
        <w:rPr>
          <w:b/>
          <w:bCs/>
        </w:rPr>
        <w:t>4</w:t>
      </w:r>
      <w:r w:rsidR="002A0DD1">
        <w:rPr>
          <w:rFonts w:cs="Times"/>
        </w:rPr>
        <w:t>.</w:t>
      </w:r>
      <w:r w:rsidR="00F27C2C">
        <w:rPr>
          <w:rFonts w:cs="Times"/>
        </w:rPr>
        <w:t xml:space="preserve"> </w:t>
      </w:r>
      <w:r w:rsidR="00974D6E" w:rsidRPr="001B6BE1">
        <w:t>The s</w:t>
      </w:r>
      <w:r w:rsidR="002D445D" w:rsidRPr="001B6BE1">
        <w:t xml:space="preserve">uccessful installation of tunnel can be confirmed from either of the routers </w:t>
      </w:r>
      <w:r w:rsidR="00402CFD">
        <w:t xml:space="preserve">console </w:t>
      </w:r>
      <w:r w:rsidR="002D445D" w:rsidRPr="001B6BE1">
        <w:t>at the end interfaces of tunnel.</w:t>
      </w:r>
      <w:r w:rsidR="00974D6E" w:rsidRPr="001B6BE1">
        <w:t xml:space="preserve"> </w:t>
      </w:r>
      <w:r w:rsidR="002D445D" w:rsidRPr="001B6BE1">
        <w:t xml:space="preserve">The following figure </w:t>
      </w:r>
      <w:r w:rsidR="00402CFD">
        <w:t>displays all</w:t>
      </w:r>
      <w:r w:rsidR="002D445D" w:rsidRPr="001B6BE1">
        <w:t xml:space="preserve"> the IPv6 routes</w:t>
      </w:r>
      <w:r w:rsidR="00402CFD">
        <w:t xml:space="preserve"> learnt by the router R1.</w:t>
      </w:r>
      <w:r w:rsidR="002D445D" w:rsidRPr="001B6BE1">
        <w:t xml:space="preserve"> </w:t>
      </w:r>
      <w:r w:rsidR="00CF3719">
        <w:t xml:space="preserve">The highlighted route is the route </w:t>
      </w:r>
      <w:r w:rsidR="002D445D" w:rsidRPr="001B6BE1">
        <w:t xml:space="preserve">to IPv6 subnet located at the other end of the tunnel </w:t>
      </w:r>
      <w:r w:rsidR="00CF3719">
        <w:t xml:space="preserve">and therefore, </w:t>
      </w:r>
      <w:r w:rsidR="00B0591A">
        <w:t>the</w:t>
      </w:r>
      <w:r w:rsidR="00CF3719">
        <w:t xml:space="preserve"> tunnel creation was confirmed.</w:t>
      </w:r>
      <w:r w:rsidR="00B0591A">
        <w:t xml:space="preserve"> The route to the </w:t>
      </w:r>
      <w:r w:rsidR="00B0591A" w:rsidRPr="001B6BE1">
        <w:t>IPv6 subnet located at the other end of the tunnel</w:t>
      </w:r>
      <w:r w:rsidR="00B0591A">
        <w:t xml:space="preserve"> were</w:t>
      </w:r>
      <w:r w:rsidR="002D445D" w:rsidRPr="001B6BE1">
        <w:t xml:space="preserve"> successfully advertised over the tunnel and learned by the router R1</w:t>
      </w:r>
      <w:r w:rsidR="002F40FF" w:rsidRPr="001B6BE1">
        <w:t xml:space="preserve"> through RIP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49536" behindDoc="0" locked="0" layoutInCell="1" allowOverlap="1" wp14:anchorId="496DB346" wp14:editId="348FA628">
                <wp:simplePos x="0" y="0"/>
                <wp:positionH relativeFrom="column">
                  <wp:posOffset>-185</wp:posOffset>
                </wp:positionH>
                <wp:positionV relativeFrom="paragraph">
                  <wp:posOffset>2665545</wp:posOffset>
                </wp:positionV>
                <wp:extent cx="2421750" cy="348150"/>
                <wp:effectExtent l="19050" t="19050" r="17145" b="13970"/>
                <wp:wrapNone/>
                <wp:docPr id="104" name="Rectangle 104"/>
                <wp:cNvGraphicFramePr/>
                <a:graphic xmlns:a="http://schemas.openxmlformats.org/drawingml/2006/main">
                  <a:graphicData uri="http://schemas.microsoft.com/office/word/2010/wordprocessingShape">
                    <wps:wsp>
                      <wps:cNvSpPr/>
                      <wps:spPr>
                        <a:xfrm>
                          <a:off x="0" y="0"/>
                          <a:ext cx="2421750" cy="34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C538B" id="Rectangle 104" o:spid="_x0000_s1026" style="position:absolute;margin-left:0;margin-top:209.9pt;width:190.7pt;height:27.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EwggIAAGk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" filled="f" strokecolor="red" strokeweight="2.25pt"/>
            </w:pict>
          </mc:Fallback>
        </mc:AlternateContent>
      </w:r>
      <w:r w:rsidR="002C3C17" w:rsidRPr="002C3C17">
        <w:rPr>
          <w:noProof/>
        </w:rPr>
        <w:drawing>
          <wp:inline distT="0" distB="0" distL="0" distR="0" wp14:anchorId="2B185A71" wp14:editId="02216A17">
            <wp:extent cx="5820200" cy="3348000"/>
            <wp:effectExtent l="0" t="0" r="0" b="508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09"/>
                    <a:stretch>
                      <a:fillRect/>
                    </a:stretch>
                  </pic:blipFill>
                  <pic:spPr>
                    <a:xfrm>
                      <a:off x="0" y="0"/>
                      <a:ext cx="5846713" cy="3363251"/>
                    </a:xfrm>
                    <a:prstGeom prst="rect">
                      <a:avLst/>
                    </a:prstGeom>
                  </pic:spPr>
                </pic:pic>
              </a:graphicData>
            </a:graphic>
          </wp:inline>
        </w:drawing>
      </w:r>
    </w:p>
    <w:p w14:paraId="4FAB7C6A" w14:textId="36B85EB1" w:rsidR="002C3C17" w:rsidRDefault="00005616" w:rsidP="00F53C74">
      <w:pPr>
        <w:pStyle w:val="Caption"/>
        <w:jc w:val="center"/>
      </w:pPr>
      <w:bookmarkStart w:id="166" w:name="_Toc114943170"/>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75</w:t>
      </w:r>
      <w:r w:rsidRPr="001B6BE1">
        <w:fldChar w:fldCharType="end"/>
      </w:r>
      <w:r w:rsidRPr="001B6BE1">
        <w:t xml:space="preserve"> Routes advertised over the configured tunnel</w:t>
      </w:r>
      <w:bookmarkEnd w:id="166"/>
      <w:r w:rsidR="0006512A">
        <w:t xml:space="preserve"> as seen on Router R1</w:t>
      </w:r>
    </w:p>
    <w:p w14:paraId="6B4F6E68" w14:textId="79C6527E" w:rsidR="00967B0B" w:rsidRDefault="002766F4" w:rsidP="00E94058">
      <w:r>
        <w:t xml:space="preserve">Host PCs in both the IPv6 subnets were configured with the gateway address of respective routers i.e., host H1 (2010::1002) with gateway of router R1 </w:t>
      </w:r>
      <w:r>
        <w:t>(2010::100</w:t>
      </w:r>
      <w:r>
        <w:t>1</w:t>
      </w:r>
      <w:r>
        <w:t>)</w:t>
      </w:r>
      <w:r>
        <w:t xml:space="preserve"> and </w:t>
      </w:r>
      <w:r>
        <w:t>host H</w:t>
      </w:r>
      <w:r>
        <w:t>2</w:t>
      </w:r>
      <w:r>
        <w:t xml:space="preserve"> (20</w:t>
      </w:r>
      <w:r>
        <w:t>2</w:t>
      </w:r>
      <w:r>
        <w:t>0::1002) with gateway of router R</w:t>
      </w:r>
      <w:r>
        <w:t>2</w:t>
      </w:r>
      <w:r>
        <w:t xml:space="preserve"> (20</w:t>
      </w:r>
      <w:r>
        <w:t>2</w:t>
      </w:r>
      <w:r>
        <w:t>0::1001)</w:t>
      </w:r>
      <w:r w:rsidR="00AD1597">
        <w:t>.</w:t>
      </w:r>
      <w:r w:rsidR="00B35C21">
        <w:t xml:space="preserve"> </w:t>
      </w:r>
      <w:r w:rsidR="00967B0B">
        <w:t>A</w:t>
      </w:r>
      <w:r w:rsidR="00724560">
        <w:t>fter</w:t>
      </w:r>
      <w:r w:rsidR="00724560" w:rsidRPr="00724560">
        <w:rPr>
          <w:rFonts w:cs="Times"/>
          <w:color w:val="000000" w:themeColor="text1"/>
        </w:rPr>
        <w:t xml:space="preserve"> </w:t>
      </w:r>
      <w:r w:rsidR="00724560">
        <w:rPr>
          <w:rFonts w:cs="Times"/>
          <w:color w:val="000000" w:themeColor="text1"/>
        </w:rPr>
        <w:t>t</w:t>
      </w:r>
      <w:r w:rsidR="00724560" w:rsidRPr="001B6BE1">
        <w:rPr>
          <w:rFonts w:cs="Times"/>
          <w:color w:val="000000" w:themeColor="text1"/>
        </w:rPr>
        <w:t>he successful creation and installation of IPv6 tunnel over IPv4 network</w:t>
      </w:r>
      <w:r w:rsidR="00724560">
        <w:rPr>
          <w:rFonts w:cs="Times"/>
          <w:color w:val="000000" w:themeColor="text1"/>
        </w:rPr>
        <w:t>,</w:t>
      </w:r>
      <w:r w:rsidR="00967B0B">
        <w:t xml:space="preserve"> the hosts were able to transfer traffic to each other.</w:t>
      </w:r>
      <w:r w:rsidR="008034EC">
        <w:t xml:space="preserve"> </w:t>
      </w:r>
    </w:p>
    <w:p w14:paraId="088B911B" w14:textId="0FD2901F" w:rsidR="00E572A2" w:rsidRDefault="008E06EE" w:rsidP="00E94058">
      <w:r>
        <w:t>The ICMPv6 ping request was generated from the host H1 to the destination host H2.</w:t>
      </w:r>
      <w:r w:rsidR="00846186">
        <w:t xml:space="preserve"> This request was forwarded from the host H1 to router R1. Router R1 encapsulate</w:t>
      </w:r>
      <w:r w:rsidR="003D057C">
        <w:t>d</w:t>
      </w:r>
      <w:r w:rsidR="00846186">
        <w:t xml:space="preserve"> the received </w:t>
      </w:r>
      <w:r w:rsidR="00846186">
        <w:t>ICMPv6 ping request</w:t>
      </w:r>
      <w:r w:rsidR="00846186">
        <w:t xml:space="preserve"> </w:t>
      </w:r>
      <w:r w:rsidR="003D057C">
        <w:t xml:space="preserve">in IPv4 packet </w:t>
      </w:r>
      <w:r w:rsidR="00846186">
        <w:t>and forward</w:t>
      </w:r>
      <w:r w:rsidR="003D057C">
        <w:t>ed</w:t>
      </w:r>
      <w:r w:rsidR="00846186">
        <w:t xml:space="preserve"> it to the Open vSwitch-1.</w:t>
      </w:r>
      <w:r w:rsidR="003D057C">
        <w:t xml:space="preserve"> The Open vSwitch-1 not knowing how to process the received packet from router R1, </w:t>
      </w:r>
      <w:r w:rsidR="004B14FB">
        <w:t>switch</w:t>
      </w:r>
      <w:r w:rsidR="003D057C">
        <w:t xml:space="preserve"> encapsulated the received packet into OpenFlow packet and sent it to the ONOS controller. </w:t>
      </w:r>
      <w:r w:rsidR="00563F33">
        <w:t>This OpenFlow</w:t>
      </w:r>
      <w:r w:rsidR="00563F33" w:rsidRPr="001B6BE1">
        <w:t xml:space="preserve"> OFPT_PACKET_</w:t>
      </w:r>
      <w:r w:rsidR="00563F33">
        <w:t>IN</w:t>
      </w:r>
      <w:r w:rsidR="00563F33" w:rsidRPr="001B6BE1">
        <w:t xml:space="preserve"> packet</w:t>
      </w:r>
      <w:r w:rsidR="00563F33">
        <w:t xml:space="preserve"> </w:t>
      </w:r>
      <w:r w:rsidR="00E572A2">
        <w:t>wa</w:t>
      </w:r>
      <w:r w:rsidR="00563F33">
        <w:t xml:space="preserve">s sent by Open vSwitch-1 to get the information about </w:t>
      </w:r>
      <w:r w:rsidR="00E572A2">
        <w:t xml:space="preserve">received packet </w:t>
      </w:r>
      <w:r w:rsidR="00563F33">
        <w:t>request packet processing. The ONOS controller replie</w:t>
      </w:r>
      <w:r w:rsidR="00E572A2">
        <w:t>d</w:t>
      </w:r>
      <w:r w:rsidR="00563F33">
        <w:t xml:space="preserve"> with the OpenFlow</w:t>
      </w:r>
      <w:r w:rsidR="00563F33" w:rsidRPr="001B6BE1">
        <w:t xml:space="preserve"> OFPT_PACKET_OUT packet</w:t>
      </w:r>
      <w:r w:rsidR="00563F33">
        <w:t xml:space="preserve"> containing the appropriate action to be taken by the Open vSwitch-1.</w:t>
      </w:r>
      <w:r w:rsidR="00462834">
        <w:t xml:space="preserve"> </w:t>
      </w:r>
      <w:r w:rsidR="00462834" w:rsidRPr="001B6BE1">
        <w:t>The following figure</w:t>
      </w:r>
      <w:r w:rsidR="00271DD3">
        <w:t xml:space="preserve">  </w:t>
      </w:r>
      <w:r w:rsidR="00271DD3" w:rsidRPr="001B6BE1">
        <w:rPr>
          <w:b/>
          <w:bCs/>
          <w:highlight w:val="yellow"/>
        </w:rPr>
        <w:t>figure.#</w:t>
      </w:r>
      <w:r w:rsidR="00271DD3">
        <w:rPr>
          <w:b/>
          <w:bCs/>
        </w:rPr>
        <w:t>4</w:t>
      </w:r>
      <w:r w:rsidR="00271DD3">
        <w:rPr>
          <w:rFonts w:cs="Times"/>
        </w:rPr>
        <w:t xml:space="preserve"> </w:t>
      </w:r>
      <w:r w:rsidR="00462834" w:rsidRPr="001B6BE1">
        <w:t xml:space="preserve"> displays one of the</w:t>
      </w:r>
      <w:r w:rsidR="00462834">
        <w:t xml:space="preserve"> OpenFlow</w:t>
      </w:r>
      <w:r w:rsidR="00462834" w:rsidRPr="001B6BE1">
        <w:t xml:space="preserve"> OFPT_PACKET_OUT packet</w:t>
      </w:r>
      <w:r w:rsidR="00462834">
        <w:t>. This OpenFlow packet was captured using the Wireshark listening in the link between the Open vSwitch-1 and ONOS controller.</w:t>
      </w:r>
      <w:r w:rsidR="00462834">
        <w:t xml:space="preserve"> </w:t>
      </w:r>
      <w:r w:rsidR="00E572A2">
        <w:t>The ONOS controller replie</w:t>
      </w:r>
      <w:r w:rsidR="00E572A2">
        <w:t>d</w:t>
      </w:r>
      <w:r w:rsidR="00E572A2">
        <w:t xml:space="preserve"> to the Open vSwitch-1 with the OpenFlow</w:t>
      </w:r>
      <w:r w:rsidR="00E572A2" w:rsidRPr="001B6BE1">
        <w:t xml:space="preserve"> OFPT_PACKET_OUT packet</w:t>
      </w:r>
      <w:r w:rsidR="00E572A2">
        <w:t xml:space="preserve"> containing the action-parameter. This actio</w:t>
      </w:r>
      <w:r w:rsidR="00E572A2">
        <w:t>n-</w:t>
      </w:r>
      <w:r w:rsidR="00E572A2">
        <w:t xml:space="preserve">parameter commands the Open vSwitch-1 to forward the </w:t>
      </w:r>
      <w:r w:rsidR="00E572A2">
        <w:t>received</w:t>
      </w:r>
      <w:r w:rsidR="00E572A2">
        <w:t xml:space="preserve"> packet from the port 3 (eth3).</w:t>
      </w:r>
    </w:p>
    <w:p w14:paraId="7D96B789" w14:textId="59A069F8" w:rsidR="00315613" w:rsidRPr="001B6BE1" w:rsidRDefault="005F4D03" w:rsidP="00005616">
      <w:pPr>
        <w:keepNext/>
        <w:jc w:val="center"/>
      </w:pPr>
      <w:r w:rsidRPr="005F4D03">
        <w:lastRenderedPageBreak/>
        <w:drawing>
          <wp:inline distT="0" distB="0" distL="0" distR="0" wp14:anchorId="7A0E4148" wp14:editId="4E33B7A2">
            <wp:extent cx="5760720" cy="7408545"/>
            <wp:effectExtent l="0" t="0" r="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0"/>
                    <a:stretch>
                      <a:fillRect/>
                    </a:stretch>
                  </pic:blipFill>
                  <pic:spPr>
                    <a:xfrm>
                      <a:off x="0" y="0"/>
                      <a:ext cx="5760720" cy="7408545"/>
                    </a:xfrm>
                    <a:prstGeom prst="rect">
                      <a:avLst/>
                    </a:prstGeom>
                  </pic:spPr>
                </pic:pic>
              </a:graphicData>
            </a:graphic>
          </wp:inline>
        </w:drawing>
      </w:r>
    </w:p>
    <w:p w14:paraId="1105ACBF" w14:textId="27DD8F11" w:rsidR="00F53807" w:rsidRPr="007A49F8" w:rsidRDefault="00005616" w:rsidP="007A49F8">
      <w:pPr>
        <w:pStyle w:val="Caption"/>
        <w:jc w:val="center"/>
      </w:pPr>
      <w:bookmarkStart w:id="167" w:name="_Toc114943171"/>
      <w:r w:rsidRPr="001B6BE1">
        <w:t xml:space="preserve">Figure 4. </w:t>
      </w:r>
      <w:r w:rsidRPr="001B6BE1">
        <w:fldChar w:fldCharType="begin"/>
      </w:r>
      <w:r w:rsidRPr="001B6BE1">
        <w:instrText xml:space="preserve"> SEQ Figure_4. \* ARABIC </w:instrText>
      </w:r>
      <w:r w:rsidRPr="001B6BE1">
        <w:fldChar w:fldCharType="separate"/>
      </w:r>
      <w:r w:rsidR="008E06EE">
        <w:rPr>
          <w:noProof/>
        </w:rPr>
        <w:t>76</w:t>
      </w:r>
      <w:r w:rsidRPr="001B6BE1">
        <w:fldChar w:fldCharType="end"/>
      </w:r>
      <w:r w:rsidRPr="001B6BE1">
        <w:t xml:space="preserve"> IPv6 packet encapsulated in IPv4 packet over tunnel and that packet encapsulated in OpenFlow packet</w:t>
      </w:r>
      <w:bookmarkEnd w:id="167"/>
    </w:p>
    <w:p w14:paraId="179D76A7" w14:textId="6B2B5CB0" w:rsidR="00F843BA" w:rsidRPr="001B6BE1" w:rsidRDefault="00470F6D" w:rsidP="00470F6D">
      <w:pPr>
        <w:rPr>
          <w:rFonts w:cs="Times"/>
          <w:color w:val="000000" w:themeColor="text1"/>
        </w:rPr>
      </w:pPr>
      <w:r w:rsidRPr="001B6BE1">
        <w:rPr>
          <w:rFonts w:cs="Times"/>
          <w:color w:val="000000" w:themeColor="text1"/>
        </w:rPr>
        <w:t>The successful creation and installation of IPv6 tunnel over IPv4 network can be seen in the above figure. The IPv6 data packets are encapsulated in the IPv4 packets and transferred over the tunnel.</w:t>
      </w:r>
      <w:r>
        <w:rPr>
          <w:rFonts w:cs="Times"/>
          <w:color w:val="000000" w:themeColor="text1"/>
        </w:rPr>
        <w:t xml:space="preserve"> Open vSwitches use</w:t>
      </w:r>
      <w:r w:rsidRPr="001B6BE1">
        <w:rPr>
          <w:rFonts w:cs="Times"/>
          <w:color w:val="000000" w:themeColor="text1"/>
        </w:rPr>
        <w:t xml:space="preserve"> OpenFlow protocol encapsulat</w:t>
      </w:r>
      <w:r>
        <w:rPr>
          <w:rFonts w:cs="Times"/>
          <w:color w:val="000000" w:themeColor="text1"/>
        </w:rPr>
        <w:t>ing</w:t>
      </w:r>
      <w:r w:rsidRPr="001B6BE1">
        <w:rPr>
          <w:rFonts w:cs="Times"/>
          <w:color w:val="000000" w:themeColor="text1"/>
        </w:rPr>
        <w:t xml:space="preserve"> the tunnel packets in itself to inquire the ONOS controller about forwarding of the packets.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68" w:name="_Toc115724384"/>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68"/>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2712920F"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BE2F5B">
            <w:rPr>
              <w:noProof/>
            </w:rPr>
            <w:t>[92]</w:t>
          </w:r>
          <w:r w:rsidR="00B65CC2" w:rsidRPr="001B6BE1">
            <w:fldChar w:fldCharType="end"/>
          </w:r>
        </w:sdtContent>
      </w:sdt>
      <w:r w:rsidR="00BC5684">
        <w:t>.</w:t>
      </w:r>
    </w:p>
    <w:p w14:paraId="6FF8BD68" w14:textId="313F74F3" w:rsidR="004D2D10" w:rsidRPr="001B6BE1" w:rsidRDefault="004D2D10" w:rsidP="00A94234">
      <w:pPr>
        <w:pStyle w:val="Heading3"/>
      </w:pPr>
      <w:bookmarkStart w:id="169" w:name="_Toc115724385"/>
      <w:r w:rsidRPr="001B6BE1">
        <w:t>Introduction</w:t>
      </w:r>
      <w:bookmarkEnd w:id="169"/>
    </w:p>
    <w:p w14:paraId="1E07C37E" w14:textId="48D1976A" w:rsidR="00BC3CC5" w:rsidRPr="001B6BE1" w:rsidRDefault="00F33928" w:rsidP="00111C45">
      <w:r>
        <w:t>W</w:t>
      </w:r>
      <w:r>
        <w:t>ith the applications</w:t>
      </w:r>
      <w:r>
        <w:t xml:space="preserve">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BE2F5B" w:rsidRPr="00BE2F5B">
            <w:rPr>
              <w:noProof/>
              <w:lang w:val="en-US"/>
            </w:rPr>
            <w:t>[93]</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4B4D36FA" w:rsidR="005A3C46" w:rsidRDefault="00252D50" w:rsidP="00110A18">
      <w:pPr>
        <w:rPr>
          <w:rFonts w:cs="Times"/>
          <w:color w:val="000000" w:themeColor="text1"/>
        </w:rPr>
      </w:pPr>
      <w:r w:rsidRPr="001B6BE1">
        <w:rPr>
          <w:noProof/>
        </w:rPr>
        <mc:AlternateContent>
          <mc:Choice Requires="wps">
            <w:drawing>
              <wp:anchor distT="0" distB="0" distL="114300" distR="114300" simplePos="0" relativeHeight="251707904" behindDoc="1" locked="0" layoutInCell="1" allowOverlap="1" wp14:anchorId="4E4B5348" wp14:editId="0FD65985">
                <wp:simplePos x="0" y="0"/>
                <wp:positionH relativeFrom="column">
                  <wp:posOffset>-515216</wp:posOffset>
                </wp:positionH>
                <wp:positionV relativeFrom="paragraph">
                  <wp:posOffset>3960034</wp:posOffset>
                </wp:positionV>
                <wp:extent cx="6696075" cy="343535"/>
                <wp:effectExtent l="0" t="0" r="9525" b="0"/>
                <wp:wrapTight wrapText="bothSides">
                  <wp:wrapPolygon edited="0">
                    <wp:start x="0" y="0"/>
                    <wp:lineTo x="0" y="20362"/>
                    <wp:lineTo x="21569" y="20362"/>
                    <wp:lineTo x="2156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343535"/>
                        </a:xfrm>
                        <a:prstGeom prst="rect">
                          <a:avLst/>
                        </a:prstGeom>
                        <a:solidFill>
                          <a:prstClr val="white"/>
                        </a:solidFill>
                        <a:ln>
                          <a:noFill/>
                        </a:ln>
                      </wps:spPr>
                      <wps:txbx>
                        <w:txbxContent>
                          <w:p w14:paraId="092786EC" w14:textId="571DAD05" w:rsidR="00396096" w:rsidRPr="00614876" w:rsidRDefault="00396096" w:rsidP="00396096">
                            <w:pPr>
                              <w:pStyle w:val="Caption"/>
                              <w:jc w:val="center"/>
                              <w:rPr>
                                <w:noProof/>
                                <w:sz w:val="20"/>
                              </w:rPr>
                            </w:pPr>
                            <w:bookmarkStart w:id="170" w:name="_Toc114943172"/>
                            <w:r>
                              <w:t xml:space="preserve">Figure 4. </w:t>
                            </w:r>
                            <w:r>
                              <w:fldChar w:fldCharType="begin"/>
                            </w:r>
                            <w:r>
                              <w:instrText xml:space="preserve"> SEQ Figure_4. \* ARABIC </w:instrText>
                            </w:r>
                            <w:r>
                              <w:fldChar w:fldCharType="separate"/>
                            </w:r>
                            <w:r w:rsidR="00FA5B5F">
                              <w:rPr>
                                <w:noProof/>
                              </w:rPr>
                              <w:t>77</w:t>
                            </w:r>
                            <w:r>
                              <w:fldChar w:fldCharType="end"/>
                            </w:r>
                            <w:r>
                              <w:t xml:space="preserve"> </w:t>
                            </w:r>
                            <w:r w:rsidRPr="00C7140B">
                              <w:t xml:space="preserve">Topology created in the GNS3 with </w:t>
                            </w:r>
                            <w:r>
                              <w:t>different legacy networks and SDN network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0.55pt;margin-top:311.8pt;width:527.25pt;height:27.05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" stroked="f">
                <v:textbox inset="0,0,0,0">
                  <w:txbxContent>
                    <w:p w14:paraId="092786EC" w14:textId="571DAD05" w:rsidR="00396096" w:rsidRPr="00614876" w:rsidRDefault="00396096" w:rsidP="00396096">
                      <w:pPr>
                        <w:pStyle w:val="Caption"/>
                        <w:jc w:val="center"/>
                        <w:rPr>
                          <w:noProof/>
                          <w:sz w:val="20"/>
                        </w:rPr>
                      </w:pPr>
                      <w:bookmarkStart w:id="171" w:name="_Toc114943172"/>
                      <w:r>
                        <w:t xml:space="preserve">Figure 4. </w:t>
                      </w:r>
                      <w:r>
                        <w:fldChar w:fldCharType="begin"/>
                      </w:r>
                      <w:r>
                        <w:instrText xml:space="preserve"> SEQ Figure_4. \* ARABIC </w:instrText>
                      </w:r>
                      <w:r>
                        <w:fldChar w:fldCharType="separate"/>
                      </w:r>
                      <w:r w:rsidR="00FA5B5F">
                        <w:rPr>
                          <w:noProof/>
                        </w:rPr>
                        <w:t>77</w:t>
                      </w:r>
                      <w:r>
                        <w:fldChar w:fldCharType="end"/>
                      </w:r>
                      <w:r>
                        <w:t xml:space="preserve"> </w:t>
                      </w:r>
                      <w:r w:rsidRPr="00C7140B">
                        <w:t xml:space="preserve">Topology created in the GNS3 with </w:t>
                      </w:r>
                      <w:r>
                        <w:t>different legacy networks and SDN network</w:t>
                      </w:r>
                      <w:bookmarkEnd w:id="171"/>
                    </w:p>
                  </w:txbxContent>
                </v:textbox>
                <w10:wrap type="tight"/>
              </v:shape>
            </w:pict>
          </mc:Fallback>
        </mc:AlternateContent>
      </w:r>
      <w:r w:rsidR="000B7578" w:rsidRPr="000B7578">
        <w:drawing>
          <wp:anchor distT="0" distB="0" distL="114300" distR="114300" simplePos="0" relativeHeight="251778560" behindDoc="1" locked="0" layoutInCell="1" allowOverlap="1" wp14:anchorId="357296FE" wp14:editId="1F4EE459">
            <wp:simplePos x="0" y="0"/>
            <wp:positionH relativeFrom="column">
              <wp:posOffset>-465455</wp:posOffset>
            </wp:positionH>
            <wp:positionV relativeFrom="paragraph">
              <wp:posOffset>1050925</wp:posOffset>
            </wp:positionV>
            <wp:extent cx="6682740" cy="2914650"/>
            <wp:effectExtent l="0" t="0" r="3810" b="0"/>
            <wp:wrapTight wrapText="bothSides">
              <wp:wrapPolygon edited="0">
                <wp:start x="0" y="0"/>
                <wp:lineTo x="0" y="21459"/>
                <wp:lineTo x="21551" y="21459"/>
                <wp:lineTo x="21551" y="0"/>
                <wp:lineTo x="0" y="0"/>
              </wp:wrapPolygon>
            </wp:wrapTight>
            <wp:docPr id="168" name="Picture 168"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diagram, radar cha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82740" cy="2914650"/>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p>
    <w:p w14:paraId="28BA2F84" w14:textId="31871A38"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BE2F5B">
            <w:rPr>
              <w:rFonts w:cs="Times"/>
              <w:noProof/>
              <w:color w:val="000000" w:themeColor="text1"/>
            </w:rPr>
            <w:t xml:space="preserve"> </w:t>
          </w:r>
          <w:r w:rsidR="00BE2F5B" w:rsidRPr="00BE2F5B">
            <w:rPr>
              <w:rFonts w:cs="Times"/>
              <w:noProof/>
              <w:color w:val="000000" w:themeColor="text1"/>
            </w:rPr>
            <w:t>[94]</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BE2F5B" w:rsidRPr="00BE2F5B">
            <w:rPr>
              <w:rFonts w:cs="Times"/>
              <w:noProof/>
              <w:color w:val="000000" w:themeColor="text1"/>
            </w:rPr>
            <w:t>[95]</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BE2F5B">
            <w:rPr>
              <w:rFonts w:cs="Times"/>
              <w:noProof/>
              <w:color w:val="000000" w:themeColor="text1"/>
            </w:rPr>
            <w:t xml:space="preserve"> </w:t>
          </w:r>
          <w:r w:rsidR="00BE2F5B" w:rsidRPr="00BE2F5B">
            <w:rPr>
              <w:rFonts w:cs="Times"/>
              <w:noProof/>
              <w:color w:val="000000" w:themeColor="text1"/>
            </w:rPr>
            <w:t>[96]</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744CC3C8"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r w:rsidR="00503096">
        <w:rPr>
          <w:rFonts w:cs="Times"/>
          <w:color w:val="000000" w:themeColor="text1"/>
        </w:rPr>
        <w:t>s</w:t>
      </w:r>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r w:rsidR="00CA673D">
        <w:rPr>
          <w:rFonts w:cs="Times"/>
          <w:color w:val="000000" w:themeColor="text1"/>
        </w:rPr>
        <w:t xml:space="preserve">to </w:t>
      </w:r>
      <w:r w:rsidR="0016121B">
        <w:rPr>
          <w:rFonts w:cs="Times"/>
          <w:color w:val="000000" w:themeColor="text1"/>
        </w:rPr>
        <w:t>advertis</w:t>
      </w:r>
      <w:r w:rsidR="00CA673D">
        <w:rPr>
          <w:rFonts w:cs="Times"/>
          <w:color w:val="000000" w:themeColor="text1"/>
        </w:rPr>
        <w:t>e</w:t>
      </w:r>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783A1EB4"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732480"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2"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F7D68AE" w:rsidR="00865559" w:rsidRPr="001B6BE1" w:rsidRDefault="00E076B5" w:rsidP="009E01A2">
      <w:pPr>
        <w:pStyle w:val="Caption"/>
        <w:spacing w:before="0" w:after="0" w:line="0" w:lineRule="atLeast"/>
        <w:jc w:val="center"/>
      </w:pPr>
      <w:bookmarkStart w:id="172" w:name="_Toc114943173"/>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78</w:t>
      </w:r>
      <w:r w:rsidRPr="001B6BE1">
        <w:fldChar w:fldCharType="end"/>
      </w:r>
      <w:r w:rsidRPr="001B6BE1">
        <w:t xml:space="preserve"> Topology view on the ONOS GUI</w:t>
      </w:r>
      <w:bookmarkEnd w:id="172"/>
    </w:p>
    <w:p w14:paraId="7158E6D9" w14:textId="48936F8D" w:rsidR="00621487" w:rsidRPr="001B6BE1" w:rsidRDefault="00621487" w:rsidP="00A94234">
      <w:pPr>
        <w:pStyle w:val="Heading3"/>
      </w:pPr>
      <w:bookmarkStart w:id="173" w:name="_Toc115724386"/>
      <w:r w:rsidRPr="001B6BE1">
        <w:lastRenderedPageBreak/>
        <w:t>Configuration and Working</w:t>
      </w:r>
      <w:bookmarkEnd w:id="173"/>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3"/>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2E0DA023" w:rsidR="003D2A6F" w:rsidRPr="001B6BE1" w:rsidRDefault="00901200" w:rsidP="00003D1E">
      <w:pPr>
        <w:pStyle w:val="Caption"/>
        <w:spacing w:before="0" w:after="0" w:line="0" w:lineRule="atLeast"/>
        <w:jc w:val="center"/>
      </w:pPr>
      <w:bookmarkStart w:id="174" w:name="_Toc114943174"/>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79</w:t>
      </w:r>
      <w:r w:rsidRPr="001B6BE1">
        <w:fldChar w:fldCharType="end"/>
      </w:r>
      <w:r w:rsidRPr="001B6BE1">
        <w:t xml:space="preserve"> Routes learnt by ONOS controller</w:t>
      </w:r>
      <w:bookmarkEnd w:id="174"/>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0A58F4C0" w:rsidR="00A620C9" w:rsidRPr="001B6BE1" w:rsidRDefault="00FE291A" w:rsidP="00A620C9">
      <w:r w:rsidRPr="001B6BE1">
        <w:t>The external border routers</w:t>
      </w:r>
      <w:r w:rsidR="00173AB1">
        <w:t xml:space="preserve"> (R1-R4)</w:t>
      </w:r>
      <w:r w:rsidRPr="001B6BE1">
        <w:t xml:space="preserve"> advertise the routes of their respective AS to the </w:t>
      </w:r>
      <w:r w:rsidR="000A3EDB" w:rsidRPr="001B6BE1">
        <w:t>BGP-Speaker</w:t>
      </w:r>
      <w:r w:rsidR="001F3990">
        <w:t xml:space="preserve"> (BGP-SP1)</w:t>
      </w:r>
      <w:r w:rsidRPr="001B6BE1">
        <w:t xml:space="preserve"> in the SDN network and further these routes are re-advertised to the other external border routers</w:t>
      </w:r>
      <w:r w:rsidR="00540694">
        <w:t xml:space="preserve"> of different AS, to the internal routers</w:t>
      </w:r>
      <w:r w:rsidR="001F3990">
        <w:t xml:space="preserve"> (R5 and R6)</w:t>
      </w:r>
      <w:r w:rsidR="00540694">
        <w:t xml:space="preserve">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4"/>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92B0F38" w:rsidR="00C44836" w:rsidRPr="001B6BE1" w:rsidRDefault="00F61948" w:rsidP="00B76744">
      <w:pPr>
        <w:pStyle w:val="Caption"/>
        <w:spacing w:before="0" w:after="120" w:line="120" w:lineRule="atLeast"/>
        <w:jc w:val="center"/>
      </w:pPr>
      <w:bookmarkStart w:id="175" w:name="_Toc114943175"/>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80</w:t>
      </w:r>
      <w:r w:rsidRPr="001B6BE1">
        <w:fldChar w:fldCharType="end"/>
      </w:r>
      <w:r w:rsidRPr="001B6BE1">
        <w:t xml:space="preserve"> List of intents configured by SDN-IP and Reactive Routing application</w:t>
      </w:r>
      <w:bookmarkEnd w:id="175"/>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5"/>
                    <a:stretch>
                      <a:fillRect/>
                    </a:stretch>
                  </pic:blipFill>
                  <pic:spPr>
                    <a:xfrm>
                      <a:off x="0" y="0"/>
                      <a:ext cx="5802638" cy="1146897"/>
                    </a:xfrm>
                    <a:prstGeom prst="rect">
                      <a:avLst/>
                    </a:prstGeom>
                  </pic:spPr>
                </pic:pic>
              </a:graphicData>
            </a:graphic>
          </wp:inline>
        </w:drawing>
      </w:r>
    </w:p>
    <w:p w14:paraId="3739C3BA" w14:textId="703051DC" w:rsidR="00FE55B3" w:rsidRPr="001B6BE1" w:rsidRDefault="00B76744" w:rsidP="00B76744">
      <w:pPr>
        <w:pStyle w:val="Caption"/>
        <w:spacing w:before="0" w:after="120" w:line="120" w:lineRule="atLeast"/>
        <w:jc w:val="center"/>
      </w:pPr>
      <w:bookmarkStart w:id="176" w:name="_Toc114943176"/>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81</w:t>
      </w:r>
      <w:r w:rsidRPr="001B6BE1">
        <w:fldChar w:fldCharType="end"/>
      </w:r>
      <w:r w:rsidRPr="001B6BE1">
        <w:t xml:space="preserve"> </w:t>
      </w:r>
      <w:r w:rsidR="000A3EDB" w:rsidRPr="001B6BE1">
        <w:t>BGP-Speaker</w:t>
      </w:r>
      <w:r w:rsidRPr="001B6BE1">
        <w:t xml:space="preserve"> and BGP neighbours of ONOS controller</w:t>
      </w:r>
      <w:bookmarkEnd w:id="176"/>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6"/>
                    <a:stretch>
                      <a:fillRect/>
                    </a:stretch>
                  </pic:blipFill>
                  <pic:spPr>
                    <a:xfrm>
                      <a:off x="0" y="0"/>
                      <a:ext cx="5414627" cy="2189275"/>
                    </a:xfrm>
                    <a:prstGeom prst="rect">
                      <a:avLst/>
                    </a:prstGeom>
                  </pic:spPr>
                </pic:pic>
              </a:graphicData>
            </a:graphic>
          </wp:inline>
        </w:drawing>
      </w:r>
    </w:p>
    <w:p w14:paraId="4EEBF8DC" w14:textId="490C03E2" w:rsidR="00AE43D0" w:rsidRPr="001B6BE1" w:rsidRDefault="00B76744" w:rsidP="00632B7C">
      <w:pPr>
        <w:pStyle w:val="Caption"/>
        <w:spacing w:before="0" w:after="120" w:line="120" w:lineRule="atLeast"/>
        <w:jc w:val="center"/>
      </w:pPr>
      <w:bookmarkStart w:id="177" w:name="_Toc114943177"/>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82</w:t>
      </w:r>
      <w:r w:rsidRPr="001B6BE1">
        <w:fldChar w:fldCharType="end"/>
      </w:r>
      <w:r w:rsidRPr="001B6BE1">
        <w:t xml:space="preserve"> BGP neighbours of </w:t>
      </w:r>
      <w:r w:rsidR="000A3EDB" w:rsidRPr="001B6BE1">
        <w:t>BGP-Speaker</w:t>
      </w:r>
      <w:bookmarkEnd w:id="177"/>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7"/>
                    <a:stretch>
                      <a:fillRect/>
                    </a:stretch>
                  </pic:blipFill>
                  <pic:spPr>
                    <a:xfrm>
                      <a:off x="0" y="0"/>
                      <a:ext cx="5241603" cy="4634287"/>
                    </a:xfrm>
                    <a:prstGeom prst="rect">
                      <a:avLst/>
                    </a:prstGeom>
                  </pic:spPr>
                </pic:pic>
              </a:graphicData>
            </a:graphic>
          </wp:inline>
        </w:drawing>
      </w:r>
    </w:p>
    <w:p w14:paraId="2C0B3595" w14:textId="4BCEE98D" w:rsidR="00F31899" w:rsidRPr="001B6BE1" w:rsidRDefault="00B76744" w:rsidP="00632B7C">
      <w:pPr>
        <w:pStyle w:val="Caption"/>
        <w:spacing w:before="0" w:after="120" w:line="120" w:lineRule="atLeast"/>
        <w:jc w:val="center"/>
      </w:pPr>
      <w:bookmarkStart w:id="178" w:name="_Toc114943178"/>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83</w:t>
      </w:r>
      <w:r w:rsidRPr="001B6BE1">
        <w:fldChar w:fldCharType="end"/>
      </w:r>
      <w:r w:rsidRPr="001B6BE1">
        <w:t xml:space="preserve"> Routes learnt by one of the BGP border router</w:t>
      </w:r>
      <w:bookmarkEnd w:id="178"/>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8"/>
                    <a:stretch>
                      <a:fillRect/>
                    </a:stretch>
                  </pic:blipFill>
                  <pic:spPr>
                    <a:xfrm>
                      <a:off x="0" y="0"/>
                      <a:ext cx="5525271" cy="809738"/>
                    </a:xfrm>
                    <a:prstGeom prst="rect">
                      <a:avLst/>
                    </a:prstGeom>
                  </pic:spPr>
                </pic:pic>
              </a:graphicData>
            </a:graphic>
          </wp:inline>
        </w:drawing>
      </w:r>
    </w:p>
    <w:p w14:paraId="704056D5" w14:textId="78E575D4" w:rsidR="00617396" w:rsidRPr="001B6BE1" w:rsidRDefault="00F5756A" w:rsidP="00F5756A">
      <w:pPr>
        <w:pStyle w:val="Caption"/>
        <w:jc w:val="center"/>
      </w:pPr>
      <w:bookmarkStart w:id="179" w:name="_Toc114943179"/>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84</w:t>
      </w:r>
      <w:r w:rsidRPr="001B6BE1">
        <w:fldChar w:fldCharType="end"/>
      </w:r>
      <w:r w:rsidRPr="001B6BE1">
        <w:t xml:space="preserve"> Packet transmission between the internal legacy networks</w:t>
      </w:r>
      <w:bookmarkEnd w:id="179"/>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19"/>
          <w:headerReference w:type="first" r:id="rId120"/>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80" w:name="_Toc115724387"/>
      <w:r w:rsidRPr="001B6BE1">
        <w:lastRenderedPageBreak/>
        <w:t>S</w:t>
      </w:r>
      <w:r w:rsidR="00D12451" w:rsidRPr="001B6BE1">
        <w:t xml:space="preserve">ummary and </w:t>
      </w:r>
      <w:r w:rsidR="00420221" w:rsidRPr="001B6BE1">
        <w:t>P</w:t>
      </w:r>
      <w:r w:rsidR="00D12451" w:rsidRPr="001B6BE1">
        <w:t>erspectives</w:t>
      </w:r>
      <w:bookmarkEnd w:id="180"/>
    </w:p>
    <w:p w14:paraId="4FD6215E" w14:textId="16C0BE16"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74AA3B40"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are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14E0365"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14EE9899"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0836CB4E"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81" w:name="_Toc115724388"/>
      <w:r w:rsidRPr="001B6BE1">
        <w:lastRenderedPageBreak/>
        <w:t>Abbreviations</w:t>
      </w:r>
      <w:bookmarkEnd w:id="181"/>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0423AD41"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 xml:space="preserve">Software-defined Network </w:t>
      </w:r>
      <w:r w:rsidR="00977ECF">
        <w:rPr>
          <w:color w:val="000000" w:themeColor="text1"/>
          <w:sz w:val="24"/>
          <w:szCs w:val="24"/>
        </w:rPr>
        <w:t>-</w:t>
      </w:r>
      <w:r w:rsidR="00FA07F8" w:rsidRPr="001B6BE1">
        <w:rPr>
          <w:color w:val="000000" w:themeColor="text1"/>
          <w:sz w:val="24"/>
          <w:szCs w:val="24"/>
        </w:rPr>
        <w:t xml:space="preserve">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bookmarkStart w:id="182" w:name="_Toc115724389"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82"/>
        </w:p>
        <w:sdt>
          <w:sdtPr>
            <w:id w:val="-573587230"/>
            <w:bibliography/>
          </w:sdtPr>
          <w:sdtContent>
            <w:p w14:paraId="4181E4D5" w14:textId="77777777" w:rsidR="00BE2F5B"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BE2F5B" w14:paraId="03D55207" w14:textId="77777777">
                <w:trPr>
                  <w:divId w:val="1827355391"/>
                  <w:tblCellSpacing w:w="15" w:type="dxa"/>
                </w:trPr>
                <w:tc>
                  <w:tcPr>
                    <w:tcW w:w="50" w:type="pct"/>
                    <w:hideMark/>
                  </w:tcPr>
                  <w:p w14:paraId="60A26B02" w14:textId="3B337E52" w:rsidR="00BE2F5B" w:rsidRDefault="00BE2F5B">
                    <w:pPr>
                      <w:pStyle w:val="Bibliography"/>
                      <w:rPr>
                        <w:noProof/>
                        <w:sz w:val="24"/>
                        <w:szCs w:val="24"/>
                      </w:rPr>
                    </w:pPr>
                    <w:r>
                      <w:rPr>
                        <w:noProof/>
                      </w:rPr>
                      <w:t xml:space="preserve">[1] </w:t>
                    </w:r>
                  </w:p>
                </w:tc>
                <w:tc>
                  <w:tcPr>
                    <w:tcW w:w="0" w:type="auto"/>
                    <w:hideMark/>
                  </w:tcPr>
                  <w:p w14:paraId="51F01EAA" w14:textId="77777777" w:rsidR="00BE2F5B" w:rsidRDefault="00BE2F5B">
                    <w:pPr>
                      <w:pStyle w:val="Bibliography"/>
                      <w:rPr>
                        <w:noProof/>
                      </w:rPr>
                    </w:pPr>
                    <w:r>
                      <w:rPr>
                        <w:noProof/>
                      </w:rPr>
                      <w:t xml:space="preserve">T. S. ,. A. S. e. a. Manar Jammal, “Software-Defined Networking: State of the Art and Research Challenges”. </w:t>
                    </w:r>
                  </w:p>
                </w:tc>
              </w:tr>
              <w:tr w:rsidR="00BE2F5B" w14:paraId="56A005B0" w14:textId="77777777">
                <w:trPr>
                  <w:divId w:val="1827355391"/>
                  <w:tblCellSpacing w:w="15" w:type="dxa"/>
                </w:trPr>
                <w:tc>
                  <w:tcPr>
                    <w:tcW w:w="50" w:type="pct"/>
                    <w:hideMark/>
                  </w:tcPr>
                  <w:p w14:paraId="29B88A18" w14:textId="77777777" w:rsidR="00BE2F5B" w:rsidRDefault="00BE2F5B">
                    <w:pPr>
                      <w:pStyle w:val="Bibliography"/>
                      <w:rPr>
                        <w:noProof/>
                      </w:rPr>
                    </w:pPr>
                    <w:r>
                      <w:rPr>
                        <w:noProof/>
                      </w:rPr>
                      <w:t xml:space="preserve">[2] </w:t>
                    </w:r>
                  </w:p>
                </w:tc>
                <w:tc>
                  <w:tcPr>
                    <w:tcW w:w="0" w:type="auto"/>
                    <w:hideMark/>
                  </w:tcPr>
                  <w:p w14:paraId="2796935C" w14:textId="77777777" w:rsidR="00BE2F5B" w:rsidRDefault="00BE2F5B">
                    <w:pPr>
                      <w:pStyle w:val="Bibliography"/>
                      <w:rPr>
                        <w:noProof/>
                      </w:rPr>
                    </w:pPr>
                    <w:r>
                      <w:rPr>
                        <w:noProof/>
                      </w:rPr>
                      <w:t>“Open Networking Foundation,” [Online]. Available: https://opennetworking.org/.</w:t>
                    </w:r>
                  </w:p>
                </w:tc>
              </w:tr>
              <w:tr w:rsidR="00BE2F5B" w14:paraId="5F5BAA8A" w14:textId="77777777">
                <w:trPr>
                  <w:divId w:val="1827355391"/>
                  <w:tblCellSpacing w:w="15" w:type="dxa"/>
                </w:trPr>
                <w:tc>
                  <w:tcPr>
                    <w:tcW w:w="50" w:type="pct"/>
                    <w:hideMark/>
                  </w:tcPr>
                  <w:p w14:paraId="540725E6" w14:textId="77777777" w:rsidR="00BE2F5B" w:rsidRDefault="00BE2F5B">
                    <w:pPr>
                      <w:pStyle w:val="Bibliography"/>
                      <w:rPr>
                        <w:noProof/>
                      </w:rPr>
                    </w:pPr>
                    <w:r>
                      <w:rPr>
                        <w:noProof/>
                      </w:rPr>
                      <w:t xml:space="preserve">[3] </w:t>
                    </w:r>
                  </w:p>
                </w:tc>
                <w:tc>
                  <w:tcPr>
                    <w:tcW w:w="0" w:type="auto"/>
                    <w:hideMark/>
                  </w:tcPr>
                  <w:p w14:paraId="3145D726" w14:textId="77777777" w:rsidR="00BE2F5B" w:rsidRDefault="00BE2F5B">
                    <w:pPr>
                      <w:pStyle w:val="Bibliography"/>
                      <w:rPr>
                        <w:noProof/>
                      </w:rPr>
                    </w:pPr>
                    <w:r>
                      <w:rPr>
                        <w:noProof/>
                      </w:rPr>
                      <w:t xml:space="preserve">K. S. F. L. M. M. K. Y. W. Zohaib Latif, “A Comprehensive Survey of Interface Protocols for Software Defined Networks”. </w:t>
                    </w:r>
                  </w:p>
                </w:tc>
              </w:tr>
              <w:tr w:rsidR="00BE2F5B" w14:paraId="0EA7AF5F" w14:textId="77777777">
                <w:trPr>
                  <w:divId w:val="1827355391"/>
                  <w:tblCellSpacing w:w="15" w:type="dxa"/>
                </w:trPr>
                <w:tc>
                  <w:tcPr>
                    <w:tcW w:w="50" w:type="pct"/>
                    <w:hideMark/>
                  </w:tcPr>
                  <w:p w14:paraId="5AAA52E3" w14:textId="77777777" w:rsidR="00BE2F5B" w:rsidRDefault="00BE2F5B">
                    <w:pPr>
                      <w:pStyle w:val="Bibliography"/>
                      <w:rPr>
                        <w:noProof/>
                      </w:rPr>
                    </w:pPr>
                    <w:r>
                      <w:rPr>
                        <w:noProof/>
                      </w:rPr>
                      <w:t xml:space="preserve">[4] </w:t>
                    </w:r>
                  </w:p>
                </w:tc>
                <w:tc>
                  <w:tcPr>
                    <w:tcW w:w="0" w:type="auto"/>
                    <w:hideMark/>
                  </w:tcPr>
                  <w:p w14:paraId="533AB7BD" w14:textId="77777777" w:rsidR="00BE2F5B" w:rsidRDefault="00BE2F5B">
                    <w:pPr>
                      <w:pStyle w:val="Bibliography"/>
                      <w:rPr>
                        <w:noProof/>
                      </w:rPr>
                    </w:pPr>
                    <w:r>
                      <w:rPr>
                        <w:noProof/>
                      </w:rPr>
                      <w:t xml:space="preserve">G. P. e. a. Nick McKeown, “OpenFlow: Enabling Innovation in Campus Networks”. </w:t>
                    </w:r>
                  </w:p>
                </w:tc>
              </w:tr>
              <w:tr w:rsidR="00BE2F5B" w14:paraId="031C6665" w14:textId="77777777">
                <w:trPr>
                  <w:divId w:val="1827355391"/>
                  <w:tblCellSpacing w:w="15" w:type="dxa"/>
                </w:trPr>
                <w:tc>
                  <w:tcPr>
                    <w:tcW w:w="50" w:type="pct"/>
                    <w:hideMark/>
                  </w:tcPr>
                  <w:p w14:paraId="51FF7D98" w14:textId="77777777" w:rsidR="00BE2F5B" w:rsidRDefault="00BE2F5B">
                    <w:pPr>
                      <w:pStyle w:val="Bibliography"/>
                      <w:rPr>
                        <w:noProof/>
                      </w:rPr>
                    </w:pPr>
                    <w:r>
                      <w:rPr>
                        <w:noProof/>
                      </w:rPr>
                      <w:t xml:space="preserve">[5] </w:t>
                    </w:r>
                  </w:p>
                </w:tc>
                <w:tc>
                  <w:tcPr>
                    <w:tcW w:w="0" w:type="auto"/>
                    <w:hideMark/>
                  </w:tcPr>
                  <w:p w14:paraId="5181FEE5" w14:textId="77777777" w:rsidR="00BE2F5B" w:rsidRDefault="00BE2F5B">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BE2F5B" w14:paraId="534D4AF7" w14:textId="77777777">
                <w:trPr>
                  <w:divId w:val="1827355391"/>
                  <w:tblCellSpacing w:w="15" w:type="dxa"/>
                </w:trPr>
                <w:tc>
                  <w:tcPr>
                    <w:tcW w:w="50" w:type="pct"/>
                    <w:hideMark/>
                  </w:tcPr>
                  <w:p w14:paraId="7390E3F1" w14:textId="77777777" w:rsidR="00BE2F5B" w:rsidRDefault="00BE2F5B">
                    <w:pPr>
                      <w:pStyle w:val="Bibliography"/>
                      <w:rPr>
                        <w:noProof/>
                      </w:rPr>
                    </w:pPr>
                    <w:r>
                      <w:rPr>
                        <w:noProof/>
                      </w:rPr>
                      <w:t xml:space="preserve">[6] </w:t>
                    </w:r>
                  </w:p>
                </w:tc>
                <w:tc>
                  <w:tcPr>
                    <w:tcW w:w="0" w:type="auto"/>
                    <w:hideMark/>
                  </w:tcPr>
                  <w:p w14:paraId="188577B0" w14:textId="77777777" w:rsidR="00BE2F5B" w:rsidRDefault="00BE2F5B">
                    <w:pPr>
                      <w:pStyle w:val="Bibliography"/>
                      <w:rPr>
                        <w:noProof/>
                      </w:rPr>
                    </w:pPr>
                    <w:r>
                      <w:rPr>
                        <w:noProof/>
                      </w:rPr>
                      <w:t xml:space="preserve">N. A. Z. Z. Z. A. Mustafa Hasan Albowarab, “Software Defined Network: Architecture and Programming Language Survey”. </w:t>
                    </w:r>
                  </w:p>
                </w:tc>
              </w:tr>
              <w:tr w:rsidR="00BE2F5B" w14:paraId="5D9A2A57" w14:textId="77777777">
                <w:trPr>
                  <w:divId w:val="1827355391"/>
                  <w:tblCellSpacing w:w="15" w:type="dxa"/>
                </w:trPr>
                <w:tc>
                  <w:tcPr>
                    <w:tcW w:w="50" w:type="pct"/>
                    <w:hideMark/>
                  </w:tcPr>
                  <w:p w14:paraId="5741D021" w14:textId="77777777" w:rsidR="00BE2F5B" w:rsidRDefault="00BE2F5B">
                    <w:pPr>
                      <w:pStyle w:val="Bibliography"/>
                      <w:rPr>
                        <w:noProof/>
                      </w:rPr>
                    </w:pPr>
                    <w:r>
                      <w:rPr>
                        <w:noProof/>
                      </w:rPr>
                      <w:t xml:space="preserve">[7] </w:t>
                    </w:r>
                  </w:p>
                </w:tc>
                <w:tc>
                  <w:tcPr>
                    <w:tcW w:w="0" w:type="auto"/>
                    <w:hideMark/>
                  </w:tcPr>
                  <w:p w14:paraId="12DA5922" w14:textId="77777777" w:rsidR="00BE2F5B" w:rsidRDefault="00BE2F5B">
                    <w:pPr>
                      <w:pStyle w:val="Bibliography"/>
                      <w:rPr>
                        <w:noProof/>
                      </w:rPr>
                    </w:pPr>
                    <w:r>
                      <w:rPr>
                        <w:noProof/>
                      </w:rPr>
                      <w:t>“SDNi: A Message Exchange Protocol for Software Defined across Multiple Domains,” 2012. [Online]. Available: https://datatracker.ietf.org/doc/id/draft-yin-sdn-sdni-00.txt.</w:t>
                    </w:r>
                  </w:p>
                </w:tc>
              </w:tr>
              <w:tr w:rsidR="00BE2F5B" w14:paraId="356D497E" w14:textId="77777777">
                <w:trPr>
                  <w:divId w:val="1827355391"/>
                  <w:tblCellSpacing w:w="15" w:type="dxa"/>
                </w:trPr>
                <w:tc>
                  <w:tcPr>
                    <w:tcW w:w="50" w:type="pct"/>
                    <w:hideMark/>
                  </w:tcPr>
                  <w:p w14:paraId="7E574642" w14:textId="77777777" w:rsidR="00BE2F5B" w:rsidRDefault="00BE2F5B">
                    <w:pPr>
                      <w:pStyle w:val="Bibliography"/>
                      <w:rPr>
                        <w:noProof/>
                      </w:rPr>
                    </w:pPr>
                    <w:r>
                      <w:rPr>
                        <w:noProof/>
                      </w:rPr>
                      <w:t xml:space="preserve">[8] </w:t>
                    </w:r>
                  </w:p>
                </w:tc>
                <w:tc>
                  <w:tcPr>
                    <w:tcW w:w="0" w:type="auto"/>
                    <w:hideMark/>
                  </w:tcPr>
                  <w:p w14:paraId="752F5F70" w14:textId="77777777" w:rsidR="00BE2F5B" w:rsidRDefault="00BE2F5B">
                    <w:pPr>
                      <w:pStyle w:val="Bibliography"/>
                      <w:rPr>
                        <w:noProof/>
                      </w:rPr>
                    </w:pPr>
                    <w:r>
                      <w:rPr>
                        <w:noProof/>
                      </w:rPr>
                      <w:t xml:space="preserve">J. O. Diego Ongaro, “In Search of an Understandable Consensus Algorithm (Extended Version)”. </w:t>
                    </w:r>
                  </w:p>
                </w:tc>
              </w:tr>
              <w:tr w:rsidR="00BE2F5B" w14:paraId="06423A76" w14:textId="77777777">
                <w:trPr>
                  <w:divId w:val="1827355391"/>
                  <w:tblCellSpacing w:w="15" w:type="dxa"/>
                </w:trPr>
                <w:tc>
                  <w:tcPr>
                    <w:tcW w:w="50" w:type="pct"/>
                    <w:hideMark/>
                  </w:tcPr>
                  <w:p w14:paraId="3CA93FB7" w14:textId="77777777" w:rsidR="00BE2F5B" w:rsidRDefault="00BE2F5B">
                    <w:pPr>
                      <w:pStyle w:val="Bibliography"/>
                      <w:rPr>
                        <w:noProof/>
                      </w:rPr>
                    </w:pPr>
                    <w:r>
                      <w:rPr>
                        <w:noProof/>
                      </w:rPr>
                      <w:t xml:space="preserve">[9] </w:t>
                    </w:r>
                  </w:p>
                </w:tc>
                <w:tc>
                  <w:tcPr>
                    <w:tcW w:w="0" w:type="auto"/>
                    <w:hideMark/>
                  </w:tcPr>
                  <w:p w14:paraId="43FE1A42" w14:textId="77777777" w:rsidR="00BE2F5B" w:rsidRDefault="00BE2F5B">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BE2F5B" w14:paraId="346AEF7A" w14:textId="77777777">
                <w:trPr>
                  <w:divId w:val="1827355391"/>
                  <w:tblCellSpacing w:w="15" w:type="dxa"/>
                </w:trPr>
                <w:tc>
                  <w:tcPr>
                    <w:tcW w:w="50" w:type="pct"/>
                    <w:hideMark/>
                  </w:tcPr>
                  <w:p w14:paraId="35C9643C" w14:textId="77777777" w:rsidR="00BE2F5B" w:rsidRDefault="00BE2F5B">
                    <w:pPr>
                      <w:pStyle w:val="Bibliography"/>
                      <w:rPr>
                        <w:noProof/>
                      </w:rPr>
                    </w:pPr>
                    <w:r>
                      <w:rPr>
                        <w:noProof/>
                      </w:rPr>
                      <w:t xml:space="preserve">[10] </w:t>
                    </w:r>
                  </w:p>
                </w:tc>
                <w:tc>
                  <w:tcPr>
                    <w:tcW w:w="0" w:type="auto"/>
                    <w:hideMark/>
                  </w:tcPr>
                  <w:p w14:paraId="0A172173" w14:textId="77777777" w:rsidR="00BE2F5B" w:rsidRDefault="00BE2F5B">
                    <w:pPr>
                      <w:pStyle w:val="Bibliography"/>
                      <w:rPr>
                        <w:noProof/>
                      </w:rPr>
                    </w:pPr>
                    <w:r>
                      <w:rPr>
                        <w:noProof/>
                      </w:rPr>
                      <w:t>“NOX Controller,” [Online]. Available: https://github.com/noxrepo/nox.</w:t>
                    </w:r>
                  </w:p>
                </w:tc>
              </w:tr>
              <w:tr w:rsidR="00BE2F5B" w14:paraId="383B1997" w14:textId="77777777">
                <w:trPr>
                  <w:divId w:val="1827355391"/>
                  <w:tblCellSpacing w:w="15" w:type="dxa"/>
                </w:trPr>
                <w:tc>
                  <w:tcPr>
                    <w:tcW w:w="50" w:type="pct"/>
                    <w:hideMark/>
                  </w:tcPr>
                  <w:p w14:paraId="0571E5BA" w14:textId="77777777" w:rsidR="00BE2F5B" w:rsidRDefault="00BE2F5B">
                    <w:pPr>
                      <w:pStyle w:val="Bibliography"/>
                      <w:rPr>
                        <w:noProof/>
                      </w:rPr>
                    </w:pPr>
                    <w:r>
                      <w:rPr>
                        <w:noProof/>
                      </w:rPr>
                      <w:t xml:space="preserve">[11] </w:t>
                    </w:r>
                  </w:p>
                </w:tc>
                <w:tc>
                  <w:tcPr>
                    <w:tcW w:w="0" w:type="auto"/>
                    <w:hideMark/>
                  </w:tcPr>
                  <w:p w14:paraId="7D86D234" w14:textId="77777777" w:rsidR="00BE2F5B" w:rsidRDefault="00BE2F5B">
                    <w:pPr>
                      <w:pStyle w:val="Bibliography"/>
                      <w:rPr>
                        <w:noProof/>
                      </w:rPr>
                    </w:pPr>
                    <w:r>
                      <w:rPr>
                        <w:noProof/>
                      </w:rPr>
                      <w:t>“VMware to Acquire Nicira,” VMware, 23 July 2012. [Online]. Available: https://news.vmware.com/releases/vmw-nicira-07-23-12.</w:t>
                    </w:r>
                  </w:p>
                </w:tc>
              </w:tr>
              <w:tr w:rsidR="00BE2F5B" w14:paraId="4EC09B20" w14:textId="77777777">
                <w:trPr>
                  <w:divId w:val="1827355391"/>
                  <w:tblCellSpacing w:w="15" w:type="dxa"/>
                </w:trPr>
                <w:tc>
                  <w:tcPr>
                    <w:tcW w:w="50" w:type="pct"/>
                    <w:hideMark/>
                  </w:tcPr>
                  <w:p w14:paraId="4E5183B5" w14:textId="77777777" w:rsidR="00BE2F5B" w:rsidRDefault="00BE2F5B">
                    <w:pPr>
                      <w:pStyle w:val="Bibliography"/>
                      <w:rPr>
                        <w:noProof/>
                      </w:rPr>
                    </w:pPr>
                    <w:r>
                      <w:rPr>
                        <w:noProof/>
                      </w:rPr>
                      <w:t xml:space="preserve">[12] </w:t>
                    </w:r>
                  </w:p>
                </w:tc>
                <w:tc>
                  <w:tcPr>
                    <w:tcW w:w="0" w:type="auto"/>
                    <w:hideMark/>
                  </w:tcPr>
                  <w:p w14:paraId="28368608" w14:textId="77777777" w:rsidR="00BE2F5B" w:rsidRDefault="00BE2F5B">
                    <w:pPr>
                      <w:pStyle w:val="Bibliography"/>
                      <w:rPr>
                        <w:noProof/>
                      </w:rPr>
                    </w:pPr>
                    <w:r>
                      <w:rPr>
                        <w:noProof/>
                      </w:rPr>
                      <w:t>“POX controller,” [Online]. Available: https://github.com/noxrepo/pox.</w:t>
                    </w:r>
                  </w:p>
                </w:tc>
              </w:tr>
              <w:tr w:rsidR="00BE2F5B" w14:paraId="6176E3C3" w14:textId="77777777">
                <w:trPr>
                  <w:divId w:val="1827355391"/>
                  <w:tblCellSpacing w:w="15" w:type="dxa"/>
                </w:trPr>
                <w:tc>
                  <w:tcPr>
                    <w:tcW w:w="50" w:type="pct"/>
                    <w:hideMark/>
                  </w:tcPr>
                  <w:p w14:paraId="4E0BF9A2" w14:textId="77777777" w:rsidR="00BE2F5B" w:rsidRDefault="00BE2F5B">
                    <w:pPr>
                      <w:pStyle w:val="Bibliography"/>
                      <w:rPr>
                        <w:noProof/>
                      </w:rPr>
                    </w:pPr>
                    <w:r>
                      <w:rPr>
                        <w:noProof/>
                      </w:rPr>
                      <w:t xml:space="preserve">[13] </w:t>
                    </w:r>
                  </w:p>
                </w:tc>
                <w:tc>
                  <w:tcPr>
                    <w:tcW w:w="0" w:type="auto"/>
                    <w:hideMark/>
                  </w:tcPr>
                  <w:p w14:paraId="3C74A1FB" w14:textId="77777777" w:rsidR="00BE2F5B" w:rsidRDefault="00BE2F5B">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BE2F5B" w14:paraId="4966B3B7" w14:textId="77777777">
                <w:trPr>
                  <w:divId w:val="1827355391"/>
                  <w:tblCellSpacing w:w="15" w:type="dxa"/>
                </w:trPr>
                <w:tc>
                  <w:tcPr>
                    <w:tcW w:w="50" w:type="pct"/>
                    <w:hideMark/>
                  </w:tcPr>
                  <w:p w14:paraId="290C97EB" w14:textId="77777777" w:rsidR="00BE2F5B" w:rsidRDefault="00BE2F5B">
                    <w:pPr>
                      <w:pStyle w:val="Bibliography"/>
                      <w:rPr>
                        <w:noProof/>
                      </w:rPr>
                    </w:pPr>
                    <w:r>
                      <w:rPr>
                        <w:noProof/>
                      </w:rPr>
                      <w:t xml:space="preserve">[14] </w:t>
                    </w:r>
                  </w:p>
                </w:tc>
                <w:tc>
                  <w:tcPr>
                    <w:tcW w:w="0" w:type="auto"/>
                    <w:hideMark/>
                  </w:tcPr>
                  <w:p w14:paraId="632CD14F" w14:textId="77777777" w:rsidR="00BE2F5B" w:rsidRDefault="00BE2F5B">
                    <w:pPr>
                      <w:pStyle w:val="Bibliography"/>
                      <w:rPr>
                        <w:noProof/>
                      </w:rPr>
                    </w:pPr>
                    <w:r>
                      <w:rPr>
                        <w:noProof/>
                      </w:rPr>
                      <w:t>“Ryu SDN controller,” [Online]. Available: https://ryu-sdn.org/.</w:t>
                    </w:r>
                  </w:p>
                </w:tc>
              </w:tr>
              <w:tr w:rsidR="00BE2F5B" w14:paraId="113CDB51" w14:textId="77777777">
                <w:trPr>
                  <w:divId w:val="1827355391"/>
                  <w:tblCellSpacing w:w="15" w:type="dxa"/>
                </w:trPr>
                <w:tc>
                  <w:tcPr>
                    <w:tcW w:w="50" w:type="pct"/>
                    <w:hideMark/>
                  </w:tcPr>
                  <w:p w14:paraId="04096287" w14:textId="77777777" w:rsidR="00BE2F5B" w:rsidRDefault="00BE2F5B">
                    <w:pPr>
                      <w:pStyle w:val="Bibliography"/>
                      <w:rPr>
                        <w:noProof/>
                      </w:rPr>
                    </w:pPr>
                    <w:r>
                      <w:rPr>
                        <w:noProof/>
                      </w:rPr>
                      <w:t xml:space="preserve">[15] </w:t>
                    </w:r>
                  </w:p>
                </w:tc>
                <w:tc>
                  <w:tcPr>
                    <w:tcW w:w="0" w:type="auto"/>
                    <w:hideMark/>
                  </w:tcPr>
                  <w:p w14:paraId="77158FDC" w14:textId="77777777" w:rsidR="00BE2F5B" w:rsidRDefault="00BE2F5B">
                    <w:pPr>
                      <w:pStyle w:val="Bibliography"/>
                      <w:rPr>
                        <w:noProof/>
                      </w:rPr>
                    </w:pPr>
                    <w:r>
                      <w:rPr>
                        <w:noProof/>
                      </w:rPr>
                      <w:t>D. Erickson, “The Beacon OpenFlow Controller,” 2010. [Online]. Available: https://conferences.sigcomm.org/sigcomm/2013/papers/hotsdn/p13.pdf.</w:t>
                    </w:r>
                  </w:p>
                </w:tc>
              </w:tr>
              <w:tr w:rsidR="00BE2F5B" w14:paraId="5788B871" w14:textId="77777777">
                <w:trPr>
                  <w:divId w:val="1827355391"/>
                  <w:tblCellSpacing w:w="15" w:type="dxa"/>
                </w:trPr>
                <w:tc>
                  <w:tcPr>
                    <w:tcW w:w="50" w:type="pct"/>
                    <w:hideMark/>
                  </w:tcPr>
                  <w:p w14:paraId="66B67795" w14:textId="77777777" w:rsidR="00BE2F5B" w:rsidRDefault="00BE2F5B">
                    <w:pPr>
                      <w:pStyle w:val="Bibliography"/>
                      <w:rPr>
                        <w:noProof/>
                      </w:rPr>
                    </w:pPr>
                    <w:r>
                      <w:rPr>
                        <w:noProof/>
                      </w:rPr>
                      <w:t xml:space="preserve">[16] </w:t>
                    </w:r>
                  </w:p>
                </w:tc>
                <w:tc>
                  <w:tcPr>
                    <w:tcW w:w="0" w:type="auto"/>
                    <w:hideMark/>
                  </w:tcPr>
                  <w:p w14:paraId="01168213" w14:textId="77777777" w:rsidR="00BE2F5B" w:rsidRDefault="00BE2F5B">
                    <w:pPr>
                      <w:pStyle w:val="Bibliography"/>
                      <w:rPr>
                        <w:noProof/>
                      </w:rPr>
                    </w:pPr>
                    <w:r>
                      <w:rPr>
                        <w:noProof/>
                      </w:rPr>
                      <w:t>“Floodlight Controller,” [Online]. Available: https://floodlight.atlassian.net/wiki/spaces/floodlightcontroller/overview.</w:t>
                    </w:r>
                  </w:p>
                </w:tc>
              </w:tr>
              <w:tr w:rsidR="00BE2F5B" w14:paraId="110D69FF" w14:textId="77777777">
                <w:trPr>
                  <w:divId w:val="1827355391"/>
                  <w:tblCellSpacing w:w="15" w:type="dxa"/>
                </w:trPr>
                <w:tc>
                  <w:tcPr>
                    <w:tcW w:w="50" w:type="pct"/>
                    <w:hideMark/>
                  </w:tcPr>
                  <w:p w14:paraId="3318A0F8" w14:textId="77777777" w:rsidR="00BE2F5B" w:rsidRDefault="00BE2F5B">
                    <w:pPr>
                      <w:pStyle w:val="Bibliography"/>
                      <w:rPr>
                        <w:noProof/>
                      </w:rPr>
                    </w:pPr>
                    <w:r>
                      <w:rPr>
                        <w:noProof/>
                      </w:rPr>
                      <w:t xml:space="preserve">[17] </w:t>
                    </w:r>
                  </w:p>
                </w:tc>
                <w:tc>
                  <w:tcPr>
                    <w:tcW w:w="0" w:type="auto"/>
                    <w:hideMark/>
                  </w:tcPr>
                  <w:p w14:paraId="52E407D5" w14:textId="77777777" w:rsidR="00BE2F5B" w:rsidRDefault="00BE2F5B">
                    <w:pPr>
                      <w:pStyle w:val="Bibliography"/>
                      <w:rPr>
                        <w:noProof/>
                      </w:rPr>
                    </w:pPr>
                    <w:r>
                      <w:rPr>
                        <w:noProof/>
                      </w:rPr>
                      <w:t>“OpenDayLight Controller,” [Online]. Available: https://www.opendaylight.org/.</w:t>
                    </w:r>
                  </w:p>
                </w:tc>
              </w:tr>
              <w:tr w:rsidR="00BE2F5B" w14:paraId="3ECF5272" w14:textId="77777777">
                <w:trPr>
                  <w:divId w:val="1827355391"/>
                  <w:tblCellSpacing w:w="15" w:type="dxa"/>
                </w:trPr>
                <w:tc>
                  <w:tcPr>
                    <w:tcW w:w="50" w:type="pct"/>
                    <w:hideMark/>
                  </w:tcPr>
                  <w:p w14:paraId="4AA81987" w14:textId="77777777" w:rsidR="00BE2F5B" w:rsidRDefault="00BE2F5B">
                    <w:pPr>
                      <w:pStyle w:val="Bibliography"/>
                      <w:rPr>
                        <w:noProof/>
                      </w:rPr>
                    </w:pPr>
                    <w:r>
                      <w:rPr>
                        <w:noProof/>
                      </w:rPr>
                      <w:t xml:space="preserve">[18] </w:t>
                    </w:r>
                  </w:p>
                </w:tc>
                <w:tc>
                  <w:tcPr>
                    <w:tcW w:w="0" w:type="auto"/>
                    <w:hideMark/>
                  </w:tcPr>
                  <w:p w14:paraId="2DE82B3B" w14:textId="77777777" w:rsidR="00BE2F5B" w:rsidRDefault="00BE2F5B">
                    <w:pPr>
                      <w:pStyle w:val="Bibliography"/>
                      <w:rPr>
                        <w:noProof/>
                      </w:rPr>
                    </w:pPr>
                    <w:r>
                      <w:rPr>
                        <w:noProof/>
                      </w:rPr>
                      <w:t>“Open Network Operating System,” Open Network Foundation, [Online]. Available: https://opennetworking.org/onos/.</w:t>
                    </w:r>
                  </w:p>
                </w:tc>
              </w:tr>
              <w:tr w:rsidR="00BE2F5B" w14:paraId="584792D9" w14:textId="77777777">
                <w:trPr>
                  <w:divId w:val="1827355391"/>
                  <w:tblCellSpacing w:w="15" w:type="dxa"/>
                </w:trPr>
                <w:tc>
                  <w:tcPr>
                    <w:tcW w:w="50" w:type="pct"/>
                    <w:hideMark/>
                  </w:tcPr>
                  <w:p w14:paraId="329ABB5A" w14:textId="77777777" w:rsidR="00BE2F5B" w:rsidRDefault="00BE2F5B">
                    <w:pPr>
                      <w:pStyle w:val="Bibliography"/>
                      <w:rPr>
                        <w:noProof/>
                      </w:rPr>
                    </w:pPr>
                    <w:r>
                      <w:rPr>
                        <w:noProof/>
                      </w:rPr>
                      <w:t xml:space="preserve">[19] </w:t>
                    </w:r>
                  </w:p>
                </w:tc>
                <w:tc>
                  <w:tcPr>
                    <w:tcW w:w="0" w:type="auto"/>
                    <w:hideMark/>
                  </w:tcPr>
                  <w:p w14:paraId="751240A9" w14:textId="77777777" w:rsidR="00BE2F5B" w:rsidRDefault="00BE2F5B">
                    <w:pPr>
                      <w:pStyle w:val="Bibliography"/>
                      <w:rPr>
                        <w:noProof/>
                      </w:rPr>
                    </w:pPr>
                    <w:r>
                      <w:rPr>
                        <w:noProof/>
                      </w:rPr>
                      <w:t xml:space="preserve">J. B. K. G. Z. C. Yonghong FU, “Orion: A Hybrid Hierarchical Control Plane of Software-Defined Networking for Large-Scale Networks”. </w:t>
                    </w:r>
                  </w:p>
                </w:tc>
              </w:tr>
              <w:tr w:rsidR="00BE2F5B" w14:paraId="1B48ED74" w14:textId="77777777">
                <w:trPr>
                  <w:divId w:val="1827355391"/>
                  <w:tblCellSpacing w:w="15" w:type="dxa"/>
                </w:trPr>
                <w:tc>
                  <w:tcPr>
                    <w:tcW w:w="50" w:type="pct"/>
                    <w:hideMark/>
                  </w:tcPr>
                  <w:p w14:paraId="4CD9679F" w14:textId="77777777" w:rsidR="00BE2F5B" w:rsidRDefault="00BE2F5B">
                    <w:pPr>
                      <w:pStyle w:val="Bibliography"/>
                      <w:rPr>
                        <w:noProof/>
                      </w:rPr>
                    </w:pPr>
                    <w:r>
                      <w:rPr>
                        <w:noProof/>
                      </w:rPr>
                      <w:t xml:space="preserve">[20] </w:t>
                    </w:r>
                  </w:p>
                </w:tc>
                <w:tc>
                  <w:tcPr>
                    <w:tcW w:w="0" w:type="auto"/>
                    <w:hideMark/>
                  </w:tcPr>
                  <w:p w14:paraId="4B6921F7" w14:textId="77777777" w:rsidR="00BE2F5B" w:rsidRDefault="00BE2F5B">
                    <w:pPr>
                      <w:pStyle w:val="Bibliography"/>
                      <w:rPr>
                        <w:noProof/>
                      </w:rPr>
                    </w:pPr>
                    <w:r>
                      <w:rPr>
                        <w:noProof/>
                      </w:rPr>
                      <w:t xml:space="preserve">M. B. a. J. L. Kevin Phemius, “DISCO: Distributed Multi-domain SDN Controllers”. </w:t>
                    </w:r>
                  </w:p>
                </w:tc>
              </w:tr>
              <w:tr w:rsidR="00BE2F5B" w14:paraId="06D0838D" w14:textId="77777777">
                <w:trPr>
                  <w:divId w:val="1827355391"/>
                  <w:tblCellSpacing w:w="15" w:type="dxa"/>
                </w:trPr>
                <w:tc>
                  <w:tcPr>
                    <w:tcW w:w="50" w:type="pct"/>
                    <w:hideMark/>
                  </w:tcPr>
                  <w:p w14:paraId="57CA441F" w14:textId="77777777" w:rsidR="00BE2F5B" w:rsidRDefault="00BE2F5B">
                    <w:pPr>
                      <w:pStyle w:val="Bibliography"/>
                      <w:rPr>
                        <w:noProof/>
                      </w:rPr>
                    </w:pPr>
                    <w:r>
                      <w:rPr>
                        <w:noProof/>
                      </w:rPr>
                      <w:lastRenderedPageBreak/>
                      <w:t xml:space="preserve">[21] </w:t>
                    </w:r>
                  </w:p>
                </w:tc>
                <w:tc>
                  <w:tcPr>
                    <w:tcW w:w="0" w:type="auto"/>
                    <w:hideMark/>
                  </w:tcPr>
                  <w:p w14:paraId="05A42FF5" w14:textId="77777777" w:rsidR="00BE2F5B" w:rsidRDefault="00BE2F5B">
                    <w:pPr>
                      <w:pStyle w:val="Bibliography"/>
                      <w:rPr>
                        <w:noProof/>
                      </w:rPr>
                    </w:pPr>
                    <w:r>
                      <w:rPr>
                        <w:noProof/>
                      </w:rPr>
                      <w:t xml:space="preserve">Y. G. Soheil Hassas Yeganeh, “Kandoo: A Framework for Efficient and Scalable Offloading of Control Applications”. </w:t>
                    </w:r>
                  </w:p>
                </w:tc>
              </w:tr>
              <w:tr w:rsidR="00BE2F5B" w14:paraId="15CE276E" w14:textId="77777777">
                <w:trPr>
                  <w:divId w:val="1827355391"/>
                  <w:tblCellSpacing w:w="15" w:type="dxa"/>
                </w:trPr>
                <w:tc>
                  <w:tcPr>
                    <w:tcW w:w="50" w:type="pct"/>
                    <w:hideMark/>
                  </w:tcPr>
                  <w:p w14:paraId="08537EE2" w14:textId="77777777" w:rsidR="00BE2F5B" w:rsidRDefault="00BE2F5B">
                    <w:pPr>
                      <w:pStyle w:val="Bibliography"/>
                      <w:rPr>
                        <w:noProof/>
                      </w:rPr>
                    </w:pPr>
                    <w:r>
                      <w:rPr>
                        <w:noProof/>
                      </w:rPr>
                      <w:t xml:space="preserve">[22] </w:t>
                    </w:r>
                  </w:p>
                </w:tc>
                <w:tc>
                  <w:tcPr>
                    <w:tcW w:w="0" w:type="auto"/>
                    <w:hideMark/>
                  </w:tcPr>
                  <w:p w14:paraId="06376298" w14:textId="77777777" w:rsidR="00BE2F5B" w:rsidRDefault="00BE2F5B">
                    <w:pPr>
                      <w:pStyle w:val="Bibliography"/>
                      <w:rPr>
                        <w:noProof/>
                      </w:rPr>
                    </w:pPr>
                    <w:r>
                      <w:rPr>
                        <w:noProof/>
                      </w:rPr>
                      <w:t xml:space="preserve">M. B. M. R. B. Othmane Blial, “An Overview on SDN Architectures with Multiple Controllers,” p. 9, 2016. </w:t>
                    </w:r>
                  </w:p>
                </w:tc>
              </w:tr>
              <w:tr w:rsidR="00BE2F5B" w14:paraId="629B05C4" w14:textId="77777777">
                <w:trPr>
                  <w:divId w:val="1827355391"/>
                  <w:tblCellSpacing w:w="15" w:type="dxa"/>
                </w:trPr>
                <w:tc>
                  <w:tcPr>
                    <w:tcW w:w="50" w:type="pct"/>
                    <w:hideMark/>
                  </w:tcPr>
                  <w:p w14:paraId="20CB6202" w14:textId="77777777" w:rsidR="00BE2F5B" w:rsidRDefault="00BE2F5B">
                    <w:pPr>
                      <w:pStyle w:val="Bibliography"/>
                      <w:rPr>
                        <w:noProof/>
                      </w:rPr>
                    </w:pPr>
                    <w:r>
                      <w:rPr>
                        <w:noProof/>
                      </w:rPr>
                      <w:t xml:space="preserve">[23] </w:t>
                    </w:r>
                  </w:p>
                </w:tc>
                <w:tc>
                  <w:tcPr>
                    <w:tcW w:w="0" w:type="auto"/>
                    <w:hideMark/>
                  </w:tcPr>
                  <w:p w14:paraId="357B9F4C" w14:textId="77777777" w:rsidR="00BE2F5B" w:rsidRDefault="00BE2F5B">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BE2F5B" w14:paraId="0881543F" w14:textId="77777777">
                <w:trPr>
                  <w:divId w:val="1827355391"/>
                  <w:tblCellSpacing w:w="15" w:type="dxa"/>
                </w:trPr>
                <w:tc>
                  <w:tcPr>
                    <w:tcW w:w="50" w:type="pct"/>
                    <w:hideMark/>
                  </w:tcPr>
                  <w:p w14:paraId="70392444" w14:textId="77777777" w:rsidR="00BE2F5B" w:rsidRDefault="00BE2F5B">
                    <w:pPr>
                      <w:pStyle w:val="Bibliography"/>
                      <w:rPr>
                        <w:noProof/>
                      </w:rPr>
                    </w:pPr>
                    <w:r>
                      <w:rPr>
                        <w:noProof/>
                      </w:rPr>
                      <w:t xml:space="preserve">[24] </w:t>
                    </w:r>
                  </w:p>
                </w:tc>
                <w:tc>
                  <w:tcPr>
                    <w:tcW w:w="0" w:type="auto"/>
                    <w:hideMark/>
                  </w:tcPr>
                  <w:p w14:paraId="5B312C67" w14:textId="77777777" w:rsidR="00BE2F5B" w:rsidRDefault="00BE2F5B">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BE2F5B" w14:paraId="3FD3CE71" w14:textId="77777777">
                <w:trPr>
                  <w:divId w:val="1827355391"/>
                  <w:tblCellSpacing w:w="15" w:type="dxa"/>
                </w:trPr>
                <w:tc>
                  <w:tcPr>
                    <w:tcW w:w="50" w:type="pct"/>
                    <w:hideMark/>
                  </w:tcPr>
                  <w:p w14:paraId="6489ACC8" w14:textId="77777777" w:rsidR="00BE2F5B" w:rsidRDefault="00BE2F5B">
                    <w:pPr>
                      <w:pStyle w:val="Bibliography"/>
                      <w:rPr>
                        <w:noProof/>
                      </w:rPr>
                    </w:pPr>
                    <w:r>
                      <w:rPr>
                        <w:noProof/>
                      </w:rPr>
                      <w:t xml:space="preserve">[25] </w:t>
                    </w:r>
                  </w:p>
                </w:tc>
                <w:tc>
                  <w:tcPr>
                    <w:tcW w:w="0" w:type="auto"/>
                    <w:hideMark/>
                  </w:tcPr>
                  <w:p w14:paraId="10B661D4" w14:textId="77777777" w:rsidR="00BE2F5B" w:rsidRDefault="00BE2F5B">
                    <w:pPr>
                      <w:pStyle w:val="Bibliography"/>
                      <w:rPr>
                        <w:noProof/>
                      </w:rPr>
                    </w:pPr>
                    <w:r>
                      <w:rPr>
                        <w:noProof/>
                      </w:rPr>
                      <w:t>“Arista Networks Announces Acquisition of Big Switch Networks,” Arista Networks, 2020. [Online]. Available: https://www.arista.com/en/company/news/press-release/9800-pr-20200214.</w:t>
                    </w:r>
                  </w:p>
                </w:tc>
              </w:tr>
              <w:tr w:rsidR="00BE2F5B" w14:paraId="44388A95" w14:textId="77777777">
                <w:trPr>
                  <w:divId w:val="1827355391"/>
                  <w:tblCellSpacing w:w="15" w:type="dxa"/>
                </w:trPr>
                <w:tc>
                  <w:tcPr>
                    <w:tcW w:w="50" w:type="pct"/>
                    <w:hideMark/>
                  </w:tcPr>
                  <w:p w14:paraId="3BA3A961" w14:textId="77777777" w:rsidR="00BE2F5B" w:rsidRDefault="00BE2F5B">
                    <w:pPr>
                      <w:pStyle w:val="Bibliography"/>
                      <w:rPr>
                        <w:noProof/>
                      </w:rPr>
                    </w:pPr>
                    <w:r>
                      <w:rPr>
                        <w:noProof/>
                      </w:rPr>
                      <w:t xml:space="preserve">[26] </w:t>
                    </w:r>
                  </w:p>
                </w:tc>
                <w:tc>
                  <w:tcPr>
                    <w:tcW w:w="0" w:type="auto"/>
                    <w:hideMark/>
                  </w:tcPr>
                  <w:p w14:paraId="10A5D066" w14:textId="77777777" w:rsidR="00BE2F5B" w:rsidRDefault="00BE2F5B">
                    <w:pPr>
                      <w:pStyle w:val="Bibliography"/>
                      <w:rPr>
                        <w:noProof/>
                      </w:rPr>
                    </w:pPr>
                    <w:r>
                      <w:rPr>
                        <w:noProof/>
                      </w:rPr>
                      <w:t>T. F. Y. A. H. S. Rui Kubo, “Ryu SDN Framework - Open-source SDN Platform Software,” [Online]. Available: https://www.ntt-review.jp/archive/ntttechnical.php?contents=ntr201408fa4.html.</w:t>
                    </w:r>
                  </w:p>
                </w:tc>
              </w:tr>
              <w:tr w:rsidR="00BE2F5B" w14:paraId="376A14FC" w14:textId="77777777">
                <w:trPr>
                  <w:divId w:val="1827355391"/>
                  <w:tblCellSpacing w:w="15" w:type="dxa"/>
                </w:trPr>
                <w:tc>
                  <w:tcPr>
                    <w:tcW w:w="50" w:type="pct"/>
                    <w:hideMark/>
                  </w:tcPr>
                  <w:p w14:paraId="48295271" w14:textId="77777777" w:rsidR="00BE2F5B" w:rsidRDefault="00BE2F5B">
                    <w:pPr>
                      <w:pStyle w:val="Bibliography"/>
                      <w:rPr>
                        <w:noProof/>
                      </w:rPr>
                    </w:pPr>
                    <w:r>
                      <w:rPr>
                        <w:noProof/>
                      </w:rPr>
                      <w:t xml:space="preserve">[27] </w:t>
                    </w:r>
                  </w:p>
                </w:tc>
                <w:tc>
                  <w:tcPr>
                    <w:tcW w:w="0" w:type="auto"/>
                    <w:hideMark/>
                  </w:tcPr>
                  <w:p w14:paraId="744C8A7F" w14:textId="77777777" w:rsidR="00BE2F5B" w:rsidRDefault="00BE2F5B">
                    <w:pPr>
                      <w:pStyle w:val="Bibliography"/>
                      <w:rPr>
                        <w:noProof/>
                      </w:rPr>
                    </w:pPr>
                    <w:r>
                      <w:rPr>
                        <w:noProof/>
                      </w:rPr>
                      <w:t xml:space="preserve">F. M. V. R. P. V. e. a. Diego Kreutz, “Software-Defined Networking: A Comprehensive Survey”. </w:t>
                    </w:r>
                  </w:p>
                </w:tc>
              </w:tr>
              <w:tr w:rsidR="00BE2F5B" w14:paraId="06A09172" w14:textId="77777777">
                <w:trPr>
                  <w:divId w:val="1827355391"/>
                  <w:tblCellSpacing w:w="15" w:type="dxa"/>
                </w:trPr>
                <w:tc>
                  <w:tcPr>
                    <w:tcW w:w="50" w:type="pct"/>
                    <w:hideMark/>
                  </w:tcPr>
                  <w:p w14:paraId="7BB3E248" w14:textId="77777777" w:rsidR="00BE2F5B" w:rsidRDefault="00BE2F5B">
                    <w:pPr>
                      <w:pStyle w:val="Bibliography"/>
                      <w:rPr>
                        <w:noProof/>
                      </w:rPr>
                    </w:pPr>
                    <w:r>
                      <w:rPr>
                        <w:noProof/>
                      </w:rPr>
                      <w:t xml:space="preserve">[28] </w:t>
                    </w:r>
                  </w:p>
                </w:tc>
                <w:tc>
                  <w:tcPr>
                    <w:tcW w:w="0" w:type="auto"/>
                    <w:hideMark/>
                  </w:tcPr>
                  <w:p w14:paraId="3EFCE316" w14:textId="77777777" w:rsidR="00BE2F5B" w:rsidRDefault="00BE2F5B">
                    <w:pPr>
                      <w:pStyle w:val="Bibliography"/>
                      <w:rPr>
                        <w:noProof/>
                      </w:rPr>
                    </w:pPr>
                    <w:r>
                      <w:rPr>
                        <w:noProof/>
                      </w:rPr>
                      <w:t>“AtlanticWave SDX,” [Online]. Available: https://www.atlanticwave-sdx.net/.</w:t>
                    </w:r>
                  </w:p>
                </w:tc>
              </w:tr>
              <w:tr w:rsidR="00BE2F5B" w14:paraId="3C1614F1" w14:textId="77777777">
                <w:trPr>
                  <w:divId w:val="1827355391"/>
                  <w:tblCellSpacing w:w="15" w:type="dxa"/>
                </w:trPr>
                <w:tc>
                  <w:tcPr>
                    <w:tcW w:w="50" w:type="pct"/>
                    <w:hideMark/>
                  </w:tcPr>
                  <w:p w14:paraId="58F87CB5" w14:textId="77777777" w:rsidR="00BE2F5B" w:rsidRDefault="00BE2F5B">
                    <w:pPr>
                      <w:pStyle w:val="Bibliography"/>
                      <w:rPr>
                        <w:noProof/>
                      </w:rPr>
                    </w:pPr>
                    <w:r>
                      <w:rPr>
                        <w:noProof/>
                      </w:rPr>
                      <w:t xml:space="preserve">[29] </w:t>
                    </w:r>
                  </w:p>
                </w:tc>
                <w:tc>
                  <w:tcPr>
                    <w:tcW w:w="0" w:type="auto"/>
                    <w:hideMark/>
                  </w:tcPr>
                  <w:p w14:paraId="4FD511BB" w14:textId="77777777" w:rsidR="00BE2F5B" w:rsidRDefault="00BE2F5B">
                    <w:pPr>
                      <w:pStyle w:val="Bibliography"/>
                      <w:rPr>
                        <w:noProof/>
                      </w:rPr>
                    </w:pPr>
                    <w:r>
                      <w:rPr>
                        <w:noProof/>
                      </w:rPr>
                      <w:t>“Linux Foundation,” [Online]. Available: https://www.linuxfoundation.org/.</w:t>
                    </w:r>
                  </w:p>
                </w:tc>
              </w:tr>
              <w:tr w:rsidR="00BE2F5B" w14:paraId="73465191" w14:textId="77777777">
                <w:trPr>
                  <w:divId w:val="1827355391"/>
                  <w:tblCellSpacing w:w="15" w:type="dxa"/>
                </w:trPr>
                <w:tc>
                  <w:tcPr>
                    <w:tcW w:w="50" w:type="pct"/>
                    <w:hideMark/>
                  </w:tcPr>
                  <w:p w14:paraId="362E2B82" w14:textId="77777777" w:rsidR="00BE2F5B" w:rsidRDefault="00BE2F5B">
                    <w:pPr>
                      <w:pStyle w:val="Bibliography"/>
                      <w:rPr>
                        <w:noProof/>
                      </w:rPr>
                    </w:pPr>
                    <w:r>
                      <w:rPr>
                        <w:noProof/>
                      </w:rPr>
                      <w:t xml:space="preserve">[30] </w:t>
                    </w:r>
                  </w:p>
                </w:tc>
                <w:tc>
                  <w:tcPr>
                    <w:tcW w:w="0" w:type="auto"/>
                    <w:hideMark/>
                  </w:tcPr>
                  <w:p w14:paraId="2447D86B" w14:textId="77777777" w:rsidR="00BE2F5B" w:rsidRDefault="00BE2F5B">
                    <w:pPr>
                      <w:pStyle w:val="Bibliography"/>
                      <w:rPr>
                        <w:noProof/>
                      </w:rPr>
                    </w:pPr>
                    <w:r>
                      <w:rPr>
                        <w:noProof/>
                      </w:rPr>
                      <w:t>“ONOS : An Overview,” Onosproject, [Online]. Available: https://wiki.onosproject.org/display/ONOS/ONOS+%3A+An+Overview.</w:t>
                    </w:r>
                  </w:p>
                </w:tc>
              </w:tr>
              <w:tr w:rsidR="00BE2F5B" w14:paraId="470EF87E" w14:textId="77777777">
                <w:trPr>
                  <w:divId w:val="1827355391"/>
                  <w:tblCellSpacing w:w="15" w:type="dxa"/>
                </w:trPr>
                <w:tc>
                  <w:tcPr>
                    <w:tcW w:w="50" w:type="pct"/>
                    <w:hideMark/>
                  </w:tcPr>
                  <w:p w14:paraId="6BB41990" w14:textId="77777777" w:rsidR="00BE2F5B" w:rsidRDefault="00BE2F5B">
                    <w:pPr>
                      <w:pStyle w:val="Bibliography"/>
                      <w:rPr>
                        <w:noProof/>
                      </w:rPr>
                    </w:pPr>
                    <w:r>
                      <w:rPr>
                        <w:noProof/>
                      </w:rPr>
                      <w:t xml:space="preserve">[31] </w:t>
                    </w:r>
                  </w:p>
                </w:tc>
                <w:tc>
                  <w:tcPr>
                    <w:tcW w:w="0" w:type="auto"/>
                    <w:hideMark/>
                  </w:tcPr>
                  <w:p w14:paraId="7745AD1C" w14:textId="77777777" w:rsidR="00BE2F5B" w:rsidRDefault="00BE2F5B">
                    <w:pPr>
                      <w:pStyle w:val="Bibliography"/>
                      <w:rPr>
                        <w:noProof/>
                      </w:rPr>
                    </w:pPr>
                    <w:r>
                      <w:rPr>
                        <w:noProof/>
                      </w:rPr>
                      <w:t>“System Components,” Onosproject, [Online]. Available: https://wiki.onosproject.org/display/ONOS/System+Components.</w:t>
                    </w:r>
                  </w:p>
                </w:tc>
              </w:tr>
              <w:tr w:rsidR="00BE2F5B" w14:paraId="09A2EB46" w14:textId="77777777">
                <w:trPr>
                  <w:divId w:val="1827355391"/>
                  <w:tblCellSpacing w:w="15" w:type="dxa"/>
                </w:trPr>
                <w:tc>
                  <w:tcPr>
                    <w:tcW w:w="50" w:type="pct"/>
                    <w:hideMark/>
                  </w:tcPr>
                  <w:p w14:paraId="245FD437" w14:textId="77777777" w:rsidR="00BE2F5B" w:rsidRDefault="00BE2F5B">
                    <w:pPr>
                      <w:pStyle w:val="Bibliography"/>
                      <w:rPr>
                        <w:noProof/>
                      </w:rPr>
                    </w:pPr>
                    <w:r>
                      <w:rPr>
                        <w:noProof/>
                      </w:rPr>
                      <w:t xml:space="preserve">[32] </w:t>
                    </w:r>
                  </w:p>
                </w:tc>
                <w:tc>
                  <w:tcPr>
                    <w:tcW w:w="0" w:type="auto"/>
                    <w:hideMark/>
                  </w:tcPr>
                  <w:p w14:paraId="0B5CFEAD" w14:textId="77777777" w:rsidR="00BE2F5B" w:rsidRDefault="00BE2F5B">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BE2F5B" w14:paraId="5E62409A" w14:textId="77777777">
                <w:trPr>
                  <w:divId w:val="1827355391"/>
                  <w:tblCellSpacing w:w="15" w:type="dxa"/>
                </w:trPr>
                <w:tc>
                  <w:tcPr>
                    <w:tcW w:w="50" w:type="pct"/>
                    <w:hideMark/>
                  </w:tcPr>
                  <w:p w14:paraId="4A28874A" w14:textId="77777777" w:rsidR="00BE2F5B" w:rsidRDefault="00BE2F5B">
                    <w:pPr>
                      <w:pStyle w:val="Bibliography"/>
                      <w:rPr>
                        <w:noProof/>
                      </w:rPr>
                    </w:pPr>
                    <w:r>
                      <w:rPr>
                        <w:noProof/>
                      </w:rPr>
                      <w:t xml:space="preserve">[33] </w:t>
                    </w:r>
                  </w:p>
                </w:tc>
                <w:tc>
                  <w:tcPr>
                    <w:tcW w:w="0" w:type="auto"/>
                    <w:hideMark/>
                  </w:tcPr>
                  <w:p w14:paraId="0FDAF7D4" w14:textId="77777777" w:rsidR="00BE2F5B" w:rsidRDefault="00BE2F5B">
                    <w:pPr>
                      <w:pStyle w:val="Bibliography"/>
                      <w:rPr>
                        <w:noProof/>
                      </w:rPr>
                    </w:pPr>
                    <w:r>
                      <w:rPr>
                        <w:noProof/>
                      </w:rPr>
                      <w:t>“Guides,” Onosproject, [Online]. Available: https://wiki.onosproject.org/display/ONOS/Guides.</w:t>
                    </w:r>
                  </w:p>
                </w:tc>
              </w:tr>
              <w:tr w:rsidR="00BE2F5B" w14:paraId="0057808D" w14:textId="77777777">
                <w:trPr>
                  <w:divId w:val="1827355391"/>
                  <w:tblCellSpacing w:w="15" w:type="dxa"/>
                </w:trPr>
                <w:tc>
                  <w:tcPr>
                    <w:tcW w:w="50" w:type="pct"/>
                    <w:hideMark/>
                  </w:tcPr>
                  <w:p w14:paraId="7A5543CF" w14:textId="77777777" w:rsidR="00BE2F5B" w:rsidRDefault="00BE2F5B">
                    <w:pPr>
                      <w:pStyle w:val="Bibliography"/>
                      <w:rPr>
                        <w:noProof/>
                      </w:rPr>
                    </w:pPr>
                    <w:r>
                      <w:rPr>
                        <w:noProof/>
                      </w:rPr>
                      <w:t xml:space="preserve">[34] </w:t>
                    </w:r>
                  </w:p>
                </w:tc>
                <w:tc>
                  <w:tcPr>
                    <w:tcW w:w="0" w:type="auto"/>
                    <w:hideMark/>
                  </w:tcPr>
                  <w:p w14:paraId="341763AC" w14:textId="77777777" w:rsidR="00BE2F5B" w:rsidRDefault="00BE2F5B">
                    <w:pPr>
                      <w:pStyle w:val="Bibliography"/>
                      <w:rPr>
                        <w:noProof/>
                      </w:rPr>
                    </w:pPr>
                    <w:r>
                      <w:rPr>
                        <w:noProof/>
                      </w:rPr>
                      <w:t>R. 6020, “YANG - A Data Modeling Language for the Network Configuration Protocol,” [Online]. Available: https://www.rfc-editor.org/rfc/rfc6020.</w:t>
                    </w:r>
                  </w:p>
                </w:tc>
              </w:tr>
              <w:tr w:rsidR="00BE2F5B" w14:paraId="78E5D8F7" w14:textId="77777777">
                <w:trPr>
                  <w:divId w:val="1827355391"/>
                  <w:tblCellSpacing w:w="15" w:type="dxa"/>
                </w:trPr>
                <w:tc>
                  <w:tcPr>
                    <w:tcW w:w="50" w:type="pct"/>
                    <w:hideMark/>
                  </w:tcPr>
                  <w:p w14:paraId="37EB4424" w14:textId="77777777" w:rsidR="00BE2F5B" w:rsidRDefault="00BE2F5B">
                    <w:pPr>
                      <w:pStyle w:val="Bibliography"/>
                      <w:rPr>
                        <w:noProof/>
                      </w:rPr>
                    </w:pPr>
                    <w:r>
                      <w:rPr>
                        <w:noProof/>
                      </w:rPr>
                      <w:t xml:space="preserve">[35] </w:t>
                    </w:r>
                  </w:p>
                </w:tc>
                <w:tc>
                  <w:tcPr>
                    <w:tcW w:w="0" w:type="auto"/>
                    <w:hideMark/>
                  </w:tcPr>
                  <w:p w14:paraId="57A1E548" w14:textId="77777777" w:rsidR="00BE2F5B" w:rsidRDefault="00BE2F5B">
                    <w:pPr>
                      <w:pStyle w:val="Bibliography"/>
                      <w:rPr>
                        <w:noProof/>
                      </w:rPr>
                    </w:pPr>
                    <w:r>
                      <w:rPr>
                        <w:noProof/>
                      </w:rPr>
                      <w:t>“OSGi Service Gateway Specification,” 2000. [Online]. Available: https://docs.osgi.org/download/r1/r1.osgi-spec.pdf.</w:t>
                    </w:r>
                  </w:p>
                </w:tc>
              </w:tr>
              <w:tr w:rsidR="00BE2F5B" w14:paraId="720E1732" w14:textId="77777777">
                <w:trPr>
                  <w:divId w:val="1827355391"/>
                  <w:tblCellSpacing w:w="15" w:type="dxa"/>
                </w:trPr>
                <w:tc>
                  <w:tcPr>
                    <w:tcW w:w="50" w:type="pct"/>
                    <w:hideMark/>
                  </w:tcPr>
                  <w:p w14:paraId="24C16575" w14:textId="77777777" w:rsidR="00BE2F5B" w:rsidRDefault="00BE2F5B">
                    <w:pPr>
                      <w:pStyle w:val="Bibliography"/>
                      <w:rPr>
                        <w:noProof/>
                      </w:rPr>
                    </w:pPr>
                    <w:r>
                      <w:rPr>
                        <w:noProof/>
                      </w:rPr>
                      <w:t xml:space="preserve">[36] </w:t>
                    </w:r>
                  </w:p>
                </w:tc>
                <w:tc>
                  <w:tcPr>
                    <w:tcW w:w="0" w:type="auto"/>
                    <w:hideMark/>
                  </w:tcPr>
                  <w:p w14:paraId="2A5DF85F" w14:textId="77777777" w:rsidR="00BE2F5B" w:rsidRDefault="00BE2F5B">
                    <w:pPr>
                      <w:pStyle w:val="Bibliography"/>
                      <w:rPr>
                        <w:noProof/>
                      </w:rPr>
                    </w:pPr>
                    <w:r>
                      <w:rPr>
                        <w:noProof/>
                      </w:rPr>
                      <w:t>“Karaf,” [Online]. Available: https://karaf.apache.org/.</w:t>
                    </w:r>
                  </w:p>
                </w:tc>
              </w:tr>
              <w:tr w:rsidR="00BE2F5B" w14:paraId="15BE8494" w14:textId="77777777">
                <w:trPr>
                  <w:divId w:val="1827355391"/>
                  <w:tblCellSpacing w:w="15" w:type="dxa"/>
                </w:trPr>
                <w:tc>
                  <w:tcPr>
                    <w:tcW w:w="50" w:type="pct"/>
                    <w:hideMark/>
                  </w:tcPr>
                  <w:p w14:paraId="219CCC55" w14:textId="77777777" w:rsidR="00BE2F5B" w:rsidRDefault="00BE2F5B">
                    <w:pPr>
                      <w:pStyle w:val="Bibliography"/>
                      <w:rPr>
                        <w:noProof/>
                      </w:rPr>
                    </w:pPr>
                    <w:r>
                      <w:rPr>
                        <w:noProof/>
                      </w:rPr>
                      <w:t xml:space="preserve">[37] </w:t>
                    </w:r>
                  </w:p>
                </w:tc>
                <w:tc>
                  <w:tcPr>
                    <w:tcW w:w="0" w:type="auto"/>
                    <w:hideMark/>
                  </w:tcPr>
                  <w:p w14:paraId="17579367" w14:textId="77777777" w:rsidR="00BE2F5B" w:rsidRDefault="00BE2F5B">
                    <w:pPr>
                      <w:pStyle w:val="Bibliography"/>
                      <w:rPr>
                        <w:noProof/>
                      </w:rPr>
                    </w:pPr>
                    <w:r>
                      <w:rPr>
                        <w:noProof/>
                      </w:rPr>
                      <w:t>“OpenDaylight Platform Overview,” OpenDaylight, [Online]. Available: https://www.opendaylight.org/about/platform-overview.</w:t>
                    </w:r>
                  </w:p>
                </w:tc>
              </w:tr>
              <w:tr w:rsidR="00BE2F5B" w14:paraId="183596AE" w14:textId="77777777">
                <w:trPr>
                  <w:divId w:val="1827355391"/>
                  <w:tblCellSpacing w:w="15" w:type="dxa"/>
                </w:trPr>
                <w:tc>
                  <w:tcPr>
                    <w:tcW w:w="50" w:type="pct"/>
                    <w:hideMark/>
                  </w:tcPr>
                  <w:p w14:paraId="48F0D10C" w14:textId="77777777" w:rsidR="00BE2F5B" w:rsidRDefault="00BE2F5B">
                    <w:pPr>
                      <w:pStyle w:val="Bibliography"/>
                      <w:rPr>
                        <w:noProof/>
                      </w:rPr>
                    </w:pPr>
                    <w:r>
                      <w:rPr>
                        <w:noProof/>
                      </w:rPr>
                      <w:t xml:space="preserve">[38] </w:t>
                    </w:r>
                  </w:p>
                </w:tc>
                <w:tc>
                  <w:tcPr>
                    <w:tcW w:w="0" w:type="auto"/>
                    <w:hideMark/>
                  </w:tcPr>
                  <w:p w14:paraId="59908470" w14:textId="77777777" w:rsidR="00BE2F5B" w:rsidRDefault="00BE2F5B">
                    <w:pPr>
                      <w:pStyle w:val="Bibliography"/>
                      <w:rPr>
                        <w:noProof/>
                      </w:rPr>
                    </w:pPr>
                    <w:r>
                      <w:rPr>
                        <w:noProof/>
                      </w:rPr>
                      <w:t>“Getting Started Guide,” OpenDaylight , [Online]. Available: https://docs.opendaylight.org/en/stable-phosphorus/getting-started-guide/index.html.</w:t>
                    </w:r>
                  </w:p>
                </w:tc>
              </w:tr>
              <w:tr w:rsidR="00BE2F5B" w14:paraId="18B044A5" w14:textId="77777777">
                <w:trPr>
                  <w:divId w:val="1827355391"/>
                  <w:tblCellSpacing w:w="15" w:type="dxa"/>
                </w:trPr>
                <w:tc>
                  <w:tcPr>
                    <w:tcW w:w="50" w:type="pct"/>
                    <w:hideMark/>
                  </w:tcPr>
                  <w:p w14:paraId="5AE24A74" w14:textId="77777777" w:rsidR="00BE2F5B" w:rsidRDefault="00BE2F5B">
                    <w:pPr>
                      <w:pStyle w:val="Bibliography"/>
                      <w:rPr>
                        <w:noProof/>
                      </w:rPr>
                    </w:pPr>
                    <w:r>
                      <w:rPr>
                        <w:noProof/>
                      </w:rPr>
                      <w:t xml:space="preserve">[39] </w:t>
                    </w:r>
                  </w:p>
                </w:tc>
                <w:tc>
                  <w:tcPr>
                    <w:tcW w:w="0" w:type="auto"/>
                    <w:hideMark/>
                  </w:tcPr>
                  <w:p w14:paraId="364F3BA7" w14:textId="77777777" w:rsidR="00BE2F5B" w:rsidRDefault="00BE2F5B">
                    <w:pPr>
                      <w:pStyle w:val="Bibliography"/>
                      <w:rPr>
                        <w:noProof/>
                      </w:rPr>
                    </w:pPr>
                    <w:r>
                      <w:rPr>
                        <w:noProof/>
                      </w:rPr>
                      <w:t>F. Tomonori, “Introduction to Ryu SDN framework,” [Online]. Available: https://ryu-sdn.org/slides/ONS2013-april-ryu-intro.pdf.</w:t>
                    </w:r>
                  </w:p>
                </w:tc>
              </w:tr>
              <w:tr w:rsidR="00BE2F5B" w14:paraId="51A8EBBD" w14:textId="77777777">
                <w:trPr>
                  <w:divId w:val="1827355391"/>
                  <w:tblCellSpacing w:w="15" w:type="dxa"/>
                </w:trPr>
                <w:tc>
                  <w:tcPr>
                    <w:tcW w:w="50" w:type="pct"/>
                    <w:hideMark/>
                  </w:tcPr>
                  <w:p w14:paraId="3D4632A7" w14:textId="77777777" w:rsidR="00BE2F5B" w:rsidRDefault="00BE2F5B">
                    <w:pPr>
                      <w:pStyle w:val="Bibliography"/>
                      <w:rPr>
                        <w:noProof/>
                      </w:rPr>
                    </w:pPr>
                    <w:r>
                      <w:rPr>
                        <w:noProof/>
                      </w:rPr>
                      <w:t xml:space="preserve">[40] </w:t>
                    </w:r>
                  </w:p>
                </w:tc>
                <w:tc>
                  <w:tcPr>
                    <w:tcW w:w="0" w:type="auto"/>
                    <w:hideMark/>
                  </w:tcPr>
                  <w:p w14:paraId="4911F9CC" w14:textId="77777777" w:rsidR="00BE2F5B" w:rsidRDefault="00BE2F5B">
                    <w:pPr>
                      <w:pStyle w:val="Bibliography"/>
                      <w:rPr>
                        <w:noProof/>
                      </w:rPr>
                    </w:pPr>
                    <w:r>
                      <w:rPr>
                        <w:noProof/>
                      </w:rPr>
                      <w:t>I. Y. Kazutaka Morita, “Ryu: Network Operating System,” [Online]. Available: https://ryu-sdn.org/slides/LinuxConJapan2012.pdf.</w:t>
                    </w:r>
                  </w:p>
                </w:tc>
              </w:tr>
              <w:tr w:rsidR="00BE2F5B" w14:paraId="056D958C" w14:textId="77777777">
                <w:trPr>
                  <w:divId w:val="1827355391"/>
                  <w:tblCellSpacing w:w="15" w:type="dxa"/>
                </w:trPr>
                <w:tc>
                  <w:tcPr>
                    <w:tcW w:w="50" w:type="pct"/>
                    <w:hideMark/>
                  </w:tcPr>
                  <w:p w14:paraId="58688953" w14:textId="77777777" w:rsidR="00BE2F5B" w:rsidRDefault="00BE2F5B">
                    <w:pPr>
                      <w:pStyle w:val="Bibliography"/>
                      <w:rPr>
                        <w:noProof/>
                      </w:rPr>
                    </w:pPr>
                    <w:r>
                      <w:rPr>
                        <w:noProof/>
                      </w:rPr>
                      <w:t xml:space="preserve">[41] </w:t>
                    </w:r>
                  </w:p>
                </w:tc>
                <w:tc>
                  <w:tcPr>
                    <w:tcW w:w="0" w:type="auto"/>
                    <w:hideMark/>
                  </w:tcPr>
                  <w:p w14:paraId="3D6922EC" w14:textId="77777777" w:rsidR="00BE2F5B" w:rsidRDefault="00BE2F5B">
                    <w:pPr>
                      <w:pStyle w:val="Bibliography"/>
                      <w:rPr>
                        <w:noProof/>
                      </w:rPr>
                    </w:pPr>
                    <w:r>
                      <w:rPr>
                        <w:noProof/>
                      </w:rPr>
                      <w:t>“Ryu SDN Framework,” [Online]. Available: https://book.ryu-sdn.org/en/html/index.html.</w:t>
                    </w:r>
                  </w:p>
                </w:tc>
              </w:tr>
              <w:tr w:rsidR="00BE2F5B" w14:paraId="1A018638" w14:textId="77777777">
                <w:trPr>
                  <w:divId w:val="1827355391"/>
                  <w:tblCellSpacing w:w="15" w:type="dxa"/>
                </w:trPr>
                <w:tc>
                  <w:tcPr>
                    <w:tcW w:w="50" w:type="pct"/>
                    <w:hideMark/>
                  </w:tcPr>
                  <w:p w14:paraId="580EDF38" w14:textId="77777777" w:rsidR="00BE2F5B" w:rsidRDefault="00BE2F5B">
                    <w:pPr>
                      <w:pStyle w:val="Bibliography"/>
                      <w:rPr>
                        <w:noProof/>
                      </w:rPr>
                    </w:pPr>
                    <w:r>
                      <w:rPr>
                        <w:noProof/>
                      </w:rPr>
                      <w:t xml:space="preserve">[42] </w:t>
                    </w:r>
                  </w:p>
                </w:tc>
                <w:tc>
                  <w:tcPr>
                    <w:tcW w:w="0" w:type="auto"/>
                    <w:hideMark/>
                  </w:tcPr>
                  <w:p w14:paraId="4D964C7F" w14:textId="77777777" w:rsidR="00BE2F5B" w:rsidRDefault="00BE2F5B">
                    <w:pPr>
                      <w:pStyle w:val="Bibliography"/>
                      <w:rPr>
                        <w:noProof/>
                      </w:rPr>
                    </w:pPr>
                    <w:r>
                      <w:rPr>
                        <w:noProof/>
                      </w:rPr>
                      <w:t>“FaucetSDN Ryu Source code,” [Online]. Available: https://github.com/faucetsdn/ryu.</w:t>
                    </w:r>
                  </w:p>
                </w:tc>
              </w:tr>
              <w:tr w:rsidR="00BE2F5B" w14:paraId="7A7877C9" w14:textId="77777777">
                <w:trPr>
                  <w:divId w:val="1827355391"/>
                  <w:tblCellSpacing w:w="15" w:type="dxa"/>
                </w:trPr>
                <w:tc>
                  <w:tcPr>
                    <w:tcW w:w="50" w:type="pct"/>
                    <w:hideMark/>
                  </w:tcPr>
                  <w:p w14:paraId="4786E344" w14:textId="77777777" w:rsidR="00BE2F5B" w:rsidRDefault="00BE2F5B">
                    <w:pPr>
                      <w:pStyle w:val="Bibliography"/>
                      <w:rPr>
                        <w:noProof/>
                      </w:rPr>
                    </w:pPr>
                    <w:r>
                      <w:rPr>
                        <w:noProof/>
                      </w:rPr>
                      <w:t xml:space="preserve">[43] </w:t>
                    </w:r>
                  </w:p>
                </w:tc>
                <w:tc>
                  <w:tcPr>
                    <w:tcW w:w="0" w:type="auto"/>
                    <w:hideMark/>
                  </w:tcPr>
                  <w:p w14:paraId="1CC98823" w14:textId="77777777" w:rsidR="00BE2F5B" w:rsidRDefault="00BE2F5B">
                    <w:pPr>
                      <w:pStyle w:val="Bibliography"/>
                      <w:rPr>
                        <w:noProof/>
                      </w:rPr>
                    </w:pPr>
                    <w:r>
                      <w:rPr>
                        <w:noProof/>
                      </w:rPr>
                      <w:t xml:space="preserve">“Welcome to RYU the Network Operating System(NOS),” [Online]. Available: </w:t>
                    </w:r>
                    <w:r>
                      <w:rPr>
                        <w:noProof/>
                      </w:rPr>
                      <w:lastRenderedPageBreak/>
                      <w:t>https://ryu.readthedocs.io/en/latest/getting_started.html.</w:t>
                    </w:r>
                  </w:p>
                </w:tc>
              </w:tr>
              <w:tr w:rsidR="00BE2F5B" w14:paraId="7A22E698" w14:textId="77777777">
                <w:trPr>
                  <w:divId w:val="1827355391"/>
                  <w:tblCellSpacing w:w="15" w:type="dxa"/>
                </w:trPr>
                <w:tc>
                  <w:tcPr>
                    <w:tcW w:w="50" w:type="pct"/>
                    <w:hideMark/>
                  </w:tcPr>
                  <w:p w14:paraId="7A984863" w14:textId="77777777" w:rsidR="00BE2F5B" w:rsidRDefault="00BE2F5B">
                    <w:pPr>
                      <w:pStyle w:val="Bibliography"/>
                      <w:rPr>
                        <w:noProof/>
                      </w:rPr>
                    </w:pPr>
                    <w:r>
                      <w:rPr>
                        <w:noProof/>
                      </w:rPr>
                      <w:t xml:space="preserve">[44] </w:t>
                    </w:r>
                  </w:p>
                </w:tc>
                <w:tc>
                  <w:tcPr>
                    <w:tcW w:w="0" w:type="auto"/>
                    <w:hideMark/>
                  </w:tcPr>
                  <w:p w14:paraId="3F1DED3C" w14:textId="77777777" w:rsidR="00BE2F5B" w:rsidRDefault="00BE2F5B">
                    <w:pPr>
                      <w:pStyle w:val="Bibliography"/>
                      <w:rPr>
                        <w:noProof/>
                      </w:rPr>
                    </w:pPr>
                    <w:r>
                      <w:rPr>
                        <w:noProof/>
                      </w:rPr>
                      <w:t xml:space="preserve">R. M. R. B. Arpit Gupta, “An Industrial-Scale Software Defined Internet Exchange Point”. </w:t>
                    </w:r>
                  </w:p>
                </w:tc>
              </w:tr>
              <w:tr w:rsidR="00BE2F5B" w14:paraId="45424B9D" w14:textId="77777777">
                <w:trPr>
                  <w:divId w:val="1827355391"/>
                  <w:tblCellSpacing w:w="15" w:type="dxa"/>
                </w:trPr>
                <w:tc>
                  <w:tcPr>
                    <w:tcW w:w="50" w:type="pct"/>
                    <w:hideMark/>
                  </w:tcPr>
                  <w:p w14:paraId="27F54038" w14:textId="77777777" w:rsidR="00BE2F5B" w:rsidRDefault="00BE2F5B">
                    <w:pPr>
                      <w:pStyle w:val="Bibliography"/>
                      <w:rPr>
                        <w:noProof/>
                      </w:rPr>
                    </w:pPr>
                    <w:r>
                      <w:rPr>
                        <w:noProof/>
                      </w:rPr>
                      <w:t xml:space="preserve">[45] </w:t>
                    </w:r>
                  </w:p>
                </w:tc>
                <w:tc>
                  <w:tcPr>
                    <w:tcW w:w="0" w:type="auto"/>
                    <w:hideMark/>
                  </w:tcPr>
                  <w:p w14:paraId="06AD6682" w14:textId="77777777" w:rsidR="00BE2F5B" w:rsidRDefault="00BE2F5B">
                    <w:pPr>
                      <w:pStyle w:val="Bibliography"/>
                      <w:rPr>
                        <w:noProof/>
                      </w:rPr>
                    </w:pPr>
                    <w:r>
                      <w:rPr>
                        <w:noProof/>
                      </w:rPr>
                      <w:t xml:space="preserve">H. Z. M. F. Naga Katta, “Ravana: Controller Fault-Tolerance in Software-Defined Networking”. </w:t>
                    </w:r>
                  </w:p>
                </w:tc>
              </w:tr>
              <w:tr w:rsidR="00BE2F5B" w14:paraId="78936377" w14:textId="77777777">
                <w:trPr>
                  <w:divId w:val="1827355391"/>
                  <w:tblCellSpacing w:w="15" w:type="dxa"/>
                </w:trPr>
                <w:tc>
                  <w:tcPr>
                    <w:tcW w:w="50" w:type="pct"/>
                    <w:hideMark/>
                  </w:tcPr>
                  <w:p w14:paraId="1B5B9D54" w14:textId="77777777" w:rsidR="00BE2F5B" w:rsidRDefault="00BE2F5B">
                    <w:pPr>
                      <w:pStyle w:val="Bibliography"/>
                      <w:rPr>
                        <w:noProof/>
                      </w:rPr>
                    </w:pPr>
                    <w:r>
                      <w:rPr>
                        <w:noProof/>
                      </w:rPr>
                      <w:t xml:space="preserve">[46] </w:t>
                    </w:r>
                  </w:p>
                </w:tc>
                <w:tc>
                  <w:tcPr>
                    <w:tcW w:w="0" w:type="auto"/>
                    <w:hideMark/>
                  </w:tcPr>
                  <w:p w14:paraId="24AF6A72" w14:textId="77777777" w:rsidR="00BE2F5B" w:rsidRDefault="00BE2F5B">
                    <w:pPr>
                      <w:pStyle w:val="Bibliography"/>
                      <w:rPr>
                        <w:noProof/>
                      </w:rPr>
                    </w:pPr>
                    <w:r>
                      <w:rPr>
                        <w:noProof/>
                      </w:rPr>
                      <w:t>“Open vSwitch,” [Online]. Available: https://www.openvswitch.org/.</w:t>
                    </w:r>
                  </w:p>
                </w:tc>
              </w:tr>
              <w:tr w:rsidR="00BE2F5B" w14:paraId="6748544D" w14:textId="77777777">
                <w:trPr>
                  <w:divId w:val="1827355391"/>
                  <w:tblCellSpacing w:w="15" w:type="dxa"/>
                </w:trPr>
                <w:tc>
                  <w:tcPr>
                    <w:tcW w:w="50" w:type="pct"/>
                    <w:hideMark/>
                  </w:tcPr>
                  <w:p w14:paraId="495BB415" w14:textId="77777777" w:rsidR="00BE2F5B" w:rsidRDefault="00BE2F5B">
                    <w:pPr>
                      <w:pStyle w:val="Bibliography"/>
                      <w:rPr>
                        <w:noProof/>
                      </w:rPr>
                    </w:pPr>
                    <w:r>
                      <w:rPr>
                        <w:noProof/>
                      </w:rPr>
                      <w:t xml:space="preserve">[47] </w:t>
                    </w:r>
                  </w:p>
                </w:tc>
                <w:tc>
                  <w:tcPr>
                    <w:tcW w:w="0" w:type="auto"/>
                    <w:hideMark/>
                  </w:tcPr>
                  <w:p w14:paraId="5E185A2D" w14:textId="77777777" w:rsidR="00BE2F5B" w:rsidRDefault="00BE2F5B">
                    <w:pPr>
                      <w:pStyle w:val="Bibliography"/>
                      <w:rPr>
                        <w:noProof/>
                      </w:rPr>
                    </w:pPr>
                    <w:r>
                      <w:rPr>
                        <w:noProof/>
                      </w:rPr>
                      <w:t>“Pica8,” [Online]. Available: https://www.pica8.com/.</w:t>
                    </w:r>
                  </w:p>
                </w:tc>
              </w:tr>
              <w:tr w:rsidR="00BE2F5B" w14:paraId="775A79E8" w14:textId="77777777">
                <w:trPr>
                  <w:divId w:val="1827355391"/>
                  <w:tblCellSpacing w:w="15" w:type="dxa"/>
                </w:trPr>
                <w:tc>
                  <w:tcPr>
                    <w:tcW w:w="50" w:type="pct"/>
                    <w:hideMark/>
                  </w:tcPr>
                  <w:p w14:paraId="5CD6F3A6" w14:textId="77777777" w:rsidR="00BE2F5B" w:rsidRDefault="00BE2F5B">
                    <w:pPr>
                      <w:pStyle w:val="Bibliography"/>
                      <w:rPr>
                        <w:noProof/>
                      </w:rPr>
                    </w:pPr>
                    <w:r>
                      <w:rPr>
                        <w:noProof/>
                      </w:rPr>
                      <w:t xml:space="preserve">[48] </w:t>
                    </w:r>
                  </w:p>
                </w:tc>
                <w:tc>
                  <w:tcPr>
                    <w:tcW w:w="0" w:type="auto"/>
                    <w:hideMark/>
                  </w:tcPr>
                  <w:p w14:paraId="3D4E13CD" w14:textId="77777777" w:rsidR="00BE2F5B" w:rsidRDefault="00BE2F5B">
                    <w:pPr>
                      <w:pStyle w:val="Bibliography"/>
                      <w:rPr>
                        <w:noProof/>
                      </w:rPr>
                    </w:pPr>
                    <w:r>
                      <w:rPr>
                        <w:noProof/>
                      </w:rPr>
                      <w:t>“OpenFlow software switch 1.3,” CPqD , [Online]. Available: https://cpqd.github.io/ofsoftswitch13/.</w:t>
                    </w:r>
                  </w:p>
                </w:tc>
              </w:tr>
              <w:tr w:rsidR="00BE2F5B" w14:paraId="31105B87" w14:textId="77777777">
                <w:trPr>
                  <w:divId w:val="1827355391"/>
                  <w:tblCellSpacing w:w="15" w:type="dxa"/>
                </w:trPr>
                <w:tc>
                  <w:tcPr>
                    <w:tcW w:w="50" w:type="pct"/>
                    <w:hideMark/>
                  </w:tcPr>
                  <w:p w14:paraId="6503C2B3" w14:textId="77777777" w:rsidR="00BE2F5B" w:rsidRDefault="00BE2F5B">
                    <w:pPr>
                      <w:pStyle w:val="Bibliography"/>
                      <w:rPr>
                        <w:noProof/>
                      </w:rPr>
                    </w:pPr>
                    <w:r>
                      <w:rPr>
                        <w:noProof/>
                      </w:rPr>
                      <w:t xml:space="preserve">[49] </w:t>
                    </w:r>
                  </w:p>
                </w:tc>
                <w:tc>
                  <w:tcPr>
                    <w:tcW w:w="0" w:type="auto"/>
                    <w:hideMark/>
                  </w:tcPr>
                  <w:p w14:paraId="5C512BF6" w14:textId="77777777" w:rsidR="00BE2F5B" w:rsidRDefault="00BE2F5B">
                    <w:pPr>
                      <w:pStyle w:val="Bibliography"/>
                      <w:rPr>
                        <w:noProof/>
                      </w:rPr>
                    </w:pPr>
                    <w:r>
                      <w:rPr>
                        <w:noProof/>
                      </w:rPr>
                      <w:t>“LINC - OpenFlow software switch,” [Online]. Available: https://github.com/FlowForwarding/LINC-Switch.</w:t>
                    </w:r>
                  </w:p>
                </w:tc>
              </w:tr>
              <w:tr w:rsidR="00BE2F5B" w14:paraId="02B19109" w14:textId="77777777">
                <w:trPr>
                  <w:divId w:val="1827355391"/>
                  <w:tblCellSpacing w:w="15" w:type="dxa"/>
                </w:trPr>
                <w:tc>
                  <w:tcPr>
                    <w:tcW w:w="50" w:type="pct"/>
                    <w:hideMark/>
                  </w:tcPr>
                  <w:p w14:paraId="5B9417BE" w14:textId="77777777" w:rsidR="00BE2F5B" w:rsidRDefault="00BE2F5B">
                    <w:pPr>
                      <w:pStyle w:val="Bibliography"/>
                      <w:rPr>
                        <w:noProof/>
                      </w:rPr>
                    </w:pPr>
                    <w:r>
                      <w:rPr>
                        <w:noProof/>
                      </w:rPr>
                      <w:t xml:space="preserve">[50] </w:t>
                    </w:r>
                  </w:p>
                </w:tc>
                <w:tc>
                  <w:tcPr>
                    <w:tcW w:w="0" w:type="auto"/>
                    <w:hideMark/>
                  </w:tcPr>
                  <w:p w14:paraId="5B5FBBB9" w14:textId="77777777" w:rsidR="00BE2F5B" w:rsidRDefault="00BE2F5B">
                    <w:pPr>
                      <w:pStyle w:val="Bibliography"/>
                      <w:rPr>
                        <w:noProof/>
                      </w:rPr>
                    </w:pPr>
                    <w:r>
                      <w:rPr>
                        <w:noProof/>
                      </w:rPr>
                      <w:t>“Indigo Virtual Switch,” [Online]. Available: https://github.com/floodlight/ivs.</w:t>
                    </w:r>
                  </w:p>
                </w:tc>
              </w:tr>
              <w:tr w:rsidR="00BE2F5B" w14:paraId="64C0E564" w14:textId="77777777">
                <w:trPr>
                  <w:divId w:val="1827355391"/>
                  <w:tblCellSpacing w:w="15" w:type="dxa"/>
                </w:trPr>
                <w:tc>
                  <w:tcPr>
                    <w:tcW w:w="50" w:type="pct"/>
                    <w:hideMark/>
                  </w:tcPr>
                  <w:p w14:paraId="7115BE2A" w14:textId="77777777" w:rsidR="00BE2F5B" w:rsidRDefault="00BE2F5B">
                    <w:pPr>
                      <w:pStyle w:val="Bibliography"/>
                      <w:rPr>
                        <w:noProof/>
                      </w:rPr>
                    </w:pPr>
                    <w:r>
                      <w:rPr>
                        <w:noProof/>
                      </w:rPr>
                      <w:t xml:space="preserve">[51] </w:t>
                    </w:r>
                  </w:p>
                </w:tc>
                <w:tc>
                  <w:tcPr>
                    <w:tcW w:w="0" w:type="auto"/>
                    <w:hideMark/>
                  </w:tcPr>
                  <w:p w14:paraId="6A2D3E6E" w14:textId="77777777" w:rsidR="00BE2F5B" w:rsidRDefault="00BE2F5B">
                    <w:pPr>
                      <w:pStyle w:val="Bibliography"/>
                      <w:rPr>
                        <w:noProof/>
                      </w:rPr>
                    </w:pPr>
                    <w:r>
                      <w:rPr>
                        <w:noProof/>
                      </w:rPr>
                      <w:t>“Why Open vSwitch?,” [Online]. Available: https://github.com/openvswitch/ovs/blob/master/Documentation/intro/why-ovs.rst.</w:t>
                    </w:r>
                  </w:p>
                </w:tc>
              </w:tr>
              <w:tr w:rsidR="00BE2F5B" w14:paraId="65C8C88E" w14:textId="77777777">
                <w:trPr>
                  <w:divId w:val="1827355391"/>
                  <w:tblCellSpacing w:w="15" w:type="dxa"/>
                </w:trPr>
                <w:tc>
                  <w:tcPr>
                    <w:tcW w:w="50" w:type="pct"/>
                    <w:hideMark/>
                  </w:tcPr>
                  <w:p w14:paraId="572D0897" w14:textId="77777777" w:rsidR="00BE2F5B" w:rsidRDefault="00BE2F5B">
                    <w:pPr>
                      <w:pStyle w:val="Bibliography"/>
                      <w:rPr>
                        <w:noProof/>
                      </w:rPr>
                    </w:pPr>
                    <w:r>
                      <w:rPr>
                        <w:noProof/>
                      </w:rPr>
                      <w:t xml:space="preserve">[52] </w:t>
                    </w:r>
                  </w:p>
                </w:tc>
                <w:tc>
                  <w:tcPr>
                    <w:tcW w:w="0" w:type="auto"/>
                    <w:hideMark/>
                  </w:tcPr>
                  <w:p w14:paraId="75AF6BD5" w14:textId="77777777" w:rsidR="00BE2F5B" w:rsidRDefault="00BE2F5B">
                    <w:pPr>
                      <w:pStyle w:val="Bibliography"/>
                      <w:rPr>
                        <w:noProof/>
                      </w:rPr>
                    </w:pPr>
                    <w:r>
                      <w:rPr>
                        <w:noProof/>
                      </w:rPr>
                      <w:t>“Mininet,” [Online]. Available: http://mininet.org/.</w:t>
                    </w:r>
                  </w:p>
                </w:tc>
              </w:tr>
              <w:tr w:rsidR="00BE2F5B" w14:paraId="4D202309" w14:textId="77777777">
                <w:trPr>
                  <w:divId w:val="1827355391"/>
                  <w:tblCellSpacing w:w="15" w:type="dxa"/>
                </w:trPr>
                <w:tc>
                  <w:tcPr>
                    <w:tcW w:w="50" w:type="pct"/>
                    <w:hideMark/>
                  </w:tcPr>
                  <w:p w14:paraId="62C2EB4A" w14:textId="77777777" w:rsidR="00BE2F5B" w:rsidRDefault="00BE2F5B">
                    <w:pPr>
                      <w:pStyle w:val="Bibliography"/>
                      <w:rPr>
                        <w:noProof/>
                      </w:rPr>
                    </w:pPr>
                    <w:r>
                      <w:rPr>
                        <w:noProof/>
                      </w:rPr>
                      <w:t xml:space="preserve">[53] </w:t>
                    </w:r>
                  </w:p>
                </w:tc>
                <w:tc>
                  <w:tcPr>
                    <w:tcW w:w="0" w:type="auto"/>
                    <w:hideMark/>
                  </w:tcPr>
                  <w:p w14:paraId="6AC971D0" w14:textId="77777777" w:rsidR="00BE2F5B" w:rsidRDefault="00BE2F5B">
                    <w:pPr>
                      <w:pStyle w:val="Bibliography"/>
                      <w:rPr>
                        <w:noProof/>
                      </w:rPr>
                    </w:pPr>
                    <w:r>
                      <w:rPr>
                        <w:noProof/>
                      </w:rPr>
                      <w:t>“Download/Get Started With Mininet,” [Online]. Available: http://mininet.org/download/.</w:t>
                    </w:r>
                  </w:p>
                </w:tc>
              </w:tr>
              <w:tr w:rsidR="00BE2F5B" w14:paraId="2F870685" w14:textId="77777777">
                <w:trPr>
                  <w:divId w:val="1827355391"/>
                  <w:tblCellSpacing w:w="15" w:type="dxa"/>
                </w:trPr>
                <w:tc>
                  <w:tcPr>
                    <w:tcW w:w="50" w:type="pct"/>
                    <w:hideMark/>
                  </w:tcPr>
                  <w:p w14:paraId="64ECEE74" w14:textId="77777777" w:rsidR="00BE2F5B" w:rsidRDefault="00BE2F5B">
                    <w:pPr>
                      <w:pStyle w:val="Bibliography"/>
                      <w:rPr>
                        <w:noProof/>
                      </w:rPr>
                    </w:pPr>
                    <w:r>
                      <w:rPr>
                        <w:noProof/>
                      </w:rPr>
                      <w:t xml:space="preserve">[54] </w:t>
                    </w:r>
                  </w:p>
                </w:tc>
                <w:tc>
                  <w:tcPr>
                    <w:tcW w:w="0" w:type="auto"/>
                    <w:hideMark/>
                  </w:tcPr>
                  <w:p w14:paraId="7084BE57" w14:textId="77777777" w:rsidR="00BE2F5B" w:rsidRDefault="00BE2F5B">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BE2F5B" w14:paraId="5916D364" w14:textId="77777777">
                <w:trPr>
                  <w:divId w:val="1827355391"/>
                  <w:tblCellSpacing w:w="15" w:type="dxa"/>
                </w:trPr>
                <w:tc>
                  <w:tcPr>
                    <w:tcW w:w="50" w:type="pct"/>
                    <w:hideMark/>
                  </w:tcPr>
                  <w:p w14:paraId="6A11D9FB" w14:textId="77777777" w:rsidR="00BE2F5B" w:rsidRDefault="00BE2F5B">
                    <w:pPr>
                      <w:pStyle w:val="Bibliography"/>
                      <w:rPr>
                        <w:noProof/>
                      </w:rPr>
                    </w:pPr>
                    <w:r>
                      <w:rPr>
                        <w:noProof/>
                      </w:rPr>
                      <w:t xml:space="preserve">[55] </w:t>
                    </w:r>
                  </w:p>
                </w:tc>
                <w:tc>
                  <w:tcPr>
                    <w:tcW w:w="0" w:type="auto"/>
                    <w:hideMark/>
                  </w:tcPr>
                  <w:p w14:paraId="49E45ED4" w14:textId="77777777" w:rsidR="00BE2F5B" w:rsidRDefault="00BE2F5B">
                    <w:pPr>
                      <w:pStyle w:val="Bibliography"/>
                      <w:rPr>
                        <w:noProof/>
                      </w:rPr>
                    </w:pPr>
                    <w:r>
                      <w:rPr>
                        <w:noProof/>
                      </w:rPr>
                      <w:t xml:space="preserve">M. F. B. M. F. Z. R. A. a. R. B. Arup Raton Roy, “Design and Management of DOT: A Distributed OpenFlow Testbed”. </w:t>
                    </w:r>
                  </w:p>
                </w:tc>
              </w:tr>
              <w:tr w:rsidR="00BE2F5B" w14:paraId="61BFF336" w14:textId="77777777">
                <w:trPr>
                  <w:divId w:val="1827355391"/>
                  <w:tblCellSpacing w:w="15" w:type="dxa"/>
                </w:trPr>
                <w:tc>
                  <w:tcPr>
                    <w:tcW w:w="50" w:type="pct"/>
                    <w:hideMark/>
                  </w:tcPr>
                  <w:p w14:paraId="5BB87E24" w14:textId="77777777" w:rsidR="00BE2F5B" w:rsidRDefault="00BE2F5B">
                    <w:pPr>
                      <w:pStyle w:val="Bibliography"/>
                      <w:rPr>
                        <w:noProof/>
                      </w:rPr>
                    </w:pPr>
                    <w:r>
                      <w:rPr>
                        <w:noProof/>
                      </w:rPr>
                      <w:t xml:space="preserve">[56] </w:t>
                    </w:r>
                  </w:p>
                </w:tc>
                <w:tc>
                  <w:tcPr>
                    <w:tcW w:w="0" w:type="auto"/>
                    <w:hideMark/>
                  </w:tcPr>
                  <w:p w14:paraId="4FCC0A9C" w14:textId="77777777" w:rsidR="00BE2F5B" w:rsidRDefault="00BE2F5B">
                    <w:pPr>
                      <w:pStyle w:val="Bibliography"/>
                      <w:rPr>
                        <w:noProof/>
                      </w:rPr>
                    </w:pPr>
                    <w:r>
                      <w:rPr>
                        <w:noProof/>
                      </w:rPr>
                      <w:t>“Graphical Network Simulation 3,” [Online]. Available: https://www.gns3.com/.</w:t>
                    </w:r>
                  </w:p>
                </w:tc>
              </w:tr>
              <w:tr w:rsidR="00BE2F5B" w14:paraId="6E7ECF98" w14:textId="77777777">
                <w:trPr>
                  <w:divId w:val="1827355391"/>
                  <w:tblCellSpacing w:w="15" w:type="dxa"/>
                </w:trPr>
                <w:tc>
                  <w:tcPr>
                    <w:tcW w:w="50" w:type="pct"/>
                    <w:hideMark/>
                  </w:tcPr>
                  <w:p w14:paraId="1BE25814" w14:textId="77777777" w:rsidR="00BE2F5B" w:rsidRDefault="00BE2F5B">
                    <w:pPr>
                      <w:pStyle w:val="Bibliography"/>
                      <w:rPr>
                        <w:noProof/>
                      </w:rPr>
                    </w:pPr>
                    <w:r>
                      <w:rPr>
                        <w:noProof/>
                      </w:rPr>
                      <w:t xml:space="preserve">[57] </w:t>
                    </w:r>
                  </w:p>
                </w:tc>
                <w:tc>
                  <w:tcPr>
                    <w:tcW w:w="0" w:type="auto"/>
                    <w:hideMark/>
                  </w:tcPr>
                  <w:p w14:paraId="5559BB99" w14:textId="77777777" w:rsidR="00BE2F5B" w:rsidRDefault="00BE2F5B">
                    <w:pPr>
                      <w:pStyle w:val="Bibliography"/>
                      <w:rPr>
                        <w:noProof/>
                      </w:rPr>
                    </w:pPr>
                    <w:r>
                      <w:rPr>
                        <w:noProof/>
                      </w:rPr>
                      <w:t>“GNS3 Marketplace,” [Online]. Available: https://www.gns3.com/marketplace/featured.</w:t>
                    </w:r>
                  </w:p>
                </w:tc>
              </w:tr>
              <w:tr w:rsidR="00BE2F5B" w14:paraId="3C5E2F95" w14:textId="77777777">
                <w:trPr>
                  <w:divId w:val="1827355391"/>
                  <w:tblCellSpacing w:w="15" w:type="dxa"/>
                </w:trPr>
                <w:tc>
                  <w:tcPr>
                    <w:tcW w:w="50" w:type="pct"/>
                    <w:hideMark/>
                  </w:tcPr>
                  <w:p w14:paraId="11EEF375" w14:textId="77777777" w:rsidR="00BE2F5B" w:rsidRDefault="00BE2F5B">
                    <w:pPr>
                      <w:pStyle w:val="Bibliography"/>
                      <w:rPr>
                        <w:noProof/>
                      </w:rPr>
                    </w:pPr>
                    <w:r>
                      <w:rPr>
                        <w:noProof/>
                      </w:rPr>
                      <w:t xml:space="preserve">[58] </w:t>
                    </w:r>
                  </w:p>
                </w:tc>
                <w:tc>
                  <w:tcPr>
                    <w:tcW w:w="0" w:type="auto"/>
                    <w:hideMark/>
                  </w:tcPr>
                  <w:p w14:paraId="16FE7F16" w14:textId="77777777" w:rsidR="00BE2F5B" w:rsidRDefault="00BE2F5B">
                    <w:pPr>
                      <w:pStyle w:val="Bibliography"/>
                      <w:rPr>
                        <w:noProof/>
                      </w:rPr>
                    </w:pPr>
                    <w:r>
                      <w:rPr>
                        <w:noProof/>
                      </w:rPr>
                      <w:t>“GNS3 Software,” [Online]. Available: https://www.gns3.com/software.</w:t>
                    </w:r>
                  </w:p>
                </w:tc>
              </w:tr>
              <w:tr w:rsidR="00BE2F5B" w14:paraId="59047B6D" w14:textId="77777777">
                <w:trPr>
                  <w:divId w:val="1827355391"/>
                  <w:tblCellSpacing w:w="15" w:type="dxa"/>
                </w:trPr>
                <w:tc>
                  <w:tcPr>
                    <w:tcW w:w="50" w:type="pct"/>
                    <w:hideMark/>
                  </w:tcPr>
                  <w:p w14:paraId="045430A3" w14:textId="77777777" w:rsidR="00BE2F5B" w:rsidRDefault="00BE2F5B">
                    <w:pPr>
                      <w:pStyle w:val="Bibliography"/>
                      <w:rPr>
                        <w:noProof/>
                      </w:rPr>
                    </w:pPr>
                    <w:r>
                      <w:rPr>
                        <w:noProof/>
                      </w:rPr>
                      <w:t xml:space="preserve">[59] </w:t>
                    </w:r>
                  </w:p>
                </w:tc>
                <w:tc>
                  <w:tcPr>
                    <w:tcW w:w="0" w:type="auto"/>
                    <w:hideMark/>
                  </w:tcPr>
                  <w:p w14:paraId="2CDA97F6" w14:textId="77777777" w:rsidR="00BE2F5B" w:rsidRDefault="00BE2F5B">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BE2F5B" w14:paraId="388D40FF" w14:textId="77777777">
                <w:trPr>
                  <w:divId w:val="1827355391"/>
                  <w:tblCellSpacing w:w="15" w:type="dxa"/>
                </w:trPr>
                <w:tc>
                  <w:tcPr>
                    <w:tcW w:w="50" w:type="pct"/>
                    <w:hideMark/>
                  </w:tcPr>
                  <w:p w14:paraId="1BFFF43E" w14:textId="77777777" w:rsidR="00BE2F5B" w:rsidRDefault="00BE2F5B">
                    <w:pPr>
                      <w:pStyle w:val="Bibliography"/>
                      <w:rPr>
                        <w:noProof/>
                      </w:rPr>
                    </w:pPr>
                    <w:r>
                      <w:rPr>
                        <w:noProof/>
                      </w:rPr>
                      <w:t xml:space="preserve">[60] </w:t>
                    </w:r>
                  </w:p>
                </w:tc>
                <w:tc>
                  <w:tcPr>
                    <w:tcW w:w="0" w:type="auto"/>
                    <w:hideMark/>
                  </w:tcPr>
                  <w:p w14:paraId="4549BABA" w14:textId="77777777" w:rsidR="00BE2F5B" w:rsidRDefault="00BE2F5B">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BE2F5B" w14:paraId="1CF53078" w14:textId="77777777">
                <w:trPr>
                  <w:divId w:val="1827355391"/>
                  <w:tblCellSpacing w:w="15" w:type="dxa"/>
                </w:trPr>
                <w:tc>
                  <w:tcPr>
                    <w:tcW w:w="50" w:type="pct"/>
                    <w:hideMark/>
                  </w:tcPr>
                  <w:p w14:paraId="1E033ECC" w14:textId="77777777" w:rsidR="00BE2F5B" w:rsidRDefault="00BE2F5B">
                    <w:pPr>
                      <w:pStyle w:val="Bibliography"/>
                      <w:rPr>
                        <w:noProof/>
                      </w:rPr>
                    </w:pPr>
                    <w:r>
                      <w:rPr>
                        <w:noProof/>
                      </w:rPr>
                      <w:t xml:space="preserve">[61] </w:t>
                    </w:r>
                  </w:p>
                </w:tc>
                <w:tc>
                  <w:tcPr>
                    <w:tcW w:w="0" w:type="auto"/>
                    <w:hideMark/>
                  </w:tcPr>
                  <w:p w14:paraId="7D8CC882" w14:textId="77777777" w:rsidR="00BE2F5B" w:rsidRDefault="00BE2F5B">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BE2F5B" w14:paraId="7273C9EB" w14:textId="77777777">
                <w:trPr>
                  <w:divId w:val="1827355391"/>
                  <w:tblCellSpacing w:w="15" w:type="dxa"/>
                </w:trPr>
                <w:tc>
                  <w:tcPr>
                    <w:tcW w:w="50" w:type="pct"/>
                    <w:hideMark/>
                  </w:tcPr>
                  <w:p w14:paraId="05512E35" w14:textId="77777777" w:rsidR="00BE2F5B" w:rsidRDefault="00BE2F5B">
                    <w:pPr>
                      <w:pStyle w:val="Bibliography"/>
                      <w:rPr>
                        <w:noProof/>
                      </w:rPr>
                    </w:pPr>
                    <w:r>
                      <w:rPr>
                        <w:noProof/>
                      </w:rPr>
                      <w:t xml:space="preserve">[62] </w:t>
                    </w:r>
                  </w:p>
                </w:tc>
                <w:tc>
                  <w:tcPr>
                    <w:tcW w:w="0" w:type="auto"/>
                    <w:hideMark/>
                  </w:tcPr>
                  <w:p w14:paraId="16666D17" w14:textId="77777777" w:rsidR="00BE2F5B" w:rsidRDefault="00BE2F5B">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BE2F5B" w14:paraId="2D397B83" w14:textId="77777777">
                <w:trPr>
                  <w:divId w:val="1827355391"/>
                  <w:tblCellSpacing w:w="15" w:type="dxa"/>
                </w:trPr>
                <w:tc>
                  <w:tcPr>
                    <w:tcW w:w="50" w:type="pct"/>
                    <w:hideMark/>
                  </w:tcPr>
                  <w:p w14:paraId="5F162FE9" w14:textId="77777777" w:rsidR="00BE2F5B" w:rsidRDefault="00BE2F5B">
                    <w:pPr>
                      <w:pStyle w:val="Bibliography"/>
                      <w:rPr>
                        <w:noProof/>
                      </w:rPr>
                    </w:pPr>
                    <w:r>
                      <w:rPr>
                        <w:noProof/>
                      </w:rPr>
                      <w:t xml:space="preserve">[63] </w:t>
                    </w:r>
                  </w:p>
                </w:tc>
                <w:tc>
                  <w:tcPr>
                    <w:tcW w:w="0" w:type="auto"/>
                    <w:hideMark/>
                  </w:tcPr>
                  <w:p w14:paraId="7138DB14" w14:textId="77777777" w:rsidR="00BE2F5B" w:rsidRDefault="00BE2F5B">
                    <w:pPr>
                      <w:pStyle w:val="Bibliography"/>
                      <w:rPr>
                        <w:noProof/>
                      </w:rPr>
                    </w:pPr>
                    <w:r>
                      <w:rPr>
                        <w:noProof/>
                      </w:rPr>
                      <w:t xml:space="preserve">OpenNetworkFoundation, “OpenFlow Switch Speciﬁcation Version 1.5.0 ( Protocol version 0x06 ),” Decemeber 2014. [Online]. </w:t>
                    </w:r>
                  </w:p>
                </w:tc>
              </w:tr>
              <w:tr w:rsidR="00BE2F5B" w14:paraId="56A4546D" w14:textId="77777777">
                <w:trPr>
                  <w:divId w:val="1827355391"/>
                  <w:tblCellSpacing w:w="15" w:type="dxa"/>
                </w:trPr>
                <w:tc>
                  <w:tcPr>
                    <w:tcW w:w="50" w:type="pct"/>
                    <w:hideMark/>
                  </w:tcPr>
                  <w:p w14:paraId="11442423" w14:textId="77777777" w:rsidR="00BE2F5B" w:rsidRDefault="00BE2F5B">
                    <w:pPr>
                      <w:pStyle w:val="Bibliography"/>
                      <w:rPr>
                        <w:noProof/>
                      </w:rPr>
                    </w:pPr>
                    <w:r>
                      <w:rPr>
                        <w:noProof/>
                      </w:rPr>
                      <w:t xml:space="preserve">[64] </w:t>
                    </w:r>
                  </w:p>
                </w:tc>
                <w:tc>
                  <w:tcPr>
                    <w:tcW w:w="0" w:type="auto"/>
                    <w:hideMark/>
                  </w:tcPr>
                  <w:p w14:paraId="7E2B1A7E" w14:textId="77777777" w:rsidR="00BE2F5B" w:rsidRDefault="00BE2F5B">
                    <w:pPr>
                      <w:pStyle w:val="Bibliography"/>
                      <w:rPr>
                        <w:noProof/>
                      </w:rPr>
                    </w:pPr>
                    <w:r>
                      <w:rPr>
                        <w:noProof/>
                      </w:rPr>
                      <w:t>“OpFlex Control Protocol,” 2014. [Online]. Available: https://datatracker.ietf.org/doc/html/draft-smith-opflex-00.</w:t>
                    </w:r>
                  </w:p>
                </w:tc>
              </w:tr>
              <w:tr w:rsidR="00BE2F5B" w14:paraId="5A1C7A97" w14:textId="77777777">
                <w:trPr>
                  <w:divId w:val="1827355391"/>
                  <w:tblCellSpacing w:w="15" w:type="dxa"/>
                </w:trPr>
                <w:tc>
                  <w:tcPr>
                    <w:tcW w:w="50" w:type="pct"/>
                    <w:hideMark/>
                  </w:tcPr>
                  <w:p w14:paraId="7947AECA" w14:textId="77777777" w:rsidR="00BE2F5B" w:rsidRDefault="00BE2F5B">
                    <w:pPr>
                      <w:pStyle w:val="Bibliography"/>
                      <w:rPr>
                        <w:noProof/>
                      </w:rPr>
                    </w:pPr>
                    <w:r>
                      <w:rPr>
                        <w:noProof/>
                      </w:rPr>
                      <w:t xml:space="preserve">[65] </w:t>
                    </w:r>
                  </w:p>
                </w:tc>
                <w:tc>
                  <w:tcPr>
                    <w:tcW w:w="0" w:type="auto"/>
                    <w:hideMark/>
                  </w:tcPr>
                  <w:p w14:paraId="4E096961" w14:textId="77777777" w:rsidR="00BE2F5B" w:rsidRDefault="00BE2F5B">
                    <w:pPr>
                      <w:pStyle w:val="Bibliography"/>
                      <w:rPr>
                        <w:noProof/>
                      </w:rPr>
                    </w:pPr>
                    <w:r>
                      <w:rPr>
                        <w:noProof/>
                      </w:rPr>
                      <w:t>“Forwarding and Control Element Separation (ForCES) Framework,” [Online]. Available: https://datatracker.ietf.org/doc/html/rfc3746.</w:t>
                    </w:r>
                  </w:p>
                </w:tc>
              </w:tr>
              <w:tr w:rsidR="00BE2F5B" w14:paraId="29DF1F7F" w14:textId="77777777">
                <w:trPr>
                  <w:divId w:val="1827355391"/>
                  <w:tblCellSpacing w:w="15" w:type="dxa"/>
                </w:trPr>
                <w:tc>
                  <w:tcPr>
                    <w:tcW w:w="50" w:type="pct"/>
                    <w:hideMark/>
                  </w:tcPr>
                  <w:p w14:paraId="1197D038" w14:textId="77777777" w:rsidR="00BE2F5B" w:rsidRDefault="00BE2F5B">
                    <w:pPr>
                      <w:pStyle w:val="Bibliography"/>
                      <w:rPr>
                        <w:noProof/>
                      </w:rPr>
                    </w:pPr>
                    <w:r>
                      <w:rPr>
                        <w:noProof/>
                      </w:rPr>
                      <w:lastRenderedPageBreak/>
                      <w:t xml:space="preserve">[66] </w:t>
                    </w:r>
                  </w:p>
                </w:tc>
                <w:tc>
                  <w:tcPr>
                    <w:tcW w:w="0" w:type="auto"/>
                    <w:hideMark/>
                  </w:tcPr>
                  <w:p w14:paraId="081BB443" w14:textId="77777777" w:rsidR="00BE2F5B" w:rsidRDefault="00BE2F5B">
                    <w:pPr>
                      <w:pStyle w:val="Bibliography"/>
                      <w:rPr>
                        <w:noProof/>
                      </w:rPr>
                    </w:pPr>
                    <w:r>
                      <w:rPr>
                        <w:noProof/>
                      </w:rPr>
                      <w:t>“Open Networking Foundation,” [Online]. Available: https://opennetworking.org/p4/.</w:t>
                    </w:r>
                  </w:p>
                </w:tc>
              </w:tr>
              <w:tr w:rsidR="00BE2F5B" w14:paraId="3EF9768C" w14:textId="77777777">
                <w:trPr>
                  <w:divId w:val="1827355391"/>
                  <w:tblCellSpacing w:w="15" w:type="dxa"/>
                </w:trPr>
                <w:tc>
                  <w:tcPr>
                    <w:tcW w:w="50" w:type="pct"/>
                    <w:hideMark/>
                  </w:tcPr>
                  <w:p w14:paraId="6FC8049B" w14:textId="77777777" w:rsidR="00BE2F5B" w:rsidRDefault="00BE2F5B">
                    <w:pPr>
                      <w:pStyle w:val="Bibliography"/>
                      <w:rPr>
                        <w:noProof/>
                      </w:rPr>
                    </w:pPr>
                    <w:r>
                      <w:rPr>
                        <w:noProof/>
                      </w:rPr>
                      <w:t xml:space="preserve">[67] </w:t>
                    </w:r>
                  </w:p>
                </w:tc>
                <w:tc>
                  <w:tcPr>
                    <w:tcW w:w="0" w:type="auto"/>
                    <w:hideMark/>
                  </w:tcPr>
                  <w:p w14:paraId="6765945C" w14:textId="77777777" w:rsidR="00BE2F5B" w:rsidRDefault="00BE2F5B">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BE2F5B" w14:paraId="4AC18146" w14:textId="77777777">
                <w:trPr>
                  <w:divId w:val="1827355391"/>
                  <w:tblCellSpacing w:w="15" w:type="dxa"/>
                </w:trPr>
                <w:tc>
                  <w:tcPr>
                    <w:tcW w:w="50" w:type="pct"/>
                    <w:hideMark/>
                  </w:tcPr>
                  <w:p w14:paraId="0345ACA2" w14:textId="77777777" w:rsidR="00BE2F5B" w:rsidRDefault="00BE2F5B">
                    <w:pPr>
                      <w:pStyle w:val="Bibliography"/>
                      <w:rPr>
                        <w:noProof/>
                      </w:rPr>
                    </w:pPr>
                    <w:r>
                      <w:rPr>
                        <w:noProof/>
                      </w:rPr>
                      <w:t xml:space="preserve">[68] </w:t>
                    </w:r>
                  </w:p>
                </w:tc>
                <w:tc>
                  <w:tcPr>
                    <w:tcW w:w="0" w:type="auto"/>
                    <w:hideMark/>
                  </w:tcPr>
                  <w:p w14:paraId="22FC792D" w14:textId="77777777" w:rsidR="00BE2F5B" w:rsidRDefault="00BE2F5B">
                    <w:pPr>
                      <w:pStyle w:val="Bibliography"/>
                      <w:rPr>
                        <w:noProof/>
                      </w:rPr>
                    </w:pPr>
                    <w:r>
                      <w:rPr>
                        <w:noProof/>
                      </w:rPr>
                      <w:t>“Introducing JSON,” [Online]. Available: https://www.json.org/json-en.html.</w:t>
                    </w:r>
                  </w:p>
                </w:tc>
              </w:tr>
              <w:tr w:rsidR="00BE2F5B" w14:paraId="52DDA9CE" w14:textId="77777777">
                <w:trPr>
                  <w:divId w:val="1827355391"/>
                  <w:tblCellSpacing w:w="15" w:type="dxa"/>
                </w:trPr>
                <w:tc>
                  <w:tcPr>
                    <w:tcW w:w="50" w:type="pct"/>
                    <w:hideMark/>
                  </w:tcPr>
                  <w:p w14:paraId="7C8947AC" w14:textId="77777777" w:rsidR="00BE2F5B" w:rsidRDefault="00BE2F5B">
                    <w:pPr>
                      <w:pStyle w:val="Bibliography"/>
                      <w:rPr>
                        <w:noProof/>
                      </w:rPr>
                    </w:pPr>
                    <w:r>
                      <w:rPr>
                        <w:noProof/>
                      </w:rPr>
                      <w:t xml:space="preserve">[69] </w:t>
                    </w:r>
                  </w:p>
                </w:tc>
                <w:tc>
                  <w:tcPr>
                    <w:tcW w:w="0" w:type="auto"/>
                    <w:hideMark/>
                  </w:tcPr>
                  <w:p w14:paraId="398F8B3E" w14:textId="77777777" w:rsidR="00BE2F5B" w:rsidRDefault="00BE2F5B">
                    <w:pPr>
                      <w:pStyle w:val="Bibliography"/>
                      <w:rPr>
                        <w:noProof/>
                      </w:rPr>
                    </w:pPr>
                    <w:r>
                      <w:rPr>
                        <w:noProof/>
                      </w:rPr>
                      <w:t>“Intent Framework,” Onosproject, [Online]. Available: https://wiki.onosproject.org/display/ONOS/Intent+Framework.</w:t>
                    </w:r>
                  </w:p>
                </w:tc>
              </w:tr>
              <w:tr w:rsidR="00BE2F5B" w14:paraId="396C05DB" w14:textId="77777777">
                <w:trPr>
                  <w:divId w:val="1827355391"/>
                  <w:tblCellSpacing w:w="15" w:type="dxa"/>
                </w:trPr>
                <w:tc>
                  <w:tcPr>
                    <w:tcW w:w="50" w:type="pct"/>
                    <w:hideMark/>
                  </w:tcPr>
                  <w:p w14:paraId="1CC82D56" w14:textId="77777777" w:rsidR="00BE2F5B" w:rsidRDefault="00BE2F5B">
                    <w:pPr>
                      <w:pStyle w:val="Bibliography"/>
                      <w:rPr>
                        <w:noProof/>
                      </w:rPr>
                    </w:pPr>
                    <w:r>
                      <w:rPr>
                        <w:noProof/>
                      </w:rPr>
                      <w:t xml:space="preserve">[70] </w:t>
                    </w:r>
                  </w:p>
                </w:tc>
                <w:tc>
                  <w:tcPr>
                    <w:tcW w:w="0" w:type="auto"/>
                    <w:hideMark/>
                  </w:tcPr>
                  <w:p w14:paraId="46800C7E" w14:textId="77777777" w:rsidR="00BE2F5B" w:rsidRDefault="00BE2F5B">
                    <w:pPr>
                      <w:pStyle w:val="Bibliography"/>
                      <w:rPr>
                        <w:noProof/>
                      </w:rPr>
                    </w:pPr>
                    <w:r>
                      <w:rPr>
                        <w:noProof/>
                      </w:rPr>
                      <w:t>“Announcing Mininet 2.3.0,” Mininet.org, [Online]. Available: http://mininet.org/blog/2021/02/28/announcing-mininet-2-3-0/.</w:t>
                    </w:r>
                  </w:p>
                </w:tc>
              </w:tr>
              <w:tr w:rsidR="00BE2F5B" w14:paraId="2C7D199D" w14:textId="77777777">
                <w:trPr>
                  <w:divId w:val="1827355391"/>
                  <w:tblCellSpacing w:w="15" w:type="dxa"/>
                </w:trPr>
                <w:tc>
                  <w:tcPr>
                    <w:tcW w:w="50" w:type="pct"/>
                    <w:hideMark/>
                  </w:tcPr>
                  <w:p w14:paraId="0029725D" w14:textId="77777777" w:rsidR="00BE2F5B" w:rsidRDefault="00BE2F5B">
                    <w:pPr>
                      <w:pStyle w:val="Bibliography"/>
                      <w:rPr>
                        <w:noProof/>
                      </w:rPr>
                    </w:pPr>
                    <w:r>
                      <w:rPr>
                        <w:noProof/>
                      </w:rPr>
                      <w:t xml:space="preserve">[71] </w:t>
                    </w:r>
                  </w:p>
                </w:tc>
                <w:tc>
                  <w:tcPr>
                    <w:tcW w:w="0" w:type="auto"/>
                    <w:hideMark/>
                  </w:tcPr>
                  <w:p w14:paraId="5114F80E" w14:textId="77777777" w:rsidR="00BE2F5B" w:rsidRDefault="00BE2F5B">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BE2F5B" w14:paraId="3DBB6CFB" w14:textId="77777777">
                <w:trPr>
                  <w:divId w:val="1827355391"/>
                  <w:tblCellSpacing w:w="15" w:type="dxa"/>
                </w:trPr>
                <w:tc>
                  <w:tcPr>
                    <w:tcW w:w="50" w:type="pct"/>
                    <w:hideMark/>
                  </w:tcPr>
                  <w:p w14:paraId="564C6CCF" w14:textId="77777777" w:rsidR="00BE2F5B" w:rsidRDefault="00BE2F5B">
                    <w:pPr>
                      <w:pStyle w:val="Bibliography"/>
                      <w:rPr>
                        <w:noProof/>
                      </w:rPr>
                    </w:pPr>
                    <w:r>
                      <w:rPr>
                        <w:noProof/>
                      </w:rPr>
                      <w:t xml:space="preserve">[72] </w:t>
                    </w:r>
                  </w:p>
                </w:tc>
                <w:tc>
                  <w:tcPr>
                    <w:tcW w:w="0" w:type="auto"/>
                    <w:hideMark/>
                  </w:tcPr>
                  <w:p w14:paraId="4CF713B2" w14:textId="77777777" w:rsidR="00BE2F5B" w:rsidRDefault="00BE2F5B">
                    <w:pPr>
                      <w:pStyle w:val="Bibliography"/>
                      <w:rPr>
                        <w:noProof/>
                      </w:rPr>
                    </w:pPr>
                    <w:r>
                      <w:rPr>
                        <w:noProof/>
                      </w:rPr>
                      <w:t>B. Lantz, “Onosproject.org,” 27 January 2017. [Online]. Available: https://wiki.onosproject.org/display/ONOS/Mininet+and+onos.py+workflow.</w:t>
                    </w:r>
                  </w:p>
                </w:tc>
              </w:tr>
              <w:tr w:rsidR="00BE2F5B" w14:paraId="2E9FF5B4" w14:textId="77777777">
                <w:trPr>
                  <w:divId w:val="1827355391"/>
                  <w:tblCellSpacing w:w="15" w:type="dxa"/>
                </w:trPr>
                <w:tc>
                  <w:tcPr>
                    <w:tcW w:w="50" w:type="pct"/>
                    <w:hideMark/>
                  </w:tcPr>
                  <w:p w14:paraId="5A50A070" w14:textId="77777777" w:rsidR="00BE2F5B" w:rsidRDefault="00BE2F5B">
                    <w:pPr>
                      <w:pStyle w:val="Bibliography"/>
                      <w:rPr>
                        <w:noProof/>
                      </w:rPr>
                    </w:pPr>
                    <w:r>
                      <w:rPr>
                        <w:noProof/>
                      </w:rPr>
                      <w:t xml:space="preserve">[73] </w:t>
                    </w:r>
                  </w:p>
                </w:tc>
                <w:tc>
                  <w:tcPr>
                    <w:tcW w:w="0" w:type="auto"/>
                    <w:hideMark/>
                  </w:tcPr>
                  <w:p w14:paraId="6227DEEC" w14:textId="77777777" w:rsidR="00BE2F5B" w:rsidRDefault="00BE2F5B">
                    <w:pPr>
                      <w:pStyle w:val="Bibliography"/>
                      <w:rPr>
                        <w:noProof/>
                      </w:rPr>
                    </w:pPr>
                    <w:r>
                      <w:rPr>
                        <w:noProof/>
                      </w:rPr>
                      <w:t>D. P. K. I. P. R. Charles Chan, “How to Enable IPv6,” Onosproject.org, January 2017. [Online]. Available: https://wiki.onosproject.org/display/ONOS/IPv6#IPv6-HowtoEnableIPv6.</w:t>
                    </w:r>
                  </w:p>
                </w:tc>
              </w:tr>
              <w:tr w:rsidR="00BE2F5B" w14:paraId="4E8D48C3" w14:textId="77777777">
                <w:trPr>
                  <w:divId w:val="1827355391"/>
                  <w:tblCellSpacing w:w="15" w:type="dxa"/>
                </w:trPr>
                <w:tc>
                  <w:tcPr>
                    <w:tcW w:w="50" w:type="pct"/>
                    <w:hideMark/>
                  </w:tcPr>
                  <w:p w14:paraId="49A1B86E" w14:textId="77777777" w:rsidR="00BE2F5B" w:rsidRDefault="00BE2F5B">
                    <w:pPr>
                      <w:pStyle w:val="Bibliography"/>
                      <w:rPr>
                        <w:noProof/>
                      </w:rPr>
                    </w:pPr>
                    <w:r>
                      <w:rPr>
                        <w:noProof/>
                      </w:rPr>
                      <w:t xml:space="preserve">[74] </w:t>
                    </w:r>
                  </w:p>
                </w:tc>
                <w:tc>
                  <w:tcPr>
                    <w:tcW w:w="0" w:type="auto"/>
                    <w:hideMark/>
                  </w:tcPr>
                  <w:p w14:paraId="5C2D3D15" w14:textId="77777777" w:rsidR="00BE2F5B" w:rsidRDefault="00BE2F5B">
                    <w:pPr>
                      <w:pStyle w:val="Bibliography"/>
                      <w:rPr>
                        <w:noProof/>
                      </w:rPr>
                    </w:pPr>
                    <w:r>
                      <w:rPr>
                        <w:noProof/>
                      </w:rPr>
                      <w:t>“Virtual Private LAN Service (VPLS) RFC 4761,” [Online]. Available: https://datatracker.ietf.org/doc/html/rfc4761.</w:t>
                    </w:r>
                  </w:p>
                </w:tc>
              </w:tr>
              <w:tr w:rsidR="00BE2F5B" w14:paraId="2EEFCD56" w14:textId="77777777">
                <w:trPr>
                  <w:divId w:val="1827355391"/>
                  <w:tblCellSpacing w:w="15" w:type="dxa"/>
                </w:trPr>
                <w:tc>
                  <w:tcPr>
                    <w:tcW w:w="50" w:type="pct"/>
                    <w:hideMark/>
                  </w:tcPr>
                  <w:p w14:paraId="1D2D3D87" w14:textId="77777777" w:rsidR="00BE2F5B" w:rsidRDefault="00BE2F5B">
                    <w:pPr>
                      <w:pStyle w:val="Bibliography"/>
                      <w:rPr>
                        <w:noProof/>
                      </w:rPr>
                    </w:pPr>
                    <w:r>
                      <w:rPr>
                        <w:noProof/>
                      </w:rPr>
                      <w:t xml:space="preserve">[75] </w:t>
                    </w:r>
                  </w:p>
                </w:tc>
                <w:tc>
                  <w:tcPr>
                    <w:tcW w:w="0" w:type="auto"/>
                    <w:hideMark/>
                  </w:tcPr>
                  <w:p w14:paraId="6B9E31F7" w14:textId="77777777" w:rsidR="00BE2F5B" w:rsidRDefault="00BE2F5B">
                    <w:pPr>
                      <w:pStyle w:val="Bibliography"/>
                      <w:rPr>
                        <w:noProof/>
                      </w:rPr>
                    </w:pPr>
                    <w:r>
                      <w:rPr>
                        <w:noProof/>
                      </w:rPr>
                      <w:t xml:space="preserve">“ Pseudowire Setup and Maintenance RFC 4447,” no. https://datatracker.ietf.org/doc/html/rfc4447. </w:t>
                    </w:r>
                  </w:p>
                </w:tc>
              </w:tr>
              <w:tr w:rsidR="00BE2F5B" w14:paraId="550B686D" w14:textId="77777777">
                <w:trPr>
                  <w:divId w:val="1827355391"/>
                  <w:tblCellSpacing w:w="15" w:type="dxa"/>
                </w:trPr>
                <w:tc>
                  <w:tcPr>
                    <w:tcW w:w="50" w:type="pct"/>
                    <w:hideMark/>
                  </w:tcPr>
                  <w:p w14:paraId="40A538C7" w14:textId="77777777" w:rsidR="00BE2F5B" w:rsidRDefault="00BE2F5B">
                    <w:pPr>
                      <w:pStyle w:val="Bibliography"/>
                      <w:rPr>
                        <w:noProof/>
                      </w:rPr>
                    </w:pPr>
                    <w:r>
                      <w:rPr>
                        <w:noProof/>
                      </w:rPr>
                      <w:t xml:space="preserve">[76] </w:t>
                    </w:r>
                  </w:p>
                </w:tc>
                <w:tc>
                  <w:tcPr>
                    <w:tcW w:w="0" w:type="auto"/>
                    <w:hideMark/>
                  </w:tcPr>
                  <w:p w14:paraId="1D8010A6" w14:textId="77777777" w:rsidR="00BE2F5B" w:rsidRDefault="00BE2F5B">
                    <w:pPr>
                      <w:pStyle w:val="Bibliography"/>
                      <w:rPr>
                        <w:noProof/>
                      </w:rPr>
                    </w:pPr>
                    <w:r>
                      <w:rPr>
                        <w:noProof/>
                      </w:rPr>
                      <w:t xml:space="preserve">M. Y. A. G. e. a. Madhusanka Liyanage, “Enhancing Security, Scalability and Flexibility of Virtual Private LAN Services,” 2017. </w:t>
                    </w:r>
                  </w:p>
                </w:tc>
              </w:tr>
              <w:tr w:rsidR="00BE2F5B" w14:paraId="4FADDB14" w14:textId="77777777">
                <w:trPr>
                  <w:divId w:val="1827355391"/>
                  <w:tblCellSpacing w:w="15" w:type="dxa"/>
                </w:trPr>
                <w:tc>
                  <w:tcPr>
                    <w:tcW w:w="50" w:type="pct"/>
                    <w:hideMark/>
                  </w:tcPr>
                  <w:p w14:paraId="31B1F950" w14:textId="77777777" w:rsidR="00BE2F5B" w:rsidRDefault="00BE2F5B">
                    <w:pPr>
                      <w:pStyle w:val="Bibliography"/>
                      <w:rPr>
                        <w:noProof/>
                      </w:rPr>
                    </w:pPr>
                    <w:r>
                      <w:rPr>
                        <w:noProof/>
                      </w:rPr>
                      <w:t xml:space="preserve">[77] </w:t>
                    </w:r>
                  </w:p>
                </w:tc>
                <w:tc>
                  <w:tcPr>
                    <w:tcW w:w="0" w:type="auto"/>
                    <w:hideMark/>
                  </w:tcPr>
                  <w:p w14:paraId="13B63221" w14:textId="77777777" w:rsidR="00BE2F5B" w:rsidRDefault="00BE2F5B">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BE2F5B" w14:paraId="40F0D05A" w14:textId="77777777">
                <w:trPr>
                  <w:divId w:val="1827355391"/>
                  <w:tblCellSpacing w:w="15" w:type="dxa"/>
                </w:trPr>
                <w:tc>
                  <w:tcPr>
                    <w:tcW w:w="50" w:type="pct"/>
                    <w:hideMark/>
                  </w:tcPr>
                  <w:p w14:paraId="5BBA65DB" w14:textId="77777777" w:rsidR="00BE2F5B" w:rsidRDefault="00BE2F5B">
                    <w:pPr>
                      <w:pStyle w:val="Bibliography"/>
                      <w:rPr>
                        <w:noProof/>
                      </w:rPr>
                    </w:pPr>
                    <w:r>
                      <w:rPr>
                        <w:noProof/>
                      </w:rPr>
                      <w:t xml:space="preserve">[78] </w:t>
                    </w:r>
                  </w:p>
                </w:tc>
                <w:tc>
                  <w:tcPr>
                    <w:tcW w:w="0" w:type="auto"/>
                    <w:hideMark/>
                  </w:tcPr>
                  <w:p w14:paraId="18E2695D" w14:textId="77777777" w:rsidR="00BE2F5B" w:rsidRDefault="00BE2F5B">
                    <w:pPr>
                      <w:pStyle w:val="Bibliography"/>
                      <w:rPr>
                        <w:noProof/>
                      </w:rPr>
                    </w:pPr>
                    <w:r>
                      <w:rPr>
                        <w:noProof/>
                      </w:rPr>
                      <w:t>“Virtual Private LAN Service (VPLS) RFC 4762,” [Online]. Available: https://datatracker.ietf.org/doc/html/rfc4762.</w:t>
                    </w:r>
                  </w:p>
                </w:tc>
              </w:tr>
              <w:tr w:rsidR="00BE2F5B" w14:paraId="4EC052E2" w14:textId="77777777">
                <w:trPr>
                  <w:divId w:val="1827355391"/>
                  <w:tblCellSpacing w:w="15" w:type="dxa"/>
                </w:trPr>
                <w:tc>
                  <w:tcPr>
                    <w:tcW w:w="50" w:type="pct"/>
                    <w:hideMark/>
                  </w:tcPr>
                  <w:p w14:paraId="7175F60B" w14:textId="77777777" w:rsidR="00BE2F5B" w:rsidRDefault="00BE2F5B">
                    <w:pPr>
                      <w:pStyle w:val="Bibliography"/>
                      <w:rPr>
                        <w:noProof/>
                      </w:rPr>
                    </w:pPr>
                    <w:r>
                      <w:rPr>
                        <w:noProof/>
                      </w:rPr>
                      <w:t xml:space="preserve">[79] </w:t>
                    </w:r>
                  </w:p>
                </w:tc>
                <w:tc>
                  <w:tcPr>
                    <w:tcW w:w="0" w:type="auto"/>
                    <w:hideMark/>
                  </w:tcPr>
                  <w:p w14:paraId="556CECAC" w14:textId="77777777" w:rsidR="00BE2F5B" w:rsidRDefault="00BE2F5B">
                    <w:pPr>
                      <w:pStyle w:val="Bibliography"/>
                      <w:rPr>
                        <w:noProof/>
                      </w:rPr>
                    </w:pPr>
                    <w:r>
                      <w:rPr>
                        <w:noProof/>
                      </w:rPr>
                      <w:t>M. Liyanage, “Enhancing security and scalability of Virtual Private LAN Services,” University of Oulu, Finland, 2016.</w:t>
                    </w:r>
                  </w:p>
                </w:tc>
              </w:tr>
              <w:tr w:rsidR="00BE2F5B" w14:paraId="04E967AD" w14:textId="77777777">
                <w:trPr>
                  <w:divId w:val="1827355391"/>
                  <w:tblCellSpacing w:w="15" w:type="dxa"/>
                </w:trPr>
                <w:tc>
                  <w:tcPr>
                    <w:tcW w:w="50" w:type="pct"/>
                    <w:hideMark/>
                  </w:tcPr>
                  <w:p w14:paraId="43387E1F" w14:textId="77777777" w:rsidR="00BE2F5B" w:rsidRDefault="00BE2F5B">
                    <w:pPr>
                      <w:pStyle w:val="Bibliography"/>
                      <w:rPr>
                        <w:noProof/>
                      </w:rPr>
                    </w:pPr>
                    <w:r>
                      <w:rPr>
                        <w:noProof/>
                      </w:rPr>
                      <w:t xml:space="preserve">[80] </w:t>
                    </w:r>
                  </w:p>
                </w:tc>
                <w:tc>
                  <w:tcPr>
                    <w:tcW w:w="0" w:type="auto"/>
                    <w:hideMark/>
                  </w:tcPr>
                  <w:p w14:paraId="694B32D1" w14:textId="77777777" w:rsidR="00BE2F5B" w:rsidRDefault="00BE2F5B">
                    <w:pPr>
                      <w:pStyle w:val="Bibliography"/>
                      <w:rPr>
                        <w:noProof/>
                      </w:rPr>
                    </w:pPr>
                    <w:r>
                      <w:rPr>
                        <w:noProof/>
                      </w:rPr>
                      <w:t>C.-M. O. e. a. Carolina Fernández, “Virtual Private LAN Service - VPLS,” Onosproject.org, 30 May 2017. [Online]. Available: https://wiki.onosproject.org/display/ONOS/Virtual+Private+LAN+Service+-+VPLS.</w:t>
                    </w:r>
                  </w:p>
                </w:tc>
              </w:tr>
              <w:tr w:rsidR="00BE2F5B" w14:paraId="2E87E8E4" w14:textId="77777777">
                <w:trPr>
                  <w:divId w:val="1827355391"/>
                  <w:tblCellSpacing w:w="15" w:type="dxa"/>
                </w:trPr>
                <w:tc>
                  <w:tcPr>
                    <w:tcW w:w="50" w:type="pct"/>
                    <w:hideMark/>
                  </w:tcPr>
                  <w:p w14:paraId="093B12F8" w14:textId="77777777" w:rsidR="00BE2F5B" w:rsidRDefault="00BE2F5B">
                    <w:pPr>
                      <w:pStyle w:val="Bibliography"/>
                      <w:rPr>
                        <w:noProof/>
                      </w:rPr>
                    </w:pPr>
                    <w:r>
                      <w:rPr>
                        <w:noProof/>
                      </w:rPr>
                      <w:t xml:space="preserve">[81] </w:t>
                    </w:r>
                  </w:p>
                </w:tc>
                <w:tc>
                  <w:tcPr>
                    <w:tcW w:w="0" w:type="auto"/>
                    <w:hideMark/>
                  </w:tcPr>
                  <w:p w14:paraId="3A5373A2" w14:textId="77777777" w:rsidR="00BE2F5B" w:rsidRDefault="00BE2F5B">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BE2F5B" w14:paraId="637F0D4D" w14:textId="77777777">
                <w:trPr>
                  <w:divId w:val="1827355391"/>
                  <w:tblCellSpacing w:w="15" w:type="dxa"/>
                </w:trPr>
                <w:tc>
                  <w:tcPr>
                    <w:tcW w:w="50" w:type="pct"/>
                    <w:hideMark/>
                  </w:tcPr>
                  <w:p w14:paraId="2EFE40E8" w14:textId="77777777" w:rsidR="00BE2F5B" w:rsidRDefault="00BE2F5B">
                    <w:pPr>
                      <w:pStyle w:val="Bibliography"/>
                      <w:rPr>
                        <w:noProof/>
                      </w:rPr>
                    </w:pPr>
                    <w:r>
                      <w:rPr>
                        <w:noProof/>
                      </w:rPr>
                      <w:t xml:space="preserve">[82] </w:t>
                    </w:r>
                  </w:p>
                </w:tc>
                <w:tc>
                  <w:tcPr>
                    <w:tcW w:w="0" w:type="auto"/>
                    <w:hideMark/>
                  </w:tcPr>
                  <w:p w14:paraId="6B0CC218" w14:textId="77777777" w:rsidR="00BE2F5B" w:rsidRDefault="00BE2F5B">
                    <w:pPr>
                      <w:pStyle w:val="Bibliography"/>
                      <w:rPr>
                        <w:noProof/>
                      </w:rPr>
                    </w:pPr>
                    <w:r>
                      <w:rPr>
                        <w:noProof/>
                      </w:rPr>
                      <w:t>J. Halterman, “Atomix,” 2013. [Online]. Available: https://github.com/atomix/atomix.</w:t>
                    </w:r>
                  </w:p>
                </w:tc>
              </w:tr>
              <w:tr w:rsidR="00BE2F5B" w14:paraId="3F997B01" w14:textId="77777777">
                <w:trPr>
                  <w:divId w:val="1827355391"/>
                  <w:tblCellSpacing w:w="15" w:type="dxa"/>
                </w:trPr>
                <w:tc>
                  <w:tcPr>
                    <w:tcW w:w="50" w:type="pct"/>
                    <w:hideMark/>
                  </w:tcPr>
                  <w:p w14:paraId="1C2E231C" w14:textId="77777777" w:rsidR="00BE2F5B" w:rsidRDefault="00BE2F5B">
                    <w:pPr>
                      <w:pStyle w:val="Bibliography"/>
                      <w:rPr>
                        <w:noProof/>
                      </w:rPr>
                    </w:pPr>
                    <w:r>
                      <w:rPr>
                        <w:noProof/>
                      </w:rPr>
                      <w:t xml:space="preserve">[83] </w:t>
                    </w:r>
                  </w:p>
                </w:tc>
                <w:tc>
                  <w:tcPr>
                    <w:tcW w:w="0" w:type="auto"/>
                    <w:hideMark/>
                  </w:tcPr>
                  <w:p w14:paraId="31059E5F" w14:textId="77777777" w:rsidR="00BE2F5B" w:rsidRDefault="00BE2F5B">
                    <w:pPr>
                      <w:pStyle w:val="Bibliography"/>
                      <w:rPr>
                        <w:noProof/>
                      </w:rPr>
                    </w:pPr>
                    <w:r>
                      <w:rPr>
                        <w:noProof/>
                      </w:rPr>
                      <w:t>J. H. e. a. Luca Prete, “Forming a cluster,” Onosproject.org, [Online]. Available: https://wiki.onosproject.org/display/ONOS/Forming+a+cluster.</w:t>
                    </w:r>
                  </w:p>
                </w:tc>
              </w:tr>
              <w:tr w:rsidR="00BE2F5B" w14:paraId="782355C8" w14:textId="77777777">
                <w:trPr>
                  <w:divId w:val="1827355391"/>
                  <w:tblCellSpacing w:w="15" w:type="dxa"/>
                </w:trPr>
                <w:tc>
                  <w:tcPr>
                    <w:tcW w:w="50" w:type="pct"/>
                    <w:hideMark/>
                  </w:tcPr>
                  <w:p w14:paraId="7E109CB1" w14:textId="77777777" w:rsidR="00BE2F5B" w:rsidRDefault="00BE2F5B">
                    <w:pPr>
                      <w:pStyle w:val="Bibliography"/>
                      <w:rPr>
                        <w:noProof/>
                      </w:rPr>
                    </w:pPr>
                    <w:r>
                      <w:rPr>
                        <w:noProof/>
                      </w:rPr>
                      <w:t xml:space="preserve">[84] </w:t>
                    </w:r>
                  </w:p>
                </w:tc>
                <w:tc>
                  <w:tcPr>
                    <w:tcW w:w="0" w:type="auto"/>
                    <w:hideMark/>
                  </w:tcPr>
                  <w:p w14:paraId="5E582F81" w14:textId="77777777" w:rsidR="00BE2F5B" w:rsidRDefault="00BE2F5B">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BE2F5B" w14:paraId="4577DA46" w14:textId="77777777">
                <w:trPr>
                  <w:divId w:val="1827355391"/>
                  <w:tblCellSpacing w:w="15" w:type="dxa"/>
                </w:trPr>
                <w:tc>
                  <w:tcPr>
                    <w:tcW w:w="50" w:type="pct"/>
                    <w:hideMark/>
                  </w:tcPr>
                  <w:p w14:paraId="7E9EC566" w14:textId="77777777" w:rsidR="00BE2F5B" w:rsidRDefault="00BE2F5B">
                    <w:pPr>
                      <w:pStyle w:val="Bibliography"/>
                      <w:rPr>
                        <w:noProof/>
                      </w:rPr>
                    </w:pPr>
                    <w:r>
                      <w:rPr>
                        <w:noProof/>
                      </w:rPr>
                      <w:t xml:space="preserve">[85] </w:t>
                    </w:r>
                  </w:p>
                </w:tc>
                <w:tc>
                  <w:tcPr>
                    <w:tcW w:w="0" w:type="auto"/>
                    <w:hideMark/>
                  </w:tcPr>
                  <w:p w14:paraId="2C07E20D" w14:textId="77777777" w:rsidR="00BE2F5B" w:rsidRDefault="00BE2F5B">
                    <w:pPr>
                      <w:pStyle w:val="Bibliography"/>
                      <w:rPr>
                        <w:noProof/>
                      </w:rPr>
                    </w:pPr>
                    <w:r>
                      <w:rPr>
                        <w:noProof/>
                      </w:rPr>
                      <w:t>J. Halterman, “ONOS Cluster Configuration,” Onosproject.org, 2018. [Online]. Available: https://wiki.onosproject.org/pages/viewpage.action?pageId=28836788.</w:t>
                    </w:r>
                  </w:p>
                </w:tc>
              </w:tr>
              <w:tr w:rsidR="00BE2F5B" w14:paraId="0971DB2A" w14:textId="77777777">
                <w:trPr>
                  <w:divId w:val="1827355391"/>
                  <w:tblCellSpacing w:w="15" w:type="dxa"/>
                </w:trPr>
                <w:tc>
                  <w:tcPr>
                    <w:tcW w:w="50" w:type="pct"/>
                    <w:hideMark/>
                  </w:tcPr>
                  <w:p w14:paraId="21FD8932" w14:textId="77777777" w:rsidR="00BE2F5B" w:rsidRDefault="00BE2F5B">
                    <w:pPr>
                      <w:pStyle w:val="Bibliography"/>
                      <w:rPr>
                        <w:noProof/>
                      </w:rPr>
                    </w:pPr>
                    <w:r>
                      <w:rPr>
                        <w:noProof/>
                      </w:rPr>
                      <w:t xml:space="preserve">[86] </w:t>
                    </w:r>
                  </w:p>
                </w:tc>
                <w:tc>
                  <w:tcPr>
                    <w:tcW w:w="0" w:type="auto"/>
                    <w:hideMark/>
                  </w:tcPr>
                  <w:p w14:paraId="16850DDF" w14:textId="77777777" w:rsidR="00BE2F5B" w:rsidRDefault="00BE2F5B">
                    <w:pPr>
                      <w:pStyle w:val="Bibliography"/>
                      <w:rPr>
                        <w:noProof/>
                      </w:rPr>
                    </w:pPr>
                    <w:r>
                      <w:rPr>
                        <w:noProof/>
                      </w:rPr>
                      <w:t>S. Wu, “Network Discovery,” Onosproject.org, 2016. [Online]. Available: https://wiki.onosproject.org/display/ONOS/Network+Discovery.</w:t>
                    </w:r>
                  </w:p>
                </w:tc>
              </w:tr>
              <w:tr w:rsidR="00BE2F5B" w14:paraId="0F627321" w14:textId="77777777">
                <w:trPr>
                  <w:divId w:val="1827355391"/>
                  <w:tblCellSpacing w:w="15" w:type="dxa"/>
                </w:trPr>
                <w:tc>
                  <w:tcPr>
                    <w:tcW w:w="50" w:type="pct"/>
                    <w:hideMark/>
                  </w:tcPr>
                  <w:p w14:paraId="6FF181BE" w14:textId="77777777" w:rsidR="00BE2F5B" w:rsidRDefault="00BE2F5B">
                    <w:pPr>
                      <w:pStyle w:val="Bibliography"/>
                      <w:rPr>
                        <w:noProof/>
                      </w:rPr>
                    </w:pPr>
                    <w:r>
                      <w:rPr>
                        <w:noProof/>
                      </w:rPr>
                      <w:t xml:space="preserve">[87] </w:t>
                    </w:r>
                  </w:p>
                </w:tc>
                <w:tc>
                  <w:tcPr>
                    <w:tcW w:w="0" w:type="auto"/>
                    <w:hideMark/>
                  </w:tcPr>
                  <w:p w14:paraId="1F0B4BAA" w14:textId="77777777" w:rsidR="00BE2F5B" w:rsidRDefault="00BE2F5B">
                    <w:pPr>
                      <w:pStyle w:val="Bibliography"/>
                      <w:rPr>
                        <w:noProof/>
                      </w:rPr>
                    </w:pPr>
                    <w:r>
                      <w:rPr>
                        <w:noProof/>
                      </w:rPr>
                      <w:t xml:space="preserve">R. Eddy, “Multicast Use Case,” Onosproject.org, 2015. [Online]. Available: </w:t>
                    </w:r>
                    <w:r>
                      <w:rPr>
                        <w:noProof/>
                      </w:rPr>
                      <w:lastRenderedPageBreak/>
                      <w:t>https://wiki.onosproject.org/display/ONOS/Multicast+Use+Case.</w:t>
                    </w:r>
                  </w:p>
                </w:tc>
              </w:tr>
              <w:tr w:rsidR="00BE2F5B" w14:paraId="3C890B6D" w14:textId="77777777">
                <w:trPr>
                  <w:divId w:val="1827355391"/>
                  <w:tblCellSpacing w:w="15" w:type="dxa"/>
                </w:trPr>
                <w:tc>
                  <w:tcPr>
                    <w:tcW w:w="50" w:type="pct"/>
                    <w:hideMark/>
                  </w:tcPr>
                  <w:p w14:paraId="4EE77F92" w14:textId="77777777" w:rsidR="00BE2F5B" w:rsidRDefault="00BE2F5B">
                    <w:pPr>
                      <w:pStyle w:val="Bibliography"/>
                      <w:rPr>
                        <w:noProof/>
                      </w:rPr>
                    </w:pPr>
                    <w:r>
                      <w:rPr>
                        <w:noProof/>
                      </w:rPr>
                      <w:t xml:space="preserve">[88] </w:t>
                    </w:r>
                  </w:p>
                </w:tc>
                <w:tc>
                  <w:tcPr>
                    <w:tcW w:w="0" w:type="auto"/>
                    <w:hideMark/>
                  </w:tcPr>
                  <w:p w14:paraId="2215E1ED" w14:textId="77777777" w:rsidR="00BE2F5B" w:rsidRDefault="00BE2F5B">
                    <w:pPr>
                      <w:pStyle w:val="Bibliography"/>
                      <w:rPr>
                        <w:noProof/>
                      </w:rPr>
                    </w:pPr>
                    <w:r>
                      <w:rPr>
                        <w:noProof/>
                      </w:rPr>
                      <w:t xml:space="preserve">G. M. S. A. C. R. R. H. E. M. Dimas A. Marenda, “Intent-Based Path Selection for VM Migration Application with Open Network Operating System,” Institut Teknologi Bandung. </w:t>
                    </w:r>
                  </w:p>
                </w:tc>
              </w:tr>
              <w:tr w:rsidR="00BE2F5B" w14:paraId="6B016876" w14:textId="77777777">
                <w:trPr>
                  <w:divId w:val="1827355391"/>
                  <w:tblCellSpacing w:w="15" w:type="dxa"/>
                </w:trPr>
                <w:tc>
                  <w:tcPr>
                    <w:tcW w:w="50" w:type="pct"/>
                    <w:hideMark/>
                  </w:tcPr>
                  <w:p w14:paraId="708835A1" w14:textId="77777777" w:rsidR="00BE2F5B" w:rsidRDefault="00BE2F5B">
                    <w:pPr>
                      <w:pStyle w:val="Bibliography"/>
                      <w:rPr>
                        <w:noProof/>
                      </w:rPr>
                    </w:pPr>
                    <w:r>
                      <w:rPr>
                        <w:noProof/>
                      </w:rPr>
                      <w:t xml:space="preserve">[89] </w:t>
                    </w:r>
                  </w:p>
                </w:tc>
                <w:tc>
                  <w:tcPr>
                    <w:tcW w:w="0" w:type="auto"/>
                    <w:hideMark/>
                  </w:tcPr>
                  <w:p w14:paraId="347E43F2" w14:textId="77777777" w:rsidR="00BE2F5B" w:rsidRDefault="00BE2F5B">
                    <w:pPr>
                      <w:pStyle w:val="Bibliography"/>
                      <w:rPr>
                        <w:noProof/>
                      </w:rPr>
                    </w:pPr>
                    <w:r>
                      <w:rPr>
                        <w:noProof/>
                      </w:rPr>
                      <w:t xml:space="preserve">D. B. R. P. M. Babu R. Dawadi. Shashidhar R. Joshi, “Towards Smart Networking with SDN Enabled IPv6 Network,” 2022. </w:t>
                    </w:r>
                  </w:p>
                </w:tc>
              </w:tr>
              <w:tr w:rsidR="00BE2F5B" w14:paraId="3AA0A9DC" w14:textId="77777777">
                <w:trPr>
                  <w:divId w:val="1827355391"/>
                  <w:tblCellSpacing w:w="15" w:type="dxa"/>
                </w:trPr>
                <w:tc>
                  <w:tcPr>
                    <w:tcW w:w="50" w:type="pct"/>
                    <w:hideMark/>
                  </w:tcPr>
                  <w:p w14:paraId="301176FF" w14:textId="77777777" w:rsidR="00BE2F5B" w:rsidRDefault="00BE2F5B">
                    <w:pPr>
                      <w:pStyle w:val="Bibliography"/>
                      <w:rPr>
                        <w:noProof/>
                      </w:rPr>
                    </w:pPr>
                    <w:r>
                      <w:rPr>
                        <w:noProof/>
                      </w:rPr>
                      <w:t xml:space="preserve">[90] </w:t>
                    </w:r>
                  </w:p>
                </w:tc>
                <w:tc>
                  <w:tcPr>
                    <w:tcW w:w="0" w:type="auto"/>
                    <w:hideMark/>
                  </w:tcPr>
                  <w:p w14:paraId="290EDF7E" w14:textId="77777777" w:rsidR="00BE2F5B" w:rsidRDefault="00BE2F5B">
                    <w:pPr>
                      <w:pStyle w:val="Bibliography"/>
                      <w:rPr>
                        <w:noProof/>
                      </w:rPr>
                    </w:pPr>
                    <w:r>
                      <w:rPr>
                        <w:noProof/>
                      </w:rPr>
                      <w:t>“ A Comparison of IPv6-over-IPv4 Tunnel Mechanisms RFC 7059,” [Online]. Available: https://www.rfc-editor.org/rfc/rfc7059.html.</w:t>
                    </w:r>
                  </w:p>
                </w:tc>
              </w:tr>
              <w:tr w:rsidR="00BE2F5B" w14:paraId="760FD47F" w14:textId="77777777">
                <w:trPr>
                  <w:divId w:val="1827355391"/>
                  <w:tblCellSpacing w:w="15" w:type="dxa"/>
                </w:trPr>
                <w:tc>
                  <w:tcPr>
                    <w:tcW w:w="50" w:type="pct"/>
                    <w:hideMark/>
                  </w:tcPr>
                  <w:p w14:paraId="40A12288" w14:textId="77777777" w:rsidR="00BE2F5B" w:rsidRDefault="00BE2F5B">
                    <w:pPr>
                      <w:pStyle w:val="Bibliography"/>
                      <w:rPr>
                        <w:noProof/>
                      </w:rPr>
                    </w:pPr>
                    <w:r>
                      <w:rPr>
                        <w:noProof/>
                      </w:rPr>
                      <w:t xml:space="preserve">[91] </w:t>
                    </w:r>
                  </w:p>
                </w:tc>
                <w:tc>
                  <w:tcPr>
                    <w:tcW w:w="0" w:type="auto"/>
                    <w:hideMark/>
                  </w:tcPr>
                  <w:p w14:paraId="00B68B6F" w14:textId="77777777" w:rsidR="00BE2F5B" w:rsidRDefault="00BE2F5B">
                    <w:pPr>
                      <w:pStyle w:val="Bibliography"/>
                      <w:rPr>
                        <w:noProof/>
                      </w:rPr>
                    </w:pPr>
                    <w:r>
                      <w:rPr>
                        <w:noProof/>
                      </w:rPr>
                      <w:t>“RIPng for IPv6 RFC 2080,” [Online]. Available: https://datatracker.ietf.org/doc/html/rfc2080.</w:t>
                    </w:r>
                  </w:p>
                </w:tc>
              </w:tr>
              <w:tr w:rsidR="00BE2F5B" w14:paraId="783CF6E0" w14:textId="77777777">
                <w:trPr>
                  <w:divId w:val="1827355391"/>
                  <w:tblCellSpacing w:w="15" w:type="dxa"/>
                </w:trPr>
                <w:tc>
                  <w:tcPr>
                    <w:tcW w:w="50" w:type="pct"/>
                    <w:hideMark/>
                  </w:tcPr>
                  <w:p w14:paraId="58580EA9" w14:textId="77777777" w:rsidR="00BE2F5B" w:rsidRDefault="00BE2F5B">
                    <w:pPr>
                      <w:pStyle w:val="Bibliography"/>
                      <w:rPr>
                        <w:noProof/>
                      </w:rPr>
                    </w:pPr>
                    <w:r>
                      <w:rPr>
                        <w:noProof/>
                      </w:rPr>
                      <w:t xml:space="preserve">[92] </w:t>
                    </w:r>
                  </w:p>
                </w:tc>
                <w:tc>
                  <w:tcPr>
                    <w:tcW w:w="0" w:type="auto"/>
                    <w:hideMark/>
                  </w:tcPr>
                  <w:p w14:paraId="45375ECF" w14:textId="77777777" w:rsidR="00BE2F5B" w:rsidRDefault="00BE2F5B">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BE2F5B" w14:paraId="0B37CE59" w14:textId="77777777">
                <w:trPr>
                  <w:divId w:val="1827355391"/>
                  <w:tblCellSpacing w:w="15" w:type="dxa"/>
                </w:trPr>
                <w:tc>
                  <w:tcPr>
                    <w:tcW w:w="50" w:type="pct"/>
                    <w:hideMark/>
                  </w:tcPr>
                  <w:p w14:paraId="55D7DABF" w14:textId="77777777" w:rsidR="00BE2F5B" w:rsidRDefault="00BE2F5B">
                    <w:pPr>
                      <w:pStyle w:val="Bibliography"/>
                      <w:rPr>
                        <w:noProof/>
                      </w:rPr>
                    </w:pPr>
                    <w:r>
                      <w:rPr>
                        <w:noProof/>
                      </w:rPr>
                      <w:t xml:space="preserve">[93] </w:t>
                    </w:r>
                  </w:p>
                </w:tc>
                <w:tc>
                  <w:tcPr>
                    <w:tcW w:w="0" w:type="auto"/>
                    <w:hideMark/>
                  </w:tcPr>
                  <w:p w14:paraId="54EFB677" w14:textId="77777777" w:rsidR="00BE2F5B" w:rsidRDefault="00BE2F5B">
                    <w:pPr>
                      <w:pStyle w:val="Bibliography"/>
                      <w:rPr>
                        <w:noProof/>
                      </w:rPr>
                    </w:pPr>
                    <w:r>
                      <w:rPr>
                        <w:noProof/>
                      </w:rPr>
                      <w:t>“A Border Gateway Protocol 4 (BGP-4) RFC 4271,” [Online]. Available: https://www.rfc-editor.org/rfc/rfc4271 .</w:t>
                    </w:r>
                  </w:p>
                </w:tc>
              </w:tr>
              <w:tr w:rsidR="00BE2F5B" w14:paraId="3C61A08D" w14:textId="77777777">
                <w:trPr>
                  <w:divId w:val="1827355391"/>
                  <w:tblCellSpacing w:w="15" w:type="dxa"/>
                </w:trPr>
                <w:tc>
                  <w:tcPr>
                    <w:tcW w:w="50" w:type="pct"/>
                    <w:hideMark/>
                  </w:tcPr>
                  <w:p w14:paraId="76F3DB02" w14:textId="77777777" w:rsidR="00BE2F5B" w:rsidRDefault="00BE2F5B">
                    <w:pPr>
                      <w:pStyle w:val="Bibliography"/>
                      <w:rPr>
                        <w:noProof/>
                      </w:rPr>
                    </w:pPr>
                    <w:r>
                      <w:rPr>
                        <w:noProof/>
                      </w:rPr>
                      <w:t xml:space="preserve">[94] </w:t>
                    </w:r>
                  </w:p>
                </w:tc>
                <w:tc>
                  <w:tcPr>
                    <w:tcW w:w="0" w:type="auto"/>
                    <w:hideMark/>
                  </w:tcPr>
                  <w:p w14:paraId="0425E227" w14:textId="77777777" w:rsidR="00BE2F5B" w:rsidRDefault="00BE2F5B">
                    <w:pPr>
                      <w:pStyle w:val="Bibliography"/>
                      <w:rPr>
                        <w:noProof/>
                      </w:rPr>
                    </w:pPr>
                    <w:r>
                      <w:rPr>
                        <w:noProof/>
                      </w:rPr>
                      <w:t>“Quagga Routing Software Suite,” [Online]. Available: https://www.nongnu.org/quagga/index.html.</w:t>
                    </w:r>
                  </w:p>
                </w:tc>
              </w:tr>
              <w:tr w:rsidR="00BE2F5B" w14:paraId="30381209" w14:textId="77777777">
                <w:trPr>
                  <w:divId w:val="1827355391"/>
                  <w:tblCellSpacing w:w="15" w:type="dxa"/>
                </w:trPr>
                <w:tc>
                  <w:tcPr>
                    <w:tcW w:w="50" w:type="pct"/>
                    <w:hideMark/>
                  </w:tcPr>
                  <w:p w14:paraId="08590569" w14:textId="77777777" w:rsidR="00BE2F5B" w:rsidRDefault="00BE2F5B">
                    <w:pPr>
                      <w:pStyle w:val="Bibliography"/>
                      <w:rPr>
                        <w:noProof/>
                      </w:rPr>
                    </w:pPr>
                    <w:r>
                      <w:rPr>
                        <w:noProof/>
                      </w:rPr>
                      <w:t xml:space="preserve">[95] </w:t>
                    </w:r>
                  </w:p>
                </w:tc>
                <w:tc>
                  <w:tcPr>
                    <w:tcW w:w="0" w:type="auto"/>
                    <w:hideMark/>
                  </w:tcPr>
                  <w:p w14:paraId="5A314BDC" w14:textId="77777777" w:rsidR="00BE2F5B" w:rsidRDefault="00BE2F5B">
                    <w:pPr>
                      <w:pStyle w:val="Bibliography"/>
                      <w:rPr>
                        <w:noProof/>
                      </w:rPr>
                    </w:pPr>
                    <w:r>
                      <w:rPr>
                        <w:noProof/>
                      </w:rPr>
                      <w:t>“BSD Router Project: Open Source Router Distribution,” [Online]. Available: https://bsdrp.net/BSDRP.</w:t>
                    </w:r>
                  </w:p>
                </w:tc>
              </w:tr>
              <w:tr w:rsidR="00BE2F5B" w14:paraId="41283B02" w14:textId="77777777">
                <w:trPr>
                  <w:divId w:val="1827355391"/>
                  <w:tblCellSpacing w:w="15" w:type="dxa"/>
                </w:trPr>
                <w:tc>
                  <w:tcPr>
                    <w:tcW w:w="50" w:type="pct"/>
                    <w:hideMark/>
                  </w:tcPr>
                  <w:p w14:paraId="7218B84F" w14:textId="77777777" w:rsidR="00BE2F5B" w:rsidRDefault="00BE2F5B">
                    <w:pPr>
                      <w:pStyle w:val="Bibliography"/>
                      <w:rPr>
                        <w:noProof/>
                      </w:rPr>
                    </w:pPr>
                    <w:r>
                      <w:rPr>
                        <w:noProof/>
                      </w:rPr>
                      <w:t xml:space="preserve">[96] </w:t>
                    </w:r>
                  </w:p>
                </w:tc>
                <w:tc>
                  <w:tcPr>
                    <w:tcW w:w="0" w:type="auto"/>
                    <w:hideMark/>
                  </w:tcPr>
                  <w:p w14:paraId="3963B51F" w14:textId="77777777" w:rsidR="00BE2F5B" w:rsidRDefault="00BE2F5B">
                    <w:pPr>
                      <w:pStyle w:val="Bibliography"/>
                      <w:rPr>
                        <w:noProof/>
                      </w:rPr>
                    </w:pPr>
                    <w:r>
                      <w:rPr>
                        <w:noProof/>
                      </w:rPr>
                      <w:t>“FRRouting Project,” [Online]. Available: https://frrouting.org/.</w:t>
                    </w:r>
                  </w:p>
                </w:tc>
              </w:tr>
            </w:tbl>
            <w:p w14:paraId="3F6C7FE9" w14:textId="77777777" w:rsidR="00BE2F5B" w:rsidRDefault="00BE2F5B">
              <w:pPr>
                <w:divId w:val="1827355391"/>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83" w:name="_Toc115724390"/>
      <w:r w:rsidRPr="001B6BE1">
        <w:lastRenderedPageBreak/>
        <w:t>A</w:t>
      </w:r>
      <w:bookmarkEnd w:id="4"/>
      <w:r w:rsidRPr="001B6BE1">
        <w:t>ppendix</w:t>
      </w:r>
      <w:bookmarkEnd w:id="183"/>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27"/>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28"/>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29"/>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0"/>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1"/>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3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3"/>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"ips"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"ips"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"ips"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"ips"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"org.onosproject.router" : {</w:t>
      </w:r>
    </w:p>
    <w:p w14:paraId="17D1EC7A" w14:textId="77777777" w:rsidR="00B71CC7" w:rsidRPr="001B6BE1" w:rsidRDefault="00B71CC7" w:rsidP="00B71CC7">
      <w:pPr>
        <w:contextualSpacing/>
        <w:mirrorIndents/>
        <w:rPr>
          <w:sz w:val="16"/>
          <w:szCs w:val="16"/>
        </w:rPr>
      </w:pPr>
      <w:r w:rsidRPr="001B6BE1">
        <w:rPr>
          <w:sz w:val="16"/>
          <w:szCs w:val="16"/>
        </w:rPr>
        <w:t xml:space="preserve">        "bgp" : {</w:t>
      </w:r>
    </w:p>
    <w:p w14:paraId="6B69B9D1" w14:textId="77777777" w:rsidR="00B71CC7" w:rsidRPr="001B6BE1" w:rsidRDefault="00B71CC7" w:rsidP="00B71CC7">
      <w:pPr>
        <w:contextualSpacing/>
        <w:mirrorIndents/>
        <w:rPr>
          <w:sz w:val="16"/>
          <w:szCs w:val="16"/>
        </w:rPr>
      </w:pPr>
      <w:r w:rsidRPr="001B6BE1">
        <w:rPr>
          <w:sz w:val="16"/>
          <w:szCs w:val="16"/>
        </w:rPr>
        <w:t xml:space="preserve">            "bgpSpeakers"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"connectPoint"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"ips"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"ips"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"ips"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"ips"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"org.onosproject.router" : {</w:t>
      </w:r>
    </w:p>
    <w:p w14:paraId="4E1FD9A6" w14:textId="77777777" w:rsidR="005D0F23" w:rsidRPr="001B6BE1" w:rsidRDefault="005D0F23" w:rsidP="00B71CC7">
      <w:pPr>
        <w:contextualSpacing/>
        <w:mirrorIndents/>
        <w:rPr>
          <w:sz w:val="16"/>
          <w:szCs w:val="16"/>
        </w:rPr>
      </w:pPr>
      <w:r w:rsidRPr="001B6BE1">
        <w:rPr>
          <w:sz w:val="16"/>
          <w:szCs w:val="16"/>
        </w:rPr>
        <w:t xml:space="preserve">            "bgp" : {</w:t>
      </w:r>
    </w:p>
    <w:p w14:paraId="36ED900B" w14:textId="77777777" w:rsidR="005D0F23" w:rsidRPr="001B6BE1" w:rsidRDefault="005D0F23" w:rsidP="00B71CC7">
      <w:pPr>
        <w:contextualSpacing/>
        <w:mirrorIndents/>
        <w:rPr>
          <w:sz w:val="16"/>
          <w:szCs w:val="16"/>
        </w:rPr>
      </w:pPr>
      <w:r w:rsidRPr="001B6BE1">
        <w:rPr>
          <w:sz w:val="16"/>
          <w:szCs w:val="16"/>
        </w:rPr>
        <w:t xml:space="preserve">                "bgpSpeakers"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"connectPoint"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"reactiveRouting"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"virtualGatewayMacAddress"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4"/>
      <w:headerReference w:type="first" r:id="rId135"/>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B752F" w14:textId="77777777" w:rsidR="0043037C" w:rsidRDefault="0043037C">
      <w:r>
        <w:separator/>
      </w:r>
    </w:p>
  </w:endnote>
  <w:endnote w:type="continuationSeparator" w:id="0">
    <w:p w14:paraId="6E091F93" w14:textId="77777777" w:rsidR="0043037C" w:rsidRDefault="004303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DB0AA" w14:textId="77777777" w:rsidR="0043037C" w:rsidRDefault="0043037C">
      <w:r>
        <w:separator/>
      </w:r>
    </w:p>
  </w:footnote>
  <w:footnote w:type="continuationSeparator" w:id="0">
    <w:p w14:paraId="284B5684" w14:textId="77777777" w:rsidR="0043037C" w:rsidRDefault="004303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2B56"/>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749"/>
    <w:rsid w:val="00021ABD"/>
    <w:rsid w:val="00021DD2"/>
    <w:rsid w:val="000221C5"/>
    <w:rsid w:val="000222D0"/>
    <w:rsid w:val="00022B29"/>
    <w:rsid w:val="00022B70"/>
    <w:rsid w:val="000232F4"/>
    <w:rsid w:val="00023634"/>
    <w:rsid w:val="00024498"/>
    <w:rsid w:val="000247F0"/>
    <w:rsid w:val="00024916"/>
    <w:rsid w:val="00024A1A"/>
    <w:rsid w:val="000254A0"/>
    <w:rsid w:val="00025B25"/>
    <w:rsid w:val="000267BB"/>
    <w:rsid w:val="0002691A"/>
    <w:rsid w:val="000272DF"/>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38"/>
    <w:rsid w:val="00044266"/>
    <w:rsid w:val="0004451B"/>
    <w:rsid w:val="00044CE7"/>
    <w:rsid w:val="000457D0"/>
    <w:rsid w:val="00045DB5"/>
    <w:rsid w:val="0004636D"/>
    <w:rsid w:val="00047D58"/>
    <w:rsid w:val="000509AD"/>
    <w:rsid w:val="000510BA"/>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4C0"/>
    <w:rsid w:val="000B6906"/>
    <w:rsid w:val="000B6DE4"/>
    <w:rsid w:val="000B7578"/>
    <w:rsid w:val="000B7EED"/>
    <w:rsid w:val="000C0340"/>
    <w:rsid w:val="000C08F0"/>
    <w:rsid w:val="000C0968"/>
    <w:rsid w:val="000C1EC8"/>
    <w:rsid w:val="000C265E"/>
    <w:rsid w:val="000C2FE7"/>
    <w:rsid w:val="000C34B6"/>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DF"/>
    <w:rsid w:val="00105C55"/>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30EE"/>
    <w:rsid w:val="00123123"/>
    <w:rsid w:val="00124972"/>
    <w:rsid w:val="0012588C"/>
    <w:rsid w:val="001265CB"/>
    <w:rsid w:val="00126836"/>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5026F"/>
    <w:rsid w:val="0015076E"/>
    <w:rsid w:val="00150939"/>
    <w:rsid w:val="00150FF2"/>
    <w:rsid w:val="001512A0"/>
    <w:rsid w:val="0015137C"/>
    <w:rsid w:val="0015143D"/>
    <w:rsid w:val="00151A44"/>
    <w:rsid w:val="00151B74"/>
    <w:rsid w:val="00151D78"/>
    <w:rsid w:val="00151EF4"/>
    <w:rsid w:val="00154D96"/>
    <w:rsid w:val="00154E3D"/>
    <w:rsid w:val="001557A0"/>
    <w:rsid w:val="00156181"/>
    <w:rsid w:val="0015628D"/>
    <w:rsid w:val="00157194"/>
    <w:rsid w:val="00157708"/>
    <w:rsid w:val="001600A4"/>
    <w:rsid w:val="001600E0"/>
    <w:rsid w:val="00160852"/>
    <w:rsid w:val="0016086E"/>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68D"/>
    <w:rsid w:val="00174A1A"/>
    <w:rsid w:val="00175019"/>
    <w:rsid w:val="0017517C"/>
    <w:rsid w:val="00175710"/>
    <w:rsid w:val="00176099"/>
    <w:rsid w:val="001760AE"/>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71B3"/>
    <w:rsid w:val="00187952"/>
    <w:rsid w:val="00187CC0"/>
    <w:rsid w:val="00187CEF"/>
    <w:rsid w:val="0019001F"/>
    <w:rsid w:val="001904F9"/>
    <w:rsid w:val="00190AFC"/>
    <w:rsid w:val="00191251"/>
    <w:rsid w:val="0019171C"/>
    <w:rsid w:val="0019175C"/>
    <w:rsid w:val="001925FB"/>
    <w:rsid w:val="00192A22"/>
    <w:rsid w:val="00192DA0"/>
    <w:rsid w:val="00193A14"/>
    <w:rsid w:val="00194946"/>
    <w:rsid w:val="00194B84"/>
    <w:rsid w:val="00195770"/>
    <w:rsid w:val="00195D1E"/>
    <w:rsid w:val="00195E9B"/>
    <w:rsid w:val="0019616A"/>
    <w:rsid w:val="001965E3"/>
    <w:rsid w:val="001966C2"/>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7E2"/>
    <w:rsid w:val="001C2C45"/>
    <w:rsid w:val="001C2FFA"/>
    <w:rsid w:val="001C3044"/>
    <w:rsid w:val="001C315A"/>
    <w:rsid w:val="001C336E"/>
    <w:rsid w:val="001C3462"/>
    <w:rsid w:val="001C3D8D"/>
    <w:rsid w:val="001C4D34"/>
    <w:rsid w:val="001C5511"/>
    <w:rsid w:val="001C59D6"/>
    <w:rsid w:val="001C5D48"/>
    <w:rsid w:val="001C5EB5"/>
    <w:rsid w:val="001C619B"/>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42"/>
    <w:rsid w:val="002057AE"/>
    <w:rsid w:val="0020594D"/>
    <w:rsid w:val="00205B3D"/>
    <w:rsid w:val="00205F74"/>
    <w:rsid w:val="0020638E"/>
    <w:rsid w:val="00206973"/>
    <w:rsid w:val="00206AD3"/>
    <w:rsid w:val="00206CFF"/>
    <w:rsid w:val="00206F70"/>
    <w:rsid w:val="00207889"/>
    <w:rsid w:val="0020789A"/>
    <w:rsid w:val="00207AA8"/>
    <w:rsid w:val="00207EF4"/>
    <w:rsid w:val="0021016E"/>
    <w:rsid w:val="002103C3"/>
    <w:rsid w:val="002104C7"/>
    <w:rsid w:val="002106EB"/>
    <w:rsid w:val="002113C6"/>
    <w:rsid w:val="0021140A"/>
    <w:rsid w:val="0021187D"/>
    <w:rsid w:val="0021235E"/>
    <w:rsid w:val="0021256F"/>
    <w:rsid w:val="0021297B"/>
    <w:rsid w:val="00213CC7"/>
    <w:rsid w:val="002141AC"/>
    <w:rsid w:val="0021422B"/>
    <w:rsid w:val="00214333"/>
    <w:rsid w:val="002151D4"/>
    <w:rsid w:val="0021581F"/>
    <w:rsid w:val="00215909"/>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B15"/>
    <w:rsid w:val="00270D8F"/>
    <w:rsid w:val="0027150C"/>
    <w:rsid w:val="00271DD3"/>
    <w:rsid w:val="00272298"/>
    <w:rsid w:val="0027319C"/>
    <w:rsid w:val="002744F2"/>
    <w:rsid w:val="002751FB"/>
    <w:rsid w:val="00275307"/>
    <w:rsid w:val="00276209"/>
    <w:rsid w:val="002762CA"/>
    <w:rsid w:val="002766F4"/>
    <w:rsid w:val="002767E1"/>
    <w:rsid w:val="00276CB2"/>
    <w:rsid w:val="00276D4C"/>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BFE"/>
    <w:rsid w:val="00294C17"/>
    <w:rsid w:val="00295447"/>
    <w:rsid w:val="00295A09"/>
    <w:rsid w:val="00296D5E"/>
    <w:rsid w:val="002978E3"/>
    <w:rsid w:val="002A00E9"/>
    <w:rsid w:val="002A0A68"/>
    <w:rsid w:val="002A0DD1"/>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A49"/>
    <w:rsid w:val="002C2AEF"/>
    <w:rsid w:val="002C2BB4"/>
    <w:rsid w:val="002C386D"/>
    <w:rsid w:val="002C3C17"/>
    <w:rsid w:val="002C61D9"/>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30E"/>
    <w:rsid w:val="00315613"/>
    <w:rsid w:val="003167BD"/>
    <w:rsid w:val="003174A6"/>
    <w:rsid w:val="0031796E"/>
    <w:rsid w:val="0032063B"/>
    <w:rsid w:val="00320C38"/>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AD4"/>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CA1"/>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29F"/>
    <w:rsid w:val="00366A08"/>
    <w:rsid w:val="00366ADE"/>
    <w:rsid w:val="00366E59"/>
    <w:rsid w:val="003670E1"/>
    <w:rsid w:val="003702DD"/>
    <w:rsid w:val="003703AA"/>
    <w:rsid w:val="00370819"/>
    <w:rsid w:val="00370AB9"/>
    <w:rsid w:val="003712DF"/>
    <w:rsid w:val="00371392"/>
    <w:rsid w:val="003717A8"/>
    <w:rsid w:val="00371FEF"/>
    <w:rsid w:val="00372250"/>
    <w:rsid w:val="00372531"/>
    <w:rsid w:val="00374058"/>
    <w:rsid w:val="003740B7"/>
    <w:rsid w:val="00374184"/>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E12"/>
    <w:rsid w:val="003B23F8"/>
    <w:rsid w:val="003B27DC"/>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665"/>
    <w:rsid w:val="003C3CEE"/>
    <w:rsid w:val="003C3E92"/>
    <w:rsid w:val="003C49F0"/>
    <w:rsid w:val="003C5153"/>
    <w:rsid w:val="003C515C"/>
    <w:rsid w:val="003C55A4"/>
    <w:rsid w:val="003C582B"/>
    <w:rsid w:val="003C5B58"/>
    <w:rsid w:val="003C5E64"/>
    <w:rsid w:val="003C6A79"/>
    <w:rsid w:val="003C7771"/>
    <w:rsid w:val="003D0285"/>
    <w:rsid w:val="003D057C"/>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1164"/>
    <w:rsid w:val="003F1384"/>
    <w:rsid w:val="003F16A4"/>
    <w:rsid w:val="003F1C99"/>
    <w:rsid w:val="003F24C0"/>
    <w:rsid w:val="003F2991"/>
    <w:rsid w:val="003F30C3"/>
    <w:rsid w:val="003F433D"/>
    <w:rsid w:val="003F4F44"/>
    <w:rsid w:val="003F569B"/>
    <w:rsid w:val="003F6572"/>
    <w:rsid w:val="003F7504"/>
    <w:rsid w:val="003F7BCF"/>
    <w:rsid w:val="00400445"/>
    <w:rsid w:val="00400464"/>
    <w:rsid w:val="00400D37"/>
    <w:rsid w:val="00401038"/>
    <w:rsid w:val="004015F8"/>
    <w:rsid w:val="0040190E"/>
    <w:rsid w:val="00401DCA"/>
    <w:rsid w:val="00401EEC"/>
    <w:rsid w:val="00402304"/>
    <w:rsid w:val="004025F1"/>
    <w:rsid w:val="004028BC"/>
    <w:rsid w:val="00402CFD"/>
    <w:rsid w:val="00402DA0"/>
    <w:rsid w:val="00402DD1"/>
    <w:rsid w:val="00402E07"/>
    <w:rsid w:val="004031E5"/>
    <w:rsid w:val="00403313"/>
    <w:rsid w:val="00403834"/>
    <w:rsid w:val="00403BD6"/>
    <w:rsid w:val="00404E07"/>
    <w:rsid w:val="00404F15"/>
    <w:rsid w:val="00405F4D"/>
    <w:rsid w:val="00405F83"/>
    <w:rsid w:val="004073D3"/>
    <w:rsid w:val="00407D50"/>
    <w:rsid w:val="004105A7"/>
    <w:rsid w:val="00410C19"/>
    <w:rsid w:val="00411AC5"/>
    <w:rsid w:val="00412FB3"/>
    <w:rsid w:val="00413654"/>
    <w:rsid w:val="00413C49"/>
    <w:rsid w:val="00413F44"/>
    <w:rsid w:val="00414752"/>
    <w:rsid w:val="00415AE9"/>
    <w:rsid w:val="00416BA6"/>
    <w:rsid w:val="00417164"/>
    <w:rsid w:val="00417C8D"/>
    <w:rsid w:val="00417EFA"/>
    <w:rsid w:val="00420221"/>
    <w:rsid w:val="004208D0"/>
    <w:rsid w:val="004211EC"/>
    <w:rsid w:val="004214D4"/>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037C"/>
    <w:rsid w:val="0043131F"/>
    <w:rsid w:val="004316D5"/>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E9"/>
    <w:rsid w:val="00441098"/>
    <w:rsid w:val="00441252"/>
    <w:rsid w:val="00441C33"/>
    <w:rsid w:val="00442484"/>
    <w:rsid w:val="00442A3F"/>
    <w:rsid w:val="00442F4F"/>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ED"/>
    <w:rsid w:val="00453FAA"/>
    <w:rsid w:val="00455799"/>
    <w:rsid w:val="00455B7F"/>
    <w:rsid w:val="00456111"/>
    <w:rsid w:val="0046085D"/>
    <w:rsid w:val="00460877"/>
    <w:rsid w:val="00460E78"/>
    <w:rsid w:val="00460F3D"/>
    <w:rsid w:val="004613EF"/>
    <w:rsid w:val="00461720"/>
    <w:rsid w:val="00461963"/>
    <w:rsid w:val="00461D21"/>
    <w:rsid w:val="00462049"/>
    <w:rsid w:val="00462834"/>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0F6D"/>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4FB"/>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C02B0"/>
    <w:rsid w:val="004C0A5E"/>
    <w:rsid w:val="004C127F"/>
    <w:rsid w:val="004C13A5"/>
    <w:rsid w:val="004C1650"/>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F12"/>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A84"/>
    <w:rsid w:val="004F2E44"/>
    <w:rsid w:val="004F33BD"/>
    <w:rsid w:val="004F3FDB"/>
    <w:rsid w:val="004F40B3"/>
    <w:rsid w:val="004F438C"/>
    <w:rsid w:val="004F4932"/>
    <w:rsid w:val="004F53EA"/>
    <w:rsid w:val="004F55D8"/>
    <w:rsid w:val="004F55E3"/>
    <w:rsid w:val="004F5A3D"/>
    <w:rsid w:val="004F6814"/>
    <w:rsid w:val="004F6F51"/>
    <w:rsid w:val="004F7738"/>
    <w:rsid w:val="004F7F9B"/>
    <w:rsid w:val="00500091"/>
    <w:rsid w:val="00501A2F"/>
    <w:rsid w:val="00501AEB"/>
    <w:rsid w:val="00501B5D"/>
    <w:rsid w:val="00501C2D"/>
    <w:rsid w:val="00503096"/>
    <w:rsid w:val="005032C9"/>
    <w:rsid w:val="00503C90"/>
    <w:rsid w:val="00506125"/>
    <w:rsid w:val="0050657F"/>
    <w:rsid w:val="0050693E"/>
    <w:rsid w:val="00506F64"/>
    <w:rsid w:val="00507039"/>
    <w:rsid w:val="0050711B"/>
    <w:rsid w:val="0050726B"/>
    <w:rsid w:val="00507419"/>
    <w:rsid w:val="0051005E"/>
    <w:rsid w:val="00510874"/>
    <w:rsid w:val="00510A0B"/>
    <w:rsid w:val="00510B70"/>
    <w:rsid w:val="00511781"/>
    <w:rsid w:val="00511AB2"/>
    <w:rsid w:val="00512465"/>
    <w:rsid w:val="005129C0"/>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B2"/>
    <w:rsid w:val="00520985"/>
    <w:rsid w:val="00520ED3"/>
    <w:rsid w:val="0052106A"/>
    <w:rsid w:val="00521184"/>
    <w:rsid w:val="0052177E"/>
    <w:rsid w:val="005217D9"/>
    <w:rsid w:val="00521998"/>
    <w:rsid w:val="00522A74"/>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1BD"/>
    <w:rsid w:val="005405F0"/>
    <w:rsid w:val="00540694"/>
    <w:rsid w:val="00540759"/>
    <w:rsid w:val="005414C6"/>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841"/>
    <w:rsid w:val="00550A8F"/>
    <w:rsid w:val="0055172E"/>
    <w:rsid w:val="00551902"/>
    <w:rsid w:val="00551A16"/>
    <w:rsid w:val="00551D94"/>
    <w:rsid w:val="00552326"/>
    <w:rsid w:val="00552DFB"/>
    <w:rsid w:val="0055306E"/>
    <w:rsid w:val="00553158"/>
    <w:rsid w:val="00553A44"/>
    <w:rsid w:val="00554586"/>
    <w:rsid w:val="00554760"/>
    <w:rsid w:val="00554EEB"/>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3F33"/>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876"/>
    <w:rsid w:val="00577CB7"/>
    <w:rsid w:val="00577DA5"/>
    <w:rsid w:val="0058049E"/>
    <w:rsid w:val="005805DC"/>
    <w:rsid w:val="00580708"/>
    <w:rsid w:val="005808E5"/>
    <w:rsid w:val="00580EF1"/>
    <w:rsid w:val="0058162B"/>
    <w:rsid w:val="00581903"/>
    <w:rsid w:val="00581C41"/>
    <w:rsid w:val="00581D26"/>
    <w:rsid w:val="00582A91"/>
    <w:rsid w:val="00583C51"/>
    <w:rsid w:val="005842E2"/>
    <w:rsid w:val="00584832"/>
    <w:rsid w:val="00584B3F"/>
    <w:rsid w:val="00584D0B"/>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17"/>
    <w:rsid w:val="005B75A4"/>
    <w:rsid w:val="005B7A2F"/>
    <w:rsid w:val="005C0638"/>
    <w:rsid w:val="005C07F2"/>
    <w:rsid w:val="005C0A3D"/>
    <w:rsid w:val="005C0B35"/>
    <w:rsid w:val="005C2CCA"/>
    <w:rsid w:val="005C2E40"/>
    <w:rsid w:val="005C3623"/>
    <w:rsid w:val="005C3788"/>
    <w:rsid w:val="005C3A7B"/>
    <w:rsid w:val="005C42EB"/>
    <w:rsid w:val="005C4ECC"/>
    <w:rsid w:val="005C5A5F"/>
    <w:rsid w:val="005C645F"/>
    <w:rsid w:val="005C64ED"/>
    <w:rsid w:val="005C6633"/>
    <w:rsid w:val="005C6652"/>
    <w:rsid w:val="005D0543"/>
    <w:rsid w:val="005D05B2"/>
    <w:rsid w:val="005D0C69"/>
    <w:rsid w:val="005D0F23"/>
    <w:rsid w:val="005D1908"/>
    <w:rsid w:val="005D1C2E"/>
    <w:rsid w:val="005D1D68"/>
    <w:rsid w:val="005D1ED9"/>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D03"/>
    <w:rsid w:val="005F4F8A"/>
    <w:rsid w:val="005F51AA"/>
    <w:rsid w:val="005F5EEF"/>
    <w:rsid w:val="005F650A"/>
    <w:rsid w:val="005F67F5"/>
    <w:rsid w:val="005F69C8"/>
    <w:rsid w:val="005F6C09"/>
    <w:rsid w:val="005F6D6A"/>
    <w:rsid w:val="005F737D"/>
    <w:rsid w:val="005F7BF8"/>
    <w:rsid w:val="00600380"/>
    <w:rsid w:val="00600BC4"/>
    <w:rsid w:val="00600E96"/>
    <w:rsid w:val="00600F90"/>
    <w:rsid w:val="00600FD1"/>
    <w:rsid w:val="00601295"/>
    <w:rsid w:val="006021A7"/>
    <w:rsid w:val="0060281A"/>
    <w:rsid w:val="0060368A"/>
    <w:rsid w:val="00604378"/>
    <w:rsid w:val="00604CCE"/>
    <w:rsid w:val="00605647"/>
    <w:rsid w:val="006058BD"/>
    <w:rsid w:val="00605D1C"/>
    <w:rsid w:val="00606111"/>
    <w:rsid w:val="00606C2B"/>
    <w:rsid w:val="00607B11"/>
    <w:rsid w:val="00607B3D"/>
    <w:rsid w:val="00607C58"/>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1BD"/>
    <w:rsid w:val="006426E6"/>
    <w:rsid w:val="00642B95"/>
    <w:rsid w:val="00643996"/>
    <w:rsid w:val="00643C7C"/>
    <w:rsid w:val="0064493D"/>
    <w:rsid w:val="00644C9F"/>
    <w:rsid w:val="00644F31"/>
    <w:rsid w:val="00646403"/>
    <w:rsid w:val="0064668F"/>
    <w:rsid w:val="006466AE"/>
    <w:rsid w:val="006476E3"/>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B2F"/>
    <w:rsid w:val="006A0725"/>
    <w:rsid w:val="006A09E2"/>
    <w:rsid w:val="006A1ACE"/>
    <w:rsid w:val="006A1DE2"/>
    <w:rsid w:val="006A2895"/>
    <w:rsid w:val="006A2AA9"/>
    <w:rsid w:val="006A3473"/>
    <w:rsid w:val="006A3F6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5EC"/>
    <w:rsid w:val="006E3DDF"/>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2DCE"/>
    <w:rsid w:val="006F2E1E"/>
    <w:rsid w:val="006F3F87"/>
    <w:rsid w:val="006F4670"/>
    <w:rsid w:val="006F48C6"/>
    <w:rsid w:val="006F4C6C"/>
    <w:rsid w:val="006F4D83"/>
    <w:rsid w:val="006F5894"/>
    <w:rsid w:val="006F6CAF"/>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3E12"/>
    <w:rsid w:val="007141B9"/>
    <w:rsid w:val="00714525"/>
    <w:rsid w:val="00714948"/>
    <w:rsid w:val="00714DA3"/>
    <w:rsid w:val="00714ECE"/>
    <w:rsid w:val="00715053"/>
    <w:rsid w:val="00715194"/>
    <w:rsid w:val="007153EB"/>
    <w:rsid w:val="00715CC4"/>
    <w:rsid w:val="00716043"/>
    <w:rsid w:val="0071693D"/>
    <w:rsid w:val="00717BD8"/>
    <w:rsid w:val="00720A92"/>
    <w:rsid w:val="007214BC"/>
    <w:rsid w:val="007217A1"/>
    <w:rsid w:val="00721957"/>
    <w:rsid w:val="007221DF"/>
    <w:rsid w:val="0072376B"/>
    <w:rsid w:val="007237F6"/>
    <w:rsid w:val="00723A16"/>
    <w:rsid w:val="00723A56"/>
    <w:rsid w:val="00723ED1"/>
    <w:rsid w:val="00724112"/>
    <w:rsid w:val="00724560"/>
    <w:rsid w:val="007254E2"/>
    <w:rsid w:val="007255BF"/>
    <w:rsid w:val="0072594D"/>
    <w:rsid w:val="00725D36"/>
    <w:rsid w:val="007262D2"/>
    <w:rsid w:val="00726529"/>
    <w:rsid w:val="007275B5"/>
    <w:rsid w:val="00730BBE"/>
    <w:rsid w:val="00731238"/>
    <w:rsid w:val="0073191F"/>
    <w:rsid w:val="00731B89"/>
    <w:rsid w:val="007323CF"/>
    <w:rsid w:val="007324E1"/>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2AF"/>
    <w:rsid w:val="0076279E"/>
    <w:rsid w:val="00762A1F"/>
    <w:rsid w:val="007635C7"/>
    <w:rsid w:val="00763704"/>
    <w:rsid w:val="00763751"/>
    <w:rsid w:val="00764053"/>
    <w:rsid w:val="00764F67"/>
    <w:rsid w:val="0076549B"/>
    <w:rsid w:val="00766034"/>
    <w:rsid w:val="00766B77"/>
    <w:rsid w:val="0076727C"/>
    <w:rsid w:val="007673FA"/>
    <w:rsid w:val="007676F5"/>
    <w:rsid w:val="00770918"/>
    <w:rsid w:val="007713E8"/>
    <w:rsid w:val="00771B7F"/>
    <w:rsid w:val="007726BA"/>
    <w:rsid w:val="00772FF8"/>
    <w:rsid w:val="0077309C"/>
    <w:rsid w:val="00773BFE"/>
    <w:rsid w:val="00773CF9"/>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49F8"/>
    <w:rsid w:val="007A5257"/>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4A59"/>
    <w:rsid w:val="007C5720"/>
    <w:rsid w:val="007C5B06"/>
    <w:rsid w:val="007C6059"/>
    <w:rsid w:val="007C66A0"/>
    <w:rsid w:val="007C6B3D"/>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75C3"/>
    <w:rsid w:val="00800B44"/>
    <w:rsid w:val="008012C3"/>
    <w:rsid w:val="00801D1B"/>
    <w:rsid w:val="00802184"/>
    <w:rsid w:val="008024C2"/>
    <w:rsid w:val="00802805"/>
    <w:rsid w:val="008034EC"/>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409E0"/>
    <w:rsid w:val="00840BE6"/>
    <w:rsid w:val="00841C08"/>
    <w:rsid w:val="00841D20"/>
    <w:rsid w:val="00841DCC"/>
    <w:rsid w:val="00841F7C"/>
    <w:rsid w:val="00842442"/>
    <w:rsid w:val="00842DB0"/>
    <w:rsid w:val="00842E7A"/>
    <w:rsid w:val="00842EF8"/>
    <w:rsid w:val="00843403"/>
    <w:rsid w:val="0084384F"/>
    <w:rsid w:val="008438F7"/>
    <w:rsid w:val="00843B73"/>
    <w:rsid w:val="00843BE4"/>
    <w:rsid w:val="00844A93"/>
    <w:rsid w:val="00844FC2"/>
    <w:rsid w:val="00845050"/>
    <w:rsid w:val="00845250"/>
    <w:rsid w:val="00845D98"/>
    <w:rsid w:val="00846032"/>
    <w:rsid w:val="00846035"/>
    <w:rsid w:val="00846186"/>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5ACF"/>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7629"/>
    <w:rsid w:val="00897AB0"/>
    <w:rsid w:val="008A03E7"/>
    <w:rsid w:val="008A043C"/>
    <w:rsid w:val="008A0631"/>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82C"/>
    <w:rsid w:val="008C30CD"/>
    <w:rsid w:val="008C379B"/>
    <w:rsid w:val="008C3966"/>
    <w:rsid w:val="008C3A1E"/>
    <w:rsid w:val="008C3C53"/>
    <w:rsid w:val="008C3E7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E35"/>
    <w:rsid w:val="008D4E5E"/>
    <w:rsid w:val="008D5367"/>
    <w:rsid w:val="008D5B2B"/>
    <w:rsid w:val="008D5F98"/>
    <w:rsid w:val="008D619A"/>
    <w:rsid w:val="008D62C8"/>
    <w:rsid w:val="008D6763"/>
    <w:rsid w:val="008D7186"/>
    <w:rsid w:val="008D7BC6"/>
    <w:rsid w:val="008D7ECD"/>
    <w:rsid w:val="008D7FF0"/>
    <w:rsid w:val="008E061C"/>
    <w:rsid w:val="008E06EE"/>
    <w:rsid w:val="008E0872"/>
    <w:rsid w:val="008E10DE"/>
    <w:rsid w:val="008E12B7"/>
    <w:rsid w:val="008E1407"/>
    <w:rsid w:val="008E1F55"/>
    <w:rsid w:val="008E2939"/>
    <w:rsid w:val="008E2FA4"/>
    <w:rsid w:val="008E34CD"/>
    <w:rsid w:val="008E3CD1"/>
    <w:rsid w:val="008E4959"/>
    <w:rsid w:val="008E4A64"/>
    <w:rsid w:val="008E5056"/>
    <w:rsid w:val="008E5C28"/>
    <w:rsid w:val="008E6049"/>
    <w:rsid w:val="008E6836"/>
    <w:rsid w:val="008E6BFE"/>
    <w:rsid w:val="008E77EF"/>
    <w:rsid w:val="008F0E26"/>
    <w:rsid w:val="008F11F1"/>
    <w:rsid w:val="008F1461"/>
    <w:rsid w:val="008F166C"/>
    <w:rsid w:val="008F3AE4"/>
    <w:rsid w:val="008F4400"/>
    <w:rsid w:val="008F546D"/>
    <w:rsid w:val="008F57DC"/>
    <w:rsid w:val="008F5AEF"/>
    <w:rsid w:val="008F5F24"/>
    <w:rsid w:val="008F61AB"/>
    <w:rsid w:val="008F6275"/>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31D"/>
    <w:rsid w:val="009374E6"/>
    <w:rsid w:val="00937905"/>
    <w:rsid w:val="00937CBE"/>
    <w:rsid w:val="00937DA2"/>
    <w:rsid w:val="00937E3E"/>
    <w:rsid w:val="00937E72"/>
    <w:rsid w:val="00940DB7"/>
    <w:rsid w:val="00940DF8"/>
    <w:rsid w:val="00940ED8"/>
    <w:rsid w:val="00941426"/>
    <w:rsid w:val="00941C60"/>
    <w:rsid w:val="00942E4C"/>
    <w:rsid w:val="009441A4"/>
    <w:rsid w:val="009443AC"/>
    <w:rsid w:val="00944743"/>
    <w:rsid w:val="00944D13"/>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67B0B"/>
    <w:rsid w:val="0097004E"/>
    <w:rsid w:val="00970478"/>
    <w:rsid w:val="009704E9"/>
    <w:rsid w:val="00970660"/>
    <w:rsid w:val="00970726"/>
    <w:rsid w:val="0097073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773ED"/>
    <w:rsid w:val="00977ECF"/>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FF2"/>
    <w:rsid w:val="009A426E"/>
    <w:rsid w:val="009A47E2"/>
    <w:rsid w:val="009A4D48"/>
    <w:rsid w:val="009A5B8C"/>
    <w:rsid w:val="009A6882"/>
    <w:rsid w:val="009A6A4A"/>
    <w:rsid w:val="009A6E56"/>
    <w:rsid w:val="009A6E96"/>
    <w:rsid w:val="009B0235"/>
    <w:rsid w:val="009B0B47"/>
    <w:rsid w:val="009B0B5E"/>
    <w:rsid w:val="009B0E81"/>
    <w:rsid w:val="009B1D3E"/>
    <w:rsid w:val="009B2506"/>
    <w:rsid w:val="009B2C80"/>
    <w:rsid w:val="009B34D8"/>
    <w:rsid w:val="009B3702"/>
    <w:rsid w:val="009B42C2"/>
    <w:rsid w:val="009B475E"/>
    <w:rsid w:val="009B4C77"/>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7BC"/>
    <w:rsid w:val="009C689B"/>
    <w:rsid w:val="009C6C51"/>
    <w:rsid w:val="009C6D45"/>
    <w:rsid w:val="009C7A6F"/>
    <w:rsid w:val="009C7AF5"/>
    <w:rsid w:val="009C7DAE"/>
    <w:rsid w:val="009D1224"/>
    <w:rsid w:val="009D2A59"/>
    <w:rsid w:val="009D305D"/>
    <w:rsid w:val="009D305E"/>
    <w:rsid w:val="009D369E"/>
    <w:rsid w:val="009D3D08"/>
    <w:rsid w:val="009D482B"/>
    <w:rsid w:val="009D52E5"/>
    <w:rsid w:val="009D5657"/>
    <w:rsid w:val="009D59E7"/>
    <w:rsid w:val="009D6D66"/>
    <w:rsid w:val="009D7257"/>
    <w:rsid w:val="009D767E"/>
    <w:rsid w:val="009E01A2"/>
    <w:rsid w:val="009E0262"/>
    <w:rsid w:val="009E0319"/>
    <w:rsid w:val="009E06B6"/>
    <w:rsid w:val="009E0FC1"/>
    <w:rsid w:val="009E1620"/>
    <w:rsid w:val="009E1B9C"/>
    <w:rsid w:val="009E1BC1"/>
    <w:rsid w:val="009E209B"/>
    <w:rsid w:val="009E29CD"/>
    <w:rsid w:val="009E2BDD"/>
    <w:rsid w:val="009E2CB8"/>
    <w:rsid w:val="009E333E"/>
    <w:rsid w:val="009E3455"/>
    <w:rsid w:val="009E3991"/>
    <w:rsid w:val="009E3C9A"/>
    <w:rsid w:val="009E3E47"/>
    <w:rsid w:val="009E4674"/>
    <w:rsid w:val="009E48C2"/>
    <w:rsid w:val="009E4C55"/>
    <w:rsid w:val="009E4E04"/>
    <w:rsid w:val="009E5393"/>
    <w:rsid w:val="009E56EC"/>
    <w:rsid w:val="009E5BAF"/>
    <w:rsid w:val="009E5C54"/>
    <w:rsid w:val="009E69BD"/>
    <w:rsid w:val="009E6C41"/>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F2A"/>
    <w:rsid w:val="00A031E2"/>
    <w:rsid w:val="00A0371C"/>
    <w:rsid w:val="00A0385C"/>
    <w:rsid w:val="00A03935"/>
    <w:rsid w:val="00A03AF6"/>
    <w:rsid w:val="00A0424F"/>
    <w:rsid w:val="00A04636"/>
    <w:rsid w:val="00A04B71"/>
    <w:rsid w:val="00A04D37"/>
    <w:rsid w:val="00A04DB8"/>
    <w:rsid w:val="00A04EF9"/>
    <w:rsid w:val="00A07195"/>
    <w:rsid w:val="00A07282"/>
    <w:rsid w:val="00A07E74"/>
    <w:rsid w:val="00A07EF8"/>
    <w:rsid w:val="00A11670"/>
    <w:rsid w:val="00A118A7"/>
    <w:rsid w:val="00A11BAF"/>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A1B"/>
    <w:rsid w:val="00A73B77"/>
    <w:rsid w:val="00A75562"/>
    <w:rsid w:val="00A75AC4"/>
    <w:rsid w:val="00A76340"/>
    <w:rsid w:val="00A764E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AB7"/>
    <w:rsid w:val="00A95B4D"/>
    <w:rsid w:val="00A969EA"/>
    <w:rsid w:val="00A9764F"/>
    <w:rsid w:val="00A97740"/>
    <w:rsid w:val="00A97CCE"/>
    <w:rsid w:val="00A97DD6"/>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9B0"/>
    <w:rsid w:val="00AA4B84"/>
    <w:rsid w:val="00AA5B30"/>
    <w:rsid w:val="00AA5E87"/>
    <w:rsid w:val="00AA758A"/>
    <w:rsid w:val="00AB09E7"/>
    <w:rsid w:val="00AB18E6"/>
    <w:rsid w:val="00AB1B00"/>
    <w:rsid w:val="00AB22D8"/>
    <w:rsid w:val="00AB2AA7"/>
    <w:rsid w:val="00AB2EDD"/>
    <w:rsid w:val="00AB3576"/>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3C8"/>
    <w:rsid w:val="00AC4F61"/>
    <w:rsid w:val="00AC5E3C"/>
    <w:rsid w:val="00AC689E"/>
    <w:rsid w:val="00AC6CDA"/>
    <w:rsid w:val="00AC77B6"/>
    <w:rsid w:val="00AC7ED9"/>
    <w:rsid w:val="00AC7F7C"/>
    <w:rsid w:val="00AD00D7"/>
    <w:rsid w:val="00AD0899"/>
    <w:rsid w:val="00AD110F"/>
    <w:rsid w:val="00AD11CA"/>
    <w:rsid w:val="00AD140F"/>
    <w:rsid w:val="00AD1597"/>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41C"/>
    <w:rsid w:val="00B026F4"/>
    <w:rsid w:val="00B0318E"/>
    <w:rsid w:val="00B03589"/>
    <w:rsid w:val="00B0359B"/>
    <w:rsid w:val="00B0365F"/>
    <w:rsid w:val="00B04411"/>
    <w:rsid w:val="00B044CA"/>
    <w:rsid w:val="00B05056"/>
    <w:rsid w:val="00B05077"/>
    <w:rsid w:val="00B053DC"/>
    <w:rsid w:val="00B0582F"/>
    <w:rsid w:val="00B0591A"/>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DC3"/>
    <w:rsid w:val="00B32557"/>
    <w:rsid w:val="00B32F00"/>
    <w:rsid w:val="00B33F32"/>
    <w:rsid w:val="00B34176"/>
    <w:rsid w:val="00B34486"/>
    <w:rsid w:val="00B344F7"/>
    <w:rsid w:val="00B34771"/>
    <w:rsid w:val="00B352BE"/>
    <w:rsid w:val="00B35364"/>
    <w:rsid w:val="00B356DA"/>
    <w:rsid w:val="00B357ED"/>
    <w:rsid w:val="00B35BBF"/>
    <w:rsid w:val="00B35C21"/>
    <w:rsid w:val="00B35C8B"/>
    <w:rsid w:val="00B35CF8"/>
    <w:rsid w:val="00B35DDE"/>
    <w:rsid w:val="00B35E58"/>
    <w:rsid w:val="00B364E5"/>
    <w:rsid w:val="00B36B66"/>
    <w:rsid w:val="00B36FDB"/>
    <w:rsid w:val="00B37441"/>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859"/>
    <w:rsid w:val="00BA1FD7"/>
    <w:rsid w:val="00BA2470"/>
    <w:rsid w:val="00BA28B4"/>
    <w:rsid w:val="00BA2EF1"/>
    <w:rsid w:val="00BA3759"/>
    <w:rsid w:val="00BA3E02"/>
    <w:rsid w:val="00BA3E6B"/>
    <w:rsid w:val="00BA41BD"/>
    <w:rsid w:val="00BA46F4"/>
    <w:rsid w:val="00BA5B01"/>
    <w:rsid w:val="00BA683B"/>
    <w:rsid w:val="00BA6900"/>
    <w:rsid w:val="00BA70AE"/>
    <w:rsid w:val="00BA7998"/>
    <w:rsid w:val="00BB00F2"/>
    <w:rsid w:val="00BB0DCE"/>
    <w:rsid w:val="00BB13F8"/>
    <w:rsid w:val="00BB181F"/>
    <w:rsid w:val="00BB194B"/>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1497"/>
    <w:rsid w:val="00BC1530"/>
    <w:rsid w:val="00BC19F8"/>
    <w:rsid w:val="00BC1D7F"/>
    <w:rsid w:val="00BC1E6B"/>
    <w:rsid w:val="00BC3639"/>
    <w:rsid w:val="00BC3CC5"/>
    <w:rsid w:val="00BC402F"/>
    <w:rsid w:val="00BC4427"/>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C9"/>
    <w:rsid w:val="00BE157C"/>
    <w:rsid w:val="00BE18BC"/>
    <w:rsid w:val="00BE18F3"/>
    <w:rsid w:val="00BE22AF"/>
    <w:rsid w:val="00BE2682"/>
    <w:rsid w:val="00BE2C29"/>
    <w:rsid w:val="00BE2F5B"/>
    <w:rsid w:val="00BE35CF"/>
    <w:rsid w:val="00BE36B2"/>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3227"/>
    <w:rsid w:val="00BF32D9"/>
    <w:rsid w:val="00BF3703"/>
    <w:rsid w:val="00BF382F"/>
    <w:rsid w:val="00BF3D17"/>
    <w:rsid w:val="00BF3E38"/>
    <w:rsid w:val="00BF4372"/>
    <w:rsid w:val="00BF458D"/>
    <w:rsid w:val="00BF4639"/>
    <w:rsid w:val="00BF46C6"/>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246"/>
    <w:rsid w:val="00C02AF8"/>
    <w:rsid w:val="00C0328C"/>
    <w:rsid w:val="00C0424B"/>
    <w:rsid w:val="00C05B23"/>
    <w:rsid w:val="00C0600E"/>
    <w:rsid w:val="00C068D1"/>
    <w:rsid w:val="00C07983"/>
    <w:rsid w:val="00C07B25"/>
    <w:rsid w:val="00C1009B"/>
    <w:rsid w:val="00C103A7"/>
    <w:rsid w:val="00C10601"/>
    <w:rsid w:val="00C10AB7"/>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41BE"/>
    <w:rsid w:val="00C34740"/>
    <w:rsid w:val="00C34B2E"/>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60D1"/>
    <w:rsid w:val="00C567FD"/>
    <w:rsid w:val="00C56F09"/>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5C5"/>
    <w:rsid w:val="00CB6EFF"/>
    <w:rsid w:val="00CB77C7"/>
    <w:rsid w:val="00CB7D76"/>
    <w:rsid w:val="00CB7F15"/>
    <w:rsid w:val="00CC091D"/>
    <w:rsid w:val="00CC1304"/>
    <w:rsid w:val="00CC1E65"/>
    <w:rsid w:val="00CC2D36"/>
    <w:rsid w:val="00CC3148"/>
    <w:rsid w:val="00CC40D7"/>
    <w:rsid w:val="00CC4175"/>
    <w:rsid w:val="00CC4DCB"/>
    <w:rsid w:val="00CC5624"/>
    <w:rsid w:val="00CC56A1"/>
    <w:rsid w:val="00CC64BA"/>
    <w:rsid w:val="00CC6A1D"/>
    <w:rsid w:val="00CC6A7E"/>
    <w:rsid w:val="00CC6DD1"/>
    <w:rsid w:val="00CC72E1"/>
    <w:rsid w:val="00CC76B1"/>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19"/>
    <w:rsid w:val="00CF37E0"/>
    <w:rsid w:val="00CF3A0F"/>
    <w:rsid w:val="00CF48F3"/>
    <w:rsid w:val="00CF4B32"/>
    <w:rsid w:val="00CF5427"/>
    <w:rsid w:val="00CF5628"/>
    <w:rsid w:val="00CF5A86"/>
    <w:rsid w:val="00CF611D"/>
    <w:rsid w:val="00CF6566"/>
    <w:rsid w:val="00CF6B3F"/>
    <w:rsid w:val="00CF6D19"/>
    <w:rsid w:val="00CF788E"/>
    <w:rsid w:val="00CF7AD4"/>
    <w:rsid w:val="00D00431"/>
    <w:rsid w:val="00D00C28"/>
    <w:rsid w:val="00D00C92"/>
    <w:rsid w:val="00D01528"/>
    <w:rsid w:val="00D01C2D"/>
    <w:rsid w:val="00D01CBC"/>
    <w:rsid w:val="00D02277"/>
    <w:rsid w:val="00D02CD9"/>
    <w:rsid w:val="00D03756"/>
    <w:rsid w:val="00D03D74"/>
    <w:rsid w:val="00D03E7E"/>
    <w:rsid w:val="00D044DA"/>
    <w:rsid w:val="00D04A0A"/>
    <w:rsid w:val="00D05A73"/>
    <w:rsid w:val="00D06CEC"/>
    <w:rsid w:val="00D06DE5"/>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4AFC"/>
    <w:rsid w:val="00D15B27"/>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4E3"/>
    <w:rsid w:val="00D645E3"/>
    <w:rsid w:val="00D647E1"/>
    <w:rsid w:val="00D64D7D"/>
    <w:rsid w:val="00D64F78"/>
    <w:rsid w:val="00D65642"/>
    <w:rsid w:val="00D65CDE"/>
    <w:rsid w:val="00D6624B"/>
    <w:rsid w:val="00D662C1"/>
    <w:rsid w:val="00D66A38"/>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B13"/>
    <w:rsid w:val="00D810BD"/>
    <w:rsid w:val="00D8113C"/>
    <w:rsid w:val="00D818E3"/>
    <w:rsid w:val="00D81BB9"/>
    <w:rsid w:val="00D81C9A"/>
    <w:rsid w:val="00D8246E"/>
    <w:rsid w:val="00D824FC"/>
    <w:rsid w:val="00D8282A"/>
    <w:rsid w:val="00D82E6D"/>
    <w:rsid w:val="00D82FE5"/>
    <w:rsid w:val="00D833D5"/>
    <w:rsid w:val="00D83668"/>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274"/>
    <w:rsid w:val="00DA03EB"/>
    <w:rsid w:val="00DA0D2D"/>
    <w:rsid w:val="00DA1600"/>
    <w:rsid w:val="00DA189A"/>
    <w:rsid w:val="00DA2025"/>
    <w:rsid w:val="00DA24BF"/>
    <w:rsid w:val="00DA2673"/>
    <w:rsid w:val="00DA2ED4"/>
    <w:rsid w:val="00DA2EDD"/>
    <w:rsid w:val="00DA2F79"/>
    <w:rsid w:val="00DA30AA"/>
    <w:rsid w:val="00DA31B2"/>
    <w:rsid w:val="00DA5B0E"/>
    <w:rsid w:val="00DA614B"/>
    <w:rsid w:val="00DA694A"/>
    <w:rsid w:val="00DA6991"/>
    <w:rsid w:val="00DA69AA"/>
    <w:rsid w:val="00DA7109"/>
    <w:rsid w:val="00DA72ED"/>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3A9E"/>
    <w:rsid w:val="00DB4346"/>
    <w:rsid w:val="00DB478E"/>
    <w:rsid w:val="00DB4798"/>
    <w:rsid w:val="00DB480B"/>
    <w:rsid w:val="00DB4826"/>
    <w:rsid w:val="00DB50DD"/>
    <w:rsid w:val="00DB5ABB"/>
    <w:rsid w:val="00DB5C07"/>
    <w:rsid w:val="00DB5FAD"/>
    <w:rsid w:val="00DB6329"/>
    <w:rsid w:val="00DB686A"/>
    <w:rsid w:val="00DC1859"/>
    <w:rsid w:val="00DC206B"/>
    <w:rsid w:val="00DC2134"/>
    <w:rsid w:val="00DC254D"/>
    <w:rsid w:val="00DC26EC"/>
    <w:rsid w:val="00DC28AA"/>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E25"/>
    <w:rsid w:val="00DD71C8"/>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E9D"/>
    <w:rsid w:val="00DF11F1"/>
    <w:rsid w:val="00DF1485"/>
    <w:rsid w:val="00DF1838"/>
    <w:rsid w:val="00DF1C8C"/>
    <w:rsid w:val="00DF2A87"/>
    <w:rsid w:val="00DF2E68"/>
    <w:rsid w:val="00DF3336"/>
    <w:rsid w:val="00DF3F9B"/>
    <w:rsid w:val="00DF42E2"/>
    <w:rsid w:val="00DF4B2F"/>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5E18"/>
    <w:rsid w:val="00E062F3"/>
    <w:rsid w:val="00E06316"/>
    <w:rsid w:val="00E06560"/>
    <w:rsid w:val="00E06A5F"/>
    <w:rsid w:val="00E06C50"/>
    <w:rsid w:val="00E071C4"/>
    <w:rsid w:val="00E072FC"/>
    <w:rsid w:val="00E076B5"/>
    <w:rsid w:val="00E10125"/>
    <w:rsid w:val="00E10240"/>
    <w:rsid w:val="00E10378"/>
    <w:rsid w:val="00E10436"/>
    <w:rsid w:val="00E1049B"/>
    <w:rsid w:val="00E10ACB"/>
    <w:rsid w:val="00E11175"/>
    <w:rsid w:val="00E11B5F"/>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8FB"/>
    <w:rsid w:val="00E20711"/>
    <w:rsid w:val="00E20E9A"/>
    <w:rsid w:val="00E21669"/>
    <w:rsid w:val="00E219D1"/>
    <w:rsid w:val="00E21B3C"/>
    <w:rsid w:val="00E21F54"/>
    <w:rsid w:val="00E22228"/>
    <w:rsid w:val="00E22817"/>
    <w:rsid w:val="00E229B6"/>
    <w:rsid w:val="00E22AAD"/>
    <w:rsid w:val="00E22F3C"/>
    <w:rsid w:val="00E230F7"/>
    <w:rsid w:val="00E234DF"/>
    <w:rsid w:val="00E234E7"/>
    <w:rsid w:val="00E252D4"/>
    <w:rsid w:val="00E25768"/>
    <w:rsid w:val="00E26BDA"/>
    <w:rsid w:val="00E270B8"/>
    <w:rsid w:val="00E27399"/>
    <w:rsid w:val="00E274CA"/>
    <w:rsid w:val="00E275AF"/>
    <w:rsid w:val="00E27646"/>
    <w:rsid w:val="00E2794C"/>
    <w:rsid w:val="00E27B9C"/>
    <w:rsid w:val="00E27C16"/>
    <w:rsid w:val="00E27CF8"/>
    <w:rsid w:val="00E30323"/>
    <w:rsid w:val="00E30D70"/>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5D1"/>
    <w:rsid w:val="00E34B94"/>
    <w:rsid w:val="00E367B0"/>
    <w:rsid w:val="00E3727E"/>
    <w:rsid w:val="00E37397"/>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2A2"/>
    <w:rsid w:val="00E574B6"/>
    <w:rsid w:val="00E57DED"/>
    <w:rsid w:val="00E60AC7"/>
    <w:rsid w:val="00E60B37"/>
    <w:rsid w:val="00E61AE6"/>
    <w:rsid w:val="00E6203E"/>
    <w:rsid w:val="00E622D4"/>
    <w:rsid w:val="00E63AE0"/>
    <w:rsid w:val="00E63D10"/>
    <w:rsid w:val="00E640AB"/>
    <w:rsid w:val="00E64435"/>
    <w:rsid w:val="00E64B96"/>
    <w:rsid w:val="00E64C3E"/>
    <w:rsid w:val="00E65203"/>
    <w:rsid w:val="00E65705"/>
    <w:rsid w:val="00E658DC"/>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A73"/>
    <w:rsid w:val="00E82AA7"/>
    <w:rsid w:val="00E82B8F"/>
    <w:rsid w:val="00E8302A"/>
    <w:rsid w:val="00E833C7"/>
    <w:rsid w:val="00E839C0"/>
    <w:rsid w:val="00E83E21"/>
    <w:rsid w:val="00E84D9E"/>
    <w:rsid w:val="00E851A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057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489"/>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2C"/>
    <w:rsid w:val="00F27CB6"/>
    <w:rsid w:val="00F27E77"/>
    <w:rsid w:val="00F300A3"/>
    <w:rsid w:val="00F30926"/>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EBB"/>
    <w:rsid w:val="00F55726"/>
    <w:rsid w:val="00F57161"/>
    <w:rsid w:val="00F5756A"/>
    <w:rsid w:val="00F57AEC"/>
    <w:rsid w:val="00F57E52"/>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988"/>
    <w:rsid w:val="00F71A49"/>
    <w:rsid w:val="00F71EA0"/>
    <w:rsid w:val="00F71F77"/>
    <w:rsid w:val="00F72325"/>
    <w:rsid w:val="00F73390"/>
    <w:rsid w:val="00F73816"/>
    <w:rsid w:val="00F73A6F"/>
    <w:rsid w:val="00F73C96"/>
    <w:rsid w:val="00F743E4"/>
    <w:rsid w:val="00F744C0"/>
    <w:rsid w:val="00F74578"/>
    <w:rsid w:val="00F74BA9"/>
    <w:rsid w:val="00F74C25"/>
    <w:rsid w:val="00F75BD4"/>
    <w:rsid w:val="00F75CB3"/>
    <w:rsid w:val="00F767E5"/>
    <w:rsid w:val="00F76F7E"/>
    <w:rsid w:val="00F77EF7"/>
    <w:rsid w:val="00F802FD"/>
    <w:rsid w:val="00F80C85"/>
    <w:rsid w:val="00F81074"/>
    <w:rsid w:val="00F811AC"/>
    <w:rsid w:val="00F811BF"/>
    <w:rsid w:val="00F8125F"/>
    <w:rsid w:val="00F81B73"/>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DA4"/>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2ED"/>
    <w:rsid w:val="00FB44D4"/>
    <w:rsid w:val="00FB48C9"/>
    <w:rsid w:val="00FB4EC9"/>
    <w:rsid w:val="00FB4FBA"/>
    <w:rsid w:val="00FB5C9D"/>
    <w:rsid w:val="00FB6034"/>
    <w:rsid w:val="00FB6E8A"/>
    <w:rsid w:val="00FB7360"/>
    <w:rsid w:val="00FB764D"/>
    <w:rsid w:val="00FB7A63"/>
    <w:rsid w:val="00FC0195"/>
    <w:rsid w:val="00FC04C2"/>
    <w:rsid w:val="00FC13A7"/>
    <w:rsid w:val="00FC14F2"/>
    <w:rsid w:val="00FC18BF"/>
    <w:rsid w:val="00FC2A25"/>
    <w:rsid w:val="00FC3B81"/>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6B7"/>
    <w:rsid w:val="00FD2A5B"/>
    <w:rsid w:val="00FD3347"/>
    <w:rsid w:val="00FD3943"/>
    <w:rsid w:val="00FD3EE1"/>
    <w:rsid w:val="00FD51AD"/>
    <w:rsid w:val="00FD56D6"/>
    <w:rsid w:val="00FD580E"/>
    <w:rsid w:val="00FD6381"/>
    <w:rsid w:val="00FD69B8"/>
    <w:rsid w:val="00FE06A2"/>
    <w:rsid w:val="00FE0D82"/>
    <w:rsid w:val="00FE19E4"/>
    <w:rsid w:val="00FE291A"/>
    <w:rsid w:val="00FE2EC6"/>
    <w:rsid w:val="00FE344F"/>
    <w:rsid w:val="00FE351E"/>
    <w:rsid w:val="00FE3883"/>
    <w:rsid w:val="00FE3ED9"/>
    <w:rsid w:val="00FE42A0"/>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5913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7697053">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799835">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051295">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21823">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741083">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043986">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22778">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815582">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1999043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180567">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4344506">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462498">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0970331">
      <w:bodyDiv w:val="1"/>
      <w:marLeft w:val="0"/>
      <w:marRight w:val="0"/>
      <w:marTop w:val="0"/>
      <w:marBottom w:val="0"/>
      <w:divBdr>
        <w:top w:val="none" w:sz="0" w:space="0" w:color="auto"/>
        <w:left w:val="none" w:sz="0" w:space="0" w:color="auto"/>
        <w:bottom w:val="none" w:sz="0" w:space="0" w:color="auto"/>
        <w:right w:val="none" w:sz="0" w:space="0" w:color="auto"/>
      </w:divBdr>
    </w:div>
    <w:div w:id="231281961">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3049467">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048980">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59487362">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323805">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45790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502684">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165204">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6642002">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462746">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0211180">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0811">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104389">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09742">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546909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3836842">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429537">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89711783">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5271528">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49992636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740868">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7987025">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2187152">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4930074">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46629">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37706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002531">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477807">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7927012">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019352">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3295154">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54254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6441394">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01072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19819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5879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2962144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737448">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625146">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2580548">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350608">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3989317">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57730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48983908">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037052">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3733">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6891002">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09387903">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4166005">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6256486">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49895344">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4018074">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2417411">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4585628">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405303">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452042">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796628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702597">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39937553">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374717">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171585">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0618092">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871432">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44870">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4668080">
      <w:bodyDiv w:val="1"/>
      <w:marLeft w:val="0"/>
      <w:marRight w:val="0"/>
      <w:marTop w:val="0"/>
      <w:marBottom w:val="0"/>
      <w:divBdr>
        <w:top w:val="none" w:sz="0" w:space="0" w:color="auto"/>
        <w:left w:val="none" w:sz="0" w:space="0" w:color="auto"/>
        <w:bottom w:val="none" w:sz="0" w:space="0" w:color="auto"/>
        <w:right w:val="none" w:sz="0" w:space="0" w:color="auto"/>
      </w:divBdr>
    </w:div>
    <w:div w:id="1164930960">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4687370">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671041">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2184330">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546179">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194770">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3996224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0719403">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393699">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835395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145301">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6609639">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153941">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7818335">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4835526">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779443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592861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2746115">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274466">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2256437">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723972">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009196">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5777528">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40992">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4617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219956">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1742822">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1442906">
      <w:bodyDiv w:val="1"/>
      <w:marLeft w:val="0"/>
      <w:marRight w:val="0"/>
      <w:marTop w:val="0"/>
      <w:marBottom w:val="0"/>
      <w:divBdr>
        <w:top w:val="none" w:sz="0" w:space="0" w:color="auto"/>
        <w:left w:val="none" w:sz="0" w:space="0" w:color="auto"/>
        <w:bottom w:val="none" w:sz="0" w:space="0" w:color="auto"/>
        <w:right w:val="none" w:sz="0" w:space="0" w:color="auto"/>
      </w:divBdr>
    </w:div>
    <w:div w:id="165152356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8726663">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28610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5838151">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525043">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559134">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5906469">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250252">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1418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3720767">
      <w:bodyDiv w:val="1"/>
      <w:marLeft w:val="0"/>
      <w:marRight w:val="0"/>
      <w:marTop w:val="0"/>
      <w:marBottom w:val="0"/>
      <w:divBdr>
        <w:top w:val="none" w:sz="0" w:space="0" w:color="auto"/>
        <w:left w:val="none" w:sz="0" w:space="0" w:color="auto"/>
        <w:bottom w:val="none" w:sz="0" w:space="0" w:color="auto"/>
        <w:right w:val="none" w:sz="0" w:space="0" w:color="auto"/>
      </w:divBdr>
    </w:div>
    <w:div w:id="1764185587">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355040">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7523719">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7355391">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363625">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342346">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3690279">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6235454">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06277">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884457">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2765215">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3857043">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139498">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195741">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3998723">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1273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28366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1999993152">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1565616">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485170">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454160">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15181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212225">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074815">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362836">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0.png"/><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localhost:8181/onos/ui"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2.xml"/><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hyperlink" Target="http://localhost:8181/onos/ui" TargetMode="External"/><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hyperlink" Target="http://192.168.0.114:8181/onos/v1/docs/"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eader" Target="header16.xm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192.168.0.114:8181/onos/ui" TargetMode="External"/><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3.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header" Target="header8.xml"/><Relationship Id="rId44" Type="http://schemas.openxmlformats.org/officeDocument/2006/relationships/hyperlink" Target="http://192.168.0.114:8181/onos/ui"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header" Target="header17.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9.xml"/><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fontTable" Target="fontTable.xml"/><Relationship Id="rId61" Type="http://schemas.openxmlformats.org/officeDocument/2006/relationships/hyperlink" Target="http://192.168.0.114:8181/onos/v1/docs/" TargetMode="External"/><Relationship Id="rId82" Type="http://schemas.openxmlformats.org/officeDocument/2006/relationships/hyperlink" Target="http://192.168.0.106:8181/onos/ui"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0.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7.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79</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72</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71</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81</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82</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80</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77</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85</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83</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84</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86</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87</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88</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89</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92</b:RefOrder>
  </b:Source>
  <b:Source>
    <b:Tag>BSD</b:Tag>
    <b:SourceType>InternetSite</b:SourceType>
    <b:Guid>{A58553D2-A3BF-4321-99DE-97BFFD5330E2}</b:Guid>
    <b:Title>BSD Router Project: Open Source Router Distribution</b:Title>
    <b:URL>https://bsdrp.net/BSDRP</b:URL>
    <b:RefOrder>95</b:RefOrder>
  </b:Source>
  <b:Source>
    <b:Tag>Qua</b:Tag>
    <b:SourceType>InternetSite</b:SourceType>
    <b:Guid>{ABE37B5F-707D-47FF-8067-AE865DE0EE08}</b:Guid>
    <b:Title>Quagga Routing Software Suite</b:Title>
    <b:URL>https://www.nongnu.org/quagga/index.html</b:URL>
    <b:RefOrder>94</b:RefOrder>
  </b:Source>
  <b:Source>
    <b:Tag>FRR</b:Tag>
    <b:SourceType>InternetSite</b:SourceType>
    <b:Guid>{33CDEA4B-F61A-4754-8CA1-9B84B4D88DD7}</b:Guid>
    <b:Title>FRRouting Project</b:Title>
    <b:URL>https://frrouting.org/</b:URL>
    <b:RefOrder>96</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10</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11</b:RefOrder>
  </b:Source>
  <b:Source>
    <b:Tag>POX</b:Tag>
    <b:SourceType>InternetSite</b:SourceType>
    <b:Guid>{AED0D88F-6DAA-4CB4-A623-AC4A0ACDA020}</b:Guid>
    <b:Title>POX controller </b:Title>
    <b:URL>https://github.com/noxrepo/pox</b:URL>
    <b:RefOrder>12</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13</b:RefOrder>
  </b:Source>
  <b:Source>
    <b:Tag>Ryu</b:Tag>
    <b:SourceType>InternetSite</b:SourceType>
    <b:Guid>{E396328D-A503-4C59-9387-9DEDBE426F5C}</b:Guid>
    <b:Title>Ryu SDN controller</b:Title>
    <b:URL>https://ryu-sdn.org/</b:URL>
    <b:RefOrder>14</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15</b:RefOrder>
  </b:Source>
  <b:Source>
    <b:Tag>Flo</b:Tag>
    <b:SourceType>InternetSite</b:SourceType>
    <b:Guid>{A94FFA0E-A11C-4281-B971-D69BCDB1A2DA}</b:Guid>
    <b:Title>Floodlight Controller</b:Title>
    <b:URL>https://floodlight.atlassian.net/wiki/spaces/floodlightcontroller/overview</b:URL>
    <b:RefOrder>16</b:RefOrder>
  </b:Source>
  <b:Source>
    <b:Tag>Ope1</b:Tag>
    <b:SourceType>InternetSite</b:SourceType>
    <b:Guid>{F1F29A55-7861-47AA-A486-F9B4DE7E940A}</b:Guid>
    <b:Title>OpenDayLight Controller</b:Title>
    <b:URL>https://www.opendaylight.org/</b:URL>
    <b:RefOrder>17</b:RefOrder>
  </b:Source>
  <b:Source>
    <b:Tag>Ope2</b:Tag>
    <b:SourceType>InternetSite</b:SourceType>
    <b:Guid>{E16F2904-DE30-429D-90DA-110AA208B390}</b:Guid>
    <b:Title>Open Network Operating System</b:Title>
    <b:ProductionCompany>Open Network Foundation</b:ProductionCompany>
    <b:URL>https://opennetworking.org/onos/</b:URL>
    <b:RefOrder>18</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56</b:RefOrder>
  </b:Source>
  <b:Source>
    <b:Tag>GNS</b:Tag>
    <b:SourceType>InternetSite</b:SourceType>
    <b:Guid>{419273BD-B955-45DD-B066-26A2E6347670}</b:Guid>
    <b:Title>GNS3 Marketplace</b:Title>
    <b:URL>https://www.gns3.com/marketplace/featured</b:URL>
    <b:RefOrder>57</b:RefOrder>
  </b:Source>
  <b:Source>
    <b:Tag>GNS1</b:Tag>
    <b:SourceType>InternetSite</b:SourceType>
    <b:Guid>{1C271C2E-2AED-42A0-B017-45C0DCAD7BE8}</b:Guid>
    <b:Title>GNS3 Software</b:Title>
    <b:URL>https://www.gns3.com/software</b:URL>
    <b:RefOrder>58</b:RefOrder>
  </b:Source>
  <b:Source>
    <b:Tag>Min</b:Tag>
    <b:SourceType>InternetSite</b:SourceType>
    <b:Guid>{F275E816-D8DC-43D2-B236-F17B9F988181}</b:Guid>
    <b:Title>Mininet</b:Title>
    <b:URL>http://mininet.org/</b:URL>
    <b:RefOrder>52</b:RefOrder>
  </b:Source>
  <b:Source>
    <b:Tag>Dow</b:Tag>
    <b:SourceType>InternetSite</b:SourceType>
    <b:Guid>{AE808A9D-0960-43F9-9009-EFE88DDF52E9}</b:Guid>
    <b:Title>Download/Get Started With Mininet</b:Title>
    <b:URL>http://mininet.org/download/</b:URL>
    <b:RefOrder>53</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54</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55</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51</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63</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62</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61</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60</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59</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9</b:RefOrder>
  </b:Source>
  <b:Source>
    <b:Tag>OpF14</b:Tag>
    <b:SourceType>DocumentFromInternetSite</b:SourceType>
    <b:Guid>{B6ACE835-2A32-4D70-A39F-1E4843B58D7B}</b:Guid>
    <b:Title>OpFlex Control Protocol</b:Title>
    <b:Year>2014</b:Year>
    <b:URL>https://datatracker.ietf.org/doc/html/draft-smith-opflex-00</b:URL>
    <b:RefOrder>64</b:RefOrder>
  </b:Source>
  <b:Source>
    <b:Tag>For</b:Tag>
    <b:SourceType>DocumentFromInternetSite</b:SourceType>
    <b:Guid>{71CCC454-640B-4500-8400-D9942378A739}</b:Guid>
    <b:Title>Forwarding and Control Element Separation (ForCES) Framework</b:Title>
    <b:URL>https://datatracker.ietf.org/doc/html/rfc3746</b:URL>
    <b:RefOrder>65</b:RefOrder>
  </b:Source>
  <b:Source>
    <b:Tag>Ope6</b:Tag>
    <b:SourceType>InternetSite</b:SourceType>
    <b:Guid>{D7E98FDB-6093-4780-9901-63A6F06E2F44}</b:Guid>
    <b:Title>Open Networking Foundation</b:Title>
    <b:URL>https://opennetworking.org/p4/</b:URL>
    <b:RefOrder>66</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67</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8</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68</b:RefOrder>
  </b:Source>
  <b:Source>
    <b:Tag>Int1</b:Tag>
    <b:SourceType>InternetSite</b:SourceType>
    <b:Guid>{0347685F-A8DF-4A49-97E0-5A7919B5E8E0}</b:Guid>
    <b:Title>Intent Framework</b:Title>
    <b:URL>https://wiki.onosproject.org/display/ONOS/Intent+Framework</b:URL>
    <b:ProductionCompany>Onosproject</b:ProductionCompany>
    <b:RefOrder>69</b:RefOrder>
  </b:Source>
  <b:Source>
    <b:Tag>Ann</b:Tag>
    <b:SourceType>InternetSite</b:SourceType>
    <b:Guid>{BA2BAA1E-29C3-466F-94FA-7E9BFA167A13}</b:Guid>
    <b:Title>Announcing Mininet 2.3.0 </b:Title>
    <b:ProductionCompany>Mininet.org</b:ProductionCompany>
    <b:URL>http://mininet.org/blog/2021/02/28/announcing-mininet-2-3-0/</b:URL>
    <b:RefOrder>70</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76</b:RefOrder>
  </b:Source>
  <b:Source>
    <b:Tag>Vir1</b:Tag>
    <b:SourceType>DocumentFromInternetSite</b:SourceType>
    <b:Guid>{2CC3A012-CA20-4D4B-A0E9-2C550816A5C7}</b:Guid>
    <b:Title>Virtual Private LAN Service (VPLS) RFC 4762</b:Title>
    <b:URL>https://datatracker.ietf.org/doc/html/rfc4762</b:URL>
    <b:RefOrder>78</b:RefOrder>
  </b:Source>
  <b:Source>
    <b:Tag>Vir</b:Tag>
    <b:SourceType>DocumentFromInternetSite</b:SourceType>
    <b:Guid>{98FC1C49-9A56-4A23-8B81-E20DC9962162}</b:Guid>
    <b:Title>Virtual Private LAN Service (VPLS) RFC 4761</b:Title>
    <b:URL>https://datatracker.ietf.org/doc/html/rfc4761</b:URL>
    <b:RefOrder>74</b:RefOrder>
  </b:Source>
  <b:Source>
    <b:Tag>Pse</b:Tag>
    <b:SourceType>JournalArticle</b:SourceType>
    <b:Guid>{C400AB6A-8B70-4703-A2EF-86E2296A59EF}</b:Guid>
    <b:Title> Pseudowire Setup and Maintenance RFC 4447</b:Title>
    <b:Issue>https://datatracker.ietf.org/doc/html/rfc4447</b:Issue>
    <b:RefOrder>75</b:RefOrder>
  </b:Source>
  <b:Source>
    <b:Tag>ACo</b:Tag>
    <b:SourceType>DocumentFromInternetSite</b:SourceType>
    <b:Guid>{8B9E20FF-AF08-4C9A-ADF9-49465129B212}</b:Guid>
    <b:Title> A Comparison of IPv6-over-IPv4 Tunnel Mechanisms RFC 7059</b:Title>
    <b:URL>https://www.rfc-editor.org/rfc/rfc7059.html</b:URL>
    <b:RefOrder>90</b:RefOrder>
  </b:Source>
  <b:Source>
    <b:Tag>RIP</b:Tag>
    <b:SourceType>DocumentFromInternetSite</b:SourceType>
    <b:Guid>{A5F7BDA8-C745-45B7-A366-5601F145A31A}</b:Guid>
    <b:Title>RIPng for IPv6 RFC 2080</b:Title>
    <b:URL>https://datatracker.ietf.org/doc/html/rfc2080</b:URL>
    <b:RefOrder>91</b:RefOrder>
  </b:Source>
  <b:Source>
    <b:Tag>ABo</b:Tag>
    <b:SourceType>DocumentFromInternetSite</b:SourceType>
    <b:Guid>{1273A2C3-96AA-4882-8FE6-532C0D9F82A1}</b:Guid>
    <b:Title>A Border Gateway Protocol 4 (BGP-4) RFC 4271</b:Title>
    <b:URL>https://www.rfc-editor.org/rfc/rfc4271 </b:URL>
    <b:RefOrder>93</b:RefOrder>
  </b:Source>
</b:Sources>
</file>

<file path=customXml/itemProps1.xml><?xml version="1.0" encoding="utf-8"?>
<ds:datastoreItem xmlns:ds="http://schemas.openxmlformats.org/officeDocument/2006/customXml" ds:itemID="{EB4A0745-AD3A-4EBE-8422-0182AD046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97</Pages>
  <Words>34096</Words>
  <Characters>194352</Characters>
  <Application>Microsoft Office Word</Application>
  <DocSecurity>0</DocSecurity>
  <Lines>1619</Lines>
  <Paragraphs>455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227993</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4008</cp:revision>
  <cp:lastPrinted>2015-09-30T13:47:00Z</cp:lastPrinted>
  <dcterms:created xsi:type="dcterms:W3CDTF">2016-11-28T07:47:00Z</dcterms:created>
  <dcterms:modified xsi:type="dcterms:W3CDTF">2022-10-04T01:46:00Z</dcterms:modified>
</cp:coreProperties>
</file>