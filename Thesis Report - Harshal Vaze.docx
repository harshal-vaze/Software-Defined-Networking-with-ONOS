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66C22D6" w14:textId="0687F08E" w:rsidR="0047322F"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462045" w:history="1">
        <w:r w:rsidR="0047322F" w:rsidRPr="00925165">
          <w:rPr>
            <w:rStyle w:val="Hyperlink"/>
          </w:rPr>
          <w:t>1</w:t>
        </w:r>
        <w:r w:rsidR="0047322F">
          <w:rPr>
            <w:rFonts w:asciiTheme="minorHAnsi" w:eastAsiaTheme="minorEastAsia" w:hAnsiTheme="minorHAnsi" w:cstheme="minorBidi"/>
            <w:b w:val="0"/>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_Toc115462045 \h </w:instrText>
        </w:r>
        <w:r w:rsidR="0047322F">
          <w:rPr>
            <w:webHidden/>
          </w:rPr>
        </w:r>
        <w:r w:rsidR="0047322F">
          <w:rPr>
            <w:webHidden/>
          </w:rPr>
          <w:fldChar w:fldCharType="separate"/>
        </w:r>
        <w:r w:rsidR="0047322F">
          <w:rPr>
            <w:webHidden/>
          </w:rPr>
          <w:t>8</w:t>
        </w:r>
        <w:r w:rsidR="0047322F">
          <w:rPr>
            <w:webHidden/>
          </w:rPr>
          <w:fldChar w:fldCharType="end"/>
        </w:r>
      </w:hyperlink>
    </w:p>
    <w:p w14:paraId="4D81268F" w14:textId="0E62701F" w:rsidR="0047322F" w:rsidRDefault="00000000">
      <w:pPr>
        <w:pStyle w:val="TOC2"/>
        <w:rPr>
          <w:rFonts w:asciiTheme="minorHAnsi" w:eastAsiaTheme="minorEastAsia" w:hAnsiTheme="minorHAnsi" w:cstheme="minorBidi"/>
          <w:sz w:val="22"/>
          <w:szCs w:val="22"/>
          <w:lang w:val="en-DE" w:eastAsia="en-DE"/>
        </w:rPr>
      </w:pPr>
      <w:hyperlink w:anchor="_Toc115462046" w:history="1">
        <w:r w:rsidR="0047322F" w:rsidRPr="00925165">
          <w:rPr>
            <w:rStyle w:val="Hyperlink"/>
            <w:rFonts w:cs="Times"/>
          </w:rPr>
          <w:t>1.1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Aim and Motivation</w:t>
        </w:r>
        <w:r w:rsidR="0047322F">
          <w:rPr>
            <w:webHidden/>
          </w:rPr>
          <w:tab/>
        </w:r>
        <w:r w:rsidR="0047322F">
          <w:rPr>
            <w:webHidden/>
          </w:rPr>
          <w:fldChar w:fldCharType="begin"/>
        </w:r>
        <w:r w:rsidR="0047322F">
          <w:rPr>
            <w:webHidden/>
          </w:rPr>
          <w:instrText xml:space="preserve"> PAGEREF _Toc115462046 \h </w:instrText>
        </w:r>
        <w:r w:rsidR="0047322F">
          <w:rPr>
            <w:webHidden/>
          </w:rPr>
        </w:r>
        <w:r w:rsidR="0047322F">
          <w:rPr>
            <w:webHidden/>
          </w:rPr>
          <w:fldChar w:fldCharType="separate"/>
        </w:r>
        <w:r w:rsidR="0047322F">
          <w:rPr>
            <w:webHidden/>
          </w:rPr>
          <w:t>9</w:t>
        </w:r>
        <w:r w:rsidR="0047322F">
          <w:rPr>
            <w:webHidden/>
          </w:rPr>
          <w:fldChar w:fldCharType="end"/>
        </w:r>
      </w:hyperlink>
    </w:p>
    <w:p w14:paraId="6EB12C57" w14:textId="29D4A08D" w:rsidR="0047322F" w:rsidRDefault="00000000">
      <w:pPr>
        <w:pStyle w:val="TOC2"/>
        <w:rPr>
          <w:rFonts w:asciiTheme="minorHAnsi" w:eastAsiaTheme="minorEastAsia" w:hAnsiTheme="minorHAnsi" w:cstheme="minorBidi"/>
          <w:sz w:val="22"/>
          <w:szCs w:val="22"/>
          <w:lang w:val="en-DE" w:eastAsia="en-DE"/>
        </w:rPr>
      </w:pPr>
      <w:hyperlink w:anchor="_Toc115462047" w:history="1">
        <w:r w:rsidR="0047322F" w:rsidRPr="00925165">
          <w:rPr>
            <w:rStyle w:val="Hyperlink"/>
            <w:rFonts w:cs="Times"/>
          </w:rPr>
          <w:t>1.2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Problem Statement</w:t>
        </w:r>
        <w:r w:rsidR="0047322F">
          <w:rPr>
            <w:webHidden/>
          </w:rPr>
          <w:tab/>
        </w:r>
        <w:r w:rsidR="0047322F">
          <w:rPr>
            <w:webHidden/>
          </w:rPr>
          <w:fldChar w:fldCharType="begin"/>
        </w:r>
        <w:r w:rsidR="0047322F">
          <w:rPr>
            <w:webHidden/>
          </w:rPr>
          <w:instrText xml:space="preserve"> PAGEREF _Toc115462047 \h </w:instrText>
        </w:r>
        <w:r w:rsidR="0047322F">
          <w:rPr>
            <w:webHidden/>
          </w:rPr>
        </w:r>
        <w:r w:rsidR="0047322F">
          <w:rPr>
            <w:webHidden/>
          </w:rPr>
          <w:fldChar w:fldCharType="separate"/>
        </w:r>
        <w:r w:rsidR="0047322F">
          <w:rPr>
            <w:webHidden/>
          </w:rPr>
          <w:t>9</w:t>
        </w:r>
        <w:r w:rsidR="0047322F">
          <w:rPr>
            <w:webHidden/>
          </w:rPr>
          <w:fldChar w:fldCharType="end"/>
        </w:r>
      </w:hyperlink>
    </w:p>
    <w:p w14:paraId="1DFEF121" w14:textId="240EEDF5" w:rsidR="0047322F" w:rsidRDefault="00000000">
      <w:pPr>
        <w:pStyle w:val="TOC2"/>
        <w:rPr>
          <w:rFonts w:asciiTheme="minorHAnsi" w:eastAsiaTheme="minorEastAsia" w:hAnsiTheme="minorHAnsi" w:cstheme="minorBidi"/>
          <w:sz w:val="22"/>
          <w:szCs w:val="22"/>
          <w:lang w:val="en-DE" w:eastAsia="en-DE"/>
        </w:rPr>
      </w:pPr>
      <w:hyperlink w:anchor="_Toc115462048" w:history="1">
        <w:r w:rsidR="0047322F" w:rsidRPr="00925165">
          <w:rPr>
            <w:rStyle w:val="Hyperlink"/>
            <w:rFonts w:cs="Times"/>
          </w:rPr>
          <w:t>1.3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Thesis Structure</w:t>
        </w:r>
        <w:r w:rsidR="0047322F">
          <w:rPr>
            <w:webHidden/>
          </w:rPr>
          <w:tab/>
        </w:r>
        <w:r w:rsidR="0047322F">
          <w:rPr>
            <w:webHidden/>
          </w:rPr>
          <w:fldChar w:fldCharType="begin"/>
        </w:r>
        <w:r w:rsidR="0047322F">
          <w:rPr>
            <w:webHidden/>
          </w:rPr>
          <w:instrText xml:space="preserve"> PAGEREF _Toc115462048 \h </w:instrText>
        </w:r>
        <w:r w:rsidR="0047322F">
          <w:rPr>
            <w:webHidden/>
          </w:rPr>
        </w:r>
        <w:r w:rsidR="0047322F">
          <w:rPr>
            <w:webHidden/>
          </w:rPr>
          <w:fldChar w:fldCharType="separate"/>
        </w:r>
        <w:r w:rsidR="0047322F">
          <w:rPr>
            <w:webHidden/>
          </w:rPr>
          <w:t>9</w:t>
        </w:r>
        <w:r w:rsidR="0047322F">
          <w:rPr>
            <w:webHidden/>
          </w:rPr>
          <w:fldChar w:fldCharType="end"/>
        </w:r>
      </w:hyperlink>
    </w:p>
    <w:p w14:paraId="58754BA4" w14:textId="27F5BB18" w:rsidR="0047322F" w:rsidRDefault="00000000">
      <w:pPr>
        <w:pStyle w:val="TOC1"/>
        <w:rPr>
          <w:rFonts w:asciiTheme="minorHAnsi" w:eastAsiaTheme="minorEastAsia" w:hAnsiTheme="minorHAnsi" w:cstheme="minorBidi"/>
          <w:b w:val="0"/>
          <w:sz w:val="22"/>
          <w:szCs w:val="22"/>
          <w:lang w:val="en-DE" w:eastAsia="en-DE"/>
        </w:rPr>
      </w:pPr>
      <w:hyperlink w:anchor="_Toc115462049" w:history="1">
        <w:r w:rsidR="0047322F" w:rsidRPr="00925165">
          <w:rPr>
            <w:rStyle w:val="Hyperlink"/>
            <w:rFonts w:ascii="Times New Roman" w:hAnsi="Times New Roman"/>
          </w:rPr>
          <w:t>2</w:t>
        </w:r>
        <w:r w:rsidR="0047322F">
          <w:rPr>
            <w:rFonts w:asciiTheme="minorHAnsi" w:eastAsiaTheme="minorEastAsia" w:hAnsiTheme="minorHAnsi" w:cstheme="minorBidi"/>
            <w:b w:val="0"/>
            <w:sz w:val="22"/>
            <w:szCs w:val="22"/>
            <w:lang w:val="en-DE" w:eastAsia="en-DE"/>
          </w:rPr>
          <w:tab/>
        </w:r>
        <w:r w:rsidR="0047322F" w:rsidRPr="00925165">
          <w:rPr>
            <w:rStyle w:val="Hyperlink"/>
          </w:rPr>
          <w:t>Theoretical Background</w:t>
        </w:r>
        <w:r w:rsidR="0047322F">
          <w:rPr>
            <w:webHidden/>
          </w:rPr>
          <w:tab/>
        </w:r>
        <w:r w:rsidR="0047322F">
          <w:rPr>
            <w:webHidden/>
          </w:rPr>
          <w:fldChar w:fldCharType="begin"/>
        </w:r>
        <w:r w:rsidR="0047322F">
          <w:rPr>
            <w:webHidden/>
          </w:rPr>
          <w:instrText xml:space="preserve"> PAGEREF _Toc115462049 \h </w:instrText>
        </w:r>
        <w:r w:rsidR="0047322F">
          <w:rPr>
            <w:webHidden/>
          </w:rPr>
        </w:r>
        <w:r w:rsidR="0047322F">
          <w:rPr>
            <w:webHidden/>
          </w:rPr>
          <w:fldChar w:fldCharType="separate"/>
        </w:r>
        <w:r w:rsidR="0047322F">
          <w:rPr>
            <w:webHidden/>
          </w:rPr>
          <w:t>10</w:t>
        </w:r>
        <w:r w:rsidR="0047322F">
          <w:rPr>
            <w:webHidden/>
          </w:rPr>
          <w:fldChar w:fldCharType="end"/>
        </w:r>
      </w:hyperlink>
    </w:p>
    <w:p w14:paraId="26E3A573" w14:textId="51943711" w:rsidR="0047322F" w:rsidRDefault="00000000">
      <w:pPr>
        <w:pStyle w:val="TOC2"/>
        <w:rPr>
          <w:rFonts w:asciiTheme="minorHAnsi" w:eastAsiaTheme="minorEastAsia" w:hAnsiTheme="minorHAnsi" w:cstheme="minorBidi"/>
          <w:sz w:val="22"/>
          <w:szCs w:val="22"/>
          <w:lang w:val="en-DE" w:eastAsia="en-DE"/>
        </w:rPr>
      </w:pPr>
      <w:hyperlink w:anchor="_Toc115462050" w:history="1">
        <w:r w:rsidR="0047322F" w:rsidRPr="00925165">
          <w:rPr>
            <w:rStyle w:val="Hyperlink"/>
            <w:rFonts w:cs="Times"/>
          </w:rPr>
          <w:t>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Software-defined Networks</w:t>
        </w:r>
        <w:r w:rsidR="0047322F">
          <w:rPr>
            <w:webHidden/>
          </w:rPr>
          <w:tab/>
        </w:r>
        <w:r w:rsidR="0047322F">
          <w:rPr>
            <w:webHidden/>
          </w:rPr>
          <w:fldChar w:fldCharType="begin"/>
        </w:r>
        <w:r w:rsidR="0047322F">
          <w:rPr>
            <w:webHidden/>
          </w:rPr>
          <w:instrText xml:space="preserve"> PAGEREF _Toc115462050 \h </w:instrText>
        </w:r>
        <w:r w:rsidR="0047322F">
          <w:rPr>
            <w:webHidden/>
          </w:rPr>
        </w:r>
        <w:r w:rsidR="0047322F">
          <w:rPr>
            <w:webHidden/>
          </w:rPr>
          <w:fldChar w:fldCharType="separate"/>
        </w:r>
        <w:r w:rsidR="0047322F">
          <w:rPr>
            <w:webHidden/>
          </w:rPr>
          <w:t>10</w:t>
        </w:r>
        <w:r w:rsidR="0047322F">
          <w:rPr>
            <w:webHidden/>
          </w:rPr>
          <w:fldChar w:fldCharType="end"/>
        </w:r>
      </w:hyperlink>
    </w:p>
    <w:p w14:paraId="064F0293" w14:textId="479AB4C8" w:rsidR="0047322F" w:rsidRDefault="00000000">
      <w:pPr>
        <w:pStyle w:val="TOC2"/>
        <w:rPr>
          <w:rFonts w:asciiTheme="minorHAnsi" w:eastAsiaTheme="minorEastAsia" w:hAnsiTheme="minorHAnsi" w:cstheme="minorBidi"/>
          <w:sz w:val="22"/>
          <w:szCs w:val="22"/>
          <w:lang w:val="en-DE" w:eastAsia="en-DE"/>
        </w:rPr>
      </w:pPr>
      <w:hyperlink w:anchor="_Toc115462051" w:history="1">
        <w:r w:rsidR="0047322F" w:rsidRPr="00925165">
          <w:rPr>
            <w:rStyle w:val="Hyperlink"/>
            <w:rFonts w:cs="Times"/>
          </w:rPr>
          <w:t>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SDN Controllers</w:t>
        </w:r>
        <w:r w:rsidR="0047322F">
          <w:rPr>
            <w:webHidden/>
          </w:rPr>
          <w:tab/>
        </w:r>
        <w:r w:rsidR="0047322F">
          <w:rPr>
            <w:webHidden/>
          </w:rPr>
          <w:fldChar w:fldCharType="begin"/>
        </w:r>
        <w:r w:rsidR="0047322F">
          <w:rPr>
            <w:webHidden/>
          </w:rPr>
          <w:instrText xml:space="preserve"> PAGEREF _Toc115462051 \h </w:instrText>
        </w:r>
        <w:r w:rsidR="0047322F">
          <w:rPr>
            <w:webHidden/>
          </w:rPr>
        </w:r>
        <w:r w:rsidR="0047322F">
          <w:rPr>
            <w:webHidden/>
          </w:rPr>
          <w:fldChar w:fldCharType="separate"/>
        </w:r>
        <w:r w:rsidR="0047322F">
          <w:rPr>
            <w:webHidden/>
          </w:rPr>
          <w:t>11</w:t>
        </w:r>
        <w:r w:rsidR="0047322F">
          <w:rPr>
            <w:webHidden/>
          </w:rPr>
          <w:fldChar w:fldCharType="end"/>
        </w:r>
      </w:hyperlink>
    </w:p>
    <w:p w14:paraId="2022740E" w14:textId="139C72FA" w:rsidR="0047322F" w:rsidRDefault="00000000">
      <w:pPr>
        <w:pStyle w:val="TOC3"/>
        <w:rPr>
          <w:rFonts w:asciiTheme="minorHAnsi" w:eastAsiaTheme="minorEastAsia" w:hAnsiTheme="minorHAnsi" w:cstheme="minorBidi"/>
          <w:sz w:val="22"/>
          <w:szCs w:val="22"/>
          <w:lang w:val="en-DE" w:eastAsia="en-DE"/>
        </w:rPr>
      </w:pPr>
      <w:hyperlink w:anchor="_Toc115462052" w:history="1">
        <w:r w:rsidR="0047322F" w:rsidRPr="00925165">
          <w:rPr>
            <w:rStyle w:val="Hyperlink"/>
            <w:rFonts w:cs="Times"/>
          </w:rPr>
          <w:t>2.2.1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ONOS Controller</w:t>
        </w:r>
        <w:r w:rsidR="0047322F">
          <w:rPr>
            <w:webHidden/>
          </w:rPr>
          <w:tab/>
        </w:r>
        <w:r w:rsidR="0047322F">
          <w:rPr>
            <w:webHidden/>
          </w:rPr>
          <w:fldChar w:fldCharType="begin"/>
        </w:r>
        <w:r w:rsidR="0047322F">
          <w:rPr>
            <w:webHidden/>
          </w:rPr>
          <w:instrText xml:space="preserve"> PAGEREF _Toc115462052 \h </w:instrText>
        </w:r>
        <w:r w:rsidR="0047322F">
          <w:rPr>
            <w:webHidden/>
          </w:rPr>
        </w:r>
        <w:r w:rsidR="0047322F">
          <w:rPr>
            <w:webHidden/>
          </w:rPr>
          <w:fldChar w:fldCharType="separate"/>
        </w:r>
        <w:r w:rsidR="0047322F">
          <w:rPr>
            <w:webHidden/>
          </w:rPr>
          <w:t>13</w:t>
        </w:r>
        <w:r w:rsidR="0047322F">
          <w:rPr>
            <w:webHidden/>
          </w:rPr>
          <w:fldChar w:fldCharType="end"/>
        </w:r>
      </w:hyperlink>
    </w:p>
    <w:p w14:paraId="64CB0ED5" w14:textId="1ACBC026" w:rsidR="0047322F" w:rsidRDefault="00000000">
      <w:pPr>
        <w:pStyle w:val="TOC3"/>
        <w:rPr>
          <w:rFonts w:asciiTheme="minorHAnsi" w:eastAsiaTheme="minorEastAsia" w:hAnsiTheme="minorHAnsi" w:cstheme="minorBidi"/>
          <w:sz w:val="22"/>
          <w:szCs w:val="22"/>
          <w:lang w:val="en-DE" w:eastAsia="en-DE"/>
        </w:rPr>
      </w:pPr>
      <w:hyperlink w:anchor="_Toc115462053" w:history="1">
        <w:r w:rsidR="0047322F" w:rsidRPr="00925165">
          <w:rPr>
            <w:rStyle w:val="Hyperlink"/>
            <w:rFonts w:cs="Times"/>
          </w:rPr>
          <w:t>2.2.2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OpenDaylight Controller</w:t>
        </w:r>
        <w:r w:rsidR="0047322F">
          <w:rPr>
            <w:webHidden/>
          </w:rPr>
          <w:tab/>
        </w:r>
        <w:r w:rsidR="0047322F">
          <w:rPr>
            <w:webHidden/>
          </w:rPr>
          <w:fldChar w:fldCharType="begin"/>
        </w:r>
        <w:r w:rsidR="0047322F">
          <w:rPr>
            <w:webHidden/>
          </w:rPr>
          <w:instrText xml:space="preserve"> PAGEREF _Toc115462053 \h </w:instrText>
        </w:r>
        <w:r w:rsidR="0047322F">
          <w:rPr>
            <w:webHidden/>
          </w:rPr>
        </w:r>
        <w:r w:rsidR="0047322F">
          <w:rPr>
            <w:webHidden/>
          </w:rPr>
          <w:fldChar w:fldCharType="separate"/>
        </w:r>
        <w:r w:rsidR="0047322F">
          <w:rPr>
            <w:webHidden/>
          </w:rPr>
          <w:t>15</w:t>
        </w:r>
        <w:r w:rsidR="0047322F">
          <w:rPr>
            <w:webHidden/>
          </w:rPr>
          <w:fldChar w:fldCharType="end"/>
        </w:r>
      </w:hyperlink>
    </w:p>
    <w:p w14:paraId="5D04E1BC" w14:textId="16CC08BB" w:rsidR="0047322F" w:rsidRDefault="00000000">
      <w:pPr>
        <w:pStyle w:val="TOC3"/>
        <w:rPr>
          <w:rFonts w:asciiTheme="minorHAnsi" w:eastAsiaTheme="minorEastAsia" w:hAnsiTheme="minorHAnsi" w:cstheme="minorBidi"/>
          <w:sz w:val="22"/>
          <w:szCs w:val="22"/>
          <w:lang w:val="en-DE" w:eastAsia="en-DE"/>
        </w:rPr>
      </w:pPr>
      <w:hyperlink w:anchor="_Toc115462054" w:history="1">
        <w:r w:rsidR="0047322F" w:rsidRPr="00925165">
          <w:rPr>
            <w:rStyle w:val="Hyperlink"/>
            <w:rFonts w:cs="Times"/>
          </w:rPr>
          <w:t>2.2.3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Ryu Controller</w:t>
        </w:r>
        <w:r w:rsidR="0047322F">
          <w:rPr>
            <w:webHidden/>
          </w:rPr>
          <w:tab/>
        </w:r>
        <w:r w:rsidR="0047322F">
          <w:rPr>
            <w:webHidden/>
          </w:rPr>
          <w:fldChar w:fldCharType="begin"/>
        </w:r>
        <w:r w:rsidR="0047322F">
          <w:rPr>
            <w:webHidden/>
          </w:rPr>
          <w:instrText xml:space="preserve"> PAGEREF _Toc115462054 \h </w:instrText>
        </w:r>
        <w:r w:rsidR="0047322F">
          <w:rPr>
            <w:webHidden/>
          </w:rPr>
        </w:r>
        <w:r w:rsidR="0047322F">
          <w:rPr>
            <w:webHidden/>
          </w:rPr>
          <w:fldChar w:fldCharType="separate"/>
        </w:r>
        <w:r w:rsidR="0047322F">
          <w:rPr>
            <w:webHidden/>
          </w:rPr>
          <w:t>16</w:t>
        </w:r>
        <w:r w:rsidR="0047322F">
          <w:rPr>
            <w:webHidden/>
          </w:rPr>
          <w:fldChar w:fldCharType="end"/>
        </w:r>
      </w:hyperlink>
    </w:p>
    <w:p w14:paraId="1F54D9C4" w14:textId="13CBF7B0" w:rsidR="0047322F" w:rsidRDefault="00000000">
      <w:pPr>
        <w:pStyle w:val="TOC2"/>
        <w:rPr>
          <w:rFonts w:asciiTheme="minorHAnsi" w:eastAsiaTheme="minorEastAsia" w:hAnsiTheme="minorHAnsi" w:cstheme="minorBidi"/>
          <w:sz w:val="22"/>
          <w:szCs w:val="22"/>
          <w:lang w:val="en-DE" w:eastAsia="en-DE"/>
        </w:rPr>
      </w:pPr>
      <w:hyperlink w:anchor="_Toc115462055" w:history="1">
        <w:r w:rsidR="0047322F" w:rsidRPr="00925165">
          <w:rPr>
            <w:rStyle w:val="Hyperlink"/>
          </w:rPr>
          <w:t>2.3</w:t>
        </w:r>
        <w:r w:rsidR="0047322F">
          <w:rPr>
            <w:rFonts w:asciiTheme="minorHAnsi" w:eastAsiaTheme="minorEastAsia" w:hAnsiTheme="minorHAnsi" w:cstheme="minorBidi"/>
            <w:sz w:val="22"/>
            <w:szCs w:val="22"/>
            <w:lang w:val="en-DE" w:eastAsia="en-DE"/>
          </w:rPr>
          <w:tab/>
        </w:r>
        <w:r w:rsidR="0047322F" w:rsidRPr="00925165">
          <w:rPr>
            <w:rStyle w:val="Hyperlink"/>
          </w:rPr>
          <w:t>Software Switches</w:t>
        </w:r>
        <w:r w:rsidR="0047322F">
          <w:rPr>
            <w:webHidden/>
          </w:rPr>
          <w:tab/>
        </w:r>
        <w:r w:rsidR="0047322F">
          <w:rPr>
            <w:webHidden/>
          </w:rPr>
          <w:fldChar w:fldCharType="begin"/>
        </w:r>
        <w:r w:rsidR="0047322F">
          <w:rPr>
            <w:webHidden/>
          </w:rPr>
          <w:instrText xml:space="preserve"> PAGEREF _Toc115462055 \h </w:instrText>
        </w:r>
        <w:r w:rsidR="0047322F">
          <w:rPr>
            <w:webHidden/>
          </w:rPr>
        </w:r>
        <w:r w:rsidR="0047322F">
          <w:rPr>
            <w:webHidden/>
          </w:rPr>
          <w:fldChar w:fldCharType="separate"/>
        </w:r>
        <w:r w:rsidR="0047322F">
          <w:rPr>
            <w:webHidden/>
          </w:rPr>
          <w:t>17</w:t>
        </w:r>
        <w:r w:rsidR="0047322F">
          <w:rPr>
            <w:webHidden/>
          </w:rPr>
          <w:fldChar w:fldCharType="end"/>
        </w:r>
      </w:hyperlink>
    </w:p>
    <w:p w14:paraId="15330055" w14:textId="29FC6F26" w:rsidR="0047322F" w:rsidRDefault="00000000">
      <w:pPr>
        <w:pStyle w:val="TOC2"/>
        <w:rPr>
          <w:rFonts w:asciiTheme="minorHAnsi" w:eastAsiaTheme="minorEastAsia" w:hAnsiTheme="minorHAnsi" w:cstheme="minorBidi"/>
          <w:sz w:val="22"/>
          <w:szCs w:val="22"/>
          <w:lang w:val="en-DE" w:eastAsia="en-DE"/>
        </w:rPr>
      </w:pPr>
      <w:hyperlink w:anchor="_Toc115462056" w:history="1">
        <w:r w:rsidR="0047322F" w:rsidRPr="00925165">
          <w:rPr>
            <w:rStyle w:val="Hyperlink"/>
            <w:rFonts w:cs="Times"/>
          </w:rPr>
          <w:t>2.4</w:t>
        </w:r>
        <w:r w:rsidR="0047322F">
          <w:rPr>
            <w:rFonts w:asciiTheme="minorHAnsi" w:eastAsiaTheme="minorEastAsia" w:hAnsiTheme="minorHAnsi" w:cstheme="minorBidi"/>
            <w:sz w:val="22"/>
            <w:szCs w:val="22"/>
            <w:lang w:val="en-DE" w:eastAsia="en-DE"/>
          </w:rPr>
          <w:tab/>
        </w:r>
        <w:r w:rsidR="0047322F" w:rsidRPr="00925165">
          <w:rPr>
            <w:rStyle w:val="Hyperlink"/>
            <w:rFonts w:cs="Times"/>
          </w:rPr>
          <w:t>Virtual Emulated Environment</w:t>
        </w:r>
        <w:r w:rsidR="0047322F">
          <w:rPr>
            <w:webHidden/>
          </w:rPr>
          <w:tab/>
        </w:r>
        <w:r w:rsidR="0047322F">
          <w:rPr>
            <w:webHidden/>
          </w:rPr>
          <w:fldChar w:fldCharType="begin"/>
        </w:r>
        <w:r w:rsidR="0047322F">
          <w:rPr>
            <w:webHidden/>
          </w:rPr>
          <w:instrText xml:space="preserve"> PAGEREF _Toc115462056 \h </w:instrText>
        </w:r>
        <w:r w:rsidR="0047322F">
          <w:rPr>
            <w:webHidden/>
          </w:rPr>
        </w:r>
        <w:r w:rsidR="0047322F">
          <w:rPr>
            <w:webHidden/>
          </w:rPr>
          <w:fldChar w:fldCharType="separate"/>
        </w:r>
        <w:r w:rsidR="0047322F">
          <w:rPr>
            <w:webHidden/>
          </w:rPr>
          <w:t>18</w:t>
        </w:r>
        <w:r w:rsidR="0047322F">
          <w:rPr>
            <w:webHidden/>
          </w:rPr>
          <w:fldChar w:fldCharType="end"/>
        </w:r>
      </w:hyperlink>
    </w:p>
    <w:p w14:paraId="60A08555" w14:textId="588074EC" w:rsidR="0047322F" w:rsidRDefault="00000000">
      <w:pPr>
        <w:pStyle w:val="TOC3"/>
        <w:rPr>
          <w:rFonts w:asciiTheme="minorHAnsi" w:eastAsiaTheme="minorEastAsia" w:hAnsiTheme="minorHAnsi" w:cstheme="minorBidi"/>
          <w:sz w:val="22"/>
          <w:szCs w:val="22"/>
          <w:lang w:val="en-DE" w:eastAsia="en-DE"/>
        </w:rPr>
      </w:pPr>
      <w:hyperlink w:anchor="_Toc115462057" w:history="1">
        <w:r w:rsidR="0047322F" w:rsidRPr="00925165">
          <w:rPr>
            <w:rStyle w:val="Hyperlink"/>
            <w:rFonts w:cs="Times"/>
          </w:rPr>
          <w:t>2.4.1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Mininet</w:t>
        </w:r>
        <w:r w:rsidR="0047322F">
          <w:rPr>
            <w:webHidden/>
          </w:rPr>
          <w:tab/>
        </w:r>
        <w:r w:rsidR="0047322F">
          <w:rPr>
            <w:webHidden/>
          </w:rPr>
          <w:fldChar w:fldCharType="begin"/>
        </w:r>
        <w:r w:rsidR="0047322F">
          <w:rPr>
            <w:webHidden/>
          </w:rPr>
          <w:instrText xml:space="preserve"> PAGEREF _Toc115462057 \h </w:instrText>
        </w:r>
        <w:r w:rsidR="0047322F">
          <w:rPr>
            <w:webHidden/>
          </w:rPr>
        </w:r>
        <w:r w:rsidR="0047322F">
          <w:rPr>
            <w:webHidden/>
          </w:rPr>
          <w:fldChar w:fldCharType="separate"/>
        </w:r>
        <w:r w:rsidR="0047322F">
          <w:rPr>
            <w:webHidden/>
          </w:rPr>
          <w:t>18</w:t>
        </w:r>
        <w:r w:rsidR="0047322F">
          <w:rPr>
            <w:webHidden/>
          </w:rPr>
          <w:fldChar w:fldCharType="end"/>
        </w:r>
      </w:hyperlink>
    </w:p>
    <w:p w14:paraId="09280086" w14:textId="2D48178A" w:rsidR="0047322F" w:rsidRDefault="00000000">
      <w:pPr>
        <w:pStyle w:val="TOC3"/>
        <w:rPr>
          <w:rFonts w:asciiTheme="minorHAnsi" w:eastAsiaTheme="minorEastAsia" w:hAnsiTheme="minorHAnsi" w:cstheme="minorBidi"/>
          <w:sz w:val="22"/>
          <w:szCs w:val="22"/>
          <w:lang w:val="en-DE" w:eastAsia="en-DE"/>
        </w:rPr>
      </w:pPr>
      <w:hyperlink w:anchor="_Toc115462058" w:history="1">
        <w:r w:rsidR="0047322F" w:rsidRPr="00925165">
          <w:rPr>
            <w:rStyle w:val="Hyperlink"/>
            <w:rFonts w:cs="Times"/>
          </w:rPr>
          <w:t>2.4.2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GNS3</w:t>
        </w:r>
        <w:r w:rsidR="0047322F">
          <w:rPr>
            <w:webHidden/>
          </w:rPr>
          <w:tab/>
        </w:r>
        <w:r w:rsidR="0047322F">
          <w:rPr>
            <w:webHidden/>
          </w:rPr>
          <w:fldChar w:fldCharType="begin"/>
        </w:r>
        <w:r w:rsidR="0047322F">
          <w:rPr>
            <w:webHidden/>
          </w:rPr>
          <w:instrText xml:space="preserve"> PAGEREF _Toc115462058 \h </w:instrText>
        </w:r>
        <w:r w:rsidR="0047322F">
          <w:rPr>
            <w:webHidden/>
          </w:rPr>
        </w:r>
        <w:r w:rsidR="0047322F">
          <w:rPr>
            <w:webHidden/>
          </w:rPr>
          <w:fldChar w:fldCharType="separate"/>
        </w:r>
        <w:r w:rsidR="0047322F">
          <w:rPr>
            <w:webHidden/>
          </w:rPr>
          <w:t>19</w:t>
        </w:r>
        <w:r w:rsidR="0047322F">
          <w:rPr>
            <w:webHidden/>
          </w:rPr>
          <w:fldChar w:fldCharType="end"/>
        </w:r>
      </w:hyperlink>
    </w:p>
    <w:p w14:paraId="5EA8C4B5" w14:textId="40CCB192" w:rsidR="0047322F" w:rsidRDefault="00000000">
      <w:pPr>
        <w:pStyle w:val="TOC2"/>
        <w:rPr>
          <w:rFonts w:asciiTheme="minorHAnsi" w:eastAsiaTheme="minorEastAsia" w:hAnsiTheme="minorHAnsi" w:cstheme="minorBidi"/>
          <w:sz w:val="22"/>
          <w:szCs w:val="22"/>
          <w:lang w:val="en-DE" w:eastAsia="en-DE"/>
        </w:rPr>
      </w:pPr>
      <w:hyperlink w:anchor="_Toc115462059" w:history="1">
        <w:r w:rsidR="0047322F" w:rsidRPr="00925165">
          <w:rPr>
            <w:rStyle w:val="Hyperlink"/>
          </w:rPr>
          <w:t>2.5</w:t>
        </w:r>
        <w:r w:rsidR="0047322F">
          <w:rPr>
            <w:rFonts w:asciiTheme="minorHAnsi" w:eastAsiaTheme="minorEastAsia" w:hAnsiTheme="minorHAnsi" w:cstheme="minorBidi"/>
            <w:sz w:val="22"/>
            <w:szCs w:val="22"/>
            <w:lang w:val="en-DE" w:eastAsia="en-DE"/>
          </w:rPr>
          <w:tab/>
        </w:r>
        <w:r w:rsidR="0047322F" w:rsidRPr="00925165">
          <w:rPr>
            <w:rStyle w:val="Hyperlink"/>
          </w:rPr>
          <w:t>OpenFlow Protocol</w:t>
        </w:r>
        <w:r w:rsidR="0047322F">
          <w:rPr>
            <w:webHidden/>
          </w:rPr>
          <w:tab/>
        </w:r>
        <w:r w:rsidR="0047322F">
          <w:rPr>
            <w:webHidden/>
          </w:rPr>
          <w:fldChar w:fldCharType="begin"/>
        </w:r>
        <w:r w:rsidR="0047322F">
          <w:rPr>
            <w:webHidden/>
          </w:rPr>
          <w:instrText xml:space="preserve"> PAGEREF _Toc115462059 \h </w:instrText>
        </w:r>
        <w:r w:rsidR="0047322F">
          <w:rPr>
            <w:webHidden/>
          </w:rPr>
        </w:r>
        <w:r w:rsidR="0047322F">
          <w:rPr>
            <w:webHidden/>
          </w:rPr>
          <w:fldChar w:fldCharType="separate"/>
        </w:r>
        <w:r w:rsidR="0047322F">
          <w:rPr>
            <w:webHidden/>
          </w:rPr>
          <w:t>20</w:t>
        </w:r>
        <w:r w:rsidR="0047322F">
          <w:rPr>
            <w:webHidden/>
          </w:rPr>
          <w:fldChar w:fldCharType="end"/>
        </w:r>
      </w:hyperlink>
    </w:p>
    <w:p w14:paraId="0B8F3E28" w14:textId="476822C0" w:rsidR="0047322F" w:rsidRDefault="00000000">
      <w:pPr>
        <w:pStyle w:val="TOC1"/>
        <w:rPr>
          <w:rFonts w:asciiTheme="minorHAnsi" w:eastAsiaTheme="minorEastAsia" w:hAnsiTheme="minorHAnsi" w:cstheme="minorBidi"/>
          <w:b w:val="0"/>
          <w:sz w:val="22"/>
          <w:szCs w:val="22"/>
          <w:lang w:val="en-DE" w:eastAsia="en-DE"/>
        </w:rPr>
      </w:pPr>
      <w:hyperlink w:anchor="_Toc115462060" w:history="1">
        <w:r w:rsidR="0047322F" w:rsidRPr="00925165">
          <w:rPr>
            <w:rStyle w:val="Hyperlink"/>
          </w:rPr>
          <w:t>3</w:t>
        </w:r>
        <w:r w:rsidR="0047322F">
          <w:rPr>
            <w:rFonts w:asciiTheme="minorHAnsi" w:eastAsiaTheme="minorEastAsia" w:hAnsiTheme="minorHAnsi" w:cstheme="minorBidi"/>
            <w:b w:val="0"/>
            <w:sz w:val="22"/>
            <w:szCs w:val="22"/>
            <w:lang w:val="en-DE" w:eastAsia="en-DE"/>
          </w:rPr>
          <w:tab/>
        </w:r>
        <w:r w:rsidR="0047322F" w:rsidRPr="00925165">
          <w:rPr>
            <w:rStyle w:val="Hyperlink"/>
          </w:rPr>
          <w:t>Requirements Analysis</w:t>
        </w:r>
        <w:r w:rsidR="0047322F">
          <w:rPr>
            <w:webHidden/>
          </w:rPr>
          <w:tab/>
        </w:r>
        <w:r w:rsidR="0047322F">
          <w:rPr>
            <w:webHidden/>
          </w:rPr>
          <w:fldChar w:fldCharType="begin"/>
        </w:r>
        <w:r w:rsidR="0047322F">
          <w:rPr>
            <w:webHidden/>
          </w:rPr>
          <w:instrText xml:space="preserve"> PAGEREF _Toc115462060 \h </w:instrText>
        </w:r>
        <w:r w:rsidR="0047322F">
          <w:rPr>
            <w:webHidden/>
          </w:rPr>
        </w:r>
        <w:r w:rsidR="0047322F">
          <w:rPr>
            <w:webHidden/>
          </w:rPr>
          <w:fldChar w:fldCharType="separate"/>
        </w:r>
        <w:r w:rsidR="0047322F">
          <w:rPr>
            <w:webHidden/>
          </w:rPr>
          <w:t>24</w:t>
        </w:r>
        <w:r w:rsidR="0047322F">
          <w:rPr>
            <w:webHidden/>
          </w:rPr>
          <w:fldChar w:fldCharType="end"/>
        </w:r>
      </w:hyperlink>
    </w:p>
    <w:p w14:paraId="11503550" w14:textId="55077C19" w:rsidR="0047322F" w:rsidRDefault="00000000">
      <w:pPr>
        <w:pStyle w:val="TOC2"/>
        <w:rPr>
          <w:rFonts w:asciiTheme="minorHAnsi" w:eastAsiaTheme="minorEastAsia" w:hAnsiTheme="minorHAnsi" w:cstheme="minorBidi"/>
          <w:sz w:val="22"/>
          <w:szCs w:val="22"/>
          <w:lang w:val="en-DE" w:eastAsia="en-DE"/>
        </w:rPr>
      </w:pPr>
      <w:hyperlink w:anchor="_Toc115462061" w:history="1">
        <w:r w:rsidR="0047322F" w:rsidRPr="00925165">
          <w:rPr>
            <w:rStyle w:val="Hyperlink"/>
            <w:rFonts w:cs="Times"/>
          </w:rPr>
          <w:t>3.1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General Objectives</w:t>
        </w:r>
        <w:r w:rsidR="0047322F">
          <w:rPr>
            <w:webHidden/>
          </w:rPr>
          <w:tab/>
        </w:r>
        <w:r w:rsidR="0047322F">
          <w:rPr>
            <w:webHidden/>
          </w:rPr>
          <w:fldChar w:fldCharType="begin"/>
        </w:r>
        <w:r w:rsidR="0047322F">
          <w:rPr>
            <w:webHidden/>
          </w:rPr>
          <w:instrText xml:space="preserve"> PAGEREF _Toc115462061 \h </w:instrText>
        </w:r>
        <w:r w:rsidR="0047322F">
          <w:rPr>
            <w:webHidden/>
          </w:rPr>
        </w:r>
        <w:r w:rsidR="0047322F">
          <w:rPr>
            <w:webHidden/>
          </w:rPr>
          <w:fldChar w:fldCharType="separate"/>
        </w:r>
        <w:r w:rsidR="0047322F">
          <w:rPr>
            <w:webHidden/>
          </w:rPr>
          <w:t>24</w:t>
        </w:r>
        <w:r w:rsidR="0047322F">
          <w:rPr>
            <w:webHidden/>
          </w:rPr>
          <w:fldChar w:fldCharType="end"/>
        </w:r>
      </w:hyperlink>
    </w:p>
    <w:p w14:paraId="4D19FB0E" w14:textId="5D624A11" w:rsidR="0047322F" w:rsidRDefault="00000000">
      <w:pPr>
        <w:pStyle w:val="TOC2"/>
        <w:rPr>
          <w:rFonts w:asciiTheme="minorHAnsi" w:eastAsiaTheme="minorEastAsia" w:hAnsiTheme="minorHAnsi" w:cstheme="minorBidi"/>
          <w:sz w:val="22"/>
          <w:szCs w:val="22"/>
          <w:lang w:val="en-DE" w:eastAsia="en-DE"/>
        </w:rPr>
      </w:pPr>
      <w:hyperlink w:anchor="_Toc115462062" w:history="1">
        <w:r w:rsidR="0047322F" w:rsidRPr="00925165">
          <w:rPr>
            <w:rStyle w:val="Hyperlink"/>
            <w:rFonts w:cs="Times"/>
          </w:rPr>
          <w:t>3.2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Work Plan</w:t>
        </w:r>
        <w:r w:rsidR="0047322F">
          <w:rPr>
            <w:webHidden/>
          </w:rPr>
          <w:tab/>
        </w:r>
        <w:r w:rsidR="0047322F">
          <w:rPr>
            <w:webHidden/>
          </w:rPr>
          <w:fldChar w:fldCharType="begin"/>
        </w:r>
        <w:r w:rsidR="0047322F">
          <w:rPr>
            <w:webHidden/>
          </w:rPr>
          <w:instrText xml:space="preserve"> PAGEREF _Toc115462062 \h </w:instrText>
        </w:r>
        <w:r w:rsidR="0047322F">
          <w:rPr>
            <w:webHidden/>
          </w:rPr>
        </w:r>
        <w:r w:rsidR="0047322F">
          <w:rPr>
            <w:webHidden/>
          </w:rPr>
          <w:fldChar w:fldCharType="separate"/>
        </w:r>
        <w:r w:rsidR="0047322F">
          <w:rPr>
            <w:webHidden/>
          </w:rPr>
          <w:t>25</w:t>
        </w:r>
        <w:r w:rsidR="0047322F">
          <w:rPr>
            <w:webHidden/>
          </w:rPr>
          <w:fldChar w:fldCharType="end"/>
        </w:r>
      </w:hyperlink>
    </w:p>
    <w:p w14:paraId="78C11C61" w14:textId="2F829A89" w:rsidR="0047322F" w:rsidRDefault="00000000">
      <w:pPr>
        <w:pStyle w:val="TOC2"/>
        <w:rPr>
          <w:rFonts w:asciiTheme="minorHAnsi" w:eastAsiaTheme="minorEastAsia" w:hAnsiTheme="minorHAnsi" w:cstheme="minorBidi"/>
          <w:sz w:val="22"/>
          <w:szCs w:val="22"/>
          <w:lang w:val="en-DE" w:eastAsia="en-DE"/>
        </w:rPr>
      </w:pPr>
      <w:hyperlink w:anchor="_Toc115462063" w:history="1">
        <w:r w:rsidR="0047322F" w:rsidRPr="00925165">
          <w:rPr>
            <w:rStyle w:val="Hyperlink"/>
            <w:rFonts w:cs="Times"/>
          </w:rPr>
          <w:t>3.3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Previous Work</w:t>
        </w:r>
        <w:r w:rsidR="0047322F">
          <w:rPr>
            <w:webHidden/>
          </w:rPr>
          <w:tab/>
        </w:r>
        <w:r w:rsidR="0047322F">
          <w:rPr>
            <w:webHidden/>
          </w:rPr>
          <w:fldChar w:fldCharType="begin"/>
        </w:r>
        <w:r w:rsidR="0047322F">
          <w:rPr>
            <w:webHidden/>
          </w:rPr>
          <w:instrText xml:space="preserve"> PAGEREF _Toc115462063 \h </w:instrText>
        </w:r>
        <w:r w:rsidR="0047322F">
          <w:rPr>
            <w:webHidden/>
          </w:rPr>
        </w:r>
        <w:r w:rsidR="0047322F">
          <w:rPr>
            <w:webHidden/>
          </w:rPr>
          <w:fldChar w:fldCharType="separate"/>
        </w:r>
        <w:r w:rsidR="0047322F">
          <w:rPr>
            <w:webHidden/>
          </w:rPr>
          <w:t>25</w:t>
        </w:r>
        <w:r w:rsidR="0047322F">
          <w:rPr>
            <w:webHidden/>
          </w:rPr>
          <w:fldChar w:fldCharType="end"/>
        </w:r>
      </w:hyperlink>
    </w:p>
    <w:p w14:paraId="236A9C57" w14:textId="234FBDC3" w:rsidR="0047322F" w:rsidRDefault="00000000">
      <w:pPr>
        <w:pStyle w:val="TOC1"/>
        <w:rPr>
          <w:rFonts w:asciiTheme="minorHAnsi" w:eastAsiaTheme="minorEastAsia" w:hAnsiTheme="minorHAnsi" w:cstheme="minorBidi"/>
          <w:b w:val="0"/>
          <w:sz w:val="22"/>
          <w:szCs w:val="22"/>
          <w:lang w:val="en-DE" w:eastAsia="en-DE"/>
        </w:rPr>
      </w:pPr>
      <w:hyperlink w:anchor="_Toc115462064" w:history="1">
        <w:r w:rsidR="0047322F" w:rsidRPr="00925165">
          <w:rPr>
            <w:rStyle w:val="Hyperlink"/>
          </w:rPr>
          <w:t>4</w:t>
        </w:r>
        <w:r w:rsidR="0047322F">
          <w:rPr>
            <w:rFonts w:asciiTheme="minorHAnsi" w:eastAsiaTheme="minorEastAsia" w:hAnsiTheme="minorHAnsi" w:cstheme="minorBidi"/>
            <w:b w:val="0"/>
            <w:sz w:val="22"/>
            <w:szCs w:val="22"/>
            <w:lang w:val="en-DE" w:eastAsia="en-DE"/>
          </w:rPr>
          <w:tab/>
        </w:r>
        <w:r w:rsidR="0047322F" w:rsidRPr="00925165">
          <w:rPr>
            <w:rStyle w:val="Hyperlink"/>
          </w:rPr>
          <w:t>Realization</w:t>
        </w:r>
        <w:r w:rsidR="0047322F">
          <w:rPr>
            <w:webHidden/>
          </w:rPr>
          <w:tab/>
        </w:r>
        <w:r w:rsidR="0047322F">
          <w:rPr>
            <w:webHidden/>
          </w:rPr>
          <w:fldChar w:fldCharType="begin"/>
        </w:r>
        <w:r w:rsidR="0047322F">
          <w:rPr>
            <w:webHidden/>
          </w:rPr>
          <w:instrText xml:space="preserve"> PAGEREF _Toc115462064 \h </w:instrText>
        </w:r>
        <w:r w:rsidR="0047322F">
          <w:rPr>
            <w:webHidden/>
          </w:rPr>
        </w:r>
        <w:r w:rsidR="0047322F">
          <w:rPr>
            <w:webHidden/>
          </w:rPr>
          <w:fldChar w:fldCharType="separate"/>
        </w:r>
        <w:r w:rsidR="0047322F">
          <w:rPr>
            <w:webHidden/>
          </w:rPr>
          <w:t>26</w:t>
        </w:r>
        <w:r w:rsidR="0047322F">
          <w:rPr>
            <w:webHidden/>
          </w:rPr>
          <w:fldChar w:fldCharType="end"/>
        </w:r>
      </w:hyperlink>
    </w:p>
    <w:p w14:paraId="4BFC8D0C" w14:textId="610B7CCC" w:rsidR="0047322F" w:rsidRDefault="00000000">
      <w:pPr>
        <w:pStyle w:val="TOC2"/>
        <w:rPr>
          <w:rFonts w:asciiTheme="minorHAnsi" w:eastAsiaTheme="minorEastAsia" w:hAnsiTheme="minorHAnsi" w:cstheme="minorBidi"/>
          <w:sz w:val="22"/>
          <w:szCs w:val="22"/>
          <w:lang w:val="en-DE" w:eastAsia="en-DE"/>
        </w:rPr>
      </w:pPr>
      <w:hyperlink w:anchor="_Toc115462065" w:history="1">
        <w:r w:rsidR="0047322F" w:rsidRPr="00925165">
          <w:rPr>
            <w:rStyle w:val="Hyperlink"/>
          </w:rPr>
          <w:t>4.1</w:t>
        </w:r>
        <w:r w:rsidR="0047322F">
          <w:rPr>
            <w:rFonts w:asciiTheme="minorHAnsi" w:eastAsiaTheme="minorEastAsia" w:hAnsiTheme="minorHAnsi" w:cstheme="minorBidi"/>
            <w:sz w:val="22"/>
            <w:szCs w:val="22"/>
            <w:lang w:val="en-DE" w:eastAsia="en-DE"/>
          </w:rPr>
          <w:tab/>
        </w:r>
        <w:r w:rsidR="0047322F" w:rsidRPr="00925165">
          <w:rPr>
            <w:rStyle w:val="Hyperlink"/>
          </w:rPr>
          <w:t>Installation of testbed</w:t>
        </w:r>
        <w:r w:rsidR="0047322F">
          <w:rPr>
            <w:webHidden/>
          </w:rPr>
          <w:tab/>
        </w:r>
        <w:r w:rsidR="0047322F">
          <w:rPr>
            <w:webHidden/>
          </w:rPr>
          <w:fldChar w:fldCharType="begin"/>
        </w:r>
        <w:r w:rsidR="0047322F">
          <w:rPr>
            <w:webHidden/>
          </w:rPr>
          <w:instrText xml:space="preserve"> PAGEREF _Toc115462065 \h </w:instrText>
        </w:r>
        <w:r w:rsidR="0047322F">
          <w:rPr>
            <w:webHidden/>
          </w:rPr>
        </w:r>
        <w:r w:rsidR="0047322F">
          <w:rPr>
            <w:webHidden/>
          </w:rPr>
          <w:fldChar w:fldCharType="separate"/>
        </w:r>
        <w:r w:rsidR="0047322F">
          <w:rPr>
            <w:webHidden/>
          </w:rPr>
          <w:t>26</w:t>
        </w:r>
        <w:r w:rsidR="0047322F">
          <w:rPr>
            <w:webHidden/>
          </w:rPr>
          <w:fldChar w:fldCharType="end"/>
        </w:r>
      </w:hyperlink>
    </w:p>
    <w:p w14:paraId="32BBDE3A" w14:textId="0E6987EF" w:rsidR="0047322F" w:rsidRDefault="00000000">
      <w:pPr>
        <w:pStyle w:val="TOC2"/>
        <w:rPr>
          <w:rFonts w:asciiTheme="minorHAnsi" w:eastAsiaTheme="minorEastAsia" w:hAnsiTheme="minorHAnsi" w:cstheme="minorBidi"/>
          <w:sz w:val="22"/>
          <w:szCs w:val="22"/>
          <w:lang w:val="en-DE" w:eastAsia="en-DE"/>
        </w:rPr>
      </w:pPr>
      <w:hyperlink w:anchor="_Toc115462066" w:history="1">
        <w:r w:rsidR="0047322F" w:rsidRPr="00925165">
          <w:rPr>
            <w:rStyle w:val="Hyperlink"/>
          </w:rPr>
          <w:t>4.2</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GNS3</w:t>
        </w:r>
        <w:r w:rsidR="0047322F">
          <w:rPr>
            <w:webHidden/>
          </w:rPr>
          <w:tab/>
        </w:r>
        <w:r w:rsidR="0047322F">
          <w:rPr>
            <w:webHidden/>
          </w:rPr>
          <w:fldChar w:fldCharType="begin"/>
        </w:r>
        <w:r w:rsidR="0047322F">
          <w:rPr>
            <w:webHidden/>
          </w:rPr>
          <w:instrText xml:space="preserve"> PAGEREF _Toc115462066 \h </w:instrText>
        </w:r>
        <w:r w:rsidR="0047322F">
          <w:rPr>
            <w:webHidden/>
          </w:rPr>
        </w:r>
        <w:r w:rsidR="0047322F">
          <w:rPr>
            <w:webHidden/>
          </w:rPr>
          <w:fldChar w:fldCharType="separate"/>
        </w:r>
        <w:r w:rsidR="0047322F">
          <w:rPr>
            <w:webHidden/>
          </w:rPr>
          <w:t>28</w:t>
        </w:r>
        <w:r w:rsidR="0047322F">
          <w:rPr>
            <w:webHidden/>
          </w:rPr>
          <w:fldChar w:fldCharType="end"/>
        </w:r>
      </w:hyperlink>
    </w:p>
    <w:p w14:paraId="6C491AE1" w14:textId="30B89D2A" w:rsidR="0047322F" w:rsidRDefault="00000000">
      <w:pPr>
        <w:pStyle w:val="TOC3"/>
        <w:rPr>
          <w:rFonts w:asciiTheme="minorHAnsi" w:eastAsiaTheme="minorEastAsia" w:hAnsiTheme="minorHAnsi" w:cstheme="minorBidi"/>
          <w:sz w:val="22"/>
          <w:szCs w:val="22"/>
          <w:lang w:val="en-DE" w:eastAsia="en-DE"/>
        </w:rPr>
      </w:pPr>
      <w:hyperlink w:anchor="_Toc115462067" w:history="1">
        <w:r w:rsidR="0047322F" w:rsidRPr="00925165">
          <w:rPr>
            <w:rStyle w:val="Hyperlink"/>
          </w:rPr>
          <w:t>4.2.1</w:t>
        </w:r>
        <w:r w:rsidR="0047322F">
          <w:rPr>
            <w:rFonts w:asciiTheme="minorHAnsi" w:eastAsiaTheme="minorEastAsia" w:hAnsiTheme="minorHAnsi" w:cstheme="minorBidi"/>
            <w:sz w:val="22"/>
            <w:szCs w:val="22"/>
            <w:lang w:val="en-DE" w:eastAsia="en-DE"/>
          </w:rPr>
          <w:tab/>
        </w:r>
        <w:r w:rsidR="0047322F" w:rsidRPr="00925165">
          <w:rPr>
            <w:rStyle w:val="Hyperlink"/>
          </w:rPr>
          <w:t>ONOS GUI</w:t>
        </w:r>
        <w:r w:rsidR="0047322F">
          <w:rPr>
            <w:webHidden/>
          </w:rPr>
          <w:tab/>
        </w:r>
        <w:r w:rsidR="0047322F">
          <w:rPr>
            <w:webHidden/>
          </w:rPr>
          <w:fldChar w:fldCharType="begin"/>
        </w:r>
        <w:r w:rsidR="0047322F">
          <w:rPr>
            <w:webHidden/>
          </w:rPr>
          <w:instrText xml:space="preserve"> PAGEREF _Toc115462067 \h </w:instrText>
        </w:r>
        <w:r w:rsidR="0047322F">
          <w:rPr>
            <w:webHidden/>
          </w:rPr>
        </w:r>
        <w:r w:rsidR="0047322F">
          <w:rPr>
            <w:webHidden/>
          </w:rPr>
          <w:fldChar w:fldCharType="separate"/>
        </w:r>
        <w:r w:rsidR="0047322F">
          <w:rPr>
            <w:webHidden/>
          </w:rPr>
          <w:t>33</w:t>
        </w:r>
        <w:r w:rsidR="0047322F">
          <w:rPr>
            <w:webHidden/>
          </w:rPr>
          <w:fldChar w:fldCharType="end"/>
        </w:r>
      </w:hyperlink>
    </w:p>
    <w:p w14:paraId="4B991256" w14:textId="004BF330" w:rsidR="0047322F" w:rsidRDefault="00000000">
      <w:pPr>
        <w:pStyle w:val="TOC3"/>
        <w:rPr>
          <w:rFonts w:asciiTheme="minorHAnsi" w:eastAsiaTheme="minorEastAsia" w:hAnsiTheme="minorHAnsi" w:cstheme="minorBidi"/>
          <w:sz w:val="22"/>
          <w:szCs w:val="22"/>
          <w:lang w:val="en-DE" w:eastAsia="en-DE"/>
        </w:rPr>
      </w:pPr>
      <w:hyperlink w:anchor="_Toc115462068" w:history="1">
        <w:r w:rsidR="0047322F" w:rsidRPr="00925165">
          <w:rPr>
            <w:rStyle w:val="Hyperlink"/>
          </w:rPr>
          <w:t>4.2.2</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Flows</w:t>
        </w:r>
        <w:r w:rsidR="0047322F">
          <w:rPr>
            <w:webHidden/>
          </w:rPr>
          <w:tab/>
        </w:r>
        <w:r w:rsidR="0047322F">
          <w:rPr>
            <w:webHidden/>
          </w:rPr>
          <w:fldChar w:fldCharType="begin"/>
        </w:r>
        <w:r w:rsidR="0047322F">
          <w:rPr>
            <w:webHidden/>
          </w:rPr>
          <w:instrText xml:space="preserve"> PAGEREF _Toc115462068 \h </w:instrText>
        </w:r>
        <w:r w:rsidR="0047322F">
          <w:rPr>
            <w:webHidden/>
          </w:rPr>
        </w:r>
        <w:r w:rsidR="0047322F">
          <w:rPr>
            <w:webHidden/>
          </w:rPr>
          <w:fldChar w:fldCharType="separate"/>
        </w:r>
        <w:r w:rsidR="0047322F">
          <w:rPr>
            <w:webHidden/>
          </w:rPr>
          <w:t>37</w:t>
        </w:r>
        <w:r w:rsidR="0047322F">
          <w:rPr>
            <w:webHidden/>
          </w:rPr>
          <w:fldChar w:fldCharType="end"/>
        </w:r>
      </w:hyperlink>
    </w:p>
    <w:p w14:paraId="4A615CF6" w14:textId="191E0E7F" w:rsidR="0047322F" w:rsidRDefault="00000000">
      <w:pPr>
        <w:pStyle w:val="TOC3"/>
        <w:rPr>
          <w:rFonts w:asciiTheme="minorHAnsi" w:eastAsiaTheme="minorEastAsia" w:hAnsiTheme="minorHAnsi" w:cstheme="minorBidi"/>
          <w:sz w:val="22"/>
          <w:szCs w:val="22"/>
          <w:lang w:val="en-DE" w:eastAsia="en-DE"/>
        </w:rPr>
      </w:pPr>
      <w:hyperlink w:anchor="_Toc115462069" w:history="1">
        <w:r w:rsidR="0047322F" w:rsidRPr="00925165">
          <w:rPr>
            <w:rStyle w:val="Hyperlink"/>
          </w:rPr>
          <w:t>4.2.3</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Intents</w:t>
        </w:r>
        <w:r w:rsidR="0047322F">
          <w:rPr>
            <w:webHidden/>
          </w:rPr>
          <w:tab/>
        </w:r>
        <w:r w:rsidR="0047322F">
          <w:rPr>
            <w:webHidden/>
          </w:rPr>
          <w:fldChar w:fldCharType="begin"/>
        </w:r>
        <w:r w:rsidR="0047322F">
          <w:rPr>
            <w:webHidden/>
          </w:rPr>
          <w:instrText xml:space="preserve"> PAGEREF _Toc115462069 \h </w:instrText>
        </w:r>
        <w:r w:rsidR="0047322F">
          <w:rPr>
            <w:webHidden/>
          </w:rPr>
        </w:r>
        <w:r w:rsidR="0047322F">
          <w:rPr>
            <w:webHidden/>
          </w:rPr>
          <w:fldChar w:fldCharType="separate"/>
        </w:r>
        <w:r w:rsidR="0047322F">
          <w:rPr>
            <w:webHidden/>
          </w:rPr>
          <w:t>42</w:t>
        </w:r>
        <w:r w:rsidR="0047322F">
          <w:rPr>
            <w:webHidden/>
          </w:rPr>
          <w:fldChar w:fldCharType="end"/>
        </w:r>
      </w:hyperlink>
    </w:p>
    <w:p w14:paraId="14381C8A" w14:textId="70E624F8" w:rsidR="0047322F" w:rsidRDefault="00000000">
      <w:pPr>
        <w:pStyle w:val="TOC2"/>
        <w:rPr>
          <w:rFonts w:asciiTheme="minorHAnsi" w:eastAsiaTheme="minorEastAsia" w:hAnsiTheme="minorHAnsi" w:cstheme="minorBidi"/>
          <w:sz w:val="22"/>
          <w:szCs w:val="22"/>
          <w:lang w:val="en-DE" w:eastAsia="en-DE"/>
        </w:rPr>
      </w:pPr>
      <w:hyperlink w:anchor="_Toc115462070" w:history="1">
        <w:r w:rsidR="0047322F" w:rsidRPr="00925165">
          <w:rPr>
            <w:rStyle w:val="Hyperlink"/>
          </w:rPr>
          <w:t>4.3</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Mininet</w:t>
        </w:r>
        <w:r w:rsidR="0047322F">
          <w:rPr>
            <w:webHidden/>
          </w:rPr>
          <w:tab/>
        </w:r>
        <w:r w:rsidR="0047322F">
          <w:rPr>
            <w:webHidden/>
          </w:rPr>
          <w:fldChar w:fldCharType="begin"/>
        </w:r>
        <w:r w:rsidR="0047322F">
          <w:rPr>
            <w:webHidden/>
          </w:rPr>
          <w:instrText xml:space="preserve"> PAGEREF _Toc115462070 \h </w:instrText>
        </w:r>
        <w:r w:rsidR="0047322F">
          <w:rPr>
            <w:webHidden/>
          </w:rPr>
        </w:r>
        <w:r w:rsidR="0047322F">
          <w:rPr>
            <w:webHidden/>
          </w:rPr>
          <w:fldChar w:fldCharType="separate"/>
        </w:r>
        <w:r w:rsidR="0047322F">
          <w:rPr>
            <w:webHidden/>
          </w:rPr>
          <w:t>47</w:t>
        </w:r>
        <w:r w:rsidR="0047322F">
          <w:rPr>
            <w:webHidden/>
          </w:rPr>
          <w:fldChar w:fldCharType="end"/>
        </w:r>
      </w:hyperlink>
    </w:p>
    <w:p w14:paraId="47ABA570" w14:textId="6BFABF22" w:rsidR="0047322F" w:rsidRDefault="00000000">
      <w:pPr>
        <w:pStyle w:val="TOC2"/>
        <w:rPr>
          <w:rFonts w:asciiTheme="minorHAnsi" w:eastAsiaTheme="minorEastAsia" w:hAnsiTheme="minorHAnsi" w:cstheme="minorBidi"/>
          <w:sz w:val="22"/>
          <w:szCs w:val="22"/>
          <w:lang w:val="en-DE" w:eastAsia="en-DE"/>
        </w:rPr>
      </w:pPr>
      <w:hyperlink w:anchor="_Toc115462071" w:history="1">
        <w:r w:rsidR="0047322F" w:rsidRPr="00925165">
          <w:rPr>
            <w:rStyle w:val="Hyperlink"/>
          </w:rPr>
          <w:t>4.4</w:t>
        </w:r>
        <w:r w:rsidR="0047322F">
          <w:rPr>
            <w:rFonts w:asciiTheme="minorHAnsi" w:eastAsiaTheme="minorEastAsia" w:hAnsiTheme="minorHAnsi" w:cstheme="minorBidi"/>
            <w:sz w:val="22"/>
            <w:szCs w:val="22"/>
            <w:lang w:val="en-DE" w:eastAsia="en-DE"/>
          </w:rPr>
          <w:tab/>
        </w:r>
        <w:r w:rsidR="0047322F" w:rsidRPr="00925165">
          <w:rPr>
            <w:rStyle w:val="Hyperlink"/>
          </w:rPr>
          <w:t>Problems identified</w:t>
        </w:r>
        <w:r w:rsidR="0047322F">
          <w:rPr>
            <w:webHidden/>
          </w:rPr>
          <w:tab/>
        </w:r>
        <w:r w:rsidR="0047322F">
          <w:rPr>
            <w:webHidden/>
          </w:rPr>
          <w:fldChar w:fldCharType="begin"/>
        </w:r>
        <w:r w:rsidR="0047322F">
          <w:rPr>
            <w:webHidden/>
          </w:rPr>
          <w:instrText xml:space="preserve"> PAGEREF _Toc115462071 \h </w:instrText>
        </w:r>
        <w:r w:rsidR="0047322F">
          <w:rPr>
            <w:webHidden/>
          </w:rPr>
        </w:r>
        <w:r w:rsidR="0047322F">
          <w:rPr>
            <w:webHidden/>
          </w:rPr>
          <w:fldChar w:fldCharType="separate"/>
        </w:r>
        <w:r w:rsidR="0047322F">
          <w:rPr>
            <w:webHidden/>
          </w:rPr>
          <w:t>51</w:t>
        </w:r>
        <w:r w:rsidR="0047322F">
          <w:rPr>
            <w:webHidden/>
          </w:rPr>
          <w:fldChar w:fldCharType="end"/>
        </w:r>
      </w:hyperlink>
    </w:p>
    <w:p w14:paraId="1EF68238" w14:textId="7F2814BE" w:rsidR="0047322F" w:rsidRDefault="00000000">
      <w:pPr>
        <w:pStyle w:val="TOC2"/>
        <w:rPr>
          <w:rFonts w:asciiTheme="minorHAnsi" w:eastAsiaTheme="minorEastAsia" w:hAnsiTheme="minorHAnsi" w:cstheme="minorBidi"/>
          <w:sz w:val="22"/>
          <w:szCs w:val="22"/>
          <w:lang w:val="en-DE" w:eastAsia="en-DE"/>
        </w:rPr>
      </w:pPr>
      <w:hyperlink w:anchor="_Toc115462072" w:history="1">
        <w:r w:rsidR="0047322F" w:rsidRPr="00925165">
          <w:rPr>
            <w:rStyle w:val="Hyperlink"/>
          </w:rPr>
          <w:t>4.5</w:t>
        </w:r>
        <w:r w:rsidR="0047322F">
          <w:rPr>
            <w:rFonts w:asciiTheme="minorHAnsi" w:eastAsiaTheme="minorEastAsia" w:hAnsiTheme="minorHAnsi" w:cstheme="minorBidi"/>
            <w:sz w:val="22"/>
            <w:szCs w:val="22"/>
            <w:lang w:val="en-DE" w:eastAsia="en-DE"/>
          </w:rPr>
          <w:tab/>
        </w:r>
        <w:r w:rsidR="0047322F" w:rsidRPr="00925165">
          <w:rPr>
            <w:rStyle w:val="Hyperlink"/>
          </w:rPr>
          <w:t>Use Case-1: Testing the ONOS Controller with Isolated L2 Overlay Networks</w:t>
        </w:r>
        <w:r w:rsidR="0047322F">
          <w:rPr>
            <w:webHidden/>
          </w:rPr>
          <w:tab/>
        </w:r>
        <w:r w:rsidR="0047322F">
          <w:rPr>
            <w:webHidden/>
          </w:rPr>
          <w:fldChar w:fldCharType="begin"/>
        </w:r>
        <w:r w:rsidR="0047322F">
          <w:rPr>
            <w:webHidden/>
          </w:rPr>
          <w:instrText xml:space="preserve"> PAGEREF _Toc115462072 \h </w:instrText>
        </w:r>
        <w:r w:rsidR="0047322F">
          <w:rPr>
            <w:webHidden/>
          </w:rPr>
        </w:r>
        <w:r w:rsidR="0047322F">
          <w:rPr>
            <w:webHidden/>
          </w:rPr>
          <w:fldChar w:fldCharType="separate"/>
        </w:r>
        <w:r w:rsidR="0047322F">
          <w:rPr>
            <w:webHidden/>
          </w:rPr>
          <w:t>52</w:t>
        </w:r>
        <w:r w:rsidR="0047322F">
          <w:rPr>
            <w:webHidden/>
          </w:rPr>
          <w:fldChar w:fldCharType="end"/>
        </w:r>
      </w:hyperlink>
    </w:p>
    <w:p w14:paraId="71EE7196" w14:textId="7D566E8E" w:rsidR="0047322F" w:rsidRDefault="00000000">
      <w:pPr>
        <w:pStyle w:val="TOC3"/>
        <w:rPr>
          <w:rFonts w:asciiTheme="minorHAnsi" w:eastAsiaTheme="minorEastAsia" w:hAnsiTheme="minorHAnsi" w:cstheme="minorBidi"/>
          <w:sz w:val="22"/>
          <w:szCs w:val="22"/>
          <w:lang w:val="en-DE" w:eastAsia="en-DE"/>
        </w:rPr>
      </w:pPr>
      <w:hyperlink w:anchor="_Toc115462073" w:history="1">
        <w:r w:rsidR="0047322F" w:rsidRPr="00925165">
          <w:rPr>
            <w:rStyle w:val="Hyperlink"/>
          </w:rPr>
          <w:t>4.5.1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_Toc115462073 \h </w:instrText>
        </w:r>
        <w:r w:rsidR="0047322F">
          <w:rPr>
            <w:webHidden/>
          </w:rPr>
        </w:r>
        <w:r w:rsidR="0047322F">
          <w:rPr>
            <w:webHidden/>
          </w:rPr>
          <w:fldChar w:fldCharType="separate"/>
        </w:r>
        <w:r w:rsidR="0047322F">
          <w:rPr>
            <w:webHidden/>
          </w:rPr>
          <w:t>52</w:t>
        </w:r>
        <w:r w:rsidR="0047322F">
          <w:rPr>
            <w:webHidden/>
          </w:rPr>
          <w:fldChar w:fldCharType="end"/>
        </w:r>
      </w:hyperlink>
    </w:p>
    <w:p w14:paraId="63888020" w14:textId="08CCE45D" w:rsidR="0047322F" w:rsidRDefault="00000000">
      <w:pPr>
        <w:pStyle w:val="TOC3"/>
        <w:rPr>
          <w:rFonts w:asciiTheme="minorHAnsi" w:eastAsiaTheme="minorEastAsia" w:hAnsiTheme="minorHAnsi" w:cstheme="minorBidi"/>
          <w:sz w:val="22"/>
          <w:szCs w:val="22"/>
          <w:lang w:val="en-DE" w:eastAsia="en-DE"/>
        </w:rPr>
      </w:pPr>
      <w:hyperlink w:anchor="_Toc115462074" w:history="1">
        <w:r w:rsidR="0047322F" w:rsidRPr="00925165">
          <w:rPr>
            <w:rStyle w:val="Hyperlink"/>
          </w:rPr>
          <w:t>4.5.2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_Toc115462074 \h </w:instrText>
        </w:r>
        <w:r w:rsidR="0047322F">
          <w:rPr>
            <w:webHidden/>
          </w:rPr>
        </w:r>
        <w:r w:rsidR="0047322F">
          <w:rPr>
            <w:webHidden/>
          </w:rPr>
          <w:fldChar w:fldCharType="separate"/>
        </w:r>
        <w:r w:rsidR="0047322F">
          <w:rPr>
            <w:webHidden/>
          </w:rPr>
          <w:t>56</w:t>
        </w:r>
        <w:r w:rsidR="0047322F">
          <w:rPr>
            <w:webHidden/>
          </w:rPr>
          <w:fldChar w:fldCharType="end"/>
        </w:r>
      </w:hyperlink>
    </w:p>
    <w:p w14:paraId="06A8368D" w14:textId="0F0A1BC9" w:rsidR="0047322F" w:rsidRDefault="00000000">
      <w:pPr>
        <w:pStyle w:val="TOC2"/>
        <w:rPr>
          <w:rFonts w:asciiTheme="minorHAnsi" w:eastAsiaTheme="minorEastAsia" w:hAnsiTheme="minorHAnsi" w:cstheme="minorBidi"/>
          <w:sz w:val="22"/>
          <w:szCs w:val="22"/>
          <w:lang w:val="en-DE" w:eastAsia="en-DE"/>
        </w:rPr>
      </w:pPr>
      <w:hyperlink w:anchor="_Toc115462075" w:history="1">
        <w:r w:rsidR="0047322F" w:rsidRPr="00925165">
          <w:rPr>
            <w:rStyle w:val="Hyperlink"/>
          </w:rPr>
          <w:t>4.6</w:t>
        </w:r>
        <w:r w:rsidR="0047322F">
          <w:rPr>
            <w:rFonts w:asciiTheme="minorHAnsi" w:eastAsiaTheme="minorEastAsia" w:hAnsiTheme="minorHAnsi" w:cstheme="minorBidi"/>
            <w:sz w:val="22"/>
            <w:szCs w:val="22"/>
            <w:lang w:val="en-DE" w:eastAsia="en-DE"/>
          </w:rPr>
          <w:tab/>
        </w:r>
        <w:r w:rsidR="0047322F" w:rsidRPr="00925165">
          <w:rPr>
            <w:rStyle w:val="Hyperlink"/>
          </w:rPr>
          <w:t>Use Case-2: Testing the Network with Multiple ONOS Controllers</w:t>
        </w:r>
        <w:r w:rsidR="0047322F">
          <w:rPr>
            <w:webHidden/>
          </w:rPr>
          <w:tab/>
        </w:r>
        <w:r w:rsidR="0047322F">
          <w:rPr>
            <w:webHidden/>
          </w:rPr>
          <w:fldChar w:fldCharType="begin"/>
        </w:r>
        <w:r w:rsidR="0047322F">
          <w:rPr>
            <w:webHidden/>
          </w:rPr>
          <w:instrText xml:space="preserve"> PAGEREF _Toc115462075 \h </w:instrText>
        </w:r>
        <w:r w:rsidR="0047322F">
          <w:rPr>
            <w:webHidden/>
          </w:rPr>
        </w:r>
        <w:r w:rsidR="0047322F">
          <w:rPr>
            <w:webHidden/>
          </w:rPr>
          <w:fldChar w:fldCharType="separate"/>
        </w:r>
        <w:r w:rsidR="0047322F">
          <w:rPr>
            <w:webHidden/>
          </w:rPr>
          <w:t>60</w:t>
        </w:r>
        <w:r w:rsidR="0047322F">
          <w:rPr>
            <w:webHidden/>
          </w:rPr>
          <w:fldChar w:fldCharType="end"/>
        </w:r>
      </w:hyperlink>
    </w:p>
    <w:p w14:paraId="7E417A6A" w14:textId="4F4196DE" w:rsidR="0047322F" w:rsidRDefault="00000000">
      <w:pPr>
        <w:pStyle w:val="TOC3"/>
        <w:rPr>
          <w:rFonts w:asciiTheme="minorHAnsi" w:eastAsiaTheme="minorEastAsia" w:hAnsiTheme="minorHAnsi" w:cstheme="minorBidi"/>
          <w:sz w:val="22"/>
          <w:szCs w:val="22"/>
          <w:lang w:val="en-DE" w:eastAsia="en-DE"/>
        </w:rPr>
      </w:pPr>
      <w:hyperlink w:anchor="_Toc115462076" w:history="1">
        <w:r w:rsidR="0047322F" w:rsidRPr="00925165">
          <w:rPr>
            <w:rStyle w:val="Hyperlink"/>
          </w:rPr>
          <w:t>4.6.1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_Toc115462076 \h </w:instrText>
        </w:r>
        <w:r w:rsidR="0047322F">
          <w:rPr>
            <w:webHidden/>
          </w:rPr>
        </w:r>
        <w:r w:rsidR="0047322F">
          <w:rPr>
            <w:webHidden/>
          </w:rPr>
          <w:fldChar w:fldCharType="separate"/>
        </w:r>
        <w:r w:rsidR="0047322F">
          <w:rPr>
            <w:webHidden/>
          </w:rPr>
          <w:t>60</w:t>
        </w:r>
        <w:r w:rsidR="0047322F">
          <w:rPr>
            <w:webHidden/>
          </w:rPr>
          <w:fldChar w:fldCharType="end"/>
        </w:r>
      </w:hyperlink>
    </w:p>
    <w:p w14:paraId="31022161" w14:textId="09EA6B89" w:rsidR="0047322F" w:rsidRDefault="00000000">
      <w:pPr>
        <w:pStyle w:val="TOC3"/>
        <w:rPr>
          <w:rFonts w:asciiTheme="minorHAnsi" w:eastAsiaTheme="minorEastAsia" w:hAnsiTheme="minorHAnsi" w:cstheme="minorBidi"/>
          <w:sz w:val="22"/>
          <w:szCs w:val="22"/>
          <w:lang w:val="en-DE" w:eastAsia="en-DE"/>
        </w:rPr>
      </w:pPr>
      <w:hyperlink w:anchor="_Toc115462077" w:history="1">
        <w:r w:rsidR="0047322F" w:rsidRPr="00925165">
          <w:rPr>
            <w:rStyle w:val="Hyperlink"/>
          </w:rPr>
          <w:t>4.6.2</w:t>
        </w:r>
        <w:r w:rsidR="0047322F">
          <w:rPr>
            <w:rFonts w:asciiTheme="minorHAnsi" w:eastAsiaTheme="minorEastAsia" w:hAnsiTheme="minorHAnsi" w:cstheme="minorBidi"/>
            <w:sz w:val="22"/>
            <w:szCs w:val="22"/>
            <w:lang w:val="en-DE" w:eastAsia="en-DE"/>
          </w:rPr>
          <w:tab/>
        </w:r>
        <w:r w:rsidR="0047322F" w:rsidRPr="00925165">
          <w:rPr>
            <w:rStyle w:val="Hyperlink"/>
          </w:rPr>
          <w:t xml:space="preserve">Master Controllers with their </w:t>
        </w:r>
        <w:r w:rsidR="0047322F" w:rsidRPr="00925165">
          <w:rPr>
            <w:rStyle w:val="Hyperlink"/>
            <w:rFonts w:cs="Times"/>
          </w:rPr>
          <w:t>Devices</w:t>
        </w:r>
        <w:r w:rsidR="0047322F">
          <w:rPr>
            <w:webHidden/>
          </w:rPr>
          <w:tab/>
        </w:r>
        <w:r w:rsidR="0047322F">
          <w:rPr>
            <w:webHidden/>
          </w:rPr>
          <w:fldChar w:fldCharType="begin"/>
        </w:r>
        <w:r w:rsidR="0047322F">
          <w:rPr>
            <w:webHidden/>
          </w:rPr>
          <w:instrText xml:space="preserve"> PAGEREF _Toc115462077 \h </w:instrText>
        </w:r>
        <w:r w:rsidR="0047322F">
          <w:rPr>
            <w:webHidden/>
          </w:rPr>
        </w:r>
        <w:r w:rsidR="0047322F">
          <w:rPr>
            <w:webHidden/>
          </w:rPr>
          <w:fldChar w:fldCharType="separate"/>
        </w:r>
        <w:r w:rsidR="0047322F">
          <w:rPr>
            <w:webHidden/>
          </w:rPr>
          <w:t>63</w:t>
        </w:r>
        <w:r w:rsidR="0047322F">
          <w:rPr>
            <w:webHidden/>
          </w:rPr>
          <w:fldChar w:fldCharType="end"/>
        </w:r>
      </w:hyperlink>
    </w:p>
    <w:p w14:paraId="39C75D3B" w14:textId="038D460F" w:rsidR="0047322F" w:rsidRDefault="00000000">
      <w:pPr>
        <w:pStyle w:val="TOC3"/>
        <w:rPr>
          <w:rFonts w:asciiTheme="minorHAnsi" w:eastAsiaTheme="minorEastAsia" w:hAnsiTheme="minorHAnsi" w:cstheme="minorBidi"/>
          <w:sz w:val="22"/>
          <w:szCs w:val="22"/>
          <w:lang w:val="en-DE" w:eastAsia="en-DE"/>
        </w:rPr>
      </w:pPr>
      <w:hyperlink w:anchor="_Toc115462078" w:history="1">
        <w:r w:rsidR="0047322F" w:rsidRPr="00925165">
          <w:rPr>
            <w:rStyle w:val="Hyperlink"/>
          </w:rPr>
          <w:t>4.6.3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 xml:space="preserve">Proof and validation of </w:t>
        </w:r>
        <w:r w:rsidR="0047322F" w:rsidRPr="00925165">
          <w:rPr>
            <w:rStyle w:val="Hyperlink"/>
          </w:rPr>
          <w:t>Link</w:t>
        </w:r>
        <w:r w:rsidR="0047322F" w:rsidRPr="00925165">
          <w:rPr>
            <w:rStyle w:val="Hyperlink"/>
            <w:rFonts w:cs="Times"/>
          </w:rPr>
          <w:t xml:space="preserve"> failover functioning</w:t>
        </w:r>
        <w:r w:rsidR="0047322F">
          <w:rPr>
            <w:webHidden/>
          </w:rPr>
          <w:tab/>
        </w:r>
        <w:r w:rsidR="0047322F">
          <w:rPr>
            <w:webHidden/>
          </w:rPr>
          <w:fldChar w:fldCharType="begin"/>
        </w:r>
        <w:r w:rsidR="0047322F">
          <w:rPr>
            <w:webHidden/>
          </w:rPr>
          <w:instrText xml:space="preserve"> PAGEREF _Toc115462078 \h </w:instrText>
        </w:r>
        <w:r w:rsidR="0047322F">
          <w:rPr>
            <w:webHidden/>
          </w:rPr>
        </w:r>
        <w:r w:rsidR="0047322F">
          <w:rPr>
            <w:webHidden/>
          </w:rPr>
          <w:fldChar w:fldCharType="separate"/>
        </w:r>
        <w:r w:rsidR="0047322F">
          <w:rPr>
            <w:webHidden/>
          </w:rPr>
          <w:t>64</w:t>
        </w:r>
        <w:r w:rsidR="0047322F">
          <w:rPr>
            <w:webHidden/>
          </w:rPr>
          <w:fldChar w:fldCharType="end"/>
        </w:r>
      </w:hyperlink>
    </w:p>
    <w:p w14:paraId="305075DA" w14:textId="407C770B" w:rsidR="0047322F" w:rsidRDefault="00000000">
      <w:pPr>
        <w:pStyle w:val="TOC2"/>
        <w:rPr>
          <w:rFonts w:asciiTheme="minorHAnsi" w:eastAsiaTheme="minorEastAsia" w:hAnsiTheme="minorHAnsi" w:cstheme="minorBidi"/>
          <w:sz w:val="22"/>
          <w:szCs w:val="22"/>
          <w:lang w:val="en-DE" w:eastAsia="en-DE"/>
        </w:rPr>
      </w:pPr>
      <w:hyperlink w:anchor="_Toc115462079" w:history="1">
        <w:r w:rsidR="0047322F" w:rsidRPr="00925165">
          <w:rPr>
            <w:rStyle w:val="Hyperlink"/>
          </w:rPr>
          <w:t>4.7</w:t>
        </w:r>
        <w:r w:rsidR="0047322F">
          <w:rPr>
            <w:rFonts w:asciiTheme="minorHAnsi" w:eastAsiaTheme="minorEastAsia" w:hAnsiTheme="minorHAnsi" w:cstheme="minorBidi"/>
            <w:sz w:val="22"/>
            <w:szCs w:val="22"/>
            <w:lang w:val="en-DE" w:eastAsia="en-DE"/>
          </w:rPr>
          <w:tab/>
        </w:r>
        <w:r w:rsidR="0047322F" w:rsidRPr="00925165">
          <w:rPr>
            <w:rStyle w:val="Hyperlink"/>
          </w:rPr>
          <w:t>Use Case-3: Testing the ONOS Controller with IPv6 Addressing</w:t>
        </w:r>
        <w:r w:rsidR="0047322F">
          <w:rPr>
            <w:webHidden/>
          </w:rPr>
          <w:tab/>
        </w:r>
        <w:r w:rsidR="0047322F">
          <w:rPr>
            <w:webHidden/>
          </w:rPr>
          <w:fldChar w:fldCharType="begin"/>
        </w:r>
        <w:r w:rsidR="0047322F">
          <w:rPr>
            <w:webHidden/>
          </w:rPr>
          <w:instrText xml:space="preserve"> PAGEREF _Toc115462079 \h </w:instrText>
        </w:r>
        <w:r w:rsidR="0047322F">
          <w:rPr>
            <w:webHidden/>
          </w:rPr>
        </w:r>
        <w:r w:rsidR="0047322F">
          <w:rPr>
            <w:webHidden/>
          </w:rPr>
          <w:fldChar w:fldCharType="separate"/>
        </w:r>
        <w:r w:rsidR="0047322F">
          <w:rPr>
            <w:webHidden/>
          </w:rPr>
          <w:t>66</w:t>
        </w:r>
        <w:r w:rsidR="0047322F">
          <w:rPr>
            <w:webHidden/>
          </w:rPr>
          <w:fldChar w:fldCharType="end"/>
        </w:r>
      </w:hyperlink>
    </w:p>
    <w:p w14:paraId="19C608BC" w14:textId="1CEDC72F" w:rsidR="0047322F" w:rsidRDefault="00000000">
      <w:pPr>
        <w:pStyle w:val="TOC3"/>
        <w:rPr>
          <w:rFonts w:asciiTheme="minorHAnsi" w:eastAsiaTheme="minorEastAsia" w:hAnsiTheme="minorHAnsi" w:cstheme="minorBidi"/>
          <w:sz w:val="22"/>
          <w:szCs w:val="22"/>
          <w:lang w:val="en-DE" w:eastAsia="en-DE"/>
        </w:rPr>
      </w:pPr>
      <w:hyperlink w:anchor="_Toc115462080" w:history="1">
        <w:r w:rsidR="0047322F" w:rsidRPr="00925165">
          <w:rPr>
            <w:rStyle w:val="Hyperlink"/>
          </w:rPr>
          <w:t>4.7.1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_Toc115462080 \h </w:instrText>
        </w:r>
        <w:r w:rsidR="0047322F">
          <w:rPr>
            <w:webHidden/>
          </w:rPr>
        </w:r>
        <w:r w:rsidR="0047322F">
          <w:rPr>
            <w:webHidden/>
          </w:rPr>
          <w:fldChar w:fldCharType="separate"/>
        </w:r>
        <w:r w:rsidR="0047322F">
          <w:rPr>
            <w:webHidden/>
          </w:rPr>
          <w:t>67</w:t>
        </w:r>
        <w:r w:rsidR="0047322F">
          <w:rPr>
            <w:webHidden/>
          </w:rPr>
          <w:fldChar w:fldCharType="end"/>
        </w:r>
      </w:hyperlink>
    </w:p>
    <w:p w14:paraId="5D49D449" w14:textId="6E1F407C" w:rsidR="0047322F" w:rsidRDefault="00000000">
      <w:pPr>
        <w:pStyle w:val="TOC3"/>
        <w:rPr>
          <w:rFonts w:asciiTheme="minorHAnsi" w:eastAsiaTheme="minorEastAsia" w:hAnsiTheme="minorHAnsi" w:cstheme="minorBidi"/>
          <w:sz w:val="22"/>
          <w:szCs w:val="22"/>
          <w:lang w:val="en-DE" w:eastAsia="en-DE"/>
        </w:rPr>
      </w:pPr>
      <w:hyperlink w:anchor="_Toc115462081" w:history="1">
        <w:r w:rsidR="0047322F" w:rsidRPr="00925165">
          <w:rPr>
            <w:rStyle w:val="Hyperlink"/>
          </w:rPr>
          <w:t>4.7.2</w:t>
        </w:r>
        <w:r w:rsidR="0047322F">
          <w:rPr>
            <w:rFonts w:asciiTheme="minorHAnsi" w:eastAsiaTheme="minorEastAsia" w:hAnsiTheme="minorHAnsi" w:cstheme="minorBidi"/>
            <w:sz w:val="22"/>
            <w:szCs w:val="22"/>
            <w:lang w:val="en-DE" w:eastAsia="en-DE"/>
          </w:rPr>
          <w:tab/>
        </w:r>
        <w:r w:rsidR="0047322F" w:rsidRPr="00925165">
          <w:rPr>
            <w:rStyle w:val="Hyperlink"/>
          </w:rPr>
          <w:t>IPv6 over IPv4 tunnelling</w:t>
        </w:r>
        <w:r w:rsidR="0047322F">
          <w:rPr>
            <w:webHidden/>
          </w:rPr>
          <w:tab/>
        </w:r>
        <w:r w:rsidR="0047322F">
          <w:rPr>
            <w:webHidden/>
          </w:rPr>
          <w:fldChar w:fldCharType="begin"/>
        </w:r>
        <w:r w:rsidR="0047322F">
          <w:rPr>
            <w:webHidden/>
          </w:rPr>
          <w:instrText xml:space="preserve"> PAGEREF _Toc115462081 \h </w:instrText>
        </w:r>
        <w:r w:rsidR="0047322F">
          <w:rPr>
            <w:webHidden/>
          </w:rPr>
        </w:r>
        <w:r w:rsidR="0047322F">
          <w:rPr>
            <w:webHidden/>
          </w:rPr>
          <w:fldChar w:fldCharType="separate"/>
        </w:r>
        <w:r w:rsidR="0047322F">
          <w:rPr>
            <w:webHidden/>
          </w:rPr>
          <w:t>71</w:t>
        </w:r>
        <w:r w:rsidR="0047322F">
          <w:rPr>
            <w:webHidden/>
          </w:rPr>
          <w:fldChar w:fldCharType="end"/>
        </w:r>
      </w:hyperlink>
    </w:p>
    <w:p w14:paraId="7461D300" w14:textId="150122A8" w:rsidR="0047322F" w:rsidRDefault="00000000">
      <w:pPr>
        <w:pStyle w:val="TOC2"/>
        <w:rPr>
          <w:rFonts w:asciiTheme="minorHAnsi" w:eastAsiaTheme="minorEastAsia" w:hAnsiTheme="minorHAnsi" w:cstheme="minorBidi"/>
          <w:sz w:val="22"/>
          <w:szCs w:val="22"/>
          <w:lang w:val="en-DE" w:eastAsia="en-DE"/>
        </w:rPr>
      </w:pPr>
      <w:hyperlink w:anchor="_Toc115462082" w:history="1">
        <w:r w:rsidR="0047322F" w:rsidRPr="00925165">
          <w:rPr>
            <w:rStyle w:val="Hyperlink"/>
          </w:rPr>
          <w:t>4.8</w:t>
        </w:r>
        <w:r w:rsidR="0047322F">
          <w:rPr>
            <w:rFonts w:asciiTheme="minorHAnsi" w:eastAsiaTheme="minorEastAsia" w:hAnsiTheme="minorHAnsi" w:cstheme="minorBidi"/>
            <w:sz w:val="22"/>
            <w:szCs w:val="22"/>
            <w:lang w:val="en-DE" w:eastAsia="en-DE"/>
          </w:rPr>
          <w:tab/>
        </w:r>
        <w:r w:rsidR="0047322F" w:rsidRPr="00925165">
          <w:rPr>
            <w:rStyle w:val="Hyperlink"/>
          </w:rPr>
          <w:t>Use Case-4: Integrating Software-defined Network with the Legacy Networks</w:t>
        </w:r>
        <w:r w:rsidR="0047322F">
          <w:rPr>
            <w:webHidden/>
          </w:rPr>
          <w:tab/>
        </w:r>
        <w:r w:rsidR="0047322F">
          <w:rPr>
            <w:webHidden/>
          </w:rPr>
          <w:fldChar w:fldCharType="begin"/>
        </w:r>
        <w:r w:rsidR="0047322F">
          <w:rPr>
            <w:webHidden/>
          </w:rPr>
          <w:instrText xml:space="preserve"> PAGEREF _Toc115462082 \h </w:instrText>
        </w:r>
        <w:r w:rsidR="0047322F">
          <w:rPr>
            <w:webHidden/>
          </w:rPr>
        </w:r>
        <w:r w:rsidR="0047322F">
          <w:rPr>
            <w:webHidden/>
          </w:rPr>
          <w:fldChar w:fldCharType="separate"/>
        </w:r>
        <w:r w:rsidR="0047322F">
          <w:rPr>
            <w:webHidden/>
          </w:rPr>
          <w:t>74</w:t>
        </w:r>
        <w:r w:rsidR="0047322F">
          <w:rPr>
            <w:webHidden/>
          </w:rPr>
          <w:fldChar w:fldCharType="end"/>
        </w:r>
      </w:hyperlink>
    </w:p>
    <w:p w14:paraId="67E8A913" w14:textId="5F087D7E" w:rsidR="0047322F" w:rsidRDefault="00000000">
      <w:pPr>
        <w:pStyle w:val="TOC3"/>
        <w:rPr>
          <w:rFonts w:asciiTheme="minorHAnsi" w:eastAsiaTheme="minorEastAsia" w:hAnsiTheme="minorHAnsi" w:cstheme="minorBidi"/>
          <w:sz w:val="22"/>
          <w:szCs w:val="22"/>
          <w:lang w:val="en-DE" w:eastAsia="en-DE"/>
        </w:rPr>
      </w:pPr>
      <w:hyperlink w:anchor="_Toc115462083" w:history="1">
        <w:r w:rsidR="0047322F" w:rsidRPr="00925165">
          <w:rPr>
            <w:rStyle w:val="Hyperlink"/>
          </w:rPr>
          <w:t>4.8.1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_Toc115462083 \h </w:instrText>
        </w:r>
        <w:r w:rsidR="0047322F">
          <w:rPr>
            <w:webHidden/>
          </w:rPr>
        </w:r>
        <w:r w:rsidR="0047322F">
          <w:rPr>
            <w:webHidden/>
          </w:rPr>
          <w:fldChar w:fldCharType="separate"/>
        </w:r>
        <w:r w:rsidR="0047322F">
          <w:rPr>
            <w:webHidden/>
          </w:rPr>
          <w:t>74</w:t>
        </w:r>
        <w:r w:rsidR="0047322F">
          <w:rPr>
            <w:webHidden/>
          </w:rPr>
          <w:fldChar w:fldCharType="end"/>
        </w:r>
      </w:hyperlink>
    </w:p>
    <w:p w14:paraId="63AB2454" w14:textId="1ED1D0C7" w:rsidR="0047322F" w:rsidRDefault="00000000">
      <w:pPr>
        <w:pStyle w:val="TOC3"/>
        <w:rPr>
          <w:rFonts w:asciiTheme="minorHAnsi" w:eastAsiaTheme="minorEastAsia" w:hAnsiTheme="minorHAnsi" w:cstheme="minorBidi"/>
          <w:sz w:val="22"/>
          <w:szCs w:val="22"/>
          <w:lang w:val="en-DE" w:eastAsia="en-DE"/>
        </w:rPr>
      </w:pPr>
      <w:hyperlink w:anchor="_Toc115462084" w:history="1">
        <w:r w:rsidR="0047322F" w:rsidRPr="00925165">
          <w:rPr>
            <w:rStyle w:val="Hyperlink"/>
          </w:rPr>
          <w:t>4.8.2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_Toc115462084 \h </w:instrText>
        </w:r>
        <w:r w:rsidR="0047322F">
          <w:rPr>
            <w:webHidden/>
          </w:rPr>
        </w:r>
        <w:r w:rsidR="0047322F">
          <w:rPr>
            <w:webHidden/>
          </w:rPr>
          <w:fldChar w:fldCharType="separate"/>
        </w:r>
        <w:r w:rsidR="0047322F">
          <w:rPr>
            <w:webHidden/>
          </w:rPr>
          <w:t>76</w:t>
        </w:r>
        <w:r w:rsidR="0047322F">
          <w:rPr>
            <w:webHidden/>
          </w:rPr>
          <w:fldChar w:fldCharType="end"/>
        </w:r>
      </w:hyperlink>
    </w:p>
    <w:p w14:paraId="379D8FF8" w14:textId="5CDC2C4C" w:rsidR="0047322F" w:rsidRDefault="00000000">
      <w:pPr>
        <w:pStyle w:val="TOC1"/>
        <w:rPr>
          <w:rFonts w:asciiTheme="minorHAnsi" w:eastAsiaTheme="minorEastAsia" w:hAnsiTheme="minorHAnsi" w:cstheme="minorBidi"/>
          <w:b w:val="0"/>
          <w:sz w:val="22"/>
          <w:szCs w:val="22"/>
          <w:lang w:val="en-DE" w:eastAsia="en-DE"/>
        </w:rPr>
      </w:pPr>
      <w:hyperlink w:anchor="_Toc115462085" w:history="1">
        <w:r w:rsidR="0047322F" w:rsidRPr="00925165">
          <w:rPr>
            <w:rStyle w:val="Hyperlink"/>
          </w:rPr>
          <w:t>5</w:t>
        </w:r>
        <w:r w:rsidR="0047322F">
          <w:rPr>
            <w:rFonts w:asciiTheme="minorHAnsi" w:eastAsiaTheme="minorEastAsia" w:hAnsiTheme="minorHAnsi" w:cstheme="minorBidi"/>
            <w:b w:val="0"/>
            <w:sz w:val="22"/>
            <w:szCs w:val="22"/>
            <w:lang w:val="en-DE" w:eastAsia="en-DE"/>
          </w:rPr>
          <w:tab/>
        </w:r>
        <w:r w:rsidR="0047322F" w:rsidRPr="00925165">
          <w:rPr>
            <w:rStyle w:val="Hyperlink"/>
          </w:rPr>
          <w:t>Summary and Perspectives</w:t>
        </w:r>
        <w:r w:rsidR="0047322F">
          <w:rPr>
            <w:webHidden/>
          </w:rPr>
          <w:tab/>
        </w:r>
        <w:r w:rsidR="0047322F">
          <w:rPr>
            <w:webHidden/>
          </w:rPr>
          <w:fldChar w:fldCharType="begin"/>
        </w:r>
        <w:r w:rsidR="0047322F">
          <w:rPr>
            <w:webHidden/>
          </w:rPr>
          <w:instrText xml:space="preserve"> PAGEREF _Toc115462085 \h </w:instrText>
        </w:r>
        <w:r w:rsidR="0047322F">
          <w:rPr>
            <w:webHidden/>
          </w:rPr>
        </w:r>
        <w:r w:rsidR="0047322F">
          <w:rPr>
            <w:webHidden/>
          </w:rPr>
          <w:fldChar w:fldCharType="separate"/>
        </w:r>
        <w:r w:rsidR="0047322F">
          <w:rPr>
            <w:webHidden/>
          </w:rPr>
          <w:t>80</w:t>
        </w:r>
        <w:r w:rsidR="0047322F">
          <w:rPr>
            <w:webHidden/>
          </w:rPr>
          <w:fldChar w:fldCharType="end"/>
        </w:r>
      </w:hyperlink>
    </w:p>
    <w:p w14:paraId="32A8F4B0" w14:textId="50808F84" w:rsidR="0047322F" w:rsidRDefault="00000000">
      <w:pPr>
        <w:pStyle w:val="TOC1"/>
        <w:rPr>
          <w:rFonts w:asciiTheme="minorHAnsi" w:eastAsiaTheme="minorEastAsia" w:hAnsiTheme="minorHAnsi" w:cstheme="minorBidi"/>
          <w:b w:val="0"/>
          <w:sz w:val="22"/>
          <w:szCs w:val="22"/>
          <w:lang w:val="en-DE" w:eastAsia="en-DE"/>
        </w:rPr>
      </w:pPr>
      <w:hyperlink w:anchor="_Toc115462086" w:history="1">
        <w:r w:rsidR="0047322F" w:rsidRPr="00925165">
          <w:rPr>
            <w:rStyle w:val="Hyperlink"/>
          </w:rPr>
          <w:t>6</w:t>
        </w:r>
        <w:r w:rsidR="0047322F">
          <w:rPr>
            <w:rFonts w:asciiTheme="minorHAnsi" w:eastAsiaTheme="minorEastAsia" w:hAnsiTheme="minorHAnsi" w:cstheme="minorBidi"/>
            <w:b w:val="0"/>
            <w:sz w:val="22"/>
            <w:szCs w:val="22"/>
            <w:lang w:val="en-DE" w:eastAsia="en-DE"/>
          </w:rPr>
          <w:tab/>
        </w:r>
        <w:r w:rsidR="0047322F" w:rsidRPr="00925165">
          <w:rPr>
            <w:rStyle w:val="Hyperlink"/>
          </w:rPr>
          <w:t>Abbreviations</w:t>
        </w:r>
        <w:r w:rsidR="0047322F">
          <w:rPr>
            <w:webHidden/>
          </w:rPr>
          <w:tab/>
        </w:r>
        <w:r w:rsidR="0047322F">
          <w:rPr>
            <w:webHidden/>
          </w:rPr>
          <w:fldChar w:fldCharType="begin"/>
        </w:r>
        <w:r w:rsidR="0047322F">
          <w:rPr>
            <w:webHidden/>
          </w:rPr>
          <w:instrText xml:space="preserve"> PAGEREF _Toc115462086 \h </w:instrText>
        </w:r>
        <w:r w:rsidR="0047322F">
          <w:rPr>
            <w:webHidden/>
          </w:rPr>
        </w:r>
        <w:r w:rsidR="0047322F">
          <w:rPr>
            <w:webHidden/>
          </w:rPr>
          <w:fldChar w:fldCharType="separate"/>
        </w:r>
        <w:r w:rsidR="0047322F">
          <w:rPr>
            <w:webHidden/>
          </w:rPr>
          <w:t>82</w:t>
        </w:r>
        <w:r w:rsidR="0047322F">
          <w:rPr>
            <w:webHidden/>
          </w:rPr>
          <w:fldChar w:fldCharType="end"/>
        </w:r>
      </w:hyperlink>
    </w:p>
    <w:p w14:paraId="16BFC461" w14:textId="310CE440" w:rsidR="0047322F" w:rsidRDefault="00000000">
      <w:pPr>
        <w:pStyle w:val="TOC1"/>
        <w:rPr>
          <w:rFonts w:asciiTheme="minorHAnsi" w:eastAsiaTheme="minorEastAsia" w:hAnsiTheme="minorHAnsi" w:cstheme="minorBidi"/>
          <w:b w:val="0"/>
          <w:sz w:val="22"/>
          <w:szCs w:val="22"/>
          <w:lang w:val="en-DE" w:eastAsia="en-DE"/>
        </w:rPr>
      </w:pPr>
      <w:hyperlink w:anchor="_Toc115462087" w:history="1">
        <w:r w:rsidR="0047322F" w:rsidRPr="00925165">
          <w:rPr>
            <w:rStyle w:val="Hyperlink"/>
          </w:rPr>
          <w:t>7</w:t>
        </w:r>
        <w:r w:rsidR="0047322F">
          <w:rPr>
            <w:rFonts w:asciiTheme="minorHAnsi" w:eastAsiaTheme="minorEastAsia" w:hAnsiTheme="minorHAnsi" w:cstheme="minorBidi"/>
            <w:b w:val="0"/>
            <w:sz w:val="22"/>
            <w:szCs w:val="22"/>
            <w:lang w:val="en-DE" w:eastAsia="en-DE"/>
          </w:rPr>
          <w:tab/>
        </w:r>
        <w:r w:rsidR="0047322F" w:rsidRPr="00925165">
          <w:rPr>
            <w:rStyle w:val="Hyperlink"/>
          </w:rPr>
          <w:t>References</w:t>
        </w:r>
        <w:r w:rsidR="0047322F">
          <w:rPr>
            <w:webHidden/>
          </w:rPr>
          <w:tab/>
        </w:r>
        <w:r w:rsidR="0047322F">
          <w:rPr>
            <w:webHidden/>
          </w:rPr>
          <w:fldChar w:fldCharType="begin"/>
        </w:r>
        <w:r w:rsidR="0047322F">
          <w:rPr>
            <w:webHidden/>
          </w:rPr>
          <w:instrText xml:space="preserve"> PAGEREF _Toc115462087 \h </w:instrText>
        </w:r>
        <w:r w:rsidR="0047322F">
          <w:rPr>
            <w:webHidden/>
          </w:rPr>
        </w:r>
        <w:r w:rsidR="0047322F">
          <w:rPr>
            <w:webHidden/>
          </w:rPr>
          <w:fldChar w:fldCharType="separate"/>
        </w:r>
        <w:r w:rsidR="0047322F">
          <w:rPr>
            <w:webHidden/>
          </w:rPr>
          <w:t>84</w:t>
        </w:r>
        <w:r w:rsidR="0047322F">
          <w:rPr>
            <w:webHidden/>
          </w:rPr>
          <w:fldChar w:fldCharType="end"/>
        </w:r>
      </w:hyperlink>
    </w:p>
    <w:p w14:paraId="55DD78CE" w14:textId="400DA9B6" w:rsidR="0047322F" w:rsidRDefault="00000000">
      <w:pPr>
        <w:pStyle w:val="TOC1"/>
        <w:rPr>
          <w:rFonts w:asciiTheme="minorHAnsi" w:eastAsiaTheme="minorEastAsia" w:hAnsiTheme="minorHAnsi" w:cstheme="minorBidi"/>
          <w:b w:val="0"/>
          <w:sz w:val="22"/>
          <w:szCs w:val="22"/>
          <w:lang w:val="en-DE" w:eastAsia="en-DE"/>
        </w:rPr>
      </w:pPr>
      <w:hyperlink w:anchor="_Toc115462088" w:history="1">
        <w:r w:rsidR="0047322F" w:rsidRPr="00925165">
          <w:rPr>
            <w:rStyle w:val="Hyperlink"/>
          </w:rPr>
          <w:t>8</w:t>
        </w:r>
        <w:r w:rsidR="0047322F">
          <w:rPr>
            <w:rFonts w:asciiTheme="minorHAnsi" w:eastAsiaTheme="minorEastAsia" w:hAnsiTheme="minorHAnsi" w:cstheme="minorBidi"/>
            <w:b w:val="0"/>
            <w:sz w:val="22"/>
            <w:szCs w:val="22"/>
            <w:lang w:val="en-DE" w:eastAsia="en-DE"/>
          </w:rPr>
          <w:tab/>
        </w:r>
        <w:r w:rsidR="0047322F" w:rsidRPr="00925165">
          <w:rPr>
            <w:rStyle w:val="Hyperlink"/>
          </w:rPr>
          <w:t>Appendix</w:t>
        </w:r>
        <w:r w:rsidR="0047322F">
          <w:rPr>
            <w:webHidden/>
          </w:rPr>
          <w:tab/>
        </w:r>
        <w:r w:rsidR="0047322F">
          <w:rPr>
            <w:webHidden/>
          </w:rPr>
          <w:fldChar w:fldCharType="begin"/>
        </w:r>
        <w:r w:rsidR="0047322F">
          <w:rPr>
            <w:webHidden/>
          </w:rPr>
          <w:instrText xml:space="preserve"> PAGEREF _Toc115462088 \h </w:instrText>
        </w:r>
        <w:r w:rsidR="0047322F">
          <w:rPr>
            <w:webHidden/>
          </w:rPr>
        </w:r>
        <w:r w:rsidR="0047322F">
          <w:rPr>
            <w:webHidden/>
          </w:rPr>
          <w:fldChar w:fldCharType="separate"/>
        </w:r>
        <w:r w:rsidR="0047322F">
          <w:rPr>
            <w:webHidden/>
          </w:rPr>
          <w:t>88</w:t>
        </w:r>
        <w:r w:rsidR="0047322F">
          <w:rPr>
            <w:webHidden/>
          </w:rPr>
          <w:fldChar w:fldCharType="end"/>
        </w:r>
      </w:hyperlink>
    </w:p>
    <w:p w14:paraId="6769E9CE" w14:textId="2C706030"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462045"/>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163FCD16"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4B21B1" w:rsidRPr="004B21B1">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4A2853BC"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4B21B1">
            <w:rPr>
              <w:rFonts w:cs="Times"/>
              <w:noProof/>
              <w:lang w:val="en-US"/>
            </w:rPr>
            <w:t xml:space="preserve"> </w:t>
          </w:r>
          <w:r w:rsidR="004B21B1" w:rsidRPr="004B21B1">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4B21B1" w:rsidRPr="004B21B1">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462046"/>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462047"/>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462048"/>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462049"/>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462050"/>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53B7C5D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4B21B1">
            <w:rPr>
              <w:rFonts w:cs="Times"/>
              <w:noProof/>
            </w:rPr>
            <w:t xml:space="preserve"> </w:t>
          </w:r>
          <w:r w:rsidR="004B21B1" w:rsidRPr="004B21B1">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DFA01D3"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4B21B1" w:rsidRPr="004B21B1">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4B21B1">
            <w:rPr>
              <w:rFonts w:cs="Times"/>
              <w:noProof/>
            </w:rPr>
            <w:t xml:space="preserve"> </w:t>
          </w:r>
          <w:r w:rsidR="004B21B1" w:rsidRPr="004B21B1">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35295937"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4B21B1" w:rsidRPr="004B21B1">
            <w:rPr>
              <w:rFonts w:cs="Times"/>
              <w:noProof/>
              <w:lang w:val="en-US"/>
            </w:rPr>
            <w:t>[6]</w:t>
          </w:r>
          <w:r w:rsidR="007D3DD0">
            <w:rPr>
              <w:rFonts w:cs="Times"/>
            </w:rPr>
            <w:fldChar w:fldCharType="end"/>
          </w:r>
        </w:sdtContent>
      </w:sdt>
      <w:r w:rsidR="00750093" w:rsidRPr="001B6BE1">
        <w:rPr>
          <w:rFonts w:cs="Times"/>
        </w:rPr>
        <w:t>.</w:t>
      </w:r>
    </w:p>
    <w:p w14:paraId="2A53C074" w14:textId="21BAEA6E"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4B21B1" w:rsidRPr="004B21B1">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4B21B1" w:rsidRPr="004B21B1">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4B21B1" w:rsidRPr="004B21B1">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4FD35472"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4B21B1" w:rsidRPr="004B21B1">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4B21B1" w:rsidRPr="004B21B1">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462051"/>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41F7B322"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4B21B1">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4B21B1">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4B21B1">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4B21B1">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4B21B1">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4B21B1">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4B21B1">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4B21B1">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4B21B1">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4B21B1">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4B21B1">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4B21B1">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0A8F319"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4B21B1">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4B21B1">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4B21B1">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64643DDB"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4B21B1">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4B21B1">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4B21B1">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4B21B1">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4B21B1">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4B21B1">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39C85F6A"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4B21B1">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4B21B1">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4B21B1">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4B21B1">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4B21B1">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4B21B1">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4B21B1">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4BEA7C7E"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4B21B1">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4B21B1">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4B21B1">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484A5C36"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4B21B1">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4B21B1">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462052"/>
      <w:r w:rsidRPr="001B6BE1">
        <w:rPr>
          <w:rFonts w:cs="Times"/>
          <w:lang w:val="en-GB"/>
        </w:rPr>
        <w:t>ONOS</w:t>
      </w:r>
      <w:bookmarkEnd w:id="21"/>
      <w:r w:rsidR="008E77EF" w:rsidRPr="001B6BE1">
        <w:rPr>
          <w:rFonts w:cs="Times"/>
          <w:lang w:val="en-GB"/>
        </w:rPr>
        <w:t xml:space="preserve"> Controller</w:t>
      </w:r>
      <w:bookmarkEnd w:id="22"/>
    </w:p>
    <w:p w14:paraId="4CC1E8A7" w14:textId="0A2EE20C"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4B21B1">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4B21B1">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4B21B1">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454DC759"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4B21B1">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66AD9C2F"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4B21B1">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28F62C5C"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4B21B1">
            <w:rPr>
              <w:noProof/>
            </w:rPr>
            <w:t>[31]</w:t>
          </w:r>
          <w:r w:rsidR="00801D1B" w:rsidRPr="001B6BE1">
            <w:fldChar w:fldCharType="end"/>
          </w:r>
        </w:sdtContent>
      </w:sdt>
      <w:bookmarkEnd w:id="23"/>
    </w:p>
    <w:p w14:paraId="7F895CFE" w14:textId="30458D00"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4B21B1" w:rsidRPr="004B21B1">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4B21B1">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442CF264"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4B21B1">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462053"/>
      <w:r w:rsidRPr="001B6BE1">
        <w:rPr>
          <w:rFonts w:cs="Times"/>
          <w:lang w:val="en-GB"/>
        </w:rPr>
        <w:lastRenderedPageBreak/>
        <w:t>OpenDaylight</w:t>
      </w:r>
      <w:r w:rsidR="008E77EF" w:rsidRPr="001B6BE1">
        <w:rPr>
          <w:rFonts w:cs="Times"/>
          <w:lang w:val="en-GB"/>
        </w:rPr>
        <w:t xml:space="preserve"> Controller</w:t>
      </w:r>
      <w:bookmarkEnd w:id="25"/>
    </w:p>
    <w:p w14:paraId="290E301F" w14:textId="7668F820"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4B21B1">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4B21B1">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5B413E2A"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4B21B1" w:rsidRPr="004B21B1">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4B21B1" w:rsidRPr="004B21B1">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4B21B1" w:rsidRPr="004B21B1">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447302A6"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4B21B1">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04BB2CB0"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4B21B1">
            <w:rPr>
              <w:noProof/>
            </w:rPr>
            <w:t>[17]</w:t>
          </w:r>
          <w:r w:rsidR="00134E26" w:rsidRPr="001B6BE1">
            <w:fldChar w:fldCharType="end"/>
          </w:r>
        </w:sdtContent>
      </w:sdt>
      <w:bookmarkEnd w:id="27"/>
    </w:p>
    <w:p w14:paraId="13A750B1" w14:textId="562FA07B"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4B21B1">
            <w:rPr>
              <w:noProof/>
            </w:rPr>
            <w:t>[38]</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462054"/>
      <w:r w:rsidRPr="001B6BE1">
        <w:rPr>
          <w:rFonts w:cs="Times"/>
          <w:lang w:val="en-GB"/>
        </w:rPr>
        <w:t>Ryu</w:t>
      </w:r>
      <w:bookmarkEnd w:id="28"/>
      <w:r w:rsidR="008E77EF" w:rsidRPr="001B6BE1">
        <w:rPr>
          <w:rFonts w:cs="Times"/>
          <w:lang w:val="en-GB"/>
        </w:rPr>
        <w:t xml:space="preserve"> Controller</w:t>
      </w:r>
      <w:bookmarkEnd w:id="29"/>
    </w:p>
    <w:p w14:paraId="27063001" w14:textId="10564041"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4B21B1">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4B21B1">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27505D72"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4B21B1">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02690273"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4B21B1">
            <w:rPr>
              <w:noProof/>
            </w:rPr>
            <w:t>[26]</w:t>
          </w:r>
          <w:r w:rsidRPr="001B6BE1">
            <w:fldChar w:fldCharType="end"/>
          </w:r>
        </w:sdtContent>
      </w:sdt>
      <w:bookmarkEnd w:id="30"/>
    </w:p>
    <w:p w14:paraId="3EE5D1E2" w14:textId="7895CF93"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4B21B1">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4B21B1">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50F58CE6"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4B21B1">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4B21B1">
            <w:rPr>
              <w:noProof/>
            </w:rPr>
            <w:t>[43]</w:t>
          </w:r>
          <w:r w:rsidR="00302E53" w:rsidRPr="001B6BE1">
            <w:fldChar w:fldCharType="end"/>
          </w:r>
        </w:sdtContent>
      </w:sdt>
      <w:r w:rsidR="00302E53" w:rsidRPr="001B6BE1">
        <w:t>.</w:t>
      </w:r>
    </w:p>
    <w:p w14:paraId="49B10A74" w14:textId="331FEF0B"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4B21B1">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4B21B1">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462055"/>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4CEC2B57"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4B21B1">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4B21B1">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4B21B1">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4B21B1">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4B21B1">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02B36B40"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4B21B1">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462056"/>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462057"/>
      <w:r w:rsidRPr="001B6BE1">
        <w:rPr>
          <w:rFonts w:cs="Times"/>
          <w:lang w:val="en-GB"/>
        </w:rPr>
        <w:t>Mininet</w:t>
      </w:r>
      <w:bookmarkEnd w:id="35"/>
      <w:bookmarkEnd w:id="36"/>
    </w:p>
    <w:p w14:paraId="43BFE29F" w14:textId="3636FF84"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4B21B1">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06FDD5EA"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4B21B1">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0E2154CB"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4B21B1">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4B21B1">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462058"/>
      <w:r w:rsidRPr="001B6BE1">
        <w:rPr>
          <w:rFonts w:cs="Times"/>
          <w:lang w:val="en-GB"/>
        </w:rPr>
        <w:t>GNS3</w:t>
      </w:r>
      <w:bookmarkEnd w:id="37"/>
      <w:bookmarkEnd w:id="38"/>
    </w:p>
    <w:p w14:paraId="7037246F" w14:textId="16E87C24"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4B21B1">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40310ACC"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4B21B1">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7778292F"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4B21B1">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462059"/>
      <w:r w:rsidRPr="001B6BE1">
        <w:t>OpenFlow</w:t>
      </w:r>
      <w:r w:rsidR="00E97372" w:rsidRPr="001B6BE1">
        <w:t xml:space="preserve"> Protocol</w:t>
      </w:r>
      <w:bookmarkEnd w:id="39"/>
    </w:p>
    <w:p w14:paraId="39D7D17F" w14:textId="6C456133"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4B21B1">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26E68551"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4B21B1">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4B21B1">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4B21B1">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4B21B1">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4B21B1">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4B21B1">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4B21B1">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2DDAC7A3"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4B21B1">
            <w:rPr>
              <w:noProof/>
            </w:rPr>
            <w:t>[5]</w:t>
          </w:r>
          <w:r w:rsidR="00B77F24" w:rsidRPr="001B6BE1">
            <w:fldChar w:fldCharType="end"/>
          </w:r>
        </w:sdtContent>
      </w:sdt>
      <w:bookmarkEnd w:id="41"/>
    </w:p>
    <w:p w14:paraId="2F286611" w14:textId="1201B1B1"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4B21B1">
            <w:rPr>
              <w:noProof/>
            </w:rPr>
            <w:t xml:space="preserve"> [61]</w:t>
          </w:r>
          <w:r w:rsidR="00D6059A" w:rsidRPr="001B6BE1">
            <w:fldChar w:fldCharType="end"/>
          </w:r>
        </w:sdtContent>
      </w:sdt>
      <w:r w:rsidR="00C50B1E">
        <w:t>.</w:t>
      </w:r>
    </w:p>
    <w:p w14:paraId="156E197E" w14:textId="135FD89F"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4B21B1">
            <w:rPr>
              <w:noProof/>
            </w:rPr>
            <w:t>[63]</w:t>
          </w:r>
          <w:r w:rsidR="00D6059A" w:rsidRPr="001B6BE1">
            <w:fldChar w:fldCharType="end"/>
          </w:r>
        </w:sdtContent>
      </w:sdt>
      <w:r w:rsidR="00993818">
        <w:t>.</w:t>
      </w:r>
    </w:p>
    <w:p w14:paraId="3A76C58D" w14:textId="0BA58634"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4B21B1">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783169EB"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4B21B1">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4B21B1">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4B21B1">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4B21B1">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462060"/>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462061"/>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462062"/>
      <w:r w:rsidRPr="001B6BE1">
        <w:rPr>
          <w:rFonts w:cs="Times"/>
        </w:rPr>
        <w:lastRenderedPageBreak/>
        <w:t xml:space="preserve">Work </w:t>
      </w:r>
      <w:bookmarkEnd w:id="47"/>
      <w:bookmarkEnd w:id="48"/>
      <w:r w:rsidR="0012027F">
        <w:rPr>
          <w:rFonts w:cs="Times"/>
        </w:rPr>
        <w:t>Flow</w:t>
      </w:r>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462063"/>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6D371A03"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4B21B1" w:rsidRPr="004B21B1">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462064"/>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462065"/>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0C23184A"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462066"/>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56D4EB74"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47E1C56A"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7F16D05B"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9232"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1179A" id="Straight Connector 118"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08C238A2"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60E94029"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53EE61CE"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312E4B98"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75C74F1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2C86B0F7"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462067"/>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2"/>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3" w:history="1">
        <w:r w:rsidR="00BA3759" w:rsidRPr="001B6BE1">
          <w:rPr>
            <w:rStyle w:val="Hyperlink"/>
            <w:rFonts w:cs="Times"/>
          </w:rPr>
          <w:t>http://localhost:8181/onos/ui</w:t>
        </w:r>
      </w:hyperlink>
      <w:r w:rsidR="00BA3759" w:rsidRPr="001B6BE1">
        <w:rPr>
          <w:rFonts w:cs="Times"/>
        </w:rPr>
        <w:t xml:space="preserve"> or </w:t>
      </w:r>
      <w:hyperlink r:id="rId44"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6539A88E"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739FBB02" w14:textId="00872113"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348B9640"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BEB1621"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14</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2B1C8E59"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6FA88DF5"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45838F85"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41930099"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59133D">
      <w:pPr>
        <w:pStyle w:val="Heading3"/>
        <w:rPr>
          <w:lang w:val="en-GB"/>
        </w:rPr>
      </w:pPr>
      <w:bookmarkStart w:id="93" w:name="_Toc115462068"/>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1CDA2B6"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4B21B1">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7F718189"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02D87520"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4B21B1">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87EC1AB"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1F787C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2D80B050"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3D78C875"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4B21B1" w:rsidRPr="004B21B1">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5B1E2899"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4F5BAAA0"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508B485B"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21B664E8"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694421B4"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462069"/>
      <w:r w:rsidRPr="001B6BE1">
        <w:rPr>
          <w:lang w:val="en-GB"/>
        </w:rPr>
        <w:t xml:space="preserve">Creation and Installation of </w:t>
      </w:r>
      <w:r w:rsidR="00455B7F" w:rsidRPr="001B6BE1">
        <w:rPr>
          <w:lang w:val="en-GB"/>
        </w:rPr>
        <w:t>Intents</w:t>
      </w:r>
      <w:bookmarkEnd w:id="107"/>
    </w:p>
    <w:p w14:paraId="26911E71" w14:textId="7E80C8C6"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4B21B1" w:rsidRPr="004B21B1">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7AFF25BF"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20703A4"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3238BFD9"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482DE7EC"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31</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72064" behindDoc="0" locked="0" layoutInCell="1" allowOverlap="1" wp14:anchorId="52D08858" wp14:editId="1E5A800C">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2F6C" id="Rectangle 45" o:spid="_x0000_s1026" style="position:absolute;margin-left:1.95pt;margin-top:101.35pt;width:436.55pt;height:3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60C1D65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4F2789B2"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5568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BB5E5" id="Rectangle 29" o:spid="_x0000_s1026" style="position:absolute;margin-left:81.65pt;margin-top:137.35pt;width:287.75pt;height:10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FDA01CC"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491C243"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21C0767"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462070"/>
      <w:r w:rsidRPr="001B6BE1">
        <w:lastRenderedPageBreak/>
        <w:t>Implementation with Mininet</w:t>
      </w:r>
      <w:bookmarkEnd w:id="117"/>
    </w:p>
    <w:p w14:paraId="645E5720" w14:textId="0AEA3E17"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4B21B1">
            <w:rPr>
              <w:noProof/>
              <w:lang w:val="en-US"/>
            </w:rPr>
            <w:t xml:space="preserve"> </w:t>
          </w:r>
          <w:r w:rsidR="004B21B1" w:rsidRPr="004B21B1">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34B46ACB"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4B21B1" w:rsidRPr="004B21B1">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1953A9AB"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21D27AF6"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3622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3AD02" id="Rectangle 55" o:spid="_x0000_s1026" style="position:absolute;margin-left:2.35pt;margin-top:326.25pt;width:115.6pt;height:17.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5D52BD44"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74689AD6"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4B21B1">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70CECD2"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4659CAF7"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78BD480C"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B76AE07"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8AA54FA"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8"/>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BDAE20A"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45</w:t>
      </w:r>
      <w:r w:rsidRPr="001B6BE1">
        <w:fldChar w:fldCharType="end"/>
      </w:r>
      <w:r w:rsidRPr="001B6BE1">
        <w:t xml:space="preserve"> View of Mininet topology from the ONOS GUI</w:t>
      </w:r>
      <w:bookmarkEnd w:id="126"/>
    </w:p>
    <w:p w14:paraId="41257912" w14:textId="085E63B2"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4B21B1">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462071"/>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74CBA5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4B21B1" w:rsidRPr="004B21B1">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462072"/>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6333B33"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3D7CADB"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4B21B1">
            <w:rPr>
              <w:noProof/>
            </w:rPr>
            <w:t xml:space="preserve"> [74]</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77779774"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4B21B1">
            <w:rPr>
              <w:noProof/>
            </w:rPr>
            <w:t>[75]</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4B21B1">
            <w:rPr>
              <w:noProof/>
            </w:rPr>
            <w:t xml:space="preserve"> [74]</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462073"/>
      <w:r w:rsidRPr="001B6BE1">
        <w:rPr>
          <w:lang w:val="en-GB"/>
        </w:rPr>
        <w:t>Introduction</w:t>
      </w:r>
      <w:bookmarkEnd w:id="129"/>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9"/>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6645246D"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46</w:t>
      </w:r>
      <w:r w:rsidRPr="001B6BE1">
        <w:fldChar w:fldCharType="end"/>
      </w:r>
      <w:r w:rsidRPr="001B6BE1">
        <w:t xml:space="preserve"> Network created in the GNS3 for L2VPN VPLS</w:t>
      </w:r>
      <w:bookmarkEnd w:id="130"/>
    </w:p>
    <w:p w14:paraId="0A9065E7" w14:textId="398E24D1" w:rsidR="00D55185" w:rsidRDefault="00590FB1" w:rsidP="00376457">
      <w:r w:rsidRPr="00D55185">
        <w:lastRenderedPageBreak/>
        <w:drawing>
          <wp:anchor distT="0" distB="0" distL="114300" distR="114300" simplePos="0" relativeHeight="251657216" behindDoc="1" locked="0" layoutInCell="1" allowOverlap="1" wp14:anchorId="68C0602E" wp14:editId="75237F97">
            <wp:simplePos x="0" y="0"/>
            <wp:positionH relativeFrom="column">
              <wp:posOffset>-112086</wp:posOffset>
            </wp:positionH>
            <wp:positionV relativeFrom="paragraph">
              <wp:posOffset>2431415</wp:posOffset>
            </wp:positionV>
            <wp:extent cx="6012245" cy="2843092"/>
            <wp:effectExtent l="0" t="0" r="7620" b="0"/>
            <wp:wrapTight wrapText="bothSides">
              <wp:wrapPolygon edited="0">
                <wp:start x="0" y="0"/>
                <wp:lineTo x="0" y="21421"/>
                <wp:lineTo x="21559" y="21421"/>
                <wp:lineTo x="21559" y="0"/>
                <wp:lineTo x="0" y="0"/>
              </wp:wrapPolygon>
            </wp:wrapTight>
            <wp:docPr id="139" name="Picture 139"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 rad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2245" cy="2843092"/>
                    </a:xfrm>
                    <a:prstGeom prst="rect">
                      <a:avLst/>
                    </a:prstGeom>
                  </pic:spPr>
                </pic:pic>
              </a:graphicData>
            </a:graphic>
          </wp:anchor>
        </w:drawing>
      </w:r>
      <w:r w:rsidR="00D55185" w:rsidRPr="00D55185">
        <w:drawing>
          <wp:inline distT="0" distB="0" distL="0" distR="0" wp14:anchorId="12F94F79" wp14:editId="36D22064">
            <wp:extent cx="5760720" cy="2343785"/>
            <wp:effectExtent l="0" t="0" r="0" b="0"/>
            <wp:docPr id="135" name="Picture 13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 radar chart&#10;&#10;Description automatically generated"/>
                    <pic:cNvPicPr/>
                  </pic:nvPicPr>
                  <pic:blipFill>
                    <a:blip r:embed="rId81"/>
                    <a:stretch>
                      <a:fillRect/>
                    </a:stretch>
                  </pic:blipFill>
                  <pic:spPr>
                    <a:xfrm>
                      <a:off x="0" y="0"/>
                      <a:ext cx="5760720" cy="2343785"/>
                    </a:xfrm>
                    <a:prstGeom prst="rect">
                      <a:avLst/>
                    </a:prstGeom>
                  </pic:spPr>
                </pic:pic>
              </a:graphicData>
            </a:graphic>
          </wp:inline>
        </w:drawing>
      </w:r>
    </w:p>
    <w:p w14:paraId="20EE540C" w14:textId="165AEEF7" w:rsidR="00D55185" w:rsidRDefault="00D55185" w:rsidP="00376457"/>
    <w:p w14:paraId="1881AD7F" w14:textId="0398736A"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w:t>
      </w:r>
      <w:r w:rsidR="00994560" w:rsidRPr="00994560">
        <w:t>as far apart as possible</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r w:rsidR="009D7257">
        <w:t xml:space="preserve"> overlay networks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lastRenderedPageBreak/>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26D64D1D"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47</w:t>
      </w:r>
      <w:r w:rsidRPr="001B6BE1">
        <w:fldChar w:fldCharType="end"/>
      </w:r>
      <w:r w:rsidRPr="001B6BE1">
        <w:t xml:space="preserve"> List of configured VPLS on the ONOS CLI</w:t>
      </w:r>
      <w:bookmarkEnd w:id="131"/>
    </w:p>
    <w:p w14:paraId="065914AD" w14:textId="1C189074" w:rsidR="00AF0D0C" w:rsidRPr="00AF0D0C" w:rsidRDefault="00AF0D0C" w:rsidP="00AF0D0C">
      <w:r w:rsidRPr="00AF0D0C">
        <w:drawing>
          <wp:inline distT="0" distB="0" distL="0" distR="0" wp14:anchorId="756A78F2" wp14:editId="10AECEB5">
            <wp:extent cx="3124636" cy="45154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3"/>
                    <a:stretch>
                      <a:fillRect/>
                    </a:stretch>
                  </pic:blipFill>
                  <pic:spPr>
                    <a:xfrm>
                      <a:off x="0" y="0"/>
                      <a:ext cx="3124636" cy="4515480"/>
                    </a:xfrm>
                    <a:prstGeom prst="rect">
                      <a:avLst/>
                    </a:prstGeom>
                  </pic:spPr>
                </pic:pic>
              </a:graphicData>
            </a:graphic>
          </wp:inline>
        </w:drawing>
      </w:r>
    </w:p>
    <w:p w14:paraId="24EFC05D" w14:textId="6C9AA9C4"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877BE4" w:rsidRPr="00994560">
        <w:t>as far apart as possible</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4" w:history="1">
        <w:r w:rsidR="00D61FBD" w:rsidRPr="001B6BE1">
          <w:rPr>
            <w:rStyle w:val="Hyperlink"/>
            <w:rFonts w:cs="Times"/>
            <w:i/>
            <w:iCs/>
          </w:rPr>
          <w:t>http://192.168.0.114:8181/onos/ui</w:t>
        </w:r>
      </w:hyperlink>
      <w:r w:rsidRPr="001B6BE1">
        <w:t>.</w:t>
      </w:r>
    </w:p>
    <w:p w14:paraId="38F4B663" w14:textId="3229554B" w:rsidR="004E3B09" w:rsidRPr="001B6BE1" w:rsidRDefault="0055172E" w:rsidP="004E3B09">
      <w:pPr>
        <w:keepNext/>
        <w:jc w:val="center"/>
      </w:pPr>
      <w:r w:rsidRPr="0055172E">
        <w:rPr>
          <w:noProof/>
        </w:rPr>
        <w:lastRenderedPageBreak/>
        <w:drawing>
          <wp:inline distT="0" distB="0" distL="0" distR="0" wp14:anchorId="76B9D983" wp14:editId="4AEE47E4">
            <wp:extent cx="5760720" cy="4104005"/>
            <wp:effectExtent l="0" t="0" r="0" b="0"/>
            <wp:docPr id="93" name="Picture 9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low confidence"/>
                    <pic:cNvPicPr/>
                  </pic:nvPicPr>
                  <pic:blipFill>
                    <a:blip r:embed="rId85"/>
                    <a:stretch>
                      <a:fillRect/>
                    </a:stretch>
                  </pic:blipFill>
                  <pic:spPr>
                    <a:xfrm>
                      <a:off x="0" y="0"/>
                      <a:ext cx="5760720" cy="4104005"/>
                    </a:xfrm>
                    <a:prstGeom prst="rect">
                      <a:avLst/>
                    </a:prstGeom>
                  </pic:spPr>
                </pic:pic>
              </a:graphicData>
            </a:graphic>
          </wp:inline>
        </w:drawing>
      </w:r>
    </w:p>
    <w:p w14:paraId="39CF745C" w14:textId="769FD2D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48</w:t>
      </w:r>
      <w:r w:rsidRPr="001B6BE1">
        <w:fldChar w:fldCharType="end"/>
      </w:r>
      <w:r w:rsidRPr="001B6BE1">
        <w:t xml:space="preserve"> Topology view of the created VPLS network from the ONOS GUI</w:t>
      </w:r>
      <w:bookmarkEnd w:id="132"/>
    </w:p>
    <w:p w14:paraId="605E67C4" w14:textId="78661E4E" w:rsidR="00D70FB1" w:rsidRPr="001B6BE1" w:rsidRDefault="00855DE7" w:rsidP="002D0CF7">
      <w:pPr>
        <w:jc w:val="center"/>
      </w:pPr>
      <w:r w:rsidRPr="00855DE7">
        <w:drawing>
          <wp:inline distT="0" distB="0" distL="0" distR="0" wp14:anchorId="00A587EE" wp14:editId="42897A9F">
            <wp:extent cx="5760720" cy="3740785"/>
            <wp:effectExtent l="0" t="0" r="0" b="0"/>
            <wp:docPr id="140" name="Picture 1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imeline&#10;&#10;Description automatically generated"/>
                    <pic:cNvPicPr/>
                  </pic:nvPicPr>
                  <pic:blipFill>
                    <a:blip r:embed="rId86"/>
                    <a:stretch>
                      <a:fillRect/>
                    </a:stretch>
                  </pic:blipFill>
                  <pic:spPr>
                    <a:xfrm>
                      <a:off x="0" y="0"/>
                      <a:ext cx="5760720" cy="3740785"/>
                    </a:xfrm>
                    <a:prstGeom prst="rect">
                      <a:avLst/>
                    </a:prstGeom>
                  </pic:spPr>
                </pic:pic>
              </a:graphicData>
            </a:graphic>
          </wp:inline>
        </w:drawing>
      </w:r>
    </w:p>
    <w:p w14:paraId="754D6900" w14:textId="78B14FC2" w:rsidR="00B55624" w:rsidRPr="001B6BE1" w:rsidRDefault="00270B15" w:rsidP="00BF4639">
      <w:r w:rsidRPr="001B6BE1">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lastRenderedPageBreak/>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7CB18A31" w:rsidR="00605647" w:rsidRPr="001B6BE1"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379BAC17" w:rsidR="00A04D37" w:rsidRPr="001B6BE1" w:rsidRDefault="00A2615E" w:rsidP="00A2615E">
      <w:r w:rsidRPr="001B6BE1">
        <w:t xml:space="preserve">Intents for Unicast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7"/>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FDF1" w:rsidR="00032313"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49</w:t>
      </w:r>
      <w:r w:rsidRPr="001B6BE1">
        <w:fldChar w:fldCharType="end"/>
      </w:r>
      <w:r w:rsidRPr="001B6BE1">
        <w:t xml:space="preserve"> Intents configured by the VPLS application</w:t>
      </w:r>
      <w:bookmarkEnd w:id="133"/>
    </w:p>
    <w:p w14:paraId="4D11CA83" w14:textId="7BEF391C" w:rsidR="007A426E" w:rsidRDefault="007A426E" w:rsidP="007A426E">
      <w:r w:rsidRPr="007A426E">
        <w:lastRenderedPageBreak/>
        <w:drawing>
          <wp:inline distT="0" distB="0" distL="0" distR="0" wp14:anchorId="39AB0AAF" wp14:editId="4F9E033E">
            <wp:extent cx="5760720" cy="303339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88"/>
                    <a:stretch>
                      <a:fillRect/>
                    </a:stretch>
                  </pic:blipFill>
                  <pic:spPr>
                    <a:xfrm>
                      <a:off x="0" y="0"/>
                      <a:ext cx="5760720" cy="3033395"/>
                    </a:xfrm>
                    <a:prstGeom prst="rect">
                      <a:avLst/>
                    </a:prstGeom>
                  </pic:spPr>
                </pic:pic>
              </a:graphicData>
            </a:graphic>
          </wp:inline>
        </w:drawing>
      </w:r>
    </w:p>
    <w:p w14:paraId="236EF457" w14:textId="5BE01B51" w:rsidR="007A426E" w:rsidRDefault="007A426E" w:rsidP="007A426E">
      <w:r w:rsidRPr="007A426E">
        <w:drawing>
          <wp:inline distT="0" distB="0" distL="0" distR="0" wp14:anchorId="4597019A" wp14:editId="31937BF6">
            <wp:extent cx="5760720" cy="3479165"/>
            <wp:effectExtent l="0" t="0" r="0" b="698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89"/>
                    <a:stretch>
                      <a:fillRect/>
                    </a:stretch>
                  </pic:blipFill>
                  <pic:spPr>
                    <a:xfrm>
                      <a:off x="0" y="0"/>
                      <a:ext cx="5760720" cy="3479165"/>
                    </a:xfrm>
                    <a:prstGeom prst="rect">
                      <a:avLst/>
                    </a:prstGeom>
                  </pic:spPr>
                </pic:pic>
              </a:graphicData>
            </a:graphic>
          </wp:inline>
        </w:drawing>
      </w:r>
    </w:p>
    <w:p w14:paraId="3F84D8B4" w14:textId="1EE0F0D5" w:rsidR="001449FB" w:rsidRDefault="001449FB" w:rsidP="007A426E">
      <w:r w:rsidRPr="001449FB">
        <w:lastRenderedPageBreak/>
        <w:drawing>
          <wp:inline distT="0" distB="0" distL="0" distR="0" wp14:anchorId="7BC6F5F7" wp14:editId="1AD7060F">
            <wp:extent cx="5487166" cy="5306165"/>
            <wp:effectExtent l="0" t="0" r="0" b="889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0"/>
                    <a:stretch>
                      <a:fillRect/>
                    </a:stretch>
                  </pic:blipFill>
                  <pic:spPr>
                    <a:xfrm>
                      <a:off x="0" y="0"/>
                      <a:ext cx="5487166" cy="5306165"/>
                    </a:xfrm>
                    <a:prstGeom prst="rect">
                      <a:avLst/>
                    </a:prstGeom>
                  </pic:spPr>
                </pic:pic>
              </a:graphicData>
            </a:graphic>
          </wp:inline>
        </w:drawing>
      </w:r>
    </w:p>
    <w:p w14:paraId="3683CAF6" w14:textId="09B69C45" w:rsidR="00D55185" w:rsidRPr="007A426E" w:rsidRDefault="00D55185" w:rsidP="007A426E">
      <w:r w:rsidRPr="00D55185">
        <w:lastRenderedPageBreak/>
        <w:drawing>
          <wp:inline distT="0" distB="0" distL="0" distR="0" wp14:anchorId="3D95AB4E" wp14:editId="31D99791">
            <wp:extent cx="5515745" cy="5344271"/>
            <wp:effectExtent l="0" t="0" r="8890" b="889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91"/>
                    <a:stretch>
                      <a:fillRect/>
                    </a:stretch>
                  </pic:blipFill>
                  <pic:spPr>
                    <a:xfrm>
                      <a:off x="0" y="0"/>
                      <a:ext cx="5515745" cy="5344271"/>
                    </a:xfrm>
                    <a:prstGeom prst="rect">
                      <a:avLst/>
                    </a:prstGeom>
                  </pic:spPr>
                </pic:pic>
              </a:graphicData>
            </a:graphic>
          </wp:inline>
        </w:drawing>
      </w:r>
    </w:p>
    <w:p w14:paraId="453023D2" w14:textId="05C34D7F" w:rsidR="002D0CF7" w:rsidRPr="001B6BE1" w:rsidRDefault="002D0CF7" w:rsidP="002D0CF7">
      <w:pPr>
        <w:pStyle w:val="Heading3"/>
        <w:rPr>
          <w:lang w:val="en-GB"/>
        </w:rPr>
      </w:pPr>
      <w:bookmarkStart w:id="134" w:name="_Toc115462074"/>
      <w:r w:rsidRPr="001B6BE1">
        <w:rPr>
          <w:lang w:val="en-GB"/>
        </w:rPr>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92"/>
                    <a:stretch>
                      <a:fillRect/>
                    </a:stretch>
                  </pic:blipFill>
                  <pic:spPr>
                    <a:xfrm>
                      <a:off x="0" y="0"/>
                      <a:ext cx="5402851" cy="3887170"/>
                    </a:xfrm>
                    <a:prstGeom prst="rect">
                      <a:avLst/>
                    </a:prstGeom>
                  </pic:spPr>
                </pic:pic>
              </a:graphicData>
            </a:graphic>
          </wp:inline>
        </w:drawing>
      </w:r>
    </w:p>
    <w:p w14:paraId="7D655A2F" w14:textId="54A6EDD3"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50</w:t>
      </w:r>
      <w:r w:rsidRPr="001B6BE1">
        <w:fldChar w:fldCharType="end"/>
      </w:r>
      <w:r w:rsidRPr="001B6BE1">
        <w:t xml:space="preserve"> Components of VPLS application</w:t>
      </w:r>
      <w:bookmarkEnd w:id="135"/>
    </w:p>
    <w:p w14:paraId="0EA42C46" w14:textId="79E1F3F0"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4B21B1" w:rsidRPr="004B21B1">
            <w:rPr>
              <w:rFonts w:cs="Times"/>
              <w:noProof/>
              <w:color w:val="000000" w:themeColor="text1"/>
            </w:rPr>
            <w:t>[76]</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3876A5F"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lastRenderedPageBreak/>
        <w:drawing>
          <wp:inline distT="0" distB="0" distL="0" distR="0" wp14:anchorId="5DC15A2B" wp14:editId="0A037B47">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3"/>
                    <a:stretch>
                      <a:fillRect/>
                    </a:stretch>
                  </pic:blipFill>
                  <pic:spPr>
                    <a:xfrm>
                      <a:off x="0" y="0"/>
                      <a:ext cx="5760720" cy="2690495"/>
                    </a:xfrm>
                    <a:prstGeom prst="rect">
                      <a:avLst/>
                    </a:prstGeom>
                  </pic:spPr>
                </pic:pic>
              </a:graphicData>
            </a:graphic>
          </wp:inline>
        </w:drawing>
      </w:r>
    </w:p>
    <w:p w14:paraId="2D3F46D4" w14:textId="499FF97C"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51</w:t>
      </w:r>
      <w:r w:rsidRPr="001B6BE1">
        <w:fldChar w:fldCharType="end"/>
      </w:r>
      <w:r w:rsidRPr="001B6BE1">
        <w:t xml:space="preserve"> </w:t>
      </w:r>
      <w:r w:rsidR="00F61858">
        <w:t>Pseudocode for c</w:t>
      </w:r>
      <w:r w:rsidRPr="001B6BE1">
        <w:t>onfiguration of VPLS from the ONOS REST API</w:t>
      </w:r>
      <w:bookmarkEnd w:id="136"/>
    </w:p>
    <w:p w14:paraId="233446EF" w14:textId="3A825D9A" w:rsidR="00510A0B" w:rsidRPr="001B6BE1" w:rsidRDefault="00397C93" w:rsidP="00114200">
      <w:pPr>
        <w:spacing w:before="240"/>
      </w:pPr>
      <w:r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DD0CD61"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sidR="001966C2">
        <w:rPr>
          <w:rFonts w:cs="Times"/>
          <w:color w:val="000000" w:themeColor="text1"/>
        </w:rPr>
        <w:t>wa</w:t>
      </w:r>
      <w:r w:rsidRPr="001B6BE1">
        <w:rPr>
          <w:rFonts w:cs="Times"/>
          <w:color w:val="000000" w:themeColor="text1"/>
        </w:rPr>
        <w:t>s u</w:t>
      </w:r>
      <w:r w:rsidR="001966C2">
        <w:rPr>
          <w:rFonts w:cs="Times"/>
          <w:color w:val="000000" w:themeColor="text1"/>
        </w:rPr>
        <w:t>s</w:t>
      </w:r>
      <w:r w:rsidRPr="001B6BE1">
        <w:rPr>
          <w:rFonts w:cs="Times"/>
          <w:color w:val="000000" w:themeColor="text1"/>
        </w:rPr>
        <w:t xml:space="preserve">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9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25082063" w:rsidR="00A66161" w:rsidRPr="001B6BE1" w:rsidRDefault="000737CF" w:rsidP="003E1DEB">
      <w:pPr>
        <w:pStyle w:val="Caption"/>
        <w:spacing w:before="0" w:after="120" w:line="120" w:lineRule="atLeast"/>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52</w:t>
      </w:r>
      <w:r w:rsidRPr="001B6BE1">
        <w:fldChar w:fldCharType="end"/>
      </w:r>
      <w:r w:rsidRPr="001B6BE1">
        <w:t xml:space="preserve"> Configuration of</w:t>
      </w:r>
      <w:r w:rsidR="00955C2C" w:rsidRPr="001B6BE1">
        <w:t xml:space="preserve"> VPLS interfaces </w:t>
      </w:r>
      <w:r w:rsidRPr="001B6BE1">
        <w:t>from the ONOS CLI</w:t>
      </w:r>
      <w:bookmarkEnd w:id="137"/>
    </w:p>
    <w:p w14:paraId="252D27BB" w14:textId="00993F01" w:rsidR="0022566A" w:rsidRDefault="0022566A" w:rsidP="00BC19F8">
      <w:pPr>
        <w:spacing w:before="240"/>
        <w:rPr>
          <w:rFonts w:cs="Times"/>
          <w:color w:val="000000" w:themeColor="text1"/>
        </w:rPr>
      </w:pPr>
      <w:r w:rsidRPr="0022566A">
        <w:rPr>
          <w:rFonts w:cs="Times"/>
          <w:color w:val="000000" w:themeColor="text1"/>
        </w:rPr>
        <w:lastRenderedPageBreak/>
        <w:drawing>
          <wp:inline distT="0" distB="0" distL="0" distR="0" wp14:anchorId="1212C4C9" wp14:editId="75140811">
            <wp:extent cx="4496427" cy="2181529"/>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5"/>
                    <a:stretch>
                      <a:fillRect/>
                    </a:stretch>
                  </pic:blipFill>
                  <pic:spPr>
                    <a:xfrm>
                      <a:off x="0" y="0"/>
                      <a:ext cx="4496427" cy="2181529"/>
                    </a:xfrm>
                    <a:prstGeom prst="rect">
                      <a:avLst/>
                    </a:prstGeom>
                  </pic:spPr>
                </pic:pic>
              </a:graphicData>
            </a:graphic>
          </wp:inline>
        </w:drawing>
      </w:r>
    </w:p>
    <w:p w14:paraId="20054AC2" w14:textId="4FF28034"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w:t>
      </w:r>
      <w:r w:rsidR="00B3035F">
        <w:rPr>
          <w:rFonts w:cs="Times"/>
          <w:color w:val="000000" w:themeColor="text1"/>
        </w:rPr>
        <w:t xml:space="preserve"> networks</w:t>
      </w:r>
      <w:r w:rsidR="008151F9" w:rsidRPr="001B6BE1">
        <w:rPr>
          <w:rFonts w:cs="Times"/>
          <w:color w:val="000000" w:themeColor="text1"/>
        </w:rPr>
        <w:t xml:space="preserve">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6A3F63">
        <w:rPr>
          <w:rFonts w:cs="Times"/>
          <w:color w:val="000000" w:themeColor="text1"/>
        </w:rPr>
        <w:t xml:space="preserve"> such as encapsulation with VLAN, MPLS or none</w:t>
      </w:r>
      <w:r w:rsidR="00D373B8" w:rsidRPr="001B6BE1">
        <w:rPr>
          <w:rFonts w:cs="Times"/>
          <w:color w:val="000000" w:themeColor="text1"/>
        </w:rPr>
        <w:t>.</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4C667692"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53</w:t>
      </w:r>
      <w:r w:rsidRPr="001B6BE1">
        <w:fldChar w:fldCharType="end"/>
      </w:r>
      <w:r w:rsidRPr="001B6BE1">
        <w:t xml:space="preserve"> Configuration of VPLS from the ONOS CLI</w:t>
      </w:r>
      <w:bookmarkEnd w:id="138"/>
    </w:p>
    <w:p w14:paraId="6C9A558D" w14:textId="7F365933" w:rsidR="0022566A" w:rsidRDefault="0022566A" w:rsidP="00CE4E37">
      <w:pPr>
        <w:spacing w:before="240"/>
        <w:rPr>
          <w:rFonts w:cs="Times"/>
          <w:color w:val="000000" w:themeColor="text1"/>
        </w:rPr>
      </w:pPr>
      <w:r w:rsidRPr="0022566A">
        <w:rPr>
          <w:rFonts w:cs="Times"/>
          <w:color w:val="000000" w:themeColor="text1"/>
        </w:rPr>
        <w:lastRenderedPageBreak/>
        <w:drawing>
          <wp:inline distT="0" distB="0" distL="0" distR="0" wp14:anchorId="630905F1" wp14:editId="6C35D7AC">
            <wp:extent cx="3124636" cy="45154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3"/>
                    <a:stretch>
                      <a:fillRect/>
                    </a:stretch>
                  </pic:blipFill>
                  <pic:spPr>
                    <a:xfrm>
                      <a:off x="0" y="0"/>
                      <a:ext cx="3124636" cy="4515480"/>
                    </a:xfrm>
                    <a:prstGeom prst="rect">
                      <a:avLst/>
                    </a:prstGeom>
                  </pic:spPr>
                </pic:pic>
              </a:graphicData>
            </a:graphic>
          </wp:inline>
        </w:drawing>
      </w:r>
    </w:p>
    <w:p w14:paraId="012F58B4" w14:textId="1C867099"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w:t>
      </w:r>
      <w:r w:rsidR="005169CD">
        <w:rPr>
          <w:rFonts w:cs="Times"/>
          <w:color w:val="000000" w:themeColor="text1"/>
        </w:rPr>
        <w:t>suitable</w:t>
      </w:r>
      <w:r w:rsidR="00747C19" w:rsidRPr="001B6BE1">
        <w:rPr>
          <w:rFonts w:cs="Times"/>
          <w:color w:val="000000" w:themeColor="text1"/>
        </w:rPr>
        <w:t xml:space="preserve">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320E35AB" w14:textId="499B752F" w:rsidR="004C6A8C" w:rsidRPr="004B21B1" w:rsidRDefault="00C60B0C" w:rsidP="004B21B1">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64C9AB73" w14:textId="1AC91B84" w:rsidR="004B21B1" w:rsidRDefault="004B21B1" w:rsidP="004B21B1">
      <w:r w:rsidRPr="001B6BE1">
        <w:rPr>
          <w:noProof/>
          <w:color w:val="FF0000"/>
        </w:rPr>
        <mc:AlternateContent>
          <mc:Choice Requires="wps">
            <w:drawing>
              <wp:anchor distT="0" distB="0" distL="114300" distR="114300" simplePos="0" relativeHeight="251640320" behindDoc="0" locked="0" layoutInCell="1" allowOverlap="1" wp14:anchorId="07DBECA4" wp14:editId="46FD08F9">
                <wp:simplePos x="0" y="0"/>
                <wp:positionH relativeFrom="column">
                  <wp:posOffset>34050</wp:posOffset>
                </wp:positionH>
                <wp:positionV relativeFrom="paragraph">
                  <wp:posOffset>143964</wp:posOffset>
                </wp:positionV>
                <wp:extent cx="5759194" cy="583986"/>
                <wp:effectExtent l="0" t="0" r="13335" b="26035"/>
                <wp:wrapNone/>
                <wp:docPr id="77" name="Rectangle 77"/>
                <wp:cNvGraphicFramePr/>
                <a:graphic xmlns:a="http://schemas.openxmlformats.org/drawingml/2006/main">
                  <a:graphicData uri="http://schemas.microsoft.com/office/word/2010/wordprocessingShape">
                    <wps:wsp>
                      <wps:cNvSpPr/>
                      <wps:spPr>
                        <a:xfrm>
                          <a:off x="0" y="0"/>
                          <a:ext cx="5759194" cy="5839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27846" id="Rectangle 77" o:spid="_x0000_s1026" style="position:absolute;margin-left:2.7pt;margin-top:11.35pt;width:453.5pt;height:4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" filled="f" strokecolor="red" strokeweight="1pt"/>
            </w:pict>
          </mc:Fallback>
        </mc:AlternateContent>
      </w:r>
      <w:r w:rsidRPr="001B6BE1">
        <w:rPr>
          <w:rFonts w:cs="Times"/>
          <w:noProof/>
          <w:color w:val="000000" w:themeColor="text1"/>
        </w:rPr>
        <w:drawing>
          <wp:inline distT="0" distB="0" distL="0" distR="0" wp14:anchorId="089AEDFE" wp14:editId="2BDB05ED">
            <wp:extent cx="5869841" cy="1005084"/>
            <wp:effectExtent l="0" t="0" r="0" b="508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l="44687" t="19596" r="3564" b="67228"/>
                    <a:stretch/>
                  </pic:blipFill>
                  <pic:spPr bwMode="auto">
                    <a:xfrm>
                      <a:off x="0" y="0"/>
                      <a:ext cx="5933584" cy="1015999"/>
                    </a:xfrm>
                    <a:prstGeom prst="rect">
                      <a:avLst/>
                    </a:prstGeom>
                    <a:ln>
                      <a:noFill/>
                    </a:ln>
                    <a:extLst>
                      <a:ext uri="{53640926-AAD7-44D8-BBD7-CCE9431645EC}">
                        <a14:shadowObscured xmlns:a14="http://schemas.microsoft.com/office/drawing/2010/main"/>
                      </a:ext>
                    </a:extLst>
                  </pic:spPr>
                </pic:pic>
              </a:graphicData>
            </a:graphic>
          </wp:inline>
        </w:drawing>
      </w:r>
    </w:p>
    <w:p w14:paraId="30314689" w14:textId="074461E6" w:rsidR="004B21B1" w:rsidRDefault="004B21B1" w:rsidP="004B21B1">
      <w:pPr>
        <w:pStyle w:val="Caption"/>
        <w:jc w:val="cente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Pr>
          <w:noProof/>
        </w:rPr>
        <w:t>54</w:t>
      </w:r>
      <w:r w:rsidRPr="001B6BE1">
        <w:fldChar w:fldCharType="end"/>
      </w:r>
      <w:r w:rsidRPr="001B6BE1">
        <w:t xml:space="preserve"> Flow rules configured by the ONOS controller as per configured VPLS</w:t>
      </w:r>
      <w:bookmarkEnd w:id="139"/>
    </w:p>
    <w:p w14:paraId="656C724B" w14:textId="5B7DEBD5" w:rsidR="004B6A33" w:rsidRPr="004B6A33" w:rsidRDefault="004B6A33" w:rsidP="004B6A33">
      <w:r w:rsidRPr="004B6A33">
        <w:lastRenderedPageBreak/>
        <w:drawing>
          <wp:inline distT="0" distB="0" distL="0" distR="0" wp14:anchorId="08CD2D96" wp14:editId="78EA918A">
            <wp:extent cx="5760720" cy="675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75005"/>
                    </a:xfrm>
                    <a:prstGeom prst="rect">
                      <a:avLst/>
                    </a:prstGeom>
                  </pic:spPr>
                </pic:pic>
              </a:graphicData>
            </a:graphic>
          </wp:inline>
        </w:drawing>
      </w:r>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39296" behindDoc="0" locked="0" layoutInCell="1" allowOverlap="1" wp14:anchorId="4CDF27A4" wp14:editId="3146AEC3">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6D4A2" id="Rectangle 132" o:spid="_x0000_s1026" style="position:absolute;margin-left:229.45pt;margin-top:106.6pt;width:201.3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38272" behindDoc="0" locked="0" layoutInCell="1" allowOverlap="1" wp14:anchorId="0D66545F" wp14:editId="6D60AFD7">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7A5C" id="Rectangle 109" o:spid="_x0000_s1026" style="position:absolute;margin-left:3.85pt;margin-top:1pt;width:202.65pt;height:40.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44416" behindDoc="0" locked="0" layoutInCell="1" allowOverlap="1" wp14:anchorId="22EB01C1" wp14:editId="798AEBC0">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C856" id="Rectangle 126" o:spid="_x0000_s1026" style="position:absolute;margin-left:229.65pt;margin-top:.9pt;width:216.5pt;height:4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5440" behindDoc="0" locked="0" layoutInCell="1" allowOverlap="1" wp14:anchorId="5159304D" wp14:editId="6183204E">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717B" id="Rectangle 127" o:spid="_x0000_s1026" style="position:absolute;margin-left:229.65pt;margin-top:53.85pt;width:201.3pt;height:40.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37248" behindDoc="0" locked="0" layoutInCell="1" allowOverlap="1" wp14:anchorId="0D3E85B3" wp14:editId="374BAE0B">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B913" id="Rectangle 112" o:spid="_x0000_s1026" style="position:absolute;margin-left:3.8pt;margin-top:107pt;width:220.3pt;height:40.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2368" behindDoc="0" locked="0" layoutInCell="1" allowOverlap="1" wp14:anchorId="261B5057" wp14:editId="66AEA84C">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0C130" id="Rectangle 108" o:spid="_x0000_s1026" style="position:absolute;margin-left:3.85pt;margin-top:52.95pt;width:202.7pt;height:4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9"/>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00"/>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11661B61"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55</w:t>
      </w:r>
      <w:r w:rsidRPr="001B6BE1">
        <w:fldChar w:fldCharType="end"/>
      </w:r>
      <w:r w:rsidRPr="001B6BE1">
        <w:t xml:space="preserve"> </w:t>
      </w:r>
      <w:r w:rsidR="00CD1F8E">
        <w:t>Endpoints</w:t>
      </w:r>
      <w:r w:rsidRPr="001B6BE1">
        <w:t xml:space="preserve">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43392" behindDoc="0" locked="0" layoutInCell="1" allowOverlap="1" wp14:anchorId="73D94079" wp14:editId="557B62D2">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5C54" id="Rectangle 107" o:spid="_x0000_s1026" style="position:absolute;margin-left:226.45pt;margin-top:52.55pt;width:223.6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47488" behindDoc="0" locked="0" layoutInCell="1" allowOverlap="1" wp14:anchorId="710150F1" wp14:editId="5915EF1A">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7988" id="Rectangle 129" o:spid="_x0000_s1026" style="position:absolute;margin-left:1.25pt;margin-top:-.1pt;width:202.7pt;height:4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5977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721CD" id="Rectangle 130" o:spid="_x0000_s1026" style="position:absolute;margin-left:1.25pt;margin-top:106.65pt;width:202.7pt;height:40.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284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DF89C" id="Rectangle 131" o:spid="_x0000_s1026" style="position:absolute;margin-left:.95pt;margin-top:52.8pt;width:221.8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01"/>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75136" behindDoc="0" locked="0" layoutInCell="1" allowOverlap="1" wp14:anchorId="2A1483D7" wp14:editId="611BCD39">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63ECD" id="Rectangle 81" o:spid="_x0000_s1026" style="position:absolute;margin-left:225.8pt;margin-top:-.1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7184" behindDoc="0" locked="0" layoutInCell="1" allowOverlap="1" wp14:anchorId="151F1227" wp14:editId="5BCB9D67">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841DF" id="Rectangle 82" o:spid="_x0000_s1026" style="position:absolute;margin-left:225.8pt;margin-top:106.6pt;width:202.7pt;height:40.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02"/>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236319E6"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56</w:t>
      </w:r>
      <w:r w:rsidRPr="001B6BE1">
        <w:fldChar w:fldCharType="end"/>
      </w:r>
      <w:r w:rsidRPr="001B6BE1">
        <w:t xml:space="preserve"> </w:t>
      </w:r>
      <w:r w:rsidR="00CD1F8E">
        <w:t>Endpoints</w:t>
      </w:r>
      <w:r w:rsidRPr="001B6BE1">
        <w:t xml:space="preserve"> connected in VPLS 2 were successfully sending traffic to each other</w:t>
      </w:r>
      <w:bookmarkEnd w:id="143"/>
      <w:bookmarkEnd w:id="144"/>
      <w:bookmarkEnd w:id="145"/>
    </w:p>
    <w:p w14:paraId="608CC5AF" w14:textId="5B5D3133" w:rsidR="00F033E8" w:rsidRDefault="00F033E8" w:rsidP="002D0CF7">
      <w:pPr>
        <w:spacing w:before="240"/>
      </w:pPr>
      <w:r w:rsidRPr="00F033E8">
        <w:lastRenderedPageBreak/>
        <w:drawing>
          <wp:inline distT="0" distB="0" distL="0" distR="0" wp14:anchorId="267FB896" wp14:editId="0B6A574A">
            <wp:extent cx="3696020" cy="3344716"/>
            <wp:effectExtent l="0" t="0" r="0" b="825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03"/>
                    <a:stretch>
                      <a:fillRect/>
                    </a:stretch>
                  </pic:blipFill>
                  <pic:spPr>
                    <a:xfrm>
                      <a:off x="0" y="0"/>
                      <a:ext cx="3701068" cy="3349285"/>
                    </a:xfrm>
                    <a:prstGeom prst="rect">
                      <a:avLst/>
                    </a:prstGeom>
                  </pic:spPr>
                </pic:pic>
              </a:graphicData>
            </a:graphic>
          </wp:inline>
        </w:drawing>
      </w:r>
      <w:r w:rsidR="00FF020B" w:rsidRPr="00FF020B">
        <w:drawing>
          <wp:inline distT="0" distB="0" distL="0" distR="0" wp14:anchorId="51A3DD9B" wp14:editId="49CA8EFF">
            <wp:extent cx="3734440" cy="3325186"/>
            <wp:effectExtent l="0" t="0" r="0" b="889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4"/>
                    <a:stretch>
                      <a:fillRect/>
                    </a:stretch>
                  </pic:blipFill>
                  <pic:spPr>
                    <a:xfrm>
                      <a:off x="0" y="0"/>
                      <a:ext cx="3741198" cy="3331204"/>
                    </a:xfrm>
                    <a:prstGeom prst="rect">
                      <a:avLst/>
                    </a:prstGeom>
                  </pic:spPr>
                </pic:pic>
              </a:graphicData>
            </a:graphic>
          </wp:inline>
        </w:drawing>
      </w:r>
    </w:p>
    <w:p w14:paraId="21354B85" w14:textId="74DE7E1F" w:rsidR="008D4358" w:rsidRDefault="008D4358" w:rsidP="002D0CF7">
      <w:pPr>
        <w:spacing w:before="240"/>
      </w:pPr>
      <w:r w:rsidRPr="008D4358">
        <w:lastRenderedPageBreak/>
        <w:drawing>
          <wp:inline distT="0" distB="0" distL="0" distR="0" wp14:anchorId="52402067" wp14:editId="387D6038">
            <wp:extent cx="3816180" cy="3427079"/>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05"/>
                    <a:stretch>
                      <a:fillRect/>
                    </a:stretch>
                  </pic:blipFill>
                  <pic:spPr>
                    <a:xfrm>
                      <a:off x="0" y="0"/>
                      <a:ext cx="3827503" cy="3437248"/>
                    </a:xfrm>
                    <a:prstGeom prst="rect">
                      <a:avLst/>
                    </a:prstGeom>
                  </pic:spPr>
                </pic:pic>
              </a:graphicData>
            </a:graphic>
          </wp:inline>
        </w:drawing>
      </w:r>
    </w:p>
    <w:p w14:paraId="1699597C" w14:textId="252AEC84" w:rsidR="008D4358" w:rsidRDefault="008D4358" w:rsidP="002D0CF7">
      <w:pPr>
        <w:spacing w:before="240"/>
      </w:pPr>
      <w:r w:rsidRPr="008D4358">
        <w:drawing>
          <wp:inline distT="0" distB="0" distL="0" distR="0" wp14:anchorId="766A009E" wp14:editId="6A0F402F">
            <wp:extent cx="3780544" cy="3441548"/>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06"/>
                    <a:stretch>
                      <a:fillRect/>
                    </a:stretch>
                  </pic:blipFill>
                  <pic:spPr>
                    <a:xfrm>
                      <a:off x="0" y="0"/>
                      <a:ext cx="3783461" cy="3444203"/>
                    </a:xfrm>
                    <a:prstGeom prst="rect">
                      <a:avLst/>
                    </a:prstGeom>
                  </pic:spPr>
                </pic:pic>
              </a:graphicData>
            </a:graphic>
          </wp:inline>
        </w:drawing>
      </w:r>
    </w:p>
    <w:p w14:paraId="7AC04330" w14:textId="5841ECB7" w:rsidR="008D4358" w:rsidRDefault="008D4358" w:rsidP="002D0CF7">
      <w:pPr>
        <w:spacing w:before="240"/>
      </w:pPr>
      <w:r w:rsidRPr="008D4358">
        <w:lastRenderedPageBreak/>
        <w:drawing>
          <wp:inline distT="0" distB="0" distL="0" distR="0" wp14:anchorId="52FE1F04" wp14:editId="6B1CC2C1">
            <wp:extent cx="4063186" cy="370562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07"/>
                    <a:stretch>
                      <a:fillRect/>
                    </a:stretch>
                  </pic:blipFill>
                  <pic:spPr>
                    <a:xfrm>
                      <a:off x="0" y="0"/>
                      <a:ext cx="4072903" cy="3714487"/>
                    </a:xfrm>
                    <a:prstGeom prst="rect">
                      <a:avLst/>
                    </a:prstGeom>
                  </pic:spPr>
                </pic:pic>
              </a:graphicData>
            </a:graphic>
          </wp:inline>
        </w:drawing>
      </w:r>
    </w:p>
    <w:p w14:paraId="74230B9C" w14:textId="4A157C24" w:rsidR="008D4358" w:rsidRDefault="008D4358" w:rsidP="002D0CF7">
      <w:pPr>
        <w:spacing w:before="240"/>
      </w:pPr>
      <w:r w:rsidRPr="008D4358">
        <w:drawing>
          <wp:inline distT="0" distB="0" distL="0" distR="0" wp14:anchorId="35484BD1" wp14:editId="4A609546">
            <wp:extent cx="4066770" cy="3729878"/>
            <wp:effectExtent l="0" t="0" r="0" b="444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08"/>
                    <a:stretch>
                      <a:fillRect/>
                    </a:stretch>
                  </pic:blipFill>
                  <pic:spPr>
                    <a:xfrm>
                      <a:off x="0" y="0"/>
                      <a:ext cx="4070735" cy="3733515"/>
                    </a:xfrm>
                    <a:prstGeom prst="rect">
                      <a:avLst/>
                    </a:prstGeom>
                  </pic:spPr>
                </pic:pic>
              </a:graphicData>
            </a:graphic>
          </wp:inline>
        </w:drawing>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462075"/>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2CCF8887"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4B21B1">
            <w:rPr>
              <w:noProof/>
            </w:rPr>
            <w:t>[77]</w:t>
          </w:r>
          <w:r w:rsidR="00636292" w:rsidRPr="001B6BE1">
            <w:fldChar w:fldCharType="end"/>
          </w:r>
        </w:sdtContent>
      </w:sdt>
      <w:r w:rsidR="00460877" w:rsidRPr="001B6BE1">
        <w:t xml:space="preserve"> </w:t>
      </w:r>
      <w:r w:rsidR="005956FB" w:rsidRPr="001B6BE1">
        <w:t xml:space="preserve">These </w:t>
      </w:r>
      <w:r w:rsidR="00BF697D" w:rsidRPr="001B6BE1">
        <w:t xml:space="preserve">challenges asked the network designers to implement the multi controller architectures. For multi controller architectures, </w:t>
      </w:r>
      <w:r w:rsidR="005A2054">
        <w:t xml:space="preserve">physically-distributed </w:t>
      </w:r>
      <w:r w:rsidR="006D0E5D" w:rsidRPr="001B6BE1">
        <w:t>architecture with different types was proposed, such as</w:t>
      </w:r>
      <w:r w:rsidR="001B7D3D" w:rsidRPr="001B6BE1">
        <w:t xml:space="preserve"> </w:t>
      </w:r>
      <w:r w:rsidR="00EA45D4">
        <w:t>logically-centralised</w:t>
      </w:r>
      <w:r w:rsidR="001B7D3D" w:rsidRPr="001B6BE1">
        <w:t xml:space="preserve">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5DBA9FF8"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w:t>
      </w:r>
      <w:r w:rsidR="00EA45D4">
        <w:t>logically-centralised</w:t>
      </w:r>
      <w:r w:rsidR="000A65C0" w:rsidRPr="001B6BE1">
        <w:t xml:space="preserve">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4B21B1">
            <w:rPr>
              <w:noProof/>
            </w:rPr>
            <w:t>[22]</w:t>
          </w:r>
          <w:r w:rsidR="00E942A7" w:rsidRPr="001B6BE1">
            <w:fldChar w:fldCharType="end"/>
          </w:r>
        </w:sdtContent>
      </w:sdt>
    </w:p>
    <w:p w14:paraId="4B8ED092" w14:textId="149407B7"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4B21B1">
            <w:rPr>
              <w:noProof/>
            </w:rPr>
            <w:t xml:space="preserve"> [22]</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5B00A58D" w:rsidR="004979E4" w:rsidRPr="001B6BE1" w:rsidRDefault="00003239" w:rsidP="006A799C">
      <w:r w:rsidRPr="001B6BE1">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4B21B1">
            <w:rPr>
              <w:noProof/>
            </w:rPr>
            <w:t>[23]</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462076"/>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1CF22B3B"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2B03FC06"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4B21B1">
            <w:rPr>
              <w:noProof/>
            </w:rPr>
            <w:t>[78]</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4B21B1">
            <w:rPr>
              <w:noProof/>
            </w:rPr>
            <w:t>[79]</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4B21B1">
            <w:rPr>
              <w:noProof/>
            </w:rPr>
            <w:t>[80]</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109"/>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4E48101B"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57</w:t>
      </w:r>
      <w:r w:rsidRPr="001B6BE1">
        <w:fldChar w:fldCharType="end"/>
      </w:r>
      <w:r w:rsidRPr="001B6BE1">
        <w:t xml:space="preserve"> Configuration of Atomix cluster</w:t>
      </w:r>
      <w:bookmarkEnd w:id="148"/>
    </w:p>
    <w:p w14:paraId="277B7F41" w14:textId="6E6011E2"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4B21B1">
            <w:rPr>
              <w:noProof/>
            </w:rPr>
            <w:t>[81]</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110"/>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77F9E612"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58</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111"/>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133FBA62"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59</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820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B682E" id="Rectangle 75" o:spid="_x0000_s1026" style="position:absolute;margin-left:4pt;margin-top:28pt;width:194.15pt;height:3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112"/>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656232FC"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60</w:t>
      </w:r>
      <w:r w:rsidRPr="001B6BE1">
        <w:fldChar w:fldCharType="end"/>
      </w:r>
      <w:r w:rsidRPr="001B6BE1">
        <w:t>: ONOS controllers cluster view on the ONOS GUI</w:t>
      </w:r>
      <w:bookmarkEnd w:id="151"/>
      <w:bookmarkEnd w:id="152"/>
    </w:p>
    <w:p w14:paraId="2E09D25B" w14:textId="3E9AF338" w:rsidR="00CF48F3" w:rsidRPr="001B6BE1" w:rsidRDefault="00BE45A4" w:rsidP="00CF48F3">
      <w:pPr>
        <w:rPr>
          <w:rFonts w:cs="Times"/>
          <w:color w:val="000000" w:themeColor="text1"/>
        </w:rPr>
      </w:pPr>
      <w:r w:rsidRPr="001B6BE1">
        <w:t xml:space="preserve">ONOS controllers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13"/>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4D018F89"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61</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462077"/>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14"/>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31FC5BCF"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62</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15"/>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25DD6198"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63</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462078"/>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32079425"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4B21B1">
            <w:rPr>
              <w:noProof/>
            </w:rPr>
            <w:t>[82]</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DCCCA53"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4B21B1">
            <w:rPr>
              <w:noProof/>
            </w:rPr>
            <w:t xml:space="preserve"> [83]</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3B7CDF9C"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4B21B1">
            <w:rPr>
              <w:noProof/>
            </w:rPr>
            <w:t>[84]</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16"/>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71CB1D4D"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64</w:t>
      </w:r>
      <w:r w:rsidRPr="001B6BE1">
        <w:fldChar w:fldCharType="end"/>
      </w:r>
      <w:r w:rsidRPr="001B6BE1">
        <w:t xml:space="preserve"> Route from Leaf-1 to Leaf-4 created after </w:t>
      </w:r>
      <w:r w:rsidR="00223D75" w:rsidRPr="001B6BE1">
        <w:t>installing</w:t>
      </w:r>
      <w:r w:rsidRPr="001B6BE1">
        <w:t xml:space="preserve"> an intent</w:t>
      </w:r>
      <w:bookmarkEnd w:id="161"/>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17"/>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590C9B42"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65</w:t>
      </w:r>
      <w:r w:rsidRPr="001B6BE1">
        <w:fldChar w:fldCharType="end"/>
      </w:r>
      <w:r w:rsidRPr="001B6BE1">
        <w:t xml:space="preserve"> Route change after failure of link between Spine-1 and Leaf-1</w:t>
      </w:r>
      <w:bookmarkEnd w:id="163"/>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18"/>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4D2C8F18"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66</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462079"/>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D028717"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4B21B1">
            <w:rPr>
              <w:noProof/>
            </w:rPr>
            <w:t>[85]</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462080"/>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1BC19FB0"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4B21B1">
            <w:rPr>
              <w:noProof/>
            </w:rPr>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19"/>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6887A404"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67</w:t>
      </w:r>
      <w:r w:rsidRPr="001B6BE1">
        <w:fldChar w:fldCharType="end"/>
      </w:r>
      <w:r w:rsidRPr="001B6BE1">
        <w:t xml:space="preserve"> Topology created in the GNS3 with IPv4 and IPv6 </w:t>
      </w:r>
      <w:r w:rsidR="00CD1F8E">
        <w:t>endpoints</w:t>
      </w:r>
      <w:bookmarkEnd w:id="168"/>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20"/>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178D7285"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68</w:t>
      </w:r>
      <w:r w:rsidRPr="001B6BE1">
        <w:fldChar w:fldCharType="end"/>
      </w:r>
      <w:r w:rsidRPr="001B6BE1">
        <w:t xml:space="preserve"> Topology view on ONOS GUI with IPv4 and IPv6 </w:t>
      </w:r>
      <w:r w:rsidR="00CD1F8E">
        <w:t>endpoints</w:t>
      </w:r>
      <w:bookmarkEnd w:id="16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21"/>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03F28C31"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69</w:t>
      </w:r>
      <w:r w:rsidRPr="001B6BE1">
        <w:fldChar w:fldCharType="end"/>
      </w:r>
      <w:r w:rsidRPr="001B6BE1">
        <w:t xml:space="preserve"> Packets exchanged between network devices for Neighbour Discovery</w:t>
      </w:r>
      <w:bookmarkEnd w:id="171"/>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22"/>
                    <a:stretch>
                      <a:fillRect/>
                    </a:stretch>
                  </pic:blipFill>
                  <pic:spPr>
                    <a:xfrm>
                      <a:off x="0" y="0"/>
                      <a:ext cx="5760720" cy="4615180"/>
                    </a:xfrm>
                    <a:prstGeom prst="rect">
                      <a:avLst/>
                    </a:prstGeom>
                  </pic:spPr>
                </pic:pic>
              </a:graphicData>
            </a:graphic>
          </wp:inline>
        </w:drawing>
      </w:r>
    </w:p>
    <w:p w14:paraId="4F83290A" w14:textId="50F6C5C1"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70</w:t>
      </w:r>
      <w:r w:rsidRPr="001B6BE1">
        <w:fldChar w:fldCharType="end"/>
      </w:r>
      <w:r w:rsidRPr="001B6BE1">
        <w:t xml:space="preserve"> Neighbour Discovery packets captured on the Wireshark</w:t>
      </w:r>
      <w:bookmarkEnd w:id="172"/>
    </w:p>
    <w:p w14:paraId="0FCB78AF" w14:textId="1FB8A071"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462081"/>
      <w:r w:rsidRPr="001B6BE1">
        <w:rPr>
          <w:lang w:val="en-GB"/>
        </w:rPr>
        <w:lastRenderedPageBreak/>
        <w:t>IPv6 over IPv4</w:t>
      </w:r>
      <w:r w:rsidR="00D857F8" w:rsidRPr="001B6BE1">
        <w:rPr>
          <w:lang w:val="en-GB"/>
        </w:rPr>
        <w:t xml:space="preserve"> tunnelling</w:t>
      </w:r>
      <w:bookmarkEnd w:id="173"/>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23"/>
                    <a:stretch>
                      <a:fillRect/>
                    </a:stretch>
                  </pic:blipFill>
                  <pic:spPr>
                    <a:xfrm>
                      <a:off x="0" y="0"/>
                      <a:ext cx="5847806" cy="2802718"/>
                    </a:xfrm>
                    <a:prstGeom prst="rect">
                      <a:avLst/>
                    </a:prstGeom>
                  </pic:spPr>
                </pic:pic>
              </a:graphicData>
            </a:graphic>
          </wp:inline>
        </w:drawing>
      </w:r>
    </w:p>
    <w:p w14:paraId="5BECB4F2" w14:textId="588DA139"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71</w:t>
      </w:r>
      <w:r w:rsidRPr="001B6BE1">
        <w:fldChar w:fldCharType="end"/>
      </w:r>
      <w:r w:rsidRPr="001B6BE1">
        <w:t xml:space="preserve"> Topology created in the GNS3 with IPv6 tunnelling over IPv4 network</w:t>
      </w:r>
      <w:bookmarkEnd w:id="17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24"/>
                    <a:stretch>
                      <a:fillRect/>
                    </a:stretch>
                  </pic:blipFill>
                  <pic:spPr>
                    <a:xfrm>
                      <a:off x="0" y="0"/>
                      <a:ext cx="2124505" cy="1071179"/>
                    </a:xfrm>
                    <a:prstGeom prst="rect">
                      <a:avLst/>
                    </a:prstGeom>
                  </pic:spPr>
                </pic:pic>
              </a:graphicData>
            </a:graphic>
          </wp:inline>
        </w:drawing>
      </w:r>
    </w:p>
    <w:p w14:paraId="42069F62" w14:textId="2C90D611"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72</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25"/>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299E7A85"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73</w:t>
      </w:r>
      <w:r w:rsidRPr="001B6BE1">
        <w:fldChar w:fldCharType="end"/>
      </w:r>
      <w:r w:rsidRPr="001B6BE1">
        <w:t xml:space="preserve"> Topology view from the ONOS GUI</w:t>
      </w:r>
      <w:bookmarkEnd w:id="176"/>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mc:AlternateContent>
          <mc:Choice Requires="wps">
            <w:drawing>
              <wp:anchor distT="0" distB="0" distL="114300" distR="114300" simplePos="0" relativeHeight="25166080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9A5E8" id="Rectangle 104" o:spid="_x0000_s1026" style="position:absolute;margin-left:61.75pt;margin-top:113.4pt;width:137.3pt;height:20.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2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749DAA08"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74</w:t>
      </w:r>
      <w:r w:rsidRPr="001B6BE1">
        <w:fldChar w:fldCharType="end"/>
      </w:r>
      <w:r w:rsidRPr="001B6BE1">
        <w:t xml:space="preserve"> Routes advertised over the configured tunnel</w:t>
      </w:r>
      <w:bookmarkEnd w:id="177"/>
    </w:p>
    <w:p w14:paraId="01F938EC" w14:textId="4FB1CD57" w:rsidR="00232C74" w:rsidRPr="001B6BE1" w:rsidRDefault="005713A0" w:rsidP="00490F8A">
      <w:r w:rsidRPr="001B6BE1">
        <w:lastRenderedPageBreak/>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mc:AlternateContent>
          <mc:Choice Requires="wps">
            <w:drawing>
              <wp:anchor distT="0" distB="0" distL="114300" distR="114300" simplePos="0" relativeHeight="251661824"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3E358" id="Rectangle 105" o:spid="_x0000_s1026" style="position:absolute;margin-left:39.7pt;margin-top:113.2pt;width:102.95pt;height:5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5875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3D0C9" id="Rectangle 101" o:spid="_x0000_s1026" style="position:absolute;margin-left:61.1pt;margin-top:302.45pt;width:221.65pt;height:1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57728"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1598D" id="Rectangle 100" o:spid="_x0000_s1026" style="position:absolute;margin-left:61.1pt;margin-top:180.5pt;width:229.4pt;height:1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46464" behindDoc="0" locked="0" layoutInCell="1" allowOverlap="1" wp14:anchorId="3281167D" wp14:editId="7E7B3E67">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30B59" id="Rectangle 99" o:spid="_x0000_s1026" style="position:absolute;margin-left:39.5pt;margin-top:32.4pt;width:57.75pt;height:12.3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27"/>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679D9304"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75</w:t>
      </w:r>
      <w:r w:rsidRPr="001B6BE1">
        <w:fldChar w:fldCharType="end"/>
      </w:r>
      <w:r w:rsidRPr="001B6BE1">
        <w:t xml:space="preserve"> IPv6 packet encapsulated in IPv4 packet over tunnel and that packet encapsulated in OpenFlow packet</w:t>
      </w:r>
      <w:bookmarkEnd w:id="178"/>
    </w:p>
    <w:p w14:paraId="2B9DC2C0" w14:textId="49B97236"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462082"/>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65308268"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4B21B1">
            <w:rPr>
              <w:noProof/>
            </w:rPr>
            <w:t>[86]</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462083"/>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74112" behindDoc="1" locked="0" layoutInCell="1" allowOverlap="1" wp14:anchorId="4E4B5348" wp14:editId="3C773590">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276CBB9F"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AE2B85">
                              <w:rPr>
                                <w:noProof/>
                              </w:rPr>
                              <w:t>76</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276CBB9F"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AE2B85">
                        <w:rPr>
                          <w:noProof/>
                        </w:rPr>
                        <w:t>76</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63872"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6A1E9997"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4B21B1">
            <w:rPr>
              <w:rFonts w:cs="Times"/>
              <w:noProof/>
              <w:color w:val="000000" w:themeColor="text1"/>
            </w:rPr>
            <w:t xml:space="preserve"> </w:t>
          </w:r>
          <w:r w:rsidR="004B21B1" w:rsidRPr="004B21B1">
            <w:rPr>
              <w:rFonts w:cs="Times"/>
              <w:noProof/>
              <w:color w:val="000000" w:themeColor="text1"/>
            </w:rPr>
            <w:t>[87]</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4B21B1" w:rsidRPr="004B21B1">
            <w:rPr>
              <w:rFonts w:cs="Times"/>
              <w:noProof/>
              <w:color w:val="000000" w:themeColor="text1"/>
            </w:rPr>
            <w:t>[88]</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4B21B1">
            <w:rPr>
              <w:rFonts w:cs="Times"/>
              <w:noProof/>
              <w:color w:val="000000" w:themeColor="text1"/>
            </w:rPr>
            <w:t xml:space="preserve"> </w:t>
          </w:r>
          <w:r w:rsidR="004B21B1" w:rsidRPr="004B21B1">
            <w:rPr>
              <w:rFonts w:cs="Times"/>
              <w:noProof/>
              <w:color w:val="000000" w:themeColor="text1"/>
            </w:rPr>
            <w:t>[89]</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6160" behindDoc="1" locked="0" layoutInCell="1" allowOverlap="1" wp14:anchorId="02506F5E" wp14:editId="029CFE12">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29"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5EC8E77E"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77</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462084"/>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30"/>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B69F67D"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78</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31"/>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63BE5F97"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79</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2"/>
                    <a:stretch>
                      <a:fillRect/>
                    </a:stretch>
                  </pic:blipFill>
                  <pic:spPr>
                    <a:xfrm>
                      <a:off x="0" y="0"/>
                      <a:ext cx="5802638" cy="1146897"/>
                    </a:xfrm>
                    <a:prstGeom prst="rect">
                      <a:avLst/>
                    </a:prstGeom>
                  </pic:spPr>
                </pic:pic>
              </a:graphicData>
            </a:graphic>
          </wp:inline>
        </w:drawing>
      </w:r>
    </w:p>
    <w:p w14:paraId="3739C3BA" w14:textId="3613DB0C"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80</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33"/>
                    <a:stretch>
                      <a:fillRect/>
                    </a:stretch>
                  </pic:blipFill>
                  <pic:spPr>
                    <a:xfrm>
                      <a:off x="0" y="0"/>
                      <a:ext cx="5414627" cy="2189275"/>
                    </a:xfrm>
                    <a:prstGeom prst="rect">
                      <a:avLst/>
                    </a:prstGeom>
                  </pic:spPr>
                </pic:pic>
              </a:graphicData>
            </a:graphic>
          </wp:inline>
        </w:drawing>
      </w:r>
    </w:p>
    <w:p w14:paraId="4EEBF8DC" w14:textId="3E804E0B"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81</w:t>
      </w:r>
      <w:r w:rsidRPr="001B6BE1">
        <w:fldChar w:fldCharType="end"/>
      </w:r>
      <w:r w:rsidRPr="001B6BE1">
        <w:t xml:space="preserve"> BGP neighbours of </w:t>
      </w:r>
      <w:r w:rsidR="000A3EDB" w:rsidRPr="001B6BE1">
        <w:t>BGP-Speaker</w:t>
      </w:r>
      <w:bookmarkEnd w:id="188"/>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4"/>
                    <a:stretch>
                      <a:fillRect/>
                    </a:stretch>
                  </pic:blipFill>
                  <pic:spPr>
                    <a:xfrm>
                      <a:off x="0" y="0"/>
                      <a:ext cx="5241603" cy="4634287"/>
                    </a:xfrm>
                    <a:prstGeom prst="rect">
                      <a:avLst/>
                    </a:prstGeom>
                  </pic:spPr>
                </pic:pic>
              </a:graphicData>
            </a:graphic>
          </wp:inline>
        </w:drawing>
      </w:r>
    </w:p>
    <w:p w14:paraId="2C0B3595" w14:textId="4F013707"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82</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5"/>
                    <a:stretch>
                      <a:fillRect/>
                    </a:stretch>
                  </pic:blipFill>
                  <pic:spPr>
                    <a:xfrm>
                      <a:off x="0" y="0"/>
                      <a:ext cx="5525271" cy="809738"/>
                    </a:xfrm>
                    <a:prstGeom prst="rect">
                      <a:avLst/>
                    </a:prstGeom>
                  </pic:spPr>
                </pic:pic>
              </a:graphicData>
            </a:graphic>
          </wp:inline>
        </w:drawing>
      </w:r>
    </w:p>
    <w:p w14:paraId="704056D5" w14:textId="3841E123"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00AE2B85">
        <w:rPr>
          <w:noProof/>
        </w:rPr>
        <w:t>83</w:t>
      </w:r>
      <w:r w:rsidRPr="001B6BE1">
        <w:fldChar w:fldCharType="end"/>
      </w:r>
      <w:r w:rsidRPr="001B6BE1">
        <w:t xml:space="preserve"> Packet transmission between the internal legacy networks</w:t>
      </w:r>
      <w:bookmarkEnd w:id="190"/>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36"/>
          <w:headerReference w:type="first" r:id="rId137"/>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462085"/>
      <w:r w:rsidRPr="001B6BE1">
        <w:lastRenderedPageBreak/>
        <w:t>S</w:t>
      </w:r>
      <w:r w:rsidR="00D12451" w:rsidRPr="001B6BE1">
        <w:t xml:space="preserve">ummary and </w:t>
      </w:r>
      <w:r w:rsidR="00420221" w:rsidRPr="001B6BE1">
        <w:t>P</w:t>
      </w:r>
      <w:r w:rsidR="00D12451" w:rsidRPr="001B6BE1">
        <w:t>erspectives</w:t>
      </w:r>
      <w:bookmarkEnd w:id="191"/>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91C4D60"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38"/>
          <w:headerReference w:type="first" r:id="rId139"/>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462086"/>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40"/>
          <w:headerReference w:type="first" r:id="rId141"/>
          <w:pgSz w:w="11907" w:h="16840" w:code="9"/>
          <w:pgMar w:top="1452" w:right="1134" w:bottom="1418" w:left="1701" w:header="1134" w:footer="567" w:gutter="0"/>
          <w:cols w:space="720"/>
          <w:titlePg/>
          <w:docGrid w:linePitch="272"/>
        </w:sectPr>
      </w:pPr>
    </w:p>
    <w:bookmarkStart w:id="193" w:name="_Toc115462087"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0A04C561" w14:textId="77777777" w:rsidR="004B21B1"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4B21B1" w14:paraId="646AC09F" w14:textId="77777777">
                <w:trPr>
                  <w:divId w:val="1693069538"/>
                  <w:tblCellSpacing w:w="15" w:type="dxa"/>
                </w:trPr>
                <w:tc>
                  <w:tcPr>
                    <w:tcW w:w="50" w:type="pct"/>
                    <w:hideMark/>
                  </w:tcPr>
                  <w:p w14:paraId="654152A2" w14:textId="5365F8C0" w:rsidR="004B21B1" w:rsidRDefault="004B21B1">
                    <w:pPr>
                      <w:pStyle w:val="Bibliography"/>
                      <w:rPr>
                        <w:noProof/>
                        <w:sz w:val="24"/>
                        <w:szCs w:val="24"/>
                      </w:rPr>
                    </w:pPr>
                    <w:r>
                      <w:rPr>
                        <w:noProof/>
                      </w:rPr>
                      <w:t xml:space="preserve">[1] </w:t>
                    </w:r>
                  </w:p>
                </w:tc>
                <w:tc>
                  <w:tcPr>
                    <w:tcW w:w="0" w:type="auto"/>
                    <w:hideMark/>
                  </w:tcPr>
                  <w:p w14:paraId="160BF961" w14:textId="77777777" w:rsidR="004B21B1" w:rsidRDefault="004B21B1">
                    <w:pPr>
                      <w:pStyle w:val="Bibliography"/>
                      <w:rPr>
                        <w:noProof/>
                      </w:rPr>
                    </w:pPr>
                    <w:r>
                      <w:rPr>
                        <w:noProof/>
                      </w:rPr>
                      <w:t xml:space="preserve">T. S. ,. A. S. e. a. Manar Jammal, “Software-Defined Networking: State of the Art and Research Challenges”. </w:t>
                    </w:r>
                  </w:p>
                </w:tc>
              </w:tr>
              <w:tr w:rsidR="004B21B1" w14:paraId="45410486" w14:textId="77777777">
                <w:trPr>
                  <w:divId w:val="1693069538"/>
                  <w:tblCellSpacing w:w="15" w:type="dxa"/>
                </w:trPr>
                <w:tc>
                  <w:tcPr>
                    <w:tcW w:w="50" w:type="pct"/>
                    <w:hideMark/>
                  </w:tcPr>
                  <w:p w14:paraId="6E6C916A" w14:textId="77777777" w:rsidR="004B21B1" w:rsidRDefault="004B21B1">
                    <w:pPr>
                      <w:pStyle w:val="Bibliography"/>
                      <w:rPr>
                        <w:noProof/>
                      </w:rPr>
                    </w:pPr>
                    <w:r>
                      <w:rPr>
                        <w:noProof/>
                      </w:rPr>
                      <w:t xml:space="preserve">[2] </w:t>
                    </w:r>
                  </w:p>
                </w:tc>
                <w:tc>
                  <w:tcPr>
                    <w:tcW w:w="0" w:type="auto"/>
                    <w:hideMark/>
                  </w:tcPr>
                  <w:p w14:paraId="561380CC" w14:textId="77777777" w:rsidR="004B21B1" w:rsidRDefault="004B21B1">
                    <w:pPr>
                      <w:pStyle w:val="Bibliography"/>
                      <w:rPr>
                        <w:noProof/>
                      </w:rPr>
                    </w:pPr>
                    <w:r>
                      <w:rPr>
                        <w:noProof/>
                      </w:rPr>
                      <w:t>“Open Networking Foundation,” [Online]. Available: https://opennetworking.org/.</w:t>
                    </w:r>
                  </w:p>
                </w:tc>
              </w:tr>
              <w:tr w:rsidR="004B21B1" w14:paraId="7FD771DA" w14:textId="77777777">
                <w:trPr>
                  <w:divId w:val="1693069538"/>
                  <w:tblCellSpacing w:w="15" w:type="dxa"/>
                </w:trPr>
                <w:tc>
                  <w:tcPr>
                    <w:tcW w:w="50" w:type="pct"/>
                    <w:hideMark/>
                  </w:tcPr>
                  <w:p w14:paraId="6A577087" w14:textId="77777777" w:rsidR="004B21B1" w:rsidRDefault="004B21B1">
                    <w:pPr>
                      <w:pStyle w:val="Bibliography"/>
                      <w:rPr>
                        <w:noProof/>
                      </w:rPr>
                    </w:pPr>
                    <w:r>
                      <w:rPr>
                        <w:noProof/>
                      </w:rPr>
                      <w:t xml:space="preserve">[3] </w:t>
                    </w:r>
                  </w:p>
                </w:tc>
                <w:tc>
                  <w:tcPr>
                    <w:tcW w:w="0" w:type="auto"/>
                    <w:hideMark/>
                  </w:tcPr>
                  <w:p w14:paraId="3784E1CE" w14:textId="77777777" w:rsidR="004B21B1" w:rsidRDefault="004B21B1">
                    <w:pPr>
                      <w:pStyle w:val="Bibliography"/>
                      <w:rPr>
                        <w:noProof/>
                      </w:rPr>
                    </w:pPr>
                    <w:r>
                      <w:rPr>
                        <w:noProof/>
                      </w:rPr>
                      <w:t xml:space="preserve">K. S. F. L. M. M. K. Y. W. Zohaib Latif, “A Comprehensive Survey of Interface Protocols for Software Defined Networks”. </w:t>
                    </w:r>
                  </w:p>
                </w:tc>
              </w:tr>
              <w:tr w:rsidR="004B21B1" w14:paraId="1AB79583" w14:textId="77777777">
                <w:trPr>
                  <w:divId w:val="1693069538"/>
                  <w:tblCellSpacing w:w="15" w:type="dxa"/>
                </w:trPr>
                <w:tc>
                  <w:tcPr>
                    <w:tcW w:w="50" w:type="pct"/>
                    <w:hideMark/>
                  </w:tcPr>
                  <w:p w14:paraId="0737A61E" w14:textId="77777777" w:rsidR="004B21B1" w:rsidRDefault="004B21B1">
                    <w:pPr>
                      <w:pStyle w:val="Bibliography"/>
                      <w:rPr>
                        <w:noProof/>
                      </w:rPr>
                    </w:pPr>
                    <w:r>
                      <w:rPr>
                        <w:noProof/>
                      </w:rPr>
                      <w:t xml:space="preserve">[4] </w:t>
                    </w:r>
                  </w:p>
                </w:tc>
                <w:tc>
                  <w:tcPr>
                    <w:tcW w:w="0" w:type="auto"/>
                    <w:hideMark/>
                  </w:tcPr>
                  <w:p w14:paraId="7CEC925B" w14:textId="77777777" w:rsidR="004B21B1" w:rsidRDefault="004B21B1">
                    <w:pPr>
                      <w:pStyle w:val="Bibliography"/>
                      <w:rPr>
                        <w:noProof/>
                      </w:rPr>
                    </w:pPr>
                    <w:r>
                      <w:rPr>
                        <w:noProof/>
                      </w:rPr>
                      <w:t xml:space="preserve">G. P. e. a. Nick McKeown, “OpenFlow: Enabling Innovation in Campus Networks”. </w:t>
                    </w:r>
                  </w:p>
                </w:tc>
              </w:tr>
              <w:tr w:rsidR="004B21B1" w14:paraId="1466796B" w14:textId="77777777">
                <w:trPr>
                  <w:divId w:val="1693069538"/>
                  <w:tblCellSpacing w:w="15" w:type="dxa"/>
                </w:trPr>
                <w:tc>
                  <w:tcPr>
                    <w:tcW w:w="50" w:type="pct"/>
                    <w:hideMark/>
                  </w:tcPr>
                  <w:p w14:paraId="0FEF7E29" w14:textId="77777777" w:rsidR="004B21B1" w:rsidRDefault="004B21B1">
                    <w:pPr>
                      <w:pStyle w:val="Bibliography"/>
                      <w:rPr>
                        <w:noProof/>
                      </w:rPr>
                    </w:pPr>
                    <w:r>
                      <w:rPr>
                        <w:noProof/>
                      </w:rPr>
                      <w:t xml:space="preserve">[5] </w:t>
                    </w:r>
                  </w:p>
                </w:tc>
                <w:tc>
                  <w:tcPr>
                    <w:tcW w:w="0" w:type="auto"/>
                    <w:hideMark/>
                  </w:tcPr>
                  <w:p w14:paraId="71C7ADE1" w14:textId="77777777" w:rsidR="004B21B1" w:rsidRDefault="004B21B1">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4B21B1" w14:paraId="02B96289" w14:textId="77777777">
                <w:trPr>
                  <w:divId w:val="1693069538"/>
                  <w:tblCellSpacing w:w="15" w:type="dxa"/>
                </w:trPr>
                <w:tc>
                  <w:tcPr>
                    <w:tcW w:w="50" w:type="pct"/>
                    <w:hideMark/>
                  </w:tcPr>
                  <w:p w14:paraId="3A4CA7E8" w14:textId="77777777" w:rsidR="004B21B1" w:rsidRDefault="004B21B1">
                    <w:pPr>
                      <w:pStyle w:val="Bibliography"/>
                      <w:rPr>
                        <w:noProof/>
                      </w:rPr>
                    </w:pPr>
                    <w:r>
                      <w:rPr>
                        <w:noProof/>
                      </w:rPr>
                      <w:t xml:space="preserve">[6] </w:t>
                    </w:r>
                  </w:p>
                </w:tc>
                <w:tc>
                  <w:tcPr>
                    <w:tcW w:w="0" w:type="auto"/>
                    <w:hideMark/>
                  </w:tcPr>
                  <w:p w14:paraId="29D2454D" w14:textId="77777777" w:rsidR="004B21B1" w:rsidRDefault="004B21B1">
                    <w:pPr>
                      <w:pStyle w:val="Bibliography"/>
                      <w:rPr>
                        <w:noProof/>
                      </w:rPr>
                    </w:pPr>
                    <w:r>
                      <w:rPr>
                        <w:noProof/>
                      </w:rPr>
                      <w:t xml:space="preserve">N. A. Z. Z. Z. A. Mustafa Hasan Albowarab, “Software Defined Network: Architecture and Programming Language Survey”. </w:t>
                    </w:r>
                  </w:p>
                </w:tc>
              </w:tr>
              <w:tr w:rsidR="004B21B1" w14:paraId="29C2A931" w14:textId="77777777">
                <w:trPr>
                  <w:divId w:val="1693069538"/>
                  <w:tblCellSpacing w:w="15" w:type="dxa"/>
                </w:trPr>
                <w:tc>
                  <w:tcPr>
                    <w:tcW w:w="50" w:type="pct"/>
                    <w:hideMark/>
                  </w:tcPr>
                  <w:p w14:paraId="1D05C0CB" w14:textId="77777777" w:rsidR="004B21B1" w:rsidRDefault="004B21B1">
                    <w:pPr>
                      <w:pStyle w:val="Bibliography"/>
                      <w:rPr>
                        <w:noProof/>
                      </w:rPr>
                    </w:pPr>
                    <w:r>
                      <w:rPr>
                        <w:noProof/>
                      </w:rPr>
                      <w:t xml:space="preserve">[7] </w:t>
                    </w:r>
                  </w:p>
                </w:tc>
                <w:tc>
                  <w:tcPr>
                    <w:tcW w:w="0" w:type="auto"/>
                    <w:hideMark/>
                  </w:tcPr>
                  <w:p w14:paraId="00C1E6DF" w14:textId="77777777" w:rsidR="004B21B1" w:rsidRDefault="004B21B1">
                    <w:pPr>
                      <w:pStyle w:val="Bibliography"/>
                      <w:rPr>
                        <w:noProof/>
                      </w:rPr>
                    </w:pPr>
                    <w:r>
                      <w:rPr>
                        <w:noProof/>
                      </w:rPr>
                      <w:t>“SDNi: A Message Exchange Protocol for Software Defined across Multiple Domains,” 2012. [Online]. Available: https://datatracker.ietf.org/doc/id/draft-yin-sdn-sdni-00.txt.</w:t>
                    </w:r>
                  </w:p>
                </w:tc>
              </w:tr>
              <w:tr w:rsidR="004B21B1" w14:paraId="355EB545" w14:textId="77777777">
                <w:trPr>
                  <w:divId w:val="1693069538"/>
                  <w:tblCellSpacing w:w="15" w:type="dxa"/>
                </w:trPr>
                <w:tc>
                  <w:tcPr>
                    <w:tcW w:w="50" w:type="pct"/>
                    <w:hideMark/>
                  </w:tcPr>
                  <w:p w14:paraId="2BE18EC6" w14:textId="77777777" w:rsidR="004B21B1" w:rsidRDefault="004B21B1">
                    <w:pPr>
                      <w:pStyle w:val="Bibliography"/>
                      <w:rPr>
                        <w:noProof/>
                      </w:rPr>
                    </w:pPr>
                    <w:r>
                      <w:rPr>
                        <w:noProof/>
                      </w:rPr>
                      <w:t xml:space="preserve">[8] </w:t>
                    </w:r>
                  </w:p>
                </w:tc>
                <w:tc>
                  <w:tcPr>
                    <w:tcW w:w="0" w:type="auto"/>
                    <w:hideMark/>
                  </w:tcPr>
                  <w:p w14:paraId="072F1C56" w14:textId="77777777" w:rsidR="004B21B1" w:rsidRDefault="004B21B1">
                    <w:pPr>
                      <w:pStyle w:val="Bibliography"/>
                      <w:rPr>
                        <w:noProof/>
                      </w:rPr>
                    </w:pPr>
                    <w:r>
                      <w:rPr>
                        <w:noProof/>
                      </w:rPr>
                      <w:t xml:space="preserve">J. O. Diego Ongaro, “In Search of an Understandable Consensus Algorithm (Extended Version)”. </w:t>
                    </w:r>
                  </w:p>
                </w:tc>
              </w:tr>
              <w:tr w:rsidR="004B21B1" w14:paraId="76CC8CCB" w14:textId="77777777">
                <w:trPr>
                  <w:divId w:val="1693069538"/>
                  <w:tblCellSpacing w:w="15" w:type="dxa"/>
                </w:trPr>
                <w:tc>
                  <w:tcPr>
                    <w:tcW w:w="50" w:type="pct"/>
                    <w:hideMark/>
                  </w:tcPr>
                  <w:p w14:paraId="0D5CE5BC" w14:textId="77777777" w:rsidR="004B21B1" w:rsidRDefault="004B21B1">
                    <w:pPr>
                      <w:pStyle w:val="Bibliography"/>
                      <w:rPr>
                        <w:noProof/>
                      </w:rPr>
                    </w:pPr>
                    <w:r>
                      <w:rPr>
                        <w:noProof/>
                      </w:rPr>
                      <w:t xml:space="preserve">[9] </w:t>
                    </w:r>
                  </w:p>
                </w:tc>
                <w:tc>
                  <w:tcPr>
                    <w:tcW w:w="0" w:type="auto"/>
                    <w:hideMark/>
                  </w:tcPr>
                  <w:p w14:paraId="3FE607F8" w14:textId="77777777" w:rsidR="004B21B1" w:rsidRDefault="004B21B1">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4B21B1" w14:paraId="13F80570" w14:textId="77777777">
                <w:trPr>
                  <w:divId w:val="1693069538"/>
                  <w:tblCellSpacing w:w="15" w:type="dxa"/>
                </w:trPr>
                <w:tc>
                  <w:tcPr>
                    <w:tcW w:w="50" w:type="pct"/>
                    <w:hideMark/>
                  </w:tcPr>
                  <w:p w14:paraId="20424C39" w14:textId="77777777" w:rsidR="004B21B1" w:rsidRDefault="004B21B1">
                    <w:pPr>
                      <w:pStyle w:val="Bibliography"/>
                      <w:rPr>
                        <w:noProof/>
                      </w:rPr>
                    </w:pPr>
                    <w:r>
                      <w:rPr>
                        <w:noProof/>
                      </w:rPr>
                      <w:t xml:space="preserve">[10] </w:t>
                    </w:r>
                  </w:p>
                </w:tc>
                <w:tc>
                  <w:tcPr>
                    <w:tcW w:w="0" w:type="auto"/>
                    <w:hideMark/>
                  </w:tcPr>
                  <w:p w14:paraId="2A72DF94" w14:textId="77777777" w:rsidR="004B21B1" w:rsidRDefault="004B21B1">
                    <w:pPr>
                      <w:pStyle w:val="Bibliography"/>
                      <w:rPr>
                        <w:noProof/>
                      </w:rPr>
                    </w:pPr>
                    <w:r>
                      <w:rPr>
                        <w:noProof/>
                      </w:rPr>
                      <w:t>“NOX Controller,” [Online]. Available: https://github.com/noxrepo/nox.</w:t>
                    </w:r>
                  </w:p>
                </w:tc>
              </w:tr>
              <w:tr w:rsidR="004B21B1" w14:paraId="207DEAA4" w14:textId="77777777">
                <w:trPr>
                  <w:divId w:val="1693069538"/>
                  <w:tblCellSpacing w:w="15" w:type="dxa"/>
                </w:trPr>
                <w:tc>
                  <w:tcPr>
                    <w:tcW w:w="50" w:type="pct"/>
                    <w:hideMark/>
                  </w:tcPr>
                  <w:p w14:paraId="2CF556E8" w14:textId="77777777" w:rsidR="004B21B1" w:rsidRDefault="004B21B1">
                    <w:pPr>
                      <w:pStyle w:val="Bibliography"/>
                      <w:rPr>
                        <w:noProof/>
                      </w:rPr>
                    </w:pPr>
                    <w:r>
                      <w:rPr>
                        <w:noProof/>
                      </w:rPr>
                      <w:t xml:space="preserve">[11] </w:t>
                    </w:r>
                  </w:p>
                </w:tc>
                <w:tc>
                  <w:tcPr>
                    <w:tcW w:w="0" w:type="auto"/>
                    <w:hideMark/>
                  </w:tcPr>
                  <w:p w14:paraId="5B13C51E" w14:textId="77777777" w:rsidR="004B21B1" w:rsidRDefault="004B21B1">
                    <w:pPr>
                      <w:pStyle w:val="Bibliography"/>
                      <w:rPr>
                        <w:noProof/>
                      </w:rPr>
                    </w:pPr>
                    <w:r>
                      <w:rPr>
                        <w:noProof/>
                      </w:rPr>
                      <w:t>“VMware to Acquire Nicira,” VMware, 23 July 2012. [Online]. Available: https://news.vmware.com/releases/vmw-nicira-07-23-12.</w:t>
                    </w:r>
                  </w:p>
                </w:tc>
              </w:tr>
              <w:tr w:rsidR="004B21B1" w14:paraId="019936BB" w14:textId="77777777">
                <w:trPr>
                  <w:divId w:val="1693069538"/>
                  <w:tblCellSpacing w:w="15" w:type="dxa"/>
                </w:trPr>
                <w:tc>
                  <w:tcPr>
                    <w:tcW w:w="50" w:type="pct"/>
                    <w:hideMark/>
                  </w:tcPr>
                  <w:p w14:paraId="199F47C8" w14:textId="77777777" w:rsidR="004B21B1" w:rsidRDefault="004B21B1">
                    <w:pPr>
                      <w:pStyle w:val="Bibliography"/>
                      <w:rPr>
                        <w:noProof/>
                      </w:rPr>
                    </w:pPr>
                    <w:r>
                      <w:rPr>
                        <w:noProof/>
                      </w:rPr>
                      <w:t xml:space="preserve">[12] </w:t>
                    </w:r>
                  </w:p>
                </w:tc>
                <w:tc>
                  <w:tcPr>
                    <w:tcW w:w="0" w:type="auto"/>
                    <w:hideMark/>
                  </w:tcPr>
                  <w:p w14:paraId="0E9191F6" w14:textId="77777777" w:rsidR="004B21B1" w:rsidRDefault="004B21B1">
                    <w:pPr>
                      <w:pStyle w:val="Bibliography"/>
                      <w:rPr>
                        <w:noProof/>
                      </w:rPr>
                    </w:pPr>
                    <w:r>
                      <w:rPr>
                        <w:noProof/>
                      </w:rPr>
                      <w:t>“POX controller,” [Online]. Available: https://github.com/noxrepo/pox.</w:t>
                    </w:r>
                  </w:p>
                </w:tc>
              </w:tr>
              <w:tr w:rsidR="004B21B1" w14:paraId="76327918" w14:textId="77777777">
                <w:trPr>
                  <w:divId w:val="1693069538"/>
                  <w:tblCellSpacing w:w="15" w:type="dxa"/>
                </w:trPr>
                <w:tc>
                  <w:tcPr>
                    <w:tcW w:w="50" w:type="pct"/>
                    <w:hideMark/>
                  </w:tcPr>
                  <w:p w14:paraId="6DD5456D" w14:textId="77777777" w:rsidR="004B21B1" w:rsidRDefault="004B21B1">
                    <w:pPr>
                      <w:pStyle w:val="Bibliography"/>
                      <w:rPr>
                        <w:noProof/>
                      </w:rPr>
                    </w:pPr>
                    <w:r>
                      <w:rPr>
                        <w:noProof/>
                      </w:rPr>
                      <w:t xml:space="preserve">[13] </w:t>
                    </w:r>
                  </w:p>
                </w:tc>
                <w:tc>
                  <w:tcPr>
                    <w:tcW w:w="0" w:type="auto"/>
                    <w:hideMark/>
                  </w:tcPr>
                  <w:p w14:paraId="29D547DC" w14:textId="77777777" w:rsidR="004B21B1" w:rsidRDefault="004B21B1">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4B21B1" w14:paraId="667C42A2" w14:textId="77777777">
                <w:trPr>
                  <w:divId w:val="1693069538"/>
                  <w:tblCellSpacing w:w="15" w:type="dxa"/>
                </w:trPr>
                <w:tc>
                  <w:tcPr>
                    <w:tcW w:w="50" w:type="pct"/>
                    <w:hideMark/>
                  </w:tcPr>
                  <w:p w14:paraId="095C7413" w14:textId="77777777" w:rsidR="004B21B1" w:rsidRDefault="004B21B1">
                    <w:pPr>
                      <w:pStyle w:val="Bibliography"/>
                      <w:rPr>
                        <w:noProof/>
                      </w:rPr>
                    </w:pPr>
                    <w:r>
                      <w:rPr>
                        <w:noProof/>
                      </w:rPr>
                      <w:t xml:space="preserve">[14] </w:t>
                    </w:r>
                  </w:p>
                </w:tc>
                <w:tc>
                  <w:tcPr>
                    <w:tcW w:w="0" w:type="auto"/>
                    <w:hideMark/>
                  </w:tcPr>
                  <w:p w14:paraId="3ADDB52D" w14:textId="77777777" w:rsidR="004B21B1" w:rsidRDefault="004B21B1">
                    <w:pPr>
                      <w:pStyle w:val="Bibliography"/>
                      <w:rPr>
                        <w:noProof/>
                      </w:rPr>
                    </w:pPr>
                    <w:r>
                      <w:rPr>
                        <w:noProof/>
                      </w:rPr>
                      <w:t>“Ryu SDN controller,” [Online]. Available: https://ryu-sdn.org/.</w:t>
                    </w:r>
                  </w:p>
                </w:tc>
              </w:tr>
              <w:tr w:rsidR="004B21B1" w14:paraId="5E1E2C81" w14:textId="77777777">
                <w:trPr>
                  <w:divId w:val="1693069538"/>
                  <w:tblCellSpacing w:w="15" w:type="dxa"/>
                </w:trPr>
                <w:tc>
                  <w:tcPr>
                    <w:tcW w:w="50" w:type="pct"/>
                    <w:hideMark/>
                  </w:tcPr>
                  <w:p w14:paraId="48151F09" w14:textId="77777777" w:rsidR="004B21B1" w:rsidRDefault="004B21B1">
                    <w:pPr>
                      <w:pStyle w:val="Bibliography"/>
                      <w:rPr>
                        <w:noProof/>
                      </w:rPr>
                    </w:pPr>
                    <w:r>
                      <w:rPr>
                        <w:noProof/>
                      </w:rPr>
                      <w:t xml:space="preserve">[15] </w:t>
                    </w:r>
                  </w:p>
                </w:tc>
                <w:tc>
                  <w:tcPr>
                    <w:tcW w:w="0" w:type="auto"/>
                    <w:hideMark/>
                  </w:tcPr>
                  <w:p w14:paraId="6D548278" w14:textId="77777777" w:rsidR="004B21B1" w:rsidRDefault="004B21B1">
                    <w:pPr>
                      <w:pStyle w:val="Bibliography"/>
                      <w:rPr>
                        <w:noProof/>
                      </w:rPr>
                    </w:pPr>
                    <w:r>
                      <w:rPr>
                        <w:noProof/>
                      </w:rPr>
                      <w:t>D. Erickson, “The Beacon OpenFlow Controller,” 2010. [Online]. Available: https://conferences.sigcomm.org/sigcomm/2013/papers/hotsdn/p13.pdf.</w:t>
                    </w:r>
                  </w:p>
                </w:tc>
              </w:tr>
              <w:tr w:rsidR="004B21B1" w14:paraId="033F3956" w14:textId="77777777">
                <w:trPr>
                  <w:divId w:val="1693069538"/>
                  <w:tblCellSpacing w:w="15" w:type="dxa"/>
                </w:trPr>
                <w:tc>
                  <w:tcPr>
                    <w:tcW w:w="50" w:type="pct"/>
                    <w:hideMark/>
                  </w:tcPr>
                  <w:p w14:paraId="469E34E4" w14:textId="77777777" w:rsidR="004B21B1" w:rsidRDefault="004B21B1">
                    <w:pPr>
                      <w:pStyle w:val="Bibliography"/>
                      <w:rPr>
                        <w:noProof/>
                      </w:rPr>
                    </w:pPr>
                    <w:r>
                      <w:rPr>
                        <w:noProof/>
                      </w:rPr>
                      <w:t xml:space="preserve">[16] </w:t>
                    </w:r>
                  </w:p>
                </w:tc>
                <w:tc>
                  <w:tcPr>
                    <w:tcW w:w="0" w:type="auto"/>
                    <w:hideMark/>
                  </w:tcPr>
                  <w:p w14:paraId="3E5FFB79" w14:textId="77777777" w:rsidR="004B21B1" w:rsidRDefault="004B21B1">
                    <w:pPr>
                      <w:pStyle w:val="Bibliography"/>
                      <w:rPr>
                        <w:noProof/>
                      </w:rPr>
                    </w:pPr>
                    <w:r>
                      <w:rPr>
                        <w:noProof/>
                      </w:rPr>
                      <w:t>“Floodlight Controller,” [Online]. Available: https://floodlight.atlassian.net/wiki/spaces/floodlightcontroller/overview.</w:t>
                    </w:r>
                  </w:p>
                </w:tc>
              </w:tr>
              <w:tr w:rsidR="004B21B1" w14:paraId="15D14FED" w14:textId="77777777">
                <w:trPr>
                  <w:divId w:val="1693069538"/>
                  <w:tblCellSpacing w:w="15" w:type="dxa"/>
                </w:trPr>
                <w:tc>
                  <w:tcPr>
                    <w:tcW w:w="50" w:type="pct"/>
                    <w:hideMark/>
                  </w:tcPr>
                  <w:p w14:paraId="2B874CB2" w14:textId="77777777" w:rsidR="004B21B1" w:rsidRDefault="004B21B1">
                    <w:pPr>
                      <w:pStyle w:val="Bibliography"/>
                      <w:rPr>
                        <w:noProof/>
                      </w:rPr>
                    </w:pPr>
                    <w:r>
                      <w:rPr>
                        <w:noProof/>
                      </w:rPr>
                      <w:t xml:space="preserve">[17] </w:t>
                    </w:r>
                  </w:p>
                </w:tc>
                <w:tc>
                  <w:tcPr>
                    <w:tcW w:w="0" w:type="auto"/>
                    <w:hideMark/>
                  </w:tcPr>
                  <w:p w14:paraId="009601D7" w14:textId="77777777" w:rsidR="004B21B1" w:rsidRDefault="004B21B1">
                    <w:pPr>
                      <w:pStyle w:val="Bibliography"/>
                      <w:rPr>
                        <w:noProof/>
                      </w:rPr>
                    </w:pPr>
                    <w:r>
                      <w:rPr>
                        <w:noProof/>
                      </w:rPr>
                      <w:t>“OpenDayLight Controller,” [Online]. Available: https://www.opendaylight.org/.</w:t>
                    </w:r>
                  </w:p>
                </w:tc>
              </w:tr>
              <w:tr w:rsidR="004B21B1" w14:paraId="57B6FE87" w14:textId="77777777">
                <w:trPr>
                  <w:divId w:val="1693069538"/>
                  <w:tblCellSpacing w:w="15" w:type="dxa"/>
                </w:trPr>
                <w:tc>
                  <w:tcPr>
                    <w:tcW w:w="50" w:type="pct"/>
                    <w:hideMark/>
                  </w:tcPr>
                  <w:p w14:paraId="19F40121" w14:textId="77777777" w:rsidR="004B21B1" w:rsidRDefault="004B21B1">
                    <w:pPr>
                      <w:pStyle w:val="Bibliography"/>
                      <w:rPr>
                        <w:noProof/>
                      </w:rPr>
                    </w:pPr>
                    <w:r>
                      <w:rPr>
                        <w:noProof/>
                      </w:rPr>
                      <w:t xml:space="preserve">[18] </w:t>
                    </w:r>
                  </w:p>
                </w:tc>
                <w:tc>
                  <w:tcPr>
                    <w:tcW w:w="0" w:type="auto"/>
                    <w:hideMark/>
                  </w:tcPr>
                  <w:p w14:paraId="40DC1FA6" w14:textId="77777777" w:rsidR="004B21B1" w:rsidRDefault="004B21B1">
                    <w:pPr>
                      <w:pStyle w:val="Bibliography"/>
                      <w:rPr>
                        <w:noProof/>
                      </w:rPr>
                    </w:pPr>
                    <w:r>
                      <w:rPr>
                        <w:noProof/>
                      </w:rPr>
                      <w:t>“Open Network Operating System,” Open Network Foundation, [Online]. Available: https://opennetworking.org/onos/.</w:t>
                    </w:r>
                  </w:p>
                </w:tc>
              </w:tr>
              <w:tr w:rsidR="004B21B1" w14:paraId="29E4AC21" w14:textId="77777777">
                <w:trPr>
                  <w:divId w:val="1693069538"/>
                  <w:tblCellSpacing w:w="15" w:type="dxa"/>
                </w:trPr>
                <w:tc>
                  <w:tcPr>
                    <w:tcW w:w="50" w:type="pct"/>
                    <w:hideMark/>
                  </w:tcPr>
                  <w:p w14:paraId="224F73AF" w14:textId="77777777" w:rsidR="004B21B1" w:rsidRDefault="004B21B1">
                    <w:pPr>
                      <w:pStyle w:val="Bibliography"/>
                      <w:rPr>
                        <w:noProof/>
                      </w:rPr>
                    </w:pPr>
                    <w:r>
                      <w:rPr>
                        <w:noProof/>
                      </w:rPr>
                      <w:t xml:space="preserve">[19] </w:t>
                    </w:r>
                  </w:p>
                </w:tc>
                <w:tc>
                  <w:tcPr>
                    <w:tcW w:w="0" w:type="auto"/>
                    <w:hideMark/>
                  </w:tcPr>
                  <w:p w14:paraId="5D15D6F7" w14:textId="77777777" w:rsidR="004B21B1" w:rsidRDefault="004B21B1">
                    <w:pPr>
                      <w:pStyle w:val="Bibliography"/>
                      <w:rPr>
                        <w:noProof/>
                      </w:rPr>
                    </w:pPr>
                    <w:r>
                      <w:rPr>
                        <w:noProof/>
                      </w:rPr>
                      <w:t xml:space="preserve">J. B. K. G. Z. C. Yonghong FU, “Orion: A Hybrid Hierarchical Control Plane of Software-Defined Networking for Large-Scale Networks”. </w:t>
                    </w:r>
                  </w:p>
                </w:tc>
              </w:tr>
              <w:tr w:rsidR="004B21B1" w14:paraId="2B659244" w14:textId="77777777">
                <w:trPr>
                  <w:divId w:val="1693069538"/>
                  <w:tblCellSpacing w:w="15" w:type="dxa"/>
                </w:trPr>
                <w:tc>
                  <w:tcPr>
                    <w:tcW w:w="50" w:type="pct"/>
                    <w:hideMark/>
                  </w:tcPr>
                  <w:p w14:paraId="44AC4521" w14:textId="77777777" w:rsidR="004B21B1" w:rsidRDefault="004B21B1">
                    <w:pPr>
                      <w:pStyle w:val="Bibliography"/>
                      <w:rPr>
                        <w:noProof/>
                      </w:rPr>
                    </w:pPr>
                    <w:r>
                      <w:rPr>
                        <w:noProof/>
                      </w:rPr>
                      <w:t xml:space="preserve">[20] </w:t>
                    </w:r>
                  </w:p>
                </w:tc>
                <w:tc>
                  <w:tcPr>
                    <w:tcW w:w="0" w:type="auto"/>
                    <w:hideMark/>
                  </w:tcPr>
                  <w:p w14:paraId="1FE4E658" w14:textId="77777777" w:rsidR="004B21B1" w:rsidRDefault="004B21B1">
                    <w:pPr>
                      <w:pStyle w:val="Bibliography"/>
                      <w:rPr>
                        <w:noProof/>
                      </w:rPr>
                    </w:pPr>
                    <w:r>
                      <w:rPr>
                        <w:noProof/>
                      </w:rPr>
                      <w:t xml:space="preserve">M. B. a. J. L. Kevin Phemius, “DISCO: Distributed Multi-domain SDN Controllers”. </w:t>
                    </w:r>
                  </w:p>
                </w:tc>
              </w:tr>
              <w:tr w:rsidR="004B21B1" w14:paraId="6D50BBB6" w14:textId="77777777">
                <w:trPr>
                  <w:divId w:val="1693069538"/>
                  <w:tblCellSpacing w:w="15" w:type="dxa"/>
                </w:trPr>
                <w:tc>
                  <w:tcPr>
                    <w:tcW w:w="50" w:type="pct"/>
                    <w:hideMark/>
                  </w:tcPr>
                  <w:p w14:paraId="72A8FB70" w14:textId="77777777" w:rsidR="004B21B1" w:rsidRDefault="004B21B1">
                    <w:pPr>
                      <w:pStyle w:val="Bibliography"/>
                      <w:rPr>
                        <w:noProof/>
                      </w:rPr>
                    </w:pPr>
                    <w:r>
                      <w:rPr>
                        <w:noProof/>
                      </w:rPr>
                      <w:lastRenderedPageBreak/>
                      <w:t xml:space="preserve">[21] </w:t>
                    </w:r>
                  </w:p>
                </w:tc>
                <w:tc>
                  <w:tcPr>
                    <w:tcW w:w="0" w:type="auto"/>
                    <w:hideMark/>
                  </w:tcPr>
                  <w:p w14:paraId="57C2F57E" w14:textId="77777777" w:rsidR="004B21B1" w:rsidRDefault="004B21B1">
                    <w:pPr>
                      <w:pStyle w:val="Bibliography"/>
                      <w:rPr>
                        <w:noProof/>
                      </w:rPr>
                    </w:pPr>
                    <w:r>
                      <w:rPr>
                        <w:noProof/>
                      </w:rPr>
                      <w:t xml:space="preserve">Y. G. Soheil Hassas Yeganeh, “Kandoo: A Framework for Efficient and Scalable Offloading of Control Applications”. </w:t>
                    </w:r>
                  </w:p>
                </w:tc>
              </w:tr>
              <w:tr w:rsidR="004B21B1" w14:paraId="35F48FFA" w14:textId="77777777">
                <w:trPr>
                  <w:divId w:val="1693069538"/>
                  <w:tblCellSpacing w:w="15" w:type="dxa"/>
                </w:trPr>
                <w:tc>
                  <w:tcPr>
                    <w:tcW w:w="50" w:type="pct"/>
                    <w:hideMark/>
                  </w:tcPr>
                  <w:p w14:paraId="4D3E2642" w14:textId="77777777" w:rsidR="004B21B1" w:rsidRDefault="004B21B1">
                    <w:pPr>
                      <w:pStyle w:val="Bibliography"/>
                      <w:rPr>
                        <w:noProof/>
                      </w:rPr>
                    </w:pPr>
                    <w:r>
                      <w:rPr>
                        <w:noProof/>
                      </w:rPr>
                      <w:t xml:space="preserve">[22] </w:t>
                    </w:r>
                  </w:p>
                </w:tc>
                <w:tc>
                  <w:tcPr>
                    <w:tcW w:w="0" w:type="auto"/>
                    <w:hideMark/>
                  </w:tcPr>
                  <w:p w14:paraId="644E969A" w14:textId="77777777" w:rsidR="004B21B1" w:rsidRDefault="004B21B1">
                    <w:pPr>
                      <w:pStyle w:val="Bibliography"/>
                      <w:rPr>
                        <w:noProof/>
                      </w:rPr>
                    </w:pPr>
                    <w:r>
                      <w:rPr>
                        <w:noProof/>
                      </w:rPr>
                      <w:t xml:space="preserve">M. B. M. R. B. Othmane Blial, “An Overview on SDN Architectures with Multiple Controllers,” p. 9, 2016. </w:t>
                    </w:r>
                  </w:p>
                </w:tc>
              </w:tr>
              <w:tr w:rsidR="004B21B1" w14:paraId="53CEB077" w14:textId="77777777">
                <w:trPr>
                  <w:divId w:val="1693069538"/>
                  <w:tblCellSpacing w:w="15" w:type="dxa"/>
                </w:trPr>
                <w:tc>
                  <w:tcPr>
                    <w:tcW w:w="50" w:type="pct"/>
                    <w:hideMark/>
                  </w:tcPr>
                  <w:p w14:paraId="0244313B" w14:textId="77777777" w:rsidR="004B21B1" w:rsidRDefault="004B21B1">
                    <w:pPr>
                      <w:pStyle w:val="Bibliography"/>
                      <w:rPr>
                        <w:noProof/>
                      </w:rPr>
                    </w:pPr>
                    <w:r>
                      <w:rPr>
                        <w:noProof/>
                      </w:rPr>
                      <w:t xml:space="preserve">[23] </w:t>
                    </w:r>
                  </w:p>
                </w:tc>
                <w:tc>
                  <w:tcPr>
                    <w:tcW w:w="0" w:type="auto"/>
                    <w:hideMark/>
                  </w:tcPr>
                  <w:p w14:paraId="0D215BE2" w14:textId="77777777" w:rsidR="004B21B1" w:rsidRDefault="004B21B1">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4B21B1" w14:paraId="1C7F84BA" w14:textId="77777777">
                <w:trPr>
                  <w:divId w:val="1693069538"/>
                  <w:tblCellSpacing w:w="15" w:type="dxa"/>
                </w:trPr>
                <w:tc>
                  <w:tcPr>
                    <w:tcW w:w="50" w:type="pct"/>
                    <w:hideMark/>
                  </w:tcPr>
                  <w:p w14:paraId="3B549B04" w14:textId="77777777" w:rsidR="004B21B1" w:rsidRDefault="004B21B1">
                    <w:pPr>
                      <w:pStyle w:val="Bibliography"/>
                      <w:rPr>
                        <w:noProof/>
                      </w:rPr>
                    </w:pPr>
                    <w:r>
                      <w:rPr>
                        <w:noProof/>
                      </w:rPr>
                      <w:t xml:space="preserve">[24] </w:t>
                    </w:r>
                  </w:p>
                </w:tc>
                <w:tc>
                  <w:tcPr>
                    <w:tcW w:w="0" w:type="auto"/>
                    <w:hideMark/>
                  </w:tcPr>
                  <w:p w14:paraId="37CBB22F" w14:textId="77777777" w:rsidR="004B21B1" w:rsidRDefault="004B21B1">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4B21B1" w14:paraId="0EA53A99" w14:textId="77777777">
                <w:trPr>
                  <w:divId w:val="1693069538"/>
                  <w:tblCellSpacing w:w="15" w:type="dxa"/>
                </w:trPr>
                <w:tc>
                  <w:tcPr>
                    <w:tcW w:w="50" w:type="pct"/>
                    <w:hideMark/>
                  </w:tcPr>
                  <w:p w14:paraId="63138A44" w14:textId="77777777" w:rsidR="004B21B1" w:rsidRDefault="004B21B1">
                    <w:pPr>
                      <w:pStyle w:val="Bibliography"/>
                      <w:rPr>
                        <w:noProof/>
                      </w:rPr>
                    </w:pPr>
                    <w:r>
                      <w:rPr>
                        <w:noProof/>
                      </w:rPr>
                      <w:t xml:space="preserve">[25] </w:t>
                    </w:r>
                  </w:p>
                </w:tc>
                <w:tc>
                  <w:tcPr>
                    <w:tcW w:w="0" w:type="auto"/>
                    <w:hideMark/>
                  </w:tcPr>
                  <w:p w14:paraId="7FAC4377" w14:textId="77777777" w:rsidR="004B21B1" w:rsidRDefault="004B21B1">
                    <w:pPr>
                      <w:pStyle w:val="Bibliography"/>
                      <w:rPr>
                        <w:noProof/>
                      </w:rPr>
                    </w:pPr>
                    <w:r>
                      <w:rPr>
                        <w:noProof/>
                      </w:rPr>
                      <w:t>“Arista Networks Announces Acquisition of Big Switch Networks,” Arista Networks, 2020. [Online]. Available: https://www.arista.com/en/company/news/press-release/9800-pr-20200214.</w:t>
                    </w:r>
                  </w:p>
                </w:tc>
              </w:tr>
              <w:tr w:rsidR="004B21B1" w14:paraId="6CF2083D" w14:textId="77777777">
                <w:trPr>
                  <w:divId w:val="1693069538"/>
                  <w:tblCellSpacing w:w="15" w:type="dxa"/>
                </w:trPr>
                <w:tc>
                  <w:tcPr>
                    <w:tcW w:w="50" w:type="pct"/>
                    <w:hideMark/>
                  </w:tcPr>
                  <w:p w14:paraId="73C5B78D" w14:textId="77777777" w:rsidR="004B21B1" w:rsidRDefault="004B21B1">
                    <w:pPr>
                      <w:pStyle w:val="Bibliography"/>
                      <w:rPr>
                        <w:noProof/>
                      </w:rPr>
                    </w:pPr>
                    <w:r>
                      <w:rPr>
                        <w:noProof/>
                      </w:rPr>
                      <w:t xml:space="preserve">[26] </w:t>
                    </w:r>
                  </w:p>
                </w:tc>
                <w:tc>
                  <w:tcPr>
                    <w:tcW w:w="0" w:type="auto"/>
                    <w:hideMark/>
                  </w:tcPr>
                  <w:p w14:paraId="031F905E" w14:textId="77777777" w:rsidR="004B21B1" w:rsidRDefault="004B21B1">
                    <w:pPr>
                      <w:pStyle w:val="Bibliography"/>
                      <w:rPr>
                        <w:noProof/>
                      </w:rPr>
                    </w:pPr>
                    <w:r>
                      <w:rPr>
                        <w:noProof/>
                      </w:rPr>
                      <w:t>T. F. Y. A. H. S. Rui Kubo, “Ryu SDN Framework - Open-source SDN Platform Software,” [Online]. Available: https://www.ntt-review.jp/archive/ntttechnical.php?contents=ntr201408fa4.html.</w:t>
                    </w:r>
                  </w:p>
                </w:tc>
              </w:tr>
              <w:tr w:rsidR="004B21B1" w14:paraId="401964DA" w14:textId="77777777">
                <w:trPr>
                  <w:divId w:val="1693069538"/>
                  <w:tblCellSpacing w:w="15" w:type="dxa"/>
                </w:trPr>
                <w:tc>
                  <w:tcPr>
                    <w:tcW w:w="50" w:type="pct"/>
                    <w:hideMark/>
                  </w:tcPr>
                  <w:p w14:paraId="1C32FECE" w14:textId="77777777" w:rsidR="004B21B1" w:rsidRDefault="004B21B1">
                    <w:pPr>
                      <w:pStyle w:val="Bibliography"/>
                      <w:rPr>
                        <w:noProof/>
                      </w:rPr>
                    </w:pPr>
                    <w:r>
                      <w:rPr>
                        <w:noProof/>
                      </w:rPr>
                      <w:t xml:space="preserve">[27] </w:t>
                    </w:r>
                  </w:p>
                </w:tc>
                <w:tc>
                  <w:tcPr>
                    <w:tcW w:w="0" w:type="auto"/>
                    <w:hideMark/>
                  </w:tcPr>
                  <w:p w14:paraId="6B65EBF1" w14:textId="77777777" w:rsidR="004B21B1" w:rsidRDefault="004B21B1">
                    <w:pPr>
                      <w:pStyle w:val="Bibliography"/>
                      <w:rPr>
                        <w:noProof/>
                      </w:rPr>
                    </w:pPr>
                    <w:r>
                      <w:rPr>
                        <w:noProof/>
                      </w:rPr>
                      <w:t xml:space="preserve">F. M. V. R. P. V. e. a. Diego Kreutz, “Software-Defined Networking: A Comprehensive Survey”. </w:t>
                    </w:r>
                  </w:p>
                </w:tc>
              </w:tr>
              <w:tr w:rsidR="004B21B1" w14:paraId="431E82B0" w14:textId="77777777">
                <w:trPr>
                  <w:divId w:val="1693069538"/>
                  <w:tblCellSpacing w:w="15" w:type="dxa"/>
                </w:trPr>
                <w:tc>
                  <w:tcPr>
                    <w:tcW w:w="50" w:type="pct"/>
                    <w:hideMark/>
                  </w:tcPr>
                  <w:p w14:paraId="293ED30B" w14:textId="77777777" w:rsidR="004B21B1" w:rsidRDefault="004B21B1">
                    <w:pPr>
                      <w:pStyle w:val="Bibliography"/>
                      <w:rPr>
                        <w:noProof/>
                      </w:rPr>
                    </w:pPr>
                    <w:r>
                      <w:rPr>
                        <w:noProof/>
                      </w:rPr>
                      <w:t xml:space="preserve">[28] </w:t>
                    </w:r>
                  </w:p>
                </w:tc>
                <w:tc>
                  <w:tcPr>
                    <w:tcW w:w="0" w:type="auto"/>
                    <w:hideMark/>
                  </w:tcPr>
                  <w:p w14:paraId="6A330A49" w14:textId="77777777" w:rsidR="004B21B1" w:rsidRDefault="004B21B1">
                    <w:pPr>
                      <w:pStyle w:val="Bibliography"/>
                      <w:rPr>
                        <w:noProof/>
                      </w:rPr>
                    </w:pPr>
                    <w:r>
                      <w:rPr>
                        <w:noProof/>
                      </w:rPr>
                      <w:t>“AtlanticWave SDX,” [Online]. Available: https://www.atlanticwave-sdx.net/.</w:t>
                    </w:r>
                  </w:p>
                </w:tc>
              </w:tr>
              <w:tr w:rsidR="004B21B1" w14:paraId="611695D2" w14:textId="77777777">
                <w:trPr>
                  <w:divId w:val="1693069538"/>
                  <w:tblCellSpacing w:w="15" w:type="dxa"/>
                </w:trPr>
                <w:tc>
                  <w:tcPr>
                    <w:tcW w:w="50" w:type="pct"/>
                    <w:hideMark/>
                  </w:tcPr>
                  <w:p w14:paraId="0488708F" w14:textId="77777777" w:rsidR="004B21B1" w:rsidRDefault="004B21B1">
                    <w:pPr>
                      <w:pStyle w:val="Bibliography"/>
                      <w:rPr>
                        <w:noProof/>
                      </w:rPr>
                    </w:pPr>
                    <w:r>
                      <w:rPr>
                        <w:noProof/>
                      </w:rPr>
                      <w:t xml:space="preserve">[29] </w:t>
                    </w:r>
                  </w:p>
                </w:tc>
                <w:tc>
                  <w:tcPr>
                    <w:tcW w:w="0" w:type="auto"/>
                    <w:hideMark/>
                  </w:tcPr>
                  <w:p w14:paraId="0152D088" w14:textId="77777777" w:rsidR="004B21B1" w:rsidRDefault="004B21B1">
                    <w:pPr>
                      <w:pStyle w:val="Bibliography"/>
                      <w:rPr>
                        <w:noProof/>
                      </w:rPr>
                    </w:pPr>
                    <w:r>
                      <w:rPr>
                        <w:noProof/>
                      </w:rPr>
                      <w:t>“Linux Foundation,” [Online]. Available: https://www.linuxfoundation.org/.</w:t>
                    </w:r>
                  </w:p>
                </w:tc>
              </w:tr>
              <w:tr w:rsidR="004B21B1" w14:paraId="5581D778" w14:textId="77777777">
                <w:trPr>
                  <w:divId w:val="1693069538"/>
                  <w:tblCellSpacing w:w="15" w:type="dxa"/>
                </w:trPr>
                <w:tc>
                  <w:tcPr>
                    <w:tcW w:w="50" w:type="pct"/>
                    <w:hideMark/>
                  </w:tcPr>
                  <w:p w14:paraId="3A7E7DC5" w14:textId="77777777" w:rsidR="004B21B1" w:rsidRDefault="004B21B1">
                    <w:pPr>
                      <w:pStyle w:val="Bibliography"/>
                      <w:rPr>
                        <w:noProof/>
                      </w:rPr>
                    </w:pPr>
                    <w:r>
                      <w:rPr>
                        <w:noProof/>
                      </w:rPr>
                      <w:t xml:space="preserve">[30] </w:t>
                    </w:r>
                  </w:p>
                </w:tc>
                <w:tc>
                  <w:tcPr>
                    <w:tcW w:w="0" w:type="auto"/>
                    <w:hideMark/>
                  </w:tcPr>
                  <w:p w14:paraId="21ABC3C3" w14:textId="77777777" w:rsidR="004B21B1" w:rsidRDefault="004B21B1">
                    <w:pPr>
                      <w:pStyle w:val="Bibliography"/>
                      <w:rPr>
                        <w:noProof/>
                      </w:rPr>
                    </w:pPr>
                    <w:r>
                      <w:rPr>
                        <w:noProof/>
                      </w:rPr>
                      <w:t>“ONOS : An Overview,” Onosproject, [Online]. Available: https://wiki.onosproject.org/display/ONOS/ONOS+%3A+An+Overview.</w:t>
                    </w:r>
                  </w:p>
                </w:tc>
              </w:tr>
              <w:tr w:rsidR="004B21B1" w14:paraId="21409AE1" w14:textId="77777777">
                <w:trPr>
                  <w:divId w:val="1693069538"/>
                  <w:tblCellSpacing w:w="15" w:type="dxa"/>
                </w:trPr>
                <w:tc>
                  <w:tcPr>
                    <w:tcW w:w="50" w:type="pct"/>
                    <w:hideMark/>
                  </w:tcPr>
                  <w:p w14:paraId="7134094E" w14:textId="77777777" w:rsidR="004B21B1" w:rsidRDefault="004B21B1">
                    <w:pPr>
                      <w:pStyle w:val="Bibliography"/>
                      <w:rPr>
                        <w:noProof/>
                      </w:rPr>
                    </w:pPr>
                    <w:r>
                      <w:rPr>
                        <w:noProof/>
                      </w:rPr>
                      <w:t xml:space="preserve">[31] </w:t>
                    </w:r>
                  </w:p>
                </w:tc>
                <w:tc>
                  <w:tcPr>
                    <w:tcW w:w="0" w:type="auto"/>
                    <w:hideMark/>
                  </w:tcPr>
                  <w:p w14:paraId="7455F90F" w14:textId="77777777" w:rsidR="004B21B1" w:rsidRDefault="004B21B1">
                    <w:pPr>
                      <w:pStyle w:val="Bibliography"/>
                      <w:rPr>
                        <w:noProof/>
                      </w:rPr>
                    </w:pPr>
                    <w:r>
                      <w:rPr>
                        <w:noProof/>
                      </w:rPr>
                      <w:t>“System Components,” Onosproject, [Online]. Available: https://wiki.onosproject.org/display/ONOS/System+Components.</w:t>
                    </w:r>
                  </w:p>
                </w:tc>
              </w:tr>
              <w:tr w:rsidR="004B21B1" w14:paraId="42F2DF00" w14:textId="77777777">
                <w:trPr>
                  <w:divId w:val="1693069538"/>
                  <w:tblCellSpacing w:w="15" w:type="dxa"/>
                </w:trPr>
                <w:tc>
                  <w:tcPr>
                    <w:tcW w:w="50" w:type="pct"/>
                    <w:hideMark/>
                  </w:tcPr>
                  <w:p w14:paraId="468268E7" w14:textId="77777777" w:rsidR="004B21B1" w:rsidRDefault="004B21B1">
                    <w:pPr>
                      <w:pStyle w:val="Bibliography"/>
                      <w:rPr>
                        <w:noProof/>
                      </w:rPr>
                    </w:pPr>
                    <w:r>
                      <w:rPr>
                        <w:noProof/>
                      </w:rPr>
                      <w:t xml:space="preserve">[32] </w:t>
                    </w:r>
                  </w:p>
                </w:tc>
                <w:tc>
                  <w:tcPr>
                    <w:tcW w:w="0" w:type="auto"/>
                    <w:hideMark/>
                  </w:tcPr>
                  <w:p w14:paraId="13FF447B" w14:textId="77777777" w:rsidR="004B21B1" w:rsidRDefault="004B21B1">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4B21B1" w14:paraId="51336A67" w14:textId="77777777">
                <w:trPr>
                  <w:divId w:val="1693069538"/>
                  <w:tblCellSpacing w:w="15" w:type="dxa"/>
                </w:trPr>
                <w:tc>
                  <w:tcPr>
                    <w:tcW w:w="50" w:type="pct"/>
                    <w:hideMark/>
                  </w:tcPr>
                  <w:p w14:paraId="7A61E54D" w14:textId="77777777" w:rsidR="004B21B1" w:rsidRDefault="004B21B1">
                    <w:pPr>
                      <w:pStyle w:val="Bibliography"/>
                      <w:rPr>
                        <w:noProof/>
                      </w:rPr>
                    </w:pPr>
                    <w:r>
                      <w:rPr>
                        <w:noProof/>
                      </w:rPr>
                      <w:t xml:space="preserve">[33] </w:t>
                    </w:r>
                  </w:p>
                </w:tc>
                <w:tc>
                  <w:tcPr>
                    <w:tcW w:w="0" w:type="auto"/>
                    <w:hideMark/>
                  </w:tcPr>
                  <w:p w14:paraId="18A6C72B" w14:textId="77777777" w:rsidR="004B21B1" w:rsidRDefault="004B21B1">
                    <w:pPr>
                      <w:pStyle w:val="Bibliography"/>
                      <w:rPr>
                        <w:noProof/>
                      </w:rPr>
                    </w:pPr>
                    <w:r>
                      <w:rPr>
                        <w:noProof/>
                      </w:rPr>
                      <w:t>“Guides,” Onosproject, [Online]. Available: https://wiki.onosproject.org/display/ONOS/Guides.</w:t>
                    </w:r>
                  </w:p>
                </w:tc>
              </w:tr>
              <w:tr w:rsidR="004B21B1" w14:paraId="31B524AE" w14:textId="77777777">
                <w:trPr>
                  <w:divId w:val="1693069538"/>
                  <w:tblCellSpacing w:w="15" w:type="dxa"/>
                </w:trPr>
                <w:tc>
                  <w:tcPr>
                    <w:tcW w:w="50" w:type="pct"/>
                    <w:hideMark/>
                  </w:tcPr>
                  <w:p w14:paraId="3C85CA95" w14:textId="77777777" w:rsidR="004B21B1" w:rsidRDefault="004B21B1">
                    <w:pPr>
                      <w:pStyle w:val="Bibliography"/>
                      <w:rPr>
                        <w:noProof/>
                      </w:rPr>
                    </w:pPr>
                    <w:r>
                      <w:rPr>
                        <w:noProof/>
                      </w:rPr>
                      <w:t xml:space="preserve">[34] </w:t>
                    </w:r>
                  </w:p>
                </w:tc>
                <w:tc>
                  <w:tcPr>
                    <w:tcW w:w="0" w:type="auto"/>
                    <w:hideMark/>
                  </w:tcPr>
                  <w:p w14:paraId="73B995CF" w14:textId="77777777" w:rsidR="004B21B1" w:rsidRDefault="004B21B1">
                    <w:pPr>
                      <w:pStyle w:val="Bibliography"/>
                      <w:rPr>
                        <w:noProof/>
                      </w:rPr>
                    </w:pPr>
                    <w:r>
                      <w:rPr>
                        <w:noProof/>
                      </w:rPr>
                      <w:t>R. 6020, “YANG - A Data Modeling Language for the Network Configuration Protocol,” [Online]. Available: https://www.rfc-editor.org/rfc/rfc6020.</w:t>
                    </w:r>
                  </w:p>
                </w:tc>
              </w:tr>
              <w:tr w:rsidR="004B21B1" w14:paraId="03C13EF4" w14:textId="77777777">
                <w:trPr>
                  <w:divId w:val="1693069538"/>
                  <w:tblCellSpacing w:w="15" w:type="dxa"/>
                </w:trPr>
                <w:tc>
                  <w:tcPr>
                    <w:tcW w:w="50" w:type="pct"/>
                    <w:hideMark/>
                  </w:tcPr>
                  <w:p w14:paraId="0D4CF211" w14:textId="77777777" w:rsidR="004B21B1" w:rsidRDefault="004B21B1">
                    <w:pPr>
                      <w:pStyle w:val="Bibliography"/>
                      <w:rPr>
                        <w:noProof/>
                      </w:rPr>
                    </w:pPr>
                    <w:r>
                      <w:rPr>
                        <w:noProof/>
                      </w:rPr>
                      <w:t xml:space="preserve">[35] </w:t>
                    </w:r>
                  </w:p>
                </w:tc>
                <w:tc>
                  <w:tcPr>
                    <w:tcW w:w="0" w:type="auto"/>
                    <w:hideMark/>
                  </w:tcPr>
                  <w:p w14:paraId="5BEF3B42" w14:textId="77777777" w:rsidR="004B21B1" w:rsidRDefault="004B21B1">
                    <w:pPr>
                      <w:pStyle w:val="Bibliography"/>
                      <w:rPr>
                        <w:noProof/>
                      </w:rPr>
                    </w:pPr>
                    <w:r>
                      <w:rPr>
                        <w:noProof/>
                      </w:rPr>
                      <w:t>“OSGi Service Gateway Specification,” 2000. [Online]. Available: https://docs.osgi.org/download/r1/r1.osgi-spec.pdf.</w:t>
                    </w:r>
                  </w:p>
                </w:tc>
              </w:tr>
              <w:tr w:rsidR="004B21B1" w14:paraId="2E5D34C1" w14:textId="77777777">
                <w:trPr>
                  <w:divId w:val="1693069538"/>
                  <w:tblCellSpacing w:w="15" w:type="dxa"/>
                </w:trPr>
                <w:tc>
                  <w:tcPr>
                    <w:tcW w:w="50" w:type="pct"/>
                    <w:hideMark/>
                  </w:tcPr>
                  <w:p w14:paraId="2798C04D" w14:textId="77777777" w:rsidR="004B21B1" w:rsidRDefault="004B21B1">
                    <w:pPr>
                      <w:pStyle w:val="Bibliography"/>
                      <w:rPr>
                        <w:noProof/>
                      </w:rPr>
                    </w:pPr>
                    <w:r>
                      <w:rPr>
                        <w:noProof/>
                      </w:rPr>
                      <w:t xml:space="preserve">[36] </w:t>
                    </w:r>
                  </w:p>
                </w:tc>
                <w:tc>
                  <w:tcPr>
                    <w:tcW w:w="0" w:type="auto"/>
                    <w:hideMark/>
                  </w:tcPr>
                  <w:p w14:paraId="2A162383" w14:textId="77777777" w:rsidR="004B21B1" w:rsidRDefault="004B21B1">
                    <w:pPr>
                      <w:pStyle w:val="Bibliography"/>
                      <w:rPr>
                        <w:noProof/>
                      </w:rPr>
                    </w:pPr>
                    <w:r>
                      <w:rPr>
                        <w:noProof/>
                      </w:rPr>
                      <w:t>“Karaf,” [Online]. Available: https://karaf.apache.org/.</w:t>
                    </w:r>
                  </w:p>
                </w:tc>
              </w:tr>
              <w:tr w:rsidR="004B21B1" w14:paraId="2C4CDE09" w14:textId="77777777">
                <w:trPr>
                  <w:divId w:val="1693069538"/>
                  <w:tblCellSpacing w:w="15" w:type="dxa"/>
                </w:trPr>
                <w:tc>
                  <w:tcPr>
                    <w:tcW w:w="50" w:type="pct"/>
                    <w:hideMark/>
                  </w:tcPr>
                  <w:p w14:paraId="48BD93A0" w14:textId="77777777" w:rsidR="004B21B1" w:rsidRDefault="004B21B1">
                    <w:pPr>
                      <w:pStyle w:val="Bibliography"/>
                      <w:rPr>
                        <w:noProof/>
                      </w:rPr>
                    </w:pPr>
                    <w:r>
                      <w:rPr>
                        <w:noProof/>
                      </w:rPr>
                      <w:t xml:space="preserve">[37] </w:t>
                    </w:r>
                  </w:p>
                </w:tc>
                <w:tc>
                  <w:tcPr>
                    <w:tcW w:w="0" w:type="auto"/>
                    <w:hideMark/>
                  </w:tcPr>
                  <w:p w14:paraId="2BD52DDA" w14:textId="77777777" w:rsidR="004B21B1" w:rsidRDefault="004B21B1">
                    <w:pPr>
                      <w:pStyle w:val="Bibliography"/>
                      <w:rPr>
                        <w:noProof/>
                      </w:rPr>
                    </w:pPr>
                    <w:r>
                      <w:rPr>
                        <w:noProof/>
                      </w:rPr>
                      <w:t>“OpenDaylight Platform Overview,” OpenDaylight, [Online]. Available: https://www.opendaylight.org/about/platform-overview.</w:t>
                    </w:r>
                  </w:p>
                </w:tc>
              </w:tr>
              <w:tr w:rsidR="004B21B1" w14:paraId="2E8F99C7" w14:textId="77777777">
                <w:trPr>
                  <w:divId w:val="1693069538"/>
                  <w:tblCellSpacing w:w="15" w:type="dxa"/>
                </w:trPr>
                <w:tc>
                  <w:tcPr>
                    <w:tcW w:w="50" w:type="pct"/>
                    <w:hideMark/>
                  </w:tcPr>
                  <w:p w14:paraId="1BEED0F2" w14:textId="77777777" w:rsidR="004B21B1" w:rsidRDefault="004B21B1">
                    <w:pPr>
                      <w:pStyle w:val="Bibliography"/>
                      <w:rPr>
                        <w:noProof/>
                      </w:rPr>
                    </w:pPr>
                    <w:r>
                      <w:rPr>
                        <w:noProof/>
                      </w:rPr>
                      <w:t xml:space="preserve">[38] </w:t>
                    </w:r>
                  </w:p>
                </w:tc>
                <w:tc>
                  <w:tcPr>
                    <w:tcW w:w="0" w:type="auto"/>
                    <w:hideMark/>
                  </w:tcPr>
                  <w:p w14:paraId="33D286F1" w14:textId="77777777" w:rsidR="004B21B1" w:rsidRDefault="004B21B1">
                    <w:pPr>
                      <w:pStyle w:val="Bibliography"/>
                      <w:rPr>
                        <w:noProof/>
                      </w:rPr>
                    </w:pPr>
                    <w:r>
                      <w:rPr>
                        <w:noProof/>
                      </w:rPr>
                      <w:t>“Getting Started Guide,” OpenDaylight , [Online]. Available: https://docs.opendaylight.org/en/stable-phosphorus/getting-started-guide/index.html.</w:t>
                    </w:r>
                  </w:p>
                </w:tc>
              </w:tr>
              <w:tr w:rsidR="004B21B1" w14:paraId="7A69071F" w14:textId="77777777">
                <w:trPr>
                  <w:divId w:val="1693069538"/>
                  <w:tblCellSpacing w:w="15" w:type="dxa"/>
                </w:trPr>
                <w:tc>
                  <w:tcPr>
                    <w:tcW w:w="50" w:type="pct"/>
                    <w:hideMark/>
                  </w:tcPr>
                  <w:p w14:paraId="560B330B" w14:textId="77777777" w:rsidR="004B21B1" w:rsidRDefault="004B21B1">
                    <w:pPr>
                      <w:pStyle w:val="Bibliography"/>
                      <w:rPr>
                        <w:noProof/>
                      </w:rPr>
                    </w:pPr>
                    <w:r>
                      <w:rPr>
                        <w:noProof/>
                      </w:rPr>
                      <w:t xml:space="preserve">[39] </w:t>
                    </w:r>
                  </w:p>
                </w:tc>
                <w:tc>
                  <w:tcPr>
                    <w:tcW w:w="0" w:type="auto"/>
                    <w:hideMark/>
                  </w:tcPr>
                  <w:p w14:paraId="06B21F57" w14:textId="77777777" w:rsidR="004B21B1" w:rsidRDefault="004B21B1">
                    <w:pPr>
                      <w:pStyle w:val="Bibliography"/>
                      <w:rPr>
                        <w:noProof/>
                      </w:rPr>
                    </w:pPr>
                    <w:r>
                      <w:rPr>
                        <w:noProof/>
                      </w:rPr>
                      <w:t>F. Tomonori, “Introduction to Ryu SDN framework,” [Online]. Available: https://ryu-sdn.org/slides/ONS2013-april-ryu-intro.pdf.</w:t>
                    </w:r>
                  </w:p>
                </w:tc>
              </w:tr>
              <w:tr w:rsidR="004B21B1" w14:paraId="059F1713" w14:textId="77777777">
                <w:trPr>
                  <w:divId w:val="1693069538"/>
                  <w:tblCellSpacing w:w="15" w:type="dxa"/>
                </w:trPr>
                <w:tc>
                  <w:tcPr>
                    <w:tcW w:w="50" w:type="pct"/>
                    <w:hideMark/>
                  </w:tcPr>
                  <w:p w14:paraId="2A432B25" w14:textId="77777777" w:rsidR="004B21B1" w:rsidRDefault="004B21B1">
                    <w:pPr>
                      <w:pStyle w:val="Bibliography"/>
                      <w:rPr>
                        <w:noProof/>
                      </w:rPr>
                    </w:pPr>
                    <w:r>
                      <w:rPr>
                        <w:noProof/>
                      </w:rPr>
                      <w:t xml:space="preserve">[40] </w:t>
                    </w:r>
                  </w:p>
                </w:tc>
                <w:tc>
                  <w:tcPr>
                    <w:tcW w:w="0" w:type="auto"/>
                    <w:hideMark/>
                  </w:tcPr>
                  <w:p w14:paraId="6DDB0015" w14:textId="77777777" w:rsidR="004B21B1" w:rsidRDefault="004B21B1">
                    <w:pPr>
                      <w:pStyle w:val="Bibliography"/>
                      <w:rPr>
                        <w:noProof/>
                      </w:rPr>
                    </w:pPr>
                    <w:r>
                      <w:rPr>
                        <w:noProof/>
                      </w:rPr>
                      <w:t>I. Y. Kazutaka Morita, “Ryu: Network Operating System,” [Online]. Available: https://ryu-sdn.org/slides/LinuxConJapan2012.pdf.</w:t>
                    </w:r>
                  </w:p>
                </w:tc>
              </w:tr>
              <w:tr w:rsidR="004B21B1" w14:paraId="45397C99" w14:textId="77777777">
                <w:trPr>
                  <w:divId w:val="1693069538"/>
                  <w:tblCellSpacing w:w="15" w:type="dxa"/>
                </w:trPr>
                <w:tc>
                  <w:tcPr>
                    <w:tcW w:w="50" w:type="pct"/>
                    <w:hideMark/>
                  </w:tcPr>
                  <w:p w14:paraId="4344E7AE" w14:textId="77777777" w:rsidR="004B21B1" w:rsidRDefault="004B21B1">
                    <w:pPr>
                      <w:pStyle w:val="Bibliography"/>
                      <w:rPr>
                        <w:noProof/>
                      </w:rPr>
                    </w:pPr>
                    <w:r>
                      <w:rPr>
                        <w:noProof/>
                      </w:rPr>
                      <w:t xml:space="preserve">[41] </w:t>
                    </w:r>
                  </w:p>
                </w:tc>
                <w:tc>
                  <w:tcPr>
                    <w:tcW w:w="0" w:type="auto"/>
                    <w:hideMark/>
                  </w:tcPr>
                  <w:p w14:paraId="4578C565" w14:textId="77777777" w:rsidR="004B21B1" w:rsidRDefault="004B21B1">
                    <w:pPr>
                      <w:pStyle w:val="Bibliography"/>
                      <w:rPr>
                        <w:noProof/>
                      </w:rPr>
                    </w:pPr>
                    <w:r>
                      <w:rPr>
                        <w:noProof/>
                      </w:rPr>
                      <w:t>“Ryu SDN Framework,” [Online]. Available: https://book.ryu-sdn.org/en/html/index.html.</w:t>
                    </w:r>
                  </w:p>
                </w:tc>
              </w:tr>
              <w:tr w:rsidR="004B21B1" w14:paraId="4498716E" w14:textId="77777777">
                <w:trPr>
                  <w:divId w:val="1693069538"/>
                  <w:tblCellSpacing w:w="15" w:type="dxa"/>
                </w:trPr>
                <w:tc>
                  <w:tcPr>
                    <w:tcW w:w="50" w:type="pct"/>
                    <w:hideMark/>
                  </w:tcPr>
                  <w:p w14:paraId="496DC94E" w14:textId="77777777" w:rsidR="004B21B1" w:rsidRDefault="004B21B1">
                    <w:pPr>
                      <w:pStyle w:val="Bibliography"/>
                      <w:rPr>
                        <w:noProof/>
                      </w:rPr>
                    </w:pPr>
                    <w:r>
                      <w:rPr>
                        <w:noProof/>
                      </w:rPr>
                      <w:t xml:space="preserve">[42] </w:t>
                    </w:r>
                  </w:p>
                </w:tc>
                <w:tc>
                  <w:tcPr>
                    <w:tcW w:w="0" w:type="auto"/>
                    <w:hideMark/>
                  </w:tcPr>
                  <w:p w14:paraId="13D0995E" w14:textId="77777777" w:rsidR="004B21B1" w:rsidRDefault="004B21B1">
                    <w:pPr>
                      <w:pStyle w:val="Bibliography"/>
                      <w:rPr>
                        <w:noProof/>
                      </w:rPr>
                    </w:pPr>
                    <w:r>
                      <w:rPr>
                        <w:noProof/>
                      </w:rPr>
                      <w:t>“FaucetSDN Ryu Source code,” [Online]. Available: https://github.com/faucetsdn/ryu.</w:t>
                    </w:r>
                  </w:p>
                </w:tc>
              </w:tr>
              <w:tr w:rsidR="004B21B1" w14:paraId="70C6B79E" w14:textId="77777777">
                <w:trPr>
                  <w:divId w:val="1693069538"/>
                  <w:tblCellSpacing w:w="15" w:type="dxa"/>
                </w:trPr>
                <w:tc>
                  <w:tcPr>
                    <w:tcW w:w="50" w:type="pct"/>
                    <w:hideMark/>
                  </w:tcPr>
                  <w:p w14:paraId="27447156" w14:textId="77777777" w:rsidR="004B21B1" w:rsidRDefault="004B21B1">
                    <w:pPr>
                      <w:pStyle w:val="Bibliography"/>
                      <w:rPr>
                        <w:noProof/>
                      </w:rPr>
                    </w:pPr>
                    <w:r>
                      <w:rPr>
                        <w:noProof/>
                      </w:rPr>
                      <w:t xml:space="preserve">[43] </w:t>
                    </w:r>
                  </w:p>
                </w:tc>
                <w:tc>
                  <w:tcPr>
                    <w:tcW w:w="0" w:type="auto"/>
                    <w:hideMark/>
                  </w:tcPr>
                  <w:p w14:paraId="07BCCB0F" w14:textId="77777777" w:rsidR="004B21B1" w:rsidRDefault="004B21B1">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4B21B1" w14:paraId="02146C62" w14:textId="77777777">
                <w:trPr>
                  <w:divId w:val="1693069538"/>
                  <w:tblCellSpacing w:w="15" w:type="dxa"/>
                </w:trPr>
                <w:tc>
                  <w:tcPr>
                    <w:tcW w:w="50" w:type="pct"/>
                    <w:hideMark/>
                  </w:tcPr>
                  <w:p w14:paraId="127F18F2" w14:textId="77777777" w:rsidR="004B21B1" w:rsidRDefault="004B21B1">
                    <w:pPr>
                      <w:pStyle w:val="Bibliography"/>
                      <w:rPr>
                        <w:noProof/>
                      </w:rPr>
                    </w:pPr>
                    <w:r>
                      <w:rPr>
                        <w:noProof/>
                      </w:rPr>
                      <w:t xml:space="preserve">[44] </w:t>
                    </w:r>
                  </w:p>
                </w:tc>
                <w:tc>
                  <w:tcPr>
                    <w:tcW w:w="0" w:type="auto"/>
                    <w:hideMark/>
                  </w:tcPr>
                  <w:p w14:paraId="30ECA8CC" w14:textId="77777777" w:rsidR="004B21B1" w:rsidRDefault="004B21B1">
                    <w:pPr>
                      <w:pStyle w:val="Bibliography"/>
                      <w:rPr>
                        <w:noProof/>
                      </w:rPr>
                    </w:pPr>
                    <w:r>
                      <w:rPr>
                        <w:noProof/>
                      </w:rPr>
                      <w:t xml:space="preserve">R. M. R. B. Arpit Gupta, “An Industrial-Scale Software Defined Internet Exchange Point”. </w:t>
                    </w:r>
                  </w:p>
                </w:tc>
              </w:tr>
              <w:tr w:rsidR="004B21B1" w14:paraId="0356C9E0" w14:textId="77777777">
                <w:trPr>
                  <w:divId w:val="1693069538"/>
                  <w:tblCellSpacing w:w="15" w:type="dxa"/>
                </w:trPr>
                <w:tc>
                  <w:tcPr>
                    <w:tcW w:w="50" w:type="pct"/>
                    <w:hideMark/>
                  </w:tcPr>
                  <w:p w14:paraId="648EB002" w14:textId="77777777" w:rsidR="004B21B1" w:rsidRDefault="004B21B1">
                    <w:pPr>
                      <w:pStyle w:val="Bibliography"/>
                      <w:rPr>
                        <w:noProof/>
                      </w:rPr>
                    </w:pPr>
                    <w:r>
                      <w:rPr>
                        <w:noProof/>
                      </w:rPr>
                      <w:t xml:space="preserve">[45] </w:t>
                    </w:r>
                  </w:p>
                </w:tc>
                <w:tc>
                  <w:tcPr>
                    <w:tcW w:w="0" w:type="auto"/>
                    <w:hideMark/>
                  </w:tcPr>
                  <w:p w14:paraId="510336B6" w14:textId="77777777" w:rsidR="004B21B1" w:rsidRDefault="004B21B1">
                    <w:pPr>
                      <w:pStyle w:val="Bibliography"/>
                      <w:rPr>
                        <w:noProof/>
                      </w:rPr>
                    </w:pPr>
                    <w:r>
                      <w:rPr>
                        <w:noProof/>
                      </w:rPr>
                      <w:t xml:space="preserve">H. Z. M. F. Naga Katta, “Ravana: Controller Fault-Tolerance in Software-Defined Networking”. </w:t>
                    </w:r>
                  </w:p>
                </w:tc>
              </w:tr>
              <w:tr w:rsidR="004B21B1" w14:paraId="449B29A0" w14:textId="77777777">
                <w:trPr>
                  <w:divId w:val="1693069538"/>
                  <w:tblCellSpacing w:w="15" w:type="dxa"/>
                </w:trPr>
                <w:tc>
                  <w:tcPr>
                    <w:tcW w:w="50" w:type="pct"/>
                    <w:hideMark/>
                  </w:tcPr>
                  <w:p w14:paraId="338B3D1D" w14:textId="77777777" w:rsidR="004B21B1" w:rsidRDefault="004B21B1">
                    <w:pPr>
                      <w:pStyle w:val="Bibliography"/>
                      <w:rPr>
                        <w:noProof/>
                      </w:rPr>
                    </w:pPr>
                    <w:r>
                      <w:rPr>
                        <w:noProof/>
                      </w:rPr>
                      <w:t xml:space="preserve">[46] </w:t>
                    </w:r>
                  </w:p>
                </w:tc>
                <w:tc>
                  <w:tcPr>
                    <w:tcW w:w="0" w:type="auto"/>
                    <w:hideMark/>
                  </w:tcPr>
                  <w:p w14:paraId="7FB457D9" w14:textId="77777777" w:rsidR="004B21B1" w:rsidRDefault="004B21B1">
                    <w:pPr>
                      <w:pStyle w:val="Bibliography"/>
                      <w:rPr>
                        <w:noProof/>
                      </w:rPr>
                    </w:pPr>
                    <w:r>
                      <w:rPr>
                        <w:noProof/>
                      </w:rPr>
                      <w:t>“Open vSwitch,” [Online]. Available: https://www.openvswitch.org/.</w:t>
                    </w:r>
                  </w:p>
                </w:tc>
              </w:tr>
              <w:tr w:rsidR="004B21B1" w14:paraId="4615679F" w14:textId="77777777">
                <w:trPr>
                  <w:divId w:val="1693069538"/>
                  <w:tblCellSpacing w:w="15" w:type="dxa"/>
                </w:trPr>
                <w:tc>
                  <w:tcPr>
                    <w:tcW w:w="50" w:type="pct"/>
                    <w:hideMark/>
                  </w:tcPr>
                  <w:p w14:paraId="0F98BA77" w14:textId="77777777" w:rsidR="004B21B1" w:rsidRDefault="004B21B1">
                    <w:pPr>
                      <w:pStyle w:val="Bibliography"/>
                      <w:rPr>
                        <w:noProof/>
                      </w:rPr>
                    </w:pPr>
                    <w:r>
                      <w:rPr>
                        <w:noProof/>
                      </w:rPr>
                      <w:t xml:space="preserve">[47] </w:t>
                    </w:r>
                  </w:p>
                </w:tc>
                <w:tc>
                  <w:tcPr>
                    <w:tcW w:w="0" w:type="auto"/>
                    <w:hideMark/>
                  </w:tcPr>
                  <w:p w14:paraId="71362AD0" w14:textId="77777777" w:rsidR="004B21B1" w:rsidRDefault="004B21B1">
                    <w:pPr>
                      <w:pStyle w:val="Bibliography"/>
                      <w:rPr>
                        <w:noProof/>
                      </w:rPr>
                    </w:pPr>
                    <w:r>
                      <w:rPr>
                        <w:noProof/>
                      </w:rPr>
                      <w:t>“Pica8,” [Online]. Available: https://www.pica8.com/.</w:t>
                    </w:r>
                  </w:p>
                </w:tc>
              </w:tr>
              <w:tr w:rsidR="004B21B1" w14:paraId="7ABA39B0" w14:textId="77777777">
                <w:trPr>
                  <w:divId w:val="1693069538"/>
                  <w:tblCellSpacing w:w="15" w:type="dxa"/>
                </w:trPr>
                <w:tc>
                  <w:tcPr>
                    <w:tcW w:w="50" w:type="pct"/>
                    <w:hideMark/>
                  </w:tcPr>
                  <w:p w14:paraId="3E35148E" w14:textId="77777777" w:rsidR="004B21B1" w:rsidRDefault="004B21B1">
                    <w:pPr>
                      <w:pStyle w:val="Bibliography"/>
                      <w:rPr>
                        <w:noProof/>
                      </w:rPr>
                    </w:pPr>
                    <w:r>
                      <w:rPr>
                        <w:noProof/>
                      </w:rPr>
                      <w:t xml:space="preserve">[48] </w:t>
                    </w:r>
                  </w:p>
                </w:tc>
                <w:tc>
                  <w:tcPr>
                    <w:tcW w:w="0" w:type="auto"/>
                    <w:hideMark/>
                  </w:tcPr>
                  <w:p w14:paraId="1562649B" w14:textId="77777777" w:rsidR="004B21B1" w:rsidRDefault="004B21B1">
                    <w:pPr>
                      <w:pStyle w:val="Bibliography"/>
                      <w:rPr>
                        <w:noProof/>
                      </w:rPr>
                    </w:pPr>
                    <w:r>
                      <w:rPr>
                        <w:noProof/>
                      </w:rPr>
                      <w:t>“OpenFlow software switch 1.3,” CPqD , [Online]. Available: https://cpqd.github.io/ofsoftswitch13/.</w:t>
                    </w:r>
                  </w:p>
                </w:tc>
              </w:tr>
              <w:tr w:rsidR="004B21B1" w14:paraId="7FB4765D" w14:textId="77777777">
                <w:trPr>
                  <w:divId w:val="1693069538"/>
                  <w:tblCellSpacing w:w="15" w:type="dxa"/>
                </w:trPr>
                <w:tc>
                  <w:tcPr>
                    <w:tcW w:w="50" w:type="pct"/>
                    <w:hideMark/>
                  </w:tcPr>
                  <w:p w14:paraId="55441BA8" w14:textId="77777777" w:rsidR="004B21B1" w:rsidRDefault="004B21B1">
                    <w:pPr>
                      <w:pStyle w:val="Bibliography"/>
                      <w:rPr>
                        <w:noProof/>
                      </w:rPr>
                    </w:pPr>
                    <w:r>
                      <w:rPr>
                        <w:noProof/>
                      </w:rPr>
                      <w:t xml:space="preserve">[49] </w:t>
                    </w:r>
                  </w:p>
                </w:tc>
                <w:tc>
                  <w:tcPr>
                    <w:tcW w:w="0" w:type="auto"/>
                    <w:hideMark/>
                  </w:tcPr>
                  <w:p w14:paraId="30E5ECA6" w14:textId="77777777" w:rsidR="004B21B1" w:rsidRDefault="004B21B1">
                    <w:pPr>
                      <w:pStyle w:val="Bibliography"/>
                      <w:rPr>
                        <w:noProof/>
                      </w:rPr>
                    </w:pPr>
                    <w:r>
                      <w:rPr>
                        <w:noProof/>
                      </w:rPr>
                      <w:t>“LINC - OpenFlow software switch,” [Online]. Available: https://github.com/FlowForwarding/LINC-Switch.</w:t>
                    </w:r>
                  </w:p>
                </w:tc>
              </w:tr>
              <w:tr w:rsidR="004B21B1" w14:paraId="776742CC" w14:textId="77777777">
                <w:trPr>
                  <w:divId w:val="1693069538"/>
                  <w:tblCellSpacing w:w="15" w:type="dxa"/>
                </w:trPr>
                <w:tc>
                  <w:tcPr>
                    <w:tcW w:w="50" w:type="pct"/>
                    <w:hideMark/>
                  </w:tcPr>
                  <w:p w14:paraId="492DDABA" w14:textId="77777777" w:rsidR="004B21B1" w:rsidRDefault="004B21B1">
                    <w:pPr>
                      <w:pStyle w:val="Bibliography"/>
                      <w:rPr>
                        <w:noProof/>
                      </w:rPr>
                    </w:pPr>
                    <w:r>
                      <w:rPr>
                        <w:noProof/>
                      </w:rPr>
                      <w:t xml:space="preserve">[50] </w:t>
                    </w:r>
                  </w:p>
                </w:tc>
                <w:tc>
                  <w:tcPr>
                    <w:tcW w:w="0" w:type="auto"/>
                    <w:hideMark/>
                  </w:tcPr>
                  <w:p w14:paraId="7F2CDEAB" w14:textId="77777777" w:rsidR="004B21B1" w:rsidRDefault="004B21B1">
                    <w:pPr>
                      <w:pStyle w:val="Bibliography"/>
                      <w:rPr>
                        <w:noProof/>
                      </w:rPr>
                    </w:pPr>
                    <w:r>
                      <w:rPr>
                        <w:noProof/>
                      </w:rPr>
                      <w:t>“Indigo Virtual Switch,” [Online]. Available: https://github.com/floodlight/ivs.</w:t>
                    </w:r>
                  </w:p>
                </w:tc>
              </w:tr>
              <w:tr w:rsidR="004B21B1" w14:paraId="198B9991" w14:textId="77777777">
                <w:trPr>
                  <w:divId w:val="1693069538"/>
                  <w:tblCellSpacing w:w="15" w:type="dxa"/>
                </w:trPr>
                <w:tc>
                  <w:tcPr>
                    <w:tcW w:w="50" w:type="pct"/>
                    <w:hideMark/>
                  </w:tcPr>
                  <w:p w14:paraId="4F7A95E7" w14:textId="77777777" w:rsidR="004B21B1" w:rsidRDefault="004B21B1">
                    <w:pPr>
                      <w:pStyle w:val="Bibliography"/>
                      <w:rPr>
                        <w:noProof/>
                      </w:rPr>
                    </w:pPr>
                    <w:r>
                      <w:rPr>
                        <w:noProof/>
                      </w:rPr>
                      <w:t xml:space="preserve">[51] </w:t>
                    </w:r>
                  </w:p>
                </w:tc>
                <w:tc>
                  <w:tcPr>
                    <w:tcW w:w="0" w:type="auto"/>
                    <w:hideMark/>
                  </w:tcPr>
                  <w:p w14:paraId="2CD59A42" w14:textId="77777777" w:rsidR="004B21B1" w:rsidRDefault="004B21B1">
                    <w:pPr>
                      <w:pStyle w:val="Bibliography"/>
                      <w:rPr>
                        <w:noProof/>
                      </w:rPr>
                    </w:pPr>
                    <w:r>
                      <w:rPr>
                        <w:noProof/>
                      </w:rPr>
                      <w:t>“Why Open vSwitch?,” [Online]. Available: https://github.com/openvswitch/ovs/blob/master/Documentation/intro/why-ovs.rst.</w:t>
                    </w:r>
                  </w:p>
                </w:tc>
              </w:tr>
              <w:tr w:rsidR="004B21B1" w14:paraId="58FCE676" w14:textId="77777777">
                <w:trPr>
                  <w:divId w:val="1693069538"/>
                  <w:tblCellSpacing w:w="15" w:type="dxa"/>
                </w:trPr>
                <w:tc>
                  <w:tcPr>
                    <w:tcW w:w="50" w:type="pct"/>
                    <w:hideMark/>
                  </w:tcPr>
                  <w:p w14:paraId="1B8EFD03" w14:textId="77777777" w:rsidR="004B21B1" w:rsidRDefault="004B21B1">
                    <w:pPr>
                      <w:pStyle w:val="Bibliography"/>
                      <w:rPr>
                        <w:noProof/>
                      </w:rPr>
                    </w:pPr>
                    <w:r>
                      <w:rPr>
                        <w:noProof/>
                      </w:rPr>
                      <w:t xml:space="preserve">[52] </w:t>
                    </w:r>
                  </w:p>
                </w:tc>
                <w:tc>
                  <w:tcPr>
                    <w:tcW w:w="0" w:type="auto"/>
                    <w:hideMark/>
                  </w:tcPr>
                  <w:p w14:paraId="578D0B72" w14:textId="77777777" w:rsidR="004B21B1" w:rsidRDefault="004B21B1">
                    <w:pPr>
                      <w:pStyle w:val="Bibliography"/>
                      <w:rPr>
                        <w:noProof/>
                      </w:rPr>
                    </w:pPr>
                    <w:r>
                      <w:rPr>
                        <w:noProof/>
                      </w:rPr>
                      <w:t>“Mininet,” [Online]. Available: http://mininet.org/.</w:t>
                    </w:r>
                  </w:p>
                </w:tc>
              </w:tr>
              <w:tr w:rsidR="004B21B1" w14:paraId="41D315DB" w14:textId="77777777">
                <w:trPr>
                  <w:divId w:val="1693069538"/>
                  <w:tblCellSpacing w:w="15" w:type="dxa"/>
                </w:trPr>
                <w:tc>
                  <w:tcPr>
                    <w:tcW w:w="50" w:type="pct"/>
                    <w:hideMark/>
                  </w:tcPr>
                  <w:p w14:paraId="792212BB" w14:textId="77777777" w:rsidR="004B21B1" w:rsidRDefault="004B21B1">
                    <w:pPr>
                      <w:pStyle w:val="Bibliography"/>
                      <w:rPr>
                        <w:noProof/>
                      </w:rPr>
                    </w:pPr>
                    <w:r>
                      <w:rPr>
                        <w:noProof/>
                      </w:rPr>
                      <w:t xml:space="preserve">[53] </w:t>
                    </w:r>
                  </w:p>
                </w:tc>
                <w:tc>
                  <w:tcPr>
                    <w:tcW w:w="0" w:type="auto"/>
                    <w:hideMark/>
                  </w:tcPr>
                  <w:p w14:paraId="2B359648" w14:textId="77777777" w:rsidR="004B21B1" w:rsidRDefault="004B21B1">
                    <w:pPr>
                      <w:pStyle w:val="Bibliography"/>
                      <w:rPr>
                        <w:noProof/>
                      </w:rPr>
                    </w:pPr>
                    <w:r>
                      <w:rPr>
                        <w:noProof/>
                      </w:rPr>
                      <w:t>“Download/Get Started With Mininet,” [Online]. Available: http://mininet.org/download/.</w:t>
                    </w:r>
                  </w:p>
                </w:tc>
              </w:tr>
              <w:tr w:rsidR="004B21B1" w14:paraId="74BE5CBB" w14:textId="77777777">
                <w:trPr>
                  <w:divId w:val="1693069538"/>
                  <w:tblCellSpacing w:w="15" w:type="dxa"/>
                </w:trPr>
                <w:tc>
                  <w:tcPr>
                    <w:tcW w:w="50" w:type="pct"/>
                    <w:hideMark/>
                  </w:tcPr>
                  <w:p w14:paraId="59FA5A42" w14:textId="77777777" w:rsidR="004B21B1" w:rsidRDefault="004B21B1">
                    <w:pPr>
                      <w:pStyle w:val="Bibliography"/>
                      <w:rPr>
                        <w:noProof/>
                      </w:rPr>
                    </w:pPr>
                    <w:r>
                      <w:rPr>
                        <w:noProof/>
                      </w:rPr>
                      <w:t xml:space="preserve">[54] </w:t>
                    </w:r>
                  </w:p>
                </w:tc>
                <w:tc>
                  <w:tcPr>
                    <w:tcW w:w="0" w:type="auto"/>
                    <w:hideMark/>
                  </w:tcPr>
                  <w:p w14:paraId="74657ECC" w14:textId="77777777" w:rsidR="004B21B1" w:rsidRDefault="004B21B1">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4B21B1" w14:paraId="7BF9A4C6" w14:textId="77777777">
                <w:trPr>
                  <w:divId w:val="1693069538"/>
                  <w:tblCellSpacing w:w="15" w:type="dxa"/>
                </w:trPr>
                <w:tc>
                  <w:tcPr>
                    <w:tcW w:w="50" w:type="pct"/>
                    <w:hideMark/>
                  </w:tcPr>
                  <w:p w14:paraId="45F85F41" w14:textId="77777777" w:rsidR="004B21B1" w:rsidRDefault="004B21B1">
                    <w:pPr>
                      <w:pStyle w:val="Bibliography"/>
                      <w:rPr>
                        <w:noProof/>
                      </w:rPr>
                    </w:pPr>
                    <w:r>
                      <w:rPr>
                        <w:noProof/>
                      </w:rPr>
                      <w:t xml:space="preserve">[55] </w:t>
                    </w:r>
                  </w:p>
                </w:tc>
                <w:tc>
                  <w:tcPr>
                    <w:tcW w:w="0" w:type="auto"/>
                    <w:hideMark/>
                  </w:tcPr>
                  <w:p w14:paraId="646B1B0D" w14:textId="77777777" w:rsidR="004B21B1" w:rsidRDefault="004B21B1">
                    <w:pPr>
                      <w:pStyle w:val="Bibliography"/>
                      <w:rPr>
                        <w:noProof/>
                      </w:rPr>
                    </w:pPr>
                    <w:r>
                      <w:rPr>
                        <w:noProof/>
                      </w:rPr>
                      <w:t xml:space="preserve">M. F. B. M. F. Z. R. A. a. R. B. Arup Raton Roy, “Design and Management of DOT: A Distributed OpenFlow Testbed”. </w:t>
                    </w:r>
                  </w:p>
                </w:tc>
              </w:tr>
              <w:tr w:rsidR="004B21B1" w14:paraId="50F32E39" w14:textId="77777777">
                <w:trPr>
                  <w:divId w:val="1693069538"/>
                  <w:tblCellSpacing w:w="15" w:type="dxa"/>
                </w:trPr>
                <w:tc>
                  <w:tcPr>
                    <w:tcW w:w="50" w:type="pct"/>
                    <w:hideMark/>
                  </w:tcPr>
                  <w:p w14:paraId="33334514" w14:textId="77777777" w:rsidR="004B21B1" w:rsidRDefault="004B21B1">
                    <w:pPr>
                      <w:pStyle w:val="Bibliography"/>
                      <w:rPr>
                        <w:noProof/>
                      </w:rPr>
                    </w:pPr>
                    <w:r>
                      <w:rPr>
                        <w:noProof/>
                      </w:rPr>
                      <w:t xml:space="preserve">[56] </w:t>
                    </w:r>
                  </w:p>
                </w:tc>
                <w:tc>
                  <w:tcPr>
                    <w:tcW w:w="0" w:type="auto"/>
                    <w:hideMark/>
                  </w:tcPr>
                  <w:p w14:paraId="50EDE190" w14:textId="77777777" w:rsidR="004B21B1" w:rsidRDefault="004B21B1">
                    <w:pPr>
                      <w:pStyle w:val="Bibliography"/>
                      <w:rPr>
                        <w:noProof/>
                      </w:rPr>
                    </w:pPr>
                    <w:r>
                      <w:rPr>
                        <w:noProof/>
                      </w:rPr>
                      <w:t>“Graphical Network Simulation 3,” [Online]. Available: https://www.gns3.com/.</w:t>
                    </w:r>
                  </w:p>
                </w:tc>
              </w:tr>
              <w:tr w:rsidR="004B21B1" w14:paraId="510163AD" w14:textId="77777777">
                <w:trPr>
                  <w:divId w:val="1693069538"/>
                  <w:tblCellSpacing w:w="15" w:type="dxa"/>
                </w:trPr>
                <w:tc>
                  <w:tcPr>
                    <w:tcW w:w="50" w:type="pct"/>
                    <w:hideMark/>
                  </w:tcPr>
                  <w:p w14:paraId="1C41238A" w14:textId="77777777" w:rsidR="004B21B1" w:rsidRDefault="004B21B1">
                    <w:pPr>
                      <w:pStyle w:val="Bibliography"/>
                      <w:rPr>
                        <w:noProof/>
                      </w:rPr>
                    </w:pPr>
                    <w:r>
                      <w:rPr>
                        <w:noProof/>
                      </w:rPr>
                      <w:t xml:space="preserve">[57] </w:t>
                    </w:r>
                  </w:p>
                </w:tc>
                <w:tc>
                  <w:tcPr>
                    <w:tcW w:w="0" w:type="auto"/>
                    <w:hideMark/>
                  </w:tcPr>
                  <w:p w14:paraId="09FD2F04" w14:textId="77777777" w:rsidR="004B21B1" w:rsidRDefault="004B21B1">
                    <w:pPr>
                      <w:pStyle w:val="Bibliography"/>
                      <w:rPr>
                        <w:noProof/>
                      </w:rPr>
                    </w:pPr>
                    <w:r>
                      <w:rPr>
                        <w:noProof/>
                      </w:rPr>
                      <w:t>“GNS3 Marketplace,” [Online]. Available: https://www.gns3.com/marketplace/featured.</w:t>
                    </w:r>
                  </w:p>
                </w:tc>
              </w:tr>
              <w:tr w:rsidR="004B21B1" w14:paraId="5C37B563" w14:textId="77777777">
                <w:trPr>
                  <w:divId w:val="1693069538"/>
                  <w:tblCellSpacing w:w="15" w:type="dxa"/>
                </w:trPr>
                <w:tc>
                  <w:tcPr>
                    <w:tcW w:w="50" w:type="pct"/>
                    <w:hideMark/>
                  </w:tcPr>
                  <w:p w14:paraId="3D59B8AB" w14:textId="77777777" w:rsidR="004B21B1" w:rsidRDefault="004B21B1">
                    <w:pPr>
                      <w:pStyle w:val="Bibliography"/>
                      <w:rPr>
                        <w:noProof/>
                      </w:rPr>
                    </w:pPr>
                    <w:r>
                      <w:rPr>
                        <w:noProof/>
                      </w:rPr>
                      <w:t xml:space="preserve">[58] </w:t>
                    </w:r>
                  </w:p>
                </w:tc>
                <w:tc>
                  <w:tcPr>
                    <w:tcW w:w="0" w:type="auto"/>
                    <w:hideMark/>
                  </w:tcPr>
                  <w:p w14:paraId="360E4346" w14:textId="77777777" w:rsidR="004B21B1" w:rsidRDefault="004B21B1">
                    <w:pPr>
                      <w:pStyle w:val="Bibliography"/>
                      <w:rPr>
                        <w:noProof/>
                      </w:rPr>
                    </w:pPr>
                    <w:r>
                      <w:rPr>
                        <w:noProof/>
                      </w:rPr>
                      <w:t>“GNS3 Software,” [Online]. Available: https://www.gns3.com/software.</w:t>
                    </w:r>
                  </w:p>
                </w:tc>
              </w:tr>
              <w:tr w:rsidR="004B21B1" w14:paraId="3B9A4E36" w14:textId="77777777">
                <w:trPr>
                  <w:divId w:val="1693069538"/>
                  <w:tblCellSpacing w:w="15" w:type="dxa"/>
                </w:trPr>
                <w:tc>
                  <w:tcPr>
                    <w:tcW w:w="50" w:type="pct"/>
                    <w:hideMark/>
                  </w:tcPr>
                  <w:p w14:paraId="60367273" w14:textId="77777777" w:rsidR="004B21B1" w:rsidRDefault="004B21B1">
                    <w:pPr>
                      <w:pStyle w:val="Bibliography"/>
                      <w:rPr>
                        <w:noProof/>
                      </w:rPr>
                    </w:pPr>
                    <w:r>
                      <w:rPr>
                        <w:noProof/>
                      </w:rPr>
                      <w:t xml:space="preserve">[59] </w:t>
                    </w:r>
                  </w:p>
                </w:tc>
                <w:tc>
                  <w:tcPr>
                    <w:tcW w:w="0" w:type="auto"/>
                    <w:hideMark/>
                  </w:tcPr>
                  <w:p w14:paraId="23D19DAA" w14:textId="77777777" w:rsidR="004B21B1" w:rsidRDefault="004B21B1">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4B21B1" w14:paraId="1D676BA9" w14:textId="77777777">
                <w:trPr>
                  <w:divId w:val="1693069538"/>
                  <w:tblCellSpacing w:w="15" w:type="dxa"/>
                </w:trPr>
                <w:tc>
                  <w:tcPr>
                    <w:tcW w:w="50" w:type="pct"/>
                    <w:hideMark/>
                  </w:tcPr>
                  <w:p w14:paraId="29B74416" w14:textId="77777777" w:rsidR="004B21B1" w:rsidRDefault="004B21B1">
                    <w:pPr>
                      <w:pStyle w:val="Bibliography"/>
                      <w:rPr>
                        <w:noProof/>
                      </w:rPr>
                    </w:pPr>
                    <w:r>
                      <w:rPr>
                        <w:noProof/>
                      </w:rPr>
                      <w:t xml:space="preserve">[60] </w:t>
                    </w:r>
                  </w:p>
                </w:tc>
                <w:tc>
                  <w:tcPr>
                    <w:tcW w:w="0" w:type="auto"/>
                    <w:hideMark/>
                  </w:tcPr>
                  <w:p w14:paraId="76BBCAFE" w14:textId="77777777" w:rsidR="004B21B1" w:rsidRDefault="004B21B1">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4B21B1" w14:paraId="210F4589" w14:textId="77777777">
                <w:trPr>
                  <w:divId w:val="1693069538"/>
                  <w:tblCellSpacing w:w="15" w:type="dxa"/>
                </w:trPr>
                <w:tc>
                  <w:tcPr>
                    <w:tcW w:w="50" w:type="pct"/>
                    <w:hideMark/>
                  </w:tcPr>
                  <w:p w14:paraId="2399EFC3" w14:textId="77777777" w:rsidR="004B21B1" w:rsidRDefault="004B21B1">
                    <w:pPr>
                      <w:pStyle w:val="Bibliography"/>
                      <w:rPr>
                        <w:noProof/>
                      </w:rPr>
                    </w:pPr>
                    <w:r>
                      <w:rPr>
                        <w:noProof/>
                      </w:rPr>
                      <w:t xml:space="preserve">[61] </w:t>
                    </w:r>
                  </w:p>
                </w:tc>
                <w:tc>
                  <w:tcPr>
                    <w:tcW w:w="0" w:type="auto"/>
                    <w:hideMark/>
                  </w:tcPr>
                  <w:p w14:paraId="638FDC9C" w14:textId="77777777" w:rsidR="004B21B1" w:rsidRDefault="004B21B1">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4B21B1" w14:paraId="08F2081C" w14:textId="77777777">
                <w:trPr>
                  <w:divId w:val="1693069538"/>
                  <w:tblCellSpacing w:w="15" w:type="dxa"/>
                </w:trPr>
                <w:tc>
                  <w:tcPr>
                    <w:tcW w:w="50" w:type="pct"/>
                    <w:hideMark/>
                  </w:tcPr>
                  <w:p w14:paraId="61EB4BB8" w14:textId="77777777" w:rsidR="004B21B1" w:rsidRDefault="004B21B1">
                    <w:pPr>
                      <w:pStyle w:val="Bibliography"/>
                      <w:rPr>
                        <w:noProof/>
                      </w:rPr>
                    </w:pPr>
                    <w:r>
                      <w:rPr>
                        <w:noProof/>
                      </w:rPr>
                      <w:t xml:space="preserve">[62] </w:t>
                    </w:r>
                  </w:p>
                </w:tc>
                <w:tc>
                  <w:tcPr>
                    <w:tcW w:w="0" w:type="auto"/>
                    <w:hideMark/>
                  </w:tcPr>
                  <w:p w14:paraId="1AC4BF77" w14:textId="77777777" w:rsidR="004B21B1" w:rsidRDefault="004B21B1">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4B21B1" w14:paraId="2735FAFC" w14:textId="77777777">
                <w:trPr>
                  <w:divId w:val="1693069538"/>
                  <w:tblCellSpacing w:w="15" w:type="dxa"/>
                </w:trPr>
                <w:tc>
                  <w:tcPr>
                    <w:tcW w:w="50" w:type="pct"/>
                    <w:hideMark/>
                  </w:tcPr>
                  <w:p w14:paraId="482DBF69" w14:textId="77777777" w:rsidR="004B21B1" w:rsidRDefault="004B21B1">
                    <w:pPr>
                      <w:pStyle w:val="Bibliography"/>
                      <w:rPr>
                        <w:noProof/>
                      </w:rPr>
                    </w:pPr>
                    <w:r>
                      <w:rPr>
                        <w:noProof/>
                      </w:rPr>
                      <w:t xml:space="preserve">[63] </w:t>
                    </w:r>
                  </w:p>
                </w:tc>
                <w:tc>
                  <w:tcPr>
                    <w:tcW w:w="0" w:type="auto"/>
                    <w:hideMark/>
                  </w:tcPr>
                  <w:p w14:paraId="1E15038D" w14:textId="77777777" w:rsidR="004B21B1" w:rsidRDefault="004B21B1">
                    <w:pPr>
                      <w:pStyle w:val="Bibliography"/>
                      <w:rPr>
                        <w:noProof/>
                      </w:rPr>
                    </w:pPr>
                    <w:r>
                      <w:rPr>
                        <w:noProof/>
                      </w:rPr>
                      <w:t xml:space="preserve">OpenNetworkFoundation, “OpenFlow Switch Speciﬁcation Version 1.5.0 ( Protocol version 0x06 ),” Decemeber 2014. [Online]. </w:t>
                    </w:r>
                  </w:p>
                </w:tc>
              </w:tr>
              <w:tr w:rsidR="004B21B1" w14:paraId="03B79777" w14:textId="77777777">
                <w:trPr>
                  <w:divId w:val="1693069538"/>
                  <w:tblCellSpacing w:w="15" w:type="dxa"/>
                </w:trPr>
                <w:tc>
                  <w:tcPr>
                    <w:tcW w:w="50" w:type="pct"/>
                    <w:hideMark/>
                  </w:tcPr>
                  <w:p w14:paraId="5CEA6951" w14:textId="77777777" w:rsidR="004B21B1" w:rsidRDefault="004B21B1">
                    <w:pPr>
                      <w:pStyle w:val="Bibliography"/>
                      <w:rPr>
                        <w:noProof/>
                      </w:rPr>
                    </w:pPr>
                    <w:r>
                      <w:rPr>
                        <w:noProof/>
                      </w:rPr>
                      <w:t xml:space="preserve">[64] </w:t>
                    </w:r>
                  </w:p>
                </w:tc>
                <w:tc>
                  <w:tcPr>
                    <w:tcW w:w="0" w:type="auto"/>
                    <w:hideMark/>
                  </w:tcPr>
                  <w:p w14:paraId="27D7251D" w14:textId="77777777" w:rsidR="004B21B1" w:rsidRDefault="004B21B1">
                    <w:pPr>
                      <w:pStyle w:val="Bibliography"/>
                      <w:rPr>
                        <w:noProof/>
                      </w:rPr>
                    </w:pPr>
                    <w:r>
                      <w:rPr>
                        <w:noProof/>
                      </w:rPr>
                      <w:t>“OpFlex Control Protocol,” 2014. [Online]. Available: https://datatracker.ietf.org/doc/html/draft-smith-opflex-00.</w:t>
                    </w:r>
                  </w:p>
                </w:tc>
              </w:tr>
              <w:tr w:rsidR="004B21B1" w14:paraId="7C209C3B" w14:textId="77777777">
                <w:trPr>
                  <w:divId w:val="1693069538"/>
                  <w:tblCellSpacing w:w="15" w:type="dxa"/>
                </w:trPr>
                <w:tc>
                  <w:tcPr>
                    <w:tcW w:w="50" w:type="pct"/>
                    <w:hideMark/>
                  </w:tcPr>
                  <w:p w14:paraId="353A601C" w14:textId="77777777" w:rsidR="004B21B1" w:rsidRDefault="004B21B1">
                    <w:pPr>
                      <w:pStyle w:val="Bibliography"/>
                      <w:rPr>
                        <w:noProof/>
                      </w:rPr>
                    </w:pPr>
                    <w:r>
                      <w:rPr>
                        <w:noProof/>
                      </w:rPr>
                      <w:t xml:space="preserve">[65] </w:t>
                    </w:r>
                  </w:p>
                </w:tc>
                <w:tc>
                  <w:tcPr>
                    <w:tcW w:w="0" w:type="auto"/>
                    <w:hideMark/>
                  </w:tcPr>
                  <w:p w14:paraId="1B85EEA3" w14:textId="77777777" w:rsidR="004B21B1" w:rsidRDefault="004B21B1">
                    <w:pPr>
                      <w:pStyle w:val="Bibliography"/>
                      <w:rPr>
                        <w:noProof/>
                      </w:rPr>
                    </w:pPr>
                    <w:r>
                      <w:rPr>
                        <w:noProof/>
                      </w:rPr>
                      <w:t>“Forwarding and Control Element Separation (ForCES) Framework,” [Online]. Available: https://datatracker.ietf.org/doc/html/rfc3746.</w:t>
                    </w:r>
                  </w:p>
                </w:tc>
              </w:tr>
              <w:tr w:rsidR="004B21B1" w14:paraId="2C7CA410" w14:textId="77777777">
                <w:trPr>
                  <w:divId w:val="1693069538"/>
                  <w:tblCellSpacing w:w="15" w:type="dxa"/>
                </w:trPr>
                <w:tc>
                  <w:tcPr>
                    <w:tcW w:w="50" w:type="pct"/>
                    <w:hideMark/>
                  </w:tcPr>
                  <w:p w14:paraId="0A168C68" w14:textId="77777777" w:rsidR="004B21B1" w:rsidRDefault="004B21B1">
                    <w:pPr>
                      <w:pStyle w:val="Bibliography"/>
                      <w:rPr>
                        <w:noProof/>
                      </w:rPr>
                    </w:pPr>
                    <w:r>
                      <w:rPr>
                        <w:noProof/>
                      </w:rPr>
                      <w:lastRenderedPageBreak/>
                      <w:t xml:space="preserve">[66] </w:t>
                    </w:r>
                  </w:p>
                </w:tc>
                <w:tc>
                  <w:tcPr>
                    <w:tcW w:w="0" w:type="auto"/>
                    <w:hideMark/>
                  </w:tcPr>
                  <w:p w14:paraId="1E1526C2" w14:textId="77777777" w:rsidR="004B21B1" w:rsidRDefault="004B21B1">
                    <w:pPr>
                      <w:pStyle w:val="Bibliography"/>
                      <w:rPr>
                        <w:noProof/>
                      </w:rPr>
                    </w:pPr>
                    <w:r>
                      <w:rPr>
                        <w:noProof/>
                      </w:rPr>
                      <w:t>“Open Networking Foundation,” [Online]. Available: https://opennetworking.org/p4/.</w:t>
                    </w:r>
                  </w:p>
                </w:tc>
              </w:tr>
              <w:tr w:rsidR="004B21B1" w14:paraId="2F661AF6" w14:textId="77777777">
                <w:trPr>
                  <w:divId w:val="1693069538"/>
                  <w:tblCellSpacing w:w="15" w:type="dxa"/>
                </w:trPr>
                <w:tc>
                  <w:tcPr>
                    <w:tcW w:w="50" w:type="pct"/>
                    <w:hideMark/>
                  </w:tcPr>
                  <w:p w14:paraId="44AECD82" w14:textId="77777777" w:rsidR="004B21B1" w:rsidRDefault="004B21B1">
                    <w:pPr>
                      <w:pStyle w:val="Bibliography"/>
                      <w:rPr>
                        <w:noProof/>
                      </w:rPr>
                    </w:pPr>
                    <w:r>
                      <w:rPr>
                        <w:noProof/>
                      </w:rPr>
                      <w:t xml:space="preserve">[67] </w:t>
                    </w:r>
                  </w:p>
                </w:tc>
                <w:tc>
                  <w:tcPr>
                    <w:tcW w:w="0" w:type="auto"/>
                    <w:hideMark/>
                  </w:tcPr>
                  <w:p w14:paraId="010EC9F3" w14:textId="77777777" w:rsidR="004B21B1" w:rsidRDefault="004B21B1">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4B21B1" w14:paraId="6A1E588A" w14:textId="77777777">
                <w:trPr>
                  <w:divId w:val="1693069538"/>
                  <w:tblCellSpacing w:w="15" w:type="dxa"/>
                </w:trPr>
                <w:tc>
                  <w:tcPr>
                    <w:tcW w:w="50" w:type="pct"/>
                    <w:hideMark/>
                  </w:tcPr>
                  <w:p w14:paraId="7B25253C" w14:textId="77777777" w:rsidR="004B21B1" w:rsidRDefault="004B21B1">
                    <w:pPr>
                      <w:pStyle w:val="Bibliography"/>
                      <w:rPr>
                        <w:noProof/>
                      </w:rPr>
                    </w:pPr>
                    <w:r>
                      <w:rPr>
                        <w:noProof/>
                      </w:rPr>
                      <w:t xml:space="preserve">[68] </w:t>
                    </w:r>
                  </w:p>
                </w:tc>
                <w:tc>
                  <w:tcPr>
                    <w:tcW w:w="0" w:type="auto"/>
                    <w:hideMark/>
                  </w:tcPr>
                  <w:p w14:paraId="5B125A48" w14:textId="77777777" w:rsidR="004B21B1" w:rsidRDefault="004B21B1">
                    <w:pPr>
                      <w:pStyle w:val="Bibliography"/>
                      <w:rPr>
                        <w:noProof/>
                      </w:rPr>
                    </w:pPr>
                    <w:r>
                      <w:rPr>
                        <w:noProof/>
                      </w:rPr>
                      <w:t>“Introducing JSON,” [Online]. Available: https://www.json.org/json-en.html.</w:t>
                    </w:r>
                  </w:p>
                </w:tc>
              </w:tr>
              <w:tr w:rsidR="004B21B1" w14:paraId="6143C879" w14:textId="77777777">
                <w:trPr>
                  <w:divId w:val="1693069538"/>
                  <w:tblCellSpacing w:w="15" w:type="dxa"/>
                </w:trPr>
                <w:tc>
                  <w:tcPr>
                    <w:tcW w:w="50" w:type="pct"/>
                    <w:hideMark/>
                  </w:tcPr>
                  <w:p w14:paraId="2937A4EA" w14:textId="77777777" w:rsidR="004B21B1" w:rsidRDefault="004B21B1">
                    <w:pPr>
                      <w:pStyle w:val="Bibliography"/>
                      <w:rPr>
                        <w:noProof/>
                      </w:rPr>
                    </w:pPr>
                    <w:r>
                      <w:rPr>
                        <w:noProof/>
                      </w:rPr>
                      <w:t xml:space="preserve">[69] </w:t>
                    </w:r>
                  </w:p>
                </w:tc>
                <w:tc>
                  <w:tcPr>
                    <w:tcW w:w="0" w:type="auto"/>
                    <w:hideMark/>
                  </w:tcPr>
                  <w:p w14:paraId="56BE655F" w14:textId="77777777" w:rsidR="004B21B1" w:rsidRDefault="004B21B1">
                    <w:pPr>
                      <w:pStyle w:val="Bibliography"/>
                      <w:rPr>
                        <w:noProof/>
                      </w:rPr>
                    </w:pPr>
                    <w:r>
                      <w:rPr>
                        <w:noProof/>
                      </w:rPr>
                      <w:t>“Intent Framework,” Onosproject, [Online]. Available: https://wiki.onosproject.org/display/ONOS/Intent+Framework.</w:t>
                    </w:r>
                  </w:p>
                </w:tc>
              </w:tr>
              <w:tr w:rsidR="004B21B1" w14:paraId="68E52366" w14:textId="77777777">
                <w:trPr>
                  <w:divId w:val="1693069538"/>
                  <w:tblCellSpacing w:w="15" w:type="dxa"/>
                </w:trPr>
                <w:tc>
                  <w:tcPr>
                    <w:tcW w:w="50" w:type="pct"/>
                    <w:hideMark/>
                  </w:tcPr>
                  <w:p w14:paraId="006EB76E" w14:textId="77777777" w:rsidR="004B21B1" w:rsidRDefault="004B21B1">
                    <w:pPr>
                      <w:pStyle w:val="Bibliography"/>
                      <w:rPr>
                        <w:noProof/>
                      </w:rPr>
                    </w:pPr>
                    <w:r>
                      <w:rPr>
                        <w:noProof/>
                      </w:rPr>
                      <w:t xml:space="preserve">[70] </w:t>
                    </w:r>
                  </w:p>
                </w:tc>
                <w:tc>
                  <w:tcPr>
                    <w:tcW w:w="0" w:type="auto"/>
                    <w:hideMark/>
                  </w:tcPr>
                  <w:p w14:paraId="327FB8E6" w14:textId="77777777" w:rsidR="004B21B1" w:rsidRDefault="004B21B1">
                    <w:pPr>
                      <w:pStyle w:val="Bibliography"/>
                      <w:rPr>
                        <w:noProof/>
                      </w:rPr>
                    </w:pPr>
                    <w:r>
                      <w:rPr>
                        <w:noProof/>
                      </w:rPr>
                      <w:t>“Announcing Mininet 2.3.0,” Mininet.org, [Online]. Available: http://mininet.org/blog/2021/02/28/announcing-mininet-2-3-0/.</w:t>
                    </w:r>
                  </w:p>
                </w:tc>
              </w:tr>
              <w:tr w:rsidR="004B21B1" w14:paraId="5C9AF0A2" w14:textId="77777777">
                <w:trPr>
                  <w:divId w:val="1693069538"/>
                  <w:tblCellSpacing w:w="15" w:type="dxa"/>
                </w:trPr>
                <w:tc>
                  <w:tcPr>
                    <w:tcW w:w="50" w:type="pct"/>
                    <w:hideMark/>
                  </w:tcPr>
                  <w:p w14:paraId="398BEF36" w14:textId="77777777" w:rsidR="004B21B1" w:rsidRDefault="004B21B1">
                    <w:pPr>
                      <w:pStyle w:val="Bibliography"/>
                      <w:rPr>
                        <w:noProof/>
                      </w:rPr>
                    </w:pPr>
                    <w:r>
                      <w:rPr>
                        <w:noProof/>
                      </w:rPr>
                      <w:t xml:space="preserve">[71] </w:t>
                    </w:r>
                  </w:p>
                </w:tc>
                <w:tc>
                  <w:tcPr>
                    <w:tcW w:w="0" w:type="auto"/>
                    <w:hideMark/>
                  </w:tcPr>
                  <w:p w14:paraId="4864C308" w14:textId="77777777" w:rsidR="004B21B1" w:rsidRDefault="004B21B1">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4B21B1" w14:paraId="08D3C936" w14:textId="77777777">
                <w:trPr>
                  <w:divId w:val="1693069538"/>
                  <w:tblCellSpacing w:w="15" w:type="dxa"/>
                </w:trPr>
                <w:tc>
                  <w:tcPr>
                    <w:tcW w:w="50" w:type="pct"/>
                    <w:hideMark/>
                  </w:tcPr>
                  <w:p w14:paraId="3F0E51D1" w14:textId="77777777" w:rsidR="004B21B1" w:rsidRDefault="004B21B1">
                    <w:pPr>
                      <w:pStyle w:val="Bibliography"/>
                      <w:rPr>
                        <w:noProof/>
                      </w:rPr>
                    </w:pPr>
                    <w:r>
                      <w:rPr>
                        <w:noProof/>
                      </w:rPr>
                      <w:t xml:space="preserve">[72] </w:t>
                    </w:r>
                  </w:p>
                </w:tc>
                <w:tc>
                  <w:tcPr>
                    <w:tcW w:w="0" w:type="auto"/>
                    <w:hideMark/>
                  </w:tcPr>
                  <w:p w14:paraId="23658609" w14:textId="77777777" w:rsidR="004B21B1" w:rsidRDefault="004B21B1">
                    <w:pPr>
                      <w:pStyle w:val="Bibliography"/>
                      <w:rPr>
                        <w:noProof/>
                      </w:rPr>
                    </w:pPr>
                    <w:r>
                      <w:rPr>
                        <w:noProof/>
                      </w:rPr>
                      <w:t>B. Lantz, “Onosproject.org,” 27 January 2017. [Online]. Available: https://wiki.onosproject.org/display/ONOS/Mininet+and+onos.py+workflow.</w:t>
                    </w:r>
                  </w:p>
                </w:tc>
              </w:tr>
              <w:tr w:rsidR="004B21B1" w14:paraId="482A9077" w14:textId="77777777">
                <w:trPr>
                  <w:divId w:val="1693069538"/>
                  <w:tblCellSpacing w:w="15" w:type="dxa"/>
                </w:trPr>
                <w:tc>
                  <w:tcPr>
                    <w:tcW w:w="50" w:type="pct"/>
                    <w:hideMark/>
                  </w:tcPr>
                  <w:p w14:paraId="3FDACA19" w14:textId="77777777" w:rsidR="004B21B1" w:rsidRDefault="004B21B1">
                    <w:pPr>
                      <w:pStyle w:val="Bibliography"/>
                      <w:rPr>
                        <w:noProof/>
                      </w:rPr>
                    </w:pPr>
                    <w:r>
                      <w:rPr>
                        <w:noProof/>
                      </w:rPr>
                      <w:t xml:space="preserve">[73] </w:t>
                    </w:r>
                  </w:p>
                </w:tc>
                <w:tc>
                  <w:tcPr>
                    <w:tcW w:w="0" w:type="auto"/>
                    <w:hideMark/>
                  </w:tcPr>
                  <w:p w14:paraId="478804BD" w14:textId="77777777" w:rsidR="004B21B1" w:rsidRDefault="004B21B1">
                    <w:pPr>
                      <w:pStyle w:val="Bibliography"/>
                      <w:rPr>
                        <w:noProof/>
                      </w:rPr>
                    </w:pPr>
                    <w:r>
                      <w:rPr>
                        <w:noProof/>
                      </w:rPr>
                      <w:t>D. P. K. I. P. R. Charles Chan, “How to Enable IPv6,” Onosproject.org, January 2017. [Online]. Available: https://wiki.onosproject.org/display/ONOS/IPv6#IPv6-HowtoEnableIPv6.</w:t>
                    </w:r>
                  </w:p>
                </w:tc>
              </w:tr>
              <w:tr w:rsidR="004B21B1" w14:paraId="141B52B6" w14:textId="77777777">
                <w:trPr>
                  <w:divId w:val="1693069538"/>
                  <w:tblCellSpacing w:w="15" w:type="dxa"/>
                </w:trPr>
                <w:tc>
                  <w:tcPr>
                    <w:tcW w:w="50" w:type="pct"/>
                    <w:hideMark/>
                  </w:tcPr>
                  <w:p w14:paraId="23F4FBDA" w14:textId="77777777" w:rsidR="004B21B1" w:rsidRDefault="004B21B1">
                    <w:pPr>
                      <w:pStyle w:val="Bibliography"/>
                      <w:rPr>
                        <w:noProof/>
                      </w:rPr>
                    </w:pPr>
                    <w:r>
                      <w:rPr>
                        <w:noProof/>
                      </w:rPr>
                      <w:t xml:space="preserve">[74] </w:t>
                    </w:r>
                  </w:p>
                </w:tc>
                <w:tc>
                  <w:tcPr>
                    <w:tcW w:w="0" w:type="auto"/>
                    <w:hideMark/>
                  </w:tcPr>
                  <w:p w14:paraId="086E8CC7" w14:textId="77777777" w:rsidR="004B21B1" w:rsidRDefault="004B21B1">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4B21B1" w14:paraId="598C13B1" w14:textId="77777777">
                <w:trPr>
                  <w:divId w:val="1693069538"/>
                  <w:tblCellSpacing w:w="15" w:type="dxa"/>
                </w:trPr>
                <w:tc>
                  <w:tcPr>
                    <w:tcW w:w="50" w:type="pct"/>
                    <w:hideMark/>
                  </w:tcPr>
                  <w:p w14:paraId="7740CE3B" w14:textId="77777777" w:rsidR="004B21B1" w:rsidRDefault="004B21B1">
                    <w:pPr>
                      <w:pStyle w:val="Bibliography"/>
                      <w:rPr>
                        <w:noProof/>
                      </w:rPr>
                    </w:pPr>
                    <w:r>
                      <w:rPr>
                        <w:noProof/>
                      </w:rPr>
                      <w:t xml:space="preserve">[75] </w:t>
                    </w:r>
                  </w:p>
                </w:tc>
                <w:tc>
                  <w:tcPr>
                    <w:tcW w:w="0" w:type="auto"/>
                    <w:hideMark/>
                  </w:tcPr>
                  <w:p w14:paraId="0C349D88" w14:textId="77777777" w:rsidR="004B21B1" w:rsidRDefault="004B21B1">
                    <w:pPr>
                      <w:pStyle w:val="Bibliography"/>
                      <w:rPr>
                        <w:noProof/>
                      </w:rPr>
                    </w:pPr>
                    <w:r>
                      <w:rPr>
                        <w:noProof/>
                      </w:rPr>
                      <w:t>M. Liyanage, “Enhancing security and scalability of Virtual Private LAN Services,” University of Oulu, Finland, 2016.</w:t>
                    </w:r>
                  </w:p>
                </w:tc>
              </w:tr>
              <w:tr w:rsidR="004B21B1" w14:paraId="05FDC584" w14:textId="77777777">
                <w:trPr>
                  <w:divId w:val="1693069538"/>
                  <w:tblCellSpacing w:w="15" w:type="dxa"/>
                </w:trPr>
                <w:tc>
                  <w:tcPr>
                    <w:tcW w:w="50" w:type="pct"/>
                    <w:hideMark/>
                  </w:tcPr>
                  <w:p w14:paraId="6DDC4A5C" w14:textId="77777777" w:rsidR="004B21B1" w:rsidRDefault="004B21B1">
                    <w:pPr>
                      <w:pStyle w:val="Bibliography"/>
                      <w:rPr>
                        <w:noProof/>
                      </w:rPr>
                    </w:pPr>
                    <w:r>
                      <w:rPr>
                        <w:noProof/>
                      </w:rPr>
                      <w:t xml:space="preserve">[76] </w:t>
                    </w:r>
                  </w:p>
                </w:tc>
                <w:tc>
                  <w:tcPr>
                    <w:tcW w:w="0" w:type="auto"/>
                    <w:hideMark/>
                  </w:tcPr>
                  <w:p w14:paraId="371D9C31" w14:textId="77777777" w:rsidR="004B21B1" w:rsidRDefault="004B21B1">
                    <w:pPr>
                      <w:pStyle w:val="Bibliography"/>
                      <w:rPr>
                        <w:noProof/>
                      </w:rPr>
                    </w:pPr>
                    <w:r>
                      <w:rPr>
                        <w:noProof/>
                      </w:rPr>
                      <w:t>C.-M. O. e. a. Carolina Fernández, “Virtual Private LAN Service - VPLS,” Onosproject.org, 30 May 2017. [Online]. Available: https://wiki.onosproject.org/display/ONOS/Virtual+Private+LAN+Service+-+VPLS.</w:t>
                    </w:r>
                  </w:p>
                </w:tc>
              </w:tr>
              <w:tr w:rsidR="004B21B1" w14:paraId="0179CE97" w14:textId="77777777">
                <w:trPr>
                  <w:divId w:val="1693069538"/>
                  <w:tblCellSpacing w:w="15" w:type="dxa"/>
                </w:trPr>
                <w:tc>
                  <w:tcPr>
                    <w:tcW w:w="50" w:type="pct"/>
                    <w:hideMark/>
                  </w:tcPr>
                  <w:p w14:paraId="738F17E4" w14:textId="77777777" w:rsidR="004B21B1" w:rsidRDefault="004B21B1">
                    <w:pPr>
                      <w:pStyle w:val="Bibliography"/>
                      <w:rPr>
                        <w:noProof/>
                      </w:rPr>
                    </w:pPr>
                    <w:r>
                      <w:rPr>
                        <w:noProof/>
                      </w:rPr>
                      <w:t xml:space="preserve">[77] </w:t>
                    </w:r>
                  </w:p>
                </w:tc>
                <w:tc>
                  <w:tcPr>
                    <w:tcW w:w="0" w:type="auto"/>
                    <w:hideMark/>
                  </w:tcPr>
                  <w:p w14:paraId="539475D8" w14:textId="77777777" w:rsidR="004B21B1" w:rsidRDefault="004B21B1">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4B21B1" w14:paraId="0F199732" w14:textId="77777777">
                <w:trPr>
                  <w:divId w:val="1693069538"/>
                  <w:tblCellSpacing w:w="15" w:type="dxa"/>
                </w:trPr>
                <w:tc>
                  <w:tcPr>
                    <w:tcW w:w="50" w:type="pct"/>
                    <w:hideMark/>
                  </w:tcPr>
                  <w:p w14:paraId="38F738A5" w14:textId="77777777" w:rsidR="004B21B1" w:rsidRDefault="004B21B1">
                    <w:pPr>
                      <w:pStyle w:val="Bibliography"/>
                      <w:rPr>
                        <w:noProof/>
                      </w:rPr>
                    </w:pPr>
                    <w:r>
                      <w:rPr>
                        <w:noProof/>
                      </w:rPr>
                      <w:t xml:space="preserve">[78] </w:t>
                    </w:r>
                  </w:p>
                </w:tc>
                <w:tc>
                  <w:tcPr>
                    <w:tcW w:w="0" w:type="auto"/>
                    <w:hideMark/>
                  </w:tcPr>
                  <w:p w14:paraId="7F44D7D9" w14:textId="77777777" w:rsidR="004B21B1" w:rsidRDefault="004B21B1">
                    <w:pPr>
                      <w:pStyle w:val="Bibliography"/>
                      <w:rPr>
                        <w:noProof/>
                      </w:rPr>
                    </w:pPr>
                    <w:r>
                      <w:rPr>
                        <w:noProof/>
                      </w:rPr>
                      <w:t>J. Halterman, “Atomix,” 2013. [Online]. Available: https://github.com/atomix/atomix.</w:t>
                    </w:r>
                  </w:p>
                </w:tc>
              </w:tr>
              <w:tr w:rsidR="004B21B1" w14:paraId="6338D5BD" w14:textId="77777777">
                <w:trPr>
                  <w:divId w:val="1693069538"/>
                  <w:tblCellSpacing w:w="15" w:type="dxa"/>
                </w:trPr>
                <w:tc>
                  <w:tcPr>
                    <w:tcW w:w="50" w:type="pct"/>
                    <w:hideMark/>
                  </w:tcPr>
                  <w:p w14:paraId="63CA1A46" w14:textId="77777777" w:rsidR="004B21B1" w:rsidRDefault="004B21B1">
                    <w:pPr>
                      <w:pStyle w:val="Bibliography"/>
                      <w:rPr>
                        <w:noProof/>
                      </w:rPr>
                    </w:pPr>
                    <w:r>
                      <w:rPr>
                        <w:noProof/>
                      </w:rPr>
                      <w:t xml:space="preserve">[79] </w:t>
                    </w:r>
                  </w:p>
                </w:tc>
                <w:tc>
                  <w:tcPr>
                    <w:tcW w:w="0" w:type="auto"/>
                    <w:hideMark/>
                  </w:tcPr>
                  <w:p w14:paraId="5B5EE9B6" w14:textId="77777777" w:rsidR="004B21B1" w:rsidRDefault="004B21B1">
                    <w:pPr>
                      <w:pStyle w:val="Bibliography"/>
                      <w:rPr>
                        <w:noProof/>
                      </w:rPr>
                    </w:pPr>
                    <w:r>
                      <w:rPr>
                        <w:noProof/>
                      </w:rPr>
                      <w:t>J. H. e. a. Luca Prete, “Forming a cluster,” Onosproject.org, [Online]. Available: https://wiki.onosproject.org/display/ONOS/Forming+a+cluster.</w:t>
                    </w:r>
                  </w:p>
                </w:tc>
              </w:tr>
              <w:tr w:rsidR="004B21B1" w14:paraId="54DDA9CE" w14:textId="77777777">
                <w:trPr>
                  <w:divId w:val="1693069538"/>
                  <w:tblCellSpacing w:w="15" w:type="dxa"/>
                </w:trPr>
                <w:tc>
                  <w:tcPr>
                    <w:tcW w:w="50" w:type="pct"/>
                    <w:hideMark/>
                  </w:tcPr>
                  <w:p w14:paraId="166C9FB6" w14:textId="77777777" w:rsidR="004B21B1" w:rsidRDefault="004B21B1">
                    <w:pPr>
                      <w:pStyle w:val="Bibliography"/>
                      <w:rPr>
                        <w:noProof/>
                      </w:rPr>
                    </w:pPr>
                    <w:r>
                      <w:rPr>
                        <w:noProof/>
                      </w:rPr>
                      <w:t xml:space="preserve">[80] </w:t>
                    </w:r>
                  </w:p>
                </w:tc>
                <w:tc>
                  <w:tcPr>
                    <w:tcW w:w="0" w:type="auto"/>
                    <w:hideMark/>
                  </w:tcPr>
                  <w:p w14:paraId="6037B9BE" w14:textId="77777777" w:rsidR="004B21B1" w:rsidRDefault="004B21B1">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4B21B1" w14:paraId="3DD676C5" w14:textId="77777777">
                <w:trPr>
                  <w:divId w:val="1693069538"/>
                  <w:tblCellSpacing w:w="15" w:type="dxa"/>
                </w:trPr>
                <w:tc>
                  <w:tcPr>
                    <w:tcW w:w="50" w:type="pct"/>
                    <w:hideMark/>
                  </w:tcPr>
                  <w:p w14:paraId="56C8205F" w14:textId="77777777" w:rsidR="004B21B1" w:rsidRDefault="004B21B1">
                    <w:pPr>
                      <w:pStyle w:val="Bibliography"/>
                      <w:rPr>
                        <w:noProof/>
                      </w:rPr>
                    </w:pPr>
                    <w:r>
                      <w:rPr>
                        <w:noProof/>
                      </w:rPr>
                      <w:t xml:space="preserve">[81] </w:t>
                    </w:r>
                  </w:p>
                </w:tc>
                <w:tc>
                  <w:tcPr>
                    <w:tcW w:w="0" w:type="auto"/>
                    <w:hideMark/>
                  </w:tcPr>
                  <w:p w14:paraId="568EC2DD" w14:textId="77777777" w:rsidR="004B21B1" w:rsidRDefault="004B21B1">
                    <w:pPr>
                      <w:pStyle w:val="Bibliography"/>
                      <w:rPr>
                        <w:noProof/>
                      </w:rPr>
                    </w:pPr>
                    <w:r>
                      <w:rPr>
                        <w:noProof/>
                      </w:rPr>
                      <w:t>J. Halterman, “ONOS Cluster Configuration,” Onosproject.org, 2018. [Online]. Available: https://wiki.onosproject.org/pages/viewpage.action?pageId=28836788.</w:t>
                    </w:r>
                  </w:p>
                </w:tc>
              </w:tr>
              <w:tr w:rsidR="004B21B1" w14:paraId="7161E2CB" w14:textId="77777777">
                <w:trPr>
                  <w:divId w:val="1693069538"/>
                  <w:tblCellSpacing w:w="15" w:type="dxa"/>
                </w:trPr>
                <w:tc>
                  <w:tcPr>
                    <w:tcW w:w="50" w:type="pct"/>
                    <w:hideMark/>
                  </w:tcPr>
                  <w:p w14:paraId="67973F47" w14:textId="77777777" w:rsidR="004B21B1" w:rsidRDefault="004B21B1">
                    <w:pPr>
                      <w:pStyle w:val="Bibliography"/>
                      <w:rPr>
                        <w:noProof/>
                      </w:rPr>
                    </w:pPr>
                    <w:r>
                      <w:rPr>
                        <w:noProof/>
                      </w:rPr>
                      <w:t xml:space="preserve">[82] </w:t>
                    </w:r>
                  </w:p>
                </w:tc>
                <w:tc>
                  <w:tcPr>
                    <w:tcW w:w="0" w:type="auto"/>
                    <w:hideMark/>
                  </w:tcPr>
                  <w:p w14:paraId="30636D39" w14:textId="77777777" w:rsidR="004B21B1" w:rsidRDefault="004B21B1">
                    <w:pPr>
                      <w:pStyle w:val="Bibliography"/>
                      <w:rPr>
                        <w:noProof/>
                      </w:rPr>
                    </w:pPr>
                    <w:r>
                      <w:rPr>
                        <w:noProof/>
                      </w:rPr>
                      <w:t>S. Wu, “Network Discovery,” Onosproject.org, 2016. [Online]. Available: https://wiki.onosproject.org/display/ONOS/Network+Discovery.</w:t>
                    </w:r>
                  </w:p>
                </w:tc>
              </w:tr>
              <w:tr w:rsidR="004B21B1" w14:paraId="0C2796D2" w14:textId="77777777">
                <w:trPr>
                  <w:divId w:val="1693069538"/>
                  <w:tblCellSpacing w:w="15" w:type="dxa"/>
                </w:trPr>
                <w:tc>
                  <w:tcPr>
                    <w:tcW w:w="50" w:type="pct"/>
                    <w:hideMark/>
                  </w:tcPr>
                  <w:p w14:paraId="534683B3" w14:textId="77777777" w:rsidR="004B21B1" w:rsidRDefault="004B21B1">
                    <w:pPr>
                      <w:pStyle w:val="Bibliography"/>
                      <w:rPr>
                        <w:noProof/>
                      </w:rPr>
                    </w:pPr>
                    <w:r>
                      <w:rPr>
                        <w:noProof/>
                      </w:rPr>
                      <w:t xml:space="preserve">[83] </w:t>
                    </w:r>
                  </w:p>
                </w:tc>
                <w:tc>
                  <w:tcPr>
                    <w:tcW w:w="0" w:type="auto"/>
                    <w:hideMark/>
                  </w:tcPr>
                  <w:p w14:paraId="533750E7" w14:textId="77777777" w:rsidR="004B21B1" w:rsidRDefault="004B21B1">
                    <w:pPr>
                      <w:pStyle w:val="Bibliography"/>
                      <w:rPr>
                        <w:noProof/>
                      </w:rPr>
                    </w:pPr>
                    <w:r>
                      <w:rPr>
                        <w:noProof/>
                      </w:rPr>
                      <w:t>R. Eddy, “Multicast Use Case,” Onosproject.org, 2015. [Online]. Available: https://wiki.onosproject.org/display/ONOS/Multicast+Use+Case.</w:t>
                    </w:r>
                  </w:p>
                </w:tc>
              </w:tr>
              <w:tr w:rsidR="004B21B1" w14:paraId="08D36B26" w14:textId="77777777">
                <w:trPr>
                  <w:divId w:val="1693069538"/>
                  <w:tblCellSpacing w:w="15" w:type="dxa"/>
                </w:trPr>
                <w:tc>
                  <w:tcPr>
                    <w:tcW w:w="50" w:type="pct"/>
                    <w:hideMark/>
                  </w:tcPr>
                  <w:p w14:paraId="65D1B527" w14:textId="77777777" w:rsidR="004B21B1" w:rsidRDefault="004B21B1">
                    <w:pPr>
                      <w:pStyle w:val="Bibliography"/>
                      <w:rPr>
                        <w:noProof/>
                      </w:rPr>
                    </w:pPr>
                    <w:r>
                      <w:rPr>
                        <w:noProof/>
                      </w:rPr>
                      <w:t xml:space="preserve">[84] </w:t>
                    </w:r>
                  </w:p>
                </w:tc>
                <w:tc>
                  <w:tcPr>
                    <w:tcW w:w="0" w:type="auto"/>
                    <w:hideMark/>
                  </w:tcPr>
                  <w:p w14:paraId="391F8238" w14:textId="77777777" w:rsidR="004B21B1" w:rsidRDefault="004B21B1">
                    <w:pPr>
                      <w:pStyle w:val="Bibliography"/>
                      <w:rPr>
                        <w:noProof/>
                      </w:rPr>
                    </w:pPr>
                    <w:r>
                      <w:rPr>
                        <w:noProof/>
                      </w:rPr>
                      <w:t xml:space="preserve">G. M. S. A. C. R. R. H. E. M. Dimas A. Marenda, “Intent-Based Path Selection for VM Migration Application with Open Network Operating System,” Institut Teknologi Bandung. </w:t>
                    </w:r>
                  </w:p>
                </w:tc>
              </w:tr>
              <w:tr w:rsidR="004B21B1" w14:paraId="3D11C93D" w14:textId="77777777">
                <w:trPr>
                  <w:divId w:val="1693069538"/>
                  <w:tblCellSpacing w:w="15" w:type="dxa"/>
                </w:trPr>
                <w:tc>
                  <w:tcPr>
                    <w:tcW w:w="50" w:type="pct"/>
                    <w:hideMark/>
                  </w:tcPr>
                  <w:p w14:paraId="31C24B40" w14:textId="77777777" w:rsidR="004B21B1" w:rsidRDefault="004B21B1">
                    <w:pPr>
                      <w:pStyle w:val="Bibliography"/>
                      <w:rPr>
                        <w:noProof/>
                      </w:rPr>
                    </w:pPr>
                    <w:r>
                      <w:rPr>
                        <w:noProof/>
                      </w:rPr>
                      <w:t xml:space="preserve">[85] </w:t>
                    </w:r>
                  </w:p>
                </w:tc>
                <w:tc>
                  <w:tcPr>
                    <w:tcW w:w="0" w:type="auto"/>
                    <w:hideMark/>
                  </w:tcPr>
                  <w:p w14:paraId="05CDA3CE" w14:textId="77777777" w:rsidR="004B21B1" w:rsidRDefault="004B21B1">
                    <w:pPr>
                      <w:pStyle w:val="Bibliography"/>
                      <w:rPr>
                        <w:noProof/>
                      </w:rPr>
                    </w:pPr>
                    <w:r>
                      <w:rPr>
                        <w:noProof/>
                      </w:rPr>
                      <w:t xml:space="preserve">D. B. R. P. M. Babu R. Dawadi. Shashidhar R. Joshi, “Towards Smart Networking with SDN Enabled IPv6 Network,” 2022. </w:t>
                    </w:r>
                  </w:p>
                </w:tc>
              </w:tr>
              <w:tr w:rsidR="004B21B1" w14:paraId="167059F6" w14:textId="77777777">
                <w:trPr>
                  <w:divId w:val="1693069538"/>
                  <w:tblCellSpacing w:w="15" w:type="dxa"/>
                </w:trPr>
                <w:tc>
                  <w:tcPr>
                    <w:tcW w:w="50" w:type="pct"/>
                    <w:hideMark/>
                  </w:tcPr>
                  <w:p w14:paraId="6E61F3DC" w14:textId="77777777" w:rsidR="004B21B1" w:rsidRDefault="004B21B1">
                    <w:pPr>
                      <w:pStyle w:val="Bibliography"/>
                      <w:rPr>
                        <w:noProof/>
                      </w:rPr>
                    </w:pPr>
                    <w:r>
                      <w:rPr>
                        <w:noProof/>
                      </w:rPr>
                      <w:t xml:space="preserve">[86] </w:t>
                    </w:r>
                  </w:p>
                </w:tc>
                <w:tc>
                  <w:tcPr>
                    <w:tcW w:w="0" w:type="auto"/>
                    <w:hideMark/>
                  </w:tcPr>
                  <w:p w14:paraId="3ED542CC" w14:textId="77777777" w:rsidR="004B21B1" w:rsidRDefault="004B21B1">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4B21B1" w14:paraId="719BF0FA" w14:textId="77777777">
                <w:trPr>
                  <w:divId w:val="1693069538"/>
                  <w:tblCellSpacing w:w="15" w:type="dxa"/>
                </w:trPr>
                <w:tc>
                  <w:tcPr>
                    <w:tcW w:w="50" w:type="pct"/>
                    <w:hideMark/>
                  </w:tcPr>
                  <w:p w14:paraId="6F3801A4" w14:textId="77777777" w:rsidR="004B21B1" w:rsidRDefault="004B21B1">
                    <w:pPr>
                      <w:pStyle w:val="Bibliography"/>
                      <w:rPr>
                        <w:noProof/>
                      </w:rPr>
                    </w:pPr>
                    <w:r>
                      <w:rPr>
                        <w:noProof/>
                      </w:rPr>
                      <w:lastRenderedPageBreak/>
                      <w:t xml:space="preserve">[87] </w:t>
                    </w:r>
                  </w:p>
                </w:tc>
                <w:tc>
                  <w:tcPr>
                    <w:tcW w:w="0" w:type="auto"/>
                    <w:hideMark/>
                  </w:tcPr>
                  <w:p w14:paraId="52A3D129" w14:textId="77777777" w:rsidR="004B21B1" w:rsidRDefault="004B21B1">
                    <w:pPr>
                      <w:pStyle w:val="Bibliography"/>
                      <w:rPr>
                        <w:noProof/>
                      </w:rPr>
                    </w:pPr>
                    <w:r>
                      <w:rPr>
                        <w:noProof/>
                      </w:rPr>
                      <w:t>“Quagga Routing Software Suite,” [Online]. Available: https://www.nongnu.org/quagga/index.html.</w:t>
                    </w:r>
                  </w:p>
                </w:tc>
              </w:tr>
              <w:tr w:rsidR="004B21B1" w14:paraId="6135A477" w14:textId="77777777">
                <w:trPr>
                  <w:divId w:val="1693069538"/>
                  <w:tblCellSpacing w:w="15" w:type="dxa"/>
                </w:trPr>
                <w:tc>
                  <w:tcPr>
                    <w:tcW w:w="50" w:type="pct"/>
                    <w:hideMark/>
                  </w:tcPr>
                  <w:p w14:paraId="067893EB" w14:textId="77777777" w:rsidR="004B21B1" w:rsidRDefault="004B21B1">
                    <w:pPr>
                      <w:pStyle w:val="Bibliography"/>
                      <w:rPr>
                        <w:noProof/>
                      </w:rPr>
                    </w:pPr>
                    <w:r>
                      <w:rPr>
                        <w:noProof/>
                      </w:rPr>
                      <w:t xml:space="preserve">[88] </w:t>
                    </w:r>
                  </w:p>
                </w:tc>
                <w:tc>
                  <w:tcPr>
                    <w:tcW w:w="0" w:type="auto"/>
                    <w:hideMark/>
                  </w:tcPr>
                  <w:p w14:paraId="5ACF63D4" w14:textId="77777777" w:rsidR="004B21B1" w:rsidRDefault="004B21B1">
                    <w:pPr>
                      <w:pStyle w:val="Bibliography"/>
                      <w:rPr>
                        <w:noProof/>
                      </w:rPr>
                    </w:pPr>
                    <w:r>
                      <w:rPr>
                        <w:noProof/>
                      </w:rPr>
                      <w:t>“BSD Router Project: Open Source Router Distribution,” [Online]. Available: https://bsdrp.net/BSDRP.</w:t>
                    </w:r>
                  </w:p>
                </w:tc>
              </w:tr>
              <w:tr w:rsidR="004B21B1" w14:paraId="63EE586A" w14:textId="77777777">
                <w:trPr>
                  <w:divId w:val="1693069538"/>
                  <w:tblCellSpacing w:w="15" w:type="dxa"/>
                </w:trPr>
                <w:tc>
                  <w:tcPr>
                    <w:tcW w:w="50" w:type="pct"/>
                    <w:hideMark/>
                  </w:tcPr>
                  <w:p w14:paraId="61F34B03" w14:textId="77777777" w:rsidR="004B21B1" w:rsidRDefault="004B21B1">
                    <w:pPr>
                      <w:pStyle w:val="Bibliography"/>
                      <w:rPr>
                        <w:noProof/>
                      </w:rPr>
                    </w:pPr>
                    <w:r>
                      <w:rPr>
                        <w:noProof/>
                      </w:rPr>
                      <w:t xml:space="preserve">[89] </w:t>
                    </w:r>
                  </w:p>
                </w:tc>
                <w:tc>
                  <w:tcPr>
                    <w:tcW w:w="0" w:type="auto"/>
                    <w:hideMark/>
                  </w:tcPr>
                  <w:p w14:paraId="4D918D80" w14:textId="77777777" w:rsidR="004B21B1" w:rsidRDefault="004B21B1">
                    <w:pPr>
                      <w:pStyle w:val="Bibliography"/>
                      <w:rPr>
                        <w:noProof/>
                      </w:rPr>
                    </w:pPr>
                    <w:r>
                      <w:rPr>
                        <w:noProof/>
                      </w:rPr>
                      <w:t>“FRRouting Project,” [Online]. Available: https://frrouting.org/.</w:t>
                    </w:r>
                  </w:p>
                </w:tc>
              </w:tr>
            </w:tbl>
            <w:p w14:paraId="49C2D072" w14:textId="77777777" w:rsidR="004B21B1" w:rsidRDefault="004B21B1">
              <w:pPr>
                <w:divId w:val="1693069538"/>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42"/>
          <w:headerReference w:type="first" r:id="rId143"/>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462088"/>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44"/>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45"/>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46"/>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47"/>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48"/>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2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9"/>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50"/>
      <w:headerReference w:type="first" r:id="rId151"/>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F3CA0" w14:textId="77777777" w:rsidR="003A3938" w:rsidRDefault="003A3938">
      <w:r>
        <w:separator/>
      </w:r>
    </w:p>
  </w:endnote>
  <w:endnote w:type="continuationSeparator" w:id="0">
    <w:p w14:paraId="40F9D9B2" w14:textId="77777777" w:rsidR="003A3938" w:rsidRDefault="003A3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F299D" w14:textId="77777777" w:rsidR="003A3938" w:rsidRDefault="003A3938">
      <w:r>
        <w:separator/>
      </w:r>
    </w:p>
  </w:footnote>
  <w:footnote w:type="continuationSeparator" w:id="0">
    <w:p w14:paraId="399531B8" w14:textId="77777777" w:rsidR="003A3938" w:rsidRDefault="003A39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359"/>
    <w:rsid w:val="00060BEE"/>
    <w:rsid w:val="00062816"/>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CB6"/>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A9F"/>
    <w:rsid w:val="000931AA"/>
    <w:rsid w:val="000931AD"/>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EED"/>
    <w:rsid w:val="000C0340"/>
    <w:rsid w:val="000C08F0"/>
    <w:rsid w:val="000C0968"/>
    <w:rsid w:val="000C1EC8"/>
    <w:rsid w:val="000C265E"/>
    <w:rsid w:val="000C2FE7"/>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B40"/>
    <w:rsid w:val="00115E07"/>
    <w:rsid w:val="00116AD8"/>
    <w:rsid w:val="00117ABE"/>
    <w:rsid w:val="00117D00"/>
    <w:rsid w:val="00117D5C"/>
    <w:rsid w:val="0012009C"/>
    <w:rsid w:val="00120138"/>
    <w:rsid w:val="0012027F"/>
    <w:rsid w:val="001202DF"/>
    <w:rsid w:val="001205C4"/>
    <w:rsid w:val="001210B3"/>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5026F"/>
    <w:rsid w:val="0015076E"/>
    <w:rsid w:val="00150939"/>
    <w:rsid w:val="001512A0"/>
    <w:rsid w:val="0015137C"/>
    <w:rsid w:val="0015143D"/>
    <w:rsid w:val="00151A44"/>
    <w:rsid w:val="00151D78"/>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71B3"/>
    <w:rsid w:val="00187952"/>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1F48"/>
    <w:rsid w:val="001C2296"/>
    <w:rsid w:val="001C27E2"/>
    <w:rsid w:val="001C2FFA"/>
    <w:rsid w:val="001C3044"/>
    <w:rsid w:val="001C315A"/>
    <w:rsid w:val="001C336E"/>
    <w:rsid w:val="001C3462"/>
    <w:rsid w:val="001C3D8D"/>
    <w:rsid w:val="001C4D34"/>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78BF"/>
    <w:rsid w:val="001E7AEF"/>
    <w:rsid w:val="001E7DD9"/>
    <w:rsid w:val="001F00D4"/>
    <w:rsid w:val="001F0480"/>
    <w:rsid w:val="001F14A0"/>
    <w:rsid w:val="001F170B"/>
    <w:rsid w:val="001F22CB"/>
    <w:rsid w:val="001F24E3"/>
    <w:rsid w:val="001F27B0"/>
    <w:rsid w:val="001F2F90"/>
    <w:rsid w:val="001F3B62"/>
    <w:rsid w:val="001F3EA4"/>
    <w:rsid w:val="001F5123"/>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AE"/>
    <w:rsid w:val="0020594D"/>
    <w:rsid w:val="00205B3D"/>
    <w:rsid w:val="00205F74"/>
    <w:rsid w:val="0020638E"/>
    <w:rsid w:val="00206973"/>
    <w:rsid w:val="00206AD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36"/>
    <w:rsid w:val="0021796F"/>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73C7"/>
    <w:rsid w:val="002276CC"/>
    <w:rsid w:val="002277C7"/>
    <w:rsid w:val="00227E40"/>
    <w:rsid w:val="002318B8"/>
    <w:rsid w:val="00232162"/>
    <w:rsid w:val="00232B5C"/>
    <w:rsid w:val="00232C74"/>
    <w:rsid w:val="0023328F"/>
    <w:rsid w:val="00233587"/>
    <w:rsid w:val="00233D3F"/>
    <w:rsid w:val="002347A9"/>
    <w:rsid w:val="002350A8"/>
    <w:rsid w:val="0023550B"/>
    <w:rsid w:val="00235FED"/>
    <w:rsid w:val="002360A8"/>
    <w:rsid w:val="002362A7"/>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D83"/>
    <w:rsid w:val="00253751"/>
    <w:rsid w:val="002543E9"/>
    <w:rsid w:val="00254E98"/>
    <w:rsid w:val="002558D2"/>
    <w:rsid w:val="00256C36"/>
    <w:rsid w:val="00257543"/>
    <w:rsid w:val="002610AD"/>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447"/>
    <w:rsid w:val="00295A09"/>
    <w:rsid w:val="00296D5E"/>
    <w:rsid w:val="002978E3"/>
    <w:rsid w:val="002A00E9"/>
    <w:rsid w:val="002A0A68"/>
    <w:rsid w:val="002A13BD"/>
    <w:rsid w:val="002A2C59"/>
    <w:rsid w:val="002A3519"/>
    <w:rsid w:val="002A3FBD"/>
    <w:rsid w:val="002A4301"/>
    <w:rsid w:val="002A466E"/>
    <w:rsid w:val="002A4D41"/>
    <w:rsid w:val="002A53CD"/>
    <w:rsid w:val="002A5CC8"/>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EF"/>
    <w:rsid w:val="002C2BB4"/>
    <w:rsid w:val="002C386D"/>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AFC"/>
    <w:rsid w:val="003126CA"/>
    <w:rsid w:val="0031275A"/>
    <w:rsid w:val="00313016"/>
    <w:rsid w:val="003140D5"/>
    <w:rsid w:val="00314A66"/>
    <w:rsid w:val="003151F9"/>
    <w:rsid w:val="0031530E"/>
    <w:rsid w:val="003167BD"/>
    <w:rsid w:val="003174A6"/>
    <w:rsid w:val="0032063B"/>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577C0"/>
    <w:rsid w:val="00357B08"/>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E53"/>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433D"/>
    <w:rsid w:val="003F4F44"/>
    <w:rsid w:val="003F569B"/>
    <w:rsid w:val="003F6572"/>
    <w:rsid w:val="003F7504"/>
    <w:rsid w:val="00400445"/>
    <w:rsid w:val="00400464"/>
    <w:rsid w:val="00400D37"/>
    <w:rsid w:val="00401038"/>
    <w:rsid w:val="004015F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17EFA"/>
    <w:rsid w:val="00420221"/>
    <w:rsid w:val="004208D0"/>
    <w:rsid w:val="004211EC"/>
    <w:rsid w:val="004214D4"/>
    <w:rsid w:val="00421857"/>
    <w:rsid w:val="00421F8F"/>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1361"/>
    <w:rsid w:val="00471694"/>
    <w:rsid w:val="004717FE"/>
    <w:rsid w:val="00472371"/>
    <w:rsid w:val="00472B17"/>
    <w:rsid w:val="0047322F"/>
    <w:rsid w:val="0047409C"/>
    <w:rsid w:val="0047433C"/>
    <w:rsid w:val="00474476"/>
    <w:rsid w:val="0047455F"/>
    <w:rsid w:val="004749C8"/>
    <w:rsid w:val="00474EC6"/>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C02B0"/>
    <w:rsid w:val="004C0A5E"/>
    <w:rsid w:val="004C127F"/>
    <w:rsid w:val="004C13A5"/>
    <w:rsid w:val="004C1650"/>
    <w:rsid w:val="004C44BC"/>
    <w:rsid w:val="004C48E5"/>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3FDB"/>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2326"/>
    <w:rsid w:val="00552DFB"/>
    <w:rsid w:val="0055306E"/>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1DC"/>
    <w:rsid w:val="0058628F"/>
    <w:rsid w:val="005870E0"/>
    <w:rsid w:val="005879A4"/>
    <w:rsid w:val="00587FF3"/>
    <w:rsid w:val="005905D4"/>
    <w:rsid w:val="0059095B"/>
    <w:rsid w:val="00590FB1"/>
    <w:rsid w:val="00590FC5"/>
    <w:rsid w:val="0059133D"/>
    <w:rsid w:val="0059153A"/>
    <w:rsid w:val="00591F6B"/>
    <w:rsid w:val="005923B6"/>
    <w:rsid w:val="005925B4"/>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1CE"/>
    <w:rsid w:val="006356FA"/>
    <w:rsid w:val="006359DF"/>
    <w:rsid w:val="00635AFB"/>
    <w:rsid w:val="00635E74"/>
    <w:rsid w:val="00636062"/>
    <w:rsid w:val="00636292"/>
    <w:rsid w:val="006368E1"/>
    <w:rsid w:val="00640391"/>
    <w:rsid w:val="00640943"/>
    <w:rsid w:val="0064157B"/>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3934"/>
    <w:rsid w:val="0066402B"/>
    <w:rsid w:val="00664F24"/>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DDF"/>
    <w:rsid w:val="006E4B96"/>
    <w:rsid w:val="006E50A1"/>
    <w:rsid w:val="006E52DD"/>
    <w:rsid w:val="006E5C1F"/>
    <w:rsid w:val="006E6380"/>
    <w:rsid w:val="006E6E78"/>
    <w:rsid w:val="006E77D1"/>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1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61539"/>
    <w:rsid w:val="00761E11"/>
    <w:rsid w:val="00761FF9"/>
    <w:rsid w:val="007622AF"/>
    <w:rsid w:val="0076279E"/>
    <w:rsid w:val="00762A1F"/>
    <w:rsid w:val="007635C7"/>
    <w:rsid w:val="00763704"/>
    <w:rsid w:val="00763751"/>
    <w:rsid w:val="00764053"/>
    <w:rsid w:val="0076549B"/>
    <w:rsid w:val="00766B77"/>
    <w:rsid w:val="0076727C"/>
    <w:rsid w:val="007673FA"/>
    <w:rsid w:val="007676F5"/>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45F"/>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B9B"/>
    <w:rsid w:val="007A2D89"/>
    <w:rsid w:val="007A3469"/>
    <w:rsid w:val="007A35A7"/>
    <w:rsid w:val="007A365B"/>
    <w:rsid w:val="007A41D6"/>
    <w:rsid w:val="007A426E"/>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A9"/>
    <w:rsid w:val="007F560F"/>
    <w:rsid w:val="007F589F"/>
    <w:rsid w:val="007F621E"/>
    <w:rsid w:val="007F6469"/>
    <w:rsid w:val="007F75C3"/>
    <w:rsid w:val="00800B44"/>
    <w:rsid w:val="008012C3"/>
    <w:rsid w:val="00801D1B"/>
    <w:rsid w:val="00802184"/>
    <w:rsid w:val="008024C2"/>
    <w:rsid w:val="00802805"/>
    <w:rsid w:val="00803CA1"/>
    <w:rsid w:val="00803CB9"/>
    <w:rsid w:val="00803EDB"/>
    <w:rsid w:val="00804603"/>
    <w:rsid w:val="00804D11"/>
    <w:rsid w:val="008052DC"/>
    <w:rsid w:val="008058D4"/>
    <w:rsid w:val="00805A16"/>
    <w:rsid w:val="00805F83"/>
    <w:rsid w:val="008067FD"/>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538"/>
    <w:rsid w:val="00830D5D"/>
    <w:rsid w:val="00831003"/>
    <w:rsid w:val="008311CE"/>
    <w:rsid w:val="00832177"/>
    <w:rsid w:val="00832B2B"/>
    <w:rsid w:val="00832BFB"/>
    <w:rsid w:val="00833599"/>
    <w:rsid w:val="00833C62"/>
    <w:rsid w:val="00833CEC"/>
    <w:rsid w:val="008340CB"/>
    <w:rsid w:val="00834344"/>
    <w:rsid w:val="00834BC5"/>
    <w:rsid w:val="00834F72"/>
    <w:rsid w:val="008358E4"/>
    <w:rsid w:val="00836728"/>
    <w:rsid w:val="00836A16"/>
    <w:rsid w:val="00836B8B"/>
    <w:rsid w:val="00836C74"/>
    <w:rsid w:val="008409E0"/>
    <w:rsid w:val="00840BE6"/>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79B"/>
    <w:rsid w:val="008C3966"/>
    <w:rsid w:val="008C3A1E"/>
    <w:rsid w:val="008C3C53"/>
    <w:rsid w:val="008C3E7F"/>
    <w:rsid w:val="008C474E"/>
    <w:rsid w:val="008C4FC7"/>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5E"/>
    <w:rsid w:val="008D5367"/>
    <w:rsid w:val="008D5B2B"/>
    <w:rsid w:val="008D5F98"/>
    <w:rsid w:val="008D619A"/>
    <w:rsid w:val="008D6763"/>
    <w:rsid w:val="008D7186"/>
    <w:rsid w:val="008D7BC6"/>
    <w:rsid w:val="008D7ECD"/>
    <w:rsid w:val="008E061C"/>
    <w:rsid w:val="008E0872"/>
    <w:rsid w:val="008E10DE"/>
    <w:rsid w:val="008E12B7"/>
    <w:rsid w:val="008E1407"/>
    <w:rsid w:val="008E1F55"/>
    <w:rsid w:val="008E2939"/>
    <w:rsid w:val="008E2FA4"/>
    <w:rsid w:val="008E34CD"/>
    <w:rsid w:val="008E3CD1"/>
    <w:rsid w:val="008E4959"/>
    <w:rsid w:val="008E4A64"/>
    <w:rsid w:val="008E5056"/>
    <w:rsid w:val="008E5C28"/>
    <w:rsid w:val="008E6836"/>
    <w:rsid w:val="008E6BFE"/>
    <w:rsid w:val="008E77EF"/>
    <w:rsid w:val="008F0E26"/>
    <w:rsid w:val="008F11F1"/>
    <w:rsid w:val="008F166C"/>
    <w:rsid w:val="008F3AE4"/>
    <w:rsid w:val="008F4400"/>
    <w:rsid w:val="008F546D"/>
    <w:rsid w:val="008F57DC"/>
    <w:rsid w:val="008F5AEF"/>
    <w:rsid w:val="008F5F24"/>
    <w:rsid w:val="008F61AB"/>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48AC"/>
    <w:rsid w:val="0090494D"/>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D0E"/>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04E"/>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F18"/>
    <w:rsid w:val="00987167"/>
    <w:rsid w:val="0098727A"/>
    <w:rsid w:val="009903ED"/>
    <w:rsid w:val="009905B3"/>
    <w:rsid w:val="0099086C"/>
    <w:rsid w:val="009912A9"/>
    <w:rsid w:val="0099154A"/>
    <w:rsid w:val="00991762"/>
    <w:rsid w:val="00991E53"/>
    <w:rsid w:val="009923A4"/>
    <w:rsid w:val="009927C1"/>
    <w:rsid w:val="009927E1"/>
    <w:rsid w:val="00993578"/>
    <w:rsid w:val="009937B5"/>
    <w:rsid w:val="009937EB"/>
    <w:rsid w:val="00993818"/>
    <w:rsid w:val="00994560"/>
    <w:rsid w:val="009947E5"/>
    <w:rsid w:val="00994CE9"/>
    <w:rsid w:val="00994DB1"/>
    <w:rsid w:val="0099507F"/>
    <w:rsid w:val="00995383"/>
    <w:rsid w:val="00996963"/>
    <w:rsid w:val="00996BCC"/>
    <w:rsid w:val="00996BF6"/>
    <w:rsid w:val="00996D7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1AB1"/>
    <w:rsid w:val="009F1CC6"/>
    <w:rsid w:val="009F1F46"/>
    <w:rsid w:val="009F1FFE"/>
    <w:rsid w:val="009F301F"/>
    <w:rsid w:val="009F3453"/>
    <w:rsid w:val="009F3DD1"/>
    <w:rsid w:val="009F4336"/>
    <w:rsid w:val="009F4C62"/>
    <w:rsid w:val="009F515E"/>
    <w:rsid w:val="009F544B"/>
    <w:rsid w:val="009F5C3B"/>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17611"/>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AB7"/>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6AF"/>
    <w:rsid w:val="00AA3A94"/>
    <w:rsid w:val="00AA3E58"/>
    <w:rsid w:val="00AA3FBB"/>
    <w:rsid w:val="00AA432D"/>
    <w:rsid w:val="00AA49B0"/>
    <w:rsid w:val="00AA4B84"/>
    <w:rsid w:val="00AA5B30"/>
    <w:rsid w:val="00AA5E87"/>
    <w:rsid w:val="00AA758A"/>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7B6"/>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141C"/>
    <w:rsid w:val="00B026F4"/>
    <w:rsid w:val="00B0318E"/>
    <w:rsid w:val="00B03589"/>
    <w:rsid w:val="00B0359B"/>
    <w:rsid w:val="00B0365F"/>
    <w:rsid w:val="00B044CA"/>
    <w:rsid w:val="00B05056"/>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DC3"/>
    <w:rsid w:val="00B32557"/>
    <w:rsid w:val="00B32F00"/>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4828"/>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15B5"/>
    <w:rsid w:val="00BF1DD9"/>
    <w:rsid w:val="00BF20CE"/>
    <w:rsid w:val="00BF2383"/>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AF8"/>
    <w:rsid w:val="00C0328C"/>
    <w:rsid w:val="00C0424B"/>
    <w:rsid w:val="00C05B23"/>
    <w:rsid w:val="00C0600E"/>
    <w:rsid w:val="00C068D1"/>
    <w:rsid w:val="00C07983"/>
    <w:rsid w:val="00C07B25"/>
    <w:rsid w:val="00C1009B"/>
    <w:rsid w:val="00C103A7"/>
    <w:rsid w:val="00C11056"/>
    <w:rsid w:val="00C11428"/>
    <w:rsid w:val="00C1143F"/>
    <w:rsid w:val="00C11546"/>
    <w:rsid w:val="00C1315E"/>
    <w:rsid w:val="00C1373D"/>
    <w:rsid w:val="00C1380D"/>
    <w:rsid w:val="00C14861"/>
    <w:rsid w:val="00C14F9B"/>
    <w:rsid w:val="00C15372"/>
    <w:rsid w:val="00C160CB"/>
    <w:rsid w:val="00C1613D"/>
    <w:rsid w:val="00C16292"/>
    <w:rsid w:val="00C17B49"/>
    <w:rsid w:val="00C17C09"/>
    <w:rsid w:val="00C2148D"/>
    <w:rsid w:val="00C215A3"/>
    <w:rsid w:val="00C22FD5"/>
    <w:rsid w:val="00C2313F"/>
    <w:rsid w:val="00C23A24"/>
    <w:rsid w:val="00C2562A"/>
    <w:rsid w:val="00C257F7"/>
    <w:rsid w:val="00C25E07"/>
    <w:rsid w:val="00C25F86"/>
    <w:rsid w:val="00C269DE"/>
    <w:rsid w:val="00C278C6"/>
    <w:rsid w:val="00C30C5A"/>
    <w:rsid w:val="00C31565"/>
    <w:rsid w:val="00C31667"/>
    <w:rsid w:val="00C32899"/>
    <w:rsid w:val="00C32AB5"/>
    <w:rsid w:val="00C341BE"/>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142"/>
    <w:rsid w:val="00C714E4"/>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CC0"/>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5C"/>
    <w:rsid w:val="00CB2F61"/>
    <w:rsid w:val="00CB34BA"/>
    <w:rsid w:val="00CB34FE"/>
    <w:rsid w:val="00CB3C31"/>
    <w:rsid w:val="00CB49D9"/>
    <w:rsid w:val="00CB4A89"/>
    <w:rsid w:val="00CB5044"/>
    <w:rsid w:val="00CB53CE"/>
    <w:rsid w:val="00CB5C27"/>
    <w:rsid w:val="00CB619E"/>
    <w:rsid w:val="00CB65C5"/>
    <w:rsid w:val="00CB6EFF"/>
    <w:rsid w:val="00CB77C7"/>
    <w:rsid w:val="00CB7D76"/>
    <w:rsid w:val="00CB7F15"/>
    <w:rsid w:val="00CC1E65"/>
    <w:rsid w:val="00CC2D36"/>
    <w:rsid w:val="00CC3148"/>
    <w:rsid w:val="00CC40D7"/>
    <w:rsid w:val="00CC4175"/>
    <w:rsid w:val="00CC4DCB"/>
    <w:rsid w:val="00CC5624"/>
    <w:rsid w:val="00CC56A1"/>
    <w:rsid w:val="00CC64BA"/>
    <w:rsid w:val="00CC6A1D"/>
    <w:rsid w:val="00CC6A7E"/>
    <w:rsid w:val="00CC72E1"/>
    <w:rsid w:val="00CC76B1"/>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EEB"/>
    <w:rsid w:val="00CF3163"/>
    <w:rsid w:val="00CF3164"/>
    <w:rsid w:val="00CF37E0"/>
    <w:rsid w:val="00CF3A0F"/>
    <w:rsid w:val="00CF48F3"/>
    <w:rsid w:val="00CF4B32"/>
    <w:rsid w:val="00CF5427"/>
    <w:rsid w:val="00CF5A86"/>
    <w:rsid w:val="00CF611D"/>
    <w:rsid w:val="00CF6D19"/>
    <w:rsid w:val="00CF788E"/>
    <w:rsid w:val="00CF7AD4"/>
    <w:rsid w:val="00D00C28"/>
    <w:rsid w:val="00D00C92"/>
    <w:rsid w:val="00D01528"/>
    <w:rsid w:val="00D01C2D"/>
    <w:rsid w:val="00D01CBC"/>
    <w:rsid w:val="00D02277"/>
    <w:rsid w:val="00D03756"/>
    <w:rsid w:val="00D03D74"/>
    <w:rsid w:val="00D03E7E"/>
    <w:rsid w:val="00D044DA"/>
    <w:rsid w:val="00D04A0A"/>
    <w:rsid w:val="00D05A73"/>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5642"/>
    <w:rsid w:val="00D65CDE"/>
    <w:rsid w:val="00D6624B"/>
    <w:rsid w:val="00D662C1"/>
    <w:rsid w:val="00D66A38"/>
    <w:rsid w:val="00D67109"/>
    <w:rsid w:val="00D6718E"/>
    <w:rsid w:val="00D672DA"/>
    <w:rsid w:val="00D67780"/>
    <w:rsid w:val="00D678DD"/>
    <w:rsid w:val="00D700C0"/>
    <w:rsid w:val="00D70660"/>
    <w:rsid w:val="00D70A84"/>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673"/>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F8F"/>
    <w:rsid w:val="00DC61A5"/>
    <w:rsid w:val="00DC66A5"/>
    <w:rsid w:val="00DC71E1"/>
    <w:rsid w:val="00DC72B8"/>
    <w:rsid w:val="00DC776E"/>
    <w:rsid w:val="00DC7BB0"/>
    <w:rsid w:val="00DD05AB"/>
    <w:rsid w:val="00DD1775"/>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3CA"/>
    <w:rsid w:val="00DE0712"/>
    <w:rsid w:val="00DE1056"/>
    <w:rsid w:val="00DE1249"/>
    <w:rsid w:val="00DE1711"/>
    <w:rsid w:val="00DE1A29"/>
    <w:rsid w:val="00DE2CC0"/>
    <w:rsid w:val="00DE2FF0"/>
    <w:rsid w:val="00DE3172"/>
    <w:rsid w:val="00DE3C51"/>
    <w:rsid w:val="00DE4BB0"/>
    <w:rsid w:val="00DE52C8"/>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C50"/>
    <w:rsid w:val="00E071C4"/>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FFD"/>
    <w:rsid w:val="00E171D8"/>
    <w:rsid w:val="00E17348"/>
    <w:rsid w:val="00E20711"/>
    <w:rsid w:val="00E20E9A"/>
    <w:rsid w:val="00E21669"/>
    <w:rsid w:val="00E219D1"/>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11E8"/>
    <w:rsid w:val="00E818FA"/>
    <w:rsid w:val="00E81B51"/>
    <w:rsid w:val="00E81C5E"/>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A5F"/>
    <w:rsid w:val="00EB0C7B"/>
    <w:rsid w:val="00EB1756"/>
    <w:rsid w:val="00EB1B08"/>
    <w:rsid w:val="00EB1DED"/>
    <w:rsid w:val="00EB28B1"/>
    <w:rsid w:val="00EB2BE4"/>
    <w:rsid w:val="00EB2CE9"/>
    <w:rsid w:val="00EB364F"/>
    <w:rsid w:val="00EB3B10"/>
    <w:rsid w:val="00EB4304"/>
    <w:rsid w:val="00EB4BBB"/>
    <w:rsid w:val="00EB4CC3"/>
    <w:rsid w:val="00EB503C"/>
    <w:rsid w:val="00EB5188"/>
    <w:rsid w:val="00EB61AA"/>
    <w:rsid w:val="00EB6422"/>
    <w:rsid w:val="00EB6A31"/>
    <w:rsid w:val="00EB6B0D"/>
    <w:rsid w:val="00EB7180"/>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B6"/>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B86"/>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1556"/>
    <w:rsid w:val="00F71988"/>
    <w:rsid w:val="00F71A49"/>
    <w:rsid w:val="00F71EA0"/>
    <w:rsid w:val="00F71F77"/>
    <w:rsid w:val="00F72325"/>
    <w:rsid w:val="00F73390"/>
    <w:rsid w:val="00F73A6F"/>
    <w:rsid w:val="00F73C96"/>
    <w:rsid w:val="00F743E4"/>
    <w:rsid w:val="00F744C0"/>
    <w:rsid w:val="00F74578"/>
    <w:rsid w:val="00F74C25"/>
    <w:rsid w:val="00F75BD4"/>
    <w:rsid w:val="00F75CB3"/>
    <w:rsid w:val="00F802FD"/>
    <w:rsid w:val="00F80C85"/>
    <w:rsid w:val="00F81074"/>
    <w:rsid w:val="00F811AC"/>
    <w:rsid w:val="00F811BF"/>
    <w:rsid w:val="00F8125F"/>
    <w:rsid w:val="00F81B73"/>
    <w:rsid w:val="00F81D27"/>
    <w:rsid w:val="00F82533"/>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07E"/>
    <w:rsid w:val="00F87A51"/>
    <w:rsid w:val="00F90345"/>
    <w:rsid w:val="00F908F0"/>
    <w:rsid w:val="00F920CB"/>
    <w:rsid w:val="00F92B73"/>
    <w:rsid w:val="00F9319E"/>
    <w:rsid w:val="00F93615"/>
    <w:rsid w:val="00F94869"/>
    <w:rsid w:val="00F95594"/>
    <w:rsid w:val="00F95F04"/>
    <w:rsid w:val="00F96284"/>
    <w:rsid w:val="00F964F6"/>
    <w:rsid w:val="00F96FAD"/>
    <w:rsid w:val="00F97432"/>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hyperlink" Target="http://192.168.0.114:8181/onos/ui" TargetMode="External"/><Relationship Id="rId138" Type="http://schemas.openxmlformats.org/officeDocument/2006/relationships/header" Target="header10.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localhost: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192.168.0.114:8181/onos/v1/doc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header" Target="header11.xml"/><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header" Target="header16.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eader" Target="header12.xml"/><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192.168.0.114: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eader" Target="header17.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eader" Target="header13.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eader" Target="header8.xml"/><Relationship Id="rId61" Type="http://schemas.openxmlformats.org/officeDocument/2006/relationships/hyperlink" Target="http://192.168.0.114:8181/onos/v1/docs/" TargetMode="External"/><Relationship Id="rId82" Type="http://schemas.openxmlformats.org/officeDocument/2006/relationships/image" Target="media/image59.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eader" Target="header14.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eader" Target="header9.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eader" Target="header15.xml"/><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3.png"/><Relationship Id="rId37" Type="http://schemas.openxmlformats.org/officeDocument/2006/relationships/hyperlink" Target="http://localhost:8181/onos/ui" TargetMode="External"/><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2.png"/><Relationship Id="rId90"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75</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77</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78</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76</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74</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81</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79</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80</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82</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83</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84</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85</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86</b:RefOrder>
  </b:Source>
  <b:Source>
    <b:Tag>BSD</b:Tag>
    <b:SourceType>InternetSite</b:SourceType>
    <b:Guid>{A58553D2-A3BF-4321-99DE-97BFFD5330E2}</b:Guid>
    <b:Title>BSD Router Project: Open Source Router Distribution</b:Title>
    <b:URL>https://bsdrp.net/BSDRP</b:URL>
    <b:RefOrder>88</b:RefOrder>
  </b:Source>
  <b:Source>
    <b:Tag>Qua</b:Tag>
    <b:SourceType>InternetSite</b:SourceType>
    <b:Guid>{ABE37B5F-707D-47FF-8067-AE865DE0EE08}</b:Guid>
    <b:Title>Quagga Routing Software Suite</b:Title>
    <b:URL>https://www.nongnu.org/quagga/index.html</b:URL>
    <b:RefOrder>87</b:RefOrder>
  </b:Source>
  <b:Source>
    <b:Tag>FRR</b:Tag>
    <b:SourceType>InternetSite</b:SourceType>
    <b:Guid>{33CDEA4B-F61A-4754-8CA1-9B84B4D88DD7}</b:Guid>
    <b:Title>FRRouting Project</b:Title>
    <b:URL>https://frrouting.org/</b:URL>
    <b:RefOrder>89</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s>
</file>

<file path=customXml/itemProps1.xml><?xml version="1.0" encoding="utf-8"?>
<ds:datastoreItem xmlns:ds="http://schemas.openxmlformats.org/officeDocument/2006/customXml" ds:itemID="{65D6FC9D-C79B-4C85-8D8D-95B65FC6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104</Pages>
  <Words>33221</Words>
  <Characters>189365</Characters>
  <Application>Microsoft Office Word</Application>
  <DocSecurity>0</DocSecurity>
  <Lines>1578</Lines>
  <Paragraphs>444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222142</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3659</cp:revision>
  <cp:lastPrinted>2015-09-30T13:47:00Z</cp:lastPrinted>
  <dcterms:created xsi:type="dcterms:W3CDTF">2016-11-28T07:47:00Z</dcterms:created>
  <dcterms:modified xsi:type="dcterms:W3CDTF">2022-10-03T08:56:00Z</dcterms:modified>
</cp:coreProperties>
</file>